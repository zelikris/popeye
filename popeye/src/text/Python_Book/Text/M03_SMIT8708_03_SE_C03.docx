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Default Extension="png" ContentType="image/png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.xml" ContentType="application/vnd.openxmlformats-officedocument.wordprocessingml.footer+xml"/>
  <Override PartName="/word/header3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Vectors</w:t>
      </w:r>
      <w:r>
        <w:rPr>
          <w:rFonts w:ascii="Times New Roman" w:hAnsi="Times New Roman" w:cs="Times New Roman" w:eastAsia="Times New Roman"/>
          <w:b/>
          <w:bCs/>
          <w:color w:val="FFFFFF"/>
          <w:spacing w:val="-25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-2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1578" w:val="left" w:leader="none"/>
        </w:tabs>
        <w:spacing w:before="42"/>
        <w:ind w:left="0" w:right="147"/>
        <w:jc w:val="center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731" w:space="40"/>
            <w:col w:w="574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1"/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6283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628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76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453" w:right="400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3.1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5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Concept: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Built-in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Concept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Dat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Collections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Dat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Abstraction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601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Homogeneous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Collection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8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3.3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6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Vectors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Creatin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Vector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3.3.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Siz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Vector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3.3.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Indexin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Vector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Shortenin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Vector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696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Operatin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Vectors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453" w:right="415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Forces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Moments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3.5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933" w:right="495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Propertie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Array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Creatin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Array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133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3.5.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Accessin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Elements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Array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933" w:right="230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3.5.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Removin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Elements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Array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3.5.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8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Operatin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Arrays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453" w:right="133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3.6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Computing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Soil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Volume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3512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20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calculations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involving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rectangular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learn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Manipulate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mathematical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443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-3.584229pt;width:24.25pt;height:48.25pt;mso-position-horizontal-relative:page;mso-position-vertical-relative:paragraph;z-index:-6282" coordorigin="1768,-72" coordsize="485,965">
            <v:group style="position:absolute;left:1892;top:291;width:238;height:239" coordorigin="1892,291" coordsize="238,239">
              <v:shape style="position:absolute;left:1892;top:291;width:238;height:239" coordorigin="1892,291" coordsize="238,239" path="m2130,411l2112,475,2064,518,2021,530,1996,528,1934,502,1897,451,1892,431,1893,404,1917,339,1964,300,2004,291,2028,293,2089,321,2124,374,2130,411xe" filled="f" stroked="t" strokeweight=".25pt" strokecolor="#231F20">
                <v:path arrowok="t"/>
              </v:shape>
            </v:group>
            <v:group style="position:absolute;left:1770;top:411;width:480;height:2" coordorigin="1770,411" coordsize="480,2">
              <v:shape style="position:absolute;left:1770;top:411;width:480;height:2" coordorigin="1770,411" coordsize="480,0" path="m1770,411l2250,411e" filled="f" stroked="t" strokeweight=".25pt" strokecolor="#231F20">
                <v:path arrowok="t"/>
              </v:shape>
            </v:group>
            <v:group style="position:absolute;left:2010;top:-69;width:2;height:960" coordorigin="2010,-69" coordsize="2,960">
              <v:shape style="position:absolute;left:2010;top:-69;width:2;height:960" coordorigin="2010,-69" coordsize="0,960" path="m2010,-69l2010,89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3.584229pt;width:24.25pt;height:48.25pt;mso-position-horizontal-relative:page;mso-position-vertical-relative:paragraph;z-index:-6281" coordorigin="13588,-72" coordsize="485,965">
            <v:group style="position:absolute;left:13712;top:291;width:238;height:239" coordorigin="13712,291" coordsize="238,239">
              <v:shape style="position:absolute;left:13712;top:291;width:238;height:239" coordorigin="13712,291" coordsize="238,239" path="m13950,411l13932,475,13884,518,13841,530,13816,528,13754,502,13717,451,13712,431,13713,404,13737,339,13784,300,13824,291,13848,293,13909,321,13944,374,13950,411xe" filled="f" stroked="t" strokeweight=".25pt" strokecolor="#231F20">
                <v:path arrowok="t"/>
              </v:shape>
            </v:group>
            <v:group style="position:absolute;left:13590;top:411;width:480;height:2" coordorigin="13590,411" coordsize="480,2">
              <v:shape style="position:absolute;left:13590;top:411;width:480;height:2" coordorigin="13590,411" coordsize="480,0" path="m13590,411l14070,411e" filled="f" stroked="t" strokeweight=".25pt" strokecolor="#231F20">
                <v:path arrowok="t"/>
              </v:shape>
            </v:group>
            <v:group style="position:absolute;left:13830;top:-69;width:2;height:960" coordorigin="13830,-69" coordsize="2,960">
              <v:shape style="position:absolute;left:13830;top:-69;width:2;height:960" coordorigin="13830,-69" coordsize="0,960" path="m13830,-69l13830,8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study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introduce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teristics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languages: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arithmetic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whole.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collections,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manipulate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mathematical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operators.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First,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idea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built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language.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45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8.294006pt;margin-top:.207947pt;width:351.456pt;height:17.89pt;mso-position-horizontal-relative:page;mso-position-vertical-relative:paragraph;z-index:-6279" coordorigin="4766,4" coordsize="7029,358">
            <v:shape style="position:absolute;left:4770;top:4;width:420;height:357" type="#_x0000_t75">
              <v:imagedata r:id="rId10" o:title=""/>
            </v:shape>
            <v:group style="position:absolute;left:4771;top:357;width:7019;height:2" coordorigin="4771,357" coordsize="7019,2">
              <v:shape style="position:absolute;left:4771;top:357;width:7019;height:2" coordorigin="4771,357" coordsize="7019,0" path="m4771,357l11790,35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Concept: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0"/>
          <w:w w:val="105"/>
        </w:rPr>
        <w:t>Using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0"/>
          <w:w w:val="105"/>
        </w:rPr>
        <w:t>Built-in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familia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trigonometri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cos(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radian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cosin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selec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Hel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men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6996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name&gt;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&lt;functio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6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8.294006pt;margin-top:.460825pt;width:351.456pt;height:17.89pt;mso-position-horizontal-relative:page;mso-position-vertical-relative:paragraph;z-index:-6278" coordorigin="4766,9" coordsize="7029,358">
            <v:shape style="position:absolute;left:4770;top:9;width:420;height:357" type="#_x0000_t75">
              <v:imagedata r:id="rId11" o:title=""/>
            </v:shape>
            <v:group style="position:absolute;left:4771;top:362;width:7019;height:2" coordorigin="4771,362" coordsize="7019,2">
              <v:shape style="position:absolute;left:4771;top:362;width:7019;height:2" coordorigin="4771,362" coordsize="7019,0" path="m4771,362l11790,362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Concept:</w:t>
      </w:r>
      <w:r>
        <w:rPr>
          <w:color w:val="231F20"/>
          <w:spacing w:val="-18"/>
          <w:w w:val="110"/>
        </w:rPr>
        <w:t> </w:t>
      </w:r>
      <w:r>
        <w:rPr>
          <w:color w:val="231F20"/>
          <w:spacing w:val="0"/>
          <w:w w:val="110"/>
        </w:rPr>
        <w:t>Data</w:t>
      </w:r>
      <w:r>
        <w:rPr>
          <w:color w:val="231F20"/>
          <w:spacing w:val="-18"/>
          <w:w w:val="110"/>
        </w:rPr>
        <w:t> </w:t>
      </w:r>
      <w:r>
        <w:rPr>
          <w:color w:val="231F20"/>
          <w:spacing w:val="0"/>
          <w:w w:val="110"/>
        </w:rPr>
        <w:t>Collections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8"/>
        <w:jc w:val="both"/>
      </w:pPr>
      <w:r>
        <w:rPr/>
        <w:pict>
          <v:group style="position:absolute;margin-left:88.375pt;margin-top:9.846106pt;width:24.25pt;height:48.25pt;mso-position-horizontal-relative:page;mso-position-vertical-relative:paragraph;z-index:-6276" coordorigin="1768,197" coordsize="485,965">
            <v:group style="position:absolute;left:1892;top:560;width:238;height:239" coordorigin="1892,560" coordsize="238,239">
              <v:shape style="position:absolute;left:1892;top:560;width:238;height:239" coordorigin="1892,560" coordsize="238,239" path="m2130,679l2112,743,2064,787,2021,799,1996,797,1934,771,1897,720,1892,699,1893,673,1917,608,1964,569,2004,560,2028,562,2089,590,2124,642,2130,679xe" filled="f" stroked="t" strokeweight=".25pt" strokecolor="#231F20">
                <v:path arrowok="t"/>
              </v:shape>
            </v:group>
            <v:group style="position:absolute;left:1770;top:679;width:480;height:2" coordorigin="1770,679" coordsize="480,2">
              <v:shape style="position:absolute;left:1770;top:679;width:480;height:2" coordorigin="1770,679" coordsize="480,0" path="m1770,679l2250,679e" filled="f" stroked="t" strokeweight=".25pt" strokecolor="#231F20">
                <v:path arrowok="t"/>
              </v:shape>
            </v:group>
            <v:group style="position:absolute;left:2010;top:199;width:2;height:960" coordorigin="2010,199" coordsize="2,960">
              <v:shape style="position:absolute;left:2010;top:199;width:2;height:960" coordorigin="2010,199" coordsize="0,960" path="m2010,199l2010,115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846106pt;width:24.25pt;height:48.25pt;mso-position-horizontal-relative:page;mso-position-vertical-relative:paragraph;z-index:-6275" coordorigin="13588,197" coordsize="485,965">
            <v:group style="position:absolute;left:13712;top:560;width:238;height:239" coordorigin="13712,560" coordsize="238,239">
              <v:shape style="position:absolute;left:13712;top:560;width:238;height:239" coordorigin="13712,560" coordsize="238,239" path="m13950,679l13932,743,13884,787,13841,799,13816,797,13754,771,13717,720,13712,699,13713,673,13737,608,13784,569,13824,560,13848,562,13909,590,13944,642,13950,679xe" filled="f" stroked="t" strokeweight=".25pt" strokecolor="#231F20">
                <v:path arrowok="t"/>
              </v:shape>
            </v:group>
            <v:group style="position:absolute;left:13590;top:679;width:480;height:2" coordorigin="13590,679" coordsize="480,2">
              <v:shape style="position:absolute;left:13590;top:679;width:480;height:2" coordorigin="13590,679" coordsize="480,0" path="m13590,679l14070,679e" filled="f" stroked="t" strokeweight=".25pt" strokecolor="#231F20">
                <v:path arrowok="t"/>
              </v:shape>
            </v:group>
            <v:group style="position:absolute;left:13830;top:199;width:2;height:960" coordorigin="13830,199" coordsize="2,960">
              <v:shape style="position:absolute;left:13830;top:199;width:2;height:960" coordorigin="13830,199" coordsize="0,960" path="m13830,199l13830,115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data: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7138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Data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0"/>
          <w:w w:val="105"/>
        </w:rPr>
        <w:t>Abstraction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8"/>
        <w:jc w:val="both"/>
      </w:pP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convenien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group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collectively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temperatur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purchase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Wal-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Mart.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group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but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mathematica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groups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minimu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temperatures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month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Wal-Mar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purchase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3%.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6208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Homogeneous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0"/>
          <w:w w:val="11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2"/>
        <w:jc w:val="both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encounter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constrained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constrain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called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homogeneous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collections.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 w:firstLine="0"/>
        <w:jc w:val="left"/>
        <w:rPr>
          <w:b w:val="0"/>
          <w:bCs w:val="0"/>
        </w:rPr>
      </w:pPr>
      <w:r>
        <w:rPr/>
        <w:pict>
          <v:group style="position:absolute;margin-left:238.294006pt;margin-top:.410733pt;width:351.456pt;height:17.89pt;mso-position-horizontal-relative:page;mso-position-vertical-relative:paragraph;z-index:-6277" coordorigin="4766,8" coordsize="7029,358">
            <v:shape style="position:absolute;left:4770;top:8;width:420;height:357" type="#_x0000_t75">
              <v:imagedata r:id="rId12" o:title=""/>
            </v:shape>
            <v:group style="position:absolute;left:4771;top:361;width:7019;height:2" coordorigin="4771,361" coordsize="7019,2">
              <v:shape style="position:absolute;left:4771;top:361;width:7019;height:2" coordorigin="4771,361" coordsize="7019,0" path="m4771,361l11790,361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3.3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0"/>
          <w:w w:val="105"/>
        </w:rPr>
        <w:t>Vectors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9"/>
        <w:jc w:val="both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simplest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linear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arrays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rPr>
          <w:rFonts w:ascii="Palatino" w:hAnsi="Palatino" w:cs="Palatino" w:eastAsia="Palatino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47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linea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matrices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name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suggest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vecto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one-dimensional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grouping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data,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shown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3.1.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Individual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items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usually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referred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</w:rPr>
        <w:t>elements.</w:t>
      </w:r>
      <w:r>
        <w:rPr>
          <w:rFonts w:ascii="Palatino" w:hAnsi="Palatino" w:cs="Palatino" w:eastAsia="Palatino"/>
          <w:b/>
          <w:bCs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elements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separate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distinct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attributes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make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them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unique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specific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vector: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their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numerical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value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their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position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vector.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example,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individual</w:t>
      </w:r>
      <w:r>
        <w:rPr>
          <w:b w:val="0"/>
          <w:bCs w:val="0"/>
          <w:i w:val="0"/>
          <w:color w:val="231F20"/>
          <w:spacing w:val="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66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third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position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Figure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3.1.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66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index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3.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There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may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other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items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66,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but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othe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3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ite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wil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3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locate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vecto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3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positio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3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3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Experienced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programmer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shoul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du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it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FORTRA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roots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indice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MATLAB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language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start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0.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ind w:left="4421" w:right="6338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Creating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analogou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broad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categories: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ind w:left="435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Producing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special-purpose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890" w:right="2067"/>
        <w:jc w:val="both"/>
      </w:pPr>
      <w:r>
        <w:rPr/>
        <w:pict>
          <v:group style="position:absolute;margin-left:88.375pt;margin-top:18.574902pt;width:24.25pt;height:48.25pt;mso-position-horizontal-relative:page;mso-position-vertical-relative:paragraph;z-index:-6272" coordorigin="1768,371" coordsize="485,965">
            <v:group style="position:absolute;left:1892;top:734;width:238;height:239" coordorigin="1892,734" coordsize="238,239">
              <v:shape style="position:absolute;left:1892;top:734;width:238;height:239" coordorigin="1892,734" coordsize="238,239" path="m2130,854l2112,918,2064,961,2021,973,1996,972,1934,945,1897,894,1892,874,1893,847,1917,782,1964,743,2004,734,2028,736,2089,764,2124,817,2130,854xe" filled="f" stroked="t" strokeweight=".25pt" strokecolor="#231F20">
                <v:path arrowok="t"/>
              </v:shape>
            </v:group>
            <v:group style="position:absolute;left:1770;top:854;width:480;height:2" coordorigin="1770,854" coordsize="480,2">
              <v:shape style="position:absolute;left:1770;top:854;width:480;height:2" coordorigin="1770,854" coordsize="480,0" path="m1770,854l2250,854e" filled="f" stroked="t" strokeweight=".25pt" strokecolor="#231F20">
                <v:path arrowok="t"/>
              </v:shape>
            </v:group>
            <v:group style="position:absolute;left:2010;top:374;width:2;height:960" coordorigin="2010,374" coordsize="2,960">
              <v:shape style="position:absolute;left:2010;top:374;width:2;height:960" coordorigin="2010,374" coordsize="0,960" path="m2010,374l2010,133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574902pt;width:24.25pt;height:48.25pt;mso-position-horizontal-relative:page;mso-position-vertical-relative:paragraph;z-index:-6271" coordorigin="13588,371" coordsize="485,965">
            <v:group style="position:absolute;left:13712;top:734;width:238;height:239" coordorigin="13712,734" coordsize="238,239">
              <v:shape style="position:absolute;left:13712;top:734;width:238;height:239" coordorigin="13712,734" coordsize="238,239" path="m13950,854l13932,918,13884,961,13841,973,13816,972,13754,945,13717,894,13712,874,13713,847,13737,782,13784,743,13824,734,13848,736,13909,764,13944,817,13950,854xe" filled="f" stroked="t" strokeweight=".25pt" strokecolor="#231F20">
                <v:path arrowok="t"/>
              </v:shape>
            </v:group>
            <v:group style="position:absolute;left:13590;top:854;width:480;height:2" coordorigin="13590,854" coordsize="480,2">
              <v:shape style="position:absolute;left:13590;top:854;width:480;height:2" coordorigin="13590,854" coordsize="480,0" path="m13590,854l14070,854e" filled="f" stroked="t" strokeweight=".25pt" strokecolor="#231F20">
                <v:path arrowok="t"/>
              </v:shape>
            </v:group>
            <v:group style="position:absolute;left:13830;top:374;width:2;height:960" coordorigin="13830,374" coordsize="2,960">
              <v:shape style="position:absolute;left:13830;top:374;width:2;height:960" coordorigin="13830,374" coordsize="0,960" path="m13830,374l13830,133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spacing w:line="260" w:lineRule="exact"/>
        <w:ind w:left="4350" w:right="1934" w:hanging="280"/>
        <w:jc w:val="left"/>
      </w:pP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spacing w:line="260" w:lineRule="exact" w:before="40"/>
        <w:ind w:left="4350" w:right="1907" w:hanging="280"/>
        <w:jc w:val="left"/>
      </w:pP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1:3:2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0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increment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scratch: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spacing w:line="260" w:lineRule="exact"/>
        <w:ind w:left="4350" w:right="1860" w:hanging="280"/>
        <w:jc w:val="left"/>
      </w:pP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linspace(...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fixe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between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limits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linspac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(0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limit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uppe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limit,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4"/>
        </w:numPr>
        <w:tabs>
          <w:tab w:pos="4345" w:val="left" w:leader="none"/>
        </w:tabs>
        <w:spacing w:line="260" w:lineRule="exact" w:before="40"/>
        <w:ind w:left="4350" w:right="1903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zeros(1,n),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ones(1,n),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rand(1,n)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(uniformly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distributed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random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numbers),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randn(1,n)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(random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numbers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normal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distribution)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random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before="67"/>
        <w:ind w:left="3890" w:right="4839"/>
        <w:jc w:val="both"/>
      </w:pP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391" w:lineRule="auto" w:before="78"/>
        <w:ind w:left="5689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Value: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Index: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9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11" w:val="left" w:leader="none"/>
          <w:tab w:pos="701" w:val="left" w:leader="none"/>
          <w:tab w:pos="991" w:val="left" w:leader="none"/>
          <w:tab w:pos="1281" w:val="left" w:leader="none"/>
        </w:tabs>
        <w:ind w:left="12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5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94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71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2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92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06.398987pt;margin-top:-17.2992pt;width:29.951pt;height:14.501pt;mso-position-horizontal-relative:page;mso-position-vertical-relative:paragraph;z-index:-6274" coordorigin="10128,-346" coordsize="599,290">
            <v:group style="position:absolute;left:10133;top:-341;width:589;height:280" coordorigin="10133,-341" coordsize="589,280">
              <v:shape style="position:absolute;left:10133;top:-341;width:589;height:280" coordorigin="10133,-341" coordsize="589,280" path="m10133,-341l10722,-341,10722,-61,10133,-61,10133,-341xe" filled="t" fillcolor="#E6E7E8" stroked="f">
                <v:path arrowok="t"/>
                <v:fill type="solid"/>
              </v:shape>
            </v:group>
            <v:group style="position:absolute;left:10133;top:-341;width:589;height:280" coordorigin="10133,-341" coordsize="589,280">
              <v:shape style="position:absolute;left:10133;top:-341;width:589;height:280" coordorigin="10133,-341" coordsize="589,280" path="m10133,-341l10722,-341,10722,-61,10133,-61,10133,-341xe" filled="f" stroked="t" strokeweight=".5pt" strokecolor="#231F20">
                <v:path arrowok="t"/>
              </v:shape>
            </v:group>
            <v:group style="position:absolute;left:10427;top:-341;width:2;height:280" coordorigin="10427,-341" coordsize="2,280">
              <v:shape style="position:absolute;left:10427;top:-341;width:2;height:280" coordorigin="10427,-341" coordsize="0,280" path="m10427,-61l10427,-341e" filled="t" fillcolor="#E6E7E8" stroked="f">
                <v:path arrowok="t"/>
                <v:fill type="solid"/>
              </v:shape>
            </v:group>
            <v:group style="position:absolute;left:10427;top:-341;width:2;height:280" coordorigin="10427,-341" coordsize="2,280">
              <v:shape style="position:absolute;left:10427;top:-341;width:2;height:280" coordorigin="10427,-341" coordsize="0,280" path="m10427,-61l10427,-341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5.13501pt;margin-top:-11.627199pt;width:22.057415pt;height:3.456512pt;mso-position-horizontal-relative:page;mso-position-vertical-relative:paragraph;z-index:-6273" coordorigin="9503,-233" coordsize="441,69">
            <v:group style="position:absolute;left:9508;top:-228;width:60;height:59" coordorigin="9508,-228" coordsize="60,59">
              <v:shape style="position:absolute;left:9508;top:-228;width:60;height:59" coordorigin="9508,-228" coordsize="60,59" path="m9544,-228l9521,-222,9509,-206,9508,-198,9516,-178,9535,-168,9557,-175,9567,-193,9561,-216,9544,-228xe" filled="t" fillcolor="#231F20" stroked="f">
                <v:path arrowok="t"/>
                <v:fill type="solid"/>
              </v:shape>
            </v:group>
            <v:group style="position:absolute;left:9632;top:-228;width:60;height:59" coordorigin="9632,-228" coordsize="60,59">
              <v:shape style="position:absolute;left:9632;top:-228;width:60;height:59" coordorigin="9632,-228" coordsize="60,59" path="m9668,-228l9644,-222,9633,-206,9632,-198,9639,-178,9659,-168,9681,-175,9691,-193,9685,-216,9668,-228xe" filled="t" fillcolor="#231F20" stroked="f">
                <v:path arrowok="t"/>
                <v:fill type="solid"/>
              </v:shape>
            </v:group>
            <v:group style="position:absolute;left:9755;top:-228;width:60;height:59" coordorigin="9755,-228" coordsize="60,59">
              <v:shape style="position:absolute;left:9755;top:-228;width:60;height:59" coordorigin="9755,-228" coordsize="60,59" path="m9792,-228l9768,-222,9756,-206,9755,-198,9763,-178,9783,-168,9804,-175,9815,-193,9809,-216,9792,-228xe" filled="t" fillcolor="#231F20" stroked="f">
                <v:path arrowok="t"/>
                <v:fill type="solid"/>
              </v:shape>
            </v:group>
            <v:group style="position:absolute;left:9879;top:-228;width:60;height:59" coordorigin="9879,-228" coordsize="60,59">
              <v:shape style="position:absolute;left:9879;top:-228;width:60;height:59" coordorigin="9879,-228" coordsize="60,59" path="m9916,-228l9892,-222,9880,-206,9879,-198,9887,-178,9906,-168,9928,-175,9939,-193,9933,-216,9916,-22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392.782013pt;margin-top:-17.298199pt;width:74.373pt;height:14.5pt;mso-position-horizontal-relative:page;mso-position-vertical-relative:paragraph;z-index:-627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294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5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4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57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4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5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4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94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39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n-1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color w:val="231F20"/>
          <w:spacing w:val="3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6143" w:space="40"/>
            <w:col w:w="1371" w:space="40"/>
            <w:col w:w="4926"/>
          </w:cols>
        </w:sectPr>
      </w:pPr>
    </w:p>
    <w:p>
      <w:pPr>
        <w:spacing w:line="179" w:lineRule="exact"/>
        <w:ind w:left="4400" w:right="404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3.1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 w:line="179" w:lineRule="exact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9" w:lineRule="auto"/>
        <w:ind w:left="3290" w:right="731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782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1:3:20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649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linspace(0,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720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812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[4]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741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zeros(1,4)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004" w:val="left" w:leader="none"/>
          <w:tab w:pos="4446" w:val="left" w:leader="none"/>
          <w:tab w:pos="4889" w:val="left" w:leader="none"/>
        </w:tabs>
        <w:ind w:left="3562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9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Now,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open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study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contents.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2388" w:firstLine="240"/>
        <w:jc w:val="both"/>
      </w:pPr>
      <w:r>
        <w:rPr/>
        <w:pict>
          <v:group style="position:absolute;margin-left:241pt;margin-top:-205.822983pt;width:349pt;height:196.845pt;mso-position-horizontal-relative:page;mso-position-vertical-relative:paragraph;z-index:-6269" coordorigin="4820,-4116" coordsize="6980,3937">
            <v:group style="position:absolute;left:4830;top:-4106;width:6960;height:3917" coordorigin="4830,-4106" coordsize="6960,3917">
              <v:shape style="position:absolute;left:4830;top:-4106;width:6960;height:3917" coordorigin="4830,-4106" coordsize="6960,3917" path="m4830,-190l11790,-190,11790,-4106,4830,-4106,4830,-190xe" filled="t" fillcolor="#E6E7E8" stroked="f">
                <v:path arrowok="t"/>
                <v:fill type="solid"/>
              </v:shape>
              <v:shape style="position:absolute;left:4830;top:-4102;width:423;height:350" type="#_x0000_t75">
                <v:imagedata r:id="rId15" o:title=""/>
              </v:shape>
            </v:group>
            <w10:wrap type="none"/>
          </v:group>
        </w:pict>
      </w:r>
      <w:r>
        <w:rPr/>
        <w:pict>
          <v:group style="position:absolute;margin-left:88.375pt;margin-top:45.052013pt;width:24.25pt;height:48.25pt;mso-position-horizontal-relative:page;mso-position-vertical-relative:paragraph;z-index:-6268" coordorigin="1768,901" coordsize="485,965">
            <v:group style="position:absolute;left:1892;top:1264;width:238;height:239" coordorigin="1892,1264" coordsize="238,239">
              <v:shape style="position:absolute;left:1892;top:1264;width:238;height:239" coordorigin="1892,1264" coordsize="238,239" path="m2130,1384l2112,1447,2064,1491,2021,1503,1996,1501,1934,1475,1897,1424,1892,1403,1893,1377,1917,1312,1964,1273,2004,1264,2028,1266,2089,1294,2124,1347,2130,1384xe" filled="f" stroked="t" strokeweight=".25pt" strokecolor="#231F20">
                <v:path arrowok="t"/>
              </v:shape>
            </v:group>
            <v:group style="position:absolute;left:1770;top:1384;width:480;height:2" coordorigin="1770,1384" coordsize="480,2">
              <v:shape style="position:absolute;left:1770;top:1384;width:480;height:2" coordorigin="1770,1384" coordsize="480,0" path="m1770,1384l2250,1384e" filled="f" stroked="t" strokeweight=".25pt" strokecolor="#231F20">
                <v:path arrowok="t"/>
              </v:shape>
            </v:group>
            <v:group style="position:absolute;left:2010;top:904;width:2;height:960" coordorigin="2010,904" coordsize="2,960">
              <v:shape style="position:absolute;left:2010;top:904;width:2;height:960" coordorigin="2010,904" coordsize="0,960" path="m2010,904l2010,186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5.052013pt;width:24.25pt;height:48.25pt;mso-position-horizontal-relative:page;mso-position-vertical-relative:paragraph;z-index:-6267" coordorigin="13588,901" coordsize="485,965">
            <v:group style="position:absolute;left:13712;top:1264;width:238;height:239" coordorigin="13712,1264" coordsize="238,239">
              <v:shape style="position:absolute;left:13712;top:1264;width:238;height:239" coordorigin="13712,1264" coordsize="238,239" path="m13950,1384l13932,1447,13884,1491,13841,1503,13816,1501,13754,1475,13717,1424,13712,1403,13713,1377,13737,1312,13784,1273,13824,1264,13848,1266,13909,1294,13944,1347,13950,1384xe" filled="f" stroked="t" strokeweight=".25pt" strokecolor="#231F20">
                <v:path arrowok="t"/>
              </v:shape>
            </v:group>
            <v:group style="position:absolute;left:13590;top:1384;width:480;height:2" coordorigin="13590,1384" coordsize="480,2">
              <v:shape style="position:absolute;left:13590;top:1384;width:480;height:2" coordorigin="13590,1384" coordsize="480,0" path="m13590,1384l14070,1384e" filled="f" stroked="t" strokeweight=".25pt" strokecolor="#231F20">
                <v:path arrowok="t"/>
              </v:shape>
            </v:group>
            <v:group style="position:absolute;left:13830;top:904;width:2;height:960" coordorigin="13830,904" coordsize="2,960">
              <v:shape style="position:absolute;left:13830;top:904;width:2;height:960" coordorigin="13830,904" coordsize="0,960" path="m13830,904l13830,18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piece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“class,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type.”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smal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enough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fiel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actua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otherwise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descriptio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attributes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&gt;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3.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deliberately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perhap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surprised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Interaction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Workspace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quantity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generall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tru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MATLAB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language—al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quantitie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3701" w:val="left" w:leader="none"/>
        </w:tabs>
        <w:ind w:left="3701" w:right="7247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Size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attribute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Figur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3.1)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most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implementations,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length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fixed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when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created.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However,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yo</w:t>
      </w:r>
      <w:r>
        <w:rPr>
          <w:b w:val="0"/>
          <w:bCs w:val="0"/>
          <w:i w:val="0"/>
          <w:color w:val="231F20"/>
          <w:spacing w:val="0"/>
          <w:w w:val="100"/>
        </w:rPr>
        <w:t>u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wil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se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shortly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MATLA</w:t>
      </w:r>
      <w:r>
        <w:rPr>
          <w:b w:val="0"/>
          <w:bCs w:val="0"/>
          <w:i w:val="0"/>
          <w:color w:val="231F20"/>
          <w:spacing w:val="0"/>
          <w:w w:val="100"/>
        </w:rPr>
        <w:t>B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languag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provide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abilit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to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increas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decreas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siz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vecto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insertin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selectin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certain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elements.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MATLAB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provides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functions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determine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size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general,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vectors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particular.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size(V)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when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applied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returns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another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containing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quantities: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rows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(always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1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columns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(the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length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vector).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length(V)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returns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maximum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size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array—for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indicating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length.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3701" w:val="left" w:leader="none"/>
        </w:tabs>
        <w:ind w:left="3701" w:right="7033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Indexing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0"/>
          <w:w w:val="10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8"/>
        <w:jc w:val="both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mentioned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earlier,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positio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“indexing.”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left="0" w:right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/>
        <w:pict>
          <v:group style="position:absolute;margin-left:88.375pt;margin-top:10.572571pt;width:24.25pt;height:48.25pt;mso-position-horizontal-relative:page;mso-position-vertical-relative:paragraph;z-index:-6263" coordorigin="1768,211" coordsize="485,965">
            <v:group style="position:absolute;left:1892;top:574;width:238;height:239" coordorigin="1892,574" coordsize="238,239">
              <v:shape style="position:absolute;left:1892;top:574;width:238;height:239" coordorigin="1892,574" coordsize="238,239" path="m2130,694l2112,758,2064,801,2021,813,1996,812,1934,785,1897,734,1892,714,1893,687,1917,622,1964,583,2004,574,2028,576,2089,604,2124,657,2130,694xe" filled="f" stroked="t" strokeweight=".25pt" strokecolor="#231F20">
                <v:path arrowok="t"/>
              </v:shape>
            </v:group>
            <v:group style="position:absolute;left:1770;top:694;width:480;height:2" coordorigin="1770,694" coordsize="480,2">
              <v:shape style="position:absolute;left:1770;top:694;width:480;height:2" coordorigin="1770,694" coordsize="480,0" path="m1770,694l2250,694e" filled="f" stroked="t" strokeweight=".25pt" strokecolor="#231F20">
                <v:path arrowok="t"/>
              </v:shape>
            </v:group>
            <v:group style="position:absolute;left:2010;top:214;width:2;height:960" coordorigin="2010,214" coordsize="2,960">
              <v:shape style="position:absolute;left:2010;top:214;width:2;height:960" coordorigin="2010,214" coordsize="0,960" path="m2010,214l2010,117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Notes: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561" w:right="1665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Numerical</w:t>
      </w:r>
      <w:r>
        <w:rPr>
          <w:rFonts w:ascii="Times New Roman" w:hAnsi="Times New Roman" w:cs="Times New Roman" w:eastAsia="Times New Roman"/>
          <w:b/>
          <w:bCs/>
          <w:color w:val="80828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Indexing</w:t>
      </w:r>
      <w:r>
        <w:rPr>
          <w:rFonts w:ascii="Times New Roman" w:hAnsi="Times New Roman" w:cs="Times New Roman" w:eastAsia="Times New Roman"/>
          <w:b/>
          <w:bCs/>
          <w:color w:val="808285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parentheses.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4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7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beyon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below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561" w:right="1665" w:firstLine="240"/>
        <w:jc w:val="both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statemen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left-han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indexe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(try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3.2).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561"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featur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behavio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attempting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beyon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bound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illega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below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exten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beyond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missing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MATLAB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zero-fil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missin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3.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works.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561" w:right="1669" w:firstLine="240"/>
        <w:jc w:val="both"/>
      </w:pP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3.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aske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eight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complaining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20" w:right="1660"/>
        <w:jc w:val="both"/>
      </w:pPr>
      <w:r>
        <w:rPr/>
        <w:pict>
          <v:group style="position:absolute;margin-left:202pt;margin-top:14.453894pt;width:240.976pt;height:103.571pt;mso-position-horizontal-relative:page;mso-position-vertical-relative:paragraph;z-index:-6264" coordorigin="4040,289" coordsize="4820,2071">
            <v:group style="position:absolute;left:4050;top:299;width:4800;height:2051" coordorigin="4050,299" coordsize="4800,2051">
              <v:shape style="position:absolute;left:4050;top:299;width:4800;height:2051" coordorigin="4050,299" coordsize="4800,2051" path="m4050,2350l8850,2350,8850,299,4050,299,4050,2350xe" filled="t" fillcolor="#EDEDEE" stroked="f">
                <v:path arrowok="t"/>
                <v:fill type="solid"/>
              </v:shape>
            </v:group>
            <v:group style="position:absolute;left:4159;top:423;width:898;height:232" coordorigin="4159,423" coordsize="898,232">
              <v:shape style="position:absolute;left:4159;top:423;width:898;height:232" coordorigin="4159,423" coordsize="898,232" path="m4159,655l5057,655,5057,423,4159,423,4159,6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30.078894pt;width:24.25pt;height:48.25pt;mso-position-horizontal-relative:page;mso-position-vertical-relative:paragraph;z-index:-6262" coordorigin="13588,602" coordsize="485,965">
            <v:group style="position:absolute;left:13712;top:964;width:238;height:239" coordorigin="13712,964" coordsize="238,239">
              <v:shape style="position:absolute;left:13712;top:964;width:238;height:239" coordorigin="13712,964" coordsize="238,239" path="m13950,1084l13932,1148,13884,1191,13841,1204,13816,1202,13754,1175,13717,1125,13712,1104,13713,1077,13737,1012,13784,973,13824,964,13848,966,13909,994,13944,1047,13950,1084xe" filled="f" stroked="t" strokeweight=".25pt" strokecolor="#231F20">
                <v:path arrowok="t"/>
              </v:shape>
            </v:group>
            <v:group style="position:absolute;left:13590;top:1084;width:480;height:2" coordorigin="13590,1084" coordsize="480,2">
              <v:shape style="position:absolute;left:13590;top:1084;width:480;height:2" coordorigin="13590,1084" coordsize="480,0" path="m13590,1084l14070,1084e" filled="f" stroked="t" strokeweight=".25pt" strokecolor="#231F20">
                <v:path arrowok="t"/>
              </v:shape>
            </v:group>
            <v:group style="position:absolute;left:13830;top:604;width:2;height:960" coordorigin="13830,604" coordsize="2,960">
              <v:shape style="position:absolute;left:13830;top:604;width:2;height:960" coordorigin="13830,604" coordsize="0,960" path="m13830,604l13830,15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8"/>
          <w:w w:val="100"/>
        </w:rPr>
        <w:t>instructio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doin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things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yet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3289" w:space="40"/>
            <w:col w:w="9191"/>
          </w:cols>
        </w:sectPr>
      </w:pPr>
    </w:p>
    <w:p>
      <w:pPr>
        <w:numPr>
          <w:ilvl w:val="0"/>
          <w:numId w:val="5"/>
        </w:numPr>
        <w:tabs>
          <w:tab w:pos="2695" w:val="left" w:leader="none"/>
        </w:tabs>
        <w:spacing w:line="220" w:lineRule="exact" w:before="21"/>
        <w:ind w:left="2502" w:right="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indexin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contex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las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elemen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vector.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5"/>
        </w:numPr>
        <w:tabs>
          <w:tab w:pos="2712" w:val="left" w:leader="none"/>
        </w:tabs>
        <w:spacing w:line="241" w:lineRule="auto" w:before="58"/>
        <w:ind w:left="2502" w:right="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colon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operator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necessaril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includ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odd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246" w:right="1666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-1"/>
          <w:w w:val="100"/>
        </w:rPr>
        <w:t>unassigne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simple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Furthermore,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63" w:space="40"/>
            <w:col w:w="5417"/>
          </w:cols>
        </w:sectPr>
      </w:pPr>
    </w:p>
    <w:p>
      <w:pPr>
        <w:pStyle w:val="BodyText"/>
        <w:spacing w:line="260" w:lineRule="exact"/>
        <w:ind w:left="3890" w:right="1225"/>
        <w:jc w:val="left"/>
      </w:pPr>
      <w:r>
        <w:rPr/>
        <w:pict>
          <v:group style="position:absolute;margin-left:277pt;margin-top:35.003407pt;width:349pt;height:79.679pt;mso-position-horizontal-relative:page;mso-position-vertical-relative:paragraph;z-index:-6266" coordorigin="5540,700" coordsize="6980,1594">
            <v:group style="position:absolute;left:5550;top:710;width:6960;height:1574" coordorigin="5550,710" coordsize="6960,1574">
              <v:shape style="position:absolute;left:5550;top:710;width:6960;height:1574" coordorigin="5550,710" coordsize="6960,1574" path="m5550,2284l12510,2284,12510,710,5550,710,5550,2284xe" filled="t" fillcolor="#E6E7E8" stroked="f">
                <v:path arrowok="t"/>
                <v:fill type="solid"/>
              </v:shape>
              <v:shape style="position:absolute;left:5550;top:714;width:423;height:350" type="#_x0000_t75">
                <v:imagedata r:id="rId17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indexed—i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shorte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longer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extrac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6"/>
        <w:ind w:left="2337" w:right="221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3.2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Changing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Extending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exercise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above: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4010" w:right="720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224" w:val="left" w:leader="none"/>
          <w:tab w:pos="1836" w:val="left" w:leader="none"/>
          <w:tab w:pos="2449" w:val="left" w:leader="none"/>
        </w:tabs>
        <w:ind w:left="0" w:right="82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77pt;margin-top:40.836926pt;width:349pt;height:79.457pt;mso-position-horizontal-relative:page;mso-position-vertical-relative:paragraph;z-index:-6265" coordorigin="5540,817" coordsize="6980,1589">
            <v:group style="position:absolute;left:5550;top:827;width:6960;height:1569" coordorigin="5550,827" coordsize="6960,1569">
              <v:shape style="position:absolute;left:5550;top:827;width:6960;height:1569" coordorigin="5550,827" coordsize="6960,1569" path="m5550,2396l12510,2396,12510,827,5550,827,5550,2396xe" filled="t" fillcolor="#E6E7E8" stroked="f">
                <v:path arrowok="t"/>
                <v:fill type="solid"/>
              </v:shape>
              <v:shape style="position:absolute;left:5550;top:831;width:423;height:350" type="#_x0000_t75">
                <v:imagedata r:id="rId18" o:title="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4400" w:right="530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3.3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Extending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Again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extending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exercises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above: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4010" w:right="730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A(8)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884" w:val="left" w:leader="none"/>
          <w:tab w:pos="1326" w:val="left" w:leader="none"/>
          <w:tab w:pos="1769" w:val="left" w:leader="none"/>
          <w:tab w:pos="2313" w:val="left" w:leader="none"/>
          <w:tab w:pos="2756" w:val="left" w:leader="none"/>
          <w:tab w:pos="3198" w:val="left" w:leader="none"/>
        </w:tabs>
        <w:ind w:left="0" w:right="17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-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excee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Again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continuin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3.3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aske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A(1:2:end)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positions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Later,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right="2386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Logica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Indexin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been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4"/>
          <w:w w:val="100"/>
        </w:rPr>
        <w:t>Boolea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4"/>
          <w:w w:val="100"/>
        </w:rPr>
        <w:t>logica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mask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170" w:right="581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mask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mask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64" w:val="left" w:leader="none"/>
          <w:tab w:pos="4580" w:val="left" w:leader="none"/>
          <w:tab w:pos="4996" w:val="left" w:leader="none"/>
        </w:tabs>
        <w:spacing w:line="197" w:lineRule="exact"/>
        <w:ind w:left="3747" w:right="0" w:firstLine="0"/>
        <w:jc w:val="left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6"/>
          <w:sz w:val="12"/>
          <w:szCs w:val="12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pStyle w:val="BodyText"/>
        <w:spacing w:before="91"/>
        <w:ind w:right="4095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70" w:right="7423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170" w:right="81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A(mask)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844" w:right="741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/>
        <w:jc w:val="both"/>
      </w:pPr>
      <w:r>
        <w:rPr/>
        <w:pict>
          <v:group style="position:absolute;margin-left:88.375pt;margin-top:13.352087pt;width:24.25pt;height:48.25pt;mso-position-horizontal-relative:page;mso-position-vertical-relative:paragraph;z-index:-6259" coordorigin="1768,267" coordsize="485,965">
            <v:group style="position:absolute;left:1892;top:630;width:238;height:239" coordorigin="1892,630" coordsize="238,239">
              <v:shape style="position:absolute;left:1892;top:630;width:238;height:239" coordorigin="1892,630" coordsize="238,239" path="m2130,750l2112,813,2064,857,2021,869,1996,867,1934,841,1897,790,1892,769,1893,743,1917,678,1964,639,2004,630,2028,632,2089,660,2124,713,2130,750xe" filled="f" stroked="t" strokeweight=".25pt" strokecolor="#231F20">
                <v:path arrowok="t"/>
              </v:shape>
            </v:group>
            <v:group style="position:absolute;left:1770;top:750;width:480;height:2" coordorigin="1770,750" coordsize="480,2">
              <v:shape style="position:absolute;left:1770;top:750;width:480;height:2" coordorigin="1770,750" coordsize="480,0" path="m1770,750l2250,750e" filled="f" stroked="t" strokeweight=".25pt" strokecolor="#231F20">
                <v:path arrowok="t"/>
              </v:shape>
            </v:group>
            <v:group style="position:absolute;left:2010;top:270;width:2;height:960" coordorigin="2010,270" coordsize="2,960">
              <v:shape style="position:absolute;left:2010;top:270;width:2;height:960" coordorigin="2010,270" coordsize="0,960" path="m2010,270l2010,123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352087pt;width:24.25pt;height:48.25pt;mso-position-horizontal-relative:page;mso-position-vertical-relative:paragraph;z-index:-6258" coordorigin="13588,267" coordsize="485,965">
            <v:group style="position:absolute;left:13712;top:630;width:238;height:239" coordorigin="13712,630" coordsize="238,239">
              <v:shape style="position:absolute;left:13712;top:630;width:238;height:239" coordorigin="13712,630" coordsize="238,239" path="m13950,750l13932,813,13884,857,13841,869,13816,867,13754,841,13717,790,13712,769,13713,743,13737,678,13784,639,13824,630,13848,632,13909,660,13944,713,13950,750xe" filled="f" stroked="t" strokeweight=".25pt" strokecolor="#231F20">
                <v:path arrowok="t"/>
              </v:shape>
            </v:group>
            <v:group style="position:absolute;left:13590;top:750;width:480;height:2" coordorigin="13590,750" coordsize="480,2">
              <v:shape style="position:absolute;left:13590;top:750;width:480;height:2" coordorigin="13590,750" coordsize="480,0" path="m13590,750l14070,750e" filled="f" stroked="t" strokeweight=".25pt" strokecolor="#231F20">
                <v:path arrowok="t"/>
              </v:shape>
            </v:group>
            <v:group style="position:absolute;left:13830;top:270;width:2;height:960" coordorigin="13830,270" coordsize="2,960">
              <v:shape style="position:absolute;left:13830;top:270;width:2;height:960" coordorigin="13830,270" coordsize="0,960" path="m13830,270l13830,123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vector;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longer,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170" w:right="6801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3.3.4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Shortening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7"/>
        <w:jc w:val="both"/>
      </w:pPr>
      <w:r>
        <w:rPr/>
        <w:pict>
          <v:group style="position:absolute;margin-left:241.125pt;margin-top:119.590027pt;width:348.75pt;height:79.417pt;mso-position-horizontal-relative:page;mso-position-vertical-relative:paragraph;z-index:-6260" coordorigin="4823,2392" coordsize="6975,1588">
            <v:group style="position:absolute;left:4830;top:2399;width:6960;height:1573" coordorigin="4830,2399" coordsize="6960,1573">
              <v:shape style="position:absolute;left:4830;top:2399;width:6960;height:1573" coordorigin="4830,2399" coordsize="6960,1573" path="m4830,3973l11790,3973,11790,2399,4830,2399,4830,3973xe" filled="t" fillcolor="#E6E7E8" stroked="f">
                <v:path arrowok="t"/>
                <v:fill type="solid"/>
              </v:shape>
              <v:shape style="position:absolute;left:4830;top:2404;width:423;height:350" type="#_x0000_t75">
                <v:imagedata r:id="rId20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measurement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instrument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know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setu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incorrect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erroneous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empt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[]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empt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symbo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suggest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assig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empt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vector—say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-3"/>
          <w:w w:val="100"/>
        </w:rPr>
        <w:t>—tha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element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shortene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3.4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3.4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Shortening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Exercise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3.3: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3290" w:right="792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210" w:val="left" w:leader="none"/>
          <w:tab w:pos="4620" w:val="left" w:leader="none"/>
          <w:tab w:pos="5029" w:val="left" w:leader="none"/>
          <w:tab w:pos="5541" w:val="left" w:leader="none"/>
          <w:tab w:pos="5950" w:val="left" w:leader="none"/>
          <w:tab w:pos="6360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16" w:lineRule="exact"/>
        <w:ind w:left="3170" w:right="2418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41.5pt;margin-top:-3.734914pt;width:171pt;height:.1pt;mso-position-horizontal-relative:page;mso-position-vertical-relative:paragraph;z-index:-6261" coordorigin="4830,-75" coordsize="3420,2">
            <v:shape style="position:absolute;left:4830;top:-75;width:3420;height:2" coordorigin="4830,-75" coordsize="3420,0" path="m4830,-75l8250,-75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MATLAB,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presented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numerical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such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6" w:lineRule="exact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51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8" w:firstLine="240"/>
        <w:jc w:val="both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initiall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seven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originally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6"/>
        </w:numPr>
        <w:tabs>
          <w:tab w:pos="4421" w:val="left" w:leader="none"/>
        </w:tabs>
        <w:ind w:left="4421" w:right="5910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Operating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on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Vectors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essential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rich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generalizes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(multi-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later,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Applying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library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890" w:right="1661"/>
        <w:jc w:val="both"/>
      </w:pPr>
      <w:r>
        <w:rPr>
          <w:b w:val="0"/>
          <w:bCs w:val="0"/>
          <w:color w:val="231F20"/>
          <w:spacing w:val="8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particular: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(generalized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58"/>
        <w:jc w:val="both"/>
      </w:pPr>
      <w:r>
        <w:rPr/>
        <w:pict>
          <v:group style="position:absolute;margin-left:88.375pt;margin-top:-1.847986pt;width:24.25pt;height:48.25pt;mso-position-horizontal-relative:page;mso-position-vertical-relative:paragraph;z-index:-6256" coordorigin="1768,-37" coordsize="485,965">
            <v:group style="position:absolute;left:1892;top:326;width:238;height:239" coordorigin="1892,326" coordsize="238,239">
              <v:shape style="position:absolute;left:1892;top:326;width:238;height:239" coordorigin="1892,326" coordsize="238,239" path="m2130,446l2112,509,2064,553,2021,565,1996,563,1934,537,1897,486,1892,465,1893,439,1917,374,1964,335,2004,326,2028,328,2089,356,2124,409,2130,446xe" filled="f" stroked="t" strokeweight=".25pt" strokecolor="#231F20">
                <v:path arrowok="t"/>
              </v:shape>
            </v:group>
            <v:group style="position:absolute;left:1770;top:446;width:480;height:2" coordorigin="1770,446" coordsize="480,2">
              <v:shape style="position:absolute;left:1770;top:446;width:480;height:2" coordorigin="1770,446" coordsize="480,0" path="m1770,446l2250,446e" filled="f" stroked="t" strokeweight=".25pt" strokecolor="#231F20">
                <v:path arrowok="t"/>
              </v:shape>
            </v:group>
            <v:group style="position:absolute;left:2010;top:-34;width:2;height:960" coordorigin="2010,-34" coordsize="2,960">
              <v:shape style="position:absolute;left:2010;top:-34;width:2;height:960" coordorigin="2010,-34" coordsize="0,960" path="m2010,-34l2010,9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.847986pt;width:24.25pt;height:48.25pt;mso-position-horizontal-relative:page;mso-position-vertical-relative:paragraph;z-index:-6255" coordorigin="13588,-37" coordsize="485,965">
            <v:group style="position:absolute;left:13712;top:326;width:238;height:239" coordorigin="13712,326" coordsize="238,239">
              <v:shape style="position:absolute;left:13712;top:326;width:238;height:239" coordorigin="13712,326" coordsize="238,239" path="m13950,446l13932,509,13884,553,13841,565,13816,563,13754,537,13717,486,13712,465,13713,439,13737,374,13784,335,13824,326,13848,328,13909,356,13944,409,13950,446xe" filled="f" stroked="t" strokeweight=".25pt" strokecolor="#231F20">
                <v:path arrowok="t"/>
              </v:shape>
            </v:group>
            <v:group style="position:absolute;left:13590;top:446;width:480;height:2" coordorigin="13590,446" coordsize="480,2">
              <v:shape style="position:absolute;left:13590;top:446;width:480;height:2" coordorigin="13590,446" coordsize="480,0" path="m13590,446l14070,446e" filled="f" stroked="t" strokeweight=".25pt" strokecolor="#231F20">
                <v:path arrowok="t"/>
              </v:shape>
            </v:group>
            <v:group style="position:absolute;left:13830;top:-34;width:2;height:960" coordorigin="13830,-34" coordsize="2,960">
              <v:shape style="position:absolute;left:13830;top:-34;width:2;height:960" coordorigin="13830,-34" coordsize="0,960" path="m13830,-34l13830,9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00"/>
        </w:rPr>
        <w:t>Arithmeti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00"/>
        </w:rPr>
        <w:t>Operation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41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performed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component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(i.e.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subtractio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synta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expect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3.5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division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exponentiation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smal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syntacti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idiosyncras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element-by-elemen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matrix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designed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ordinar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symbol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*</w:t>
      </w:r>
      <w:r>
        <w:rPr>
          <w:b w:val="0"/>
          <w:bCs w:val="0"/>
          <w:color w:val="231F20"/>
          <w:spacing w:val="7"/>
          <w:w w:val="100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/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^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reserve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element-by-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9" w:lineRule="exact"/>
        <w:ind w:left="6809" w:right="0"/>
        <w:jc w:val="left"/>
      </w:pPr>
      <w:r>
        <w:rPr/>
        <w:pict>
          <v:group style="position:absolute;margin-left:202pt;margin-top:4.622045pt;width:214pt;height:88.714pt;mso-position-horizontal-relative:page;mso-position-vertical-relative:paragraph;z-index:-6257" coordorigin="4040,92" coordsize="4280,1774">
            <v:group style="position:absolute;left:4050;top:102;width:4260;height:1754" coordorigin="4050,102" coordsize="4260,1754">
              <v:shape style="position:absolute;left:4050;top:102;width:4260;height:1754" coordorigin="4050,102" coordsize="4260,1754" path="m4050,1857l8310,1857,8310,102,4050,102,4050,1857xe" filled="t" fillcolor="#EDEDEE" stroked="f">
                <v:path arrowok="t"/>
                <v:fill type="solid"/>
              </v:shape>
            </v:group>
            <v:group style="position:absolute;left:4207;top:226;width:2330;height:232" coordorigin="4207,226" coordsize="2330,232">
              <v:shape style="position:absolute;left:4207;top:226;width:2330;height:232" coordorigin="4207,226" coordsize="2330,232" path="m4207,458l6537,458,6537,226,4207,226,4207,45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2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m</w:t>
      </w:r>
      <w:r>
        <w:rPr>
          <w:b w:val="0"/>
          <w:bCs w:val="0"/>
          <w:color w:val="231F20"/>
          <w:spacing w:val="12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m</w:t>
      </w:r>
      <w:r>
        <w:rPr>
          <w:b w:val="0"/>
          <w:bCs w:val="0"/>
          <w:color w:val="231F20"/>
          <w:spacing w:val="12"/>
          <w:w w:val="100"/>
        </w:rPr>
        <w:t>u</w:t>
      </w:r>
      <w:r>
        <w:rPr>
          <w:b w:val="0"/>
          <w:bCs w:val="0"/>
          <w:color w:val="231F20"/>
          <w:spacing w:val="12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iplicativ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39" w:lineRule="exact"/>
        <w:jc w:val="left"/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229" w:lineRule="exact"/>
        <w:ind w:left="2664" w:right="0"/>
        <w:jc w:val="lef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20" w:lineRule="exact"/>
        <w:ind w:left="255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Shortenin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rarel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logica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difficulties.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Whereve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possible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indexin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kee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100"/>
          <w:sz w:val="19"/>
          <w:szCs w:val="19"/>
        </w:rPr>
        <w:t>[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-13"/>
          <w:w w:val="100"/>
          <w:sz w:val="19"/>
          <w:szCs w:val="19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100"/>
          <w:sz w:val="19"/>
          <w:szCs w:val="19"/>
        </w:rPr>
        <w:t>]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8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eras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remove.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21"/>
        <w:ind w:left="301" w:right="1658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2"/>
          <w:w w:val="100"/>
        </w:rPr>
        <w:t>fundamentall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matrix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symbol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.*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./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5"/>
          <w:w w:val="100"/>
        </w:rPr>
        <w:t>(th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dot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part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respectivel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element-by-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division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469" w:space="40"/>
            <w:col w:w="6011"/>
          </w:cols>
        </w:sectPr>
      </w:pPr>
    </w:p>
    <w:p>
      <w:pPr>
        <w:pStyle w:val="BodyText"/>
        <w:spacing w:line="260" w:lineRule="exact"/>
        <w:ind w:left="3890" w:right="1661"/>
        <w:jc w:val="both"/>
      </w:pPr>
      <w:r>
        <w:rPr>
          <w:b w:val="0"/>
          <w:bCs w:val="0"/>
          <w:color w:val="231F20"/>
          <w:spacing w:val="8"/>
          <w:w w:val="100"/>
        </w:rPr>
        <w:t>exponentiation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element-by-element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subtractio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identical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symbol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-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5" w:firstLine="240"/>
        <w:jc w:val="both"/>
      </w:pPr>
      <w:r>
        <w:rPr>
          <w:b w:val="0"/>
          <w:bCs w:val="0"/>
          <w:color w:val="231F20"/>
          <w:spacing w:val="6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multiplicatio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quantity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element-by-elemen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multiplicatio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omitte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‘.</w:t>
      </w:r>
      <w:r>
        <w:rPr>
          <w:b w:val="0"/>
          <w:bCs w:val="0"/>
          <w:color w:val="231F20"/>
          <w:spacing w:val="0"/>
          <w:w w:val="100"/>
        </w:rPr>
        <w:t>’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multiply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70155pt;width:349pt;height:253.345pt;mso-position-horizontal-relative:page;mso-position-vertical-relative:paragraph;z-index:-6254" coordorigin="4820,727" coordsize="6980,5067">
            <v:group style="position:absolute;left:4830;top:737;width:6960;height:5047" coordorigin="4830,737" coordsize="6960,5047">
              <v:shape style="position:absolute;left:4830;top:737;width:6960;height:5047" coordorigin="4830,737" coordsize="6960,5047" path="m4830,5784l11790,5784,11790,737,4830,737,4830,5784xe" filled="t" fillcolor="#E6E7E8" stroked="f">
                <v:path arrowok="t"/>
                <v:fill type="solid"/>
              </v:shape>
              <v:shape style="position:absolute;left:4830;top:742;width:423;height:350" type="#_x0000_t75">
                <v:imagedata r:id="rId23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3.5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mathematics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40" w:lineRule="exact" w:before="6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5" w:hRule="exact"/>
        </w:trPr>
        <w:tc>
          <w:tcPr>
            <w:tcW w:w="10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3];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10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10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+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ans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0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1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33" w:right="23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35" w:right="23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.*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ans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right="153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33" w:right="23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35" w:right="23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5" w:hRule="exact"/>
        </w:trPr>
        <w:tc>
          <w:tcPr>
            <w:tcW w:w="142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-1:1:3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77" w:lineRule="exact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516" w:val="left" w:leader="none"/>
          <w:tab w:pos="5245" w:val="left" w:leader="none"/>
          <w:tab w:pos="5857" w:val="left" w:leader="none"/>
          <w:tab w:pos="6469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element-by-element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multiplication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516" w:val="left" w:leader="none"/>
          <w:tab w:pos="5230" w:val="left" w:leader="none"/>
          <w:tab w:pos="5843" w:val="left" w:leader="none"/>
          <w:tab w:pos="6455" w:val="left" w:leader="none"/>
        </w:tabs>
        <w:spacing w:before="7"/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multiplication!!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mtimes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Inner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9" w:lineRule="auto" w:before="10"/>
        <w:ind w:left="3290" w:right="772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13" w:val="left" w:leader="none"/>
          <w:tab w:pos="5026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7"/>
        <w:ind w:left="3290" w:right="62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times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 w:before="53"/>
        <w:ind w:right="2381"/>
        <w:jc w:val="both"/>
      </w:pPr>
      <w:r>
        <w:rPr/>
        <w:pict>
          <v:group style="position:absolute;margin-left:88.375pt;margin-top:-35.705006pt;width:24.25pt;height:48.25pt;mso-position-horizontal-relative:page;mso-position-vertical-relative:paragraph;z-index:-6253" coordorigin="1768,-714" coordsize="485,965">
            <v:group style="position:absolute;left:1892;top:-351;width:238;height:239" coordorigin="1892,-351" coordsize="238,239">
              <v:shape style="position:absolute;left:1892;top:-351;width:238;height:239" coordorigin="1892,-351" coordsize="238,239" path="m2130,-232l2112,-168,2064,-124,2021,-112,1996,-114,1934,-140,1897,-191,1892,-212,1893,-238,1917,-303,1964,-342,2004,-351,2028,-349,2089,-321,2124,-269,2130,-232xe" filled="f" stroked="t" strokeweight=".25pt" strokecolor="#231F20">
                <v:path arrowok="t"/>
              </v:shape>
            </v:group>
            <v:group style="position:absolute;left:1770;top:-232;width:480;height:2" coordorigin="1770,-232" coordsize="480,2">
              <v:shape style="position:absolute;left:1770;top:-232;width:480;height:2" coordorigin="1770,-232" coordsize="480,0" path="m1770,-232l2250,-232e" filled="f" stroked="t" strokeweight=".25pt" strokecolor="#231F20">
                <v:path arrowok="t"/>
              </v:shape>
            </v:group>
            <v:group style="position:absolute;left:2010;top:-712;width:2;height:960" coordorigin="2010,-712" coordsize="2,960">
              <v:shape style="position:absolute;left:2010;top:-712;width:2;height:960" coordorigin="2010,-712" coordsize="0,960" path="m2010,-712l2010,24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35.705006pt;width:24.25pt;height:48.25pt;mso-position-horizontal-relative:page;mso-position-vertical-relative:paragraph;z-index:-6252" coordorigin="13588,-714" coordsize="485,965">
            <v:group style="position:absolute;left:13712;top:-351;width:238;height:239" coordorigin="13712,-351" coordsize="238,239">
              <v:shape style="position:absolute;left:13712;top:-351;width:238;height:239" coordorigin="13712,-351" coordsize="238,239" path="m13950,-232l13932,-168,13884,-124,13841,-112,13816,-114,13754,-140,13717,-191,13712,-212,13713,-238,13737,-303,13784,-342,13824,-351,13848,-349,13909,-321,13944,-269,13950,-232xe" filled="f" stroked="t" strokeweight=".25pt" strokecolor="#231F20">
                <v:path arrowok="t"/>
              </v:shape>
            </v:group>
            <v:group style="position:absolute;left:13590;top:-232;width:480;height:2" coordorigin="13590,-232" coordsize="480,2">
              <v:shape style="position:absolute;left:13590;top:-232;width:480;height:2" coordorigin="13590,-232" coordsize="480,0" path="m13590,-232l14070,-232e" filled="f" stroked="t" strokeweight=".25pt" strokecolor="#231F20">
                <v:path arrowok="t"/>
              </v:shape>
            </v:group>
            <v:group style="position:absolute;left:13830;top:-712;width:2;height:960" coordorigin="13830,-712" coordsize="2,960">
              <v:shape style="position:absolute;left:13830;top:-712;width:2;height:960" coordorigin="13830,-712" coordsize="0,960" path="m13830,-712l13830,24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8"/>
          <w:w w:val="100"/>
        </w:rPr>
        <w:t>symbol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thereb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invokin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improper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vectors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Notice,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incidentally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indicatin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848" w:firstLine="240"/>
        <w:jc w:val="left"/>
      </w:pP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unary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right="2383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Logica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Operation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earlie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wondere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logical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styl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clear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arithmeti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element-by-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(i.e.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longe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original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vector(s).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410" w:right="1856"/>
        <w:jc w:val="left"/>
      </w:pP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2049" w:firstLine="240"/>
        <w:jc w:val="left"/>
      </w:pP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legal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26051pt;width:349pt;height:152.957pt;mso-position-horizontal-relative:page;mso-position-vertical-relative:paragraph;z-index:-6251" coordorigin="5540,725" coordsize="6980,3059">
            <v:group style="position:absolute;left:5550;top:735;width:6960;height:3039" coordorigin="5550,735" coordsize="6960,3039">
              <v:shape style="position:absolute;left:5550;top:735;width:6960;height:3039" coordorigin="5550,735" coordsize="6960,3039" path="m5550,3774l12510,3774,12510,735,5550,735,5550,3774xe" filled="t" fillcolor="#E6E7E8" stroked="f">
                <v:path arrowok="t"/>
                <v:fill type="solid"/>
              </v:shape>
              <v:shape style="position:absolute;left:5550;top:739;width:423;height:350" type="#_x0000_t75">
                <v:imagedata r:id="rId25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3.6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expressions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884" w:val="left" w:leader="none"/>
          <w:tab w:pos="1326" w:val="left" w:leader="none"/>
          <w:tab w:pos="1769" w:val="left" w:leader="none"/>
        </w:tabs>
        <w:spacing w:before="7"/>
        <w:ind w:left="0" w:right="180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884" w:val="left" w:leader="none"/>
          <w:tab w:pos="1326" w:val="left" w:leader="none"/>
        </w:tabs>
        <w:spacing w:before="7"/>
        <w:ind w:left="0" w:right="225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0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0" w:right="1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3.7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884" w:val="left" w:leader="none"/>
          <w:tab w:pos="1326" w:val="left" w:leader="none"/>
        </w:tabs>
        <w:spacing w:before="7"/>
        <w:ind w:left="0" w:right="225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10.154444pt;width:24.25pt;height:48.25pt;mso-position-horizontal-relative:page;mso-position-vertical-relative:paragraph;z-index:-6249" coordorigin="1768,203" coordsize="485,965">
            <v:group style="position:absolute;left:1892;top:566;width:238;height:239" coordorigin="1892,566" coordsize="238,239">
              <v:shape style="position:absolute;left:1892;top:566;width:238;height:239" coordorigin="1892,566" coordsize="238,239" path="m2130,686l2112,749,2064,793,2021,805,1996,803,1934,777,1897,726,1892,705,1893,679,1917,614,1964,575,2004,566,2028,568,2089,596,2124,649,2130,686xe" filled="f" stroked="t" strokeweight=".25pt" strokecolor="#231F20">
                <v:path arrowok="t"/>
              </v:shape>
            </v:group>
            <v:group style="position:absolute;left:1770;top:686;width:480;height:2" coordorigin="1770,686" coordsize="480,2">
              <v:shape style="position:absolute;left:1770;top:686;width:480;height:2" coordorigin="1770,686" coordsize="480,0" path="m1770,686l2250,686e" filled="f" stroked="t" strokeweight=".25pt" strokecolor="#231F20">
                <v:path arrowok="t"/>
              </v:shape>
            </v:group>
            <v:group style="position:absolute;left:2010;top:206;width:2;height:960" coordorigin="2010,206" coordsize="2,960">
              <v:shape style="position:absolute;left:2010;top:206;width:2;height:960" coordorigin="2010,206" coordsize="0,960" path="m2010,206l2010,11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154444pt;width:24.25pt;height:48.25pt;mso-position-horizontal-relative:page;mso-position-vertical-relative:paragraph;z-index:-6248" coordorigin="13588,203" coordsize="485,965">
            <v:group style="position:absolute;left:13712;top:566;width:238;height:239" coordorigin="13712,566" coordsize="238,239">
              <v:shape style="position:absolute;left:13712;top:566;width:238;height:239" coordorigin="13712,566" coordsize="238,239" path="m13950,686l13932,749,13884,793,13841,805,13816,803,13754,777,13717,726,13712,705,13713,679,13737,614,13784,575,13824,566,13848,568,13909,596,13944,649,13950,686xe" filled="f" stroked="t" strokeweight=".25pt" strokecolor="#231F20">
                <v:path arrowok="t"/>
              </v:shape>
            </v:group>
            <v:group style="position:absolute;left:13590;top:686;width:480;height:2" coordorigin="13590,686" coordsize="480,2">
              <v:shape style="position:absolute;left:13590;top:686;width:480;height:2" coordorigin="13590,686" coordsize="480,0" path="m13590,686l14070,686e" filled="f" stroked="t" strokeweight=".25pt" strokecolor="#231F20">
                <v:path arrowok="t"/>
              </v:shape>
            </v:group>
            <v:group style="position:absolute;left:13830;top:206;width:2;height:960" coordorigin="13830,206" coordsize="2,960">
              <v:shape style="position:absolute;left:13830;top:206;width:2;height:960" coordorigin="13830,206" coordsize="0,960" path="m13830,206l13830,11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884" w:val="left" w:leader="none"/>
          <w:tab w:pos="1326" w:val="left" w:leader="none"/>
        </w:tabs>
        <w:spacing w:before="7"/>
        <w:ind w:left="0" w:right="225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54" w:lineRule="auto" w:before="7"/>
        <w:ind w:left="4010" w:right="57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890" w:right="1666"/>
        <w:jc w:val="both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277pt;margin-top:-172.323013pt;width:349pt;height:152.417pt;mso-position-horizontal-relative:page;mso-position-vertical-relative:paragraph;z-index:-6250" coordorigin="5540,-3446" coordsize="6980,3048">
            <v:group style="position:absolute;left:5550;top:-3436;width:6960;height:3028" coordorigin="5550,-3436" coordsize="6960,3028">
              <v:shape style="position:absolute;left:5550;top:-3436;width:6960;height:3028" coordorigin="5550,-3436" coordsize="6960,3028" path="m5550,-408l12510,-408,12510,-3436,5550,-3436,5550,-408xe" filled="t" fillcolor="#E6E7E8" stroked="f">
                <v:path arrowok="t"/>
                <v:fill type="solid"/>
              </v:shape>
              <v:shape style="position:absolute;left:5551;top:-3435;width:423;height:350" type="#_x0000_t75">
                <v:imagedata r:id="rId26" o:title="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elemen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correspondin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elemen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arithmeti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operations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erro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occur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attemp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operation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different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sizes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(neither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1).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3" w:firstLine="240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assembled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complex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(&amp;)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(|)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operators.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actually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flavors: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||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single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matchin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siz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perfor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element-wis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matche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individua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double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operator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combin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individua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usuall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associate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conditiona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(se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Chapte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4)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Exercise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3.7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work.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89" w:right="1665" w:firstLine="240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Exercis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3.7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combin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length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successfully,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fail,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arithmetic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operations,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combine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different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lengths.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indices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elements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vecto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true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find(...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accomplishe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thi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consuming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producing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positions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elements.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rPr>
          <w:rFonts w:ascii="Palatino Linotype" w:hAnsi="Palatino Linotype" w:cs="Palatino Linotype" w:eastAsia="Palatino Linotype"/>
        </w:rPr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3.8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find(…)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40"/>
        <w:ind w:left="3410" w:right="0"/>
        <w:jc w:val="left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241pt;margin-top:-116.445068pt;width:349pt;height:102.5pt;mso-position-horizontal-relative:page;mso-position-vertical-relative:paragraph;z-index:-6234" coordorigin="4820,-2329" coordsize="6980,2050">
            <v:group style="position:absolute;left:4830;top:-2319;width:6960;height:2030" coordorigin="4830,-2319" coordsize="6960,2030">
              <v:shape style="position:absolute;left:4830;top:-2319;width:6960;height:2030" coordorigin="4830,-2319" coordsize="6960,2030" path="m4830,-289l11790,-289,11790,-2319,4830,-2319,4830,-289xe" filled="t" fillcolor="#E6E7E8" stroked="f">
                <v:path arrowok="t"/>
                <v:fill type="solid"/>
              </v:shape>
              <v:shape style="position:absolute;left:4826;top:-2319;width:423;height:350" type="#_x0000_t75">
                <v:imagedata r:id="rId28" o:title="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Exercise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3.8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works.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41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inver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element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vecto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(changin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3170" w:right="2692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fals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fals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true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usin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unar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operator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~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example: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3170" w:right="62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5"/>
        <w:ind w:right="2384"/>
        <w:jc w:val="both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88.375pt;margin-top:61.056984pt;width:24.25pt;height:48.25pt;mso-position-horizontal-relative:page;mso-position-vertical-relative:paragraph;z-index:-6233" coordorigin="1768,1221" coordsize="485,965">
            <v:group style="position:absolute;left:1892;top:1584;width:238;height:239" coordorigin="1892,1584" coordsize="238,239">
              <v:shape style="position:absolute;left:1892;top:1584;width:238;height:239" coordorigin="1892,1584" coordsize="238,239" path="m2130,1704l2112,1767,2064,1811,2021,1823,1996,1821,1934,1795,1897,1744,1892,1723,1893,1697,1917,1632,1964,1593,2004,1584,2028,1586,2089,1614,2124,1667,2130,1704xe" filled="f" stroked="t" strokeweight=".25pt" strokecolor="#231F20">
                <v:path arrowok="t"/>
              </v:shape>
            </v:group>
            <v:group style="position:absolute;left:1770;top:1704;width:480;height:2" coordorigin="1770,1704" coordsize="480,2">
              <v:shape style="position:absolute;left:1770;top:1704;width:480;height:2" coordorigin="1770,1704" coordsize="480,0" path="m1770,1704l2250,1704e" filled="f" stroked="t" strokeweight=".25pt" strokecolor="#231F20">
                <v:path arrowok="t"/>
              </v:shape>
            </v:group>
            <v:group style="position:absolute;left:2010;top:1224;width:2;height:960" coordorigin="2010,1224" coordsize="2,960">
              <v:shape style="position:absolute;left:2010;top:1224;width:2;height:960" coordorigin="2010,1224" coordsize="0,960" path="m2010,1224l2010,218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1.056984pt;width:24.25pt;height:48.25pt;mso-position-horizontal-relative:page;mso-position-vertical-relative:paragraph;z-index:-6232" coordorigin="13588,1221" coordsize="485,965">
            <v:group style="position:absolute;left:13712;top:1584;width:238;height:239" coordorigin="13712,1584" coordsize="238,239">
              <v:shape style="position:absolute;left:13712;top:1584;width:238;height:239" coordorigin="13712,1584" coordsize="238,239" path="m13950,1704l13932,1767,13884,1811,13841,1823,13816,1821,13754,1795,13717,1744,13712,1723,13713,1697,13737,1632,13784,1593,13824,1584,13848,1586,13909,1614,13944,1667,13950,1704xe" filled="f" stroked="t" strokeweight=".25pt" strokecolor="#231F20">
                <v:path arrowok="t"/>
              </v:shape>
            </v:group>
            <v:group style="position:absolute;left:13590;top:1704;width:480;height:2" coordorigin="13590,1704" coordsize="480,2">
              <v:shape style="position:absolute;left:13590;top:1704;width:480;height:2" coordorigin="13590,1704" coordsize="480,0" path="m13590,1704l14070,1704e" filled="f" stroked="t" strokeweight=".25pt" strokecolor="#231F20">
                <v:path arrowok="t"/>
              </v:shape>
            </v:group>
            <v:group style="position:absolute;left:13830;top:1224;width:2;height:960" coordorigin="13830,1224" coordsize="2,960">
              <v:shape style="position:absolute;left:13830;top:1224;width:2;height:960" coordorigin="13830,1224" coordsize="0,960" path="m13830,1224l13830,218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element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inverse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corresponding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origina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element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usua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arithmeti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operations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precedenc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operator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govern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orde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whic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operation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performed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Tabl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3.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operato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precedenc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language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Operation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liste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tabl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performed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left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right.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normal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precedence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overruled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enclosing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preferred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parentheses: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2"/>
        <w:ind w:right="2386"/>
        <w:jc w:val="both"/>
        <w:rPr>
          <w:rFonts w:ascii="Palatino Linotype" w:hAnsi="Palatino Linotype" w:cs="Palatino Linotype" w:eastAsia="Palatino Linotype"/>
        </w:rPr>
      </w:pP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Applyin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3"/>
          <w:w w:val="100"/>
        </w:rPr>
        <w:t>Librar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/>
          <w:bCs/>
          <w:color w:val="808285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-2"/>
          <w:w w:val="100"/>
        </w:rPr>
        <w:t>Function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MATLA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languag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define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ric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mathematica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cove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mathematical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trigonometric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statistic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capabilities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partia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lis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provide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Appendi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</w:rPr>
        <w:t>complete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657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58.871002pt;margin-top:2.735963pt;width:313.258pt;height:12.5pt;mso-position-horizontal-relative:page;mso-position-vertical-relative:paragraph;z-index:-6247" coordorigin="5177,55" coordsize="6265,250">
            <v:group style="position:absolute;left:5197;top:55;width:6225;height:220" coordorigin="5197,55" coordsize="6225,220">
              <v:shape style="position:absolute;left:5197;top:55;width:6225;height:220" coordorigin="5197,55" coordsize="6225,220" path="m5197,275l11423,275,11423,55,5197,55,5197,275xe" filled="t" fillcolor="#231F20" stroked="f">
                <v:path arrowok="t"/>
                <v:fill type="solid"/>
              </v:shape>
            </v:group>
            <v:group style="position:absolute;left:5197;top:285;width:6225;height:2" coordorigin="5197,285" coordsize="6225,2">
              <v:shape style="position:absolute;left:5197;top:285;width:6225;height:2" coordorigin="5197,285" coordsize="6225,0" path="m5197,285l11423,285e" filled="f" stroked="t" strokeweight="2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3.1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6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Operator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precedence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GillSans-UltraBold" w:hAnsi="GillSans-UltraBold" w:cs="GillSans-UltraBold" w:eastAsia="GillSans-UltraBold"/>
          <w:sz w:val="20"/>
          <w:szCs w:val="20"/>
        </w:rPr>
      </w:pP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>Operators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>Description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2.198046pt;width:311.258pt;height:.1pt;mso-position-horizontal-relative:page;mso-position-vertical-relative:paragraph;z-index:-6246" coordorigin="5197,-44" coordsize="6225,2">
            <v:shape style="position:absolute;left:5197;top:-44;width:6225;height:2" coordorigin="5197,-44" coordsize="6225,0" path="m5197,-44l11423,-44e" filled="f" stroked="t" strokeweight="1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Scalar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transpose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5pt;width:311.258pt;height:.1pt;mso-position-horizontal-relative:page;mso-position-vertical-relative:paragraph;z-index:-6245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transpose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65pt;width:311.258pt;height:.1pt;mso-position-horizontal-relative:page;mso-position-vertical-relative:paragraph;z-index:-6244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+,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−,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~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operators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8pt;width:311.258pt;height:.1pt;mso-position-horizontal-relative:page;mso-position-vertical-relative:paragraph;z-index:-6243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.*,./,.\,*,/,\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Multiplication,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division,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left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division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64pt;width:311.258pt;height:.1pt;mso-position-horizontal-relative:page;mso-position-vertical-relative:paragraph;z-index:-6242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Addition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subtraction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48pt;width:311.258pt;height:.1pt;mso-position-horizontal-relative:page;mso-position-vertical-relative:paragraph;z-index:-6241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Colon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63pt;width:311.258pt;height:.1pt;mso-position-horizontal-relative:page;mso-position-vertical-relative:paragraph;z-index:-6240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&lt;=,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&gt;=,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==,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~=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Comparison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307pt;width:311.258pt;height:.1pt;mso-position-horizontal-relative:page;mso-position-vertical-relative:paragraph;z-index:-6239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Element-wise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78pt;width:311.258pt;height:.1pt;mso-position-horizontal-relative:page;mso-position-vertical-relative:paragraph;z-index:-6238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Element-wise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62pt;width:311.258pt;height:.1pt;mso-position-horizontal-relative:page;mso-position-vertical-relative:paragraph;z-index:-6237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357" w:val="left" w:leader="none"/>
        </w:tabs>
        <w:ind w:left="36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9.871002pt;margin-top:-1.984046pt;width:311.258pt;height:.1pt;mso-position-horizontal-relative:page;mso-position-vertical-relative:paragraph;z-index:-6236" coordorigin="5197,-40" coordsize="6225,2">
            <v:shape style="position:absolute;left:5197;top:-40;width:6225;height:2" coordorigin="5197,-40" coordsize="6225,0" path="m5197,-40l11423,-40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59.871002pt;margin-top:15.835947pt;width:311.258pt;height:.1pt;mso-position-horizontal-relative:page;mso-position-vertical-relative:paragraph;z-index:-6235" coordorigin="5197,317" coordsize="6225,2">
            <v:shape style="position:absolute;left:5197;top:317;width:6225;height:2" coordorigin="5197,317" coordsize="6225,0" path="m5197,317l11423,317e" filled="f" stroked="t" strokeweight="1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55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-2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implemente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Hel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men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exceptions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deserv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mentio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provid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capabilitie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useful: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100"/>
        <w:ind w:left="4350" w:right="1895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mean(v)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40"/>
        <w:ind w:left="4350" w:right="2190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quantities: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6"/>
        <w:ind w:left="2601" w:right="221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where]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max([2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-4])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7"/>
        <w:ind w:left="0" w:right="227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7"/>
        <w:ind w:left="0" w:right="237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where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7"/>
        </w:numPr>
        <w:tabs>
          <w:tab w:pos="4345" w:val="left" w:leader="none"/>
        </w:tabs>
        <w:spacing w:line="260" w:lineRule="exact" w:before="100"/>
        <w:ind w:left="4350" w:right="1856" w:hanging="280"/>
        <w:jc w:val="left"/>
      </w:pPr>
      <w:r>
        <w:rPr/>
        <w:pict>
          <v:group style="position:absolute;margin-left:88.375pt;margin-top:30.152014pt;width:24.25pt;height:48.25pt;mso-position-horizontal-relative:page;mso-position-vertical-relative:paragraph;z-index:-6230" coordorigin="1768,603" coordsize="485,965">
            <v:group style="position:absolute;left:1892;top:966;width:238;height:239" coordorigin="1892,966" coordsize="238,239">
              <v:shape style="position:absolute;left:1892;top:966;width:238;height:239" coordorigin="1892,966" coordsize="238,239" path="m2130,1086l2112,1149,2064,1193,2021,1205,1996,1203,1934,1177,1897,1126,1892,1105,1893,1079,1917,1014,1964,975,2004,966,2028,968,2089,996,2124,1049,2130,1086xe" filled="f" stroked="t" strokeweight=".25pt" strokecolor="#231F20">
                <v:path arrowok="t"/>
              </v:shape>
            </v:group>
            <v:group style="position:absolute;left:1770;top:1086;width:480;height:2" coordorigin="1770,1086" coordsize="480,2">
              <v:shape style="position:absolute;left:1770;top:1086;width:480;height:2" coordorigin="1770,1086" coordsize="480,0" path="m1770,1086l2250,1086e" filled="f" stroked="t" strokeweight=".25pt" strokecolor="#231F20">
                <v:path arrowok="t"/>
              </v:shape>
            </v:group>
            <v:group style="position:absolute;left:2010;top:606;width:2;height:960" coordorigin="2010,606" coordsize="2,960">
              <v:shape style="position:absolute;left:2010;top:606;width:2;height:960" coordorigin="2010,606" coordsize="0,960" path="m2010,606l2010,15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0.152014pt;width:24.25pt;height:48.25pt;mso-position-horizontal-relative:page;mso-position-vertical-relative:paragraph;z-index:-6229" coordorigin="13588,603" coordsize="485,965">
            <v:group style="position:absolute;left:13712;top:966;width:238;height:239" coordorigin="13712,966" coordsize="238,239">
              <v:shape style="position:absolute;left:13712;top:966;width:238;height:239" coordorigin="13712,966" coordsize="238,239" path="m13950,1086l13932,1149,13884,1193,13841,1205,13816,1203,13754,1177,13717,1126,13712,1105,13713,1079,13737,1014,13784,975,13824,966,13848,968,13909,996,13944,1049,13950,1086xe" filled="f" stroked="t" strokeweight=".25pt" strokecolor="#231F20">
                <v:path arrowok="t"/>
              </v:shape>
            </v:group>
            <v:group style="position:absolute;left:13590;top:1086;width:480;height:2" coordorigin="13590,1086" coordsize="480,2">
              <v:shape style="position:absolute;left:13590;top:1086;width:480;height:2" coordorigin="13590,1086" coordsize="480,0" path="m13590,1086l14070,1086e" filled="f" stroked="t" strokeweight=".25pt" strokecolor="#231F20">
                <v:path arrowok="t"/>
              </v:shape>
            </v:group>
            <v:group style="position:absolute;left:13830;top:606;width:2;height:960" coordorigin="13830,606" coordsize="2,960">
              <v:shape style="position:absolute;left:13830;top:606;width:2;height:960" coordorigin="13830,606" coordsize="0,960" path="m13830,606l13830,15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round(v)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ceil(v)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floor(v)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fix(v)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fractional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Concatenation</w:t>
      </w:r>
      <w:r>
        <w:rPr>
          <w:rFonts w:ascii="Times New Roman" w:hAnsi="Times New Roman" w:cs="Times New Roman" w:eastAsia="Times New Roman"/>
          <w:b/>
          <w:bCs/>
          <w:color w:val="808285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3.3.1,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brackets: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3890" w:right="709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3890" w:right="648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/>
        <w:jc w:val="both"/>
      </w:pPr>
      <w:r>
        <w:rPr/>
        <w:pict>
          <v:group style="position:absolute;margin-left:277pt;margin-top:100.344017pt;width:349pt;height:110.833pt;mso-position-horizontal-relative:page;mso-position-vertical-relative:paragraph;z-index:-6231" coordorigin="5540,2007" coordsize="6980,2217">
            <v:group style="position:absolute;left:5550;top:2017;width:6960;height:2197" coordorigin="5550,2017" coordsize="6960,2197">
              <v:shape style="position:absolute;left:5550;top:2017;width:6960;height:2197" coordorigin="5550,2017" coordsize="6960,2197" path="m5550,4214l12510,4214,12510,2017,5550,2017,5550,4214xe" filled="t" fillcolor="#E6E7E8" stroked="f">
                <v:path arrowok="t"/>
                <v:fill type="solid"/>
              </v:shape>
              <v:shape style="position:absolute;left:5549;top:2014;width:423;height:350" type="#_x0000_t75">
                <v:imagedata r:id="rId30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brackets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constructor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3.3.1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implicitly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×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brackets.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3.9.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025" w:right="460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3.9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Concatenating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337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resulting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nested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[[2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7],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[1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3]]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completely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“flat.”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3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Slicin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1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specifie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earlier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extractin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replacin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Furthermore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indexin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vector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f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indices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.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previousl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anonymousl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needed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vector—for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A(4)</w:t>
      </w:r>
      <w:r>
        <w:rPr>
          <w:b w:val="0"/>
          <w:bCs w:val="0"/>
          <w:color w:val="231F20"/>
          <w:spacing w:val="5"/>
          <w:w w:val="100"/>
        </w:rPr>
        <w:t>—yo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anonymou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5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5"/>
          <w:w w:val="100"/>
        </w:rPr>
        <w:t>index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specifie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element(s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5" w:firstLine="240"/>
        <w:jc w:val="both"/>
      </w:pPr>
      <w:r>
        <w:rPr>
          <w:b w:val="0"/>
          <w:bCs w:val="0"/>
          <w:color w:val="231F20"/>
          <w:spacing w:val="2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anonymou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additional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feature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&lt;start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1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1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&lt;increment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1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1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&lt;end&gt;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know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omittin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&lt;increment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portion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defaul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incremen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anonymousl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indexin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feature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available: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8"/>
        </w:numPr>
        <w:tabs>
          <w:tab w:pos="3625" w:val="left" w:leader="none"/>
        </w:tabs>
        <w:ind w:left="363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625" w:val="left" w:leader="none"/>
        </w:tabs>
        <w:spacing w:before="16"/>
        <w:ind w:left="3625" w:right="0" w:hanging="276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6.501966pt;width:24.25pt;height:48.25pt;mso-position-horizontal-relative:page;mso-position-vertical-relative:paragraph;z-index:-6228" coordorigin="1768,130" coordsize="485,965">
            <v:group style="position:absolute;left:1892;top:493;width:238;height:239" coordorigin="1892,493" coordsize="238,239">
              <v:shape style="position:absolute;left:1892;top:493;width:238;height:239" coordorigin="1892,493" coordsize="238,239" path="m2130,613l2112,676,2064,720,2021,732,1996,730,1934,704,1897,653,1892,632,1893,606,1917,541,1964,502,2004,493,2028,495,2089,523,2124,576,2130,613xe" filled="f" stroked="t" strokeweight=".25pt" strokecolor="#231F20">
                <v:path arrowok="t"/>
              </v:shape>
            </v:group>
            <v:group style="position:absolute;left:1770;top:613;width:480;height:2" coordorigin="1770,613" coordsize="480,2">
              <v:shape style="position:absolute;left:1770;top:613;width:480;height:2" coordorigin="1770,613" coordsize="480,0" path="m1770,613l2250,613e" filled="f" stroked="t" strokeweight=".25pt" strokecolor="#231F20">
                <v:path arrowok="t"/>
              </v:shape>
            </v:group>
            <v:group style="position:absolute;left:2010;top:133;width:2;height:960" coordorigin="2010,133" coordsize="2,960">
              <v:shape style="position:absolute;left:2010;top:133;width:2;height:960" coordorigin="2010,133" coordsize="0,960" path="m2010,133l2010,109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501966pt;width:24.25pt;height:48.25pt;mso-position-horizontal-relative:page;mso-position-vertical-relative:paragraph;z-index:-6227" coordorigin="13588,130" coordsize="485,965">
            <v:group style="position:absolute;left:13712;top:493;width:238;height:239" coordorigin="13712,493" coordsize="238,239">
              <v:shape style="position:absolute;left:13712;top:493;width:238;height:239" coordorigin="13712,493" coordsize="238,239" path="m13950,613l13932,676,13884,720,13841,732,13816,730,13754,704,13717,653,13712,632,13713,606,13737,541,13784,502,13824,493,13848,495,13909,523,13944,576,13950,613xe" filled="f" stroked="t" strokeweight=".25pt" strokecolor="#231F20">
                <v:path arrowok="t"/>
              </v:shape>
            </v:group>
            <v:group style="position:absolute;left:13590;top:613;width:480;height:2" coordorigin="13590,613" coordsize="480,2">
              <v:shape style="position:absolute;left:13590;top:613;width:480;height:2" coordorigin="13590,613" coordsize="480,0" path="m13590,613l14070,613e" filled="f" stroked="t" strokeweight=".25pt" strokecolor="#231F20">
                <v:path arrowok="t"/>
              </v:shape>
            </v:group>
            <v:group style="position:absolute;left:13830;top:133;width:2;height:960" coordorigin="13830,133" coordsize="2,960">
              <v:shape style="position:absolute;left:13830;top:133;width:2;height:960" coordorigin="13830,133" coordsize="0,960" path="m13830,133l13830,109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Finally,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earlier,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7712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8"/>
        <w:ind w:left="3170" w:right="5445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A([false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70" w:right="8868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80" w:val="left" w:leader="none"/>
        </w:tabs>
        <w:spacing w:before="18"/>
        <w:ind w:left="384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8"/>
        <w:jc w:val="both"/>
      </w:pPr>
      <w:r>
        <w:rPr>
          <w:b w:val="0"/>
          <w:bCs w:val="0"/>
          <w:color w:val="231F20"/>
          <w:spacing w:val="1"/>
          <w:w w:val="100"/>
        </w:rPr>
        <w:t>yieldin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extremely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410" w:right="185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3170" w:right="6791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B(&lt;rangeB&gt;)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A(&lt;rangeA&gt;)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&lt;rangeA&gt;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&lt;rangeB&gt;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rangeB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rangeA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8"/>
        </w:numPr>
        <w:tabs>
          <w:tab w:pos="3625" w:val="left" w:leader="none"/>
        </w:tabs>
        <w:ind w:left="3625" w:right="0" w:hanging="276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Either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rangeB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equal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rangeA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36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rangeA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8"/>
        </w:numPr>
        <w:tabs>
          <w:tab w:pos="3625" w:val="left" w:leader="none"/>
        </w:tabs>
        <w:spacing w:line="260" w:lineRule="exact" w:before="29"/>
        <w:ind w:left="3630" w:right="2792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57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numPr>
          <w:ilvl w:val="2"/>
          <w:numId w:val="9"/>
        </w:numPr>
        <w:tabs>
          <w:tab w:pos="4345" w:val="left" w:leader="none"/>
        </w:tabs>
        <w:spacing w:line="260" w:lineRule="exact" w:before="374"/>
        <w:ind w:left="4350" w:right="2000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rangeB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unchanged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Study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65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492004pt;margin-top:.317908pt;width:238.17pt;height:13.168pt;mso-position-horizontal-relative:page;mso-position-vertical-relative:paragraph;z-index:-6225" coordorigin="5550,6" coordsize="4763,263">
            <v:group style="position:absolute;left:5561;top:260;width:4748;height:2" coordorigin="5561,260" coordsize="4748,2">
              <v:shape style="position:absolute;left:5561;top:260;width:4748;height:2" coordorigin="5561,260" coordsize="4748,0" path="m5561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3.1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07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5"/>
        </w:numPr>
        <w:tabs>
          <w:tab w:pos="4498" w:val="left" w:leader="none"/>
        </w:tabs>
        <w:spacing w:before="18"/>
        <w:ind w:left="4210" w:right="178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odds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1:2:length(A);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5"/>
        </w:numPr>
        <w:tabs>
          <w:tab w:pos="4498" w:val="left" w:leader="none"/>
        </w:tabs>
        <w:spacing w:before="18"/>
        <w:ind w:left="44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predefined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indices')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5"/>
        </w:numPr>
        <w:tabs>
          <w:tab w:pos="4498" w:val="left" w:leader="none"/>
        </w:tabs>
        <w:spacing w:before="18"/>
        <w:ind w:left="4498" w:right="3136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A(odds)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5"/>
        </w:numPr>
        <w:tabs>
          <w:tab w:pos="4498" w:val="left" w:leader="none"/>
        </w:tabs>
        <w:spacing w:line="264" w:lineRule="auto" w:before="18"/>
        <w:ind w:left="4210" w:right="349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anonymous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indices')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A(1:2:end)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ind w:left="413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evens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spacing w:before="18"/>
        <w:ind w:left="4515" w:right="1852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B(odds)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A(2:2:end)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515" w:val="left" w:leader="none"/>
        </w:tabs>
        <w:spacing w:line="264" w:lineRule="auto" w:before="18"/>
        <w:ind w:left="4130" w:right="4344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disp('set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99')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B(2:2:end)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disp('add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A(small)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A(small)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line="264" w:lineRule="auto" w:before="18"/>
        <w:ind w:left="4130" w:right="35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29.810127pt;width:228pt;height:.1pt;mso-position-horizontal-relative:page;mso-position-vertical-relative:paragraph;z-index:-6226" coordorigin="5790,596" coordsize="4560,2">
            <v:shape style="position:absolute;left:5790;top:596;width:4560;height:2" coordorigin="5790,596" coordsize="4560,0" path="m5790,596l10350,59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277pt;margin-top:67.54213pt;width:349pt;height:268.75pt;mso-position-horizontal-relative:page;mso-position-vertical-relative:paragraph;z-index:-6224" coordorigin="5540,1351" coordsize="6980,5375">
            <v:group style="position:absolute;left:5550;top:1361;width:6960;height:5355" coordorigin="5550,1361" coordsize="6960,5355">
              <v:shape style="position:absolute;left:5550;top:1361;width:6960;height:5355" coordorigin="5550,1361" coordsize="6960,5355" path="m5550,6716l12510,6716,12510,1361,5550,1361,5550,6716xe" filled="t" fillcolor="#E6E7E8" stroked="f">
                <v:path arrowok="t"/>
                <v:fill type="solid"/>
              </v:shape>
              <v:shape style="position:absolute;left:5549;top:1361;width:423;height:350" type="#_x0000_t75">
                <v:imagedata r:id="rId33" o:title=""/>
              </v:shape>
            </v:group>
            <w10:wrap type="none"/>
          </v:group>
        </w:pict>
      </w:r>
      <w:r>
        <w:rPr/>
        <w:pict>
          <v:group style="position:absolute;margin-left:88.375pt;margin-top:19.517126pt;width:24.25pt;height:48.25pt;mso-position-horizontal-relative:page;mso-position-vertical-relative:paragraph;z-index:-6223" coordorigin="1768,390" coordsize="485,965">
            <v:group style="position:absolute;left:1892;top:753;width:238;height:239" coordorigin="1892,753" coordsize="238,239">
              <v:shape style="position:absolute;left:1892;top:753;width:238;height:239" coordorigin="1892,753" coordsize="238,239" path="m2130,873l2112,937,2064,980,2021,992,1996,991,1934,964,1897,913,1892,893,1893,866,1917,801,1964,762,2004,753,2028,755,2089,783,2124,836,2130,873xe" filled="f" stroked="t" strokeweight=".25pt" strokecolor="#231F20">
                <v:path arrowok="t"/>
              </v:shape>
            </v:group>
            <v:group style="position:absolute;left:1770;top:873;width:480;height:2" coordorigin="1770,873" coordsize="480,2">
              <v:shape style="position:absolute;left:1770;top:873;width:480;height:2" coordorigin="1770,873" coordsize="480,0" path="m1770,873l2250,873e" filled="f" stroked="t" strokeweight=".25pt" strokecolor="#231F20">
                <v:path arrowok="t"/>
              </v:shape>
            </v:group>
            <v:group style="position:absolute;left:2010;top:393;width:2;height:960" coordorigin="2010,393" coordsize="2,960">
              <v:shape style="position:absolute;left:2010;top:393;width:2;height:960" coordorigin="2010,393" coordsize="0,960" path="m2010,393l2010,135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9.517126pt;width:24.25pt;height:48.25pt;mso-position-horizontal-relative:page;mso-position-vertical-relative:paragraph;z-index:-6222" coordorigin="13588,390" coordsize="485,965">
            <v:group style="position:absolute;left:13712;top:753;width:238;height:239" coordorigin="13712,753" coordsize="238,239">
              <v:shape style="position:absolute;left:13712;top:753;width:238;height:239" coordorigin="13712,753" coordsize="238,239" path="m13950,873l13932,937,13884,980,13841,992,13816,991,13754,964,13717,913,13712,893,13713,866,13737,801,13784,762,13824,753,13848,755,13909,783,13944,836,13950,873xe" filled="f" stroked="t" strokeweight=".25pt" strokecolor="#231F20">
                <v:path arrowok="t"/>
              </v:shape>
            </v:group>
            <v:group style="position:absolute;left:13590;top:873;width:480;height:2" coordorigin="13590,873" coordsize="480,2">
              <v:shape style="position:absolute;left:13590;top:873;width:480;height:2" coordorigin="13590,873" coordsize="480,0" path="m13590,873l14070,873e" filled="f" stroked="t" strokeweight=".25pt" strokecolor="#231F20">
                <v:path arrowok="t"/>
              </v:shape>
            </v:group>
            <v:group style="position:absolute;left:13830;top:393;width:2;height:960" coordorigin="13830,393" coordsize="2,960">
              <v:shape style="position:absolute;left:13830;top:393;width:2;height:960" coordorigin="13830,393" coordsize="0,960" path="m13830,393l13830,135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ugly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operation')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3.10</w:t>
      </w:r>
      <w:r>
        <w:rPr>
          <w:rFonts w:ascii="Times New Roman" w:hAnsi="Times New Roman" w:cs="Times New Roman" w:eastAsia="Times New Roman"/>
          <w:b/>
          <w:bCs/>
          <w:color w:val="231F20"/>
          <w:spacing w:val="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Execute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3.1.You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output: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4010" w:right="414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predefined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224" w:val="left" w:leader="none"/>
        </w:tabs>
        <w:ind w:left="0" w:right="214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451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anonymous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224" w:val="left" w:leader="none"/>
        </w:tabs>
        <w:ind w:left="0" w:right="214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373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224" w:val="left" w:leader="none"/>
          <w:tab w:pos="1836" w:val="left" w:leader="none"/>
          <w:tab w:pos="2449" w:val="left" w:leader="none"/>
        </w:tabs>
        <w:ind w:left="0" w:right="92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536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14" w:val="left" w:leader="none"/>
          <w:tab w:pos="1229" w:val="left" w:leader="none"/>
          <w:tab w:pos="1734" w:val="left" w:leader="none"/>
          <w:tab w:pos="2449" w:val="left" w:leader="none"/>
        </w:tabs>
        <w:ind w:left="0" w:right="92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577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224" w:val="left" w:leader="none"/>
          <w:tab w:pos="1836" w:val="left" w:leader="none"/>
          <w:tab w:pos="2449" w:val="left" w:leader="none"/>
          <w:tab w:pos="3061" w:val="left" w:leader="none"/>
        </w:tabs>
        <w:ind w:left="0" w:right="31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577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4" w:val="left" w:leader="none"/>
          <w:tab w:pos="1326" w:val="left" w:leader="none"/>
          <w:tab w:pos="1854" w:val="left" w:leader="none"/>
          <w:tab w:pos="2483" w:val="left" w:leader="none"/>
          <w:tab w:pos="3198" w:val="left" w:leader="none"/>
        </w:tabs>
        <w:ind w:left="0" w:right="38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455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ugly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operation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714" w:val="left" w:leader="none"/>
          <w:tab w:pos="1326" w:val="left" w:leader="none"/>
          <w:tab w:pos="1854" w:val="left" w:leader="none"/>
          <w:tab w:pos="2483" w:val="left" w:leader="none"/>
          <w:tab w:pos="3198" w:val="left" w:leader="none"/>
        </w:tabs>
        <w:ind w:left="0" w:right="38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50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4920"/>
        <w:jc w:val="center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61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predefining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length(...)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size(...)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0"/>
        <w:ind w:left="3630" w:right="2567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3: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parameter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window,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case: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predefined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rather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because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visible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itself,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program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output,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which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here.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before="1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837" w:val="left" w:leader="none"/>
        </w:tabs>
        <w:spacing w:line="260" w:lineRule="exact"/>
        <w:ind w:left="3837" w:right="0" w:hanging="208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three-element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odd-numbered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odd-numbered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9"/>
        <w:ind w:left="3630" w:right="269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anonymous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anonymous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589"/>
        <w:jc w:val="left"/>
      </w:pPr>
      <w:r>
        <w:rPr/>
        <w:pict>
          <v:group style="position:absolute;margin-left:88.375pt;margin-top:6.651465pt;width:24.25pt;height:48.25pt;mso-position-horizontal-relative:page;mso-position-vertical-relative:paragraph;z-index:-6220" coordorigin="1768,133" coordsize="485,965">
            <v:group style="position:absolute;left:1892;top:496;width:238;height:239" coordorigin="1892,496" coordsize="238,239">
              <v:shape style="position:absolute;left:1892;top:496;width:238;height:239" coordorigin="1892,496" coordsize="238,239" path="m2130,616l2112,679,2064,723,2021,735,1996,733,1934,707,1897,656,1892,635,1893,609,1917,544,1964,505,2004,496,2028,498,2089,526,2124,579,2130,616xe" filled="f" stroked="t" strokeweight=".25pt" strokecolor="#231F20">
                <v:path arrowok="t"/>
              </v:shape>
            </v:group>
            <v:group style="position:absolute;left:1770;top:616;width:480;height:2" coordorigin="1770,616" coordsize="480,2">
              <v:shape style="position:absolute;left:1770;top:616;width:480;height:2" coordorigin="1770,616" coordsize="480,0" path="m1770,616l2250,616e" filled="f" stroked="t" strokeweight=".25pt" strokecolor="#231F20">
                <v:path arrowok="t"/>
              </v:shape>
            </v:group>
            <v:group style="position:absolute;left:2010;top:136;width:2;height:960" coordorigin="2010,136" coordsize="2,960">
              <v:shape style="position:absolute;left:2010;top:136;width:2;height:960" coordorigin="2010,136" coordsize="0,960" path="m2010,136l2010,109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651465pt;width:24.25pt;height:48.25pt;mso-position-horizontal-relative:page;mso-position-vertical-relative:paragraph;z-index:-6219" coordorigin="13588,133" coordsize="485,965">
            <v:group style="position:absolute;left:13712;top:496;width:238;height:239" coordorigin="13712,496" coordsize="238,239">
              <v:shape style="position:absolute;left:13712;top:496;width:238;height:239" coordorigin="13712,496" coordsize="238,239" path="m13950,616l13932,679,13884,723,13841,735,13816,733,13754,707,13717,656,13712,635,13713,609,13737,544,13784,505,13824,496,13848,498,13909,526,13944,579,13950,616xe" filled="f" stroked="t" strokeweight=".25pt" strokecolor="#231F20">
                <v:path arrowok="t"/>
              </v:shape>
            </v:group>
            <v:group style="position:absolute;left:13590;top:616;width:480;height:2" coordorigin="13590,616" coordsize="480,2">
              <v:shape style="position:absolute;left:13590;top:616;width:480;height:2" coordorigin="13590,616" coordsize="480,0" path="m13590,616l14070,616e" filled="f" stroked="t" strokeweight=".25pt" strokecolor="#231F20">
                <v:path arrowok="t"/>
              </v:shape>
            </v:group>
            <v:group style="position:absolute;left:13830;top:136;width:2;height:960" coordorigin="13830,136" coordsize="2,960">
              <v:shape style="position:absolute;left:13830;top:136;width:2;height:960" coordorigin="13830,136" coordsize="0,960" path="m13830,136l13830,109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5" w:lineRule="auto" w:before="31"/>
        <w:ind w:left="3630" w:right="266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38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anonymous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840"/>
        <w:jc w:val="both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unnecessarily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efficient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twice.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3.4</w:t>
      </w:r>
      <w:r>
        <w:rPr>
          <w:rFonts w:ascii="Times New Roman" w:hAnsi="Times New Roman" w:cs="Times New Roman" w:eastAsia="Times New Roman"/>
          <w:b/>
          <w:bCs/>
          <w:color w:val="FFFFFF"/>
          <w:spacing w:val="5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2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Example—Forces</w:t>
      </w:r>
      <w:r>
        <w:rPr>
          <w:rFonts w:ascii="Times New Roman" w:hAnsi="Times New Roman" w:cs="Times New Roman" w:eastAsia="Times New Roman"/>
          <w:b/>
          <w:bCs/>
          <w:color w:val="FFFFFF"/>
          <w:spacing w:val="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2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Moments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right="2583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5.012253pt;width:370.148pt;height:17.992pt;mso-position-horizontal-relative:page;mso-position-vertical-relative:paragraph;z-index:-6221" coordorigin="4397,-500" coordsize="7403,36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35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idea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concep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physics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Conside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force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objec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poin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3.2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Calculat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resultan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forc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Example—Forces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Moments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59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line="258" w:lineRule="auto" w:before="387"/>
        <w:ind w:left="3890" w:right="20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directio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resultant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momen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forc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abou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poin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represen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proble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proble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specifi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63" w:lineRule="exact"/>
        <w:ind w:left="6190" w:right="611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2" w:lineRule="exact"/>
        <w:ind w:left="0" w:right="392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73.101013pt;margin-top:1.732509pt;width:156.038pt;height:185.057pt;mso-position-horizontal-relative:page;mso-position-vertical-relative:paragraph;z-index:-6218" coordorigin="7462,35" coordsize="3121,3701">
            <v:group style="position:absolute;left:7517;top:128;width:429;height:3530" coordorigin="7517,128" coordsize="429,3530">
              <v:shape style="position:absolute;left:7517;top:128;width:429;height:3530" coordorigin="7517,128" coordsize="429,3530" path="m7946,128l7946,3025,7517,3658e" filled="f" stroked="t" strokeweight=".5pt" strokecolor="#231F20">
                <v:path arrowok="t"/>
              </v:shape>
            </v:group>
            <v:group style="position:absolute;left:7467;top:3599;width:112;height:131" coordorigin="7467,3599" coordsize="112,131">
              <v:shape style="position:absolute;left:7467;top:3599;width:112;height:131" coordorigin="7467,3599" coordsize="112,131" path="m7495,3599l7467,3731,7579,3656,7520,3652,7495,3599xe" filled="t" fillcolor="#231F20" stroked="f">
                <v:path arrowok="t"/>
                <v:fill type="solid"/>
              </v:shape>
            </v:group>
            <v:group style="position:absolute;left:7895;top:40;width:102;height:124" coordorigin="7895,40" coordsize="102,124">
              <v:shape style="position:absolute;left:7895;top:40;width:102;height:124" coordorigin="7895,40" coordsize="102,124" path="m7946,40l7895,164,7946,135,7984,135,7946,40xe" filled="t" fillcolor="#231F20" stroked="f">
                <v:path arrowok="t"/>
                <v:fill type="solid"/>
              </v:shape>
              <v:shape style="position:absolute;left:7895;top:40;width:102;height:124" coordorigin="7895,40" coordsize="102,124" path="m7984,135l7946,135,7996,164,7984,135xe" filled="t" fillcolor="#231F20" stroked="f">
                <v:path arrowok="t"/>
                <v:fill type="solid"/>
              </v:shape>
            </v:group>
            <v:group style="position:absolute;left:7947;top:3025;width:2543;height:2" coordorigin="7947,3025" coordsize="2543,2">
              <v:shape style="position:absolute;left:7947;top:3025;width:2543;height:2" coordorigin="7947,3025" coordsize="2543,0" path="m7947,3025l10490,3025e" filled="f" stroked="t" strokeweight=".5pt" strokecolor="#231F20">
                <v:path arrowok="t"/>
              </v:shape>
            </v:group>
            <v:group style="position:absolute;left:10453;top:2974;width:124;height:102" coordorigin="10453,2974" coordsize="124,102">
              <v:shape style="position:absolute;left:10453;top:2974;width:124;height:102" coordorigin="10453,2974" coordsize="124,102" path="m10453,2974l10483,3025,10453,3076,10578,3025,10453,2974xe" filled="t" fillcolor="#231F20" stroked="f">
                <v:path arrowok="t"/>
                <v:fill type="solid"/>
              </v:shape>
            </v:group>
            <v:group style="position:absolute;left:8736;top:2748;width:651;height:666" coordorigin="8736,2748" coordsize="651,666">
              <v:shape style="position:absolute;left:8736;top:2748;width:651;height:666" coordorigin="8736,2748" coordsize="651,666" path="m8736,2748l9387,3414e" filled="f" stroked="t" strokeweight=".5pt" strokecolor="#231F20">
                <v:path arrowok="t"/>
                <v:stroke dashstyle="dash"/>
              </v:shape>
            </v:group>
            <v:group style="position:absolute;left:8674;top:2685;width:123;height:124" coordorigin="8674,2685" coordsize="123,124">
              <v:shape style="position:absolute;left:8674;top:2685;width:123;height:124" coordorigin="8674,2685" coordsize="123,124" path="m8674,2685l8725,2809,8741,2753,8798,2738,8674,2685xe" filled="t" fillcolor="#231F20" stroked="f">
                <v:path arrowok="t"/>
                <v:fill type="solid"/>
              </v:shape>
            </v:group>
            <v:group style="position:absolute;left:7937;top:2721;width:1355;height:674" coordorigin="7937,2721" coordsize="1355,674">
              <v:shape style="position:absolute;left:7937;top:2721;width:1355;height:674" coordorigin="7937,2721" coordsize="1355,674" path="m9292,3395l7937,3028,8603,2721e" filled="f" stroked="t" strokeweight=".5pt" strokecolor="#231F20">
                <v:path arrowok="t"/>
                <v:stroke dashstyle="dash"/>
              </v:shape>
            </v:group>
            <v:group style="position:absolute;left:8549;top:2684;width:134;height:98" coordorigin="8549,2684" coordsize="134,98">
              <v:shape style="position:absolute;left:8549;top:2684;width:134;height:98" coordorigin="8549,2684" coordsize="134,98" path="m8684,2684l8549,2690,8597,2724,8592,2782,8684,2684xe" filled="t" fillcolor="#231F20" stroked="f">
                <v:path arrowok="t"/>
                <v:fill type="solid"/>
              </v:shape>
            </v:group>
            <v:group style="position:absolute;left:9244;top:3336;width:133;height:98" coordorigin="9244,3336" coordsize="133,98">
              <v:shape style="position:absolute;left:9244;top:3336;width:133;height:98" coordorigin="9244,3336" coordsize="133,98" path="m9271,3336l9286,3393,9244,3434,9377,3418,9271,3336xe" filled="t" fillcolor="#231F20" stroked="f">
                <v:path arrowok="t"/>
                <v:fill type="solid"/>
              </v:shape>
            </v:group>
            <v:group style="position:absolute;left:8674;top:927;width:1014;height:1749" coordorigin="8674,927" coordsize="1014,1749">
              <v:shape style="position:absolute;left:8674;top:927;width:1014;height:1749" coordorigin="8674,927" coordsize="1014,1749" path="m9688,2008l8674,2675,9027,927e" filled="f" stroked="t" strokeweight=".75pt" strokecolor="#231F20">
                <v:path arrowok="t"/>
              </v:shape>
            </v:group>
            <v:group style="position:absolute;left:8972;top:844;width:96;height:127" coordorigin="8972,844" coordsize="96,127">
              <v:shape style="position:absolute;left:8972;top:844;width:96;height:127" coordorigin="8972,844" coordsize="96,127" path="m9060,933l9025,933,9068,970,9060,933xe" filled="t" fillcolor="#231F20" stroked="f">
                <v:path arrowok="t"/>
                <v:fill type="solid"/>
              </v:shape>
              <v:shape style="position:absolute;left:8972;top:844;width:96;height:127" coordorigin="8972,844" coordsize="96,127" path="m9043,844l8972,951,9025,933,9060,933,9043,844xe" filled="t" fillcolor="#231F20" stroked="f">
                <v:path arrowok="t"/>
                <v:fill type="solid"/>
              </v:shape>
            </v:group>
            <v:group style="position:absolute;left:9632;top:1961;width:127;height:106" coordorigin="9632,1961" coordsize="127,106">
              <v:shape style="position:absolute;left:9632;top:1961;width:127;height:106" coordorigin="9632,1961" coordsize="127,106" path="m9759,1961l9632,1986,9683,2011,9686,2068,9759,1961xe" filled="t" fillcolor="#231F20" stroked="f">
                <v:path arrowok="t"/>
                <v:fill type="solid"/>
              </v:shape>
            </v:group>
            <v:group style="position:absolute;left:8681;top:276;width:1356;height:2391" coordorigin="8681,276" coordsize="1356,2391">
              <v:shape style="position:absolute;left:8681;top:276;width:1356;height:2391" coordorigin="8681,276" coordsize="1356,2391" path="m10037,276l8681,2667e" filled="f" stroked="t" strokeweight=".5pt" strokecolor="#231F20">
                <v:path arrowok="t"/>
                <v:stroke dashstyle="dash"/>
              </v:shape>
            </v:group>
            <v:group style="position:absolute;left:9975;top:199;width:95;height:133" coordorigin="9975,199" coordsize="95,133">
              <v:shape style="position:absolute;left:9975;top:199;width:95;height:133" coordorigin="9975,199" coordsize="95,133" path="m10070,282l10033,282,10063,333,10070,282xe" filled="t" fillcolor="#231F20" stroked="f">
                <v:path arrowok="t"/>
                <v:fill type="solid"/>
              </v:shape>
              <v:shape style="position:absolute;left:9975;top:199;width:95;height:133" coordorigin="9975,199" coordsize="95,133" path="m10080,199l9975,283,10033,282,10070,282,10080,199xe" filled="t" fillcolor="#231F20" stroked="f">
                <v:path arrowok="t"/>
                <v:fill type="solid"/>
              </v:shape>
            </v:group>
            <v:group style="position:absolute;left:9026;top:141;width:1097;height:724" coordorigin="9026,141" coordsize="1097,724">
              <v:shape style="position:absolute;left:9026;top:141;width:1097;height:724" coordorigin="9026,141" coordsize="1097,724" path="m10123,141l9026,866e" filled="f" stroked="t" strokeweight=".5pt" strokecolor="#231F20">
                <v:path arrowok="t"/>
                <v:stroke dashstyle="dash"/>
              </v:shape>
            </v:group>
            <v:group style="position:absolute;left:9750;top:143;width:373;height:1824" coordorigin="9750,143" coordsize="373,1824">
              <v:shape style="position:absolute;left:9750;top:143;width:373;height:1824" coordorigin="9750,143" coordsize="373,1824" path="m9750,1968l10123,143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78"/>
        <w:ind w:left="206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4945" w:right="107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134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5.058814pt;width:24.25pt;height:48.25pt;mso-position-horizontal-relative:page;mso-position-vertical-relative:paragraph;z-index:-6215" coordorigin="1768,101" coordsize="485,965">
            <v:group style="position:absolute;left:1892;top:464;width:238;height:239" coordorigin="1892,464" coordsize="238,239">
              <v:shape style="position:absolute;left:1892;top:464;width:238;height:239" coordorigin="1892,464" coordsize="238,239" path="m2130,584l2112,647,2064,691,2021,703,1996,701,1934,675,1897,624,1892,604,1893,577,1917,512,1964,473,2004,464,2028,466,2089,494,2124,547,2130,584xe" filled="f" stroked="t" strokeweight=".25pt" strokecolor="#231F20">
                <v:path arrowok="t"/>
              </v:shape>
            </v:group>
            <v:group style="position:absolute;left:1770;top:584;width:480;height:2" coordorigin="1770,584" coordsize="480,2">
              <v:shape style="position:absolute;left:1770;top:584;width:480;height:2" coordorigin="1770,584" coordsize="480,0" path="m1770,584l2250,584e" filled="f" stroked="t" strokeweight=".25pt" strokecolor="#231F20">
                <v:path arrowok="t"/>
              </v:shape>
            </v:group>
            <v:group style="position:absolute;left:2010;top:104;width:2;height:960" coordorigin="2010,104" coordsize="2,960">
              <v:shape style="position:absolute;left:2010;top:104;width:2;height:960" coordorigin="2010,104" coordsize="0,960" path="m2010,104l2010,106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058814pt;width:24.25pt;height:48.25pt;mso-position-horizontal-relative:page;mso-position-vertical-relative:paragraph;z-index:-6214" coordorigin="13588,101" coordsize="485,965">
            <v:group style="position:absolute;left:13712;top:464;width:238;height:239" coordorigin="13712,464" coordsize="238,239">
              <v:shape style="position:absolute;left:13712;top:464;width:238;height:239" coordorigin="13712,464" coordsize="238,239" path="m13950,584l13932,647,13884,691,13841,703,13816,701,13754,675,13717,624,13712,604,13713,577,13737,512,13784,473,13824,464,13848,466,13909,494,13944,547,13950,584xe" filled="f" stroked="t" strokeweight=".25pt" strokecolor="#231F20">
                <v:path arrowok="t"/>
              </v:shape>
            </v:group>
            <v:group style="position:absolute;left:13590;top:584;width:480;height:2" coordorigin="13590,584" coordsize="480,2">
              <v:shape style="position:absolute;left:13590;top:584;width:480;height:2" coordorigin="13590,584" coordsize="480,0" path="m13590,584l14070,584e" filled="f" stroked="t" strokeweight=".25pt" strokecolor="#231F20">
                <v:path arrowok="t"/>
              </v:shape>
            </v:group>
            <v:group style="position:absolute;left:13830;top:104;width:2;height:960" coordorigin="13830,104" coordsize="2,960">
              <v:shape style="position:absolute;left:13830;top:104;width:2;height:960" coordorigin="13830,104" coordsize="0,960" path="m13830,104l13830,10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9021" w:val="right" w:leader="none"/>
        </w:tabs>
        <w:spacing w:before="78"/>
        <w:ind w:left="612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3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197"/>
        <w:ind w:left="4402" w:right="126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18"/>
        <w:ind w:left="0" w:right="98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z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9"/>
        <w:ind w:left="5728" w:right="193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3.2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analysis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problem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492004pt;margin-top:.317947pt;width:238.17pt;height:13.168pt;mso-position-horizontal-relative:page;mso-position-vertical-relative:paragraph;z-index:-6216" coordorigin="5550,6" coordsize="4763,263">
            <v:group style="position:absolute;left:5561;top:260;width:4748;height:2" coordorigin="5561,260" coordsize="4748,2">
              <v:shape style="position:absolute;left:5561;top:260;width:4748;height:2" coordorigin="5561,260" coordsize="4748,0" path="m5561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3.2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resultant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18" w:right="18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unit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direction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sqrt(sum(PC.ˆ2))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unit_vector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PC/mag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18" w:right="18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7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product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57pt;width:228pt;height:.1pt;mso-position-horizontal-relative:page;mso-position-vertical-relative:paragraph;z-index:-6217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cross(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MP,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60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7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left="1839" w:right="242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6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Afte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nontrivia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enginee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perfor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sanit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chec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answer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returne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6"/>
        <w:ind w:left="19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99" w:val="left" w:leader="none"/>
          <w:tab w:pos="5353" w:val="left" w:leader="none"/>
        </w:tabs>
        <w:spacing w:before="7"/>
        <w:ind w:left="19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unit_vector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[0.4082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0.8165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0.4082]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3545" w:val="left" w:leader="none"/>
          <w:tab w:pos="3988" w:val="left" w:leader="none"/>
        </w:tabs>
        <w:spacing w:before="7"/>
        <w:ind w:left="19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-5]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20" w:lineRule="exact" w:before="53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moment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result,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visualize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rotation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apply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right-hand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rule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axis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rotation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moment.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Roughly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speaking,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right-hand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directio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direction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whic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normal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right-hande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poin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influenc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Withou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bein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accurate,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conclud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axi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approximately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alon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negativ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0"/>
          <w:sz w:val="19"/>
          <w:szCs w:val="19"/>
        </w:rPr>
        <w:t>z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0"/>
          <w:sz w:val="19"/>
          <w:szCs w:val="19"/>
        </w:rPr>
        <w:t>-axis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estimat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0"/>
          <w:sz w:val="19"/>
          <w:szCs w:val="19"/>
        </w:rPr>
        <w:t>confirme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shown.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before="66"/>
        <w:ind w:left="235" w:right="0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3.2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655" w:right="2622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166pt;margin-top:-17.393433pt;width:240.976pt;height:199.583pt;mso-position-horizontal-relative:page;mso-position-vertical-relative:paragraph;z-index:-6213" coordorigin="3320,-348" coordsize="4820,3992">
            <v:group style="position:absolute;left:3330;top:-338;width:4800;height:3972" coordorigin="3330,-338" coordsize="4800,3972">
              <v:shape style="position:absolute;left:3330;top:-338;width:4800;height:3972" coordorigin="3330,-338" coordsize="4800,3972" path="m3330,3634l8130,3634,8130,-338,3330,-338,3330,3634xe" filled="t" fillcolor="#EDEDEE" stroked="f">
                <v:path arrowok="t"/>
                <v:fill type="solid"/>
              </v:shape>
            </v:group>
            <v:group style="position:absolute;left:3439;top:-214;width:2214;height:232" coordorigin="3439,-214" coordsize="2214,232">
              <v:shape style="position:absolute;left:3439;top:-214;width:2214;height:232" coordorigin="3439,-214" coordsize="2214,232" path="m3439,18l5653,18,5653,-214,3439,-214,3439,1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Typical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2" w:lineRule="auto" w:before="40"/>
        <w:ind w:left="655" w:right="30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7" w:lineRule="auto" w:before="40"/>
        <w:ind w:left="655" w:right="245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6–7: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along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divided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magnitude.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magnitude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squares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individual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components.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2" w:lineRule="auto" w:before="42"/>
        <w:ind w:left="655" w:right="24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40"/>
        <w:ind w:left="655" w:right="252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built-in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cross(..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product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5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  <w:cols w:num="2" w:equalWidth="0">
            <w:col w:w="6354" w:space="40"/>
            <w:col w:w="6126"/>
          </w:cols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before="58"/>
        <w:ind w:right="0" w:firstLine="0"/>
        <w:jc w:val="left"/>
        <w:rPr>
          <w:b w:val="0"/>
          <w:bCs w:val="0"/>
        </w:rPr>
      </w:pPr>
      <w:r>
        <w:rPr/>
        <w:pict>
          <v:group style="position:absolute;margin-left:238.294006pt;margin-top:3.190735pt;width:351.456pt;height:17.89pt;mso-position-horizontal-relative:page;mso-position-vertical-relative:paragraph;z-index:-6210" coordorigin="4766,64" coordsize="7029,358">
            <v:shape style="position:absolute;left:4770;top:64;width:420;height:356" type="#_x0000_t75">
              <v:imagedata r:id="rId38" o:title=""/>
            </v:shape>
            <v:group style="position:absolute;left:4771;top:417;width:7019;height:2" coordorigin="4771,417" coordsize="7019,2">
              <v:shape style="position:absolute;left:4771;top:417;width:7019;height:2" coordorigin="4771,417" coordsize="7019,0" path="m4771,417l11790,41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3.5</w:t>
      </w:r>
      <w:r>
        <w:rPr>
          <w:color w:val="231F20"/>
          <w:spacing w:val="53"/>
          <w:w w:val="100"/>
        </w:rPr>
        <w:t> </w:t>
      </w:r>
      <w:r>
        <w:rPr>
          <w:color w:val="231F20"/>
          <w:spacing w:val="0"/>
          <w:w w:val="100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8"/>
        <w:jc w:val="both"/>
      </w:pPr>
      <w:r>
        <w:rPr/>
        <w:pict>
          <v:group style="position:absolute;margin-left:88.375pt;margin-top:7.079016pt;width:24.25pt;height:48.25pt;mso-position-horizontal-relative:page;mso-position-vertical-relative:paragraph;z-index:-6209" coordorigin="1768,142" coordsize="485,965">
            <v:group style="position:absolute;left:1892;top:504;width:238;height:239" coordorigin="1892,504" coordsize="238,239">
              <v:shape style="position:absolute;left:1892;top:504;width:238;height:239" coordorigin="1892,504" coordsize="238,239" path="m2130,624l2112,688,2064,731,2021,744,1996,742,1934,715,1897,665,1892,644,1893,617,1917,552,1964,513,2004,504,2028,506,2089,534,2124,587,2130,624xe" filled="f" stroked="t" strokeweight=".25pt" strokecolor="#231F20">
                <v:path arrowok="t"/>
              </v:shape>
            </v:group>
            <v:group style="position:absolute;left:1770;top:624;width:480;height:2" coordorigin="1770,624" coordsize="480,2">
              <v:shape style="position:absolute;left:1770;top:624;width:480;height:2" coordorigin="1770,624" coordsize="480,0" path="m1770,624l2250,624e" filled="f" stroked="t" strokeweight=".25pt" strokecolor="#231F20">
                <v:path arrowok="t"/>
              </v:shape>
            </v:group>
            <v:group style="position:absolute;left:2010;top:144;width:2;height:960" coordorigin="2010,144" coordsize="2,960">
              <v:shape style="position:absolute;left:2010;top:144;width:2;height:960" coordorigin="2010,144" coordsize="0,960" path="m2010,144l2010,110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079016pt;width:24.25pt;height:48.25pt;mso-position-horizontal-relative:page;mso-position-vertical-relative:paragraph;z-index:-6208" coordorigin="13588,142" coordsize="485,965">
            <v:group style="position:absolute;left:13712;top:504;width:238;height:239" coordorigin="13712,504" coordsize="238,239">
              <v:shape style="position:absolute;left:13712;top:504;width:238;height:239" coordorigin="13712,504" coordsize="238,239" path="m13950,624l13932,688,13884,731,13841,744,13816,742,13754,715,13717,665,13712,644,13713,617,13737,552,13784,513,13824,504,13848,506,13909,534,13944,587,13950,624xe" filled="f" stroked="t" strokeweight=".25pt" strokecolor="#231F20">
                <v:path arrowok="t"/>
              </v:shape>
            </v:group>
            <v:group style="position:absolute;left:13590;top:624;width:480;height:2" coordorigin="13590,624" coordsize="480,2">
              <v:shape style="position:absolute;left:13590;top:624;width:480;height:2" coordorigin="13590,624" coordsize="480,0" path="m13590,624l14070,624e" filled="f" stroked="t" strokeweight=".25pt" strokecolor="#231F20">
                <v:path arrowok="t"/>
              </v:shape>
            </v:group>
            <v:group style="position:absolute;left:13830;top:144;width:2;height:960" coordorigin="13830,144" coordsize="2,960">
              <v:shape style="position:absolute;left:13830;top:144;width:2;height:960" coordorigin="13830,144" coordsize="0,960" path="m13830,144l13830,110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3.2,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confined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2" w:firstLine="240"/>
        <w:jc w:val="both"/>
      </w:pP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array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distinguish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fro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matrice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discusse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Chapte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12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Whil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array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matrices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store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sam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way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diffe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thei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multiplication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division,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exponentiatio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operations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Figur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3.</w:t>
      </w:r>
      <w:r>
        <w:rPr>
          <w:b w:val="0"/>
          <w:bCs w:val="0"/>
          <w:i w:val="0"/>
          <w:color w:val="231F20"/>
          <w:spacing w:val="0"/>
          <w:w w:val="100"/>
        </w:rPr>
        <w:t>3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illustrate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typica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two-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dimensiona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arra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row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columns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commonl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referre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as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8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73.95401pt;margin-top:-3.3537pt;width:7.333pt;height:110.666pt;mso-position-horizontal-relative:page;mso-position-vertical-relative:paragraph;z-index:-6212" coordorigin="7479,-67" coordsize="147,2213">
            <v:shape style="position:absolute;left:7479;top:-67;width:147;height:2213" coordorigin="7479,-67" coordsize="147,2213" path="m7609,-67l7479,-67,7479,2146,7626,2146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40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4" w:equalWidth="0">
            <w:col w:w="6255" w:space="40"/>
            <w:col w:w="625" w:space="40"/>
            <w:col w:w="554" w:space="40"/>
            <w:col w:w="4966"/>
          </w:cols>
        </w:sectPr>
      </w:pP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28.796715pt;margin-top:18.230254pt;width:15.671591pt;height:8.203314pt;mso-position-horizontal-relative:page;mso-position-vertical-relative:paragraph;z-index:-6207;rotation:235" type="#_x0000_t136" fillcolor="#231F20" stroked="f">
            <o:extrusion v:ext="view" autorotationcenter="t"/>
            <v:textpath style="font-family:&amp;quot;Arial&amp;quot;;font-size:8pt;v-text-kern:t;mso-text-shadow:auto" string=". . . ."/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(m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0"/>
          <w:szCs w:val="10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n)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100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42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40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5" w:equalWidth="0">
            <w:col w:w="5572" w:space="40"/>
            <w:col w:w="644" w:space="40"/>
            <w:col w:w="625" w:space="40"/>
            <w:col w:w="554" w:space="40"/>
            <w:col w:w="496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387.12439pt;margin-top:-23.988106pt;width:10pt;height:17.568001pt;mso-position-horizontal-relative:page;mso-position-vertical-relative:paragraph;z-index:-6206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6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29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4" w:equalWidth="0">
            <w:col w:w="6289" w:space="40"/>
            <w:col w:w="625" w:space="40"/>
            <w:col w:w="521" w:space="40"/>
            <w:col w:w="4965"/>
          </w:cols>
        </w:sectPr>
      </w:pP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0"/>
        <w:ind w:left="3274" w:right="425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90.656006pt;margin-top:-110.767647pt;width:7.329pt;height:110.666pt;mso-position-horizontal-relative:page;mso-position-vertical-relative:paragraph;z-index:-6211" coordorigin="9813,-2215" coordsize="147,2213">
            <v:shape style="position:absolute;left:9813;top:-2215;width:147;height:2213" coordorigin="9813,-2215" coordsize="147,2213" path="m9830,-2215l9960,-2215,9960,-2,9813,-2e" filled="f" stroked="t" strokeweight=".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3.3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4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61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4"/>
        </w:numPr>
        <w:tabs>
          <w:tab w:pos="4421" w:val="left" w:leader="none"/>
        </w:tabs>
        <w:ind w:left="4421" w:right="5892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Properties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elements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These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elements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also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have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unique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attributes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combining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their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1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their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position.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two-dimensional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array,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position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row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column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(in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order)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element.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general,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n-dimensional</w:t>
      </w:r>
      <w:r>
        <w:rPr>
          <w:b w:val="0"/>
          <w:bCs w:val="0"/>
          <w:i w:val="0"/>
          <w:color w:val="231F20"/>
          <w:spacing w:val="-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position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index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size(...)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3890" w:right="4210"/>
        <w:jc w:val="both"/>
      </w:pP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/>
        <w:ind w:left="4350" w:right="1898" w:hanging="280"/>
        <w:jc w:val="left"/>
      </w:pP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size(A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dimensio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 w:before="40"/>
        <w:ind w:left="4350" w:right="2018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size(A)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avoid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60" w:lineRule="exact"/>
        <w:ind w:left="3890" w:right="1669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length(...)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4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1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maximum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dimension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1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array.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5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arra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5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dimensione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5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0"/>
          <w:w w:val="13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9"/>
          <w:w w:val="13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5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6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5"/>
          <w:sz w:val="17"/>
          <w:szCs w:val="17"/>
        </w:rPr>
        <w:t>size(A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6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woul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21"/>
          <w:szCs w:val="21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5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5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05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length(A)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8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would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5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5"/>
          <w:w w:val="105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21"/>
          <w:szCs w:val="21"/>
        </w:rPr>
        <w:t>8.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 w:firstLine="240"/>
        <w:jc w:val="both"/>
      </w:pPr>
      <w:r>
        <w:rPr/>
        <w:pict>
          <v:group style="position:absolute;margin-left:88.375pt;margin-top:2.711829pt;width:24.25pt;height:48.25pt;mso-position-horizontal-relative:page;mso-position-vertical-relative:paragraph;z-index:-6203" coordorigin="1768,54" coordsize="485,965">
            <v:group style="position:absolute;left:1892;top:417;width:238;height:239" coordorigin="1892,417" coordsize="238,239">
              <v:shape style="position:absolute;left:1892;top:417;width:238;height:239" coordorigin="1892,417" coordsize="238,239" path="m2130,537l2112,601,2064,644,2021,656,1996,654,1934,628,1897,577,1892,557,1893,530,1917,465,1964,426,2004,417,2028,419,2089,447,2124,500,2130,537xe" filled="f" stroked="t" strokeweight=".25pt" strokecolor="#231F20">
                <v:path arrowok="t"/>
              </v:shape>
            </v:group>
            <v:group style="position:absolute;left:1770;top:537;width:480;height:2" coordorigin="1770,537" coordsize="480,2">
              <v:shape style="position:absolute;left:1770;top:537;width:480;height:2" coordorigin="1770,537" coordsize="480,0" path="m1770,537l2250,537e" filled="f" stroked="t" strokeweight=".25pt" strokecolor="#231F20">
                <v:path arrowok="t"/>
              </v:shape>
            </v:group>
            <v:group style="position:absolute;left:2010;top:57;width:2;height:960" coordorigin="2010,57" coordsize="2,960">
              <v:shape style="position:absolute;left:2010;top:57;width:2;height:960" coordorigin="2010,57" coordsize="0,960" path="m2010,57l2010,10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711829pt;width:24.25pt;height:48.25pt;mso-position-horizontal-relative:page;mso-position-vertical-relative:paragraph;z-index:-6202" coordorigin="13588,54" coordsize="485,965">
            <v:group style="position:absolute;left:13712;top:417;width:238;height:239" coordorigin="13712,417" coordsize="238,239">
              <v:shape style="position:absolute;left:13712;top:417;width:238;height:239" coordorigin="13712,417" coordsize="238,239" path="m13950,537l13932,601,13884,644,13841,656,13816,654,13754,628,13717,577,13712,557,13713,530,13737,465,13784,426,13824,417,13848,419,13909,447,13944,500,13950,537xe" filled="f" stroked="t" strokeweight=".25pt" strokecolor="#231F20">
                <v:path arrowok="t"/>
              </v:shape>
            </v:group>
            <v:group style="position:absolute;left:13590;top:537;width:480;height:2" coordorigin="13590,537" coordsize="480,2">
              <v:shape style="position:absolute;left:13590;top:537;width:480;height:2" coordorigin="13590,537" coordsize="480,0" path="m13590,537l14070,537e" filled="f" stroked="t" strokeweight=".25pt" strokecolor="#231F20">
                <v:path arrowok="t"/>
              </v:shape>
            </v:group>
            <v:group style="position:absolute;left:13830;top:57;width:2;height:960" coordorigin="13830,57" coordsize="2,960">
              <v:shape style="position:absolute;left:13830;top:57;width:2;height:960" coordorigin="13830,57" coordsize="0,960" path="m13830,57l13830,10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transpose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5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2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array,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indicated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apostrophe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character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5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placed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after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array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identifier,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returns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array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with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values</w:t>
      </w:r>
      <w:r>
        <w:rPr>
          <w:b w:val="0"/>
          <w:bCs w:val="0"/>
          <w:color w:val="231F20"/>
          <w:spacing w:val="-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rows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columns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interchanged.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Figure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3.4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shows</w:t>
      </w:r>
      <w:r>
        <w:rPr>
          <w:b w:val="0"/>
          <w:bCs w:val="0"/>
          <w:color w:val="231F20"/>
          <w:spacing w:val="-3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transposed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worthy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/>
        <w:ind w:left="4350" w:right="1935" w:hanging="28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square.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 w:before="40"/>
        <w:ind w:left="4350" w:right="1966" w:hanging="280"/>
        <w:jc w:val="left"/>
        <w:rPr>
          <w:rFonts w:ascii="Palatino" w:hAnsi="Palatino" w:cs="Palatino" w:eastAsia="Palatino"/>
        </w:rPr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diagonal.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0" w:right="1524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saw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earlier.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 w:before="29"/>
        <w:ind w:left="4350" w:right="2167" w:hanging="280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column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vector,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409.95401pt;margin-top:-4.453896pt;width:7.333pt;height:110.667pt;mso-position-horizontal-relative:page;mso-position-vertical-relative:paragraph;z-index:-6205" coordorigin="8199,-89" coordsize="147,2213">
            <v:shape style="position:absolute;left:8199;top:-89;width:147;height:2213" coordorigin="8199,-89" coordsize="147,2213" path="m8329,-89l8199,-89,8199,2124,8346,2124e" filled="f" stroked="t" strokeweight=".5pt" strokecolor="#231F2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40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4" w:equalWidth="0">
            <w:col w:w="6991" w:space="40"/>
            <w:col w:w="625" w:space="40"/>
            <w:col w:w="554" w:space="40"/>
            <w:col w:w="4230"/>
          </w:cols>
        </w:sectPr>
      </w:pP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65.596702pt;margin-top:19.330164pt;width:15.671591pt;height:8.203314pt;mso-position-horizontal-relative:page;mso-position-vertical-relative:paragraph;z-index:-6201;rotation:235" type="#_x0000_t136" fillcolor="#231F20" stroked="f">
            <o:extrusion v:ext="view" autorotationcenter="t"/>
            <v:textpath style="font-family:&amp;quot;Arial&amp;quot;;font-size:8pt;v-text-kern:t;mso-text-shadow:auto" string=". . . ."/>
            <w10:wrap type="none"/>
          </v:shape>
        </w:pict>
      </w:r>
      <w:r>
        <w:rPr/>
        <w:pict>
          <v:shape style="position:absolute;margin-left:423.924194pt;margin-top:11.747408pt;width:10pt;height:17.568001pt;mso-position-horizontal-relative:page;mso-position-vertical-relative:paragraph;z-index:-6200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.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6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6"/>
          <w:sz w:val="16"/>
          <w:szCs w:val="16"/>
        </w:rPr>
        <w:t>'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  <w:sz w:val="12"/>
          <w:szCs w:val="12"/>
        </w:rPr>
        <w:t>(n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5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  <w:sz w:val="10"/>
          <w:szCs w:val="10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5"/>
          <w:position w:val="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0"/>
          <w:sz w:val="12"/>
          <w:szCs w:val="12"/>
        </w:rPr>
        <w:t>m)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105"/>
          <w:position w:val="0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position w:val="6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before="78"/>
        <w:ind w:left="38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40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5" w:equalWidth="0">
            <w:col w:w="6346" w:space="40"/>
            <w:col w:w="606" w:space="40"/>
            <w:col w:w="625" w:space="40"/>
            <w:col w:w="554" w:space="40"/>
            <w:col w:w="422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1n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40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2n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before="78"/>
        <w:ind w:left="3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6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2"/>
          <w:szCs w:val="12"/>
        </w:rPr>
        <w:t>mn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5840" w:h="24480"/>
          <w:pgMar w:top="5660" w:bottom="5660" w:left="1660" w:right="1660"/>
          <w:cols w:num="4" w:equalWidth="0">
            <w:col w:w="6991" w:space="40"/>
            <w:col w:w="625" w:space="40"/>
            <w:col w:w="554" w:space="40"/>
            <w:col w:w="4230"/>
          </w:cols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50"/>
        <w:ind w:left="3573" w:right="214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526.656006pt;margin-top:-109.768753pt;width:7.329pt;height:110.667pt;mso-position-horizontal-relative:page;mso-position-vertical-relative:paragraph;z-index:-6204" coordorigin="10533,-2195" coordsize="147,2213">
            <v:shape style="position:absolute;left:10533;top:-2195;width:147;height:2213" coordorigin="10533,-2195" coordsize="147,2213" path="m10550,-2195l10680,-2195,10680,18,10533,18e" filled="f" stroked="t" strokeweight=".5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3.4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Transpose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62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4"/>
        </w:numPr>
        <w:tabs>
          <w:tab w:pos="3701" w:val="left" w:leader="none"/>
        </w:tabs>
        <w:ind w:left="3701" w:right="7058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Creating</w:t>
      </w:r>
      <w:r>
        <w:rPr>
          <w:color w:val="231F20"/>
          <w:spacing w:val="2"/>
          <w:w w:val="100"/>
        </w:rPr>
        <w:t> </w:t>
      </w:r>
      <w:r>
        <w:rPr>
          <w:color w:val="231F20"/>
          <w:spacing w:val="0"/>
          <w:w w:val="100"/>
        </w:rPr>
        <w:t>an</w:t>
      </w:r>
      <w:r>
        <w:rPr>
          <w:color w:val="231F20"/>
          <w:spacing w:val="2"/>
          <w:w w:val="100"/>
        </w:rPr>
        <w:t> </w:t>
      </w:r>
      <w:r>
        <w:rPr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1"/>
        <w:jc w:val="both"/>
      </w:pP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enterin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specific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characteristics.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5"/>
        </w:numPr>
        <w:tabs>
          <w:tab w:pos="3625" w:val="left" w:leader="none"/>
        </w:tabs>
        <w:spacing w:line="260" w:lineRule="exact"/>
        <w:ind w:left="3630" w:right="2683" w:hanging="280"/>
        <w:jc w:val="both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semicolon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625" w:val="left" w:leader="none"/>
        </w:tabs>
        <w:spacing w:line="260" w:lineRule="exact" w:before="40"/>
        <w:ind w:left="3630" w:right="300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zeros(m,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ones(m,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625" w:val="left" w:leader="none"/>
        </w:tabs>
        <w:spacing w:line="260" w:lineRule="exact" w:before="40"/>
        <w:ind w:left="3630" w:right="2691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rand(m,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..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5"/>
        </w:numPr>
        <w:tabs>
          <w:tab w:pos="3625" w:val="left" w:leader="none"/>
        </w:tabs>
        <w:spacing w:line="260" w:lineRule="exact" w:before="40"/>
        <w:ind w:left="3630" w:right="3168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randn(m,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distributed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5"/>
        </w:numPr>
        <w:tabs>
          <w:tab w:pos="3625" w:val="left" w:leader="none"/>
        </w:tabs>
        <w:spacing w:line="260" w:lineRule="exact" w:before="40"/>
        <w:ind w:left="3630" w:right="2749" w:hanging="280"/>
        <w:jc w:val="left"/>
      </w:pPr>
      <w:r>
        <w:rPr/>
        <w:pict>
          <v:group style="position:absolute;margin-left:88.375pt;margin-top:65.712013pt;width:24.25pt;height:48.25pt;mso-position-horizontal-relative:page;mso-position-vertical-relative:paragraph;z-index:-6199" coordorigin="1768,1314" coordsize="485,965">
            <v:group style="position:absolute;left:1892;top:1677;width:238;height:239" coordorigin="1892,1677" coordsize="238,239">
              <v:shape style="position:absolute;left:1892;top:1677;width:238;height:239" coordorigin="1892,1677" coordsize="238,239" path="m2130,1797l2112,1861,2064,1904,2021,1916,1996,1914,1934,1888,1897,1837,1892,1817,1893,1790,1917,1725,1964,1686,2004,1677,2028,1679,2089,1707,2124,1760,2130,1797xe" filled="f" stroked="t" strokeweight=".25pt" strokecolor="#231F20">
                <v:path arrowok="t"/>
              </v:shape>
            </v:group>
            <v:group style="position:absolute;left:1770;top:1797;width:480;height:2" coordorigin="1770,1797" coordsize="480,2">
              <v:shape style="position:absolute;left:1770;top:1797;width:480;height:2" coordorigin="1770,1797" coordsize="480,0" path="m1770,1797l2250,1797e" filled="f" stroked="t" strokeweight=".25pt" strokecolor="#231F20">
                <v:path arrowok="t"/>
              </v:shape>
            </v:group>
            <v:group style="position:absolute;left:2010;top:1317;width:2;height:960" coordorigin="2010,1317" coordsize="2,960">
              <v:shape style="position:absolute;left:2010;top:1317;width:2;height:960" coordorigin="2010,1317" coordsize="0,960" path="m2010,1317l2010,227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5.712013pt;width:24.25pt;height:48.25pt;mso-position-horizontal-relative:page;mso-position-vertical-relative:paragraph;z-index:-6198" coordorigin="13588,1314" coordsize="485,965">
            <v:group style="position:absolute;left:13712;top:1677;width:238;height:239" coordorigin="13712,1677" coordsize="238,239">
              <v:shape style="position:absolute;left:13712;top:1677;width:238;height:239" coordorigin="13712,1677" coordsize="238,239" path="m13950,1797l13932,1861,13884,1904,13841,1916,13816,1914,13754,1888,13717,1837,13712,1817,13713,1790,13737,1725,13784,1686,13824,1677,13848,1679,13909,1707,13944,1760,13950,1797xe" filled="f" stroked="t" strokeweight=".25pt" strokecolor="#231F20">
                <v:path arrowok="t"/>
              </v:shape>
            </v:group>
            <v:group style="position:absolute;left:13590;top:1797;width:480;height:2" coordorigin="13590,1797" coordsize="480,2">
              <v:shape style="position:absolute;left:13590;top:1797;width:480;height:2" coordorigin="13590,1797" coordsize="480,0" path="m13590,1797l14070,1797e" filled="f" stroked="t" strokeweight=".25pt" strokecolor="#231F20">
                <v:path arrowok="t"/>
              </v:shape>
            </v:group>
            <v:group style="position:absolute;left:13830;top:1317;width:2;height:960" coordorigin="13830,1317" coordsize="2,960">
              <v:shape style="position:absolute;left:13830;top:1317;width:2;height:960" coordorigin="13830,1317" coordsize="0,960" path="m13830,1317l13830,227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diag(...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severa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diag(A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diagonal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diag(V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3"/>
          <w:w w:val="100"/>
        </w:rPr>
        <w:t>squar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diagonal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hel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dia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b w:val="0"/>
          <w:bCs w:val="0"/>
          <w:color w:val="231F20"/>
          <w:spacing w:val="3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descriptio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capabilities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1" w:lineRule="exact"/>
        <w:ind w:left="0" w:right="406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diag(...)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5"/>
        </w:numPr>
        <w:tabs>
          <w:tab w:pos="3625" w:val="left" w:leader="none"/>
        </w:tabs>
        <w:spacing w:line="279" w:lineRule="exact"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magic(m)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41" w:lineRule="exact"/>
        <w:ind w:left="3362" w:right="380" w:firstLine="0"/>
        <w:jc w:val="center"/>
        <w:rPr>
          <w:rFonts w:ascii="Palatino Linotype" w:hAnsi="Palatino Linotype" w:cs="Palatino Linotype" w:eastAsia="Palatino Linotype"/>
          <w:sz w:val="15"/>
          <w:szCs w:val="15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5"/>
          <w:szCs w:val="15"/>
        </w:rPr>
      </w:r>
    </w:p>
    <w:p>
      <w:pPr>
        <w:spacing w:after="0" w:line="41" w:lineRule="exact"/>
        <w:jc w:val="center"/>
        <w:rPr>
          <w:rFonts w:ascii="Palatino Linotype" w:hAnsi="Palatino Linotype" w:cs="Palatino Linotype" w:eastAsia="Palatino Linotype"/>
          <w:sz w:val="15"/>
          <w:szCs w:val="15"/>
        </w:rPr>
        <w:sectPr>
          <w:headerReference w:type="default" r:id="rId40"/>
          <w:pgSz w:w="15840" w:h="24480"/>
          <w:pgMar w:header="4828" w:footer="5472" w:top="5660" w:bottom="5660" w:left="1660" w:right="1660"/>
        </w:sectPr>
      </w:pPr>
    </w:p>
    <w:p>
      <w:pPr>
        <w:pStyle w:val="BodyText"/>
        <w:spacing w:line="224" w:lineRule="exact"/>
        <w:ind w:left="3630" w:right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fills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24" w:lineRule="exact"/>
        <w:ind w:left="9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organized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4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712" w:space="40"/>
            <w:col w:w="4768"/>
          </w:cols>
        </w:sectPr>
      </w:pP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diagonals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410" w:right="0"/>
        <w:jc w:val="left"/>
      </w:pP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14"/>
        </w:numPr>
        <w:tabs>
          <w:tab w:pos="3701" w:val="left" w:leader="none"/>
        </w:tabs>
        <w:ind w:left="3701" w:right="5689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Accessing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Elements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addressed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parentheses,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3.11,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column: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439" w:firstLine="240"/>
        <w:jc w:val="left"/>
      </w:pP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170" w:right="906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4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pStyle w:val="BodyText"/>
        <w:spacing w:line="260" w:lineRule="exact" w:before="4"/>
        <w:ind w:right="2389"/>
        <w:jc w:val="both"/>
      </w:pP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exten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beyon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boundaries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current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6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63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547"/>
        <w:ind w:left="0" w:right="10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3.11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9" w:lineRule="auto" w:before="130"/>
        <w:ind w:left="4010" w:right="577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156" w:val="left" w:leader="none"/>
        </w:tabs>
        <w:ind w:left="0" w:right="221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  <w:tab w:pos="1054" w:val="left" w:leader="none"/>
        </w:tabs>
        <w:spacing w:before="7"/>
        <w:ind w:left="0" w:right="221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6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zeros(3,2)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</w:tabs>
        <w:ind w:left="0" w:right="276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</w:tabs>
        <w:spacing w:before="7"/>
        <w:ind w:left="0" w:right="276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</w:tabs>
        <w:spacing w:before="7"/>
        <w:ind w:left="0" w:right="276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ones(3,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4)]</w:t>
      </w:r>
      <w:r>
        <w:rPr>
          <w:rFonts w:ascii="Courier New" w:hAnsi="Courier New" w:cs="Courier New" w:eastAsia="Courier New"/>
          <w:b w:val="0"/>
          <w:bCs w:val="0"/>
          <w:color w:val="231F20"/>
          <w:spacing w:val="6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concatenating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307.084991pt;margin-top:9.62302pt;width:162.202005pt;height:31.501pt;mso-position-horizontal-relative:page;mso-position-vertical-relative:paragraph;z-index:-619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36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255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6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55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6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35" w:right="235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55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 w:before="84"/>
        <w:ind w:left="4010" w:right="720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307.084991pt;margin-top:23.473293pt;width:177.808007pt;height:31.501pt;mso-position-horizontal-relative:page;mso-position-vertical-relative:paragraph;z-index:-619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0.9501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0.4860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0.4565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0.4447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0.2311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0.8913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0.0185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0.6154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0.6068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0.7621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0.8214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0.7919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rand(3,4)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 w:before="84"/>
        <w:ind w:left="4010" w:right="659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307.084991pt;margin-top:23.473322pt;width:130.106005pt;height:21.50075pt;mso-position-horizontal-relative:page;mso-position-vertical-relative:paragraph;z-index:-619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0.9218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0.1763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0.9355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0.7382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0.4057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0.9169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rand(size(A))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 w:before="84"/>
        <w:ind w:left="4010" w:right="720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.097156pt;width:24.25pt;height:48.25pt;mso-position-horizontal-relative:page;mso-position-vertical-relative:paragraph;z-index:-6196" coordorigin="1768,2" coordsize="485,965">
            <v:group style="position:absolute;left:1892;top:365;width:238;height:239" coordorigin="1892,365" coordsize="238,239">
              <v:shape style="position:absolute;left:1892;top:365;width:238;height:239" coordorigin="1892,365" coordsize="238,239" path="m2130,484l2112,548,2064,592,2021,604,1996,602,1934,576,1897,525,1892,504,1893,478,1917,413,1964,374,2004,365,2028,367,2089,395,2124,447,2130,484xe" filled="f" stroked="t" strokeweight=".25pt" strokecolor="#231F20">
                <v:path arrowok="t"/>
              </v:shape>
            </v:group>
            <v:group style="position:absolute;left:1770;top:484;width:480;height:2" coordorigin="1770,484" coordsize="480,2">
              <v:shape style="position:absolute;left:1770;top:484;width:480;height:2" coordorigin="1770,484" coordsize="480,0" path="m1770,484l2250,484e" filled="f" stroked="t" strokeweight=".25pt" strokecolor="#231F20">
                <v:path arrowok="t"/>
              </v:shape>
            </v:group>
            <v:group style="position:absolute;left:2010;top:4;width:2;height:960" coordorigin="2010,4" coordsize="2,960">
              <v:shape style="position:absolute;left:2010;top:4;width:2;height:960" coordorigin="2010,4" coordsize="0,960" path="m2010,4l2010,96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.097156pt;width:24.25pt;height:48.25pt;mso-position-horizontal-relative:page;mso-position-vertical-relative:paragraph;z-index:-6195" coordorigin="13588,2" coordsize="485,965">
            <v:group style="position:absolute;left:13712;top:365;width:238;height:239" coordorigin="13712,365" coordsize="238,239">
              <v:shape style="position:absolute;left:13712;top:365;width:238;height:239" coordorigin="13712,365" coordsize="238,239" path="m13950,484l13932,548,13884,592,13841,604,13816,602,13754,576,13717,525,13712,504,13713,478,13737,413,13784,374,13824,365,13848,367,13909,395,13944,447,13950,484xe" filled="f" stroked="t" strokeweight=".25pt" strokecolor="#231F20">
                <v:path arrowok="t"/>
              </v:shape>
            </v:group>
            <v:group style="position:absolute;left:13590;top:484;width:480;height:2" coordorigin="13590,484" coordsize="480,2">
              <v:shape style="position:absolute;left:13590;top:484;width:480;height:2" coordorigin="13590,484" coordsize="480,0" path="m13590,484l14070,484e" filled="f" stroked="t" strokeweight=".25pt" strokecolor="#231F20">
                <v:path arrowok="t"/>
              </v:shape>
            </v:group>
            <v:group style="position:absolute;left:13830;top:4;width:2;height:960" coordorigin="13830,4" coordsize="2,960">
              <v:shape style="position:absolute;left:13830;top:4;width:2;height:960" coordorigin="13830,4" coordsize="0,960" path="m13830,4l13830,9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diag(A)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219" w:right="659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19" w:right="659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59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diag(diag(A))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</w:tabs>
        <w:ind w:left="0" w:right="276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612" w:val="left" w:leader="none"/>
        </w:tabs>
        <w:spacing w:before="7"/>
        <w:ind w:left="0" w:right="276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730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magic(4)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tbl>
      <w:tblPr>
        <w:tblW w:w="0" w:type="auto"/>
        <w:jc w:val="left"/>
        <w:tblInd w:w="38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5" w:hRule="exact"/>
        </w:trPr>
        <w:tc>
          <w:tcPr>
            <w:tcW w:w="42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10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27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24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ind w:left="169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427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85" w:right="15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2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427" w:type="dxa"/>
            <w:vMerge/>
            <w:tcBorders>
              <w:left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85" w:right="15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7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4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427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85" w:right="151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4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27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53" w:hRule="exact"/>
        </w:trPr>
        <w:tc>
          <w:tcPr>
            <w:tcW w:w="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  <w:tc>
          <w:tcPr>
            <w:tcW w:w="5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/>
          </w:p>
        </w:tc>
      </w:tr>
    </w:tbl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60" w:lineRule="exact" w:before="53"/>
        <w:ind w:left="3890" w:right="894"/>
        <w:jc w:val="left"/>
      </w:pPr>
      <w:r>
        <w:rPr/>
        <w:pict>
          <v:group style="position:absolute;margin-left:277pt;margin-top:-427.702026pt;width:349pt;height:413.143pt;mso-position-horizontal-relative:page;mso-position-vertical-relative:paragraph;z-index:-6197" coordorigin="5540,-8554" coordsize="6980,8263">
            <v:group style="position:absolute;left:5550;top:-8544;width:6960;height:8243" coordorigin="5550,-8544" coordsize="6960,8243">
              <v:shape style="position:absolute;left:5550;top:-8544;width:6960;height:8243" coordorigin="5550,-8544" coordsize="6960,8243" path="m5550,-301l12510,-301,12510,-8544,5550,-8544,5550,-301xe" filled="t" fillcolor="#E6E7E8" stroked="f">
                <v:path arrowok="t"/>
                <v:fill type="solid"/>
              </v:shape>
              <v:shape style="position:absolute;left:5564;top:-8544;width:423;height:350" type="#_x0000_t75">
                <v:imagedata r:id="rId42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zer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filled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agai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continuing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3</w:t>
      </w:r>
      <w:r>
        <w:rPr>
          <w:b w:val="0"/>
          <w:bCs w:val="0"/>
          <w:color w:val="231F20"/>
          <w:spacing w:val="1"/>
          <w:w w:val="100"/>
        </w:rPr>
        <w:t>.11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answer: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49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numPr>
          <w:ilvl w:val="2"/>
          <w:numId w:val="16"/>
        </w:numPr>
        <w:tabs>
          <w:tab w:pos="4421" w:val="left" w:leader="none"/>
        </w:tabs>
        <w:ind w:left="4421" w:right="0" w:hanging="532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Removing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Elements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893"/>
        <w:jc w:val="left"/>
      </w:pP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remove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rectangular,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64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170" w:right="906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41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20" w:right="22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pStyle w:val="BodyText"/>
        <w:spacing w:line="275" w:lineRule="exac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41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0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80" w:hRule="exact"/>
        </w:trPr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numPr>
          <w:ilvl w:val="2"/>
          <w:numId w:val="16"/>
        </w:numPr>
        <w:tabs>
          <w:tab w:pos="3701" w:val="left" w:leader="none"/>
        </w:tabs>
        <w:spacing w:before="64"/>
        <w:ind w:left="3701" w:right="0" w:hanging="532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Operating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392"/>
        <w:jc w:val="left"/>
      </w:pP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operations: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6089" w:right="0"/>
        <w:jc w:val="left"/>
      </w:pPr>
      <w:r>
        <w:rPr/>
        <w:pict>
          <v:group style="position:absolute;margin-left:166pt;margin-top:9.205954pt;width:214pt;height:74.5pt;mso-position-horizontal-relative:page;mso-position-vertical-relative:paragraph;z-index:-6190" coordorigin="3320,184" coordsize="4280,1490">
            <v:group style="position:absolute;left:3330;top:194;width:4260;height:1470" coordorigin="3330,194" coordsize="4260,1470">
              <v:shape style="position:absolute;left:3330;top:194;width:4260;height:1470" coordorigin="3330,194" coordsize="4260,1470" path="m3330,1664l7590,1664,7590,194,3330,194,3330,1664xe" filled="t" fillcolor="#EDEDEE" stroked="f">
                <v:path arrowok="t"/>
                <v:fill type="solid"/>
              </v:shape>
            </v:group>
            <v:group style="position:absolute;left:3439;top:318;width:2212;height:232" coordorigin="3439,318" coordsize="2212,232">
              <v:shape style="position:absolute;left:3439;top:318;width:2212;height:232" coordorigin="3439,318" coordsize="2212,232" path="m3439,550l5652,550,5652,318,3439,318,3439,55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concatenation,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slicing.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43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14"/>
        <w:ind w:left="1839" w:right="1886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9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9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3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7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166pt;margin-top:73.24012pt;width:214pt;height:168.029pt;mso-position-horizontal-relative:page;mso-position-vertical-relative:paragraph;z-index:-6191" coordorigin="3320,1465" coordsize="4280,3361">
            <v:group style="position:absolute;left:3330;top:1475;width:4260;height:3341" coordorigin="3330,1475" coordsize="4260,3341">
              <v:shape style="position:absolute;left:3330;top:1475;width:4260;height:3341" coordorigin="3330,1475" coordsize="4260,3341" path="m3330,4815l7590,4815,7590,1475,3330,1475,3330,4815xe" filled="t" fillcolor="#EDEDEE" stroked="f">
                <v:path arrowok="t"/>
                <v:fill type="solid"/>
              </v:shape>
            </v:group>
            <v:group style="position:absolute;left:3439;top:1599;width:2216;height:232" coordorigin="3439,1599" coordsize="2216,232">
              <v:shape style="position:absolute;left:3439;top:1599;width:2216;height:232" coordorigin="3439,1599" coordsize="2216,232" path="m3439,1830l5655,1830,5655,1599,3439,1599,3439,183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8.375pt;margin-top:15.186121pt;width:24.25pt;height:48.25pt;mso-position-horizontal-relative:page;mso-position-vertical-relative:paragraph;z-index:-6189" coordorigin="1768,304" coordsize="485,965">
            <v:group style="position:absolute;left:1892;top:666;width:238;height:239" coordorigin="1892,666" coordsize="238,239">
              <v:shape style="position:absolute;left:1892;top:666;width:238;height:239" coordorigin="1892,666" coordsize="238,239" path="m2130,786l2112,850,2064,893,2021,906,1996,904,1934,877,1897,827,1892,806,1893,779,1917,714,1964,676,2004,666,2028,668,2089,696,2124,749,2130,786xe" filled="f" stroked="t" strokeweight=".25pt" strokecolor="#231F20">
                <v:path arrowok="t"/>
              </v:shape>
            </v:group>
            <v:group style="position:absolute;left:1770;top:786;width:480;height:2" coordorigin="1770,786" coordsize="480,2">
              <v:shape style="position:absolute;left:1770;top:786;width:480;height:2" coordorigin="1770,786" coordsize="480,0" path="m1770,786l2250,786e" filled="f" stroked="t" strokeweight=".25pt" strokecolor="#231F20">
                <v:path arrowok="t"/>
              </v:shape>
            </v:group>
            <v:group style="position:absolute;left:2010;top:306;width:2;height:960" coordorigin="2010,306" coordsize="2,960">
              <v:shape style="position:absolute;left:2010;top:306;width:2;height:960" coordorigin="2010,306" coordsize="0,960" path="m2010,306l2010,12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Removin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very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rarel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logica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difficulties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Whereve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possible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indexin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keep.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839" w:right="1883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4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Performin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multiplication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division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exponentiatio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appendin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operator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request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specialize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matri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covered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error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occur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quit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obscur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expectin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6"/>
        <w:ind w:left="19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???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mtimes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19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Inner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matrix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dimensions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must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agree.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line="241" w:lineRule="auto" w:before="51"/>
        <w:ind w:left="1790" w:right="3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obscur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dimensions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happe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consisten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(when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multiplyin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squar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arrays)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scala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product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arrays.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31" w:right="2387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2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topic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peculia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1" w:right="3357"/>
        <w:jc w:val="both"/>
      </w:pPr>
      <w:r>
        <w:rPr>
          <w:b w:val="0"/>
          <w:bCs w:val="0"/>
          <w:color w:val="231F20"/>
          <w:spacing w:val="0"/>
          <w:w w:val="100"/>
        </w:rPr>
        <w:t>reshaping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231" w:right="2379"/>
        <w:jc w:val="both"/>
      </w:pPr>
      <w:r>
        <w:rPr/>
        <w:pict>
          <v:group style="position:absolute;margin-left:679.375pt;margin-top:3.602075pt;width:24.25pt;height:48.25pt;mso-position-horizontal-relative:page;mso-position-vertical-relative:paragraph;z-index:-6188" coordorigin="13588,72" coordsize="485,965">
            <v:group style="position:absolute;left:13712;top:435;width:238;height:239" coordorigin="13712,435" coordsize="238,239">
              <v:shape style="position:absolute;left:13712;top:435;width:238;height:239" coordorigin="13712,435" coordsize="238,239" path="m13950,555l13932,618,13884,662,13841,674,13816,672,13754,646,13717,595,13712,574,13713,548,13737,483,13784,444,13824,435,13848,437,13909,465,13944,518,13950,555xe" filled="f" stroked="t" strokeweight=".25pt" strokecolor="#231F20">
                <v:path arrowok="t"/>
              </v:shape>
            </v:group>
            <v:group style="position:absolute;left:13590;top:555;width:480;height:2" coordorigin="13590,555" coordsize="480,2">
              <v:shape style="position:absolute;left:13590;top:555;width:480;height:2" coordorigin="13590,555" coordsize="480,0" path="m13590,555l14070,555e" filled="f" stroked="t" strokeweight=".25pt" strokecolor="#231F20">
                <v:path arrowok="t"/>
              </v:shape>
            </v:group>
            <v:group style="position:absolute;left:13830;top:75;width:2;height:960" coordorigin="13830,75" coordsize="2,960">
              <v:shape style="position:absolute;left:13830;top:75;width:2;height:960" coordorigin="13830,75" coordsize="0,960" path="m13830,75l13830,103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Arra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/>
          <w:bCs/>
          <w:color w:val="80828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Arithmeti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/>
          <w:bCs/>
          <w:color w:val="80828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Operation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Arithmetic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component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same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(i.e.,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subtractio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synta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expect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3.12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Multiplication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division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exponentiation,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7"/>
          <w:w w:val="100"/>
        </w:rPr>
        <w:t>mus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7"/>
          <w:w w:val="100"/>
        </w:rPr>
        <w:t>us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7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7"/>
          <w:w w:val="100"/>
        </w:rPr>
        <w:t>“do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7"/>
          <w:w w:val="100"/>
        </w:rPr>
        <w:t>operator”</w:t>
      </w:r>
      <w:r>
        <w:rPr>
          <w:b w:val="0"/>
          <w:bCs w:val="0"/>
          <w:i w:val="0"/>
          <w:color w:val="231F20"/>
          <w:spacing w:val="7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symbols</w:t>
      </w:r>
      <w:r>
        <w:rPr>
          <w:b w:val="0"/>
          <w:bCs w:val="0"/>
          <w:i w:val="0"/>
          <w:color w:val="231F20"/>
          <w:spacing w:val="0"/>
          <w:w w:val="100"/>
        </w:rPr>
        <w:t>: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1"/>
          <w:w w:val="100"/>
          <w:sz w:val="17"/>
          <w:szCs w:val="17"/>
        </w:rPr>
        <w:t>.*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1"/>
          <w:w w:val="100"/>
          <w:sz w:val="17"/>
          <w:szCs w:val="17"/>
        </w:rPr>
        <w:t>./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1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(th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do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par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the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symbol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bu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comma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ar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)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fo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14"/>
          <w:w w:val="100"/>
        </w:rPr>
        <w:t> </w:t>
      </w:r>
      <w:r>
        <w:rPr>
          <w:b w:val="0"/>
          <w:bCs w:val="0"/>
          <w:i w:val="0"/>
          <w:color w:val="231F20"/>
          <w:spacing w:val="-1"/>
          <w:w w:val="100"/>
        </w:rPr>
        <w:t>scalar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multiplication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20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division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20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-20"/>
          <w:w w:val="100"/>
        </w:rPr>
        <w:t> </w:t>
      </w:r>
      <w:r>
        <w:rPr>
          <w:b w:val="0"/>
          <w:bCs w:val="0"/>
          <w:i w:val="0"/>
          <w:color w:val="231F20"/>
          <w:spacing w:val="-2"/>
          <w:w w:val="100"/>
        </w:rPr>
        <w:t>exponentiation.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231" w:right="2387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b/>
          <w:bCs/>
          <w:color w:val="80828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Logical</w:t>
      </w:r>
      <w:r>
        <w:rPr>
          <w:rFonts w:ascii="Times New Roman" w:hAnsi="Times New Roman" w:cs="Times New Roman" w:eastAsia="Times New Roman"/>
          <w:b/>
          <w:bCs/>
          <w:color w:val="80828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Operations</w:t>
      </w:r>
      <w:r>
        <w:rPr>
          <w:rFonts w:ascii="Times New Roman" w:hAnsi="Times New Roman" w:cs="Times New Roman" w:eastAsia="Times New Roman"/>
          <w:b/>
          <w:bCs/>
          <w:color w:val="808285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performed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components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5819" w:space="40"/>
            <w:col w:w="6661"/>
          </w:cols>
        </w:sectPr>
      </w:pP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(i.e.,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1).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array(s).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3.13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successfull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26051pt;width:349pt;height:272.595pt;mso-position-horizontal-relative:page;mso-position-vertical-relative:paragraph;z-index:-6187" coordorigin="5540,725" coordsize="6980,5452">
            <v:group style="position:absolute;left:5550;top:735;width:6960;height:5432" coordorigin="5550,735" coordsize="6960,5432">
              <v:shape style="position:absolute;left:5550;top:735;width:6960;height:5432" coordorigin="5550,735" coordsize="6960,5432" path="m5550,6166l12510,6166,12510,735,5550,735,5550,6166xe" filled="t" fillcolor="#E6E7E8" stroked="f">
                <v:path arrowok="t"/>
                <v:fill type="solid"/>
              </v:shape>
              <v:shape style="position:absolute;left:5544;top:735;width:423;height:350" type="#_x0000_t75">
                <v:imagedata r:id="rId45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3.5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65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547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3.12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mathematics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130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281.5pt;margin-top:15.773069pt;width:89.170003pt;height:51.5015pt;mso-position-horizontal-relative:page;mso-position-vertical-relative:paragraph;z-index:-618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2]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04" w:type="dxa"/>
                        <w:gridSpan w:val="2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gridSpan w:val="2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34" w:right="134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2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34" w:right="134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2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108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&gt;&gt;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307.084991pt;margin-top:9.273044pt;width:63.585002pt;height:21.50075pt;mso-position-horizontal-relative:page;mso-position-vertical-relative:paragraph;z-index:-618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7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7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 w:before="84"/>
        <w:ind w:left="4010" w:right="700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281.5pt;margin-top:23.47331pt;width:89.170002pt;height:61.50175pt;mso-position-horizontal-relative:page;mso-position-vertical-relative:paragraph;z-index:-618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449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0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67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8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449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0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67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8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&gt;&gt;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0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*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B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0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67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8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4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0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67" w:right="236"/>
                          <w:jc w:val="center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186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ones(2,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A.*B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scalar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multiplication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shape style="position:absolute;margin-left:307.084808pt;margin-top:9.623026pt;width:63.585002pt;height:21.50075pt;mso-position-horizontal-relative:page;mso-position-vertical-relative:paragraph;z-index:-618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7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7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2" w:lineRule="exact"/>
                          <w:ind w:left="272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A*B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multiplication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does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work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here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6.234277pt;width:24.25pt;height:48.25pt;mso-position-horizontal-relative:page;mso-position-vertical-relative:paragraph;z-index:-6185" coordorigin="1768,125" coordsize="485,965">
            <v:group style="position:absolute;left:1892;top:487;width:238;height:239" coordorigin="1892,487" coordsize="238,239">
              <v:shape style="position:absolute;left:1892;top:487;width:238;height:239" coordorigin="1892,487" coordsize="238,239" path="m2130,607l2112,671,2064,714,2021,727,1996,725,1934,698,1897,648,1892,627,1893,600,1917,535,1964,497,2004,487,2028,489,2089,517,2124,570,2130,607xe" filled="f" stroked="t" strokeweight=".25pt" strokecolor="#231F20">
                <v:path arrowok="t"/>
              </v:shape>
            </v:group>
            <v:group style="position:absolute;left:1770;top:607;width:480;height:2" coordorigin="1770,607" coordsize="480,2">
              <v:shape style="position:absolute;left:1770;top:607;width:480;height:2" coordorigin="1770,607" coordsize="480,0" path="m1770,607l2250,607e" filled="f" stroked="t" strokeweight=".25pt" strokecolor="#231F20">
                <v:path arrowok="t"/>
              </v:shape>
            </v:group>
            <v:group style="position:absolute;left:2010;top:127;width:2;height:960" coordorigin="2010,127" coordsize="2,960">
              <v:shape style="position:absolute;left:2010;top:127;width:2;height:960" coordorigin="2010,127" coordsize="0,960" path="m2010,127l2010,10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234277pt;width:24.25pt;height:48.25pt;mso-position-horizontal-relative:page;mso-position-vertical-relative:paragraph;z-index:-6184" coordorigin="13588,125" coordsize="485,965">
            <v:group style="position:absolute;left:13712;top:487;width:238;height:239" coordorigin="13712,487" coordsize="238,239">
              <v:shape style="position:absolute;left:13712;top:487;width:238;height:239" coordorigin="13712,487" coordsize="238,239" path="m13950,607l13932,671,13884,714,13841,727,13816,725,13754,698,13717,648,13712,627,13713,600,13737,535,13784,497,13824,487,13848,489,13909,517,13944,570,13950,607xe" filled="f" stroked="t" strokeweight=".25pt" strokecolor="#231F20">
                <v:path arrowok="t"/>
              </v:shape>
            </v:group>
            <v:group style="position:absolute;left:13590;top:607;width:480;height:2" coordorigin="13590,607" coordsize="480,2">
              <v:shape style="position:absolute;left:13590;top:607;width:480;height:2" coordorigin="13590,607" coordsize="480,0" path="m13590,607l14070,607e" filled="f" stroked="t" strokeweight=".25pt" strokecolor="#231F20">
                <v:path arrowok="t"/>
              </v:shape>
            </v:group>
            <v:group style="position:absolute;left:13830;top:127;width:2;height:960" coordorigin="13830,127" coordsize="2,960">
              <v:shape style="position:absolute;left:13830;top:127;width:2;height:960" coordorigin="13830,127" coordsize="0,960" path="m13830,127l13830,10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mtimes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0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pt;margin-top:41.138241pt;width:349pt;height:201.5pt;mso-position-horizontal-relative:page;mso-position-vertical-relative:paragraph;z-index:-6186" coordorigin="5540,823" coordsize="6980,4030">
            <v:group style="position:absolute;left:5550;top:833;width:6960;height:4010" coordorigin="5550,833" coordsize="6960,4010">
              <v:shape style="position:absolute;left:5550;top:833;width:6960;height:4010" coordorigin="5550,833" coordsize="6960,4010" path="m5550,4843l12510,4843,12510,833,5550,833,5550,4843xe" filled="t" fillcolor="#E6E7E8" stroked="f">
                <v:path arrowok="t"/>
                <v:fill type="solid"/>
              </v:shape>
              <v:shape style="position:absolute;left:5544;top:832;width:423;height:350" type="#_x0000_t75">
                <v:imagedata r:id="rId46" o:title="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Inner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</w:tabs>
        <w:spacing w:before="7"/>
        <w:ind w:left="0" w:right="31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</w:tabs>
        <w:spacing w:before="7"/>
        <w:ind w:left="0" w:right="31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</w:tabs>
        <w:spacing w:before="7"/>
        <w:ind w:left="0" w:right="31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</w:tabs>
        <w:spacing w:before="7"/>
        <w:ind w:left="0" w:right="31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</w:tabs>
        <w:spacing w:before="7"/>
        <w:ind w:left="0" w:right="31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</w:tabs>
        <w:spacing w:before="7"/>
        <w:ind w:left="0" w:right="31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0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Matrix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agree.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4"/>
        <w:ind w:left="3890" w:right="1667"/>
        <w:jc w:val="both"/>
        <w:rPr>
          <w:rFonts w:ascii="Palatino Linotype" w:hAnsi="Palatino Linotype" w:cs="Palatino Linotype" w:eastAsia="Palatino Linotype"/>
        </w:rPr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Applying</w:t>
      </w:r>
      <w:r>
        <w:rPr>
          <w:rFonts w:ascii="Times New Roman" w:hAnsi="Times New Roman" w:cs="Times New Roman" w:eastAsia="Times New Roman"/>
          <w:b/>
          <w:bCs/>
          <w:color w:val="80828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b/>
          <w:bCs/>
          <w:color w:val="80828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b/>
          <w:bCs/>
          <w:color w:val="808285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addition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consume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mos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mathematica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MATLA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languag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consum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arra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arra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shape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rPr>
          <w:rFonts w:ascii="Palatino Linotype" w:hAnsi="Palatino Linotype" w:cs="Palatino Linotype" w:eastAsia="Palatino Linotype"/>
        </w:rPr>
        <w:sectPr>
          <w:headerReference w:type="default" r:id="rId4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66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066"/>
        <w:jc w:val="left"/>
      </w:pP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deserve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mention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exceptions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line="260" w:lineRule="exact"/>
        <w:ind w:left="3630" w:right="2591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mean(v)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sum(sum(v)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line="260" w:lineRule="exact" w:before="40"/>
        <w:ind w:left="3630" w:right="2895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6653" w:val="left" w:leader="none"/>
        </w:tabs>
        <w:spacing w:before="86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max([2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1604" w:val="left" w:leader="none"/>
        </w:tabs>
        <w:spacing w:before="7"/>
        <w:ind w:left="990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990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-6])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5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maximu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array,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preceding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170" w:right="62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10.412231pt;width:24.25pt;height:48.25pt;mso-position-horizontal-relative:page;mso-position-vertical-relative:paragraph;z-index:-6179" coordorigin="1768,208" coordsize="485,965">
            <v:group style="position:absolute;left:1892;top:571;width:238;height:239" coordorigin="1892,571" coordsize="238,239">
              <v:shape style="position:absolute;left:1892;top:571;width:238;height:239" coordorigin="1892,571" coordsize="238,239" path="m2130,691l2112,755,2064,798,2021,810,1996,808,1934,782,1897,731,1892,711,1893,684,1917,619,1964,580,2004,571,2028,573,2089,601,2124,654,2130,691xe" filled="f" stroked="t" strokeweight=".25pt" strokecolor="#231F20">
                <v:path arrowok="t"/>
              </v:shape>
            </v:group>
            <v:group style="position:absolute;left:1770;top:691;width:480;height:2" coordorigin="1770,691" coordsize="480,2">
              <v:shape style="position:absolute;left:1770;top:691;width:480;height:2" coordorigin="1770,691" coordsize="480,0" path="m1770,691l2250,691e" filled="f" stroked="t" strokeweight=".25pt" strokecolor="#231F20">
                <v:path arrowok="t"/>
              </v:shape>
            </v:group>
            <v:group style="position:absolute;left:2010;top:211;width:2;height:960" coordorigin="2010,211" coordsize="2,960">
              <v:shape style="position:absolute;left:2010;top:211;width:2;height:960" coordorigin="2010,211" coordsize="0,960" path="m2010,211l2010,117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412231pt;width:24.25pt;height:48.25pt;mso-position-horizontal-relative:page;mso-position-vertical-relative:paragraph;z-index:-6178" coordorigin="13588,208" coordsize="485,965">
            <v:group style="position:absolute;left:13712;top:571;width:238;height:239" coordorigin="13712,571" coordsize="238,239">
              <v:shape style="position:absolute;left:13712;top:571;width:238;height:239" coordorigin="13712,571" coordsize="238,239" path="m13950,691l13932,755,13884,798,13841,810,13816,808,13754,782,13717,731,13712,711,13713,684,13737,619,13784,580,13824,571,13848,573,13909,601,13944,654,13950,691xe" filled="f" stroked="t" strokeweight=".25pt" strokecolor="#231F20">
                <v:path arrowok="t"/>
              </v:shape>
            </v:group>
            <v:group style="position:absolute;left:13590;top:691;width:480;height:2" coordorigin="13590,691" coordsize="480,2">
              <v:shape style="position:absolute;left:13590;top:691;width:480;height:2" coordorigin="13590,691" coordsize="480,0" path="m13590,691l14070,691e" filled="f" stroked="t" strokeweight=".25pt" strokecolor="#231F20">
                <v:path arrowok="t"/>
              </v:shape>
            </v:group>
            <v:group style="position:absolute;left:13830;top:211;width:2;height:960" coordorigin="13830,211" coordsize="2,960">
              <v:shape style="position:absolute;left:13830;top:211;width:2;height:960" coordorigin="13830,211" coordsize="0,960" path="m13830,211l13830,117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max(values)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170" w:right="8675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maximu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occur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maximum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occurred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maximu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rows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170" w:right="735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rows(col)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pStyle w:val="BodyText"/>
        <w:spacing w:line="260" w:lineRule="exact" w:before="85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conclude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60" w:lineRule="exact"/>
        <w:ind w:right="2384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Arra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/>
          <w:bCs/>
          <w:color w:val="80828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Concatenatio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permit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construc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concatenatin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following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line="260" w:lineRule="exact"/>
        <w:ind w:left="3630" w:right="2851" w:hanging="280"/>
        <w:jc w:val="left"/>
      </w:pPr>
      <w:r>
        <w:rPr>
          <w:b w:val="0"/>
          <w:bCs w:val="0"/>
          <w:color w:val="231F20"/>
          <w:spacing w:val="0"/>
          <w:w w:val="100"/>
        </w:rPr>
        <w:t>Horizontally,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6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before="28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Vertically,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75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[B;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equalin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individual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410" w:right="0"/>
        <w:jc w:val="left"/>
      </w:pP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opportunity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26051pt;width:349pt;height:92.929pt;mso-position-horizontal-relative:page;mso-position-vertical-relative:paragraph;z-index:-6176" coordorigin="5540,725" coordsize="6980,1859">
            <v:group style="position:absolute;left:5550;top:735;width:6960;height:1839" coordorigin="5550,735" coordsize="6960,1839">
              <v:shape style="position:absolute;left:5550;top:735;width:6960;height:1839" coordorigin="5550,735" coordsize="6960,1839" path="m5550,2573l12510,2573,12510,735,5550,735,5550,2573xe" filled="t" fillcolor="#E6E7E8" stroked="f">
                <v:path arrowok="t"/>
                <v:fill type="solid"/>
              </v:shape>
              <v:shape style="position:absolute;left:5552;top:735;width:423;height:350" type="#_x0000_t75">
                <v:imagedata r:id="rId49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3.5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67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01" w:right="477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Concatenating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782" w:val="left" w:leader="none"/>
        </w:tabs>
        <w:spacing w:before="7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3]';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makes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48"/>
          <w:pgSz w:w="15840" w:h="24480"/>
          <w:pgMar w:header="4828" w:footer="5472" w:top="5660" w:bottom="5660" w:left="1660" w:right="16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31" w:right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6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6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languag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doe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encourage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concatenating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classes.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tolerate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concatenatio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sometime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odd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reall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wan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achiev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unambiguou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manner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explicitl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class.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54"/>
        <w:ind w:left="232" w:right="1657"/>
        <w:jc w:val="both"/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08285"/>
          <w:spacing w:val="11"/>
          <w:w w:val="100"/>
        </w:rPr>
        <w:t>Slicin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2"/>
          <w:w w:val="100"/>
        </w:rPr>
        <w:t>Array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26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9" w:lineRule="auto"/>
        <w:ind w:left="232" w:right="315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02pt;margin-top:-45.86961pt;width:214pt;height:96.5pt;mso-position-horizontal-relative:page;mso-position-vertical-relative:paragraph;z-index:-6177" coordorigin="4040,-917" coordsize="4280,1930">
            <v:group style="position:absolute;left:4050;top:-907;width:4260;height:1910" coordorigin="4050,-907" coordsize="4260,1910">
              <v:shape style="position:absolute;left:4050;top:-907;width:4260;height:1910" coordorigin="4050,-907" coordsize="4260,1910" path="m4050,1003l8310,1003,8310,-907,4050,-907,4050,1003xe" filled="t" fillcolor="#EDEDEE" stroked="f">
                <v:path arrowok="t"/>
                <v:fill type="solid"/>
              </v:shape>
            </v:group>
            <v:group style="position:absolute;left:4143;top:-784;width:1703;height:232" coordorigin="4143,-784" coordsize="1703,232">
              <v:shape style="position:absolute;left:4143;top:-784;width:1703;height:232" coordorigin="4143,-784" coordsize="1703,232" path="m4143,-552l5846,-552,5846,-784,4143,-784,4143,-55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B(&lt;rangeBR&gt;,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&lt;rangeBC&gt;)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A(&lt;rangeAR&gt;,&lt;rangeAC&gt;)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93"/>
        <w:ind w:left="232" w:right="1669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&lt;range..&gt;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538" w:space="40"/>
            <w:col w:w="5942"/>
          </w:cols>
        </w:sectPr>
      </w:pP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4345" w:val="left" w:leader="none"/>
        </w:tabs>
        <w:spacing w:line="260" w:lineRule="exact"/>
        <w:ind w:left="4350" w:right="1849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.000098pt;width:24.25pt;height:48.25pt;mso-position-horizontal-relative:page;mso-position-vertical-relative:paragraph;z-index:-6175" coordorigin="1768,0" coordsize="485,965">
            <v:group style="position:absolute;left:1892;top:363;width:238;height:239" coordorigin="1892,363" coordsize="238,239">
              <v:shape style="position:absolute;left:1892;top:363;width:238;height:239" coordorigin="1892,363" coordsize="238,239" path="m2130,483l2112,546,2064,590,2021,602,1996,600,1934,574,1897,523,1892,502,1893,476,1917,411,1964,372,2004,363,2028,365,2089,393,2124,445,2130,483xe" filled="f" stroked="t" strokeweight=".25pt" strokecolor="#231F20">
                <v:path arrowok="t"/>
              </v:shape>
            </v:group>
            <v:group style="position:absolute;left:1770;top:483;width:480;height:2" coordorigin="1770,483" coordsize="480,2">
              <v:shape style="position:absolute;left:1770;top:483;width:480;height:2" coordorigin="1770,483" coordsize="480,0" path="m1770,483l2250,483e" filled="f" stroked="t" strokeweight=".25pt" strokecolor="#231F20">
                <v:path arrowok="t"/>
              </v:shape>
            </v:group>
            <v:group style="position:absolute;left:2010;top:3;width:2;height:960" coordorigin="2010,3" coordsize="2,960">
              <v:shape style="position:absolute;left:2010;top:3;width:2;height:960" coordorigin="2010,3" coordsize="0,960" path="m2010,3l2010,96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.000098pt;width:24.25pt;height:48.25pt;mso-position-horizontal-relative:page;mso-position-vertical-relative:paragraph;z-index:-6174" coordorigin="13588,0" coordsize="485,965">
            <v:group style="position:absolute;left:13712;top:363;width:238;height:239" coordorigin="13712,363" coordsize="238,239">
              <v:shape style="position:absolute;left:13712;top:363;width:238;height:239" coordorigin="13712,363" coordsize="238,239" path="m13950,483l13932,546,13884,590,13841,602,13816,600,13754,574,13717,523,13712,502,13713,476,13737,411,13784,372,13824,363,13848,365,13909,393,13944,445,13950,483xe" filled="f" stroked="t" strokeweight=".25pt" strokecolor="#231F20">
                <v:path arrowok="t"/>
              </v:shape>
            </v:group>
            <v:group style="position:absolute;left:13590;top:483;width:480;height:2" coordorigin="13590,483" coordsize="480,2">
              <v:shape style="position:absolute;left:13590;top:483;width:480;height:2" coordorigin="13590,483" coordsize="480,0" path="m13590,483l14070,483e" filled="f" stroked="t" strokeweight=".25pt" strokecolor="#231F20">
                <v:path arrowok="t"/>
              </v:shape>
            </v:group>
            <v:group style="position:absolute;left:13830;top:3;width:2;height:960" coordorigin="13830,3" coordsize="2,960">
              <v:shape style="position:absolute;left:13830;top:3;width:2;height:960" coordorigin="13830,3" coordsize="0,960" path="m13830,3l13830,96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8"/>
        </w:numPr>
        <w:tabs>
          <w:tab w:pos="4345" w:val="left" w:leader="none"/>
        </w:tabs>
        <w:spacing w:line="260" w:lineRule="exact" w:before="40"/>
        <w:ind w:left="4350" w:right="2072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4345" w:val="left" w:leader="none"/>
        </w:tabs>
        <w:spacing w:line="260" w:lineRule="exact" w:before="40"/>
        <w:ind w:left="4350" w:right="2000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unchanged.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Reshaping</w:t>
      </w: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Arrays</w:t>
      </w:r>
      <w:r>
        <w:rPr>
          <w:rFonts w:ascii="Times New Roman" w:hAnsi="Times New Roman" w:cs="Times New Roman" w:eastAsia="Times New Roman"/>
          <w:b/>
          <w:bCs/>
          <w:color w:val="808285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Occasionally,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reshap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reshape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4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4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accomplishes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reshape(A,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whatever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reform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.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desired.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reshape(...)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neither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discards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excess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pads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2" w:firstLine="240"/>
        <w:jc w:val="both"/>
      </w:pPr>
      <w:r>
        <w:rPr>
          <w:b w:val="0"/>
          <w:bCs w:val="0"/>
          <w:color w:val="231F20"/>
          <w:spacing w:val="-4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reshap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Since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concatenat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two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reshap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succeeds.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2"/>
        <w:ind w:left="3890" w:right="1667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Linearized</w:t>
      </w:r>
      <w:r>
        <w:rPr>
          <w:rFonts w:ascii="Times New Roman" w:hAnsi="Times New Roman" w:cs="Times New Roman" w:eastAsia="Times New Roman"/>
          <w:b/>
          <w:bCs/>
          <w:color w:val="80828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Arrays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revealing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infamous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secret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multi-dimensional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nice,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rectangular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chunk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expect,”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68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3.15</w:t>
      </w:r>
      <w:r>
        <w:rPr>
          <w:rFonts w:ascii="Times New Roman" w:hAnsi="Times New Roman" w:cs="Times New Roman" w:eastAsia="Times New Roman"/>
          <w:b/>
          <w:bCs/>
          <w:color w:val="231F20"/>
          <w:spacing w:val="4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Reshaping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9" w:lineRule="auto"/>
        <w:ind w:left="3290" w:right="802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11" w:val="left" w:leader="none"/>
          <w:tab w:pos="4923" w:val="left" w:leader="none"/>
          <w:tab w:pos="5536" w:val="left" w:leader="none"/>
          <w:tab w:pos="5978" w:val="left" w:leader="none"/>
          <w:tab w:pos="6590" w:val="left" w:leader="none"/>
          <w:tab w:pos="7203" w:val="left" w:leader="none"/>
          <w:tab w:pos="7645" w:val="left" w:leader="none"/>
          <w:tab w:pos="8258" w:val="left" w:leader="none"/>
          <w:tab w:pos="8870" w:val="left" w:leader="none"/>
        </w:tabs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reshape(A,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reshape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0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RESHAPE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elements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change.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9" w:lineRule="auto" w:before="10"/>
        <w:ind w:left="3290" w:right="63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reshape([A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46" w:val="left" w:leader="none"/>
          <w:tab w:pos="4890" w:val="left" w:leader="none"/>
        </w:tabs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46" w:val="left" w:leader="none"/>
          <w:tab w:pos="4788" w:val="left" w:leader="none"/>
        </w:tabs>
        <w:spacing w:before="7"/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46" w:val="left" w:leader="none"/>
          <w:tab w:pos="4890" w:val="left" w:leader="none"/>
        </w:tabs>
        <w:spacing w:before="7"/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46" w:val="left" w:leader="none"/>
          <w:tab w:pos="4890" w:val="left" w:leader="none"/>
        </w:tabs>
        <w:spacing w:before="7"/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right="2387"/>
        <w:jc w:val="both"/>
      </w:pPr>
      <w:r>
        <w:rPr/>
        <w:pict>
          <v:group style="position:absolute;margin-left:241pt;margin-top:-166.251877pt;width:349pt;height:151.417pt;mso-position-horizontal-relative:page;mso-position-vertical-relative:paragraph;z-index:-6172" coordorigin="4820,-3325" coordsize="6980,3028">
            <v:group style="position:absolute;left:4830;top:-3315;width:6960;height:3008" coordorigin="4830,-3315" coordsize="6960,3008">
              <v:shape style="position:absolute;left:4830;top:-3315;width:6960;height:3008" coordorigin="4830,-3315" coordsize="6960,3008" path="m4830,-307l11790,-307,11790,-3315,4830,-3315,4830,-307xe" filled="t" fillcolor="#E6E7E8" stroked="f">
                <v:path arrowok="t"/>
                <v:fill type="solid"/>
              </v:shape>
              <v:shape style="position:absolute;left:4829;top:-3315;width:423;height:350" type="#_x0000_t75">
                <v:imagedata r:id="rId51" o:title=""/>
              </v:shape>
            </v:group>
            <w10:wrap type="none"/>
          </v:group>
        </w:pict>
      </w:r>
      <w:r>
        <w:rPr/>
        <w:pict>
          <v:group style="position:absolute;margin-left:88.375pt;margin-top:84.623123pt;width:24.25pt;height:48.25pt;mso-position-horizontal-relative:page;mso-position-vertical-relative:paragraph;z-index:-6171" coordorigin="1768,1692" coordsize="485,965">
            <v:group style="position:absolute;left:1892;top:2055;width:238;height:239" coordorigin="1892,2055" coordsize="238,239">
              <v:shape style="position:absolute;left:1892;top:2055;width:238;height:239" coordorigin="1892,2055" coordsize="238,239" path="m2130,2175l2112,2239,2064,2282,2021,2294,1996,2293,1934,2266,1897,2215,1892,2195,1893,2168,1917,2103,1964,2064,2004,2055,2028,2057,2089,2085,2124,2138,2130,2175xe" filled="f" stroked="t" strokeweight=".25pt" strokecolor="#231F20">
                <v:path arrowok="t"/>
              </v:shape>
            </v:group>
            <v:group style="position:absolute;left:1770;top:2175;width:480;height:2" coordorigin="1770,2175" coordsize="480,2">
              <v:shape style="position:absolute;left:1770;top:2175;width:480;height:2" coordorigin="1770,2175" coordsize="480,0" path="m1770,2175l2250,2175e" filled="f" stroked="t" strokeweight=".25pt" strokecolor="#231F20">
                <v:path arrowok="t"/>
              </v:shape>
            </v:group>
            <v:group style="position:absolute;left:2010;top:1695;width:2;height:960" coordorigin="2010,1695" coordsize="2,960">
              <v:shape style="position:absolute;left:2010;top:1695;width:2;height:960" coordorigin="2010,1695" coordsize="0,960" path="m2010,1695l2010,26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4.623123pt;width:24.25pt;height:48.25pt;mso-position-horizontal-relative:page;mso-position-vertical-relative:paragraph;z-index:-6170" coordorigin="13588,1692" coordsize="485,965">
            <v:group style="position:absolute;left:13712;top:2055;width:238;height:239" coordorigin="13712,2055" coordsize="238,239">
              <v:shape style="position:absolute;left:13712;top:2055;width:238;height:239" coordorigin="13712,2055" coordsize="238,239" path="m13950,2175l13932,2239,13884,2282,13841,2294,13816,2293,13754,2266,13717,2215,13712,2195,13713,2168,13737,2103,13784,2064,13824,2055,13848,2057,13909,2085,13944,2138,13950,2175xe" filled="f" stroked="t" strokeweight=".25pt" strokecolor="#231F20">
                <v:path arrowok="t"/>
              </v:shape>
            </v:group>
            <v:group style="position:absolute;left:13590;top:2175;width:480;height:2" coordorigin="13590,2175" coordsize="480,2">
              <v:shape style="position:absolute;left:13590;top:2175;width:480;height:2" coordorigin="13590,2175" coordsize="480,0" path="m13590,2175l14070,2175e" filled="f" stroked="t" strokeweight=".25pt" strokecolor="#231F20">
                <v:path arrowok="t"/>
              </v:shape>
            </v:group>
            <v:group style="position:absolute;left:13830;top:1695;width:2;height:960" coordorigin="13830,1695" coordsize="2,960">
              <v:shape style="position:absolute;left:13830;top:1695;width:2;height:960" coordorigin="13830,1695" coordsize="0,960" path="m13830,1695l13830,26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circumstance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designer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secret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primar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evident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mechanization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scattered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see?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find(...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separate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saying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receive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find(...)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exposes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manifests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3.16.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>
          <w:b w:val="0"/>
          <w:bCs w:val="0"/>
          <w:color w:val="231F20"/>
          <w:spacing w:val="-3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greate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ix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coun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seventh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eighth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elevent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linearize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indee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linearize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acces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array—i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expec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lou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complain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tryin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elevent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fact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6" w:lineRule="exact"/>
        <w:ind w:left="6629" w:right="0"/>
        <w:jc w:val="left"/>
      </w:pPr>
      <w:r>
        <w:rPr/>
        <w:pict>
          <v:group style="position:absolute;margin-left:166pt;margin-top:5.497846pt;width:240.976pt;height:128.25pt;mso-position-horizontal-relative:page;mso-position-vertical-relative:paragraph;z-index:-6173" coordorigin="3320,110" coordsize="4820,2565">
            <v:group style="position:absolute;left:3330;top:120;width:4800;height:2545" coordorigin="3330,120" coordsize="4800,2545">
              <v:shape style="position:absolute;left:3330;top:120;width:4800;height:2545" coordorigin="3330,120" coordsize="4800,2545" path="m3330,2665l8130,2665,8130,120,3330,120,3330,2665xe" filled="t" fillcolor="#EDEDEE" stroked="f">
                <v:path arrowok="t"/>
                <v:fill type="solid"/>
              </v:shape>
            </v:group>
            <v:group style="position:absolute;left:3439;top:244;width:1707;height:232" coordorigin="3439,244" coordsize="1707,232">
              <v:shape style="position:absolute;left:3439;top:244;width:1707;height:232" coordorigin="3439,244" coordsize="1707,232" path="m3439,476l5146,476,5146,244,3439,244,3439,47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“unwinds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56" w:lineRule="exact"/>
        <w:jc w:val="left"/>
        <w:sectPr>
          <w:headerReference w:type="default" r:id="rId50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229" w:lineRule="exact"/>
        <w:ind w:left="1839" w:right="2922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9"/>
        </w:numPr>
        <w:tabs>
          <w:tab w:pos="1995" w:val="left" w:leader="none"/>
        </w:tabs>
        <w:spacing w:line="220" w:lineRule="exact" w:before="68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detaile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integrate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approach: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4"/>
        <w:ind w:left="19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A(A&gt;5)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A(A&gt;5)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1" w:lineRule="auto" w:before="51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produce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expecte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answer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withou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exposin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nast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secret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underneath.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9"/>
        </w:numPr>
        <w:tabs>
          <w:tab w:pos="2005" w:val="left" w:leader="none"/>
        </w:tabs>
        <w:spacing w:line="220" w:lineRule="exact" w:before="69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linearizatio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hideou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and/o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understand,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“onl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anything.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3"/>
        <w:ind w:left="241" w:right="2388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count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eleventh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entry—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2,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3—an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extracts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241" w:right="2381" w:firstLine="240"/>
        <w:jc w:val="both"/>
      </w:pP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array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manipulatio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should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carefull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3</w:t>
      </w:r>
      <w:r>
        <w:rPr>
          <w:b w:val="0"/>
          <w:bCs w:val="0"/>
          <w:color w:val="231F20"/>
          <w:spacing w:val="5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stud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explanatory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follow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3.17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349" w:space="40"/>
            <w:col w:w="6131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0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69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547"/>
        <w:ind w:left="0" w:right="66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3.16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Linearizing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30" w:lineRule="exac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9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5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0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0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0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0"/>
              <w:ind w:left="8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0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00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42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8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1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8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1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9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42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3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17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25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185" w:hRule="exact"/>
        </w:trPr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 w:before="15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 w:before="15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5" w:hRule="exact"/>
        </w:trPr>
        <w:tc>
          <w:tcPr>
            <w:tcW w:w="2226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0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ans</w:t>
            </w: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7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ind w:right="51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ind w:left="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ind w:left="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ind w:left="132" w:right="123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7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right="51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32" w:right="123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5" w:hRule="exact"/>
        </w:trPr>
        <w:tc>
          <w:tcPr>
            <w:tcW w:w="7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right="51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32" w:right="123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i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i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ix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986" w:val="left" w:leader="none"/>
          <w:tab w:pos="1429" w:val="left" w:leader="none"/>
        </w:tabs>
        <w:spacing w:before="7"/>
        <w:ind w:left="0" w:right="18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A(ix)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A(ix)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884" w:val="left" w:leader="none"/>
          <w:tab w:pos="1531" w:val="left" w:leader="none"/>
        </w:tabs>
        <w:spacing w:before="7"/>
        <w:ind w:left="0" w:right="18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544" w:val="left" w:leader="none"/>
          <w:tab w:pos="986" w:val="left" w:leader="none"/>
          <w:tab w:pos="1531" w:val="left" w:leader="none"/>
        </w:tabs>
        <w:spacing w:before="7"/>
        <w:ind w:left="0" w:right="194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45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986" w:val="left" w:leader="none"/>
          <w:tab w:pos="1531" w:val="left" w:leader="none"/>
        </w:tabs>
        <w:spacing w:before="7"/>
        <w:ind w:left="0" w:right="18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A(11)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tabs>
          <w:tab w:pos="1054" w:val="left" w:leader="none"/>
        </w:tabs>
        <w:spacing w:before="7"/>
        <w:ind w:left="0" w:right="175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6.245386pt;width:24.25pt;height:48.25pt;mso-position-horizontal-relative:page;mso-position-vertical-relative:paragraph;z-index:-6166" coordorigin="1768,125" coordsize="485,965">
            <v:group style="position:absolute;left:1892;top:488;width:238;height:239" coordorigin="1892,488" coordsize="238,239">
              <v:shape style="position:absolute;left:1892;top:488;width:238;height:239" coordorigin="1892,488" coordsize="238,239" path="m2130,607l2112,671,2064,715,2021,727,1996,725,1934,699,1897,648,1892,627,1893,601,1917,536,1964,497,2004,488,2028,490,2089,518,2124,570,2130,607xe" filled="f" stroked="t" strokeweight=".25pt" strokecolor="#231F20">
                <v:path arrowok="t"/>
              </v:shape>
            </v:group>
            <v:group style="position:absolute;left:1770;top:607;width:480;height:2" coordorigin="1770,607" coordsize="480,2">
              <v:shape style="position:absolute;left:1770;top:607;width:480;height:2" coordorigin="1770,607" coordsize="480,0" path="m1770,607l2250,607e" filled="f" stroked="t" strokeweight=".25pt" strokecolor="#231F20">
                <v:path arrowok="t"/>
              </v:shape>
            </v:group>
            <v:group style="position:absolute;left:2010;top:127;width:2;height:960" coordorigin="2010,127" coordsize="2,960">
              <v:shape style="position:absolute;left:2010;top:127;width:2;height:960" coordorigin="2010,127" coordsize="0,960" path="m2010,127l2010,10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245386pt;width:24.25pt;height:48.25pt;mso-position-horizontal-relative:page;mso-position-vertical-relative:paragraph;z-index:-6165" coordorigin="13588,125" coordsize="485,965">
            <v:group style="position:absolute;left:13712;top:488;width:238;height:239" coordorigin="13712,488" coordsize="238,239">
              <v:shape style="position:absolute;left:13712;top:488;width:238;height:239" coordorigin="13712,488" coordsize="238,239" path="m13950,607l13932,671,13884,715,13841,727,13816,725,13754,699,13717,648,13712,627,13713,601,13737,536,13784,497,13824,488,13848,490,13909,518,13944,570,13950,607xe" filled="f" stroked="t" strokeweight=".25pt" strokecolor="#231F20">
                <v:path arrowok="t"/>
              </v:shape>
            </v:group>
            <v:group style="position:absolute;left:13590;top:607;width:480;height:2" coordorigin="13590,607" coordsize="480,2">
              <v:shape style="position:absolute;left:13590;top:607;width:480;height:2" coordorigin="13590,607" coordsize="480,0" path="m13590,607l14070,607e" filled="f" stroked="t" strokeweight=".25pt" strokecolor="#231F20">
                <v:path arrowok="t"/>
              </v:shape>
            </v:group>
            <v:group style="position:absolute;left:13830;top:127;width:2;height:960" coordorigin="13830,127" coordsize="2,960">
              <v:shape style="position:absolute;left:13830;top:127;width:2;height:960" coordorigin="13830,127" coordsize="0,960" path="m13830,127l13830,10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i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i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6D6E71"/>
          <w:spacing w:val="0"/>
          <w:w w:val="100"/>
          <w:sz w:val="16"/>
          <w:szCs w:val="16"/>
        </w:rPr>
        <w:t>(sigh!)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0" w:right="135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492004pt;margin-top:3.717916pt;width:238.17pt;height:13.168pt;mso-position-horizontal-relative:page;mso-position-vertical-relative:paragraph;z-index:-6168" coordorigin="5550,74" coordsize="4763,263">
            <v:group style="position:absolute;left:5561;top:328;width:4748;height:2" coordorigin="5561,328" coordsize="4748,2">
              <v:shape style="position:absolute;left:5561;top:328;width:4748;height:2" coordorigin="5561,328" coordsize="4748,0" path="m5561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7pt;margin-top:-276.599091pt;width:349pt;height:262.429pt;mso-position-horizontal-relative:page;mso-position-vertical-relative:paragraph;z-index:-6167" coordorigin="5540,-5532" coordsize="6980,5249">
            <v:group style="position:absolute;left:5550;top:-5522;width:6960;height:5229" coordorigin="5550,-5522" coordsize="6960,5229">
              <v:shape style="position:absolute;left:5550;top:-5522;width:6960;height:5229" coordorigin="5550,-5522" coordsize="6960,5229" path="m5550,-293l12510,-293,12510,-5522,5550,-5522,5550,-293xe" filled="t" fillcolor="#E6E7E8" stroked="f">
                <v:path arrowok="t"/>
                <v:fill type="solid"/>
              </v:shape>
              <v:shape style="position:absolute;left:5552;top:-5522;width:423;height:350" type="#_x0000_t75">
                <v:imagedata r:id="rId53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manipulation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262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770" w:val="left" w:leader="none"/>
        </w:tabs>
        <w:spacing w:before="18"/>
        <w:ind w:left="0" w:right="252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before="18"/>
        <w:ind w:left="4130" w:right="1659" w:firstLine="96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before="18"/>
        <w:ind w:left="4515" w:right="233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odds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1:2:cols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predefined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indices')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before="18"/>
        <w:ind w:left="4515" w:right="2815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odds)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anonymous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indices')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before="18"/>
        <w:ind w:left="4515" w:right="2333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A(end,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1:2:end)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1"/>
        </w:numPr>
        <w:tabs>
          <w:tab w:pos="4515" w:val="left" w:leader="none"/>
        </w:tabs>
        <w:spacing w:line="264" w:lineRule="auto" w:before="18"/>
        <w:ind w:left="4130" w:right="3381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evens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odds)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2:2:end)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130" w:right="434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disp('set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99')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2:2:end)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disp('add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A(small)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A(small)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15" w:val="left" w:leader="none"/>
        </w:tabs>
        <w:spacing w:line="264" w:lineRule="auto" w:before="18"/>
        <w:ind w:left="4130" w:right="35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disp('this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ugly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operation')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small_index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find(small)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09958pt;width:228pt;height:.1pt;mso-position-horizontal-relative:page;mso-position-vertical-relative:paragraph;z-index:-6169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A(small_index)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A(small_index)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3.3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332" w:right="4769"/>
        <w:jc w:val="center"/>
      </w:pPr>
      <w:r>
        <w:rPr>
          <w:b w:val="0"/>
          <w:bCs w:val="0"/>
          <w:color w:val="231F20"/>
          <w:spacing w:val="0"/>
          <w:w w:val="105"/>
        </w:rPr>
        <w:t>Lines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2: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Create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2"/>
          <w:w w:val="14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array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5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5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3.17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manipulation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3.3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observe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1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18" w:val="left" w:leader="none"/>
        </w:tabs>
        <w:spacing w:before="7"/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720" w:val="right" w:leader="none"/>
        </w:tabs>
        <w:spacing w:line="249" w:lineRule="auto" w:before="7"/>
        <w:ind w:left="3290" w:right="503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predefined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18" w:val="left" w:leader="none"/>
        </w:tabs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506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anonymous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18" w:val="left" w:leader="none"/>
        </w:tabs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506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evens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array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18" w:val="left" w:leader="none"/>
          <w:tab w:pos="5230" w:val="left" w:leader="none"/>
        </w:tabs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18" w:val="left" w:leader="none"/>
          <w:tab w:pos="5230" w:val="left" w:leader="none"/>
        </w:tabs>
        <w:spacing w:before="7"/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608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516" w:val="left" w:leader="none"/>
          <w:tab w:pos="5230" w:val="left" w:leader="none"/>
        </w:tabs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18" w:val="left" w:leader="none"/>
          <w:tab w:pos="5230" w:val="left" w:leader="none"/>
        </w:tabs>
        <w:spacing w:before="7"/>
        <w:ind w:left="3904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649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649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11.307398pt;width:24.25pt;height:48.25pt;mso-position-horizontal-relative:page;mso-position-vertical-relative:paragraph;z-index:-6163" coordorigin="1768,226" coordsize="485,965">
            <v:group style="position:absolute;left:1892;top:589;width:238;height:239" coordorigin="1892,589" coordsize="238,239">
              <v:shape style="position:absolute;left:1892;top:589;width:238;height:239" coordorigin="1892,589" coordsize="238,239" path="m2130,709l2112,772,2064,816,2021,828,1996,826,1934,800,1897,749,1892,729,1893,702,1917,637,1964,598,2004,589,2028,591,2089,619,2124,672,2130,709xe" filled="f" stroked="t" strokeweight=".25pt" strokecolor="#231F20">
                <v:path arrowok="t"/>
              </v:shape>
            </v:group>
            <v:group style="position:absolute;left:1770;top:709;width:480;height:2" coordorigin="1770,709" coordsize="480,2">
              <v:shape style="position:absolute;left:1770;top:709;width:480;height:2" coordorigin="1770,709" coordsize="480,0" path="m1770,709l2250,709e" filled="f" stroked="t" strokeweight=".25pt" strokecolor="#231F20">
                <v:path arrowok="t"/>
              </v:shape>
            </v:group>
            <v:group style="position:absolute;left:2010;top:229;width:2;height:960" coordorigin="2010,229" coordsize="2,960">
              <v:shape style="position:absolute;left:2010;top:229;width:2;height:960" coordorigin="2010,229" coordsize="0,960" path="m2010,229l2010,118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.307398pt;width:24.25pt;height:48.25pt;mso-position-horizontal-relative:page;mso-position-vertical-relative:paragraph;z-index:-6162" coordorigin="13588,226" coordsize="485,965">
            <v:group style="position:absolute;left:13712;top:589;width:238;height:239" coordorigin="13712,589" coordsize="238,239">
              <v:shape style="position:absolute;left:13712;top:589;width:238;height:239" coordorigin="13712,589" coordsize="238,239" path="m13950,709l13932,772,13884,816,13841,828,13816,826,13754,800,13717,749,13712,729,13713,702,13737,637,13784,598,13824,589,13848,591,13909,619,13944,672,13950,709xe" filled="f" stroked="t" strokeweight=".25pt" strokecolor="#231F20">
                <v:path arrowok="t"/>
              </v:shape>
            </v:group>
            <v:group style="position:absolute;left:13590;top:709;width:480;height:2" coordorigin="13590,709" coordsize="480,2">
              <v:shape style="position:absolute;left:13590;top:709;width:480;height:2" coordorigin="13590,709" coordsize="480,0" path="m13590,709l14070,709e" filled="f" stroked="t" strokeweight=".25pt" strokecolor="#231F20">
                <v:path arrowok="t"/>
              </v:shape>
            </v:group>
            <v:group style="position:absolute;left:13830;top:229;width:2;height:960" coordorigin="13830,229" coordsize="2,960">
              <v:shape style="position:absolute;left:13830;top:229;width:2;height:960" coordorigin="13830,229" coordsize="0,960" path="m13830,229l13830,118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48" w:val="left" w:leader="none"/>
          <w:tab w:pos="4890" w:val="left" w:leader="none"/>
          <w:tab w:pos="5333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46" w:val="left" w:leader="none"/>
          <w:tab w:pos="4890" w:val="left" w:leader="none"/>
          <w:tab w:pos="5333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527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ugly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operation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48" w:val="left" w:leader="none"/>
          <w:tab w:pos="4890" w:val="left" w:leader="none"/>
          <w:tab w:pos="5333" w:val="left" w:leader="none"/>
        </w:tabs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344" w:val="left" w:leader="none"/>
          <w:tab w:pos="4889" w:val="left" w:leader="none"/>
          <w:tab w:pos="5331" w:val="left" w:leader="none"/>
        </w:tabs>
        <w:spacing w:before="7"/>
        <w:ind w:left="3801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290" w:right="536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small_index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904" w:right="62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tbl>
      <w:tblPr>
        <w:tblW w:w="0" w:type="auto"/>
        <w:jc w:val="left"/>
        <w:tblInd w:w="36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15" w:hRule="exact"/>
        </w:trPr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112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37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150" w:right="15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7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before="7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113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0" w:hRule="exact"/>
        </w:trPr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111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113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150" w:right="150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4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E7E8"/>
          </w:tcPr>
          <w:p>
            <w:pPr>
              <w:pStyle w:val="TableParagraph"/>
              <w:spacing w:line="185" w:lineRule="exact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112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630" w:right="2750"/>
        <w:jc w:val="left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241pt;margin-top:-443.202026pt;width:349pt;height:427.429pt;mso-position-horizontal-relative:page;mso-position-vertical-relative:paragraph;z-index:-6164" coordorigin="4820,-8864" coordsize="6980,8549">
            <v:group style="position:absolute;left:4830;top:-8854;width:6960;height:8529" coordorigin="4830,-8854" coordsize="6960,8529">
              <v:shape style="position:absolute;left:4830;top:-8854;width:6960;height:8529" coordorigin="4830,-8854" coordsize="6960,8529" path="m4830,-325l11790,-325,11790,-8854,4830,-8854,4830,-325xe" filled="t" fillcolor="#E6E7E8" stroked="f">
                <v:path arrowok="t"/>
                <v:fill type="solid"/>
              </v:shape>
              <v:shape style="position:absolute;left:4829;top:-8854;width:423;height:350" type="#_x0000_t75">
                <v:imagedata r:id="rId55" o:title="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4: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Builds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containing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indices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odd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numbered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488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6: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odds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access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specifies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489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8: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anonymous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version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6.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keyword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dimension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represent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last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index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dimension.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48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10: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Because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previously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exist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(a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good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reason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beginning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true),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created.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Elements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assigned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zero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filled.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</w:rPr>
        <w:sectPr>
          <w:headerReference w:type="default" r:id="rId5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0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Example—Computing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Volume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71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56"/>
          <w:pgSz w:w="15840" w:h="24480"/>
          <w:pgMar w:header="4828" w:footer="5472" w:top="5660" w:bottom="5660" w:left="1660" w:right="1660"/>
        </w:sectPr>
      </w:pP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367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3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4"/>
        </w:numPr>
        <w:tabs>
          <w:tab w:pos="2716" w:val="left" w:leader="none"/>
        </w:tabs>
        <w:spacing w:before="55"/>
        <w:ind w:left="2510" w:right="3" w:hanging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begi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commands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3" w:lineRule="exact"/>
        <w:ind w:left="0" w:right="76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clc.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1"/>
          <w:numId w:val="24"/>
        </w:numPr>
        <w:tabs>
          <w:tab w:pos="2905" w:val="left" w:leader="none"/>
        </w:tabs>
        <w:spacing w:line="220" w:lineRule="exact" w:before="33"/>
        <w:ind w:left="2730" w:right="3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empties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prevents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script.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4"/>
        </w:numPr>
        <w:tabs>
          <w:tab w:pos="2919" w:val="left" w:leader="none"/>
        </w:tabs>
        <w:spacing w:line="220" w:lineRule="exact" w:before="40"/>
        <w:ind w:left="2730" w:right="236" w:hanging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clears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prevent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confusion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earlier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activity.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4"/>
        </w:numPr>
        <w:tabs>
          <w:tab w:pos="2737" w:val="left" w:leader="none"/>
        </w:tabs>
        <w:spacing w:line="240" w:lineRule="auto" w:before="55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bette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ente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versio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incrementally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editin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hug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runnin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whol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time.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adde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onl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fe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previously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workin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eas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locat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sourc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arise.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4"/>
        </w:numPr>
        <w:tabs>
          <w:tab w:pos="2705" w:val="left" w:leader="none"/>
        </w:tabs>
        <w:spacing w:line="220" w:lineRule="exact" w:before="70"/>
        <w:ind w:left="2510" w:right="3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temptin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buil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solv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“i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code.”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interestin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menta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exercise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maintainabl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solutio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expresse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intermediat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variables.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70" w:lineRule="exact" w:before="4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237" w:right="2509"/>
        <w:jc w:val="left"/>
      </w:pPr>
      <w:r>
        <w:rPr/>
        <w:pict>
          <v:group style="position:absolute;margin-left:202pt;margin-top:2.277075pt;width:240.976pt;height:251pt;mso-position-horizontal-relative:page;mso-position-vertical-relative:paragraph;z-index:-6161" coordorigin="4040,46" coordsize="4820,5020">
            <v:group style="position:absolute;left:4050;top:56;width:4800;height:5000" coordorigin="4050,56" coordsize="4800,5000">
              <v:shape style="position:absolute;left:4050;top:56;width:4800;height:5000" coordorigin="4050,56" coordsize="4800,5000" path="m4050,5056l8850,5056,8850,56,4050,56,4050,5056xe" filled="t" fillcolor="#EDEDEE" stroked="f">
                <v:path arrowok="t"/>
                <v:fill type="solid"/>
              </v:shape>
            </v:group>
            <v:group style="position:absolute;left:4159;top:179;width:1706;height:232" coordorigin="4159,179" coordsize="1706,232">
              <v:shape style="position:absolute;left:4159;top:179;width:1706;height:232" coordorigin="4159,179" coordsize="1706,232" path="m4159,411l5865,411,5865,179,4159,179,4159,41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35"/>
        <w:ind w:left="237" w:right="1866"/>
        <w:jc w:val="left"/>
      </w:pPr>
      <w:r>
        <w:rPr>
          <w:b w:val="0"/>
          <w:bCs w:val="0"/>
          <w:color w:val="231F20"/>
          <w:spacing w:val="-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14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arrays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results.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1"/>
        <w:ind w:left="237" w:right="1872"/>
        <w:jc w:val="left"/>
      </w:pPr>
      <w:r>
        <w:rPr>
          <w:b w:val="0"/>
          <w:bCs w:val="0"/>
          <w:color w:val="231F20"/>
          <w:spacing w:val="-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18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unnecessaril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also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applying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operato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twice.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237" w:right="192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237" w:right="1862"/>
        <w:jc w:val="left"/>
      </w:pPr>
      <w:r>
        <w:rPr/>
        <w:pict>
          <v:group style="position:absolute;margin-left:679.375pt;margin-top:50.151527pt;width:24.25pt;height:48.25pt;mso-position-horizontal-relative:page;mso-position-vertical-relative:paragraph;z-index:-6157" coordorigin="13588,1003" coordsize="485,965">
            <v:group style="position:absolute;left:13712;top:1366;width:238;height:239" coordorigin="13712,1366" coordsize="238,239">
              <v:shape style="position:absolute;left:13712;top:1366;width:238;height:239" coordorigin="13712,1366" coordsize="238,239" path="m13950,1486l13932,1549,13884,1593,13841,1605,13816,1603,13754,1577,13717,1526,13712,1505,13713,1479,13737,1414,13784,1375,13824,1366,13848,1368,13909,1396,13944,1449,13950,1486xe" filled="f" stroked="t" strokeweight=".25pt" strokecolor="#231F20">
                <v:path arrowok="t"/>
              </v:shape>
            </v:group>
            <v:group style="position:absolute;left:13590;top:1486;width:480;height:2" coordorigin="13590,1486" coordsize="480,2">
              <v:shape style="position:absolute;left:13590;top:1486;width:480;height:2" coordorigin="13590,1486" coordsize="480,0" path="m13590,1486l14070,1486e" filled="f" stroked="t" strokeweight=".25pt" strokecolor="#231F20">
                <v:path arrowok="t"/>
              </v:shape>
            </v:group>
            <v:group style="position:absolute;left:13830;top:1006;width:2;height:960" coordorigin="13830,1006" coordsize="2,960">
              <v:shape style="position:absolute;left:13830;top:1006;width:2;height:960" coordorigin="13830,1006" coordsize="0,960" path="m13830,1006l13830,19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072" w:space="40"/>
            <w:col w:w="5408"/>
          </w:cols>
        </w:sectPr>
      </w:pPr>
    </w:p>
    <w:p>
      <w:pPr>
        <w:pStyle w:val="BodyText"/>
        <w:spacing w:before="87"/>
        <w:ind w:left="4130" w:right="1856"/>
        <w:jc w:val="left"/>
      </w:pPr>
      <w:r>
        <w:rPr/>
        <w:pict>
          <v:group style="position:absolute;margin-left:88.375pt;margin-top:-3.87522pt;width:24.25pt;height:48.25pt;mso-position-horizontal-relative:page;mso-position-vertical-relative:paragraph;z-index:-6158" coordorigin="1768,-78" coordsize="485,965">
            <v:group style="position:absolute;left:1892;top:285;width:238;height:239" coordorigin="1892,285" coordsize="238,239">
              <v:shape style="position:absolute;left:1892;top:285;width:238;height:239" coordorigin="1892,285" coordsize="238,239" path="m2130,405l2112,469,2064,512,2021,524,1996,523,1934,496,1897,445,1892,425,1893,398,1917,333,1964,294,2004,285,2028,287,2089,315,2124,368,2130,405xe" filled="f" stroked="t" strokeweight=".25pt" strokecolor="#231F20">
                <v:path arrowok="t"/>
              </v:shape>
            </v:group>
            <v:group style="position:absolute;left:1770;top:405;width:480;height:2" coordorigin="1770,405" coordsize="480,2">
              <v:shape style="position:absolute;left:1770;top:405;width:480;height:2" coordorigin="1770,405" coordsize="480,0" path="m1770,405l2250,405e" filled="f" stroked="t" strokeweight=".25pt" strokecolor="#231F20">
                <v:path arrowok="t"/>
              </v:shape>
            </v:group>
            <v:group style="position:absolute;left:2010;top:-75;width:2;height:960" coordorigin="2010,-75" coordsize="2,960">
              <v:shape style="position:absolute;left:2010;top:-75;width:2;height:960" coordorigin="2010,-75" coordsize="0,960" path="m2010,-75l2010,88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3"/>
        <w:ind w:left="401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3.6</w:t>
      </w:r>
      <w:r>
        <w:rPr>
          <w:rFonts w:ascii="Times New Roman" w:hAnsi="Times New Roman" w:cs="Times New Roman" w:eastAsia="Times New Roman"/>
          <w:b/>
          <w:bCs/>
          <w:color w:val="FFFFFF"/>
          <w:spacing w:val="4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Example—Computing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Soil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left="3890" w:right="155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5.828003pt;margin-top:-25.013195pt;width:370.148pt;height:17.992pt;mso-position-horizontal-relative:page;mso-position-vertical-relative:paragraph;z-index:-6160" coordorigin="5117,-500" coordsize="7403,360">
            <v:group style="position:absolute;left:5550;top:-490;width:6960;height:340" coordorigin="5550,-490" coordsize="6960,340">
              <v:shape style="position:absolute;left:5550;top:-490;width:6960;height:340" coordorigin="5550,-490" coordsize="6960,340" path="m5550,-150l12510,-150,12510,-490,5550,-490,5550,-150xe" filled="t" fillcolor="#231F20" stroked="f">
                <v:path arrowok="t"/>
                <v:fill type="solid"/>
              </v:shape>
              <v:shape style="position:absolute;left:5117;top:-490;width:433;height:340" type="#_x0000_t75">
                <v:imagedata r:id="rId57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digging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foundations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building,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necessary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estimate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removed.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survey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rectangular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defining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3.5.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8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0.895996pt;margin-top:-51.93848pt;width:221.884pt;height:171.596pt;mso-position-horizontal-relative:page;mso-position-vertical-relative:paragraph;z-index:-6159" type="#_x0000_t75">
            <v:imagedata r:id="rId58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56.975006pt;margin-top:8.132975pt;width:117.2208pt;height:77.838400pt;mso-position-horizontal-relative:page;mso-position-vertical-relative:paragraph;z-index:-615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60" w:hRule="exact"/>
                    </w:trPr>
                    <w:tc>
                      <w:tcPr>
                        <w:tcW w:w="1041" w:type="dxa"/>
                        <w:gridSpan w:val="5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1041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1041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1041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1041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5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1041" w:type="dxa"/>
                        <w:gridSpan w:val="5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5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98" w:type="dxa"/>
                        <w:gridSpan w:val="5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5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8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5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8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41" w:hRule="exact"/>
                    </w:trPr>
                    <w:tc>
                      <w:tcPr>
                        <w:tcW w:w="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5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8" w:type="dxa"/>
                        <w:gridSpan w:val="5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7" w:hRule="exact"/>
                    </w:trPr>
                    <w:tc>
                      <w:tcPr>
                        <w:tcW w:w="2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4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98" w:type="dxa"/>
                        <w:gridSpan w:val="5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5" w:lineRule="exact"/>
        <w:ind w:left="2360" w:right="477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2" w:lineRule="exact" w:before="5"/>
        <w:ind w:left="0" w:right="235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/>
        <w:ind w:left="0" w:right="153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/>
        <w:ind w:left="3940" w:right="4605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/>
        <w:ind w:left="6235" w:right="608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/>
        <w:ind w:left="1351" w:right="3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1" w:lineRule="exact"/>
        <w:ind w:left="4006" w:right="221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50"/>
        <w:ind w:left="4400" w:right="478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3.5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Landscape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survey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49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/>
          </w:p>
        </w:tc>
        <w:tc>
          <w:tcPr>
            <w:tcW w:w="1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</w:tbl>
    <w:p>
      <w:pPr>
        <w:spacing w:before="47"/>
        <w:ind w:left="4309" w:right="425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32.06601pt;margin-top:-111.358742pt;width:167.945pt;height:111.073pt;mso-position-horizontal-relative:page;mso-position-vertical-relative:paragraph;z-index:-6155" coordorigin="6641,-2227" coordsize="3359,2221">
            <v:shape style="position:absolute;left:6641;top:-2227;width:3359;height:2221" coordorigin="6641,-2227" coordsize="3359,2221" path="m9563,-1116l7282,-1116,7264,-979,7265,-854,7282,-740,7313,-637,7358,-543,7413,-458,7477,-383,7549,-316,7625,-257,7705,-206,7787,-161,7867,-124,7946,-92,8020,-66,8088,-46,8148,-30,8236,-11,8268,-6,10000,-6,9540,-655,9571,-787,9583,-909,9580,-1022,9563,-1116xe" filled="t" fillcolor="#D1D3D4" stroked="f">
              <v:path arrowok="t"/>
              <v:fill type="solid"/>
            </v:shape>
            <v:shape style="position:absolute;left:6641;top:-2227;width:3359;height:2221" coordorigin="6641,-2227" coordsize="3359,2221" path="m8479,-2227l6641,-2227,6641,-1115,9563,-1116,9561,-1126,9530,-1222,9488,-1309,9437,-1388,9379,-1459,9315,-1523,9247,-1579,9177,-1629,9106,-1673,9038,-1710,8972,-1741,8912,-1766,8814,-1802,8751,-1820,8738,-1838,8692,-1906,8657,-1958,8602,-2039,8537,-2140,8479,-2227xe" filled="t" fillcolor="#D1D3D4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3.6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Calculating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soil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volume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 w:before="66"/>
        <w:ind w:right="2462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nex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conside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architectura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drawin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basemen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buildin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3.6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shade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area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indicat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soi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reall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remove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buildin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foundation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estimat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fractio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surveye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squar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(fo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purposes,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numbe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wher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soi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actuall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removed.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2550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individual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depths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multiplied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removed.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3.4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492004pt;margin-top:3.717921pt;width:238.17pt;height:13.168pt;mso-position-horizontal-relative:page;mso-position-vertical-relative:paragraph;z-index:-6153" coordorigin="4830,74" coordsize="4763,263">
            <v:group style="position:absolute;left:4841;top:328;width:4748;height:2" coordorigin="4841,328" coordsize="4748,2">
              <v:shape style="position:absolute;left:4841;top:328;width:4748;height:2" coordorigin="4841,328" coordsize="4748,0" path="m4841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8.693079pt;width:24.25pt;height:48.25pt;mso-position-horizontal-relative:page;mso-position-vertical-relative:paragraph;z-index:-6152" coordorigin="1768,-174" coordsize="485,965">
            <v:group style="position:absolute;left:1892;top:189;width:238;height:239" coordorigin="1892,189" coordsize="238,239">
              <v:shape style="position:absolute;left:1892;top:189;width:238;height:239" coordorigin="1892,189" coordsize="238,239" path="m2130,309l2112,372,2064,416,2021,428,1996,426,1934,400,1897,349,1892,328,1893,302,1917,237,1964,198,2004,189,2028,191,2089,219,2124,272,2130,309xe" filled="f" stroked="t" strokeweight=".25pt" strokecolor="#231F20">
                <v:path arrowok="t"/>
              </v:shape>
            </v:group>
            <v:group style="position:absolute;left:1770;top:309;width:480;height:2" coordorigin="1770,309" coordsize="480,2">
              <v:shape style="position:absolute;left:1770;top:309;width:480;height:2" coordorigin="1770,309" coordsize="480,0" path="m1770,309l2250,309e" filled="f" stroked="t" strokeweight=".25pt" strokecolor="#231F20">
                <v:path arrowok="t"/>
              </v:shape>
            </v:group>
            <v:group style="position:absolute;left:2010;top:-171;width:2;height:960" coordorigin="2010,-171" coordsize="2,960">
              <v:shape style="position:absolute;left:2010;top:-171;width:2;height:960" coordorigin="2010,-171" coordsize="0,960" path="m2010,-171l2010,78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8.693079pt;width:24.25pt;height:48.25pt;mso-position-horizontal-relative:page;mso-position-vertical-relative:paragraph;z-index:-6151" coordorigin="13588,-174" coordsize="485,965">
            <v:group style="position:absolute;left:13712;top:189;width:238;height:239" coordorigin="13712,189" coordsize="238,239">
              <v:shape style="position:absolute;left:13712;top:189;width:238;height:239" coordorigin="13712,189" coordsize="238,239" path="m13950,309l13932,372,13884,416,13841,428,13816,426,13754,400,13717,349,13712,328,13713,302,13737,237,13784,198,13824,189,13848,191,13909,219,13944,272,13950,309xe" filled="f" stroked="t" strokeweight=".25pt" strokecolor="#231F20">
                <v:path arrowok="t"/>
              </v:shape>
            </v:group>
            <v:group style="position:absolute;left:13590;top:309;width:480;height:2" coordorigin="13590,309" coordsize="480,2">
              <v:shape style="position:absolute;left:13590;top:309;width:480;height:2" coordorigin="13590,309" coordsize="480,0" path="m13590,309l14070,309e" filled="f" stroked="t" strokeweight=".25pt" strokecolor="#231F20">
                <v:path arrowok="t"/>
              </v:shape>
            </v:group>
            <v:group style="position:absolute;left:13830;top:-171;width:2;height:960" coordorigin="13830,-171" coordsize="2,960">
              <v:shape style="position:absolute;left:13830;top:-171;width:2;height:960" coordorigin="13830,-171" coordsize="0,960" path="m13830,-171l13830,78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3.4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soil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51.5pt;margin-top:8.727556pt;width:312.224015pt;height:112pt;mso-position-horizontal-relative:page;mso-position-vertical-relative:paragraph;z-index:-615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dpth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[8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5.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10.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11.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3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depth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square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produced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survey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541" w:val="left" w:leader="none"/>
        </w:tabs>
        <w:spacing w:before="85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9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9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51.5pt;margin-top:13.627586pt;width:312.224015pt;height:112pt;mso-position-horizontal-relative:page;mso-position-vertical-relative:paragraph;z-index:-614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13.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area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[1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15.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16.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17.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18.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19.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20.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21.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22.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.8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.7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.9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.1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estimated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proportion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square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excavated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538" w:val="left" w:leader="none"/>
        </w:tabs>
        <w:spacing w:before="85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.9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9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.6];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3795" w:val="left" w:leader="none"/>
        </w:tabs>
        <w:spacing w:before="9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square_volume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dpth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71pt;width:228pt;height:.1pt;mso-position-horizontal-relative:page;mso-position-vertical-relative:paragraph;z-index:-615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total_soil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sum(sum(square_volume))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5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Reserved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Words,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before="387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script,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answer: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1,117.5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cubic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units.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Heading3"/>
        <w:spacing w:before="469"/>
        <w:ind w:left="2559" w:right="7865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3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5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5449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produce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answe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aroun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1,120,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whethe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reasonable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3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squares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unit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abou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80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excavated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givin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surfac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abou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units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averag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dept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soi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abou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units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answe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abou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3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9"/>
          <w:szCs w:val="19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3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1,30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cubi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units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reasonabl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clos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8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02.125pt;margin-top:-122.717857pt;width:240.726pt;height:107.5pt;mso-position-horizontal-relative:page;mso-position-vertical-relative:paragraph;z-index:-6146" coordorigin="4043,-2454" coordsize="4815,2150">
            <v:group style="position:absolute;left:4050;top:-2447;width:4800;height:2135" coordorigin="4050,-2447" coordsize="4800,2135">
              <v:shape style="position:absolute;left:4050;top:-2447;width:4800;height:2135" coordorigin="4050,-2447" coordsize="4800,2135" path="m4050,-312l8850,-312,8850,-2447,4050,-2447,4050,-312xe" filled="t" fillcolor="#EDEDEE" stroked="f">
                <v:path arrowok="t"/>
                <v:fill type="solid"/>
              </v:shape>
            </v:group>
            <v:group style="position:absolute;left:4159;top:-2323;width:2216;height:232" coordorigin="4159,-2323" coordsize="2216,232">
              <v:shape style="position:absolute;left:4159;top:-2323;width:2216;height:232" coordorigin="4159,-2323" coordsize="2216,232" path="m4159,-2091l6375,-2091,6375,-2323,4159,-2323,4159,-209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777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907068pt;width:372.25pt;height:17.604pt;mso-position-horizontal-relative:page;mso-position-vertical-relative:paragraph;z-index:-6145" coordorigin="5070,-558" coordsize="7445,352">
            <v:shape style="position:absolute;left:5070;top:-558;width:422;height:351" type="#_x0000_t75">
              <v:imagedata r:id="rId61" o:title=""/>
            </v:shape>
            <v:group style="position:absolute;left:5490;top:-211;width:7020;height:2" coordorigin="5490,-211" coordsize="7020,2">
              <v:shape style="position:absolute;left:5490;top:-211;width:7020;height:2" coordorigin="5490,-211" coordsize="7020,0" path="m5490,-211l12510,-211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introduced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arrays.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collection,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saw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how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5"/>
        </w:numPr>
        <w:tabs>
          <w:tab w:pos="4345" w:val="left" w:leader="none"/>
        </w:tabs>
        <w:spacing w:line="260" w:lineRule="exact" w:before="25"/>
        <w:ind w:left="4350" w:right="2510" w:hanging="28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variety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special-purpose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345" w:val="left" w:leader="none"/>
        </w:tabs>
        <w:spacing w:line="271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/>
        <w:pict>
          <v:group style="position:absolute;margin-left:88.375pt;margin-top:4.786194pt;width:24.25pt;height:48.25pt;mso-position-horizontal-relative:page;mso-position-vertical-relative:paragraph;z-index:-6143" coordorigin="1768,96" coordsize="485,965">
            <v:group style="position:absolute;left:1892;top:458;width:238;height:239" coordorigin="1892,458" coordsize="238,239">
              <v:shape style="position:absolute;left:1892;top:458;width:238;height:239" coordorigin="1892,458" coordsize="238,239" path="m2130,578l2112,642,2064,685,2021,698,1996,696,1934,669,1897,619,1892,598,1893,571,1917,506,1964,468,2004,458,2028,460,2089,488,2124,541,2130,578xe" filled="f" stroked="t" strokeweight=".25pt" strokecolor="#231F20">
                <v:path arrowok="t"/>
              </v:shape>
            </v:group>
            <v:group style="position:absolute;left:1770;top:578;width:480;height:2" coordorigin="1770,578" coordsize="480,2">
              <v:shape style="position:absolute;left:1770;top:578;width:480;height:2" coordorigin="1770,578" coordsize="480,0" path="m1770,578l2250,578e" filled="f" stroked="t" strokeweight=".25pt" strokecolor="#231F20">
                <v:path arrowok="t"/>
              </v:shape>
            </v:group>
            <v:group style="position:absolute;left:2010;top:98;width:2;height:960" coordorigin="2010,98" coordsize="2,960">
              <v:shape style="position:absolute;left:2010;top:98;width:2;height:960" coordorigin="2010,98" coordsize="0,960" path="m2010,98l2010,105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786194pt;width:24.25pt;height:48.25pt;mso-position-horizontal-relative:page;mso-position-vertical-relative:paragraph;z-index:-6142" coordorigin="13588,96" coordsize="485,965">
            <v:group style="position:absolute;left:13712;top:458;width:238;height:239" coordorigin="13712,458" coordsize="238,239">
              <v:shape style="position:absolute;left:13712;top:458;width:238;height:239" coordorigin="13712,458" coordsize="238,239" path="m13950,578l13932,642,13884,685,13841,698,13816,696,13754,669,13717,619,13712,598,13713,571,13737,506,13784,468,13824,458,13848,460,13909,488,13944,541,13950,578xe" filled="f" stroked="t" strokeweight=".25pt" strokecolor="#231F20">
                <v:path arrowok="t"/>
              </v:shape>
            </v:group>
            <v:group style="position:absolute;left:13590;top:578;width:480;height:2" coordorigin="13590,578" coordsize="480,2">
              <v:shape style="position:absolute;left:13590;top:578;width:480;height:2" coordorigin="13590,578" coordsize="480,0" path="m13590,578l14070,578e" filled="f" stroked="t" strokeweight=".25pt" strokecolor="#231F20">
                <v:path arrowok="t"/>
              </v:shape>
            </v:group>
            <v:group style="position:absolute;left:13830;top:98;width:2;height:960" coordorigin="13830,98" coordsize="2,960">
              <v:shape style="position:absolute;left:13830;top:98;width:2;height:960" coordorigin="13830,98" coordsize="0,960" path="m13830,98l13830,10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library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summarize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30" w:right="6594"/>
        <w:jc w:val="center"/>
      </w:pP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3103"/>
        <w:jc w:val="center"/>
      </w:pP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Reshape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60"/>
          <w:pgSz w:w="15840" w:h="24480"/>
          <w:pgMar w:header="4828" w:footer="5472" w:top="5660" w:bottom="5660" w:left="1660" w:right="1660"/>
        </w:sectPr>
      </w:pPr>
    </w:p>
    <w:p>
      <w:pPr>
        <w:pStyle w:val="Heading2"/>
        <w:spacing w:before="6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41" w:lineRule="auto"/>
        <w:ind w:left="4010" w:right="3802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-.464121pt;width:347.536pt;height:.1pt;mso-position-horizontal-relative:page;mso-position-vertical-relative:paragraph;z-index:-6148" coordorigin="5550,-9" coordsize="6951,2">
            <v:shape style="position:absolute;left:5550;top:-9;width:6951;height:2" coordorigin="5550,-9" coordsize="6951,0" path="m5550,-9l12501,-9e" filled="f" stroked="t" strokeweight=".750004pt" strokecolor="#6D6E71">
              <v:path arrowok="t"/>
            </v:shape>
            <w10:wrap type="none"/>
          </v:group>
        </w:pict>
      </w:r>
      <w:r>
        <w:rPr/>
        <w:pict>
          <v:group style="position:absolute;margin-left:253.498993pt;margin-top:-22.441114pt;width:372.25pt;height:17.604pt;mso-position-horizontal-relative:page;mso-position-vertical-relative:paragraph;z-index:-6144" coordorigin="5070,-449" coordsize="7445,352">
            <v:shape style="position:absolute;left:5070;top:-449;width:422;height:351" type="#_x0000_t75">
              <v:imagedata r:id="rId62" o:title=""/>
            </v:shape>
            <v:group style="position:absolute;left:5490;top:-102;width:7020;height:2" coordorigin="5490,-102" coordsize="7020,2">
              <v:shape style="position:absolute;left:5490;top:-102;width:7020;height:2" coordorigin="5490,-102" coordsize="7020,0" path="m5490,-102l12510,-10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788pt;width:347.536pt;height:.1pt;mso-position-horizontal-relative:page;mso-position-vertical-relative:paragraph;z-index:-6147" coordorigin="5550,246" coordsize="6951,2">
            <v:shape style="position:absolute;left:5550;top:246;width:6951;height:2" coordorigin="5550,246" coordsize="6951,0" path="m5550,246l12501,246e" filled="f" stroked="t" strokeweight=".750004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3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1" w:lineRule="auto"/>
        <w:ind w:left="467" w:right="177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279" w:space="40"/>
            <w:col w:w="3201"/>
          </w:cols>
        </w:sectPr>
      </w:pPr>
    </w:p>
    <w:p>
      <w:pPr>
        <w:tabs>
          <w:tab w:pos="6005" w:val="left" w:leader="none"/>
          <w:tab w:pos="10141" w:val="right" w:leader="none"/>
        </w:tabs>
        <w:spacing w:before="139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empt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3.3.4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>[...]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Concatenate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data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vectors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arrays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3.2.1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Specifie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vecto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from:incr:to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3.2.1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slicin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vector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arrays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Use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nam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identif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specifi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elements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Transpose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array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3.5.1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Separate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row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definition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3.5.2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Scala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addition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Scala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subtractio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unar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negation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3169" w:val="left" w:leader="none"/>
        </w:tabs>
        <w:spacing w:before="40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6141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6140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3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95" w:hRule="exact"/>
        </w:trPr>
        <w:tc>
          <w:tcPr>
            <w:tcW w:w="1948" w:type="dxa"/>
            <w:tcBorders>
              <w:top w:val="single" w:sz="6" w:space="0" w:color="6D6E71"/>
              <w:left w:val="nil" w:sz="6" w:space="0" w:color="auto"/>
              <w:bottom w:val="single" w:sz="6" w:space="0" w:color="6D6E71"/>
              <w:right w:val="nil" w:sz="6" w:space="0" w:color="auto"/>
            </w:tcBorders>
          </w:tcPr>
          <w:p>
            <w:pPr>
              <w:pStyle w:val="TableParagraph"/>
              <w:spacing w:line="241" w:lineRule="auto" w:before="1"/>
              <w:ind w:left="80" w:right="40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Special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1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Characters,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Reserved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1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Words,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1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2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Functions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790" w:type="dxa"/>
            <w:tcBorders>
              <w:top w:val="single" w:sz="6" w:space="0" w:color="6D6E71"/>
              <w:left w:val="nil" w:sz="6" w:space="0" w:color="auto"/>
              <w:bottom w:val="single" w:sz="6" w:space="0" w:color="6D6E71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Description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single" w:sz="6" w:space="0" w:color="6D6E71"/>
              <w:left w:val="nil" w:sz="6" w:space="0" w:color="auto"/>
              <w:bottom w:val="single" w:sz="6" w:space="0" w:color="6D6E71"/>
              <w:right w:val="nil" w:sz="6" w:space="0" w:color="auto"/>
            </w:tcBorders>
          </w:tcPr>
          <w:p>
            <w:pPr>
              <w:pStyle w:val="TableParagraph"/>
              <w:spacing w:line="220" w:lineRule="exact"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1" w:lineRule="auto"/>
              <w:ind w:left="118" w:right="6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Discussed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1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This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2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Section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411" w:hRule="exact"/>
        </w:trPr>
        <w:tc>
          <w:tcPr>
            <w:tcW w:w="1948" w:type="dxa"/>
            <w:tcBorders>
              <w:top w:val="single" w:sz="6" w:space="0" w:color="6D6E7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 w:before="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.*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single" w:sz="6" w:space="0" w:color="6D6E7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Arra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multiplication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single" w:sz="6" w:space="0" w:color="6D6E7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./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Arra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3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division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.^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Arra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exponentiation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&lt;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Les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than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&lt;=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Les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tha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equa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Greate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than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&gt;=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Greate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tha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equa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Equa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77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45"/>
                <w:sz w:val="17"/>
                <w:szCs w:val="17"/>
              </w:rPr>
              <w:t>&gt;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equa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51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2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&amp;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6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Element-wis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9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0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(vectors)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6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&amp;&amp;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Short-circui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(scalar)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|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Element-wis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(vectors)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||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Short-circui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(scalar)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~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Unar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not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end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Las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elemen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2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2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2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vector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false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false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3.2.2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true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3.2.2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35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ceil(x)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69"/>
              <w:ind w:left="128" w:right="412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Round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50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neares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intege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towar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positive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infinity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3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cross(a,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Vecto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6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cros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product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493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diag(a)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69"/>
              <w:ind w:left="128" w:right="27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Extract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diagona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fro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arra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provided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2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wit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construct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arra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wit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given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3.5.2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3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diagonal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disp(value)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Display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arra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9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text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65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find()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69"/>
              <w:ind w:left="128" w:right="54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Compute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location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4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value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array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3.5.5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2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9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[rows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cols]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=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Compute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colum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location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3.5.5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6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6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find()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value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array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9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fix(x)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Round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51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neares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intege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towar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zero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2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floor(x)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Round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9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neares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intege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85"/>
                <w:sz w:val="19"/>
                <w:szCs w:val="19"/>
              </w:rPr>
              <w:t>towar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minu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85"/>
                <w:sz w:val="19"/>
                <w:szCs w:val="19"/>
              </w:rPr>
              <w:t>infinity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3.3.5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64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length(a)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Determine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larges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dimensio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array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3.2.2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3.5.1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81" w:hRule="exact"/>
        </w:trPr>
        <w:tc>
          <w:tcPr>
            <w:tcW w:w="1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5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linspace(fr,to,n)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2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Define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3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4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linearl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4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space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14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vector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1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3.2.1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headerReference w:type="default" r:id="rId6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75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64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467"/>
        <w:ind w:left="4010" w:right="139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22.886084pt;width:347.536pt;height:.1pt;mso-position-horizontal-relative:page;mso-position-vertical-relative:paragraph;z-index:-6139" coordorigin="5550,458" coordsize="6951,2">
            <v:shape style="position:absolute;left:5550;top:458;width:6951;height:2" coordorigin="5550,458" coordsize="6951,0" path="m5550,458l12501,458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961pt;width:347.536pt;height:.1pt;mso-position-horizontal-relative:page;mso-position-vertical-relative:paragraph;z-index:-6138" coordorigin="5550,246" coordsize="6951,2">
            <v:shape style="position:absolute;left:5550;top:246;width:6951;height:2" coordorigin="5550,246" coordsize="6951,0" path="m5550,246l12501,246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687"/>
        <w:ind w:left="2878" w:right="177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6868" w:space="40"/>
            <w:col w:w="5612"/>
          </w:cols>
        </w:sectPr>
      </w:pPr>
    </w:p>
    <w:p>
      <w:pPr>
        <w:tabs>
          <w:tab w:pos="6005" w:val="left" w:leader="none"/>
          <w:tab w:pos="10141" w:val="right" w:leader="none"/>
        </w:tabs>
        <w:spacing w:before="139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magic(n)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magi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square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3.5.2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[v,in]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max(a)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maximu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valu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positio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mean(a)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Compute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averag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element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[v,in]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min(a)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minimu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valu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positio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ones(r,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8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Generate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valu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5854" w:val="left" w:leader="none"/>
        </w:tabs>
        <w:ind w:left="3858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7"/>
          <w:szCs w:val="17"/>
        </w:rPr>
        <w:t>rand(r,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90"/>
          <w:position w:val="1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1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Calculate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position w:val="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9"/>
          <w:w w:val="9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2"/>
          <w:w w:val="135"/>
          <w:position w:val="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9"/>
          <w:w w:val="9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evenl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25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distributed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line="199" w:lineRule="exact"/>
        <w:ind w:left="600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rando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number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rang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0…1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6005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position w:val="1"/>
          <w:sz w:val="17"/>
          <w:szCs w:val="17"/>
        </w:rPr>
        <w:t>randn(r,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95"/>
          <w:position w:val="1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position w:val="1"/>
          <w:sz w:val="17"/>
          <w:szCs w:val="17"/>
        </w:rPr>
        <w:t>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position w:val="1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Calculate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position w:val="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3"/>
          <w:w w:val="90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90"/>
          <w:position w:val="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position w:val="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90"/>
          <w:position w:val="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normall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position w:val="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90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position w:val="0"/>
          <w:sz w:val="19"/>
          <w:szCs w:val="19"/>
        </w:rPr>
        <w:t>distributed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line="199" w:lineRule="exact"/>
        <w:ind w:left="600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rando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1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numbers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ind w:left="36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6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3.2.1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384" w:space="40"/>
            <w:col w:w="3096"/>
          </w:cols>
        </w:sectPr>
      </w:pPr>
    </w:p>
    <w:p>
      <w:pPr>
        <w:tabs>
          <w:tab w:pos="6005" w:val="left" w:leader="none"/>
          <w:tab w:pos="10141" w:val="right" w:leader="none"/>
        </w:tabs>
        <w:spacing w:before="77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round(x)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Round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neares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integer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9785" w:val="lef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size(a)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dimension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arra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3.2.2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3.5.1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6005" w:val="left" w:leader="none"/>
          <w:tab w:pos="10141" w:val="right" w:leader="none"/>
        </w:tabs>
        <w:spacing w:before="134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33.694996pt;width:24.25pt;height:48.25pt;mso-position-horizontal-relative:page;mso-position-vertical-relative:paragraph;z-index:-6136" coordorigin="1768,674" coordsize="485,965">
            <v:group style="position:absolute;left:1892;top:1037;width:238;height:239" coordorigin="1892,1037" coordsize="238,239">
              <v:shape style="position:absolute;left:1892;top:1037;width:238;height:239" coordorigin="1892,1037" coordsize="238,239" path="m2130,1156l2112,1220,2064,1264,2021,1276,1996,1274,1934,1248,1897,1197,1892,1176,1893,1150,1917,1085,1964,1046,2004,1037,2028,1039,2089,1067,2124,1119,2130,1156xe" filled="f" stroked="t" strokeweight=".25pt" strokecolor="#231F20">
                <v:path arrowok="t"/>
              </v:shape>
            </v:group>
            <v:group style="position:absolute;left:1770;top:1156;width:480;height:2" coordorigin="1770,1156" coordsize="480,2">
              <v:shape style="position:absolute;left:1770;top:1156;width:480;height:2" coordorigin="1770,1156" coordsize="480,0" path="m1770,1156l2250,1156e" filled="f" stroked="t" strokeweight=".25pt" strokecolor="#231F20">
                <v:path arrowok="t"/>
              </v:shape>
            </v:group>
            <v:group style="position:absolute;left:2010;top:676;width:2;height:960" coordorigin="2010,676" coordsize="2,960">
              <v:shape style="position:absolute;left:2010;top:676;width:2;height:960" coordorigin="2010,676" coordsize="0,960" path="m2010,676l2010,163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3.694996pt;width:24.25pt;height:48.25pt;mso-position-horizontal-relative:page;mso-position-vertical-relative:paragraph;z-index:-6135" coordorigin="13588,674" coordsize="485,965">
            <v:group style="position:absolute;left:13712;top:1037;width:238;height:239" coordorigin="13712,1037" coordsize="238,239">
              <v:shape style="position:absolute;left:13712;top:1037;width:238;height:239" coordorigin="13712,1037" coordsize="238,239" path="m13950,1156l13932,1220,13884,1264,13841,1276,13816,1274,13754,1248,13717,1197,13712,1176,13713,1150,13737,1085,13784,1046,13824,1037,13848,1039,13909,1067,13944,1119,13950,1156xe" filled="f" stroked="t" strokeweight=".25pt" strokecolor="#231F20">
                <v:path arrowok="t"/>
              </v:shape>
            </v:group>
            <v:group style="position:absolute;left:13590;top:1156;width:480;height:2" coordorigin="13590,1156" coordsize="480,2">
              <v:shape style="position:absolute;left:13590;top:1156;width:480;height:2" coordorigin="13590,1156" coordsize="480,0" path="m13590,1156l14070,1156e" filled="f" stroked="t" strokeweight=".25pt" strokecolor="#231F20">
                <v:path arrowok="t"/>
              </v:shape>
            </v:group>
            <v:group style="position:absolute;left:13830;top:676;width:2;height:960" coordorigin="13830,676" coordsize="2,960">
              <v:shape style="position:absolute;left:13830;top:676;width:2;height:960" coordorigin="13830,676" coordsize="0,960" path="m13830,676l13830,163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sum(a)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Total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3.3.5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31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955969pt;width:372.25pt;height:17.604pt;mso-position-horizontal-relative:page;mso-position-vertical-relative:paragraph;z-index:-6137" coordorigin="5070,-559" coordsize="7445,352">
            <v:shape style="position:absolute;left:5070;top:-559;width:422;height:351" type="#_x0000_t75">
              <v:imagedata r:id="rId65" o:title=""/>
            </v:shape>
            <v:group style="position:absolute;left:5490;top:-212;width:7020;height:2" coordorigin="5490,-212" coordsize="7020,2">
              <v:shape style="position:absolute;left:5490;top:-212;width:7020;height:2" coordorigin="5490,-212" coordsize="7020,0" path="m5490,-212l12510,-21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89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homogeneous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entirely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26"/>
        </w:numPr>
        <w:tabs>
          <w:tab w:pos="4489" w:val="left" w:leader="none"/>
        </w:tabs>
        <w:spacing w:line="260" w:lineRule="exact"/>
        <w:ind w:left="4490" w:right="2076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linspace(...)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zeros(...)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ones(...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produce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either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dimension.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line="260" w:lineRule="exact"/>
        <w:ind w:left="4490" w:right="1835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length(...)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line="260" w:lineRule="exact"/>
        <w:ind w:left="4490" w:right="1777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element(s)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line="260" w:lineRule="exact"/>
        <w:ind w:left="4490" w:right="2049" w:hanging="405"/>
        <w:jc w:val="left"/>
      </w:pP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line="260" w:lineRule="exact"/>
        <w:ind w:left="4490" w:right="1781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line="260" w:lineRule="exact"/>
        <w:ind w:left="4490" w:right="1811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6"/>
        </w:numPr>
        <w:tabs>
          <w:tab w:pos="3769" w:val="left" w:leader="none"/>
        </w:tabs>
        <w:spacing w:line="260" w:lineRule="exact"/>
        <w:ind w:left="3770" w:right="2776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ind w:left="317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unique: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029" w:val="left" w:leader="none"/>
          <w:tab w:pos="7238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their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before="7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8735" w:val="left" w:leader="none"/>
        </w:tabs>
        <w:spacing w:line="260" w:lineRule="exact"/>
        <w:ind w:left="3822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1:3:2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0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second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6572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third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number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239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  <w:tab w:pos="6218" w:val="left" w:leader="none"/>
          <w:tab w:pos="6419" w:val="left" w:leader="none"/>
        </w:tabs>
        <w:spacing w:line="260" w:lineRule="exact" w:before="89"/>
        <w:ind w:left="3770" w:right="2551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source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vector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corresponding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position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logical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vector.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before="87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precedence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overruled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74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line="260" w:lineRule="exact" w:before="89"/>
        <w:ind w:left="3770" w:right="3236" w:hanging="405"/>
        <w:jc w:val="left"/>
      </w:pPr>
      <w:r>
        <w:rPr/>
        <w:pict>
          <v:group style="position:absolute;margin-left:88.375pt;margin-top:28.601404pt;width:24.25pt;height:48.25pt;mso-position-horizontal-relative:page;mso-position-vertical-relative:paragraph;z-index:-6133" coordorigin="1768,572" coordsize="485,965">
            <v:group style="position:absolute;left:1892;top:935;width:238;height:239" coordorigin="1892,935" coordsize="238,239">
              <v:shape style="position:absolute;left:1892;top:935;width:238;height:239" coordorigin="1892,935" coordsize="238,239" path="m2130,1055l2112,1118,2064,1162,2021,1174,1996,1172,1934,1146,1897,1095,1892,1074,1893,1048,1917,983,1964,944,2004,935,2028,937,2089,965,2124,1018,2130,1055xe" filled="f" stroked="t" strokeweight=".25pt" strokecolor="#231F20">
                <v:path arrowok="t"/>
              </v:shape>
            </v:group>
            <v:group style="position:absolute;left:1770;top:1055;width:480;height:2" coordorigin="1770,1055" coordsize="480,2">
              <v:shape style="position:absolute;left:1770;top:1055;width:480;height:2" coordorigin="1770,1055" coordsize="480,0" path="m1770,1055l2250,1055e" filled="f" stroked="t" strokeweight=".25pt" strokecolor="#231F20">
                <v:path arrowok="t"/>
              </v:shape>
            </v:group>
            <v:group style="position:absolute;left:2010;top:575;width:2;height:960" coordorigin="2010,575" coordsize="2,960">
              <v:shape style="position:absolute;left:2010;top:575;width:2;height:960" coordorigin="2010,575" coordsize="0,960" path="m2010,575l2010,153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8.601404pt;width:24.25pt;height:48.25pt;mso-position-horizontal-relative:page;mso-position-vertical-relative:paragraph;z-index:-6132" coordorigin="13588,572" coordsize="485,965">
            <v:group style="position:absolute;left:13712;top:935;width:238;height:239" coordorigin="13712,935" coordsize="238,239">
              <v:shape style="position:absolute;left:13712;top:935;width:238;height:239" coordorigin="13712,935" coordsize="238,239" path="m13950,1055l13932,1118,13884,1162,13841,1174,13816,1172,13754,1146,13717,1095,13712,1074,13713,1048,13737,983,13784,944,13824,935,13848,937,13909,965,13944,1018,13950,1055xe" filled="f" stroked="t" strokeweight=".25pt" strokecolor="#231F20">
                <v:path arrowok="t"/>
              </v:shape>
            </v:group>
            <v:group style="position:absolute;left:13590;top:1055;width:480;height:2" coordorigin="13590,1055" coordsize="480,2">
              <v:shape style="position:absolute;left:13590;top:1055;width:480;height:2" coordorigin="13590,1055" coordsize="480,0" path="m13590,1055l14070,1055e" filled="f" stroked="t" strokeweight=".25pt" strokecolor="#231F20">
                <v:path arrowok="t"/>
              </v:shape>
            </v:group>
            <v:group style="position:absolute;left:13830;top:575;width:2;height:960" coordorigin="13830,575" coordsize="2,960">
              <v:shape style="position:absolute;left:13830;top:575;width:2;height:960" coordorigin="13830,575" coordsize="0,960" path="m13830,575l13830,153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collectively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344" w:val="left" w:leader="none"/>
          <w:tab w:pos="8318" w:val="left" w:leader="none"/>
        </w:tabs>
        <w:spacing w:line="271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  <w:tab w:pos="9315" w:val="left" w:leader="none"/>
        </w:tabs>
        <w:spacing w:before="7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6604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  <w:tab w:pos="6210" w:val="left" w:leader="none"/>
          <w:tab w:pos="9604" w:val="left" w:leader="none"/>
          <w:tab w:pos="9968" w:val="left" w:leader="none"/>
        </w:tabs>
        <w:spacing w:line="260" w:lineRule="exact" w:before="89"/>
        <w:ind w:left="3770" w:right="2455" w:hanging="405"/>
        <w:jc w:val="left"/>
      </w:pPr>
      <w:r>
        <w:rPr>
          <w:b w:val="0"/>
          <w:bCs w:val="0"/>
          <w:color w:val="231F20"/>
          <w:spacing w:val="0"/>
          <w:w w:val="100"/>
        </w:rPr>
        <w:t>Removing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lead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Wherever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possible,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use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/>
        <w:pict>
          <v:group style="position:absolute;margin-left:217.498993pt;margin-top:.0972pt;width:372.25pt;height:17.604pt;mso-position-horizontal-relative:page;mso-position-vertical-relative:paragraph;z-index:-6134" coordorigin="4350,2" coordsize="7445,352">
            <v:shape style="position:absolute;left:4350;top:2;width:422;height:351" type="#_x0000_t75">
              <v:imagedata r:id="rId67" o:title=""/>
            </v:shape>
            <v:group style="position:absolute;left:4770;top:349;width:7020;height:2" coordorigin="4770,349" coordsize="7020,2">
              <v:shape style="position:absolute;left:4770;top:349;width:7020;height:2" coordorigin="4770,349" coordsize="7020,0" path="m4770,349l11790,34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8"/>
        </w:numPr>
        <w:tabs>
          <w:tab w:pos="3769" w:val="left" w:leader="none"/>
        </w:tabs>
        <w:spacing w:line="260" w:lineRule="exact"/>
        <w:ind w:left="3770" w:right="2556" w:hanging="405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523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evens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Note: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33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not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even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number)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3101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threes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38.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743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reverse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689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534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myZeros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766" w:hanging="260"/>
        <w:jc w:val="left"/>
      </w:pP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random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6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8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28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given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defined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[45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-48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75]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-2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remov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(i.e.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6,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98,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48)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vLength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750" w:val="left" w:leader="none"/>
        </w:tabs>
        <w:spacing w:line="260" w:lineRule="exact"/>
        <w:ind w:left="4750" w:right="0" w:hanging="260"/>
        <w:jc w:val="center"/>
      </w:pPr>
      <w:r>
        <w:rPr>
          <w:b w:val="0"/>
          <w:bCs w:val="0"/>
          <w:color w:val="231F20"/>
          <w:spacing w:val="3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vSu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hold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vec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3"/>
          <w:w w:val="100"/>
        </w:rPr>
        <w:t>itself.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750" w:val="left" w:leader="none"/>
        </w:tabs>
        <w:spacing w:line="260" w:lineRule="exact"/>
        <w:ind w:left="4750" w:right="0" w:hanging="260"/>
        <w:jc w:val="center"/>
      </w:pPr>
      <w:r>
        <w:rPr>
          <w:b w:val="0"/>
          <w:bCs w:val="0"/>
          <w:color w:val="231F20"/>
          <w:spacing w:val="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averag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3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averag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vec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Then,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average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7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vec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8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/>
        <w:pict>
          <v:group style="position:absolute;margin-left:88.375pt;margin-top:5.60907pt;width:24.25pt;height:48.25pt;mso-position-horizontal-relative:page;mso-position-vertical-relative:paragraph;z-index:-6131" coordorigin="1768,112" coordsize="485,965">
            <v:group style="position:absolute;left:1892;top:475;width:238;height:239" coordorigin="1892,475" coordsize="238,239">
              <v:shape style="position:absolute;left:1892;top:475;width:238;height:239" coordorigin="1892,475" coordsize="238,239" path="m2130,595l2112,658,2064,702,2021,714,1996,712,1934,686,1897,635,1892,615,1893,588,1917,523,1964,484,2004,475,2028,477,2089,505,2124,558,2130,595xe" filled="f" stroked="t" strokeweight=".25pt" strokecolor="#231F20">
                <v:path arrowok="t"/>
              </v:shape>
            </v:group>
            <v:group style="position:absolute;left:1770;top:595;width:480;height:2" coordorigin="1770,595" coordsize="480,2">
              <v:shape style="position:absolute;left:1770;top:595;width:480;height:2" coordorigin="1770,595" coordsize="480,0" path="m1770,595l2250,595e" filled="f" stroked="t" strokeweight=".25pt" strokecolor="#231F20">
                <v:path arrowok="t"/>
              </v:shape>
            </v:group>
            <v:group style="position:absolute;left:2010;top:115;width:2;height:960" coordorigin="2010,115" coordsize="2,960">
              <v:shape style="position:absolute;left:2010;top:115;width:2;height:960" coordorigin="2010,115" coordsize="0,960" path="m2010,115l2010,107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60907pt;width:24.25pt;height:48.25pt;mso-position-horizontal-relative:page;mso-position-vertical-relative:paragraph;z-index:-6130" coordorigin="13588,112" coordsize="485,965">
            <v:group style="position:absolute;left:13712;top:475;width:238;height:239" coordorigin="13712,475" coordsize="238,239">
              <v:shape style="position:absolute;left:13712;top:475;width:238;height:239" coordorigin="13712,475" coordsize="238,239" path="m13950,595l13932,658,13884,702,13841,714,13816,712,13754,686,13717,635,13712,615,13713,588,13737,523,13784,484,13824,475,13848,477,13909,505,13944,558,13950,595xe" filled="f" stroked="t" strokeweight=".25pt" strokecolor="#231F20">
                <v:path arrowok="t"/>
              </v:shape>
            </v:group>
            <v:group style="position:absolute;left:13590;top:595;width:480;height:2" coordorigin="13590,595" coordsize="480,2">
              <v:shape style="position:absolute;left:13590;top:595;width:480;height:2" coordorigin="13590,595" coordsize="480,0" path="m13590,595l14070,595e" filled="f" stroked="t" strokeweight=".25pt" strokecolor="#231F20">
                <v:path arrowok="t"/>
              </v:shape>
            </v:group>
            <v:group style="position:absolute;left:13830;top:115;width:2;height:960" coordorigin="13830,115" coordsize="2,960">
              <v:shape style="position:absolute;left:13830;top:115;width:2;height:960" coordorigin="13830,115" coordsize="0,960" path="m13830,115l13830,107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vProd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8"/>
        </w:numPr>
        <w:tabs>
          <w:tab w:pos="4489" w:val="left" w:leader="none"/>
        </w:tabs>
        <w:spacing w:line="260" w:lineRule="exact"/>
        <w:ind w:left="4489" w:right="2115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28"/>
        </w:numPr>
        <w:tabs>
          <w:tab w:pos="4749" w:val="left" w:leader="none"/>
        </w:tabs>
        <w:spacing w:line="260" w:lineRule="exact"/>
        <w:ind w:left="4750" w:right="1894" w:hanging="261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Assume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equal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length,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combines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such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[A1(1)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B1(1)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A1(2)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B1(2)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A1(end)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B1(end)]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71" w:lineRule="exact"/>
        <w:ind w:left="47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27]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47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27]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1"/>
          <w:numId w:val="28"/>
        </w:numPr>
        <w:tabs>
          <w:tab w:pos="4750" w:val="left" w:leader="none"/>
        </w:tabs>
        <w:spacing w:line="260" w:lineRule="exact"/>
        <w:ind w:left="4750" w:right="0" w:hanging="260"/>
        <w:jc w:val="center"/>
      </w:pP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lengths.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manner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7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longer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7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0" w:lineRule="exact"/>
        <w:ind w:left="47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[10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30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40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50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10,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55"/>
        <w:ind w:left="47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8"/>
        </w:numPr>
        <w:tabs>
          <w:tab w:pos="4489" w:val="left" w:leader="none"/>
        </w:tabs>
        <w:spacing w:line="260" w:lineRule="exact"/>
        <w:ind w:left="4490" w:right="1682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newNums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490" w:right="1736" w:hanging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445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437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357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newNums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445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357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Note: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simply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hard-code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numbers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answer;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work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any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numbers.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6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8"/>
        </w:numPr>
        <w:tabs>
          <w:tab w:pos="3769" w:val="left" w:leader="none"/>
        </w:tabs>
        <w:spacing w:line="260" w:lineRule="exact"/>
        <w:ind w:left="3770" w:right="2409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tests,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normTests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tests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1" w:lineRule="exact"/>
        <w:ind w:left="377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55]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normTests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994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[92.78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46.39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78.35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21.65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87.63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93.81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86.6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42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81.44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69.07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78.35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74.23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91.75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97.94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56.7];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8"/>
        </w:numPr>
        <w:tabs>
          <w:tab w:pos="3769" w:val="left" w:leader="none"/>
        </w:tabs>
        <w:spacing w:line="260" w:lineRule="exact"/>
        <w:ind w:left="3770" w:right="2394" w:hanging="401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Writ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scrip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take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vecto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numbers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containin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cube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positiv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particular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entr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negative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replac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cub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example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21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34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3769" w:val="left" w:leader="none"/>
        </w:tabs>
        <w:spacing w:line="260" w:lineRule="exact"/>
        <w:ind w:left="3770" w:right="2717" w:hanging="409"/>
        <w:jc w:val="left"/>
      </w:pPr>
      <w:r>
        <w:rPr>
          <w:b w:val="0"/>
          <w:bCs w:val="0"/>
          <w:color w:val="231F20"/>
          <w:spacing w:val="3"/>
          <w:w w:val="100"/>
        </w:rPr>
        <w:t>Grea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news</w:t>
      </w:r>
      <w:r>
        <w:rPr>
          <w:b w:val="0"/>
          <w:bCs w:val="0"/>
          <w:color w:val="231F20"/>
          <w:spacing w:val="0"/>
          <w:w w:val="100"/>
        </w:rPr>
        <w:t>!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Jeopardy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fall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advantag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question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board.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645" w:hanging="261"/>
        <w:jc w:val="left"/>
      </w:pPr>
      <w:r>
        <w:rPr/>
        <w:pict>
          <v:group style="position:absolute;margin-left:88.375pt;margin-top:31.152075pt;width:24.25pt;height:48.25pt;mso-position-horizontal-relative:page;mso-position-vertical-relative:paragraph;z-index:-6129" coordorigin="1768,623" coordsize="485,965">
            <v:group style="position:absolute;left:1892;top:986;width:238;height:239" coordorigin="1892,986" coordsize="238,239">
              <v:shape style="position:absolute;left:1892;top:986;width:238;height:239" coordorigin="1892,986" coordsize="238,239" path="m2130,1106l2112,1169,2064,1213,2021,1225,1996,1223,1934,1197,1897,1146,1892,1125,1893,1099,1917,1034,1964,995,2004,986,2028,988,2089,1016,2124,1069,2130,1106xe" filled="f" stroked="t" strokeweight=".25pt" strokecolor="#231F20">
                <v:path arrowok="t"/>
              </v:shape>
            </v:group>
            <v:group style="position:absolute;left:1770;top:1106;width:480;height:2" coordorigin="1770,1106" coordsize="480,2">
              <v:shape style="position:absolute;left:1770;top:1106;width:480;height:2" coordorigin="1770,1106" coordsize="480,0" path="m1770,1106l2250,1106e" filled="f" stroked="t" strokeweight=".25pt" strokecolor="#231F20">
                <v:path arrowok="t"/>
              </v:shape>
            </v:group>
            <v:group style="position:absolute;left:2010;top:626;width:2;height:960" coordorigin="2010,626" coordsize="2,960">
              <v:shape style="position:absolute;left:2010;top:626;width:2;height:960" coordorigin="2010,626" coordsize="0,960" path="m2010,626l2010,15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1.152075pt;width:24.25pt;height:48.25pt;mso-position-horizontal-relative:page;mso-position-vertical-relative:paragraph;z-index:-6128" coordorigin="13588,623" coordsize="485,965">
            <v:group style="position:absolute;left:13712;top:986;width:238;height:239" coordorigin="13712,986" coordsize="238,239">
              <v:shape style="position:absolute;left:13712;top:986;width:238;height:239" coordorigin="13712,986" coordsize="238,239" path="m13950,1106l13932,1169,13884,1213,13841,1225,13816,1223,13754,1197,13717,1146,13712,1125,13713,1099,13737,1034,13784,995,13824,986,13848,988,13909,1016,13944,1069,13950,1106xe" filled="f" stroked="t" strokeweight=".25pt" strokecolor="#231F20">
                <v:path arrowok="t"/>
              </v:shape>
            </v:group>
            <v:group style="position:absolute;left:13590;top:1106;width:480;height:2" coordorigin="13590,1106" coordsize="480,2">
              <v:shape style="position:absolute;left:13590;top:1106;width:480;height:2" coordorigin="13590,1106" coordsize="480,0" path="m13590,1106l14070,1106e" filled="f" stroked="t" strokeweight=".25pt" strokecolor="#231F20">
                <v:path arrowok="t"/>
              </v:shape>
            </v:group>
            <v:group style="position:absolute;left:13830;top:626;width:2;height:960" coordorigin="13830,626" coordsize="2,960">
              <v:shape style="position:absolute;left:13830;top:626;width:2;height:960" coordorigin="13830,626" coordsize="0,960" path="m13830,626l13830,15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jeopard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identical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20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1,00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equal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increments.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659" w:hanging="260"/>
        <w:jc w:val="left"/>
      </w:pPr>
      <w:r>
        <w:rPr>
          <w:b w:val="0"/>
          <w:bCs w:val="0"/>
          <w:color w:val="231F20"/>
          <w:spacing w:val="1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generat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doubleJeopardy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jeopardy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40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2,000.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8"/>
        </w:numPr>
        <w:tabs>
          <w:tab w:pos="4030" w:val="left" w:leader="none"/>
        </w:tabs>
        <w:spacing w:line="260" w:lineRule="exact"/>
        <w:ind w:left="4030" w:right="2463" w:hanging="260"/>
        <w:jc w:val="left"/>
      </w:pPr>
      <w:r>
        <w:rPr>
          <w:b w:val="0"/>
          <w:bCs w:val="0"/>
          <w:color w:val="231F20"/>
          <w:spacing w:val="0"/>
          <w:w w:val="100"/>
        </w:rPr>
        <w:t>You’ve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squaredJeopardy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jeopardy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3769" w:val="left" w:leader="none"/>
        </w:tabs>
        <w:spacing w:line="260" w:lineRule="exact"/>
        <w:ind w:left="3770" w:right="2750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arrayCollide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030" w:val="left" w:leader="none"/>
        </w:tabs>
        <w:spacing w:line="271" w:lineRule="exact"/>
        <w:ind w:left="403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030" w:val="left" w:leader="none"/>
        </w:tabs>
        <w:spacing w:line="260" w:lineRule="exact"/>
        <w:ind w:left="4030" w:right="0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9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M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2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770" w:right="2392"/>
        <w:jc w:val="both"/>
      </w:pPr>
      <w:r>
        <w:rPr>
          <w:b w:val="0"/>
          <w:bCs w:val="0"/>
          <w:color w:val="231F20"/>
          <w:spacing w:val="0"/>
          <w:w w:val="105"/>
        </w:rPr>
        <w:t>Your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script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should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produce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array,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res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size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4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that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first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elements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6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sorted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columnwise.</w:t>
      </w:r>
      <w:r>
        <w:rPr>
          <w:b w:val="0"/>
          <w:bCs w:val="0"/>
          <w:color w:val="231F20"/>
          <w:spacing w:val="-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If</w:t>
      </w:r>
      <w:r>
        <w:rPr>
          <w:b w:val="0"/>
          <w:bCs w:val="0"/>
          <w:color w:val="231F20"/>
          <w:spacing w:val="-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9"/>
          <w:w w:val="13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larger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than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total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number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elements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5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you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should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empty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spots</w:t>
      </w:r>
      <w:r>
        <w:rPr>
          <w:b w:val="0"/>
          <w:bCs w:val="0"/>
          <w:color w:val="231F20"/>
          <w:spacing w:val="-3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with</w:t>
      </w:r>
      <w:r>
        <w:rPr>
          <w:b w:val="0"/>
          <w:bCs w:val="0"/>
          <w:color w:val="231F20"/>
          <w:spacing w:val="-3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770" w:right="2583"/>
        <w:jc w:val="left"/>
      </w:pP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arrayCollide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6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6127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6126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79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90" w:right="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4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11]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0" w:right="2912"/>
        <w:jc w:val="center"/>
      </w:pP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2181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6973" w:right="469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6974" w:right="458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3993" w:right="4769"/>
        <w:jc w:val="center"/>
      </w:pP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2795" w:val="left" w:leader="none"/>
        </w:tabs>
        <w:spacing w:before="15"/>
        <w:ind w:left="2181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6973" w:right="469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6973" w:right="469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6974" w:right="4588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70"/>
          <w:footerReference w:type="default" r:id="rId71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6125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6124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6123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6122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6121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72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6271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6270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6269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6268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6267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5858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5857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5856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5855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5854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8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8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8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8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7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7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7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27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27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27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5.472512pt;height:9.5pt;mso-position-horizontal-relative:page;mso-position-vertical-relative:page;z-index:-62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2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2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2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2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2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2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0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0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0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0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0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0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0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0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0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0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0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0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2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2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2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2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2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9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9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9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9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9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9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9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9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9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9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9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9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8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8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8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8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8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8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8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8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8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8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8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8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8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8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8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8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8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8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8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8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8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8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8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8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8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8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8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8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8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8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8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8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8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8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8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8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58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58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58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8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8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585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585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585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585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584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584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584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584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58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2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2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2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2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2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2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2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2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2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2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2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2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2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2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2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2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2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2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2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2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2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2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61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61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61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61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61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61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61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61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61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61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61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M03_SMIT8708_03_SE_C03.indd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53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61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hanging="207"/>
        <w:jc w:val="left"/>
      </w:pPr>
      <w:rPr>
        <w:rFonts w:hint="default" w:ascii="GillSans-UltraBold" w:hAnsi="GillSans-UltraBold" w:eastAsia="GillSans-UltraBold"/>
        <w:b/>
        <w:bCs/>
        <w:color w:val="231F20"/>
        <w:spacing w:val="-1"/>
        <w:w w:val="65"/>
        <w:sz w:val="19"/>
        <w:szCs w:val="19"/>
      </w:rPr>
    </w:lvl>
    <w:lvl w:ilvl="1">
      <w:start w:val="1"/>
      <w:numFmt w:val="lowerLetter"/>
      <w:lvlText w:val="%2."/>
      <w:lvlJc w:val="left"/>
      <w:pPr>
        <w:ind w:hanging="176"/>
        <w:jc w:val="left"/>
      </w:pPr>
      <w:rPr>
        <w:rFonts w:hint="default" w:ascii="Times New Roman" w:hAnsi="Times New Roman" w:eastAsia="Times New Roman"/>
        <w:color w:val="231F20"/>
        <w:w w:val="93"/>
        <w:sz w:val="19"/>
        <w:szCs w:val="19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06"/>
        <w:jc w:val="left"/>
      </w:pPr>
      <w:rPr>
        <w:rFonts w:hint="default" w:ascii="GillSans-UltraBold" w:hAnsi="GillSans-UltraBold" w:eastAsia="GillSans-UltraBold"/>
        <w:b/>
        <w:bCs/>
        <w:color w:val="231F20"/>
        <w:spacing w:val="-1"/>
        <w:w w:val="65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hanging="208"/>
        <w:jc w:val="left"/>
      </w:pPr>
      <w:rPr>
        <w:rFonts w:hint="default" w:ascii="Courier New" w:hAnsi="Courier New" w:eastAsia="Courier New"/>
        <w:color w:val="231F20"/>
        <w:sz w:val="17"/>
        <w:szCs w:val="17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193"/>
        <w:jc w:val="left"/>
      </w:pPr>
      <w:rPr>
        <w:rFonts w:hint="default" w:ascii="Times New Roman" w:hAnsi="Times New Roman" w:eastAsia="Times New Roman"/>
        <w:color w:val="231F20"/>
        <w:spacing w:val="-2"/>
        <w:w w:val="95"/>
        <w:sz w:val="19"/>
        <w:szCs w:val="19"/>
      </w:rPr>
    </w:lvl>
    <w:lvl w:ilvl="1">
      <w:start w:val="2"/>
      <w:numFmt w:val="decimal"/>
      <w:lvlText w:val="%2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25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9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3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3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4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1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5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6">
    <w:abstractNumId w:val="25"/>
  </w:num>
  <w:num w:numId="24">
    <w:abstractNumId w:val="23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2">
    <w:abstractNumId w:val="11"/>
  </w:num>
  <w:num w:numId="8">
    <w:abstractNumId w:val="7"/>
  </w:num>
  <w:num w:numId="5">
    <w:abstractNumId w:val="4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6">
    <w:abstractNumId w:val="15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3670" w:hanging="47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38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701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image" Target="media/image6.jpg"/><Relationship Id="rId16" Type="http://schemas.openxmlformats.org/officeDocument/2006/relationships/header" Target="header5.xml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header" Target="header6.xml"/><Relationship Id="rId20" Type="http://schemas.openxmlformats.org/officeDocument/2006/relationships/image" Target="media/image9.jpg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image" Target="media/image10.jpg"/><Relationship Id="rId24" Type="http://schemas.openxmlformats.org/officeDocument/2006/relationships/header" Target="header9.xml"/><Relationship Id="rId25" Type="http://schemas.openxmlformats.org/officeDocument/2006/relationships/image" Target="media/image11.jpg"/><Relationship Id="rId26" Type="http://schemas.openxmlformats.org/officeDocument/2006/relationships/image" Target="media/image12.jpg"/><Relationship Id="rId27" Type="http://schemas.openxmlformats.org/officeDocument/2006/relationships/header" Target="header10.xml"/><Relationship Id="rId28" Type="http://schemas.openxmlformats.org/officeDocument/2006/relationships/image" Target="media/image13.jpg"/><Relationship Id="rId29" Type="http://schemas.openxmlformats.org/officeDocument/2006/relationships/header" Target="header11.xml"/><Relationship Id="rId30" Type="http://schemas.openxmlformats.org/officeDocument/2006/relationships/image" Target="media/image14.jpg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image" Target="media/image15.jpg"/><Relationship Id="rId34" Type="http://schemas.openxmlformats.org/officeDocument/2006/relationships/header" Target="header14.xml"/><Relationship Id="rId35" Type="http://schemas.openxmlformats.org/officeDocument/2006/relationships/image" Target="media/image16.jpg"/><Relationship Id="rId36" Type="http://schemas.openxmlformats.org/officeDocument/2006/relationships/header" Target="header15.xml"/><Relationship Id="rId37" Type="http://schemas.openxmlformats.org/officeDocument/2006/relationships/header" Target="header16.xml"/><Relationship Id="rId38" Type="http://schemas.openxmlformats.org/officeDocument/2006/relationships/image" Target="media/image17.jpg"/><Relationship Id="rId39" Type="http://schemas.openxmlformats.org/officeDocument/2006/relationships/header" Target="header17.xml"/><Relationship Id="rId40" Type="http://schemas.openxmlformats.org/officeDocument/2006/relationships/header" Target="header18.xml"/><Relationship Id="rId41" Type="http://schemas.openxmlformats.org/officeDocument/2006/relationships/header" Target="header19.xml"/><Relationship Id="rId42" Type="http://schemas.openxmlformats.org/officeDocument/2006/relationships/image" Target="media/image18.jpg"/><Relationship Id="rId43" Type="http://schemas.openxmlformats.org/officeDocument/2006/relationships/header" Target="header20.xml"/><Relationship Id="rId44" Type="http://schemas.openxmlformats.org/officeDocument/2006/relationships/header" Target="header21.xml"/><Relationship Id="rId45" Type="http://schemas.openxmlformats.org/officeDocument/2006/relationships/image" Target="media/image19.jpg"/><Relationship Id="rId46" Type="http://schemas.openxmlformats.org/officeDocument/2006/relationships/image" Target="media/image20.jpg"/><Relationship Id="rId47" Type="http://schemas.openxmlformats.org/officeDocument/2006/relationships/header" Target="header22.xml"/><Relationship Id="rId48" Type="http://schemas.openxmlformats.org/officeDocument/2006/relationships/header" Target="header23.xml"/><Relationship Id="rId49" Type="http://schemas.openxmlformats.org/officeDocument/2006/relationships/image" Target="media/image21.jpg"/><Relationship Id="rId50" Type="http://schemas.openxmlformats.org/officeDocument/2006/relationships/header" Target="header24.xml"/><Relationship Id="rId51" Type="http://schemas.openxmlformats.org/officeDocument/2006/relationships/image" Target="media/image22.jpg"/><Relationship Id="rId52" Type="http://schemas.openxmlformats.org/officeDocument/2006/relationships/header" Target="header25.xml"/><Relationship Id="rId53" Type="http://schemas.openxmlformats.org/officeDocument/2006/relationships/image" Target="media/image23.jpg"/><Relationship Id="rId54" Type="http://schemas.openxmlformats.org/officeDocument/2006/relationships/header" Target="header26.xml"/><Relationship Id="rId55" Type="http://schemas.openxmlformats.org/officeDocument/2006/relationships/image" Target="media/image24.jpg"/><Relationship Id="rId56" Type="http://schemas.openxmlformats.org/officeDocument/2006/relationships/header" Target="header27.xml"/><Relationship Id="rId57" Type="http://schemas.openxmlformats.org/officeDocument/2006/relationships/image" Target="media/image25.jpg"/><Relationship Id="rId58" Type="http://schemas.openxmlformats.org/officeDocument/2006/relationships/image" Target="media/image26.png"/><Relationship Id="rId59" Type="http://schemas.openxmlformats.org/officeDocument/2006/relationships/header" Target="header28.xml"/><Relationship Id="rId60" Type="http://schemas.openxmlformats.org/officeDocument/2006/relationships/header" Target="header29.xml"/><Relationship Id="rId61" Type="http://schemas.openxmlformats.org/officeDocument/2006/relationships/image" Target="media/image27.jpg"/><Relationship Id="rId62" Type="http://schemas.openxmlformats.org/officeDocument/2006/relationships/image" Target="media/image28.jpg"/><Relationship Id="rId63" Type="http://schemas.openxmlformats.org/officeDocument/2006/relationships/header" Target="header30.xml"/><Relationship Id="rId64" Type="http://schemas.openxmlformats.org/officeDocument/2006/relationships/header" Target="header31.xml"/><Relationship Id="rId65" Type="http://schemas.openxmlformats.org/officeDocument/2006/relationships/image" Target="media/image29.jpg"/><Relationship Id="rId66" Type="http://schemas.openxmlformats.org/officeDocument/2006/relationships/header" Target="header32.xml"/><Relationship Id="rId67" Type="http://schemas.openxmlformats.org/officeDocument/2006/relationships/image" Target="media/image30.jpg"/><Relationship Id="rId68" Type="http://schemas.openxmlformats.org/officeDocument/2006/relationships/header" Target="header33.xml"/><Relationship Id="rId69" Type="http://schemas.openxmlformats.org/officeDocument/2006/relationships/header" Target="header34.xml"/><Relationship Id="rId70" Type="http://schemas.openxmlformats.org/officeDocument/2006/relationships/header" Target="header35.xml"/><Relationship Id="rId71" Type="http://schemas.openxmlformats.org/officeDocument/2006/relationships/footer" Target="footer2.xml"/><Relationship Id="rId72" Type="http://schemas.openxmlformats.org/officeDocument/2006/relationships/header" Target="header36.xm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2014-10-30T15:43:30Z</dcterms:created>
  <dcterms:modified xsi:type="dcterms:W3CDTF">2014-10-30T15:43:30Z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2012-02-03T00:00:00Z</vt:filetime>
  </property>
  <property fmtid="{D5CDD505-2E9C-101B-9397-08002B2CF9AE}" pid="3" name="LastSaved">
    <vt:filetime>2014-10-30T00:00:00Z</vt:filetime>
  </property>
</Properties>
</file>