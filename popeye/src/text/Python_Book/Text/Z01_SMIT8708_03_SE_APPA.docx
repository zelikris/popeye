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auto"/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MATLAB</w:t>
      </w:r>
      <w:r>
        <w:rPr>
          <w:rFonts w:ascii="Times New Roman" w:hAnsi="Times New Roman" w:cs="Times New Roman" w:eastAsia="Times New Roman"/>
          <w:b/>
          <w:bCs/>
          <w:color w:val="FFFFFF"/>
          <w:spacing w:val="-44"/>
          <w:w w:val="95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Special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1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Characters,</w:t>
      </w:r>
      <w:r>
        <w:rPr>
          <w:rFonts w:ascii="Times New Roman" w:hAnsi="Times New Roman" w:cs="Times New Roman" w:eastAsia="Times New Roman"/>
          <w:b/>
          <w:bCs/>
          <w:color w:val="FFFFFF"/>
          <w:spacing w:val="-13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Reserved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Words,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2909" w:val="left" w:leader="none"/>
        </w:tabs>
        <w:spacing w:before="42"/>
        <w:ind w:left="119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95"/>
          <w:sz w:val="24"/>
          <w:szCs w:val="24"/>
        </w:rPr>
        <w:t>APPENDI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7362" w:space="40"/>
            <w:col w:w="511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tabs>
          <w:tab w:pos="4409" w:val="left" w:leader="none"/>
        </w:tabs>
        <w:spacing w:before="76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5.216125pt;width:540pt;height:117.72pt;mso-position-horizontal-relative:page;mso-position-vertical-relative:paragraph;z-index:-890" coordorigin="2610,-2704" coordsize="10800,2354">
            <v:shape style="position:absolute;left:3624;top:-2510;width:9786;height:2160" type="#_x0000_t75">
              <v:imagedata r:id="rId7" o:title=""/>
            </v:shape>
            <v:shape style="position:absolute;left:2610;top:-2510;width:1240;height:2160" type="#_x0000_t75">
              <v:imagedata r:id="rId8" o:title=""/>
            </v:shape>
            <v:group style="position:absolute;left:9992;top:-1546;width:3;height:2" coordorigin="9992,-1546" coordsize="3,2">
              <v:shape style="position:absolute;left:9992;top:-1546;width:3;height:2" coordorigin="9992,-1546" coordsize="3,0" path="m9992,-1546l9994,-1546e" filled="f" stroked="t" strokeweight=".307pt" strokecolor="#231F20">
                <v:path arrowok="t"/>
              </v:shape>
            </v:group>
            <v:group style="position:absolute;left:9843;top:-2694;width:2657;height:488" coordorigin="9843,-2694" coordsize="2657,488">
              <v:shape style="position:absolute;left:9843;top:-2694;width:2657;height:488" coordorigin="9843,-2694" coordsize="2657,488" path="m9843,-2206l12500,-2206,12500,-2694,9843,-2694,9843,-2206xe" filled="t" fillcolor="#FFFFFF" stroked="f">
                <v:path arrowok="t"/>
                <v:fill type="solid"/>
              </v:shape>
            </v:group>
            <v:group style="position:absolute;left:9843;top:-2694;width:2657;height:488" coordorigin="9843,-2694" coordsize="2657,488">
              <v:shape style="position:absolute;left:9843;top:-2694;width:2657;height:488" coordorigin="9843,-2694" coordsize="2657,488" path="m12500,-2694l9843,-2694,9843,-2206,12500,-2206,12500,-269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2.5pt;margin-top:3.335869pt;width:347.976pt;height:.1pt;mso-position-horizontal-relative:page;mso-position-vertical-relative:paragraph;z-index:-889" coordorigin="4050,67" coordsize="6960,2">
            <v:shape style="position:absolute;left:4050;top:67;width:6960;height:2" coordorigin="4050,67" coordsize="6960,0" path="m4050,67l11010,67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02.5pt;margin-top:16.085869pt;width:347.976pt;height:.1pt;mso-position-horizontal-relative:page;mso-position-vertical-relative:paragraph;z-index:-888" coordorigin="4050,322" coordsize="6960,2">
            <v:shape style="position:absolute;left:4050;top:322;width:6960;height:2" coordorigin="4050,322" coordsize="6960,0" path="m4050,322l11010,322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Special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Characters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spacing w:before="91"/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&lt;...&gt;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indicate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template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parameters—data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supplied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Indicates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comment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m-file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4429" w:val="left" w:leader="none"/>
        </w:tabs>
        <w:spacing w:before="60"/>
        <w:ind w:left="23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{...}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Defines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cell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empty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[...]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Concatenates</w:t>
      </w:r>
      <w:r>
        <w:rPr>
          <w:b w:val="0"/>
          <w:bCs w:val="0"/>
          <w:color w:val="231F20"/>
          <w:spacing w:val="-2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data,</w:t>
      </w:r>
      <w:r>
        <w:rPr>
          <w:b w:val="0"/>
          <w:bCs w:val="0"/>
          <w:color w:val="231F20"/>
          <w:spacing w:val="-2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vectors,</w:t>
      </w:r>
      <w:r>
        <w:rPr>
          <w:b w:val="0"/>
          <w:bCs w:val="0"/>
          <w:color w:val="231F20"/>
          <w:spacing w:val="-2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2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2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2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override</w:t>
      </w:r>
      <w:r>
        <w:rPr>
          <w:b w:val="0"/>
          <w:bCs w:val="0"/>
          <w:color w:val="231F20"/>
          <w:spacing w:val="-2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operator</w:t>
      </w:r>
      <w:r>
        <w:rPr>
          <w:b w:val="0"/>
          <w:bCs w:val="0"/>
          <w:color w:val="231F20"/>
          <w:spacing w:val="-2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precedence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identify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formal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actual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parameters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4429" w:val="left" w:leader="none"/>
        </w:tabs>
        <w:spacing w:before="60"/>
        <w:ind w:left="23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Used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index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/>
        <w:pict>
          <v:group style="position:absolute;margin-left:88.375pt;margin-top:10.002869pt;width:24.25pt;height:48.25pt;mso-position-horizontal-relative:page;mso-position-vertical-relative:paragraph;z-index:-885" coordorigin="1768,200" coordsize="485,965">
            <v:group style="position:absolute;left:1892;top:563;width:238;height:239" coordorigin="1892,563" coordsize="238,239">
              <v:shape style="position:absolute;left:1892;top:563;width:238;height:239" coordorigin="1892,563" coordsize="238,239" path="m2130,683l2112,746,2064,790,2021,802,1996,800,1934,774,1897,723,1892,702,1893,676,1917,611,1964,572,2004,563,2028,565,2089,593,2124,646,2130,683xe" filled="f" stroked="t" strokeweight=".25pt" strokecolor="#231F20">
                <v:path arrowok="t"/>
              </v:shape>
            </v:group>
            <v:group style="position:absolute;left:1770;top:683;width:480;height:2" coordorigin="1770,683" coordsize="480,2">
              <v:shape style="position:absolute;left:1770;top:683;width:480;height:2" coordorigin="1770,683" coordsize="480,0" path="m1770,683l2250,683e" filled="f" stroked="t" strokeweight=".25pt" strokecolor="#231F20">
                <v:path arrowok="t"/>
              </v:shape>
            </v:group>
            <v:group style="position:absolute;left:2010;top:203;width:2;height:960" coordorigin="2010,203" coordsize="2,960">
              <v:shape style="position:absolute;left:2010;top:203;width:2;height:960" coordorigin="2010,203" coordsize="0,960" path="m2010,203l2010,116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002869pt;width:24.25pt;height:48.25pt;mso-position-horizontal-relative:page;mso-position-vertical-relative:paragraph;z-index:-884" coordorigin="13588,200" coordsize="485,965">
            <v:group style="position:absolute;left:13712;top:563;width:238;height:239" coordorigin="13712,563" coordsize="238,239">
              <v:shape style="position:absolute;left:13712;top:563;width:238;height:239" coordorigin="13712,563" coordsize="238,239" path="m13950,683l13932,746,13884,790,13841,802,13816,800,13754,774,13717,723,13712,702,13713,676,13737,611,13784,572,13824,563,13848,565,13909,593,13944,646,13950,683xe" filled="f" stroked="t" strokeweight=".25pt" strokecolor="#231F20">
                <v:path arrowok="t"/>
              </v:shape>
            </v:group>
            <v:group style="position:absolute;left:13590;top:683;width:480;height:2" coordorigin="13590,683" coordsize="480,2">
              <v:shape style="position:absolute;left:13590;top:683;width:480;height:2" coordorigin="13590,683" coordsize="480,0" path="m13590,683l14070,683e" filled="f" stroked="t" strokeweight=".25pt" strokecolor="#231F20">
                <v:path arrowok="t"/>
              </v:shape>
            </v:group>
            <v:group style="position:absolute;left:13830;top:203;width:2;height:960" coordorigin="13830,203" coordsize="2,960">
              <v:shape style="position:absolute;left:13830;top:203;width:2;height:960" coordorigin="13830,203" coordsize="0,960" path="m13830,203l13830,116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(&lt;variable&gt;)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allow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field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'abc'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Encloses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literal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character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‘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Transposes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an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Suppresses</w:t>
      </w:r>
      <w:r>
        <w:rPr>
          <w:b w:val="0"/>
          <w:bCs w:val="0"/>
          <w:color w:val="231F20"/>
          <w:spacing w:val="2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output</w:t>
      </w:r>
      <w:r>
        <w:rPr>
          <w:b w:val="0"/>
          <w:bCs w:val="0"/>
          <w:color w:val="231F20"/>
          <w:spacing w:val="2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when</w:t>
      </w:r>
      <w:r>
        <w:rPr>
          <w:b w:val="0"/>
          <w:bCs w:val="0"/>
          <w:color w:val="231F20"/>
          <w:spacing w:val="2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used</w:t>
      </w:r>
      <w:r>
        <w:rPr>
          <w:b w:val="0"/>
          <w:bCs w:val="0"/>
          <w:color w:val="231F20"/>
          <w:spacing w:val="21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in</w:t>
      </w:r>
      <w:r>
        <w:rPr>
          <w:b w:val="0"/>
          <w:bCs w:val="0"/>
          <w:color w:val="231F20"/>
          <w:spacing w:val="2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commands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Separates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rows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definition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4429" w:val="left" w:leader="none"/>
        </w:tabs>
        <w:spacing w:before="60"/>
        <w:ind w:left="23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Specifies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form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&lt;from:incr:to&gt;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slicing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vectors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access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fields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continue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MATLAB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command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next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4409" w:val="left" w:leader="none"/>
        </w:tabs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202.5pt;margin-top:-.464101pt;width:347.976pt;height:.1pt;mso-position-horizontal-relative:page;mso-position-vertical-relative:paragraph;z-index:-887" coordorigin="4050,-9" coordsize="6960,2">
            <v:shape style="position:absolute;left:4050;top:-9;width:6960;height:2" coordorigin="4050,-9" coordsize="6960,0" path="m4050,-9l110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02.5pt;margin-top:12.285899pt;width:347.976pt;height:.1pt;mso-position-horizontal-relative:page;mso-position-vertical-relative:paragraph;z-index:-886" coordorigin="4050,246" coordsize="6960,2">
            <v:shape style="position:absolute;left:4050;top:246;width:6960;height:2" coordorigin="4050,246" coordsize="6960,0" path="m4050,246l110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5"/>
        </w:rPr>
        <w:t>Mathematical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0"/>
          <w:w w:val="85"/>
        </w:rPr>
        <w:t>Operators</w:t>
      </w:r>
      <w:r>
        <w:rPr>
          <w:color w:val="231F20"/>
          <w:spacing w:val="0"/>
          <w:w w:val="85"/>
        </w:rPr>
        <w:tab/>
      </w:r>
      <w:r>
        <w:rPr>
          <w:color w:val="231F20"/>
          <w:spacing w:val="0"/>
          <w:w w:val="85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4429" w:val="left" w:leader="none"/>
        </w:tabs>
        <w:spacing w:line="210" w:lineRule="exact"/>
        <w:ind w:left="4430" w:right="3790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Assignment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operator—assigns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(memory</w:t>
      </w:r>
      <w:r>
        <w:rPr>
          <w:b w:val="0"/>
          <w:bCs w:val="0"/>
          <w:color w:val="231F20"/>
          <w:spacing w:val="0"/>
          <w:w w:val="83"/>
        </w:rPr>
        <w:t> </w:t>
      </w:r>
      <w:r>
        <w:rPr>
          <w:b w:val="0"/>
          <w:bCs w:val="0"/>
          <w:color w:val="231F20"/>
          <w:spacing w:val="0"/>
          <w:w w:val="85"/>
        </w:rPr>
        <w:t>location);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not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same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equality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spacing w:before="69"/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Scalar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addition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spacing w:before="93"/>
        <w:ind w:left="2390" w:right="0"/>
        <w:jc w:val="left"/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85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85"/>
          <w:sz w:val="24"/>
          <w:szCs w:val="24"/>
        </w:rPr>
        <w:tab/>
      </w:r>
      <w:r>
        <w:rPr>
          <w:b w:val="0"/>
          <w:bCs w:val="0"/>
          <w:color w:val="231F20"/>
          <w:spacing w:val="0"/>
          <w:w w:val="85"/>
        </w:rPr>
        <w:t>Scalar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subtraction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−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Unary</w:t>
      </w:r>
      <w:r>
        <w:rPr>
          <w:b w:val="0"/>
          <w:bCs w:val="0"/>
          <w:color w:val="231F20"/>
          <w:spacing w:val="19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negation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4429" w:val="left" w:leader="none"/>
        </w:tabs>
        <w:spacing w:before="60"/>
        <w:ind w:left="4430" w:right="0" w:hanging="2040"/>
        <w:jc w:val="left"/>
      </w:pP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Element-by-element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./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Element-by-element</w:t>
      </w:r>
      <w:r>
        <w:rPr>
          <w:b w:val="0"/>
          <w:bCs w:val="0"/>
          <w:color w:val="231F20"/>
          <w:spacing w:val="-3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2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exponentiation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429" w:val="left" w:leader="none"/>
        </w:tabs>
        <w:ind w:left="23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.^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Element-by-element</w:t>
      </w:r>
      <w:r>
        <w:rPr>
          <w:b w:val="0"/>
          <w:bCs w:val="0"/>
          <w:color w:val="231F20"/>
          <w:spacing w:val="0"/>
          <w:w w:val="80"/>
        </w:rPr>
        <w:t>  </w:t>
      </w:r>
      <w:r>
        <w:rPr>
          <w:b w:val="0"/>
          <w:bCs w:val="0"/>
          <w:color w:val="231F20"/>
          <w:spacing w:val="2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exponentiation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A–1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189" w:val="left" w:leader="none"/>
        </w:tabs>
        <w:spacing w:before="76"/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3.336113pt;width:348pt;height:.1pt;mso-position-horizontal-relative:page;mso-position-vertical-relative:paragraph;z-index:-883" coordorigin="4830,67" coordsize="6960,2">
            <v:shape style="position:absolute;left:4830;top:67;width:6960;height:2" coordorigin="4830,67" coordsize="6960,0" path="m4830,67l11790,67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6.086113pt;width:348pt;height:.1pt;mso-position-horizontal-relative:page;mso-position-vertical-relative:paragraph;z-index:-882" coordorigin="4830,322" coordsize="6960,2">
            <v:shape style="position:absolute;left:4830;top:322;width:6960;height:2" coordorigin="4830,322" coordsize="6960,0" path="m4830,322l11790,322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Logical</w:t>
      </w:r>
      <w:r>
        <w:rPr>
          <w:color w:val="231F20"/>
          <w:spacing w:val="3"/>
          <w:w w:val="80"/>
        </w:rPr>
        <w:t> </w:t>
      </w:r>
      <w:r>
        <w:rPr>
          <w:color w:val="231F20"/>
          <w:spacing w:val="0"/>
          <w:w w:val="80"/>
        </w:rPr>
        <w:t>Operators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Less</w:t>
      </w:r>
      <w:r>
        <w:rPr>
          <w:b w:val="0"/>
          <w:bCs w:val="0"/>
          <w:color w:val="231F20"/>
          <w:spacing w:val="-2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Less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than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equal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Greater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than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Greater</w:t>
      </w:r>
      <w:r>
        <w:rPr>
          <w:b w:val="0"/>
          <w:bCs w:val="0"/>
          <w:color w:val="231F20"/>
          <w:spacing w:val="1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than</w:t>
      </w:r>
      <w:r>
        <w:rPr>
          <w:b w:val="0"/>
          <w:bCs w:val="0"/>
          <w:color w:val="231F20"/>
          <w:spacing w:val="1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or</w:t>
      </w:r>
      <w:r>
        <w:rPr>
          <w:b w:val="0"/>
          <w:bCs w:val="0"/>
          <w:color w:val="231F20"/>
          <w:spacing w:val="11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equal</w:t>
      </w:r>
      <w:r>
        <w:rPr>
          <w:b w:val="0"/>
          <w:bCs w:val="0"/>
          <w:color w:val="231F20"/>
          <w:spacing w:val="1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Equal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˜=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Not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equal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Element-by-element</w:t>
      </w:r>
      <w:r>
        <w:rPr>
          <w:b w:val="0"/>
          <w:bCs w:val="0"/>
          <w:color w:val="231F20"/>
          <w:spacing w:val="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12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Short-circuit</w:t>
      </w:r>
      <w:r>
        <w:rPr>
          <w:b w:val="0"/>
          <w:bCs w:val="0"/>
          <w:color w:val="231F20"/>
          <w:spacing w:val="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8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(scalar)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Element-by-element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(vectors)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Short-circuit</w:t>
      </w:r>
      <w:r>
        <w:rPr>
          <w:b w:val="0"/>
          <w:bCs w:val="0"/>
          <w:color w:val="231F20"/>
          <w:spacing w:val="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3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(scalar)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˜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Unary</w:t>
      </w:r>
      <w:r>
        <w:rPr>
          <w:b w:val="0"/>
          <w:bCs w:val="0"/>
          <w:color w:val="231F20"/>
          <w:spacing w:val="5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not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3948pt;width:348pt;height:.1pt;mso-position-horizontal-relative:page;mso-position-vertical-relative:paragraph;z-index:-881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6052pt;width:348pt;height:.1pt;mso-position-horizontal-relative:page;mso-position-vertical-relative:paragraph;z-index:-880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Logical</w:t>
      </w:r>
      <w:r>
        <w:rPr>
          <w:color w:val="231F20"/>
          <w:spacing w:val="3"/>
          <w:w w:val="80"/>
        </w:rPr>
        <w:t> </w:t>
      </w:r>
      <w:r>
        <w:rPr>
          <w:color w:val="231F20"/>
          <w:spacing w:val="0"/>
          <w:w w:val="80"/>
        </w:rPr>
        <w:t>Functions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all(a)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True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all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values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(a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vector)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true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and(a,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both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are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any(a)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True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any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(a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vector)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true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9.002991pt;width:24.25pt;height:48.25pt;mso-position-horizontal-relative:page;mso-position-vertical-relative:paragraph;z-index:-877" coordorigin="1768,180" coordsize="485,965">
            <v:group style="position:absolute;left:1892;top:543;width:238;height:239" coordorigin="1892,543" coordsize="238,239">
              <v:shape style="position:absolute;left:1892;top:543;width:238;height:239" coordorigin="1892,543" coordsize="238,239" path="m2130,663l2112,726,2064,770,2021,782,1996,780,1934,754,1897,703,1892,682,1893,656,1917,591,1964,552,2004,543,2028,545,2089,573,2124,626,2130,663xe" filled="f" stroked="t" strokeweight=".25pt" strokecolor="#231F20">
                <v:path arrowok="t"/>
              </v:shape>
            </v:group>
            <v:group style="position:absolute;left:1770;top:663;width:480;height:2" coordorigin="1770,663" coordsize="480,2">
              <v:shape style="position:absolute;left:1770;top:663;width:480;height:2" coordorigin="1770,663" coordsize="480,0" path="m1770,663l2250,663e" filled="f" stroked="t" strokeweight=".25pt" strokecolor="#231F20">
                <v:path arrowok="t"/>
              </v:shape>
            </v:group>
            <v:group style="position:absolute;left:2010;top:183;width:2;height:960" coordorigin="2010,183" coordsize="2,960">
              <v:shape style="position:absolute;left:2010;top:183;width:2;height:960" coordorigin="2010,183" coordsize="0,960" path="m2010,183l2010,114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002991pt;width:24.25pt;height:48.25pt;mso-position-horizontal-relative:page;mso-position-vertical-relative:paragraph;z-index:-876" coordorigin="13588,180" coordsize="485,965">
            <v:group style="position:absolute;left:13712;top:543;width:238;height:239" coordorigin="13712,543" coordsize="238,239">
              <v:shape style="position:absolute;left:13712;top:543;width:238;height:239" coordorigin="13712,543" coordsize="238,239" path="m13950,663l13932,726,13884,770,13841,782,13816,780,13754,754,13717,703,13712,682,13713,656,13737,591,13784,552,13824,543,13848,545,13909,573,13944,626,13950,663xe" filled="f" stroked="t" strokeweight=".25pt" strokecolor="#231F20">
                <v:path arrowok="t"/>
              </v:shape>
            </v:group>
            <v:group style="position:absolute;left:13590;top:663;width:480;height:2" coordorigin="13590,663" coordsize="480,2">
              <v:shape style="position:absolute;left:13590;top:663;width:480;height:2" coordorigin="13590,663" coordsize="480,0" path="m13590,663l14070,663e" filled="f" stroked="t" strokeweight=".25pt" strokecolor="#231F20">
                <v:path arrowok="t"/>
              </v:shape>
            </v:group>
            <v:group style="position:absolute;left:13830;top:183;width:2;height:960" coordorigin="13830,183" coordsize="2,960">
              <v:shape style="position:absolute;left:13830;top:183;width:2;height:960" coordorigin="13830,183" coordsize="0,960" path="m13830,183l13830,114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not(a)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false;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false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or(a,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5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either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314pt;width:348pt;height:.1pt;mso-position-horizontal-relative:page;mso-position-vertical-relative:paragraph;z-index:-879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686pt;width:348pt;height:.1pt;mso-position-horizontal-relative:page;mso-position-vertical-relative:paragraph;z-index:-878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File</w:t>
      </w:r>
      <w:r>
        <w:rPr>
          <w:color w:val="231F20"/>
          <w:spacing w:val="4"/>
          <w:w w:val="80"/>
        </w:rPr>
        <w:t> </w:t>
      </w:r>
      <w:r>
        <w:rPr>
          <w:color w:val="231F20"/>
          <w:spacing w:val="0"/>
          <w:w w:val="80"/>
        </w:rPr>
        <w:t>Input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and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Output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9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comma-separated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csvread(&lt;file&gt;)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csvread(&lt;file&gt;)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comma-separated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csvwrite(&lt;file&gt;,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comma-separated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&lt;data&gt;)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dlmread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61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(&lt;file&gt;,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separated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by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delimiting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character(s)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dlm&gt;)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dlmwrite(&lt;file&gt;,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separated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by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delimiting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character(s)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line="315" w:lineRule="auto" w:before="17"/>
        <w:ind w:left="3170" w:right="623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&lt;data&gt;,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&lt;dlm&gt;)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fclose(&lt;handle&gt;)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Close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line="220" w:lineRule="exact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fgetl(&lt;handle&gt;)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omitting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new-line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line="280" w:lineRule="auto" w:before="60"/>
        <w:ind w:left="3170" w:right="421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fgets(&lt;handle&gt;)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including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new-line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fopen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Open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reading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writing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7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(&lt;handle&gt;,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7" w:lineRule="exact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&lt;why&gt;)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Write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console,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plain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text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files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(when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&lt;handle&gt;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present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(&lt;handle&gt;,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imread(&lt;file&gt;)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image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imwrite(&lt;data&gt;,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image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&lt;file&gt;,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&lt;format&gt;)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&lt;file&gt;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Load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current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workspace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10529" w:val="left" w:leader="none"/>
        </w:tabs>
        <w:ind w:right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MATLAB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Special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Reserved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Words,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929" w:val="left" w:leader="none"/>
        </w:tabs>
        <w:spacing w:before="76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&lt;file&gt;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Save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workspace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variables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[tk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rest]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28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Extract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token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return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remainder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strtok(&lt;str&gt;,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&lt;dlm&gt;)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textscan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Acquire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scan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line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text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according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specific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format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line="210" w:lineRule="exact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(&lt;handle&gt;,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save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cell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&lt;format&gt;)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Fs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nb]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sound</w:t>
      </w:r>
      <w:r>
        <w:rPr>
          <w:rFonts w:ascii="Arial" w:hAnsi="Arial" w:cs="Arial" w:eastAsia="Arial"/>
          <w:b w:val="0"/>
          <w:bCs w:val="0"/>
          <w:color w:val="231F20"/>
          <w:spacing w:val="-2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7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wavread(&lt;file&gt;)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wavwrite(&lt;data&gt;,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sound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&lt;Fs&gt;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&lt;nb&gt;,&lt;file&gt;)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[nums,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txt,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Excel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spreadsheet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1" w:lineRule="auto" w:before="17"/>
        <w:ind w:left="3890" w:right="650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xlsread(&lt;file&gt;)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43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xlswrite(&lt;file&gt;,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Excel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spreadsheet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specific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line="210" w:lineRule="exact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&lt;data&gt;,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&lt;sheet&gt;,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row/column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range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07pt;width:348pt;height:.1pt;mso-position-horizontal-relative:page;mso-position-vertical-relative:paragraph;z-index:-875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93pt;width:348pt;height:.1pt;mso-position-horizontal-relative:page;mso-position-vertical-relative:paragraph;z-index:-874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Format</w:t>
      </w:r>
      <w:r>
        <w:rPr>
          <w:color w:val="231F20"/>
          <w:spacing w:val="3"/>
          <w:w w:val="80"/>
        </w:rPr>
        <w:t> </w:t>
      </w:r>
      <w:r>
        <w:rPr>
          <w:color w:val="231F20"/>
          <w:spacing w:val="0"/>
          <w:w w:val="80"/>
        </w:rPr>
        <w:t>Control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91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%&lt;m&gt;.&lt;n&gt;e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Exponential</w:t>
      </w:r>
      <w:r>
        <w:rPr>
          <w:rFonts w:ascii="Arial" w:hAnsi="Arial" w:cs="Arial" w:eastAsia="Arial"/>
          <w:b w:val="0"/>
          <w:bCs w:val="0"/>
          <w:color w:val="231F20"/>
          <w:spacing w:val="3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notation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6.502869pt;width:24.25pt;height:48.25pt;mso-position-horizontal-relative:page;mso-position-vertical-relative:paragraph;z-index:-869" coordorigin="1768,130" coordsize="485,965">
            <v:group style="position:absolute;left:1892;top:493;width:238;height:239" coordorigin="1892,493" coordsize="238,239">
              <v:shape style="position:absolute;left:1892;top:493;width:238;height:239" coordorigin="1892,493" coordsize="238,239" path="m2130,613l2112,676,2064,720,2021,732,1996,730,1934,704,1897,653,1892,632,1893,606,1917,541,1964,502,2004,493,2028,495,2089,523,2124,576,2130,613xe" filled="f" stroked="t" strokeweight=".25pt" strokecolor="#231F20">
                <v:path arrowok="t"/>
              </v:shape>
            </v:group>
            <v:group style="position:absolute;left:1770;top:613;width:480;height:2" coordorigin="1770,613" coordsize="480,2">
              <v:shape style="position:absolute;left:1770;top:613;width:480;height:2" coordorigin="1770,613" coordsize="480,0" path="m1770,613l2250,613e" filled="f" stroked="t" strokeweight=".25pt" strokecolor="#231F20">
                <v:path arrowok="t"/>
              </v:shape>
            </v:group>
            <v:group style="position:absolute;left:2010;top:133;width:2;height:960" coordorigin="2010,133" coordsize="2,960">
              <v:shape style="position:absolute;left:2010;top:133;width:2;height:960" coordorigin="2010,133" coordsize="0,960" path="m2010,133l2010,109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502869pt;width:24.25pt;height:48.25pt;mso-position-horizontal-relative:page;mso-position-vertical-relative:paragraph;z-index:-868" coordorigin="13588,130" coordsize="485,965">
            <v:group style="position:absolute;left:13712;top:493;width:238;height:239" coordorigin="13712,493" coordsize="238,239">
              <v:shape style="position:absolute;left:13712;top:493;width:238;height:239" coordorigin="13712,493" coordsize="238,239" path="m13950,613l13932,676,13884,720,13841,732,13816,730,13754,704,13717,653,13712,632,13713,606,13737,541,13784,502,13824,493,13848,495,13909,523,13944,576,13950,613xe" filled="f" stroked="t" strokeweight=".25pt" strokecolor="#231F20">
                <v:path arrowok="t"/>
              </v:shape>
            </v:group>
            <v:group style="position:absolute;left:13590;top:613;width:480;height:2" coordorigin="13590,613" coordsize="480,2">
              <v:shape style="position:absolute;left:13590;top:613;width:480;height:2" coordorigin="13590,613" coordsize="480,0" path="m13590,613l14070,613e" filled="f" stroked="t" strokeweight=".25pt" strokecolor="#231F20">
                <v:path arrowok="t"/>
              </v:shape>
            </v:group>
            <v:group style="position:absolute;left:13830;top:133;width:2;height:960" coordorigin="13830,133" coordsize="2,960">
              <v:shape style="position:absolute;left:13830;top:133;width:2;height:960" coordorigin="13830,133" coordsize="0,960" path="m13830,133l13830,109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%&lt;m&gt;.&lt;n&gt;f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Fixed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point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decimal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notation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%&lt;m&gt;.&lt;n&gt;g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Fixed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point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exponential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notation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%q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quoted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delimited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by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double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quotes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%&lt;n&gt;s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34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\b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Backspace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\n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New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\t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Tab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3704pt;width:348pt;height:.1pt;mso-position-horizontal-relative:page;mso-position-vertical-relative:paragraph;z-index:-873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6296pt;width:348pt;height:.1pt;mso-position-horizontal-relative:page;mso-position-vertical-relative:paragraph;z-index:-872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Display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Formatting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line="303" w:lineRule="auto" w:before="91"/>
        <w:ind w:left="3890" w:right="409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compact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compact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long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decimal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places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2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long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exponential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places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line="303" w:lineRule="auto" w:before="1"/>
        <w:ind w:left="3890" w:right="336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loose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back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default,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non-compact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short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back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default,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decimal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places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2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short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exponential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places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3704pt;width:348pt;height:.1pt;mso-position-horizontal-relative:page;mso-position-vertical-relative:paragraph;z-index:-871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User</w:t>
      </w:r>
      <w:r>
        <w:rPr>
          <w:color w:val="231F20"/>
          <w:spacing w:val="37"/>
          <w:w w:val="80"/>
        </w:rPr>
        <w:t> </w:t>
      </w:r>
      <w:r>
        <w:rPr>
          <w:color w:val="231F20"/>
          <w:spacing w:val="0"/>
          <w:w w:val="80"/>
        </w:rPr>
        <w:t>Interface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09" w:val="left" w:leader="none"/>
        </w:tabs>
        <w:spacing w:before="1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336235pt;width:348pt;height:.1pt;mso-position-horizontal-relative:page;mso-position-vertical-relative:paragraph;z-index:-870" coordorigin="5550,247" coordsize="6960,2">
            <v:shape style="position:absolute;left:5550;top:247;width:6960;height:2" coordorigin="5550,247" coordsize="6960,0" path="m5550,247l12510,247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5"/>
          <w:sz w:val="19"/>
          <w:szCs w:val="19"/>
        </w:rPr>
        <w:t>Management</w:t>
      </w:r>
      <w:r>
        <w:rPr>
          <w:rFonts w:ascii="Arial" w:hAnsi="Arial" w:cs="Arial" w:eastAsia="Arial"/>
          <w:b/>
          <w:bCs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5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91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Default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name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results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clc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Clear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interactions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76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&lt;selection&gt;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Remove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all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(or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slected)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variables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workspace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Clear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current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figure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76"/>
        <w:ind w:left="0" w:right="1669" w:firstLine="0"/>
        <w:jc w:val="right"/>
        <w:rPr>
          <w:rFonts w:ascii="Palatino" w:hAnsi="Palatino" w:cs="Palatino" w:eastAsia="Palatino"/>
          <w:sz w:val="17"/>
          <w:szCs w:val="17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continued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next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page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right"/>
        <w:rPr>
          <w:rFonts w:ascii="Palatino" w:hAnsi="Palatino" w:cs="Palatino" w:eastAsia="Palatino"/>
          <w:sz w:val="17"/>
          <w:szCs w:val="17"/>
        </w:rPr>
        <w:sectPr>
          <w:headerReference w:type="default" r:id="rId1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5209" w:val="left" w:leader="none"/>
        </w:tabs>
        <w:spacing w:before="76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Close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all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graphics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windows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exit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Terminate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user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interface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&lt;topic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Invoke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help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utility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&lt;file&gt;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Load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current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workspace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quit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Terminate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user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interface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&lt;file&gt;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Save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workspace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variables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who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List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workspace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whos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List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variables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their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sizes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486pt;width:348pt;height:.1pt;mso-position-horizontal-relative:page;mso-position-vertical-relative:paragraph;z-index:-867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514pt;width:348pt;height:.1pt;mso-position-horizontal-relative:page;mso-position-vertical-relative:paragraph;z-index:-866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Special</w:t>
      </w:r>
      <w:r>
        <w:rPr>
          <w:color w:val="231F20"/>
          <w:spacing w:val="4"/>
          <w:w w:val="80"/>
        </w:rPr>
        <w:t> </w:t>
      </w:r>
      <w:r>
        <w:rPr>
          <w:color w:val="231F20"/>
          <w:spacing w:val="0"/>
          <w:w w:val="80"/>
        </w:rPr>
        <w:t>Constants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Smallest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possible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difference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between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two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floating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point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Logical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inf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sz w:val="19"/>
          <w:szCs w:val="19"/>
        </w:rPr>
        <w:t>Infinity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Not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Ratio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circumference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circle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its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Logical</w:t>
      </w:r>
      <w:r>
        <w:rPr>
          <w:rFonts w:ascii="Arial" w:hAnsi="Arial" w:cs="Arial" w:eastAsia="Arial"/>
          <w:b w:val="0"/>
          <w:bCs w:val="0"/>
          <w:color w:val="231F20"/>
          <w:spacing w:val="-2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3632pt;width:348pt;height:.1pt;mso-position-horizontal-relative:page;mso-position-vertical-relative:paragraph;z-index:-865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88.375pt;margin-top:10.927368pt;width:24.25pt;height:48.25pt;mso-position-horizontal-relative:page;mso-position-vertical-relative:paragraph;z-index:-861" coordorigin="1768,219" coordsize="485,965">
            <v:group style="position:absolute;left:1892;top:581;width:238;height:239" coordorigin="1892,581" coordsize="238,239">
              <v:shape style="position:absolute;left:1892;top:581;width:238;height:239" coordorigin="1892,581" coordsize="238,239" path="m2130,701l2112,765,2064,808,2021,821,1996,819,1934,792,1897,742,1892,721,1893,694,1917,629,1964,590,2004,581,2028,583,2089,611,2124,664,2130,701xe" filled="f" stroked="t" strokeweight=".25pt" strokecolor="#231F20">
                <v:path arrowok="t"/>
              </v:shape>
            </v:group>
            <v:group style="position:absolute;left:1770;top:701;width:480;height:2" coordorigin="1770,701" coordsize="480,2">
              <v:shape style="position:absolute;left:1770;top:701;width:480;height:2" coordorigin="1770,701" coordsize="480,0" path="m1770,701l2250,701e" filled="f" stroked="t" strokeweight=".25pt" strokecolor="#231F20">
                <v:path arrowok="t"/>
              </v:shape>
            </v:group>
            <v:group style="position:absolute;left:2010;top:221;width:2;height:960" coordorigin="2010,221" coordsize="2,960">
              <v:shape style="position:absolute;left:2010;top:221;width:2;height:960" coordorigin="2010,221" coordsize="0,960" path="m2010,221l2010,118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927368pt;width:24.25pt;height:48.25pt;mso-position-horizontal-relative:page;mso-position-vertical-relative:paragraph;z-index:-860" coordorigin="13588,219" coordsize="485,965">
            <v:group style="position:absolute;left:13712;top:581;width:238;height:239" coordorigin="13712,581" coordsize="238,239">
              <v:shape style="position:absolute;left:13712;top:581;width:238;height:239" coordorigin="13712,581" coordsize="238,239" path="m13950,701l13932,765,13884,808,13841,821,13816,819,13754,792,13717,742,13712,721,13713,694,13737,629,13784,590,13824,581,13848,583,13909,611,13944,664,13950,701xe" filled="f" stroked="t" strokeweight=".25pt" strokecolor="#231F20">
                <v:path arrowok="t"/>
              </v:shape>
            </v:group>
            <v:group style="position:absolute;left:13590;top:701;width:480;height:2" coordorigin="13590,701" coordsize="480,2">
              <v:shape style="position:absolute;left:13590;top:701;width:480;height:2" coordorigin="13590,701" coordsize="480,0" path="m13590,701l14070,701e" filled="f" stroked="t" strokeweight=".25pt" strokecolor="#231F20">
                <v:path arrowok="t"/>
              </v:shape>
            </v:group>
            <v:group style="position:absolute;left:13830;top:221;width:2;height:960" coordorigin="13830,221" coordsize="2,960">
              <v:shape style="position:absolute;left:13830;top:221;width:2;height:960" coordorigin="13830,221" coordsize="0,960" path="m13830,221l13830,118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85"/>
        </w:rPr>
        <w:t>Basic</w:t>
      </w:r>
      <w:r>
        <w:rPr>
          <w:color w:val="231F20"/>
          <w:spacing w:val="-21"/>
          <w:w w:val="85"/>
        </w:rPr>
        <w:t> </w:t>
      </w:r>
      <w:r>
        <w:rPr>
          <w:color w:val="231F20"/>
          <w:spacing w:val="0"/>
          <w:w w:val="85"/>
        </w:rPr>
        <w:t>Mathematical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189" w:val="left" w:leader="none"/>
        </w:tabs>
        <w:spacing w:before="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336369pt;width:348pt;height:.1pt;mso-position-horizontal-relative:page;mso-position-vertical-relative:paragraph;z-index:-864" coordorigin="4830,247" coordsize="6960,2">
            <v:shape style="position:absolute;left:4830;top:247;width:6960;height:2" coordorigin="4830,247" coordsize="6960,0" path="m4830,247l11790,247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9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abs(x)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absolute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ceil(x)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Round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nearest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integer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toward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positive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infinity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cross(a,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cross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product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exp(x)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power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fix(x)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Round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nearest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integer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toward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zero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floor(x)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Round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nearest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integer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toward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minus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infinity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log(x)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natural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log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log10(x)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log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base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10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mod(x,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remainder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when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divided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by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rem(x,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remainder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when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divided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by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round(x)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Round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nearest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integer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sqrt(x)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Calculate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square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root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3949pt;width:348pt;height:.1pt;mso-position-horizontal-relative:page;mso-position-vertical-relative:paragraph;z-index:-863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6051pt;width:348pt;height:.1pt;mso-position-horizontal-relative:page;mso-position-vertical-relative:paragraph;z-index:-862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Trigonometry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acos(x)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inverse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cosine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(arcsine)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asin(x)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inverse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sine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(arcsine)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atan(x)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inverse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tangent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(arctan)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atan2(y,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inverse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tangent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(4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quadrant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199" w:lineRule="exact"/>
        <w:ind w:left="0" w:right="1364"/>
        <w:jc w:val="center"/>
      </w:pPr>
      <w:r>
        <w:rPr>
          <w:b w:val="0"/>
          <w:bCs w:val="0"/>
          <w:color w:val="231F20"/>
          <w:spacing w:val="0"/>
          <w:w w:val="80"/>
        </w:rPr>
        <w:t>resolution)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5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cos(x)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cosine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sin(x)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3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sine</w:t>
      </w:r>
      <w:r>
        <w:rPr>
          <w:rFonts w:ascii="Arial" w:hAnsi="Arial" w:cs="Arial" w:eastAsia="Arial"/>
          <w:b w:val="0"/>
          <w:bCs w:val="0"/>
          <w:color w:val="231F20"/>
          <w:spacing w:val="-3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tan(x)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tangent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10529" w:val="left" w:leader="none"/>
        </w:tabs>
        <w:ind w:right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MATLAB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Special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Reserved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Words,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76"/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3.336113pt;width:348pt;height:.1pt;mso-position-horizontal-relative:page;mso-position-vertical-relative:paragraph;z-index:-859" coordorigin="5550,67" coordsize="6960,2">
            <v:shape style="position:absolute;left:5550;top:67;width:6960;height:2" coordorigin="5550,67" coordsize="6960,0" path="m5550,67l12510,67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-4"/>
          <w:w w:val="85"/>
        </w:rPr>
        <w:t>Vector</w:t>
      </w:r>
      <w:r>
        <w:rPr>
          <w:color w:val="231F20"/>
          <w:spacing w:val="0"/>
          <w:w w:val="85"/>
        </w:rPr>
        <w:t>,</w:t>
      </w:r>
      <w:r>
        <w:rPr>
          <w:color w:val="231F20"/>
          <w:spacing w:val="-14"/>
          <w:w w:val="85"/>
        </w:rPr>
        <w:t> </w:t>
      </w:r>
      <w:r>
        <w:rPr>
          <w:color w:val="231F20"/>
          <w:spacing w:val="-4"/>
          <w:w w:val="85"/>
        </w:rPr>
        <w:t>Array</w:t>
      </w:r>
      <w:r>
        <w:rPr>
          <w:color w:val="231F20"/>
          <w:spacing w:val="0"/>
          <w:w w:val="85"/>
        </w:rPr>
        <w:t>,</w:t>
      </w:r>
      <w:r>
        <w:rPr>
          <w:color w:val="231F20"/>
          <w:spacing w:val="-13"/>
          <w:w w:val="85"/>
        </w:rPr>
        <w:t> </w:t>
      </w:r>
      <w:r>
        <w:rPr>
          <w:color w:val="231F20"/>
          <w:spacing w:val="-4"/>
          <w:w w:val="85"/>
        </w:rPr>
        <w:t>an</w:t>
      </w:r>
      <w:r>
        <w:rPr>
          <w:color w:val="231F20"/>
          <w:spacing w:val="0"/>
          <w:w w:val="85"/>
        </w:rPr>
        <w:t>d</w:t>
      </w:r>
      <w:r>
        <w:rPr>
          <w:color w:val="231F20"/>
          <w:spacing w:val="-13"/>
          <w:w w:val="85"/>
        </w:rPr>
        <w:t> </w:t>
      </w:r>
      <w:r>
        <w:rPr>
          <w:color w:val="231F20"/>
          <w:spacing w:val="-3"/>
          <w:w w:val="85"/>
        </w:rPr>
        <w:t>Matrix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09" w:val="left" w:leader="none"/>
        </w:tabs>
        <w:spacing w:before="1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336052pt;width:348pt;height:.1pt;mso-position-horizontal-relative:page;mso-position-vertical-relative:paragraph;z-index:-858" coordorigin="5550,247" coordsize="6960,2">
            <v:shape style="position:absolute;left:5550;top:247;width:6960;height:2" coordorigin="5550,247" coordsize="6960,0" path="m5550,247l12510,247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Operations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91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cumsum(v)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cumulative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sum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929" w:val="left" w:leader="none"/>
        </w:tabs>
        <w:spacing w:before="52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deal(...)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Distribute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cell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results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among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52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det(a)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determinant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line="210" w:lineRule="exact" w:before="63"/>
        <w:ind w:left="5930" w:right="2245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diag(a)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Extract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diagonal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(if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provided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vector)</w:t>
      </w:r>
      <w:r>
        <w:rPr>
          <w:b w:val="0"/>
          <w:bCs w:val="0"/>
          <w:color w:val="231F20"/>
          <w:spacing w:val="0"/>
          <w:w w:val="82"/>
        </w:rPr>
        <w:t> </w:t>
      </w:r>
      <w:r>
        <w:rPr>
          <w:b w:val="0"/>
          <w:bCs w:val="0"/>
          <w:color w:val="231F20"/>
          <w:spacing w:val="0"/>
          <w:w w:val="85"/>
        </w:rPr>
        <w:t>construct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diagonal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1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eye(n)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identity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size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3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929" w:val="left" w:leader="none"/>
        </w:tabs>
        <w:spacing w:before="52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find(&lt;logical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76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-3"/>
          <w:w w:val="85"/>
        </w:rPr>
        <w:t>Comput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linea</w:t>
      </w:r>
      <w:r>
        <w:rPr>
          <w:b w:val="0"/>
          <w:bCs w:val="0"/>
          <w:color w:val="231F20"/>
          <w:spacing w:val="0"/>
          <w:w w:val="85"/>
        </w:rPr>
        <w:t>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lis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o</w:t>
      </w:r>
      <w:r>
        <w:rPr>
          <w:b w:val="0"/>
          <w:bCs w:val="0"/>
          <w:color w:val="231F20"/>
          <w:spacing w:val="0"/>
          <w:w w:val="85"/>
        </w:rPr>
        <w:t>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th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location</w:t>
      </w:r>
      <w:r>
        <w:rPr>
          <w:b w:val="0"/>
          <w:bCs w:val="0"/>
          <w:color w:val="231F20"/>
          <w:spacing w:val="0"/>
          <w:w w:val="85"/>
        </w:rPr>
        <w:t>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o</w:t>
      </w:r>
      <w:r>
        <w:rPr>
          <w:b w:val="0"/>
          <w:bCs w:val="0"/>
          <w:color w:val="231F20"/>
          <w:spacing w:val="0"/>
          <w:w w:val="85"/>
        </w:rPr>
        <w:t>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th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tru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value</w:t>
      </w:r>
      <w:r>
        <w:rPr>
          <w:b w:val="0"/>
          <w:bCs w:val="0"/>
          <w:color w:val="231F20"/>
          <w:spacing w:val="0"/>
          <w:w w:val="85"/>
        </w:rPr>
        <w:t>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i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logica</w:t>
      </w:r>
      <w:r>
        <w:rPr>
          <w:b w:val="0"/>
          <w:bCs w:val="0"/>
          <w:color w:val="231F20"/>
          <w:spacing w:val="0"/>
          <w:w w:val="85"/>
        </w:rPr>
        <w:t>l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fliplr(a)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Flip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left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right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52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inv(a)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inverse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52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length(a)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largest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dimension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linspace(from,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linearly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spaced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line="295" w:lineRule="auto" w:before="52"/>
        <w:ind w:left="3890" w:right="3113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64.602867pt;width:24.25pt;height:48.25pt;mso-position-horizontal-relative:page;mso-position-vertical-relative:paragraph;z-index:-855" coordorigin="1768,1292" coordsize="485,965">
            <v:group style="position:absolute;left:1892;top:1655;width:238;height:239" coordorigin="1892,1655" coordsize="238,239">
              <v:shape style="position:absolute;left:1892;top:1655;width:238;height:239" coordorigin="1892,1655" coordsize="238,239" path="m2130,1775l2112,1838,2064,1882,2021,1894,1996,1892,1934,1866,1897,1815,1892,1794,1893,1768,1917,1703,1964,1664,2004,1655,2028,1657,2089,1685,2124,1738,2130,1775xe" filled="f" stroked="t" strokeweight=".25pt" strokecolor="#231F20">
                <v:path arrowok="t"/>
              </v:shape>
            </v:group>
            <v:group style="position:absolute;left:1770;top:1775;width:480;height:2" coordorigin="1770,1775" coordsize="480,2">
              <v:shape style="position:absolute;left:1770;top:1775;width:480;height:2" coordorigin="1770,1775" coordsize="480,0" path="m1770,1775l2250,1775e" filled="f" stroked="t" strokeweight=".25pt" strokecolor="#231F20">
                <v:path arrowok="t"/>
              </v:shape>
            </v:group>
            <v:group style="position:absolute;left:2010;top:1295;width:2;height:960" coordorigin="2010,1295" coordsize="2,960">
              <v:shape style="position:absolute;left:2010;top:1295;width:2;height:960" coordorigin="2010,1295" coordsize="0,960" path="m2010,1295l2010,22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4.602867pt;width:24.25pt;height:48.25pt;mso-position-horizontal-relative:page;mso-position-vertical-relative:paragraph;z-index:-854" coordorigin="13588,1292" coordsize="485,965">
            <v:group style="position:absolute;left:13712;top:1655;width:238;height:239" coordorigin="13712,1655" coordsize="238,239">
              <v:shape style="position:absolute;left:13712;top:1655;width:238;height:239" coordorigin="13712,1655" coordsize="238,239" path="m13950,1775l13932,1838,13884,1882,13841,1894,13816,1892,13754,1866,13717,1815,13712,1794,13713,1768,13737,1703,13784,1664,13824,1655,13848,1657,13909,1685,13944,1738,13950,1775xe" filled="f" stroked="t" strokeweight=".25pt" strokecolor="#231F20">
                <v:path arrowok="t"/>
              </v:shape>
            </v:group>
            <v:group style="position:absolute;left:13590;top:1775;width:480;height:2" coordorigin="13590,1775" coordsize="480,2">
              <v:shape style="position:absolute;left:13590;top:1775;width:480;height:2" coordorigin="13590,1775" coordsize="480,0" path="m13590,1775l14070,1775e" filled="f" stroked="t" strokeweight=".25pt" strokecolor="#231F20">
                <v:path arrowok="t"/>
              </v:shape>
            </v:group>
            <v:group style="position:absolute;left:13830;top:1295;width:2;height:960" coordorigin="13830,1295" coordsize="2,960">
              <v:shape style="position:absolute;left:13830;top:1295;width:2;height:960" coordorigin="13830,1295" coordsize="0,960" path="m13830,1295l13830,22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magic(n)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magic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square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size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[v,in]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max(a)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maximum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its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position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mean(a)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average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elements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meshgrid(x,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Map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each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two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vectors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separate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2-D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2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[v,in]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min(a)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minimum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its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position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ones(r,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filled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1"/>
        <w:ind w:left="389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prod(x)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product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all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items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rand(r,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9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Calculate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evenly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distributed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random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numbers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199" w:lineRule="exact"/>
        <w:ind w:left="426" w:right="0"/>
        <w:jc w:val="center"/>
      </w:pP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range</w:t>
      </w:r>
      <w:r>
        <w:rPr>
          <w:b w:val="0"/>
          <w:bCs w:val="0"/>
          <w:color w:val="231F20"/>
          <w:spacing w:val="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0…1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line="210" w:lineRule="exact" w:before="73"/>
        <w:ind w:left="5930" w:right="1682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randn(r,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9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90"/>
        </w:rPr>
        <w:t>Calculate</w:t>
      </w:r>
      <w:r>
        <w:rPr>
          <w:b w:val="0"/>
          <w:bCs w:val="0"/>
          <w:color w:val="231F20"/>
          <w:spacing w:val="-21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an</w:t>
      </w:r>
      <w:r>
        <w:rPr>
          <w:b w:val="0"/>
          <w:bCs w:val="0"/>
          <w:color w:val="231F20"/>
          <w:spacing w:val="-20"/>
          <w:w w:val="9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9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90"/>
        </w:rPr>
        <w:t>array</w:t>
      </w:r>
      <w:r>
        <w:rPr>
          <w:b w:val="0"/>
          <w:bCs w:val="0"/>
          <w:color w:val="231F20"/>
          <w:spacing w:val="-20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of</w:t>
      </w:r>
      <w:r>
        <w:rPr>
          <w:b w:val="0"/>
          <w:bCs w:val="0"/>
          <w:color w:val="231F20"/>
          <w:spacing w:val="-21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normally</w:t>
      </w:r>
      <w:r>
        <w:rPr>
          <w:b w:val="0"/>
          <w:bCs w:val="0"/>
          <w:color w:val="231F20"/>
          <w:spacing w:val="-20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distributed</w:t>
      </w:r>
      <w:r>
        <w:rPr>
          <w:b w:val="0"/>
          <w:bCs w:val="0"/>
          <w:color w:val="231F20"/>
          <w:spacing w:val="-21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random</w:t>
      </w:r>
      <w:r>
        <w:rPr>
          <w:b w:val="0"/>
          <w:bCs w:val="0"/>
          <w:color w:val="231F20"/>
          <w:spacing w:val="-20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numbers</w:t>
      </w:r>
      <w:r>
        <w:rPr>
          <w:b w:val="0"/>
          <w:bCs w:val="0"/>
          <w:color w:val="231F20"/>
          <w:spacing w:val="-21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in</w:t>
      </w:r>
      <w:r>
        <w:rPr>
          <w:b w:val="0"/>
          <w:bCs w:val="0"/>
          <w:color w:val="231F20"/>
          <w:spacing w:val="0"/>
          <w:w w:val="85"/>
        </w:rPr>
        <w:t> </w:t>
      </w:r>
      <w:r>
        <w:rPr>
          <w:b w:val="0"/>
          <w:bCs w:val="0"/>
          <w:color w:val="231F20"/>
          <w:spacing w:val="0"/>
          <w:w w:val="90"/>
        </w:rPr>
        <w:t>the</w:t>
      </w:r>
      <w:r>
        <w:rPr>
          <w:b w:val="0"/>
          <w:bCs w:val="0"/>
          <w:color w:val="231F20"/>
          <w:spacing w:val="-28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range</w:t>
      </w:r>
      <w:r>
        <w:rPr>
          <w:b w:val="0"/>
          <w:bCs w:val="0"/>
          <w:color w:val="231F20"/>
          <w:spacing w:val="-27"/>
          <w:w w:val="90"/>
        </w:rPr>
        <w:t> </w:t>
      </w:r>
      <w:r>
        <w:rPr>
          <w:b w:val="0"/>
          <w:bCs w:val="0"/>
          <w:color w:val="231F20"/>
          <w:spacing w:val="0"/>
          <w:w w:val="90"/>
        </w:rPr>
        <w:t>0…1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61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size(a)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dimensions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sparse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sparse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[v,in]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sort(v)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Sort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(a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cell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strings)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sum(a)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sum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2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zeros(r,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Build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filled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211pt;width:348pt;height:.1pt;mso-position-horizontal-relative:page;mso-position-vertical-relative:paragraph;z-index:-857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789pt;width:348pt;height:.1pt;mso-position-horizontal-relative:page;mso-position-vertical-relative:paragraph;z-index:-856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5"/>
        </w:rPr>
        <w:t>2-D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0"/>
          <w:w w:val="85"/>
        </w:rPr>
        <w:t>Plotting</w:t>
      </w:r>
      <w:r>
        <w:rPr>
          <w:color w:val="231F20"/>
          <w:spacing w:val="0"/>
          <w:w w:val="85"/>
        </w:rPr>
        <w:tab/>
      </w:r>
      <w:r>
        <w:rPr>
          <w:color w:val="231F20"/>
          <w:spacing w:val="0"/>
          <w:w w:val="85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91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2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2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bar</w:t>
      </w:r>
      <w:r>
        <w:rPr>
          <w:b w:val="0"/>
          <w:bCs w:val="0"/>
          <w:color w:val="231F20"/>
          <w:spacing w:val="-2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2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2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horizontal</w:t>
      </w:r>
      <w:r>
        <w:rPr>
          <w:b w:val="0"/>
          <w:bCs w:val="0"/>
          <w:color w:val="231F20"/>
          <w:spacing w:val="-2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bar</w:t>
      </w:r>
      <w:r>
        <w:rPr>
          <w:b w:val="0"/>
          <w:bCs w:val="0"/>
          <w:color w:val="231F20"/>
          <w:spacing w:val="-2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contour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contour</w:t>
      </w:r>
      <w:r>
        <w:rPr>
          <w:rFonts w:ascii="Arial" w:hAnsi="Arial" w:cs="Arial" w:eastAsia="Arial"/>
          <w:b w:val="0"/>
          <w:bCs w:val="0"/>
          <w:color w:val="231F20"/>
          <w:spacing w:val="-2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hist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Draw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histogram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loglog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x-y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plot,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both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axes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scaled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logarithmically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2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2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pie</w:t>
      </w:r>
      <w:r>
        <w:rPr>
          <w:b w:val="0"/>
          <w:bCs w:val="0"/>
          <w:color w:val="231F20"/>
          <w:spacing w:val="-2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chart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x-y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polar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polar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semilogx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x-y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plot,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x-axis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scaled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logarithmically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semilogy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x-y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plot,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y-axis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scaled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logarithmically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189" w:val="left" w:leader="none"/>
        </w:tabs>
        <w:spacing w:before="76"/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3.336113pt;width:348pt;height:.1pt;mso-position-horizontal-relative:page;mso-position-vertical-relative:paragraph;z-index:-853" coordorigin="4830,67" coordsize="6960,2">
            <v:shape style="position:absolute;left:4830;top:67;width:6960;height:2" coordorigin="4830,67" coordsize="6960,0" path="m4830,67l11790,67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6.086113pt;width:348pt;height:.1pt;mso-position-horizontal-relative:page;mso-position-vertical-relative:paragraph;z-index:-852" coordorigin="4830,322" coordsize="6960,2">
            <v:shape style="position:absolute;left:4830;top:322;width:6960;height:2" coordorigin="4830,322" coordsize="6960,0" path="m4830,322l11790,322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5"/>
        </w:rPr>
        <w:t>3-D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0"/>
          <w:w w:val="85"/>
        </w:rPr>
        <w:t>Plotting</w:t>
      </w:r>
      <w:r>
        <w:rPr>
          <w:color w:val="231F20"/>
          <w:spacing w:val="0"/>
          <w:w w:val="85"/>
        </w:rPr>
        <w:tab/>
      </w:r>
      <w:r>
        <w:rPr>
          <w:color w:val="231F20"/>
          <w:spacing w:val="0"/>
          <w:w w:val="85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3-D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bar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barh3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horizontal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3-D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bar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2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gplot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mesh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mesh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surface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contours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mesh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surface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skirt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2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meshgrid(r,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plaid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3-D</w:t>
      </w:r>
      <w:r>
        <w:rPr>
          <w:rFonts w:ascii="Arial" w:hAnsi="Arial" w:cs="Arial" w:eastAsia="Arial"/>
          <w:b w:val="0"/>
          <w:bCs w:val="0"/>
          <w:color w:val="231F20"/>
          <w:spacing w:val="-3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plots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peaks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Create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sample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matrix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demonstrate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graphing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pie3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3-D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pie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chart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plot3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3-D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line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sphere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Example</w:t>
      </w:r>
      <w:r>
        <w:rPr>
          <w:b w:val="0"/>
          <w:bCs w:val="0"/>
          <w:color w:val="231F20"/>
          <w:spacing w:val="-1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function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used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demonstrate</w:t>
      </w:r>
      <w:r>
        <w:rPr>
          <w:b w:val="0"/>
          <w:bCs w:val="0"/>
          <w:color w:val="231F20"/>
          <w:spacing w:val="-1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graphing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surf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2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2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surface</w:t>
      </w:r>
      <w:r>
        <w:rPr>
          <w:b w:val="0"/>
          <w:bCs w:val="0"/>
          <w:color w:val="231F20"/>
          <w:spacing w:val="-2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surfc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Generate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combination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surface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contour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2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>waterfall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0"/>
        </w:rPr>
        <w:t>Generate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a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mesh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plot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of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a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surface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with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one</w:t>
      </w:r>
      <w:r>
        <w:rPr>
          <w:b w:val="0"/>
          <w:bCs w:val="0"/>
          <w:color w:val="231F20"/>
          <w:spacing w:val="12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skirt</w:t>
      </w:r>
      <w:r>
        <w:rPr>
          <w:b w:val="0"/>
          <w:bCs w:val="0"/>
          <w:color w:val="231F20"/>
          <w:spacing w:val="13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edge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546pt;width:348pt;height:.1pt;mso-position-horizontal-relative:page;mso-position-vertical-relative:paragraph;z-index:-851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Plot</w:t>
      </w:r>
      <w:r>
        <w:rPr>
          <w:color w:val="231F20"/>
          <w:spacing w:val="17"/>
          <w:w w:val="80"/>
        </w:rPr>
        <w:t> </w:t>
      </w:r>
      <w:r>
        <w:rPr>
          <w:color w:val="231F20"/>
          <w:spacing w:val="0"/>
          <w:w w:val="80"/>
        </w:rPr>
        <w:t>Appearance</w:t>
      </w:r>
      <w:r>
        <w:rPr>
          <w:color w:val="231F20"/>
          <w:spacing w:val="17"/>
          <w:w w:val="80"/>
        </w:rPr>
        <w:t> </w:t>
      </w:r>
      <w:r>
        <w:rPr>
          <w:color w:val="231F20"/>
          <w:spacing w:val="0"/>
          <w:w w:val="8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189" w:val="left" w:leader="none"/>
        </w:tabs>
        <w:spacing w:before="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335393pt;width:348pt;height:.1pt;mso-position-horizontal-relative:page;mso-position-vertical-relative:paragraph;z-index:-850" coordorigin="4830,247" coordsize="6960,2">
            <v:shape style="position:absolute;left:4830;top:247;width:6960;height:2" coordorigin="4830,247" coordsize="6960,0" path="m4830,247l11790,247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Type</w:t>
      </w:r>
      <w:r>
        <w:rPr>
          <w:rFonts w:ascii="Arial" w:hAnsi="Arial" w:cs="Arial" w:eastAsia="Arial"/>
          <w:b/>
          <w:bCs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Control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numPr>
          <w:ilvl w:val="1"/>
          <w:numId w:val="1"/>
        </w:numPr>
        <w:tabs>
          <w:tab w:pos="5209" w:val="left" w:leader="none"/>
        </w:tabs>
        <w:spacing w:before="91"/>
        <w:ind w:left="5210" w:right="0" w:hanging="2040"/>
        <w:jc w:val="left"/>
      </w:pPr>
      <w:r>
        <w:rPr/>
        <w:pict>
          <v:group style="position:absolute;margin-left:88.375pt;margin-top:5.752881pt;width:24.25pt;height:48.25pt;mso-position-horizontal-relative:page;mso-position-vertical-relative:paragraph;z-index:-847" coordorigin="1768,115" coordsize="485,965">
            <v:group style="position:absolute;left:1892;top:478;width:238;height:239" coordorigin="1892,478" coordsize="238,239">
              <v:shape style="position:absolute;left:1892;top:478;width:238;height:239" coordorigin="1892,478" coordsize="238,239" path="m2130,598l2112,661,2064,705,2021,717,1996,715,1934,689,1897,638,1892,617,1893,591,1917,526,1964,487,2004,478,2028,480,2089,508,2124,561,2130,598xe" filled="f" stroked="t" strokeweight=".25pt" strokecolor="#231F20">
                <v:path arrowok="t"/>
              </v:shape>
            </v:group>
            <v:group style="position:absolute;left:1770;top:598;width:480;height:2" coordorigin="1770,598" coordsize="480,2">
              <v:shape style="position:absolute;left:1770;top:598;width:480;height:2" coordorigin="1770,598" coordsize="480,0" path="m1770,598l2250,598e" filled="f" stroked="t" strokeweight=".25pt" strokecolor="#231F20">
                <v:path arrowok="t"/>
              </v:shape>
            </v:group>
            <v:group style="position:absolute;left:2010;top:118;width:2;height:960" coordorigin="2010,118" coordsize="2,960">
              <v:shape style="position:absolute;left:2010;top:118;width:2;height:960" coordorigin="2010,118" coordsize="0,960" path="m2010,118l2010,107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752881pt;width:24.25pt;height:48.25pt;mso-position-horizontal-relative:page;mso-position-vertical-relative:paragraph;z-index:-846" coordorigin="13588,115" coordsize="485,965">
            <v:group style="position:absolute;left:13712;top:478;width:238;height:239" coordorigin="13712,478" coordsize="238,239">
              <v:shape style="position:absolute;left:13712;top:478;width:238;height:239" coordorigin="13712,478" coordsize="238,239" path="m13950,598l13932,661,13884,705,13841,717,13816,715,13754,689,13717,638,13712,617,13713,591,13737,526,13784,487,13824,478,13848,480,13909,508,13944,561,13950,598xe" filled="f" stroked="t" strokeweight=".25pt" strokecolor="#231F20">
                <v:path arrowok="t"/>
              </v:shape>
            </v:group>
            <v:group style="position:absolute;left:13590;top:598;width:480;height:2" coordorigin="13590,598" coordsize="480,2">
              <v:shape style="position:absolute;left:13590;top:598;width:480;height:2" coordorigin="13590,598" coordsize="480,0" path="m13590,598l14070,598e" filled="f" stroked="t" strokeweight=".25pt" strokecolor="#231F20">
                <v:path arrowok="t"/>
              </v:shape>
            </v:group>
            <v:group style="position:absolute;left:13830;top:118;width:2;height:960" coordorigin="13830,118" coordsize="2,960">
              <v:shape style="position:absolute;left:13830;top:118;width:2;height:960" coordorigin="13830,118" coordsize="0,960" path="m13830,118l13830,107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80"/>
        </w:rPr>
        <w:t>Solid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Dotted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-.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Dash-dot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1"/>
        </w:numPr>
        <w:tabs>
          <w:tab w:pos="3374" w:val="left" w:leader="none"/>
          <w:tab w:pos="5209" w:val="left" w:leader="none"/>
        </w:tabs>
        <w:spacing w:before="54"/>
        <w:ind w:left="3374" w:right="0" w:hanging="20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Dashed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Point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Circle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5"/>
          <w:sz w:val="19"/>
          <w:szCs w:val="19"/>
        </w:rPr>
        <w:t>x-mark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Plus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Star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Square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Diamond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ˇ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Triangle</w:t>
      </w:r>
      <w:r>
        <w:rPr>
          <w:b w:val="0"/>
          <w:bCs w:val="0"/>
          <w:color w:val="231F20"/>
          <w:spacing w:val="-2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down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Triangle</w:t>
      </w:r>
      <w:r>
        <w:rPr>
          <w:b w:val="0"/>
          <w:bCs w:val="0"/>
          <w:color w:val="231F20"/>
          <w:spacing w:val="-2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Triangle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left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Triangle</w:t>
      </w:r>
      <w:r>
        <w:rPr>
          <w:b w:val="0"/>
          <w:bCs w:val="0"/>
          <w:color w:val="231F20"/>
          <w:spacing w:val="-1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right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90"/>
        </w:rPr>
        <w:t>Pentagram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5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90"/>
        </w:rPr>
        <w:t>Hexagram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559pt;width:348pt;height:.1pt;mso-position-horizontal-relative:page;mso-position-vertical-relative:paragraph;z-index:-849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441pt;width:348pt;height:.1pt;mso-position-horizontal-relative:page;mso-position-vertical-relative:paragraph;z-index:-848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Color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Control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Character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209" w:val="left" w:leader="none"/>
        </w:tabs>
        <w:spacing w:before="91"/>
        <w:ind w:left="5210" w:right="0" w:hanging="2040"/>
        <w:jc w:val="left"/>
      </w:pPr>
      <w:r>
        <w:rPr>
          <w:b w:val="0"/>
          <w:bCs w:val="0"/>
          <w:color w:val="231F20"/>
          <w:spacing w:val="0"/>
          <w:w w:val="80"/>
        </w:rPr>
        <w:t>Blue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209" w:val="left" w:leader="none"/>
        </w:tabs>
        <w:spacing w:before="54"/>
        <w:ind w:left="5210" w:right="0" w:hanging="2040"/>
        <w:jc w:val="left"/>
      </w:pPr>
      <w:r>
        <w:rPr>
          <w:b w:val="0"/>
          <w:bCs w:val="0"/>
          <w:color w:val="231F20"/>
          <w:spacing w:val="0"/>
          <w:w w:val="80"/>
        </w:rPr>
        <w:t>Cyan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Green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Black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54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Magenta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10529" w:val="left" w:leader="none"/>
        </w:tabs>
        <w:ind w:right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MATLAB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Special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Reserved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Words,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929" w:val="left" w:leader="none"/>
        </w:tabs>
        <w:spacing w:before="76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White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Yellow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131pt;width:348pt;height:.1pt;mso-position-horizontal-relative:page;mso-position-vertical-relative:paragraph;z-index:-845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869pt;width:348pt;height:.1pt;mso-position-horizontal-relative:page;mso-position-vertical-relative:paragraph;z-index:-844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Figure</w:t>
      </w:r>
      <w:r>
        <w:rPr>
          <w:color w:val="231F20"/>
          <w:spacing w:val="2"/>
          <w:w w:val="80"/>
        </w:rPr>
        <w:t> </w:t>
      </w:r>
      <w:r>
        <w:rPr>
          <w:color w:val="231F20"/>
          <w:spacing w:val="0"/>
          <w:w w:val="80"/>
        </w:rPr>
        <w:t>Control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5929" w:val="left" w:leader="none"/>
        </w:tabs>
        <w:spacing w:line="210" w:lineRule="exact"/>
        <w:ind w:left="5930" w:right="1889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Freezes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current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axis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scaling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current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plot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specifies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0"/>
          <w:w w:val="83"/>
        </w:rPr>
        <w:t> </w:t>
      </w:r>
      <w:r>
        <w:rPr>
          <w:b w:val="0"/>
          <w:bCs w:val="0"/>
          <w:color w:val="231F20"/>
          <w:spacing w:val="0"/>
          <w:w w:val="85"/>
        </w:rPr>
        <w:t>axis</w:t>
      </w:r>
      <w:r>
        <w:rPr>
          <w:b w:val="0"/>
          <w:bCs w:val="0"/>
          <w:color w:val="231F20"/>
          <w:spacing w:val="-3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dimensions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69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Open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new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figure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window.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If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present,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&lt;n&gt;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specifies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figure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number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off/on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Turn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grid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off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off/on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-5"/>
          <w:w w:val="85"/>
        </w:rPr>
        <w:t>I</w:t>
      </w:r>
      <w:r>
        <w:rPr>
          <w:b w:val="0"/>
          <w:bCs w:val="0"/>
          <w:color w:val="231F20"/>
          <w:spacing w:val="0"/>
          <w:w w:val="85"/>
        </w:rPr>
        <w:t>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hol</w:t>
      </w:r>
      <w:r>
        <w:rPr>
          <w:b w:val="0"/>
          <w:bCs w:val="0"/>
          <w:color w:val="231F20"/>
          <w:spacing w:val="0"/>
          <w:w w:val="85"/>
        </w:rPr>
        <w:t>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i</w:t>
      </w:r>
      <w:r>
        <w:rPr>
          <w:b w:val="0"/>
          <w:bCs w:val="0"/>
          <w:color w:val="231F20"/>
          <w:spacing w:val="0"/>
          <w:w w:val="85"/>
        </w:rPr>
        <w:t>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no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set</w:t>
      </w:r>
      <w:r>
        <w:rPr>
          <w:b w:val="0"/>
          <w:bCs w:val="0"/>
          <w:color w:val="231F20"/>
          <w:spacing w:val="0"/>
          <w:w w:val="85"/>
        </w:rPr>
        <w:t>,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eras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figur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content</w:t>
      </w:r>
      <w:r>
        <w:rPr>
          <w:b w:val="0"/>
          <w:bCs w:val="0"/>
          <w:color w:val="231F20"/>
          <w:spacing w:val="0"/>
          <w:w w:val="85"/>
        </w:rPr>
        <w:t>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befor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th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5"/>
          <w:w w:val="85"/>
        </w:rPr>
        <w:t>nex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plottin</w:t>
      </w:r>
      <w:r>
        <w:rPr>
          <w:b w:val="0"/>
          <w:bCs w:val="0"/>
          <w:color w:val="231F20"/>
          <w:spacing w:val="0"/>
          <w:w w:val="85"/>
        </w:rPr>
        <w:t>g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instruction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legend(ca)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legend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line="303" w:lineRule="auto" w:before="60"/>
        <w:ind w:left="3890" w:right="202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&lt;value&gt;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Shade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surface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one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color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per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grid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subplot(plts,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61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Divide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graphics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window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up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sections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available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plotting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text(x,y,str)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1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title(str)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title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label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x-axis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ylabel(str)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label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y-axis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16.002869pt;width:24.25pt;height:48.25pt;mso-position-horizontal-relative:page;mso-position-vertical-relative:paragraph;z-index:-839" coordorigin="1768,320" coordsize="485,965">
            <v:group style="position:absolute;left:1892;top:683;width:238;height:239" coordorigin="1892,683" coordsize="238,239">
              <v:shape style="position:absolute;left:1892;top:683;width:238;height:239" coordorigin="1892,683" coordsize="238,239" path="m2130,803l2112,866,2064,910,2021,922,1996,920,1934,894,1897,843,1892,822,1893,796,1917,731,1964,692,2004,683,2028,685,2089,713,2124,766,2130,803xe" filled="f" stroked="t" strokeweight=".25pt" strokecolor="#231F20">
                <v:path arrowok="t"/>
              </v:shape>
            </v:group>
            <v:group style="position:absolute;left:1770;top:803;width:480;height:2" coordorigin="1770,803" coordsize="480,2">
              <v:shape style="position:absolute;left:1770;top:803;width:480;height:2" coordorigin="1770,803" coordsize="480,0" path="m1770,803l2250,803e" filled="f" stroked="t" strokeweight=".25pt" strokecolor="#231F20">
                <v:path arrowok="t"/>
              </v:shape>
            </v:group>
            <v:group style="position:absolute;left:2010;top:323;width:2;height:960" coordorigin="2010,323" coordsize="2,960">
              <v:shape style="position:absolute;left:2010;top:323;width:2;height:960" coordorigin="2010,323" coordsize="0,960" path="m2010,323l2010,128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002869pt;width:24.25pt;height:48.25pt;mso-position-horizontal-relative:page;mso-position-vertical-relative:paragraph;z-index:-838" coordorigin="13588,320" coordsize="485,965">
            <v:group style="position:absolute;left:13712;top:683;width:238;height:239" coordorigin="13712,683" coordsize="238,239">
              <v:shape style="position:absolute;left:13712;top:683;width:238;height:239" coordorigin="13712,683" coordsize="238,239" path="m13950,803l13932,866,13884,910,13841,922,13816,920,13754,894,13717,843,13712,822,13713,796,13737,731,13784,692,13824,683,13848,685,13909,713,13944,766,13950,803xe" filled="f" stroked="t" strokeweight=".25pt" strokecolor="#231F20">
                <v:path arrowok="t"/>
              </v:shape>
            </v:group>
            <v:group style="position:absolute;left:13590;top:803;width:480;height:2" coordorigin="13590,803" coordsize="480,2">
              <v:shape style="position:absolute;left:13590;top:803;width:480;height:2" coordorigin="13590,803" coordsize="480,0" path="m13590,803l14070,803e" filled="f" stroked="t" strokeweight=".25pt" strokecolor="#231F20">
                <v:path arrowok="t"/>
              </v:shape>
            </v:group>
            <v:group style="position:absolute;left:13830;top:323;width:2;height:960" coordorigin="13830,323" coordsize="2,960">
              <v:shape style="position:absolute;left:13830;top:323;width:2;height:960" coordorigin="13830,323" coordsize="0,960" path="m13830,323l13830,128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zlabel(str)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label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z-axis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559pt;width:348pt;height:.1pt;mso-position-horizontal-relative:page;mso-position-vertical-relative:paragraph;z-index:-843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441pt;width:348pt;height:.1pt;mso-position-horizontal-relative:page;mso-position-vertical-relative:paragraph;z-index:-842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Color</w:t>
      </w:r>
      <w:r>
        <w:rPr>
          <w:color w:val="231F20"/>
          <w:spacing w:val="4"/>
          <w:w w:val="80"/>
        </w:rPr>
        <w:t> </w:t>
      </w:r>
      <w:r>
        <w:rPr>
          <w:color w:val="231F20"/>
          <w:spacing w:val="0"/>
          <w:w w:val="80"/>
        </w:rPr>
        <w:t>Map</w:t>
      </w:r>
      <w:r>
        <w:rPr>
          <w:color w:val="231F20"/>
          <w:spacing w:val="4"/>
          <w:w w:val="80"/>
        </w:rPr>
        <w:t> </w:t>
      </w:r>
      <w:r>
        <w:rPr>
          <w:color w:val="231F20"/>
          <w:spacing w:val="0"/>
          <w:w w:val="80"/>
        </w:rPr>
        <w:t>Values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91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autumn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yellow,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orange,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red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colors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shades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gray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colorcube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multiple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multi-color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bands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cool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light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blue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purple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copper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shades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red-brown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flag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multiple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red,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white,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blue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hot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deep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through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orange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white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hsv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single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spectrum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red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purple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jet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(default)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rainbow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blue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dark</w:t>
      </w:r>
      <w:r>
        <w:rPr>
          <w:b w:val="0"/>
          <w:bCs w:val="0"/>
          <w:color w:val="231F20"/>
          <w:spacing w:val="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light</w:t>
      </w:r>
      <w:r>
        <w:rPr>
          <w:b w:val="0"/>
          <w:bCs w:val="0"/>
          <w:color w:val="231F20"/>
          <w:spacing w:val="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pink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prism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multiple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bands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spectrum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colors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purple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yellow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summer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dark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green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yellow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white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all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white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winter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dark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blue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light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green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559pt;width:348pt;height:.1pt;mso-position-horizontal-relative:page;mso-position-vertical-relative:paragraph;z-index:-841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441pt;width:348pt;height:.1pt;mso-position-horizontal-relative:page;mso-position-vertical-relative:paragraph;z-index:-840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String</w:t>
      </w:r>
      <w:r>
        <w:rPr>
          <w:color w:val="231F20"/>
          <w:spacing w:val="3"/>
          <w:w w:val="80"/>
        </w:rPr>
        <w:t> </w:t>
      </w:r>
      <w:r>
        <w:rPr>
          <w:color w:val="231F20"/>
          <w:spacing w:val="0"/>
          <w:w w:val="80"/>
        </w:rPr>
        <w:t>Operations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91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Display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matrix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60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Print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formatted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information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Prompt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user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enter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parse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result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int2str(a)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Convert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integer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its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numerical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representation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0"/>
        <w:ind w:left="0" w:right="1669" w:firstLine="0"/>
        <w:jc w:val="right"/>
        <w:rPr>
          <w:rFonts w:ascii="Palatino" w:hAnsi="Palatino" w:cs="Palatino" w:eastAsia="Palatino"/>
          <w:sz w:val="17"/>
          <w:szCs w:val="17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continued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next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page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right"/>
        <w:rPr>
          <w:rFonts w:ascii="Palatino" w:hAnsi="Palatino" w:cs="Palatino" w:eastAsia="Palatino"/>
          <w:sz w:val="17"/>
          <w:szCs w:val="17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209" w:val="left" w:leader="none"/>
        </w:tabs>
        <w:spacing w:before="76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num2str(a,n)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-3"/>
          <w:w w:val="85"/>
        </w:rPr>
        <w:t>Conver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numbe</w:t>
      </w:r>
      <w:r>
        <w:rPr>
          <w:b w:val="0"/>
          <w:bCs w:val="0"/>
          <w:color w:val="231F20"/>
          <w:spacing w:val="0"/>
          <w:w w:val="85"/>
        </w:rPr>
        <w:t>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t</w:t>
      </w:r>
      <w:r>
        <w:rPr>
          <w:b w:val="0"/>
          <w:bCs w:val="0"/>
          <w:color w:val="231F20"/>
          <w:spacing w:val="0"/>
          <w:w w:val="85"/>
        </w:rPr>
        <w:t>o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it</w:t>
      </w:r>
      <w:r>
        <w:rPr>
          <w:b w:val="0"/>
          <w:bCs w:val="0"/>
          <w:color w:val="231F20"/>
          <w:spacing w:val="0"/>
          <w:w w:val="85"/>
        </w:rPr>
        <w:t>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numerica</w:t>
      </w:r>
      <w:r>
        <w:rPr>
          <w:b w:val="0"/>
          <w:bCs w:val="0"/>
          <w:color w:val="231F20"/>
          <w:spacing w:val="0"/>
          <w:w w:val="85"/>
        </w:rPr>
        <w:t>l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representatio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2"/>
          <w:w w:val="85"/>
        </w:rPr>
        <w:t>wit</w:t>
      </w:r>
      <w:r>
        <w:rPr>
          <w:b w:val="0"/>
          <w:bCs w:val="0"/>
          <w:color w:val="231F20"/>
          <w:spacing w:val="0"/>
          <w:w w:val="85"/>
        </w:rPr>
        <w:t>h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9" w:lineRule="exact"/>
        <w:ind w:left="0" w:right="1074"/>
        <w:jc w:val="center"/>
      </w:pPr>
      <w:r>
        <w:rPr>
          <w:b w:val="0"/>
          <w:bCs w:val="0"/>
          <w:color w:val="231F20"/>
          <w:spacing w:val="-2"/>
          <w:w w:val="85"/>
        </w:rPr>
        <w:t>decima</w:t>
      </w:r>
      <w:r>
        <w:rPr>
          <w:b w:val="0"/>
          <w:bCs w:val="0"/>
          <w:color w:val="231F20"/>
          <w:spacing w:val="0"/>
          <w:w w:val="85"/>
        </w:rPr>
        <w:t>l</w:t>
      </w:r>
      <w:r>
        <w:rPr>
          <w:b w:val="0"/>
          <w:bCs w:val="0"/>
          <w:color w:val="231F20"/>
          <w:spacing w:val="-21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places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7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sscanf(...)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Formatted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input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conversion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strcmp(s1,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Compare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two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strings—returns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equal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strcmpi(s1,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Compare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two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strings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without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regard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case—returns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equal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textscan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Scan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07pt;width:348pt;height:.1pt;mso-position-horizontal-relative:page;mso-position-vertical-relative:paragraph;z-index:-837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93pt;width:348pt;height:.1pt;mso-position-horizontal-relative:page;mso-position-vertical-relative:paragraph;z-index:-836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Time-Related</w:t>
      </w:r>
      <w:r>
        <w:rPr>
          <w:color w:val="231F20"/>
          <w:spacing w:val="11"/>
          <w:w w:val="80"/>
        </w:rPr>
        <w:t> </w:t>
      </w:r>
      <w:r>
        <w:rPr>
          <w:color w:val="231F20"/>
          <w:spacing w:val="0"/>
          <w:w w:val="80"/>
        </w:rPr>
        <w:t>Functions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current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time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on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CPU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clock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0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etime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elapsed</w:t>
      </w:r>
      <w:r>
        <w:rPr>
          <w:rFonts w:ascii="Arial" w:hAnsi="Arial" w:cs="Arial" w:eastAsia="Arial"/>
          <w:b w:val="0"/>
          <w:bCs w:val="0"/>
          <w:color w:val="231F20"/>
          <w:spacing w:val="-2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time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line="210" w:lineRule="exact" w:before="71"/>
        <w:ind w:left="5210" w:right="2586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pause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Pause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execution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program,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either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until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any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key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hit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0"/>
          <w:w w:val="79"/>
        </w:rPr>
        <w:t> </w:t>
      </w:r>
      <w:r>
        <w:rPr>
          <w:b w:val="0"/>
          <w:bCs w:val="0"/>
          <w:color w:val="231F20"/>
          <w:spacing w:val="0"/>
          <w:w w:val="85"/>
        </w:rPr>
        <w:t>specified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number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seconds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69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Start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timing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sequence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toc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Stop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timing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sequence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returns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elapsed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time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07pt;width:348pt;height:.1pt;mso-position-horizontal-relative:page;mso-position-vertical-relative:paragraph;z-index:-835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93pt;width:348pt;height:.1pt;mso-position-horizontal-relative:page;mso-position-vertical-relative:paragraph;z-index:-834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5"/>
        </w:rPr>
        <w:t>Numerical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0"/>
          <w:w w:val="85"/>
        </w:rPr>
        <w:t>Methods</w:t>
      </w:r>
      <w:r>
        <w:rPr>
          <w:color w:val="231F20"/>
          <w:spacing w:val="0"/>
          <w:w w:val="85"/>
        </w:rPr>
        <w:tab/>
      </w:r>
      <w:r>
        <w:rPr>
          <w:color w:val="231F20"/>
          <w:spacing w:val="0"/>
          <w:w w:val="85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91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diff(v)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differences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between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adjacent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values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/>
        <w:pict>
          <v:group style="position:absolute;margin-left:88.375pt;margin-top:4.502991pt;width:24.25pt;height:48.25pt;mso-position-horizontal-relative:page;mso-position-vertical-relative:paragraph;z-index:-831" coordorigin="1768,90" coordsize="485,965">
            <v:group style="position:absolute;left:1892;top:453;width:238;height:239" coordorigin="1892,453" coordsize="238,239">
              <v:shape style="position:absolute;left:1892;top:453;width:238;height:239" coordorigin="1892,453" coordsize="238,239" path="m2130,573l2112,636,2064,680,2021,692,1996,690,1934,664,1897,613,1892,592,1893,566,1917,501,1964,462,2004,453,2028,455,2089,483,2124,536,2130,573xe" filled="f" stroked="t" strokeweight=".25pt" strokecolor="#231F20">
                <v:path arrowok="t"/>
              </v:shape>
            </v:group>
            <v:group style="position:absolute;left:1770;top:573;width:480;height:2" coordorigin="1770,573" coordsize="480,2">
              <v:shape style="position:absolute;left:1770;top:573;width:480;height:2" coordorigin="1770,573" coordsize="480,0" path="m1770,573l2250,573e" filled="f" stroked="t" strokeweight=".25pt" strokecolor="#231F20">
                <v:path arrowok="t"/>
              </v:shape>
            </v:group>
            <v:group style="position:absolute;left:2010;top:93;width:2;height:960" coordorigin="2010,93" coordsize="2,960">
              <v:shape style="position:absolute;left:2010;top:93;width:2;height:960" coordorigin="2010,93" coordsize="0,960" path="m2010,93l2010,105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502991pt;width:24.25pt;height:48.25pt;mso-position-horizontal-relative:page;mso-position-vertical-relative:paragraph;z-index:-830" coordorigin="13588,90" coordsize="485,965">
            <v:group style="position:absolute;left:13712;top:453;width:238;height:239" coordorigin="13712,453" coordsize="238,239">
              <v:shape style="position:absolute;left:13712;top:453;width:238;height:239" coordorigin="13712,453" coordsize="238,239" path="m13950,573l13932,636,13884,680,13841,692,13816,690,13754,664,13717,613,13712,592,13713,566,13737,501,13784,462,13824,453,13848,455,13909,483,13944,536,13950,573xe" filled="f" stroked="t" strokeweight=".25pt" strokecolor="#231F20">
                <v:path arrowok="t"/>
              </v:shape>
            </v:group>
            <v:group style="position:absolute;left:13590;top:573;width:480;height:2" coordorigin="13590,573" coordsize="480,2">
              <v:shape style="position:absolute;left:13590;top:573;width:480;height:2" coordorigin="13590,573" coordsize="480,0" path="m13590,573l14070,573e" filled="f" stroked="t" strokeweight=".25pt" strokecolor="#231F20">
                <v:path arrowok="t"/>
              </v:shape>
            </v:group>
            <v:group style="position:absolute;left:13830;top:93;width:2;height:960" coordorigin="13830,93" coordsize="2,960">
              <v:shape style="position:absolute;left:13830;top:93;width:2;height:960" coordorigin="13830,93" coordsize="0,960" path="m13830,93l13830,105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interp1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linear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cubic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interp2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Compute</w:t>
      </w:r>
      <w:r>
        <w:rPr>
          <w:b w:val="0"/>
          <w:bCs w:val="0"/>
          <w:color w:val="231F20"/>
          <w:spacing w:val="-1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linear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and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cubic</w:t>
      </w:r>
      <w:r>
        <w:rPr>
          <w:b w:val="0"/>
          <w:bCs w:val="0"/>
          <w:color w:val="231F20"/>
          <w:spacing w:val="-1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line="303" w:lineRule="auto" w:before="60"/>
        <w:ind w:left="3170" w:right="459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interp3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linear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cubic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4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least-squares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polynomial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polyval(c,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Evaluate</w:t>
      </w:r>
      <w:r>
        <w:rPr>
          <w:rFonts w:ascii="Arial" w:hAnsi="Arial" w:cs="Arial" w:eastAsia="Arial"/>
          <w:b w:val="0"/>
          <w:bCs w:val="0"/>
          <w:color w:val="231F20"/>
          <w:spacing w:val="16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polynomial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before="1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spline(x,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Spline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189" w:val="left" w:leader="none"/>
        </w:tabs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41.5pt;margin-top:-.46407pt;width:348pt;height:.1pt;mso-position-horizontal-relative:page;mso-position-vertical-relative:paragraph;z-index:-833" coordorigin="4830,-9" coordsize="6960,2">
            <v:shape style="position:absolute;left:4830;top:-9;width:6960;height:2" coordorigin="4830,-9" coordsize="6960,0" path="m4830,-9l1179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41.5pt;margin-top:12.28593pt;width:348pt;height:.1pt;mso-position-horizontal-relative:page;mso-position-vertical-relative:paragraph;z-index:-832" coordorigin="4830,246" coordsize="6960,2">
            <v:shape style="position:absolute;left:4830;top:246;width:6960;height:2" coordorigin="4830,246" coordsize="6960,0" path="m4830,246l1179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Program</w:t>
      </w:r>
      <w:r>
        <w:rPr>
          <w:color w:val="231F20"/>
          <w:spacing w:val="3"/>
          <w:w w:val="80"/>
        </w:rPr>
        <w:t> </w:t>
      </w:r>
      <w:r>
        <w:rPr>
          <w:color w:val="231F20"/>
          <w:spacing w:val="0"/>
          <w:w w:val="80"/>
        </w:rPr>
        <w:t>Control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5209" w:val="left" w:leader="none"/>
        </w:tabs>
        <w:spacing w:line="210" w:lineRule="exact"/>
        <w:ind w:left="5210" w:right="2443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command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within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loop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module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that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forces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control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statement</w:t>
      </w:r>
      <w:r>
        <w:rPr>
          <w:b w:val="0"/>
          <w:bCs w:val="0"/>
          <w:color w:val="231F20"/>
          <w:spacing w:val="0"/>
          <w:w w:val="84"/>
        </w:rPr>
        <w:t> </w:t>
      </w:r>
      <w:r>
        <w:rPr>
          <w:b w:val="0"/>
          <w:bCs w:val="0"/>
          <w:color w:val="231F20"/>
          <w:spacing w:val="0"/>
          <w:w w:val="85"/>
        </w:rPr>
        <w:t>following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innermost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loop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before="69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specific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alternative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within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statement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End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suspect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code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block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where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exception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trapped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Skip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end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innermost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loop,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but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remains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inside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line="210" w:lineRule="exact" w:before="71"/>
        <w:ind w:left="5210" w:right="2724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Within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statement,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begin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code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block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executed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when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0"/>
          <w:w w:val="83"/>
        </w:rPr>
        <w:t> </w:t>
      </w:r>
      <w:r>
        <w:rPr>
          <w:b w:val="0"/>
          <w:bCs w:val="0"/>
          <w:color w:val="231F20"/>
          <w:spacing w:val="0"/>
          <w:w w:val="85"/>
        </w:rPr>
        <w:t>condition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spacing w:before="69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Within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8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85"/>
        </w:rPr>
        <w:t>statement,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begin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subsequent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test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when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result</w:t>
      </w:r>
      <w:r>
        <w:rPr>
          <w:b w:val="0"/>
          <w:bCs w:val="0"/>
          <w:color w:val="231F20"/>
          <w:spacing w:val="-6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209" w:val="left" w:leader="none"/>
        </w:tabs>
        <w:spacing w:line="210" w:lineRule="exact"/>
        <w:ind w:left="317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&lt;expression&gt;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previous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09" w:val="left" w:leader="none"/>
        </w:tabs>
        <w:spacing w:line="210" w:lineRule="exact" w:before="71"/>
        <w:ind w:left="5210" w:right="2842" w:hanging="204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Terminate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function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specification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if,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switch,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for,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while,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1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block.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209" w:val="left" w:leader="none"/>
        </w:tabs>
        <w:spacing w:before="69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When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indexing,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last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element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index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var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code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block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repeated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many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times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there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elements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0" w:lineRule="exact"/>
        <w:ind w:left="0" w:right="1519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90"/>
        </w:rPr>
        <w:t>vector</w:t>
      </w:r>
      <w:r>
        <w:rPr>
          <w:b w:val="0"/>
          <w:bCs w:val="0"/>
          <w:color w:val="231F20"/>
          <w:spacing w:val="-29"/>
          <w:w w:val="9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209" w:val="left" w:leader="none"/>
        </w:tabs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Identify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m-file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as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function</w:t>
      </w:r>
      <w:r>
        <w:rPr>
          <w:b w:val="0"/>
          <w:bCs w:val="0"/>
          <w:color w:val="231F20"/>
          <w:spacing w:val="-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or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begin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helper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function</w:t>
      </w:r>
      <w:r>
        <w:rPr>
          <w:b w:val="0"/>
          <w:bCs w:val="0"/>
          <w:color w:val="231F20"/>
          <w:spacing w:val="-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within</w:t>
      </w:r>
      <w:r>
        <w:rPr>
          <w:b w:val="0"/>
          <w:bCs w:val="0"/>
          <w:color w:val="231F20"/>
          <w:spacing w:val="-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9" w:lineRule="exact"/>
        <w:ind w:left="0" w:right="1276"/>
        <w:jc w:val="center"/>
      </w:pPr>
      <w:r>
        <w:rPr>
          <w:b w:val="0"/>
          <w:bCs w:val="0"/>
          <w:color w:val="231F20"/>
          <w:spacing w:val="0"/>
          <w:w w:val="85"/>
        </w:rPr>
        <w:t>function</w:t>
      </w:r>
      <w:r>
        <w:rPr>
          <w:b w:val="0"/>
          <w:bCs w:val="0"/>
          <w:color w:val="231F20"/>
          <w:spacing w:val="4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99" w:lineRule="exact"/>
        <w:jc w:val="center"/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10529" w:val="left" w:leader="none"/>
        </w:tabs>
        <w:ind w:right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MATLAB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Special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Reserved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Words,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A–9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929" w:val="left" w:leader="none"/>
        </w:tabs>
        <w:spacing w:before="76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error(str)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Throw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exception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to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announce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error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provided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var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variable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as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globally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accessible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line="210" w:lineRule="exact" w:before="65"/>
        <w:ind w:left="5930" w:right="1814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&lt;expression&gt;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Begin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conditional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module—the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following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code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block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executed</w:t>
      </w:r>
      <w:r>
        <w:rPr>
          <w:b w:val="0"/>
          <w:bCs w:val="0"/>
          <w:color w:val="231F20"/>
          <w:spacing w:val="-7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if</w:t>
      </w:r>
      <w:r>
        <w:rPr>
          <w:b w:val="0"/>
          <w:bCs w:val="0"/>
          <w:color w:val="231F20"/>
          <w:spacing w:val="0"/>
          <w:w w:val="92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logical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expression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true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63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lasterror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Provide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describing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environment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from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which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9" w:lineRule="exact"/>
        <w:ind w:left="879" w:right="0"/>
        <w:jc w:val="center"/>
      </w:pPr>
      <w:r>
        <w:rPr>
          <w:b w:val="0"/>
          <w:bCs w:val="0"/>
          <w:color w:val="231F20"/>
          <w:spacing w:val="0"/>
          <w:w w:val="85"/>
        </w:rPr>
        <w:t>exception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was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thrown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line="210" w:lineRule="exact" w:before="75"/>
        <w:ind w:left="5930" w:right="2019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nargin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number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input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parameters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actually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supplied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by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0"/>
          <w:w w:val="79"/>
        </w:rPr>
        <w:t> </w:t>
      </w:r>
      <w:r>
        <w:rPr>
          <w:b w:val="0"/>
          <w:bCs w:val="0"/>
          <w:color w:val="231F20"/>
          <w:spacing w:val="0"/>
          <w:w w:val="85"/>
        </w:rPr>
        <w:t>function’s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caller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line="210" w:lineRule="exact" w:before="74"/>
        <w:ind w:left="5930" w:right="1815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nargout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number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output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parameters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actually</w:t>
      </w:r>
      <w:r>
        <w:rPr>
          <w:b w:val="0"/>
          <w:bCs w:val="0"/>
          <w:color w:val="231F20"/>
          <w:spacing w:val="-12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requested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by</w:t>
      </w:r>
      <w:r>
        <w:rPr>
          <w:b w:val="0"/>
          <w:bCs w:val="0"/>
          <w:color w:val="231F20"/>
          <w:spacing w:val="-11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0"/>
          <w:w w:val="79"/>
        </w:rPr>
        <w:t> </w:t>
      </w:r>
      <w:r>
        <w:rPr>
          <w:b w:val="0"/>
          <w:bCs w:val="0"/>
          <w:color w:val="231F20"/>
          <w:spacing w:val="0"/>
          <w:w w:val="85"/>
        </w:rPr>
        <w:t>function’s</w:t>
      </w:r>
      <w:r>
        <w:rPr>
          <w:b w:val="0"/>
          <w:bCs w:val="0"/>
          <w:color w:val="231F20"/>
          <w:spacing w:val="-5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caller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3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Catch-all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code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block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at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end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statement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&lt;variable&gt;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Begin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code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module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selecting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specific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values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2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7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variable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199" w:lineRule="exact"/>
        <w:ind w:left="732" w:right="0"/>
        <w:jc w:val="center"/>
      </w:pPr>
      <w:r>
        <w:rPr>
          <w:b w:val="0"/>
          <w:bCs w:val="0"/>
          <w:color w:val="231F20"/>
          <w:spacing w:val="0"/>
          <w:w w:val="80"/>
        </w:rPr>
        <w:t>(must</w:t>
      </w:r>
      <w:r>
        <w:rPr>
          <w:b w:val="0"/>
          <w:bCs w:val="0"/>
          <w:color w:val="231F20"/>
          <w:spacing w:val="19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be</w:t>
      </w:r>
      <w:r>
        <w:rPr>
          <w:b w:val="0"/>
          <w:bCs w:val="0"/>
          <w:color w:val="231F20"/>
          <w:spacing w:val="20"/>
          <w:w w:val="80"/>
        </w:rPr>
        <w:t> </w:t>
      </w:r>
      <w:r>
        <w:rPr>
          <w:b w:val="0"/>
          <w:bCs w:val="0"/>
          <w:color w:val="231F20"/>
          <w:spacing w:val="0"/>
          <w:w w:val="80"/>
        </w:rPr>
        <w:t>countable)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29" w:val="left" w:leader="none"/>
        </w:tabs>
        <w:spacing w:before="65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-4"/>
          <w:w w:val="85"/>
        </w:rPr>
        <w:t>Begi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bloc</w:t>
      </w:r>
      <w:r>
        <w:rPr>
          <w:b w:val="0"/>
          <w:bCs w:val="0"/>
          <w:color w:val="231F20"/>
          <w:spacing w:val="0"/>
          <w:w w:val="85"/>
        </w:rPr>
        <w:t>k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o</w:t>
      </w:r>
      <w:r>
        <w:rPr>
          <w:b w:val="0"/>
          <w:bCs w:val="0"/>
          <w:color w:val="231F20"/>
          <w:spacing w:val="0"/>
          <w:w w:val="85"/>
        </w:rPr>
        <w:t>f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suspec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cod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fro</w:t>
      </w:r>
      <w:r>
        <w:rPr>
          <w:b w:val="0"/>
          <w:bCs w:val="0"/>
          <w:color w:val="231F20"/>
          <w:spacing w:val="0"/>
          <w:w w:val="85"/>
        </w:rPr>
        <w:t>m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whic</w:t>
      </w:r>
      <w:r>
        <w:rPr>
          <w:b w:val="0"/>
          <w:bCs w:val="0"/>
          <w:color w:val="231F20"/>
          <w:spacing w:val="0"/>
          <w:w w:val="85"/>
        </w:rPr>
        <w:t>h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a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exceptio</w:t>
      </w:r>
      <w:r>
        <w:rPr>
          <w:b w:val="0"/>
          <w:bCs w:val="0"/>
          <w:color w:val="231F20"/>
          <w:spacing w:val="0"/>
          <w:w w:val="85"/>
        </w:rPr>
        <w:t>n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migh</w:t>
      </w:r>
      <w:r>
        <w:rPr>
          <w:b w:val="0"/>
          <w:bCs w:val="0"/>
          <w:color w:val="231F20"/>
          <w:spacing w:val="0"/>
          <w:w w:val="85"/>
        </w:rPr>
        <w:t>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-4"/>
          <w:w w:val="85"/>
        </w:rPr>
        <w:t>b</w:t>
      </w:r>
      <w:r>
        <w:rPr>
          <w:b w:val="0"/>
          <w:bCs w:val="0"/>
          <w:color w:val="231F20"/>
          <w:spacing w:val="0"/>
          <w:w w:val="85"/>
        </w:rPr>
        <w:t>e</w:t>
      </w:r>
      <w:r>
        <w:rPr>
          <w:b w:val="0"/>
          <w:bCs w:val="0"/>
          <w:color w:val="231F20"/>
          <w:spacing w:val="-10"/>
          <w:w w:val="85"/>
        </w:rPr>
        <w:t> </w:t>
      </w:r>
      <w:r>
        <w:rPr>
          <w:b w:val="0"/>
          <w:bCs w:val="0"/>
          <w:color w:val="231F20"/>
          <w:spacing w:val="-3"/>
          <w:w w:val="85"/>
        </w:rPr>
        <w:t>thrown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31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&lt;expression&gt;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5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code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module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repeated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as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long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as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logical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expression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119pt;width:348pt;height:.1pt;mso-position-horizontal-relative:page;mso-position-vertical-relative:paragraph;z-index:-829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881pt;width:348pt;height:.1pt;mso-position-horizontal-relative:page;mso-position-vertical-relative:paragraph;z-index:-828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Data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Class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Operations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line="297" w:lineRule="auto" w:before="91"/>
        <w:ind w:left="3890" w:right="403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39.253002pt;width:24.25pt;height:48.25pt;mso-position-horizontal-relative:page;mso-position-vertical-relative:paragraph;z-index:-825" coordorigin="1768,785" coordsize="485,965">
            <v:group style="position:absolute;left:1892;top:1148;width:238;height:239" coordorigin="1892,1148" coordsize="238,239">
              <v:shape style="position:absolute;left:1892;top:1148;width:238;height:239" coordorigin="1892,1148" coordsize="238,239" path="m2130,1268l2112,1331,2064,1375,2021,1387,1996,1385,1934,1359,1897,1308,1892,1287,1893,1261,1917,1196,1964,1157,2004,1148,2028,1150,2089,1178,2124,1231,2130,1268xe" filled="f" stroked="t" strokeweight=".25pt" strokecolor="#231F20">
                <v:path arrowok="t"/>
              </v:shape>
            </v:group>
            <v:group style="position:absolute;left:1770;top:1268;width:480;height:2" coordorigin="1770,1268" coordsize="480,2">
              <v:shape style="position:absolute;left:1770;top:1268;width:480;height:2" coordorigin="1770,1268" coordsize="480,0" path="m1770,1268l2250,1268e" filled="f" stroked="t" strokeweight=".25pt" strokecolor="#231F20">
                <v:path arrowok="t"/>
              </v:shape>
            </v:group>
            <v:group style="position:absolute;left:2010;top:788;width:2;height:960" coordorigin="2010,788" coordsize="2,960">
              <v:shape style="position:absolute;left:2010;top:788;width:2;height:960" coordorigin="2010,788" coordsize="0,960" path="m2010,788l2010,174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9.253002pt;width:24.25pt;height:48.25pt;mso-position-horizontal-relative:page;mso-position-vertical-relative:paragraph;z-index:-824" coordorigin="13588,785" coordsize="485,965">
            <v:group style="position:absolute;left:13712;top:1148;width:238;height:239" coordorigin="13712,1148" coordsize="238,239">
              <v:shape style="position:absolute;left:13712;top:1148;width:238;height:239" coordorigin="13712,1148" coordsize="238,239" path="m13950,1268l13932,1331,13884,1375,13841,1387,13816,1385,13754,1359,13717,1308,13712,1287,13713,1261,13737,1196,13784,1157,13824,1148,13848,1150,13909,1178,13944,1231,13950,1268xe" filled="f" stroked="t" strokeweight=".25pt" strokecolor="#231F20">
                <v:path arrowok="t"/>
              </v:shape>
            </v:group>
            <v:group style="position:absolute;left:13590;top:1268;width:480;height:2" coordorigin="13590,1268" coordsize="480,2">
              <v:shape style="position:absolute;left:13590;top:1268;width:480;height:2" coordorigin="13590,1268" coordsize="480,0" path="m13590,1268l14070,1268e" filled="f" stroked="t" strokeweight=".25pt" strokecolor="#231F20">
                <v:path arrowok="t"/>
              </v:shape>
            </v:group>
            <v:group style="position:absolute;left:13830;top:788;width:2;height:960" coordorigin="13830,788" coordsize="2,960">
              <v:shape style="position:absolute;left:13830;top:788;width:2;height:960" coordorigin="13830,788" coordsize="0,960" path="m13830,788l13830,174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char(...)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class(&lt;object&gt;)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object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double(a)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line="297" w:lineRule="auto" w:before="1"/>
        <w:ind w:left="3890" w:right="20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int8/16/32/64(a)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integer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specified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bits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uint8/16/32/64(a)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unsigned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integer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specified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bits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isa(obj,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8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line="297" w:lineRule="auto" w:before="1"/>
        <w:ind w:left="3890" w:right="294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ischar(ch)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whether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object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iscell(...)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whether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object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cell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isempty(a)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empty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[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]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929" w:val="left" w:leader="none"/>
        </w:tabs>
        <w:spacing w:line="297" w:lineRule="auto" w:before="1"/>
        <w:ind w:left="3890" w:right="263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islogical(a)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whether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object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isnumeric(a)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whether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object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type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isspace(a)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space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1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isstruct(a)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Determine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whether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given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object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is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5909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277.5pt;margin-top:-.464205pt;width:348pt;height:.1pt;mso-position-horizontal-relative:page;mso-position-vertical-relative:paragraph;z-index:-827" coordorigin="5550,-9" coordsize="6960,2">
            <v:shape style="position:absolute;left:5550;top:-9;width:6960;height:2" coordorigin="5550,-9" coordsize="6960,0" path="m5550,-9l12510,-9e" filled="f" stroked="t" strokeweight=".75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5795pt;width:348pt;height:.1pt;mso-position-horizontal-relative:page;mso-position-vertical-relative:paragraph;z-index:-826" coordorigin="5550,246" coordsize="6960,2">
            <v:shape style="position:absolute;left:5550;top:246;width:6960;height:2" coordorigin="5550,246" coordsize="6960,0" path="m5550,246l12510,246e" filled="f" stroked="t" strokeweight=".75pt" strokecolor="#6D6E71">
              <v:path arrowok="t"/>
            </v:shape>
            <w10:wrap type="none"/>
          </v:group>
        </w:pict>
      </w:r>
      <w:r>
        <w:rPr>
          <w:color w:val="231F20"/>
          <w:spacing w:val="0"/>
          <w:w w:val="80"/>
        </w:rPr>
        <w:t>Structure</w:t>
      </w:r>
      <w:r>
        <w:rPr>
          <w:color w:val="231F20"/>
          <w:spacing w:val="5"/>
          <w:w w:val="80"/>
        </w:rPr>
        <w:t> </w:t>
      </w:r>
      <w:r>
        <w:rPr>
          <w:color w:val="231F20"/>
          <w:spacing w:val="0"/>
          <w:w w:val="80"/>
        </w:rPr>
        <w:t>Operations</w:t>
      </w:r>
      <w:r>
        <w:rPr>
          <w:color w:val="231F20"/>
          <w:spacing w:val="0"/>
          <w:w w:val="80"/>
        </w:rPr>
        <w:tab/>
      </w:r>
      <w:r>
        <w:rPr>
          <w:color w:val="231F20"/>
          <w:spacing w:val="0"/>
          <w:w w:val="80"/>
        </w:rPr>
        <w:t>Description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5929" w:val="left" w:leader="none"/>
        </w:tabs>
        <w:spacing w:line="210" w:lineRule="exact"/>
        <w:ind w:left="5930" w:right="1769" w:hanging="20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fieldnames(str)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Return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cell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array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containing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strings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that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are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names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fields</w:t>
      </w:r>
      <w:r>
        <w:rPr>
          <w:b w:val="0"/>
          <w:bCs w:val="0"/>
          <w:color w:val="231F20"/>
          <w:spacing w:val="0"/>
          <w:w w:val="84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3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29" w:val="left" w:leader="none"/>
        </w:tabs>
        <w:spacing w:before="63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getfield(str,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Extract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field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85"/>
          <w:sz w:val="17"/>
          <w:szCs w:val="17"/>
        </w:rPr>
        <w:t>isfield(str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85"/>
          <w:sz w:val="17"/>
          <w:szCs w:val="17"/>
        </w:rPr>
        <w:t>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Return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true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field</w:t>
      </w:r>
      <w:r>
        <w:rPr>
          <w:rFonts w:ascii="Arial" w:hAnsi="Arial" w:cs="Arial" w:eastAsia="Arial"/>
          <w:b w:val="0"/>
          <w:bCs w:val="0"/>
          <w:color w:val="231F20"/>
          <w:spacing w:val="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specified</w:t>
      </w:r>
      <w:r>
        <w:rPr>
          <w:rFonts w:ascii="Arial" w:hAnsi="Arial" w:cs="Arial" w:eastAsia="Arial"/>
          <w:b w:val="0"/>
          <w:bCs w:val="0"/>
          <w:color w:val="231F20"/>
          <w:spacing w:val="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structure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rmfield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Return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copy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given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with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given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field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removed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field)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tabs>
          <w:tab w:pos="5929" w:val="left" w:leader="none"/>
        </w:tabs>
        <w:spacing w:before="54"/>
        <w:ind w:left="389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38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8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setfield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85"/>
        </w:rPr>
        <w:t>Construct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a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structure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in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which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value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of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the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field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has</w:t>
      </w:r>
      <w:r>
        <w:rPr>
          <w:b w:val="0"/>
          <w:bCs w:val="0"/>
          <w:color w:val="231F20"/>
          <w:spacing w:val="-8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been</w:t>
      </w:r>
      <w:r>
        <w:rPr>
          <w:b w:val="0"/>
          <w:bCs w:val="0"/>
          <w:color w:val="231F20"/>
          <w:spacing w:val="-9"/>
          <w:w w:val="85"/>
        </w:rPr>
        <w:t> </w:t>
      </w:r>
      <w:r>
        <w:rPr>
          <w:b w:val="0"/>
          <w:bCs w:val="0"/>
          <w:color w:val="231F20"/>
          <w:spacing w:val="0"/>
          <w:w w:val="85"/>
        </w:rPr>
        <w:t>changed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975" w:val="left" w:leader="none"/>
        </w:tabs>
        <w:spacing w:line="210" w:lineRule="exact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(str,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field,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929" w:val="left" w:leader="none"/>
        </w:tabs>
        <w:spacing w:before="54"/>
        <w:ind w:left="38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struct(...)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Construct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structure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from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&lt;fieldname&gt;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1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&lt;value&gt;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pairs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199" w:lineRule="exact"/>
        <w:ind w:left="141" w:right="0"/>
        <w:jc w:val="center"/>
      </w:pPr>
      <w:r>
        <w:rPr>
          <w:b w:val="0"/>
          <w:bCs w:val="0"/>
          <w:color w:val="231F20"/>
          <w:spacing w:val="0"/>
          <w:w w:val="85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99" w:lineRule="exact"/>
        <w:jc w:val="center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823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822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821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820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819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17"/>
      <w:pgSz w:w="15840" w:h="24480"/>
      <w:pgMar w:header="4828" w:footer="5472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878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877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876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875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874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5.065012pt;height:9.5pt;mso-position-horizontal-relative:page;mso-position-vertical-relative:page;z-index:-8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7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7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7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7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7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7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7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59.235012pt;height:9.5pt;mso-position-horizontal-relative:page;mso-position-vertical-relative:page;z-index:-7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7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7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7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7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6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6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6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6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6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6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6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6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5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5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5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5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5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5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5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5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4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4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4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4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4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4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4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4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4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4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3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3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3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3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3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3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3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3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2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2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2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2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2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2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2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2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1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1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1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1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1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1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1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1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0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0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0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0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0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0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8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0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0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9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9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9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9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9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9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9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9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7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8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8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8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8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8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8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8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8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8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8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7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Z01_SMIT8708_03_SE_APPA.indd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A–9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%1"/>
      <w:lvlJc w:val="left"/>
      <w:pPr>
        <w:ind w:hanging="2040"/>
        <w:jc w:val="left"/>
      </w:pPr>
      <w:rPr>
        <w:rFonts w:hint="default" w:ascii="Courier New" w:hAnsi="Courier New" w:eastAsia="Courier New"/>
        <w:color w:val="231F20"/>
        <w:sz w:val="17"/>
        <w:szCs w:val="17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hanging="2040"/>
      </w:pPr>
      <w:rPr>
        <w:rFonts w:hint="default" w:ascii="Courier New" w:hAnsi="Courier New" w:eastAsia="Courier New"/>
        <w:color w:val="231F20"/>
        <w:sz w:val="17"/>
        <w:szCs w:val="17"/>
      </w:rPr>
    </w:lvl>
    <w:lvl w:ilvl="1">
      <w:start w:val="1"/>
      <w:numFmt w:val="bullet"/>
      <w:lvlText w:val="-"/>
      <w:lvlJc w:val="left"/>
      <w:pPr>
        <w:ind w:hanging="2040"/>
      </w:pPr>
      <w:rPr>
        <w:rFonts w:hint="default" w:ascii="Courier New" w:hAnsi="Courier New" w:eastAsia="Courier New"/>
        <w:color w:val="231F20"/>
        <w:sz w:val="17"/>
        <w:szCs w:val="17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0"/>
      <w:ind w:left="3170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8"/>
      <w:ind w:left="3890"/>
      <w:outlineLvl w:val="1"/>
    </w:pPr>
    <w:rPr>
      <w:rFonts w:ascii="Times New Roman" w:hAnsi="Times New Roman" w:eastAsia="Times New Roman"/>
      <w:sz w:val="20"/>
      <w:szCs w:val="20"/>
    </w:rPr>
  </w:style>
  <w:style w:styleId="Heading2" w:type="paragraph">
    <w:name w:val="Heading 2"/>
    <w:basedOn w:val="Normal"/>
    <w:uiPriority w:val="1"/>
    <w:qFormat/>
    <w:pPr>
      <w:ind w:left="3890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Z01_SMIT8708_03_SE_APPA.indd</dc:title>
  <dcterms:created xsi:type="dcterms:W3CDTF">2014-10-30T15:41:47Z</dcterms:created>
  <dcterms:modified xsi:type="dcterms:W3CDTF">2014-10-30T15:41:47Z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