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2.xml" ContentType="application/vnd.openxmlformats-officedocument.wordprocessingml.footer+xml"/>
  <Override PartName="/word/header1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95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File</w:t>
      </w:r>
      <w:r>
        <w:rPr>
          <w:rFonts w:ascii="Times New Roman" w:hAnsi="Times New Roman" w:cs="Times New Roman" w:eastAsia="Times New Roman"/>
          <w:b/>
          <w:bCs/>
          <w:color w:val="FFFFFF"/>
          <w:spacing w:val="-5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Input</w:t>
      </w:r>
      <w:r>
        <w:rPr>
          <w:rFonts w:ascii="Times New Roman" w:hAnsi="Times New Roman" w:cs="Times New Roman" w:eastAsia="Times New Roman"/>
          <w:b/>
          <w:bCs/>
          <w:color w:val="FFFFFF"/>
          <w:spacing w:val="-4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and</w:t>
      </w:r>
      <w:r>
        <w:rPr>
          <w:rFonts w:ascii="Times New Roman" w:hAnsi="Times New Roman" w:cs="Times New Roman" w:eastAsia="Times New Roman"/>
          <w:b/>
          <w:bCs/>
          <w:color w:val="FFFFFF"/>
          <w:spacing w:val="-4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pStyle w:val="Heading2"/>
        <w:tabs>
          <w:tab w:pos="2893" w:val="left" w:leader="none"/>
        </w:tabs>
        <w:spacing w:before="42"/>
        <w:ind w:left="1315" w:right="0"/>
        <w:jc w:val="left"/>
        <w:rPr>
          <w:rFonts w:ascii="Times New Roman" w:hAnsi="Times New Roman" w:cs="Times New Roman" w:eastAsia="Times New Roman"/>
          <w:b w:val="0"/>
          <w:bCs w:val="0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color w:val="231F20"/>
          <w:spacing w:val="49"/>
          <w:w w:val="95"/>
        </w:rPr>
        <w:t>CHAPTE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ab/>
      </w:r>
      <w:r>
        <w:rPr>
          <w:rFonts w:ascii="Times New Roman" w:hAnsi="Times New Roman" w:cs="Times New Roman" w:eastAsia="Times New Roman"/>
          <w:color w:val="231F20"/>
          <w:spacing w:val="0"/>
          <w:w w:val="95"/>
          <w:sz w:val="36"/>
          <w:szCs w:val="36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7338" w:space="40"/>
            <w:col w:w="5142"/>
          </w:cols>
        </w:sectPr>
      </w:pP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3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Objectives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45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levels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capability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writing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including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circumstances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under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appropriate: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Saving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restoring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workspace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High-level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accessing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specific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formats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Low-level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access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programs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general-purpose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307" w:lineRule="auto"/>
        <w:ind w:left="239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14.415771pt;width:24.25pt;height:48.25pt;mso-position-horizontal-relative:page;mso-position-vertical-relative:paragraph;z-index:-2183" coordorigin="1768,288" coordsize="485,965">
            <v:group style="position:absolute;left:1892;top:651;width:238;height:239" coordorigin="1892,651" coordsize="238,239">
              <v:shape style="position:absolute;left:1892;top:651;width:238;height:239" coordorigin="1892,651" coordsize="238,239" path="m2130,771l2112,835,2064,878,2021,890,1996,888,1934,862,1897,811,1892,791,1893,764,1917,699,1964,660,2004,651,2028,653,2089,681,2124,734,2130,771xe" filled="f" stroked="t" strokeweight=".25pt" strokecolor="#231F20">
                <v:path arrowok="t"/>
              </v:shape>
            </v:group>
            <v:group style="position:absolute;left:1770;top:771;width:480;height:2" coordorigin="1770,771" coordsize="480,2">
              <v:shape style="position:absolute;left:1770;top:771;width:480;height:2" coordorigin="1770,771" coordsize="480,0" path="m1770,771l2250,771e" filled="f" stroked="t" strokeweight=".25pt" strokecolor="#231F20">
                <v:path arrowok="t"/>
              </v:shape>
            </v:group>
            <v:group style="position:absolute;left:2010;top:291;width:2;height:960" coordorigin="2010,291" coordsize="2,960">
              <v:shape style="position:absolute;left:2010;top:291;width:2;height:960" coordorigin="2010,291" coordsize="0,960" path="m2010,291l2010,125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Readin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writin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fundamenta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utilit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programmin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language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particular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additio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obviou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nee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sav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restor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(covere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Chapte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conside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thre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type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activitie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rea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writ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files.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658" w:val="left" w:leader="none"/>
        </w:tabs>
        <w:spacing w:line="220" w:lineRule="exact" w:before="73"/>
        <w:ind w:left="658" w:right="1874" w:hanging="42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Concept: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Serial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(I/O)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658" w:val="left" w:leader="none"/>
        </w:tabs>
        <w:spacing w:before="27"/>
        <w:ind w:left="658" w:right="0" w:hanging="42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Workspace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I/O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658" w:val="left" w:leader="none"/>
        </w:tabs>
        <w:spacing w:before="23"/>
        <w:ind w:left="658" w:right="0" w:hanging="42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High-level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I/O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138" w:val="left" w:leader="none"/>
        </w:tabs>
        <w:spacing w:before="14"/>
        <w:ind w:left="1138" w:right="0" w:hanging="48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Exploration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138" w:val="left" w:leader="none"/>
        </w:tabs>
        <w:spacing w:before="21"/>
        <w:ind w:left="1138" w:right="0" w:hanging="48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Spreadsheets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138" w:val="left" w:leader="none"/>
        </w:tabs>
        <w:spacing w:before="21"/>
        <w:ind w:left="1138" w:right="0" w:hanging="48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Delimite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658" w:val="left" w:leader="none"/>
        </w:tabs>
        <w:spacing w:before="30"/>
        <w:ind w:left="658" w:right="0" w:hanging="42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Lower-level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I/O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138" w:val="left" w:leader="none"/>
        </w:tabs>
        <w:spacing w:before="14"/>
        <w:ind w:left="1138" w:right="0" w:hanging="48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Openin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"/>
        <w:ind w:left="0" w:right="1273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Closin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138" w:val="left" w:leader="none"/>
        </w:tabs>
        <w:spacing w:before="21"/>
        <w:ind w:left="1138" w:right="0" w:hanging="48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Readin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Tex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138" w:val="left" w:leader="none"/>
        </w:tabs>
        <w:spacing w:line="241" w:lineRule="auto" w:before="21"/>
        <w:ind w:left="1138" w:right="1806" w:hanging="48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Tex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138" w:val="left" w:leader="none"/>
        </w:tabs>
        <w:spacing w:before="20"/>
        <w:ind w:left="1138" w:right="0" w:hanging="48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Writin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658" w:val="left" w:leader="none"/>
        </w:tabs>
        <w:spacing w:line="220" w:lineRule="exact" w:before="43"/>
        <w:ind w:left="658" w:right="2057" w:hanging="42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679.375pt;margin-top:18.451832pt;width:24.25pt;height:48.25pt;mso-position-horizontal-relative:page;mso-position-vertical-relative:paragraph;z-index:-2182" coordorigin="13588,369" coordsize="485,965">
            <v:group style="position:absolute;left:13712;top:732;width:238;height:239" coordorigin="13712,732" coordsize="238,239">
              <v:shape style="position:absolute;left:13712;top:732;width:238;height:239" coordorigin="13712,732" coordsize="238,239" path="m13950,852l13932,915,13884,959,13841,971,13816,969,13754,943,13717,892,13712,871,13713,845,13737,780,13784,741,13824,732,13848,734,13909,762,13944,815,13950,852xe" filled="f" stroked="t" strokeweight=".25pt" strokecolor="#231F20">
                <v:path arrowok="t"/>
              </v:shape>
            </v:group>
            <v:group style="position:absolute;left:13590;top:852;width:480;height:2" coordorigin="13590,852" coordsize="480,2">
              <v:shape style="position:absolute;left:13590;top:852;width:480;height:2" coordorigin="13590,852" coordsize="480,0" path="m13590,852l14070,852e" filled="f" stroked="t" strokeweight=".25pt" strokecolor="#231F20">
                <v:path arrowok="t"/>
              </v:shape>
            </v:group>
            <v:group style="position:absolute;left:13830;top:372;width:2;height:960" coordorigin="13830,372" coordsize="2,960">
              <v:shape style="position:absolute;left:13830;top:372;width:2;height:960" coordorigin="13830,372" coordsize="0,960" path="m13830,372l13830,133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Example—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Spreadsheet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20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7994" w:space="40"/>
            <w:col w:w="4486"/>
          </w:cols>
        </w:sectPr>
      </w:pPr>
    </w:p>
    <w:p>
      <w:pPr>
        <w:spacing w:line="120" w:lineRule="exact" w:before="2"/>
        <w:rPr>
          <w:sz w:val="12"/>
          <w:szCs w:val="12"/>
        </w:rPr>
      </w:pPr>
      <w:r>
        <w:rPr/>
        <w:pict>
          <v:group style="position:absolute;margin-left:130.5pt;margin-top:310.355988pt;width:540pt;height:595.256pt;mso-position-horizontal-relative:page;mso-position-vertical-relative:page;z-index:-2184" coordorigin="2610,6207" coordsize="10800,11905">
            <v:shape style="position:absolute;left:3624;top:6402;width:9786;height:2160" type="#_x0000_t75">
              <v:imagedata r:id="rId7" o:title=""/>
            </v:shape>
            <v:shape style="position:absolute;left:2610;top:6402;width:1240;height:2160" type="#_x0000_t75">
              <v:imagedata r:id="rId8" o:title=""/>
            </v:shape>
            <v:group style="position:absolute;left:11190;top:12250;width:2;height:5852" coordorigin="11190,12250" coordsize="2,5852">
              <v:shape style="position:absolute;left:11190;top:12250;width:2;height:5852" coordorigin="11190,12250" coordsize="0,5852" path="m11190,12250l11190,18102e" filled="f" stroked="t" strokeweight="1pt" strokecolor="#231F20">
                <v:path arrowok="t"/>
              </v:shape>
            </v:group>
            <v:group style="position:absolute;left:9928;top:7790;width:2640;height:4460" coordorigin="9928,7790" coordsize="2640,4460">
              <v:shape style="position:absolute;left:9928;top:7790;width:2640;height:4460" coordorigin="9928,7790" coordsize="2640,4460" path="m9928,12250l12568,12250,12568,7790,9928,7790,9928,12250xe" filled="t" fillcolor="#BCBEC0" stroked="f">
                <v:path arrowok="t"/>
                <v:fill type="solid"/>
              </v:shape>
            </v:group>
            <v:group style="position:absolute;left:4050;top:16017;width:6960;height:2" coordorigin="4050,16017" coordsize="6960,2">
              <v:shape style="position:absolute;left:4050;top:16017;width:6960;height:2" coordorigin="4050,16017" coordsize="6960,0" path="m4050,16017l11010,16017e" filled="f" stroked="t" strokeweight="1pt" strokecolor="#231F20">
                <v:path arrowok="t"/>
              </v:shape>
            </v:group>
            <v:group style="position:absolute;left:9992;top:7365;width:3;height:2" coordorigin="9992,7365" coordsize="3,2">
              <v:shape style="position:absolute;left:9992;top:7365;width:3;height:2" coordorigin="9992,7365" coordsize="3,0" path="m9992,7365l9994,7365e" filled="f" stroked="t" strokeweight=".307pt" strokecolor="#231F20">
                <v:path arrowok="t"/>
              </v:shape>
            </v:group>
            <v:group style="position:absolute;left:9843;top:6217;width:2657;height:488" coordorigin="9843,6217" coordsize="2657,488">
              <v:shape style="position:absolute;left:9843;top:6217;width:2657;height:488" coordorigin="9843,6217" coordsize="2657,488" path="m9843,6705l12500,6705,12500,6217,9843,6217,9843,6705xe" filled="t" fillcolor="#FFFFFF" stroked="f">
                <v:path arrowok="t"/>
                <v:fill type="solid"/>
              </v:shape>
            </v:group>
            <v:group style="position:absolute;left:9843;top:6217;width:2657;height:488" coordorigin="9843,6217" coordsize="2657,488">
              <v:shape style="position:absolute;left:9843;top:6217;width:2657;height:488" coordorigin="9843,6217" coordsize="2657,488" path="m12500,6217l9843,6217,9843,6705,12500,6705,12500,6217xe" filled="f" stroked="t" strokeweight="1pt" strokecolor="#231F20">
                <v:path arrowok="t"/>
              </v:shape>
            </v:group>
            <v:group style="position:absolute;left:9869;top:7742;width:2640;height:4448" coordorigin="9869,7742" coordsize="2640,4448">
              <v:shape style="position:absolute;left:9869;top:7742;width:2640;height:4448" coordorigin="9869,7742" coordsize="2640,4448" path="m9869,12190l12509,12190,12509,7742,9869,7742,9869,12190xe" filled="t" fillcolor="#E6E7E8" stroked="f">
                <v:path arrowok="t"/>
                <v:fill type="solid"/>
              </v:shape>
            </v:group>
            <w10:wrap type="none"/>
          </v:group>
        </w:pict>
      </w:r>
      <w:r>
        <w:rPr>
          <w:sz w:val="12"/>
          <w:szCs w:val="12"/>
        </w:rPr>
      </w:r>
    </w:p>
    <w:p>
      <w:pPr>
        <w:numPr>
          <w:ilvl w:val="0"/>
          <w:numId w:val="3"/>
        </w:numPr>
        <w:tabs>
          <w:tab w:pos="2590" w:val="left" w:leader="none"/>
        </w:tabs>
        <w:spacing w:line="307" w:lineRule="auto"/>
        <w:ind w:left="2590" w:right="3425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language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provides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ability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workspace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(or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parts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workspace)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restore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later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further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processing.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3"/>
        </w:numPr>
        <w:tabs>
          <w:tab w:pos="2590" w:val="left" w:leader="none"/>
        </w:tabs>
        <w:spacing w:line="307" w:lineRule="auto" w:before="82"/>
        <w:ind w:left="2590" w:right="3234" w:hanging="20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high-level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consume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contents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popular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formats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produce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internal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representation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ready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processing.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3"/>
        </w:numPr>
        <w:tabs>
          <w:tab w:pos="2590" w:val="left" w:leader="none"/>
        </w:tabs>
        <w:spacing w:line="307" w:lineRule="auto" w:before="82"/>
        <w:ind w:left="2590" w:right="3298" w:hanging="20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Almost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equivalent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write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write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format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after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manipulated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3"/>
        </w:numPr>
        <w:tabs>
          <w:tab w:pos="2590" w:val="left" w:leader="none"/>
        </w:tabs>
        <w:spacing w:line="307" w:lineRule="auto" w:before="82"/>
        <w:ind w:left="2590" w:right="3266" w:hanging="20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However,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lower-level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capabilities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manipulating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contain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recognizable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structures.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239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Introduction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3255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contain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workspace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variables,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spreadsheet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containing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delimited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numbers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plain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text.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Subsequent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information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formats,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help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documentation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details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their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usage.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167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168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07" w:lineRule="auto"/>
        <w:ind w:left="3170" w:right="2506" w:firstLine="2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language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provides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ability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access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binary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files—files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form—but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interpretation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binary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beyond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scope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text,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consider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binary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here.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Refer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documentation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information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about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binary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numPr>
          <w:ilvl w:val="0"/>
          <w:numId w:val="4"/>
        </w:numPr>
        <w:tabs>
          <w:tab w:pos="4146" w:val="left" w:leader="none"/>
        </w:tabs>
        <w:spacing w:before="58"/>
        <w:ind w:left="4146" w:right="0" w:hanging="477"/>
        <w:jc w:val="left"/>
        <w:rPr>
          <w:b w:val="0"/>
          <w:bCs w:val="0"/>
        </w:rPr>
      </w:pPr>
      <w:r>
        <w:rPr/>
        <w:pict>
          <v:group style="position:absolute;margin-left:237.992996pt;margin-top:3.145691pt;width:351.456pt;height:17.89pt;mso-position-horizontal-relative:page;mso-position-vertical-relative:paragraph;z-index:-2177" coordorigin="4760,63" coordsize="7029,358">
            <v:shape style="position:absolute;left:4764;top:63;width:420;height:357" type="#_x0000_t75">
              <v:imagedata r:id="rId10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10"/>
        </w:rPr>
        <w:t>Concept:</w:t>
      </w:r>
      <w:r>
        <w:rPr>
          <w:color w:val="231F20"/>
          <w:spacing w:val="-36"/>
          <w:w w:val="110"/>
        </w:rPr>
        <w:t> </w:t>
      </w:r>
      <w:r>
        <w:rPr>
          <w:color w:val="231F20"/>
          <w:spacing w:val="0"/>
          <w:w w:val="110"/>
        </w:rPr>
        <w:t>Serial</w:t>
      </w:r>
      <w:r>
        <w:rPr>
          <w:color w:val="231F20"/>
          <w:spacing w:val="-36"/>
          <w:w w:val="110"/>
        </w:rPr>
        <w:t> </w:t>
      </w:r>
      <w:r>
        <w:rPr>
          <w:color w:val="231F20"/>
          <w:spacing w:val="0"/>
          <w:w w:val="110"/>
        </w:rPr>
        <w:t>Input</w:t>
      </w:r>
      <w:r>
        <w:rPr>
          <w:color w:val="231F20"/>
          <w:spacing w:val="-35"/>
          <w:w w:val="110"/>
        </w:rPr>
        <w:t> </w:t>
      </w:r>
      <w:r>
        <w:rPr>
          <w:color w:val="231F20"/>
          <w:spacing w:val="0"/>
          <w:w w:val="110"/>
        </w:rPr>
        <w:t>and</w:t>
      </w:r>
      <w:r>
        <w:rPr>
          <w:color w:val="231F20"/>
          <w:spacing w:val="-36"/>
          <w:w w:val="110"/>
        </w:rPr>
        <w:t> </w:t>
      </w:r>
      <w:r>
        <w:rPr>
          <w:color w:val="231F20"/>
          <w:spacing w:val="0"/>
          <w:w w:val="110"/>
        </w:rPr>
        <w:t>Output</w:t>
      </w:r>
      <w:r>
        <w:rPr>
          <w:color w:val="231F20"/>
          <w:spacing w:val="-36"/>
          <w:w w:val="110"/>
        </w:rPr>
        <w:t> </w:t>
      </w:r>
      <w:r>
        <w:rPr>
          <w:color w:val="231F20"/>
          <w:spacing w:val="0"/>
          <w:w w:val="110"/>
        </w:rPr>
        <w:t>(I/O)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frequentl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readin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writin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Input/Outpu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(I/O)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alread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I/O</w:t>
      </w:r>
      <w:r>
        <w:rPr>
          <w:b w:val="0"/>
          <w:bCs w:val="0"/>
          <w:color w:val="231F20"/>
          <w:spacing w:val="1"/>
          <w:w w:val="119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retriev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programs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director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invoke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name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syste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saves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retrieve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sequentia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(serial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strea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characters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8.1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Mixe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represen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special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(“delimiters”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specif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organizatio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4" w:firstLine="240"/>
        <w:jc w:val="both"/>
      </w:pPr>
      <w:r>
        <w:rPr/>
        <w:pict>
          <v:group style="position:absolute;margin-left:88.375pt;margin-top:50.283485pt;width:24.25pt;height:48.25pt;mso-position-horizontal-relative:page;mso-position-vertical-relative:paragraph;z-index:-2175" coordorigin="1768,1006" coordsize="485,965">
            <v:group style="position:absolute;left:1892;top:1368;width:238;height:239" coordorigin="1892,1368" coordsize="238,239">
              <v:shape style="position:absolute;left:1892;top:1368;width:238;height:239" coordorigin="1892,1368" coordsize="238,239" path="m2130,1488l2112,1552,2064,1595,2021,1608,1996,1606,1934,1579,1897,1529,1892,1508,1893,1481,1917,1416,1964,1378,2004,1368,2028,1370,2089,1398,2124,1451,2130,1488xe" filled="f" stroked="t" strokeweight=".25pt" strokecolor="#231F20">
                <v:path arrowok="t"/>
              </v:shape>
            </v:group>
            <v:group style="position:absolute;left:1770;top:1488;width:480;height:2" coordorigin="1770,1488" coordsize="480,2">
              <v:shape style="position:absolute;left:1770;top:1488;width:480;height:2" coordorigin="1770,1488" coordsize="480,0" path="m1770,1488l2250,1488e" filled="f" stroked="t" strokeweight=".25pt" strokecolor="#231F20">
                <v:path arrowok="t"/>
              </v:shape>
            </v:group>
            <v:group style="position:absolute;left:2010;top:1008;width:2;height:960" coordorigin="2010,1008" coordsize="2,960">
              <v:shape style="position:absolute;left:2010;top:1008;width:2;height:960" coordorigin="2010,1008" coordsize="0,960" path="m2010,1008l2010,196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0.283485pt;width:24.25pt;height:48.25pt;mso-position-horizontal-relative:page;mso-position-vertical-relative:paragraph;z-index:-2174" coordorigin="13588,1006" coordsize="485,965">
            <v:group style="position:absolute;left:13712;top:1368;width:238;height:239" coordorigin="13712,1368" coordsize="238,239">
              <v:shape style="position:absolute;left:13712;top:1368;width:238;height:239" coordorigin="13712,1368" coordsize="238,239" path="m13950,1488l13932,1552,13884,1595,13841,1608,13816,1606,13754,1579,13717,1529,13712,1508,13713,1481,13737,1416,13784,1378,13824,1368,13848,1370,13909,1398,13944,1451,13950,1488xe" filled="f" stroked="t" strokeweight=".25pt" strokecolor="#231F20">
                <v:path arrowok="t"/>
              </v:shape>
            </v:group>
            <v:group style="position:absolute;left:13590;top:1488;width:480;height:2" coordorigin="13590,1488" coordsize="480,2">
              <v:shape style="position:absolute;left:13590;top:1488;width:480;height:2" coordorigin="13590,1488" coordsize="480,0" path="m13590,1488l14070,1488e" filled="f" stroked="t" strokeweight=".25pt" strokecolor="#231F20">
                <v:path arrowok="t"/>
              </v:shape>
            </v:group>
            <v:group style="position:absolute;left:13830;top:1008;width:2;height:960" coordorigin="13830,1008" coordsize="2,960">
              <v:shape style="position:absolute;left:13830;top:1008;width:2;height:960" coordorigin="13830,1008" coordsize="0,960" path="m13830,1008l13830,196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reading,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continually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requests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stream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reached.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received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progra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identif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delimiting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reformat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reconstruct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organization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represented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Similarly,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serialize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8.2.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preserve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organization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inserted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stream.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6" w:firstLine="240"/>
        <w:jc w:val="both"/>
      </w:pP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purpos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I/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discusse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encapsulate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fundamental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manageable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4"/>
        </w:numPr>
        <w:tabs>
          <w:tab w:pos="4146" w:val="left" w:leader="none"/>
        </w:tabs>
        <w:spacing w:before="58"/>
        <w:ind w:left="4146" w:right="0" w:hanging="477"/>
        <w:jc w:val="left"/>
        <w:rPr>
          <w:b w:val="0"/>
          <w:bCs w:val="0"/>
        </w:rPr>
      </w:pPr>
      <w:r>
        <w:rPr/>
        <w:pict>
          <v:group style="position:absolute;margin-left:237.992996pt;margin-top:3.145813pt;width:351.456pt;height:17.89pt;mso-position-horizontal-relative:page;mso-position-vertical-relative:paragraph;z-index:-2176" coordorigin="4760,63" coordsize="7029,358">
            <v:shape style="position:absolute;left:4764;top:63;width:420;height:356" type="#_x0000_t75">
              <v:imagedata r:id="rId11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Workspace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0"/>
          <w:w w:val="105"/>
        </w:rPr>
        <w:t>I/O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save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reload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load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command.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88.315948pt;margin-top:11.565276pt;width:6.106106pt;height:8.093685pt;mso-position-horizontal-relative:page;mso-position-vertical-relative:paragraph;z-index:-2159;rotation:29" type="#_x0000_t136" fillcolor="#231F20" stroked="f">
            <o:extrusion v:ext="view" autorotationcenter="t"/>
            <v:textpath style="font-family:&amp;quot;Arial&amp;quot;;font-size:8pt;v-text-kern:t;mso-text-shadow:auto" string="R"/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Source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Stream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9"/>
        <w:rPr>
          <w:sz w:val="22"/>
          <w:szCs w:val="22"/>
        </w:rPr>
      </w:pPr>
      <w:r>
        <w:rPr/>
        <w:br w:type="column"/>
      </w:r>
      <w:r>
        <w:rPr>
          <w:sz w:val="22"/>
          <w:szCs w:val="22"/>
        </w:rPr>
      </w:r>
    </w:p>
    <w:p>
      <w:pPr>
        <w:ind w:left="38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68.670898pt;margin-top:9.68305pt;width:6.051441pt;height:8.053194pt;mso-position-horizontal-relative:page;mso-position-vertical-relative:paragraph;z-index:-2167;rotation:15" type="#_x0000_t136" fillcolor="#231F20" stroked="f">
            <o:extrusion v:ext="view" autorotationcenter="t"/>
            <v:textpath style="font-family:&amp;quot;Arial&amp;quot;;font-size:8pt;v-text-kern:t;mso-text-shadow:auto" string="N"/>
            <w10:wrap type="none"/>
          </v:shape>
        </w:pict>
      </w:r>
      <w:r>
        <w:rPr/>
        <w:pict>
          <v:shape style="position:absolute;margin-left:376.147003pt;margin-top:11.983957pt;width:5.167279pt;height:8.066978pt;mso-position-horizontal-relative:page;mso-position-vertical-relative:paragraph;z-index:-2164;rotation:20" type="#_x0000_t136" fillcolor="#231F20" stroked="f">
            <o:extrusion v:ext="view" autorotationcenter="t"/>
            <v:textpath style="font-family:&amp;quot;Arial&amp;quot;;font-size:8pt;v-text-kern:t;mso-text-shadow:auto" string="F"/>
            <w10:wrap type="none"/>
          </v:shape>
        </w:pict>
      </w:r>
      <w:r>
        <w:rPr/>
        <w:pict>
          <v:shape style="position:absolute;margin-left:381.734497pt;margin-top:14.660024pt;width:6.490972pt;height:8.037826pt;mso-position-horizontal-relative:page;mso-position-vertical-relative:paragraph;z-index:-2161;rotation:25" type="#_x0000_t136" fillcolor="#231F20" stroked="f">
            <o:extrusion v:ext="view" autorotationcenter="t"/>
            <v:textpath style="font-family:&amp;quot;Arial&amp;quot;;font-size:8pt;v-text-kern:t;mso-text-shadow:auto" string="O"/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Reads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0" w:lineRule="exact" w:before="7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Program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4" w:equalWidth="0">
            <w:col w:w="4994" w:space="40"/>
            <w:col w:w="2068" w:space="40"/>
            <w:col w:w="851" w:space="40"/>
            <w:col w:w="448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0"/>
        <w:ind w:left="0" w:right="1644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02.541992pt;margin-top:-31.688761pt;width:35.494pt;height:14.5pt;mso-position-horizontal-relative:page;mso-position-vertical-relative:paragraph;z-index:-2179" coordorigin="6051,-634" coordsize="710,290">
            <v:group style="position:absolute;left:6056;top:-629;width:700;height:280" coordorigin="6056,-629" coordsize="700,280">
              <v:shape style="position:absolute;left:6056;top:-629;width:700;height:280" coordorigin="6056,-629" coordsize="700,280" path="m6056,-349l6756,-349,6756,-629,6056,-629,6056,-349xe" filled="t" fillcolor="#E6E7E8" stroked="f">
                <v:path arrowok="t"/>
                <v:fill type="solid"/>
              </v:shape>
            </v:group>
            <v:group style="position:absolute;left:6056;top:-629;width:700;height:280" coordorigin="6056,-629" coordsize="700,280">
              <v:shape style="position:absolute;left:6056;top:-629;width:700;height:280" coordorigin="6056,-629" coordsize="700,280" path="m6756,-349l6056,-349,6056,-629,6756,-629,6756,-34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5.626007pt;margin-top:-39.799744pt;width:182.73pt;height:40.940621pt;mso-position-horizontal-relative:page;mso-position-vertical-relative:paragraph;z-index:-2178" coordorigin="6913,-796" coordsize="3655,819">
            <v:group style="position:absolute;left:9782;top:-629;width:780;height:280" coordorigin="9782,-629" coordsize="780,280">
              <v:shape style="position:absolute;left:9782;top:-629;width:780;height:280" coordorigin="9782,-629" coordsize="780,280" path="m9782,-349l10562,-349,10562,-629,9782,-629,9782,-349xe" filled="t" fillcolor="#E6E7E8" stroked="f">
                <v:path arrowok="t"/>
                <v:fill type="solid"/>
              </v:shape>
            </v:group>
            <v:group style="position:absolute;left:9782;top:-629;width:780;height:280" coordorigin="9782,-629" coordsize="780,280">
              <v:shape style="position:absolute;left:9782;top:-629;width:780;height:280" coordorigin="9782,-629" coordsize="780,280" path="m10562,-349l9782,-349,9782,-629,10562,-629,10562,-349xe" filled="f" stroked="t" strokeweight=".5pt" strokecolor="#231F20">
                <v:path arrowok="t"/>
              </v:shape>
            </v:group>
            <v:group style="position:absolute;left:6918;top:-791;width:2202;height:416" coordorigin="6918,-791" coordsize="2202,416">
              <v:shape style="position:absolute;left:6918;top:-791;width:2202;height:416" coordorigin="6918,-791" coordsize="2202,416" path="m6918,-685l7003,-729,7075,-762,7139,-783,7200,-791,7231,-790,7297,-777,7372,-749,7464,-705,7516,-676,7575,-643,7640,-605,7713,-562,7793,-515,7885,-466,7977,-428,8068,-401,8157,-384,8244,-375,8328,-375,8410,-382,8490,-395,8566,-414,8639,-437,8708,-464,8774,-494,8835,-526,8891,-559,8943,-593,9031,-657,9096,-713,9119,-735e" filled="f" stroked="t" strokeweight=".5pt" strokecolor="#231F20">
                <v:path arrowok="t"/>
              </v:shape>
            </v:group>
            <v:group style="position:absolute;left:6918;top:-398;width:2202;height:416" coordorigin="6918,-398" coordsize="2202,416">
              <v:shape style="position:absolute;left:6918;top:-398;width:2202;height:416" coordorigin="6918,-398" coordsize="2202,416" path="m6918,-315l7003,-351,7076,-377,7140,-394,7200,-398,7231,-396,7297,-381,7373,-351,7464,-306,7517,-277,7575,-243,7640,-205,7713,-163,7793,-115,7877,-70,7962,-36,8048,-10,8133,7,8217,16,8301,18,8383,13,8463,3,8541,-12,8616,-31,8688,-54,8756,-79,8820,-107,8880,-136,8934,-166,9027,-224,9096,-275,9119,-297e" filled="f" stroked="t" strokeweight=".5pt" strokecolor="#231F20">
                <v:path arrowok="t"/>
              </v:shape>
            </v:group>
            <v:group style="position:absolute;left:6918;top:-675;width:2202;height:633" coordorigin="6918,-675" coordsize="2202,633">
              <v:shape style="position:absolute;left:6918;top:-675;width:2202;height:633" coordorigin="6918,-675" coordsize="2202,633" path="m7787,-458l7200,-458,7231,-456,7263,-450,7333,-428,7416,-390,7517,-337,7575,-303,7793,-175,7877,-130,7962,-96,8048,-70,8133,-53,8217,-44,8301,-42,8383,-47,8463,-57,8541,-72,8616,-91,8688,-114,8756,-139,8820,-167,8880,-196,8934,-226,9027,-284,9076,-319,8335,-319,8250,-319,8162,-327,8072,-344,7981,-371,7887,-407,7793,-455,7787,-458xe" filled="t" fillcolor="#E6E7E8" stroked="f">
                <v:path arrowok="t"/>
                <v:fill type="solid"/>
              </v:shape>
              <v:shape style="position:absolute;left:6918;top:-675;width:2202;height:633" coordorigin="6918,-675" coordsize="2202,633" path="m9119,-675l9067,-627,8991,-567,8894,-501,8838,-468,8778,-437,8713,-407,8645,-381,8572,-358,8496,-339,8417,-326,8335,-319,9076,-319,9096,-335,9119,-357,9119,-675xe" filled="t" fillcolor="#E6E7E8" stroked="f">
                <v:path arrowok="t"/>
                <v:fill type="solid"/>
              </v:shape>
              <v:shape style="position:absolute;left:6918;top:-675;width:2202;height:633" coordorigin="6918,-675" coordsize="2202,633" path="m7142,-660l7062,-657,6999,-649,6938,-633,6918,-625,6918,-375,6963,-394,7003,-411,7076,-437,7140,-454,7200,-458,7787,-458,7709,-500,7630,-538,7555,-569,7484,-596,7416,-617,7353,-633,7294,-645,7189,-658,7142,-660xe" filled="t" fillcolor="#E6E7E8" stroked="f">
                <v:path arrowok="t"/>
                <v:fill type="solid"/>
              </v:shape>
            </v:group>
            <v:group style="position:absolute;left:9165;top:-489;width:478;height:2" coordorigin="9165,-489" coordsize="478,2">
              <v:shape style="position:absolute;left:9165;top:-489;width:478;height:2" coordorigin="9165,-489" coordsize="478,0" path="m9643,-489l9165,-489e" filled="f" stroked="t" strokeweight=".5pt" strokecolor="#231F20">
                <v:path arrowok="t"/>
              </v:shape>
            </v:group>
            <v:group style="position:absolute;left:9607;top:-540;width:124;height:102" coordorigin="9607,-540" coordsize="124,102">
              <v:shape style="position:absolute;left:9607;top:-540;width:124;height:102" coordorigin="9607,-540" coordsize="124,102" path="m9607,-540l9636,-489,9607,-438,9731,-489,9607,-540xe" filled="t" fillcolor="#231F20" stroked="f">
                <v:path arrowok="t"/>
                <v:fill type="solid"/>
              </v:shape>
            </v:group>
            <v:group style="position:absolute;left:7932;top:-706;width:132;height:109" coordorigin="7932,-706" coordsize="132,109">
              <v:shape style="position:absolute;left:7932;top:-706;width:132;height:109" coordorigin="7932,-706" coordsize="132,109" path="m7932,-597l8063,-706e" filled="f" stroked="t" strokeweight=".5pt" strokecolor="#231F20">
                <v:path arrowok="t"/>
              </v:shape>
            </v:group>
            <v:group style="position:absolute;left:7864;top:-659;width:128;height:119" coordorigin="7864,-659" coordsize="128,119">
              <v:shape style="position:absolute;left:7864;top:-659;width:128;height:119" coordorigin="7864,-659" coordsize="128,119" path="m7927,-659l7864,-541,7992,-581,7937,-602,7927,-65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409.29361pt;margin-top:-11.689629pt;width:5.167695pt;height:8.067284pt;mso-position-horizontal-relative:page;mso-position-vertical-relative:paragraph;z-index:-2172;rotation:2" type="#_x0000_t136" fillcolor="#231F20" stroked="f">
            <o:extrusion v:ext="view" autorotationcenter="t"/>
            <v:textpath style="font-family:&amp;quot;Arial&amp;quot;;font-size:8pt;v-text-kern:t;mso-text-shadow:auto" string="T"/>
            <w10:wrap type="none"/>
          </v:shape>
        </w:pict>
      </w:r>
      <w:r>
        <w:rPr/>
        <w:pict>
          <v:shape style="position:absolute;margin-left:364.708038pt;margin-top:-27.80512pt;width:2.311596pt;height:8.00257pt;mso-position-horizontal-relative:page;mso-position-vertical-relative:paragraph;z-index:-2170;rotation:11" type="#_x0000_t136" fillcolor="#231F20" stroked="f">
            <o:extrusion v:ext="view" autorotationcenter="t"/>
            <v:textpath style="font-family:&amp;quot;Arial&amp;quot;;font-size:8pt;v-text-kern:t;mso-text-shadow:auto" string="I"/>
            <w10:wrap type="none"/>
          </v:shape>
        </w:pict>
      </w:r>
      <w:r>
        <w:rPr/>
        <w:pict>
          <v:shape style="position:absolute;margin-left:402.584412pt;margin-top:-12.471437pt;width:5.575442pt;height:8.035019pt;mso-position-horizontal-relative:page;mso-position-vertical-relative:paragraph;z-index:-2169;rotation:11" type="#_x0000_t136" fillcolor="#231F20" stroked="f">
            <o:extrusion v:ext="view" autorotationcenter="t"/>
            <v:textpath style="font-family:&amp;quot;Arial&amp;quot;;font-size:8pt;v-text-kern:t;mso-text-shadow:auto" string="A"/>
            <w10:wrap type="none"/>
          </v:shape>
        </w:pict>
      </w:r>
      <w:r>
        <w:rPr/>
        <w:pict>
          <v:shape style="position:absolute;margin-left:394.758575pt;margin-top:-14.622312pt;width:7.022902pt;height:8.106196pt;mso-position-horizontal-relative:page;mso-position-vertical-relative:paragraph;z-index:-2163;rotation:21" type="#_x0000_t136" fillcolor="#231F20" stroked="f">
            <o:extrusion v:ext="view" autorotationcenter="t"/>
            <v:textpath style="font-family:&amp;quot;Arial&amp;quot;;font-size:8pt;v-text-kern:t;mso-text-shadow:auto" string="M"/>
            <w10:wrap type="none"/>
          </v:shape>
        </w:pict>
      </w:r>
      <w:r>
        <w:rPr/>
        <w:pict>
          <v:shape style="position:absolute;margin-left:427.104034pt;margin-top:-13.991563pt;width:5.989932pt;height:8.007334pt;mso-position-horizontal-relative:page;mso-position-vertical-relative:paragraph;z-index:-2157;rotation:344" type="#_x0000_t136" fillcolor="#231F20" stroked="f">
            <o:extrusion v:ext="view" autorotationcenter="t"/>
            <v:textpath style="font-family:&amp;quot;Arial&amp;quot;;font-size:8pt;v-text-kern:t;mso-text-shadow:auto" string="N"/>
            <w10:wrap type="none"/>
          </v:shape>
        </w:pict>
      </w:r>
      <w:r>
        <w:rPr/>
        <w:pict>
          <v:shape style="position:absolute;margin-left:419.468079pt;margin-top:-12.327989pt;width:6.478701pt;height:8.027999pt;mso-position-horizontal-relative:page;mso-position-vertical-relative:paragraph;z-index:-2155;rotation:351" type="#_x0000_t136" fillcolor="#231F20" stroked="f">
            <o:extrusion v:ext="view" autorotationcenter="t"/>
            <v:textpath style="font-family:&amp;quot;Arial&amp;quot;;font-size:8pt;v-text-kern:t;mso-text-shadow:auto" string="O"/>
            <w10:wrap type="none"/>
          </v:shape>
        </w:pict>
      </w:r>
      <w:r>
        <w:rPr/>
        <w:pict>
          <v:shape style="position:absolute;margin-left:415.801727pt;margin-top:-11.68509pt;width:2.333150pt;height:8.008771pt;mso-position-horizontal-relative:page;mso-position-vertical-relative:paragraph;z-index:-2153;rotation:357" type="#_x0000_t136" fillcolor="#231F20" stroked="f">
            <o:extrusion v:ext="view" autorotationcenter="t"/>
            <v:textpath style="font-family:&amp;quot;Arial&amp;quot;;font-size:8pt;v-text-kern:t;mso-text-shadow:auto" string="I"/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8.1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input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2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stream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408.941162pt;margin-top:10.696706pt;width:12.819657pt;height:8.29716pt;mso-position-horizontal-relative:page;mso-position-vertical-relative:paragraph;z-index:-2160;rotation:28" type="#_x0000_t136" fillcolor="#231F20" stroked="f">
            <o:extrusion v:ext="view" autorotationcenter="t"/>
            <v:textpath style="font-family:&amp;quot;Arial&amp;quot;;font-size:8pt;v-text-kern:t;mso-text-shadow:auto" string="O R"/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Program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9"/>
        <w:rPr>
          <w:sz w:val="22"/>
          <w:szCs w:val="22"/>
        </w:rPr>
      </w:pPr>
      <w:r>
        <w:rPr/>
        <w:br w:type="column"/>
      </w:r>
      <w:r>
        <w:rPr>
          <w:sz w:val="22"/>
          <w:szCs w:val="22"/>
        </w:rPr>
      </w:r>
    </w:p>
    <w:p>
      <w:pPr>
        <w:ind w:left="8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97.061493pt;margin-top:10.102088pt;width:5.855499pt;height:8.0572pt;mso-position-horizontal-relative:page;mso-position-vertical-relative:paragraph;z-index:-2165;rotation:18" type="#_x0000_t136" fillcolor="#231F20" stroked="f">
            <o:extrusion v:ext="view" autorotationcenter="t"/>
            <v:textpath style="font-family:&amp;quot;Arial&amp;quot;;font-size:8pt;v-text-kern:t;mso-text-shadow:auto" string="N"/>
            <w10:wrap type="none"/>
          </v:shape>
        </w:pict>
      </w:r>
      <w:r>
        <w:rPr/>
        <w:pict>
          <v:shape style="position:absolute;margin-left:404.147949pt;margin-top:12.686855pt;width:5.018002pt;height:8.078759pt;mso-position-horizontal-relative:page;mso-position-vertical-relative:paragraph;z-index:-2162;rotation:23" type="#_x0000_t136" fillcolor="#231F20" stroked="f">
            <o:extrusion v:ext="view" autorotationcenter="t"/>
            <v:textpath style="font-family:&amp;quot;Arial&amp;quot;;font-size:8pt;v-text-kern:t;mso-text-shadow:auto" string="F"/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Writes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127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Stream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0" w:lineRule="exact" w:before="7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9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Destination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4" w:equalWidth="0">
            <w:col w:w="5027" w:space="40"/>
            <w:col w:w="541" w:space="40"/>
            <w:col w:w="1941" w:space="40"/>
            <w:col w:w="4891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0"/>
        <w:ind w:left="0" w:right="1708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298.625pt;margin-top:-39.799652pt;width:181.92pt;height:40.940621pt;mso-position-horizontal-relative:page;mso-position-vertical-relative:paragraph;z-index:-2181" coordorigin="5973,-796" coordsize="3638,819">
            <v:group style="position:absolute;left:5983;top:-629;width:760;height:280" coordorigin="5983,-629" coordsize="760,280">
              <v:shape style="position:absolute;left:5983;top:-629;width:760;height:280" coordorigin="5983,-629" coordsize="760,280" path="m5983,-349l6742,-349,6742,-629,5983,-629,5983,-349xe" filled="t" fillcolor="#E6E7E8" stroked="f">
                <v:path arrowok="t"/>
                <v:fill type="solid"/>
              </v:shape>
            </v:group>
            <v:group style="position:absolute;left:5983;top:-629;width:760;height:280" coordorigin="5983,-629" coordsize="760,280">
              <v:shape style="position:absolute;left:5983;top:-629;width:760;height:280" coordorigin="5983,-629" coordsize="760,280" path="m6742,-349l5983,-349,5983,-629,6742,-629,6742,-349xe" filled="f" stroked="t" strokeweight=".5pt" strokecolor="#231F20">
                <v:path arrowok="t"/>
              </v:shape>
            </v:group>
            <v:group style="position:absolute;left:6789;top:-489;width:478;height:2" coordorigin="6789,-489" coordsize="478,2">
              <v:shape style="position:absolute;left:6789;top:-489;width:478;height:2" coordorigin="6789,-489" coordsize="478,0" path="m7267,-489l6789,-489e" filled="f" stroked="t" strokeweight=".5pt" strokecolor="#231F20">
                <v:path arrowok="t"/>
              </v:shape>
            </v:group>
            <v:group style="position:absolute;left:7404;top:-791;width:2202;height:416" coordorigin="7404,-791" coordsize="2202,416">
              <v:shape style="position:absolute;left:7404;top:-791;width:2202;height:416" coordorigin="7404,-791" coordsize="2202,416" path="m7404,-685l7490,-729,7562,-762,7626,-783,7687,-791,7717,-790,7783,-777,7859,-749,7950,-705,8003,-676,8062,-643,8127,-605,8199,-562,8279,-515,8372,-466,8464,-428,8554,-401,8643,-384,8730,-375,8815,-375,8897,-382,8977,-395,9053,-414,9126,-437,9195,-464,9260,-494,9322,-526,9378,-559,9430,-593,9518,-657,9583,-713,9606,-735e" filled="f" stroked="t" strokeweight=".5pt" strokecolor="#231F20">
                <v:path arrowok="t"/>
              </v:shape>
            </v:group>
            <v:group style="position:absolute;left:7404;top:-398;width:2202;height:416" coordorigin="7404,-398" coordsize="2202,416">
              <v:shape style="position:absolute;left:7404;top:-398;width:2202;height:416" coordorigin="7404,-398" coordsize="2202,416" path="m7404,-315l7490,-351,7562,-377,7626,-394,7687,-398,7718,-396,7784,-381,7860,-351,7951,-306,8003,-277,8062,-243,8127,-205,8199,-163,8279,-115,8364,-70,8449,-36,8534,-10,8619,7,8704,16,8788,18,8870,13,8950,3,9028,-12,9103,-31,9174,-54,9243,-79,9307,-107,9366,-136,9421,-165,9514,-224,9582,-275,9606,-297e" filled="f" stroked="t" strokeweight=".5pt" strokecolor="#231F20">
                <v:path arrowok="t"/>
              </v:shape>
            </v:group>
            <v:group style="position:absolute;left:7404;top:-675;width:2202;height:633" coordorigin="7404,-675" coordsize="2202,633">
              <v:shape style="position:absolute;left:7404;top:-675;width:2202;height:633" coordorigin="7404,-675" coordsize="2202,633" path="m8273,-458l7687,-458,7718,-456,7750,-450,7820,-428,7903,-390,8003,-337,8062,-303,8279,-175,8364,-130,8449,-96,8534,-70,8619,-53,8704,-44,8788,-42,8870,-47,8950,-57,9028,-72,9103,-91,9174,-114,9243,-139,9307,-167,9366,-196,9421,-225,9514,-284,9562,-319,8821,-319,8736,-319,8649,-327,8559,-344,8467,-371,8374,-407,8279,-455,8273,-458xe" filled="t" fillcolor="#E6E7E8" stroked="f">
                <v:path arrowok="t"/>
                <v:fill type="solid"/>
              </v:shape>
              <v:shape style="position:absolute;left:7404;top:-675;width:2202;height:633" coordorigin="7404,-675" coordsize="2202,633" path="m9606,-675l9554,-627,9478,-567,9381,-501,9325,-468,9265,-437,9200,-407,9131,-381,9059,-358,8983,-339,8904,-326,8821,-319,9562,-319,9582,-335,9606,-357,9606,-675xe" filled="t" fillcolor="#E6E7E8" stroked="f">
                <v:path arrowok="t"/>
                <v:fill type="solid"/>
              </v:shape>
              <v:shape style="position:absolute;left:7404;top:-675;width:2202;height:633" coordorigin="7404,-675" coordsize="2202,633" path="m7629,-660l7549,-657,7486,-649,7425,-633,7404,-625,7404,-375,7449,-394,7490,-411,7562,-437,7626,-454,7687,-458,8273,-458,8196,-500,8117,-538,8042,-569,7970,-596,7903,-617,7840,-633,7781,-645,7675,-658,7629,-660xe" filled="t" fillcolor="#E6E7E8" stroked="f">
                <v:path arrowok="t"/>
                <v:fill type="solid"/>
              </v:shape>
            </v:group>
            <v:group style="position:absolute;left:7231;top:-540;width:124;height:102" coordorigin="7231,-540" coordsize="124,102">
              <v:shape style="position:absolute;left:7231;top:-540;width:124;height:102" coordorigin="7231,-540" coordsize="124,102" path="m7231,-540l7261,-489,7231,-438,7356,-489,7231,-540xe" filled="t" fillcolor="#231F20" stroked="f">
                <v:path arrowok="t"/>
                <v:fill type="solid"/>
              </v:shape>
            </v:group>
            <v:group style="position:absolute;left:8418;top:-706;width:132;height:109" coordorigin="8418,-706" coordsize="132,109">
              <v:shape style="position:absolute;left:8418;top:-706;width:132;height:109" coordorigin="8418,-706" coordsize="132,109" path="m8418,-597l8550,-706e" filled="f" stroked="t" strokeweight=".5pt" strokecolor="#231F20">
                <v:path arrowok="t"/>
              </v:shape>
            </v:group>
            <v:group style="position:absolute;left:8350;top:-659;width:128;height:119" coordorigin="8350,-659" coordsize="128,119">
              <v:shape style="position:absolute;left:8350;top:-659;width:128;height:119" coordorigin="8350,-659" coordsize="128,119" path="m8414,-659l8350,-541,8479,-581,8423,-602,8414,-65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83.945007pt;margin-top:-31.938669pt;width:48.418pt;height:15pt;mso-position-horizontal-relative:page;mso-position-vertical-relative:paragraph;z-index:-2180" coordorigin="9679,-639" coordsize="968,300">
            <v:group style="position:absolute;left:9689;top:-629;width:948;height:280" coordorigin="9689,-629" coordsize="948,280">
              <v:shape style="position:absolute;left:9689;top:-629;width:948;height:280" coordorigin="9689,-629" coordsize="948,280" path="m9689,-349l10637,-349,10637,-629,9689,-629,9689,-349xe" filled="t" fillcolor="#E6E7E8" stroked="f">
                <v:path arrowok="t"/>
                <v:fill type="solid"/>
              </v:shape>
            </v:group>
            <v:group style="position:absolute;left:9689;top:-629;width:948;height:280" coordorigin="9689,-629" coordsize="948,280">
              <v:shape style="position:absolute;left:9689;top:-629;width:948;height:280" coordorigin="9689,-629" coordsize="948,280" path="m10637,-349l9689,-349,9689,-629,10637,-629,10637,-34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35.063019pt;margin-top:-13.447923pt;width:6.972156pt;height:10.051168pt;mso-position-horizontal-relative:page;mso-position-vertical-relative:paragraph;z-index:-2173" type="#_x0000_t202" filled="f" stroked="f">
            <v:textbox inset="0,0,0,0">
              <w:txbxContent>
                <w:p>
                  <w:pPr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100"/>
                      <w:sz w:val="16"/>
                      <w:szCs w:val="16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9.499786pt;margin-top:-12.786776pt;width:5.36129pt;height:8.016823pt;mso-position-horizontal-relative:page;mso-position-vertical-relative:paragraph;z-index:-2171;rotation:7" type="#_x0000_t136" fillcolor="#231F20" stroked="f">
            <o:extrusion v:ext="view" autorotationcenter="t"/>
            <v:textpath style="font-family:&amp;quot;Arial&amp;quot;;font-size:8pt;v-text-kern:t;mso-text-shadow:auto" string="A"/>
            <w10:wrap type="none"/>
          </v:shape>
        </w:pict>
      </w:r>
      <w:r>
        <w:rPr/>
        <w:pict>
          <v:shape style="position:absolute;margin-left:393.310333pt;margin-top:-27.637465pt;width:2.246801pt;height:8.006294pt;mso-position-horizontal-relative:page;mso-position-vertical-relative:paragraph;z-index:-2168;rotation:14" type="#_x0000_t136" fillcolor="#231F20" stroked="f">
            <o:extrusion v:ext="view" autorotationcenter="t"/>
            <v:textpath style="font-family:&amp;quot;Arial&amp;quot;;font-size:8pt;v-text-kern:t;mso-text-shadow:auto" string="I"/>
            <w10:wrap type="none"/>
          </v:shape>
        </w:pict>
      </w:r>
      <w:r>
        <w:rPr/>
        <w:pict>
          <v:shape style="position:absolute;margin-left:421.815796pt;margin-top:-14.289349pt;width:6.684814pt;height:8.017324pt;mso-position-horizontal-relative:page;mso-position-vertical-relative:paragraph;z-index:-2166;rotation:17" type="#_x0000_t136" fillcolor="#231F20" stroked="f">
            <o:extrusion v:ext="view" autorotationcenter="t"/>
            <v:textpath style="font-family:&amp;quot;Arial&amp;quot;;font-size:8pt;v-text-kern:t;mso-text-shadow:auto" string="M"/>
            <w10:wrap type="none"/>
          </v:shape>
        </w:pict>
      </w:r>
      <w:r>
        <w:rPr/>
        <w:pict>
          <v:shape style="position:absolute;margin-left:453.190643pt;margin-top:-15.36272pt;width:5.811568pt;height:8.025664pt;mso-position-horizontal-relative:page;mso-position-vertical-relative:paragraph;z-index:-2158;rotation:343" type="#_x0000_t136" fillcolor="#231F20" stroked="f">
            <o:extrusion v:ext="view" autorotationcenter="t"/>
            <v:textpath style="font-family:&amp;quot;Arial&amp;quot;;font-size:8pt;v-text-kern:t;mso-text-shadow:auto" string="N"/>
            <w10:wrap type="none"/>
          </v:shape>
        </w:pict>
      </w:r>
      <w:r>
        <w:rPr/>
        <w:pict>
          <v:shape style="position:absolute;margin-left:445.871155pt;margin-top:-13.550385pt;width:6.249806pt;height:8.020079pt;mso-position-horizontal-relative:page;mso-position-vertical-relative:paragraph;z-index:-2156;rotation:349" type="#_x0000_t136" fillcolor="#231F20" stroked="f">
            <o:extrusion v:ext="view" autorotationcenter="t"/>
            <v:textpath style="font-family:&amp;quot;Arial&amp;quot;;font-size:8pt;v-text-kern:t;mso-text-shadow:auto" string="O"/>
            <w10:wrap type="none"/>
          </v:shape>
        </w:pict>
      </w:r>
      <w:r>
        <w:rPr/>
        <w:pict>
          <v:shape style="position:absolute;margin-left:442.298676pt;margin-top:-12.722648pt;width:2.347744pt;height:8.033521pt;mso-position-horizontal-relative:page;mso-position-vertical-relative:paragraph;z-index:-2154;rotation:355" type="#_x0000_t136" fillcolor="#231F20" stroked="f">
            <o:extrusion v:ext="view" autorotationcenter="t"/>
            <v:textpath style="font-family:&amp;quot;Arial&amp;quot;;font-size:8pt;v-text-kern:t;mso-text-shadow:auto" string="I"/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8.2</w:t>
      </w:r>
      <w:r>
        <w:rPr>
          <w:rFonts w:ascii="Times New Roman" w:hAnsi="Times New Roman" w:cs="Times New Roman" w:eastAsia="Times New Roman"/>
          <w:b/>
          <w:bCs/>
          <w:color w:val="231F20"/>
          <w:spacing w:val="4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output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stream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8.3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High-Level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I/O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169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890" w:right="1664"/>
        <w:jc w:val="both"/>
      </w:pPr>
      <w:r>
        <w:rPr>
          <w:b w:val="0"/>
          <w:bCs w:val="0"/>
          <w:color w:val="231F20"/>
          <w:spacing w:val="0"/>
          <w:w w:val="100"/>
        </w:rPr>
        <w:t>written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subsequent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restor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convention,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.mat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extension.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matlab.mat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70" w:firstLine="240"/>
        <w:jc w:val="both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save—either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explicitly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providing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890" w:right="6071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save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mydata.mat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c*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before="88"/>
        <w:ind w:left="3890" w:right="1669"/>
        <w:jc w:val="both"/>
      </w:pP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beginning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letter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890" w:right="2840"/>
        <w:jc w:val="both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details,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documentation.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287" w:firstLine="0"/>
        <w:jc w:val="center"/>
        <w:rPr>
          <w:b w:val="0"/>
          <w:bCs w:val="0"/>
        </w:rPr>
      </w:pPr>
      <w:r>
        <w:rPr/>
        <w:pict>
          <v:group style="position:absolute;margin-left:273.993011pt;margin-top:3.145691pt;width:351.456pt;height:17.89pt;mso-position-horizontal-relative:page;mso-position-vertical-relative:paragraph;z-index:-2152" coordorigin="5480,63" coordsize="7029,358">
            <v:shape style="position:absolute;left:5484;top:63;width:420;height:356" type="#_x0000_t75">
              <v:imagedata r:id="rId13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8.3</w:t>
      </w:r>
      <w:r>
        <w:rPr>
          <w:color w:val="231F20"/>
          <w:spacing w:val="52"/>
          <w:w w:val="105"/>
        </w:rPr>
        <w:t> </w:t>
      </w:r>
      <w:r>
        <w:rPr>
          <w:color w:val="231F20"/>
          <w:spacing w:val="0"/>
          <w:w w:val="105"/>
        </w:rPr>
        <w:t>High-Level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0"/>
          <w:w w:val="105"/>
        </w:rPr>
        <w:t>I/O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0"/>
          <w:w w:val="105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890" w:right="962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turn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I/O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expect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load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external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sources,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perhaps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1" w:lineRule="exact"/>
        <w:ind w:left="7349" w:right="0"/>
        <w:jc w:val="left"/>
      </w:pPr>
      <w:r>
        <w:rPr/>
        <w:pict>
          <v:group style="position:absolute;margin-left:202.25pt;margin-top:10.659033pt;width:240.476pt;height:162.75pt;mso-position-horizontal-relative:page;mso-position-vertical-relative:paragraph;z-index:-2151" coordorigin="4045,213" coordsize="4810,3255">
            <v:group style="position:absolute;left:4050;top:218;width:4800;height:3245" coordorigin="4050,218" coordsize="4800,3245">
              <v:shape style="position:absolute;left:4050;top:218;width:4800;height:3245" coordorigin="4050,218" coordsize="4800,3245" path="m4050,3463l8850,3463,8850,218,4050,218,4050,3463xe" filled="t" fillcolor="#EDEDEE" stroked="f">
                <v:path arrowok="t"/>
                <v:fill type="solid"/>
              </v:shape>
            </v:group>
            <v:group style="position:absolute;left:4159;top:342;width:1706;height:232" coordorigin="4159,342" coordsize="1706,232">
              <v:shape style="position:absolute;left:4159;top:342;width:1706;height:232" coordorigin="4159,342" coordsize="1706,232" path="m4159,574l5865,574,5865,342,4159,342,4159,574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enhancements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71" w:lineRule="exact"/>
        <w:jc w:val="left"/>
        <w:sectPr>
          <w:headerReference w:type="default" r:id="rId12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before="38"/>
        <w:ind w:left="0" w:right="367" w:firstLine="0"/>
        <w:jc w:val="center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7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27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8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2.365137pt;width:24.25pt;height:48.25pt;mso-position-horizontal-relative:page;mso-position-vertical-relative:paragraph;z-index:-2150" coordorigin="1768,47" coordsize="485,965">
            <v:group style="position:absolute;left:1892;top:410;width:238;height:239" coordorigin="1892,410" coordsize="238,239">
              <v:shape style="position:absolute;left:1892;top:410;width:238;height:239" coordorigin="1892,410" coordsize="238,239" path="m2130,530l2112,594,2064,637,2021,649,1996,647,1934,621,1897,570,1892,550,1893,523,1917,458,1964,419,2004,410,2028,412,2089,440,2124,493,2130,530xe" filled="f" stroked="t" strokeweight=".25pt" strokecolor="#231F20">
                <v:path arrowok="t"/>
              </v:shape>
            </v:group>
            <v:group style="position:absolute;left:1770;top:530;width:480;height:2" coordorigin="1770,530" coordsize="480,2">
              <v:shape style="position:absolute;left:1770;top:530;width:480;height:2" coordorigin="1770,530" coordsize="480,0" path="m1770,530l2250,530e" filled="f" stroked="t" strokeweight=".25pt" strokecolor="#231F20">
                <v:path arrowok="t"/>
              </v:shape>
            </v:group>
            <v:group style="position:absolute;left:2010;top:50;width:2;height:960" coordorigin="2010,50" coordsize="2,960">
              <v:shape style="position:absolute;left:2010;top:50;width:2;height:960" coordorigin="2010,50" coordsize="0,960" path="m2010,50l2010,101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practica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sense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savin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workspac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rarel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appropriate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approach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saving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work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because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saves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generate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almos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alway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bette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create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workspace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idea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length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computatio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(perhap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overnight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prepar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display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spli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halves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hal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overnight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calculation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workspace.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second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part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rea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workspac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quickly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develop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sophisticate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way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displa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withou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havin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re-ru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length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calculations.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/>
        <w:ind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8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0"/>
        <w:jc w:val="left"/>
      </w:pPr>
      <w:r>
        <w:rPr/>
        <w:pict>
          <v:group style="position:absolute;margin-left:679.375pt;margin-top:4.99115pt;width:24.25pt;height:48.25pt;mso-position-horizontal-relative:page;mso-position-vertical-relative:paragraph;z-index:-2149" coordorigin="13588,100" coordsize="485,965">
            <v:group style="position:absolute;left:13712;top:462;width:238;height:239" coordorigin="13712,462" coordsize="238,239">
              <v:shape style="position:absolute;left:13712;top:462;width:238;height:239" coordorigin="13712,462" coordsize="238,239" path="m13950,582l13932,646,13884,690,13841,702,13816,700,13754,673,13717,623,13712,602,13713,575,13737,510,13784,472,13824,462,13848,464,13909,492,13944,545,13950,582xe" filled="f" stroked="t" strokeweight=".25pt" strokecolor="#231F20">
                <v:path arrowok="t"/>
              </v:shape>
            </v:group>
            <v:group style="position:absolute;left:13590;top:582;width:480;height:2" coordorigin="13590,582" coordsize="480,2">
              <v:shape style="position:absolute;left:13590;top:582;width:480;height:2" coordorigin="13590,582" coordsize="480,0" path="m13590,582l14070,582e" filled="f" stroked="t" strokeweight=".25pt" strokecolor="#231F20">
                <v:path arrowok="t"/>
              </v:shape>
            </v:group>
            <v:group style="position:absolute;left:13830;top:102;width:2;height:960" coordorigin="13830,102" coordsize="2,960">
              <v:shape style="position:absolute;left:13830;top:102;width:2;height:960" coordorigin="13830,102" coordsize="0,960" path="m13830,102l13830,106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5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unknown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0"/>
        <w:jc w:val="left"/>
      </w:pPr>
      <w:r>
        <w:rPr>
          <w:b w:val="0"/>
          <w:bCs w:val="0"/>
          <w:color w:val="231F20"/>
          <w:spacing w:val="1"/>
          <w:w w:val="100"/>
        </w:rPr>
        <w:t>source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difficul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0"/>
        <w:jc w:val="left"/>
      </w:pPr>
      <w:r>
        <w:rPr>
          <w:b w:val="0"/>
          <w:bCs w:val="0"/>
          <w:color w:val="231F20"/>
          <w:spacing w:val="13"/>
          <w:w w:val="100"/>
        </w:rPr>
        <w:t>exploratio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3"/>
          <w:w w:val="100"/>
        </w:rPr>
        <w:t>natur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3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0"/>
        <w:jc w:val="left"/>
      </w:pPr>
      <w:r>
        <w:rPr>
          <w:b w:val="0"/>
          <w:bCs w:val="0"/>
          <w:color w:val="231F20"/>
          <w:spacing w:val="2"/>
          <w:w w:val="100"/>
        </w:rPr>
        <w:t>organizatio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good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habit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explore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0"/>
        <w:jc w:val="left"/>
      </w:pPr>
      <w:r>
        <w:rPr>
          <w:b w:val="0"/>
          <w:bCs w:val="0"/>
          <w:color w:val="231F20"/>
          <w:spacing w:val="2"/>
          <w:w w:val="100"/>
        </w:rPr>
        <w:t>whateve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mean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available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0"/>
        <w:jc w:val="left"/>
      </w:pP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decid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according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observations.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right="1659" w:firstLine="240"/>
        <w:jc w:val="both"/>
      </w:pPr>
      <w:r>
        <w:rPr>
          <w:b w:val="0"/>
          <w:bCs w:val="0"/>
          <w:color w:val="231F20"/>
          <w:spacing w:val="11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languages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requir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programme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write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detaile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write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7072" w:space="40"/>
            <w:col w:w="5408"/>
          </w:cols>
        </w:sectPr>
      </w:pP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3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especiall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applicatio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acquisition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packages.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Fortunately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programmers,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much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messy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readers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writers.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Table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8.1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identifies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reader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5"/>
        </w:numPr>
        <w:tabs>
          <w:tab w:pos="4421" w:val="left" w:leader="none"/>
        </w:tabs>
        <w:ind w:left="4421" w:right="6949" w:hanging="53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Exploration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5"/>
        <w:jc w:val="both"/>
      </w:pP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immediat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interes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spreadsheets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8.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notic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delimite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presume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contain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wherea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spreadshee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numerical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double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Typically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text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delimite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specia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(comma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tab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anythin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else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designat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divide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new-lin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designat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170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1790" w:right="0" w:firstLine="0"/>
        <w:jc w:val="left"/>
        <w:rPr>
          <w:rFonts w:ascii="Palatino" w:hAnsi="Palatino" w:cs="Palatino" w:eastAsia="Palatino"/>
          <w:sz w:val="20"/>
          <w:szCs w:val="20"/>
        </w:rPr>
      </w:pPr>
      <w:r>
        <w:rPr/>
        <w:pict>
          <v:group style="position:absolute;margin-left:166.5pt;margin-top:2.736152pt;width:423pt;height:12.5pt;mso-position-horizontal-relative:page;mso-position-vertical-relative:paragraph;z-index:-2148" coordorigin="3330,55" coordsize="8460,250">
            <v:shape style="position:absolute;left:3330;top:55;width:8460;height:250" coordorigin="3330,55" coordsize="8460,250" path="m3330,305l11790,305,11790,55,3330,55,3330,305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b/>
          <w:bCs/>
          <w:color w:val="FFFFFF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8.1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4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File</w:t>
      </w:r>
      <w:r>
        <w:rPr>
          <w:rFonts w:ascii="Palatino" w:hAnsi="Palatino" w:cs="Palatino" w:eastAsia="Palatino"/>
          <w:b/>
          <w:bCs/>
          <w:color w:val="FFFFFF"/>
          <w:spacing w:val="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reading</w:t>
      </w:r>
      <w:r>
        <w:rPr>
          <w:rFonts w:ascii="Palatino" w:hAnsi="Palatino" w:cs="Palatino" w:eastAsia="Palatino"/>
          <w:b/>
          <w:bCs/>
          <w:color w:val="FFFFFF"/>
          <w:spacing w:val="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and</w:t>
      </w:r>
      <w:r>
        <w:rPr>
          <w:rFonts w:ascii="Palatino" w:hAnsi="Palatino" w:cs="Palatino" w:eastAsia="Palatino"/>
          <w:b/>
          <w:bCs/>
          <w:color w:val="FFFFFF"/>
          <w:spacing w:val="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writing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20"/>
          <w:szCs w:val="20"/>
        </w:rPr>
      </w:r>
    </w:p>
    <w:tbl>
      <w:tblPr>
        <w:tblW w:w="0" w:type="auto"/>
        <w:jc w:val="left"/>
        <w:tblInd w:w="17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46" w:hRule="exact"/>
        </w:trPr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80" w:right="0"/>
              <w:jc w:val="left"/>
              <w:rPr>
                <w:rFonts w:ascii="GillSans-UltraBold" w:hAnsi="GillSans-UltraBold" w:cs="GillSans-UltraBold" w:eastAsia="GillSans-UltraBold"/>
                <w:sz w:val="20"/>
                <w:szCs w:val="20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20"/>
                <w:szCs w:val="20"/>
              </w:rPr>
              <w:t>File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69" w:right="0"/>
              <w:jc w:val="left"/>
              <w:rPr>
                <w:rFonts w:ascii="GillSans-UltraBold" w:hAnsi="GillSans-UltraBold" w:cs="GillSans-UltraBold" w:eastAsia="GillSans-UltraBold"/>
                <w:sz w:val="20"/>
                <w:szCs w:val="20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80"/>
                <w:sz w:val="20"/>
                <w:szCs w:val="20"/>
              </w:rPr>
              <w:t>Content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9" w:right="0"/>
              <w:jc w:val="left"/>
              <w:rPr>
                <w:rFonts w:ascii="GillSans-UltraBold" w:hAnsi="GillSans-UltraBold" w:cs="GillSans-UltraBold" w:eastAsia="GillSans-UltraBold"/>
                <w:sz w:val="20"/>
                <w:szCs w:val="20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20"/>
                <w:szCs w:val="20"/>
              </w:rPr>
              <w:t>Reader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24" w:right="0"/>
              <w:jc w:val="left"/>
              <w:rPr>
                <w:rFonts w:ascii="GillSans-UltraBold" w:hAnsi="GillSans-UltraBold" w:cs="GillSans-UltraBold" w:eastAsia="GillSans-UltraBold"/>
                <w:sz w:val="20"/>
                <w:szCs w:val="20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20"/>
                <w:szCs w:val="20"/>
              </w:rPr>
              <w:t>Writer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52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GillSans-UltraBold" w:hAnsi="GillSans-UltraBold" w:cs="GillSans-UltraBold" w:eastAsia="GillSans-UltraBold"/>
                <w:sz w:val="20"/>
                <w:szCs w:val="20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80"/>
                <w:sz w:val="20"/>
                <w:szCs w:val="20"/>
              </w:rPr>
              <w:t>Data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-31"/>
                <w:w w:val="80"/>
                <w:sz w:val="20"/>
                <w:szCs w:val="20"/>
              </w:rPr>
              <w:t> 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80"/>
                <w:sz w:val="20"/>
                <w:szCs w:val="20"/>
              </w:rPr>
              <w:t>Format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79" w:right="0"/>
              <w:jc w:val="left"/>
              <w:rPr>
                <w:rFonts w:ascii="GillSans-UltraBold" w:hAnsi="GillSans-UltraBold" w:cs="GillSans-UltraBold" w:eastAsia="GillSans-UltraBold"/>
                <w:sz w:val="20"/>
                <w:szCs w:val="20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20"/>
                <w:szCs w:val="20"/>
              </w:rPr>
              <w:t>Extension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608" w:hRule="exact"/>
        </w:trPr>
        <w:tc>
          <w:tcPr>
            <w:tcW w:w="1115" w:type="dxa"/>
            <w:tcBorders>
              <w:top w:val="single" w:sz="8" w:space="0" w:color="231F2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35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Plain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text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231F2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35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Any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0" w:type="dxa"/>
            <w:tcBorders>
              <w:top w:val="single" w:sz="8" w:space="0" w:color="231F2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80"/>
              <w:ind w:left="9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textscan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52" w:type="dxa"/>
            <w:tcBorders>
              <w:top w:val="single" w:sz="8" w:space="0" w:color="231F2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2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fprintf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952" w:type="dxa"/>
            <w:tcBorders>
              <w:top w:val="single" w:sz="8" w:space="0" w:color="231F2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250" w:lineRule="auto" w:before="35"/>
              <w:ind w:left="119" w:right="60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Specified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6"/>
                <w:w w:val="9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6"/>
                <w:w w:val="9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function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6"/>
                <w:w w:val="9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calls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8" w:space="0" w:color="231F2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35"/>
              <w:ind w:left="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.txt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usually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96" w:hRule="exact"/>
        </w:trPr>
        <w:tc>
          <w:tcPr>
            <w:tcW w:w="111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0"/>
                <w:sz w:val="20"/>
                <w:szCs w:val="20"/>
              </w:rPr>
              <w:t>CSV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250" w:lineRule="auto" w:before="24"/>
              <w:ind w:left="169" w:right="21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Comma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separated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values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0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69"/>
              <w:ind w:left="9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csvread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5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69"/>
              <w:ind w:left="12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csvwrite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95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double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array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.csv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96" w:hRule="exact"/>
        </w:trPr>
        <w:tc>
          <w:tcPr>
            <w:tcW w:w="111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Delimited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250" w:lineRule="auto" w:before="24"/>
              <w:ind w:left="169" w:right="9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Numbers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separated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by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delimiters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0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69"/>
              <w:ind w:left="9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dlmread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5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69"/>
              <w:ind w:left="12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dlmwrite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95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double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array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.txt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usually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96" w:hRule="exact"/>
        </w:trPr>
        <w:tc>
          <w:tcPr>
            <w:tcW w:w="111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250" w:lineRule="auto" w:before="24"/>
              <w:ind w:left="80" w:right="1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Excel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worksheet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Microsoft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32"/>
                <w:w w:val="9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specific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0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69"/>
              <w:ind w:left="9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xlsread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5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69"/>
              <w:ind w:left="12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xlswrite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95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250" w:lineRule="auto" w:before="24"/>
              <w:ind w:left="119" w:right="43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Double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array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cell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arrays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.xls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96" w:hRule="exact"/>
        </w:trPr>
        <w:tc>
          <w:tcPr>
            <w:tcW w:w="111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Image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25"/>
                <w:w w:val="9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Various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0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69"/>
              <w:ind w:left="9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imread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5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69"/>
              <w:ind w:left="12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imwrite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95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250" w:lineRule="auto" w:before="24"/>
              <w:ind w:left="119" w:right="7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True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color,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grayscale,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indexed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image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various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96" w:hRule="exact"/>
        </w:trPr>
        <w:tc>
          <w:tcPr>
            <w:tcW w:w="111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Audio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4"/>
                <w:w w:val="9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file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AU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WAV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0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5"/>
                <w:sz w:val="17"/>
                <w:szCs w:val="17"/>
              </w:rPr>
              <w:t>auread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23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47"/>
              <w:ind w:left="9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wavread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5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5"/>
                <w:sz w:val="17"/>
                <w:szCs w:val="17"/>
              </w:rPr>
              <w:t>Auwrite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28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5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47"/>
              <w:ind w:left="12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wavwrite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952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250" w:lineRule="auto" w:before="24"/>
              <w:ind w:left="119" w:right="59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Sound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sample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rate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.au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.wav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1115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Movie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20"/>
                <w:szCs w:val="20"/>
              </w:rPr>
              <w:t>AVI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0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69"/>
              <w:ind w:left="9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aviread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52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69"/>
              <w:ind w:left="12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no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952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movie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24"/>
              <w:ind w:left="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0"/>
                <w:sz w:val="20"/>
                <w:szCs w:val="20"/>
              </w:rPr>
              <w:t>.avi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60" w:lineRule="exact" w:before="53"/>
        <w:ind w:left="3170" w:right="2385"/>
        <w:jc w:val="both"/>
      </w:pPr>
      <w:r>
        <w:rPr/>
        <w:pict>
          <v:group style="position:absolute;margin-left:88.375pt;margin-top:-5.749011pt;width:24.25pt;height:48.25pt;mso-position-horizontal-relative:page;mso-position-vertical-relative:paragraph;z-index:-2147" coordorigin="1768,-115" coordsize="485,965">
            <v:group style="position:absolute;left:1892;top:248;width:238;height:239" coordorigin="1892,248" coordsize="238,239">
              <v:shape style="position:absolute;left:1892;top:248;width:238;height:239" coordorigin="1892,248" coordsize="238,239" path="m2130,368l2112,431,2064,475,2021,487,1996,485,1934,459,1897,408,1892,387,1893,361,1917,296,1964,257,2004,248,2028,250,2089,278,2124,331,2130,368xe" filled="f" stroked="t" strokeweight=".25pt" strokecolor="#231F20">
                <v:path arrowok="t"/>
              </v:shape>
            </v:group>
            <v:group style="position:absolute;left:1770;top:368;width:480;height:2" coordorigin="1770,368" coordsize="480,2">
              <v:shape style="position:absolute;left:1770;top:368;width:480;height:2" coordorigin="1770,368" coordsize="480,0" path="m1770,368l2250,368e" filled="f" stroked="t" strokeweight=".25pt" strokecolor="#231F20">
                <v:path arrowok="t"/>
              </v:shape>
            </v:group>
            <v:group style="position:absolute;left:2010;top:-112;width:2;height:960" coordorigin="2010,-112" coordsize="2,960">
              <v:shape style="position:absolute;left:2010;top:-112;width:2;height:960" coordorigin="2010,-112" coordsize="0,960" path="m2010,-112l2010,84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5.749011pt;width:24.25pt;height:48.25pt;mso-position-horizontal-relative:page;mso-position-vertical-relative:paragraph;z-index:-2146" coordorigin="13588,-115" coordsize="485,965">
            <v:group style="position:absolute;left:13712;top:248;width:238;height:239" coordorigin="13712,248" coordsize="238,239">
              <v:shape style="position:absolute;left:13712;top:248;width:238;height:239" coordorigin="13712,248" coordsize="238,239" path="m13950,368l13932,431,13884,475,13841,487,13816,485,13754,459,13717,408,13712,387,13713,361,13737,296,13784,257,13824,248,13848,250,13909,278,13944,331,13950,368xe" filled="f" stroked="t" strokeweight=".25pt" strokecolor="#231F20">
                <v:path arrowok="t"/>
              </v:shape>
            </v:group>
            <v:group style="position:absolute;left:13590;top:368;width:480;height:2" coordorigin="13590,368" coordsize="480,2">
              <v:shape style="position:absolute;left:13590;top:368;width:480;height:2" coordorigin="13590,368" coordsize="480,0" path="m13590,368l14070,368e" filled="f" stroked="t" strokeweight=".25pt" strokecolor="#231F20">
                <v:path arrowok="t"/>
              </v:shape>
            </v:group>
            <v:group style="position:absolute;left:13830;top:-112;width:2;height:960" coordorigin="13830,-112" coordsize="2,960">
              <v:shape style="position:absolute;left:13830;top:-112;width:2;height:960" coordorigin="13830,-112" coordsize="0,960" path="m13830,-112l13830,84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4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imported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norma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matrix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processin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tool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applied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exceptio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rul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plai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text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reade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forma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specifie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defin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data,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stored.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1" w:firstLine="240"/>
        <w:jc w:val="both"/>
      </w:pPr>
      <w:r>
        <w:rPr>
          <w:b w:val="0"/>
          <w:bCs w:val="0"/>
          <w:color w:val="231F20"/>
          <w:spacing w:val="2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approache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extensio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afte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dot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significan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outpu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spreadsheet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spreadshee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progra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explor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content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organization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[Typically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spreadshee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plain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editor.</w:t>
      </w:r>
      <w:r>
        <w:rPr>
          <w:b w:val="0"/>
          <w:bCs w:val="0"/>
          <w:color w:val="231F20"/>
          <w:spacing w:val="0"/>
          <w:w w:val="100"/>
        </w:rPr>
        <w:t>]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recogniz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extensio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spreadsheet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edito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legible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discer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delimiter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conten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text.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5"/>
        </w:numPr>
        <w:tabs>
          <w:tab w:pos="3701" w:val="left" w:leader="none"/>
        </w:tabs>
        <w:ind w:left="3701" w:right="7461" w:hanging="532"/>
        <w:jc w:val="both"/>
        <w:rPr>
          <w:b w:val="0"/>
          <w:bCs w:val="0"/>
        </w:rPr>
      </w:pPr>
      <w:r>
        <w:rPr>
          <w:color w:val="231F20"/>
          <w:spacing w:val="0"/>
          <w:w w:val="110"/>
        </w:rPr>
        <w:t>Spreadsheets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b w:val="0"/>
          <w:bCs w:val="0"/>
          <w:color w:val="231F20"/>
          <w:spacing w:val="1"/>
          <w:w w:val="100"/>
        </w:rPr>
        <w:t>Exce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Microsof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produc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implement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spreadsheets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Spreadsheets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rectangula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labele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cells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formulae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cells.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computational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capability,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solv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problems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offe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flexibl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plotting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packages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presenting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colorful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charts.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occasions,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/>
        <w:pict>
          <v:group style="position:absolute;margin-left:277pt;margin-top:623.732971pt;width:349pt;height:293.479pt;mso-position-horizontal-relative:page;mso-position-vertical-relative:page;z-index:-2144" coordorigin="5540,12475" coordsize="6980,5870">
            <v:group style="position:absolute;left:5550;top:12485;width:6960;height:5850" coordorigin="5550,12485" coordsize="6960,5850">
              <v:shape style="position:absolute;left:5550;top:12485;width:6960;height:5850" coordorigin="5550,12485" coordsize="6960,5850" path="m5550,18334l12510,18334,12510,12485,5550,12485,5550,18334xe" filled="t" fillcolor="#E6E7E8" stroked="f">
                <v:path arrowok="t"/>
                <v:fill type="solid"/>
              </v:shape>
              <v:shape style="position:absolute;left:5550;top:12484;width:423;height:350" type="#_x0000_t75">
                <v:imagedata r:id="rId16" o:title="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8.3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High-Level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I/O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171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spacing w:line="260" w:lineRule="exact" w:before="374"/>
        <w:ind w:left="3890" w:right="1669" w:firstLine="240"/>
        <w:jc w:val="both"/>
      </w:pP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reade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Exce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spreadsheet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significan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amoun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flexibilit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retrievin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spreadsheet.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typica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spreadshee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grades.xl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Table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8.2.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goal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reader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separate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portions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spreadshee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reade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return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hol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doubles;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hol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request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hol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bot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(tr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8</w:t>
      </w:r>
      <w:r>
        <w:rPr>
          <w:b w:val="0"/>
          <w:bCs w:val="0"/>
          <w:color w:val="231F20"/>
          <w:spacing w:val="-3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1).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329"/>
        <w:ind w:left="5770" w:right="0" w:firstLine="0"/>
        <w:jc w:val="left"/>
        <w:rPr>
          <w:rFonts w:ascii="Palatino" w:hAnsi="Palatino" w:cs="Palatino" w:eastAsia="Palatino"/>
          <w:sz w:val="20"/>
          <w:szCs w:val="20"/>
        </w:rPr>
      </w:pPr>
      <w:r>
        <w:rPr/>
        <w:pict>
          <v:group style="position:absolute;margin-left:365.5pt;margin-top:15.78596pt;width:172pt;height:12.5pt;mso-position-horizontal-relative:page;mso-position-vertical-relative:paragraph;z-index:-2145" coordorigin="7310,316" coordsize="3440,250">
            <v:shape style="position:absolute;left:7310;top:316;width:3440;height:250" coordorigin="7310,316" coordsize="3440,250" path="m7310,566l10750,566,10750,316,7310,316,7310,566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b/>
          <w:bCs/>
          <w:color w:val="FFFFFF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8.2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5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Sample</w:t>
      </w:r>
      <w:r>
        <w:rPr>
          <w:rFonts w:ascii="Palatino" w:hAnsi="Palatino" w:cs="Palatino" w:eastAsia="Palatino"/>
          <w:b/>
          <w:bCs/>
          <w:color w:val="FFFFFF"/>
          <w:spacing w:val="3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spreadsheet</w:t>
      </w:r>
      <w:r>
        <w:rPr>
          <w:rFonts w:ascii="Palatino" w:hAnsi="Palatino" w:cs="Palatino" w:eastAsia="Palatino"/>
          <w:b/>
          <w:bCs/>
          <w:color w:val="FFFFFF"/>
          <w:spacing w:val="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date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20"/>
          <w:szCs w:val="20"/>
        </w:rPr>
      </w:r>
    </w:p>
    <w:tbl>
      <w:tblPr>
        <w:tblW w:w="0" w:type="auto"/>
        <w:jc w:val="left"/>
        <w:tblInd w:w="56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46" w:hRule="exact"/>
        </w:trPr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80" w:right="0"/>
              <w:jc w:val="left"/>
              <w:rPr>
                <w:rFonts w:ascii="GillSans-UltraBold" w:hAnsi="GillSans-UltraBold" w:cs="GillSans-UltraBold" w:eastAsia="GillSans-UltraBold"/>
                <w:sz w:val="20"/>
                <w:szCs w:val="20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20"/>
                <w:szCs w:val="20"/>
              </w:rPr>
              <w:t>name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84" w:right="406"/>
              <w:jc w:val="center"/>
              <w:rPr>
                <w:rFonts w:ascii="GillSans-UltraBold" w:hAnsi="GillSans-UltraBold" w:cs="GillSans-UltraBold" w:eastAsia="GillSans-UltraBold"/>
                <w:sz w:val="20"/>
                <w:szCs w:val="20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20"/>
                <w:szCs w:val="20"/>
              </w:rPr>
              <w:t>age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25" w:right="0"/>
              <w:jc w:val="left"/>
              <w:rPr>
                <w:rFonts w:ascii="GillSans-UltraBold" w:hAnsi="GillSans-UltraBold" w:cs="GillSans-UltraBold" w:eastAsia="GillSans-UltraBold"/>
                <w:sz w:val="20"/>
                <w:szCs w:val="20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20"/>
                <w:szCs w:val="20"/>
              </w:rPr>
              <w:t>grade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074" w:type="dxa"/>
            <w:tcBorders>
              <w:top w:val="single" w:sz="8" w:space="0" w:color="231F2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fred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55" w:type="dxa"/>
            <w:tcBorders>
              <w:top w:val="single" w:sz="8" w:space="0" w:color="231F2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384" w:right="40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19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4" w:type="dxa"/>
            <w:tcBorders>
              <w:top w:val="single" w:sz="8" w:space="0" w:color="231F2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5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78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07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Joe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5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384" w:right="40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5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83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07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85"/>
                <w:sz w:val="20"/>
                <w:szCs w:val="20"/>
              </w:rPr>
              <w:t>Sally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5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384" w:right="40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98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5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07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Charlie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5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right="2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5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56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07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Mary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5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384" w:right="40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23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4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5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89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074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95"/>
                <w:sz w:val="20"/>
                <w:szCs w:val="20"/>
              </w:rPr>
              <w:t>Ann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55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384" w:right="40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19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84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5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line="170" w:lineRule="exac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259" w:right="411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88.375pt;margin-top:-42.244141pt;width:24.25pt;height:48.25pt;mso-position-horizontal-relative:page;mso-position-vertical-relative:paragraph;z-index:-2143" coordorigin="1768,-845" coordsize="485,965">
            <v:group style="position:absolute;left:1892;top:-482;width:238;height:239" coordorigin="1892,-482" coordsize="238,239">
              <v:shape style="position:absolute;left:1892;top:-482;width:238;height:239" coordorigin="1892,-482" coordsize="238,239" path="m2130,-362l2112,-299,2064,-255,2021,-243,1996,-245,1934,-271,1897,-322,1892,-343,1893,-369,1917,-434,1964,-473,2004,-482,2028,-480,2089,-452,2124,-399,2130,-362xe" filled="f" stroked="t" strokeweight=".25pt" strokecolor="#231F20">
                <v:path arrowok="t"/>
              </v:shape>
            </v:group>
            <v:group style="position:absolute;left:1770;top:-362;width:480;height:2" coordorigin="1770,-362" coordsize="480,2">
              <v:shape style="position:absolute;left:1770;top:-362;width:480;height:2" coordorigin="1770,-362" coordsize="480,0" path="m1770,-362l2250,-362e" filled="f" stroked="t" strokeweight=".25pt" strokecolor="#231F20">
                <v:path arrowok="t"/>
              </v:shape>
            </v:group>
            <v:group style="position:absolute;left:2010;top:-842;width:2;height:960" coordorigin="2010,-842" coordsize="2,960">
              <v:shape style="position:absolute;left:2010;top:-842;width:2;height:960" coordorigin="2010,-842" coordsize="0,960" path="m2010,-842l2010,11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42.244141pt;width:24.25pt;height:48.25pt;mso-position-horizontal-relative:page;mso-position-vertical-relative:paragraph;z-index:-2142" coordorigin="13588,-845" coordsize="485,965">
            <v:group style="position:absolute;left:13712;top:-482;width:238;height:239" coordorigin="13712,-482" coordsize="238,239">
              <v:shape style="position:absolute;left:13712;top:-482;width:238;height:239" coordorigin="13712,-482" coordsize="238,239" path="m13950,-362l13932,-299,13884,-255,13841,-243,13816,-245,13754,-271,13717,-322,13712,-343,13713,-369,13737,-434,13784,-473,13824,-482,13848,-480,13909,-452,13944,-399,13950,-362xe" filled="f" stroked="t" strokeweight=".25pt" strokecolor="#231F20">
                <v:path arrowok="t"/>
              </v:shape>
            </v:group>
            <v:group style="position:absolute;left:13590;top:-362;width:480;height:2" coordorigin="13590,-362" coordsize="480,2">
              <v:shape style="position:absolute;left:13590;top:-362;width:480;height:2" coordorigin="13590,-362" coordsize="480,0" path="m13590,-362l14070,-362e" filled="f" stroked="t" strokeweight=".25pt" strokecolor="#231F20">
                <v:path arrowok="t"/>
              </v:shape>
            </v:group>
            <v:group style="position:absolute;left:13830;top:-842;width:2;height:960" coordorigin="13830,-842" coordsize="2,960">
              <v:shape style="position:absolute;left:13830;top:-842;width:2;height:960" coordorigin="13830,-842" coordsize="0,960" path="m13830,-842l13830,11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8.1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Excel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[nums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txt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raw]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csvread('grades.csv')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424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xlsread('grades.xls')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MATLAB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nums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716" w:val="left" w:leader="none"/>
        </w:tabs>
        <w:ind w:left="0" w:right="276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78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716" w:val="left" w:leader="none"/>
        </w:tabs>
        <w:spacing w:before="7"/>
        <w:ind w:left="0" w:right="276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716" w:val="left" w:leader="none"/>
        </w:tabs>
        <w:spacing w:before="7"/>
        <w:ind w:left="0" w:right="276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716" w:val="left" w:leader="none"/>
        </w:tabs>
        <w:spacing w:before="7"/>
        <w:ind w:left="0" w:right="276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716" w:val="left" w:leader="none"/>
        </w:tabs>
        <w:spacing w:before="7"/>
        <w:ind w:left="0" w:right="276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716" w:val="left" w:leader="none"/>
        </w:tabs>
        <w:spacing w:before="7"/>
        <w:ind w:left="0" w:right="276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tbl>
      <w:tblPr>
        <w:tblW w:w="0" w:type="auto"/>
        <w:jc w:val="left"/>
        <w:tblInd w:w="39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15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txt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=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9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0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'name'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'age'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5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'grade'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'fred'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42" w:right="337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"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42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"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'joe'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42" w:right="337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"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42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"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'sally'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42" w:right="337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"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42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"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'charlie'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1" w:right="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"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47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"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'mary'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42" w:right="337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"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42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"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'ann'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42" w:right="337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"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42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"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raw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=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0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'name'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'age'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'grade'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'fred'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19]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6" w:val="left" w:leader="none"/>
              </w:tabs>
              <w:spacing w:line="185" w:lineRule="exact"/>
              <w:ind w:left="2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ab/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78]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'joe'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22]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6" w:val="left" w:leader="none"/>
              </w:tabs>
              <w:spacing w:line="185" w:lineRule="exact"/>
              <w:ind w:left="2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ab/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83]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'sally'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98]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6" w:val="left" w:leader="none"/>
              </w:tabs>
              <w:spacing w:line="185" w:lineRule="exact"/>
              <w:ind w:left="2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ab/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99]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'charlie'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21]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6" w:val="left" w:leader="none"/>
              </w:tabs>
              <w:spacing w:line="185" w:lineRule="exact"/>
              <w:ind w:left="2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ab/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56]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'mary'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23]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6" w:val="left" w:leader="none"/>
              </w:tabs>
              <w:spacing w:line="185" w:lineRule="exact"/>
              <w:ind w:left="2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ab/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89]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'ann'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19]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6" w:val="left" w:leader="none"/>
              </w:tabs>
              <w:spacing w:line="185" w:lineRule="exact"/>
              <w:ind w:left="2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ab/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51]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85" w:hRule="exact"/>
        </w:trPr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'ann'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19]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6" w:val="left" w:leader="none"/>
              </w:tabs>
              <w:spacing w:line="185" w:lineRule="exact"/>
              <w:ind w:left="25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ab/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51]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</w:tbl>
    <w:p>
      <w:pPr>
        <w:spacing w:after="0" w:line="185" w:lineRule="exact"/>
        <w:jc w:val="left"/>
        <w:rPr>
          <w:rFonts w:ascii="Courier New" w:hAnsi="Courier New" w:cs="Courier New" w:eastAsia="Courier New"/>
          <w:sz w:val="17"/>
          <w:szCs w:val="17"/>
        </w:rPr>
        <w:sectPr>
          <w:headerReference w:type="default" r:id="rId15"/>
          <w:pgSz w:w="15840" w:h="24480"/>
          <w:pgMar w:header="4827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172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170" w:right="2387" w:firstLine="240"/>
        <w:jc w:val="both"/>
      </w:pP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reade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smalles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rectangl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spreadsheet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data;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rectangle.”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6"/>
        </w:numPr>
        <w:tabs>
          <w:tab w:pos="3629" w:val="left" w:leader="none"/>
        </w:tabs>
        <w:spacing w:line="260" w:lineRule="exact"/>
        <w:ind w:left="3629" w:right="2762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eturned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ectangle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ectangle.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non-numeric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ectangle,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eplaced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NaN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anything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</w:t>
      </w:r>
      <w:r>
        <w:rPr>
          <w:b w:val="0"/>
          <w:bCs w:val="0"/>
          <w:color w:val="231F20"/>
          <w:spacing w:val="-16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630" w:val="left" w:leader="none"/>
        </w:tabs>
        <w:spacing w:line="260" w:lineRule="exact" w:before="60"/>
        <w:ind w:left="3630" w:right="2745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eturned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eadsheet,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ensu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</w:t>
      </w:r>
      <w:r>
        <w:rPr>
          <w:b w:val="0"/>
          <w:bCs w:val="0"/>
          <w:color w:val="231F20"/>
          <w:spacing w:val="-24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eplaced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630" w:val="left" w:leader="none"/>
        </w:tabs>
        <w:spacing w:line="260" w:lineRule="exact" w:before="60"/>
        <w:ind w:left="3630" w:right="2759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eturned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eadsheet,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num-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bers.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blank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esumed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</w:t>
      </w:r>
      <w:r>
        <w:rPr>
          <w:b w:val="0"/>
          <w:bCs w:val="0"/>
          <w:color w:val="231F20"/>
          <w:spacing w:val="-16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170" w:right="2390"/>
        <w:jc w:val="both"/>
      </w:pPr>
      <w:r>
        <w:rPr/>
        <w:pict>
          <v:group style="position:absolute;margin-left:88.375pt;margin-top:22.152075pt;width:24.25pt;height:48.25pt;mso-position-horizontal-relative:page;mso-position-vertical-relative:paragraph;z-index:-2141" coordorigin="1768,443" coordsize="485,965">
            <v:group style="position:absolute;left:1892;top:806;width:238;height:239" coordorigin="1892,806" coordsize="238,239">
              <v:shape style="position:absolute;left:1892;top:806;width:238;height:239" coordorigin="1892,806" coordsize="238,239" path="m2130,926l2112,989,2064,1033,2021,1045,1996,1043,1934,1017,1897,966,1892,945,1893,919,1917,854,1964,815,2004,806,2028,808,2089,836,2124,889,2130,926xe" filled="f" stroked="t" strokeweight=".25pt" strokecolor="#231F20">
                <v:path arrowok="t"/>
              </v:shape>
            </v:group>
            <v:group style="position:absolute;left:1770;top:926;width:480;height:2" coordorigin="1770,926" coordsize="480,2">
              <v:shape style="position:absolute;left:1770;top:926;width:480;height:2" coordorigin="1770,926" coordsize="480,0" path="m1770,926l2250,926e" filled="f" stroked="t" strokeweight=".25pt" strokecolor="#231F20">
                <v:path arrowok="t"/>
              </v:shape>
            </v:group>
            <v:group style="position:absolute;left:2010;top:446;width:2;height:960" coordorigin="2010,446" coordsize="2,960">
              <v:shape style="position:absolute;left:2010;top:446;width:2;height:960" coordorigin="2010,446" coordsize="0,960" path="m2010,446l2010,140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2.152075pt;width:24.25pt;height:48.25pt;mso-position-horizontal-relative:page;mso-position-vertical-relative:paragraph;z-index:-2140" coordorigin="13588,443" coordsize="485,965">
            <v:group style="position:absolute;left:13712;top:806;width:238;height:239" coordorigin="13712,806" coordsize="238,239">
              <v:shape style="position:absolute;left:13712;top:806;width:238;height:239" coordorigin="13712,806" coordsize="238,239" path="m13950,926l13932,989,13884,1033,13841,1045,13816,1043,13754,1017,13717,966,13712,945,13713,919,13737,854,13784,815,13824,806,13848,808,13909,836,13944,889,13950,926xe" filled="f" stroked="t" strokeweight=".25pt" strokecolor="#231F20">
                <v:path arrowok="t"/>
              </v:shape>
            </v:group>
            <v:group style="position:absolute;left:13590;top:926;width:480;height:2" coordorigin="13590,926" coordsize="480,2">
              <v:shape style="position:absolute;left:13590;top:926;width:480;height:2" coordorigin="13590,926" coordsize="480,0" path="m13590,926l14070,926e" filled="f" stroked="t" strokeweight=".25pt" strokecolor="#231F20">
                <v:path arrowok="t"/>
              </v:shape>
            </v:group>
            <v:group style="position:absolute;left:13830;top:446;width:2;height:960" coordorigin="13830,446" coordsize="2,960">
              <v:shape style="position:absolute;left:13830;top:446;width:2;height:960" coordorigin="13830,446" coordsize="0,960" path="m13830,446l13830,140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"/>
          <w:w w:val="100"/>
        </w:rPr>
        <w:t>Frequently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afte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processin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written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4540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xlswrite(&lt;filename&gt;,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&lt;array&gt;,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&lt;sheet&gt;,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&lt;range&gt;)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&lt;filename&gt;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&lt;array&gt;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source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array),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&lt;sheet&gt;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sheet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&lt;range&gt;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notation.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sheet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optional.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5"/>
        </w:numPr>
        <w:tabs>
          <w:tab w:pos="3701" w:val="left" w:leader="none"/>
        </w:tabs>
        <w:ind w:left="3701" w:right="6825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Delimited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0"/>
          <w:w w:val="105"/>
        </w:rPr>
        <w:t>Text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0"/>
          <w:w w:val="105"/>
        </w:rPr>
        <w:t>Files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informatio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availabl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specificall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spreadshee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frequentl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presente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numerical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organized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reasonable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directl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necessar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separated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(delimited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commas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spaces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characters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separate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expecte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new-lin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nums.txt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(no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delimite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dlmread(&lt;file&gt;,&lt;delimiter&gt;)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delimite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paramete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specif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unusua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delimitin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usually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determin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commo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delimite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situation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withou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specifyin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parameter.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dlmread(...)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readin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delimite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8</w:t>
      </w:r>
      <w:r>
        <w:rPr>
          <w:b w:val="0"/>
          <w:bCs w:val="0"/>
          <w:color w:val="231F20"/>
          <w:spacing w:val="3"/>
          <w:w w:val="100"/>
        </w:rPr>
        <w:t>.</w:t>
      </w:r>
      <w:r>
        <w:rPr>
          <w:b w:val="0"/>
          <w:bCs w:val="0"/>
          <w:color w:val="231F20"/>
          <w:spacing w:val="3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8.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nums.txt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 w:firstLine="240"/>
        <w:jc w:val="both"/>
      </w:pP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supplied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filled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/>
        <w:pict>
          <v:group style="position:absolute;margin-left:277pt;margin-top:36.247051pt;width:349pt;height:112.814pt;mso-position-horizontal-relative:page;mso-position-vertical-relative:paragraph;z-index:-2137" coordorigin="5540,725" coordsize="6980,2256">
            <v:group style="position:absolute;left:5550;top:735;width:6960;height:2236" coordorigin="5550,735" coordsize="6960,2236">
              <v:shape style="position:absolute;left:5550;top:735;width:6960;height:2236" coordorigin="5550,735" coordsize="6960,2236" path="m5550,2971l12510,2971,12510,735,5550,735,5550,2971xe" filled="t" fillcolor="#E6E7E8" stroked="f">
                <v:path arrowok="t"/>
                <v:fill type="solid"/>
              </v:shape>
              <v:shape style="position:absolute;left:5550;top:735;width:423;height:350" type="#_x0000_t75">
                <v:imagedata r:id="rId19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8.3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High-Level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I/O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173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548"/>
        <w:ind w:left="3256" w:right="377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8.2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delimited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9" w:lineRule="auto" w:before="130"/>
        <w:ind w:left="4010" w:right="577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dlmread('nums.txt')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tbl>
      <w:tblPr>
        <w:tblW w:w="0" w:type="auto"/>
        <w:jc w:val="left"/>
        <w:tblInd w:w="38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15" w:hRule="exact"/>
        </w:trPr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left="52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19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left="2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78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left="2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42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52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2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83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153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100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52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98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2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99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2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34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52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2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56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2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52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2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89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3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346" w:hRule="exact"/>
        </w:trPr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52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19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20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51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35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</w:tbl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1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Delimite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dat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file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writte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8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dlmwrite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6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&lt;filename&gt;,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60" w:lineRule="exact"/>
        <w:ind w:left="389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&lt;array&gt;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5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&lt;dlm&gt;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21"/>
          <w:szCs w:val="21"/>
        </w:rPr>
        <w:t>wher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9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&lt;filename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21"/>
          <w:szCs w:val="21"/>
        </w:rPr>
        <w:t>nam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21"/>
          <w:szCs w:val="21"/>
        </w:rPr>
        <w:t>file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9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&lt;array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/>
        <w:ind w:left="3890" w:right="0"/>
        <w:jc w:val="left"/>
      </w:pP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sourc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(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array)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&lt;dlm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delimitin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character.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890" w:right="0"/>
        <w:jc w:val="left"/>
      </w:pP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delimitin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specified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presume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890" w:right="0"/>
        <w:jc w:val="left"/>
      </w:pPr>
      <w:r>
        <w:rPr>
          <w:b w:val="0"/>
          <w:bCs w:val="0"/>
          <w:color w:val="231F20"/>
          <w:spacing w:val="3"/>
          <w:w w:val="100"/>
        </w:rPr>
        <w:t>comma.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890" w:right="1664" w:firstLine="240"/>
        <w:jc w:val="both"/>
      </w:pPr>
      <w:r>
        <w:rPr/>
        <w:pict>
          <v:group style="position:absolute;margin-left:88.375pt;margin-top:42.497765pt;width:24.25pt;height:48.25pt;mso-position-horizontal-relative:page;mso-position-vertical-relative:paragraph;z-index:-2136" coordorigin="1768,850" coordsize="485,965">
            <v:group style="position:absolute;left:1892;top:1213;width:238;height:239" coordorigin="1892,1213" coordsize="238,239">
              <v:shape style="position:absolute;left:1892;top:1213;width:238;height:239" coordorigin="1892,1213" coordsize="238,239" path="m2130,1332l2112,1396,2064,1440,2021,1452,1996,1450,1934,1424,1897,1373,1892,1352,1893,1326,1917,1261,1964,1222,2004,1213,2028,1215,2089,1243,2124,1295,2130,1332xe" filled="f" stroked="t" strokeweight=".25pt" strokecolor="#231F20">
                <v:path arrowok="t"/>
              </v:shape>
            </v:group>
            <v:group style="position:absolute;left:1770;top:1332;width:480;height:2" coordorigin="1770,1332" coordsize="480,2">
              <v:shape style="position:absolute;left:1770;top:1332;width:480;height:2" coordorigin="1770,1332" coordsize="480,0" path="m1770,1332l2250,1332e" filled="f" stroked="t" strokeweight=".25pt" strokecolor="#231F20">
                <v:path arrowok="t"/>
              </v:shape>
            </v:group>
            <v:group style="position:absolute;left:2010;top:852;width:2;height:960" coordorigin="2010,852" coordsize="2,960">
              <v:shape style="position:absolute;left:2010;top:852;width:2;height:960" coordorigin="2010,852" coordsize="0,960" path="m2010,852l2010,181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2.497765pt;width:24.25pt;height:48.25pt;mso-position-horizontal-relative:page;mso-position-vertical-relative:paragraph;z-index:-2135" coordorigin="13588,850" coordsize="485,965">
            <v:group style="position:absolute;left:13712;top:1213;width:238;height:239" coordorigin="13712,1213" coordsize="238,239">
              <v:shape style="position:absolute;left:13712;top:1213;width:238;height:239" coordorigin="13712,1213" coordsize="238,239" path="m13950,1332l13932,1396,13884,1440,13841,1452,13816,1450,13754,1424,13717,1373,13712,1352,13713,1326,13737,1261,13784,1222,13824,1213,13848,1215,13909,1243,13944,1295,13950,1332xe" filled="f" stroked="t" strokeweight=".25pt" strokecolor="#231F20">
                <v:path arrowok="t"/>
              </v:shape>
            </v:group>
            <v:group style="position:absolute;left:13590;top:1332;width:480;height:2" coordorigin="13590,1332" coordsize="480,2">
              <v:shape style="position:absolute;left:13590;top:1332;width:480;height:2" coordorigin="13590,1332" coordsize="480,0" path="m13590,1332l14070,1332e" filled="f" stroked="t" strokeweight=".25pt" strokecolor="#231F20">
                <v:path arrowok="t"/>
              </v:shape>
            </v:group>
            <v:group style="position:absolute;left:13830;top:852;width:2;height:960" coordorigin="13830,852" coordsize="2,960">
              <v:shape style="position:absolute;left:13830;top:852;width:2;height:960" coordorigin="13830,852" coordsize="0,960" path="m13830,852l13830,181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csvread(...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specia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dl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read(...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delimite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presume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comma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above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versio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csvread(...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enhance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numerical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7349" w:right="962"/>
        <w:jc w:val="left"/>
      </w:pPr>
      <w:r>
        <w:rPr/>
        <w:pict>
          <v:group style="position:absolute;margin-left:202pt;margin-top:14.740071pt;width:240.976pt;height:85.583pt;mso-position-horizontal-relative:page;mso-position-vertical-relative:paragraph;z-index:-2138" coordorigin="4040,295" coordsize="4820,1712">
            <v:group style="position:absolute;left:4050;top:305;width:4800;height:1692" coordorigin="4050,305" coordsize="4800,1692">
              <v:shape style="position:absolute;left:4050;top:305;width:4800;height:1692" coordorigin="4050,305" coordsize="4800,1692" path="m4050,1996l8850,1996,8850,305,4050,305,4050,1996xe" filled="t" fillcolor="#EDEDEE" stroked="f">
                <v:path arrowok="t"/>
                <v:fill type="solid"/>
              </v:shape>
            </v:group>
            <v:group style="position:absolute;left:4159;top:429;width:2216;height:232" coordorigin="4159,429" coordsize="2216,232">
              <v:shape style="position:absolute;left:4159;top:429;width:2216;height:232" coordorigin="4159,429" coordsize="2216,232" path="m4159,660l6375,660,6375,429,4159,429,4159,660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2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array.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contai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some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18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line="150" w:lineRule="exact"/>
        <w:ind w:left="144" w:right="0" w:firstLine="0"/>
        <w:jc w:val="center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Common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Pitfalls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8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bes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provid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delimite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unles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to.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Withou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assum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repeate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delimiters—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spaces—ar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singl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delimiters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specif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delimiter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assum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repeate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delimite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characters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separatin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different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absen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/>
        <w:ind w:left="239" w:right="1653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3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results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specifie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abov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xl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0"/>
          <w:w w:val="100"/>
          <w:sz w:val="17"/>
          <w:szCs w:val="17"/>
        </w:rPr>
        <w:t>read(...)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norma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conten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CS</w:t>
      </w:r>
      <w:r>
        <w:rPr>
          <w:b w:val="0"/>
          <w:bCs w:val="0"/>
          <w:color w:val="231F20"/>
          <w:spacing w:val="0"/>
          <w:w w:val="100"/>
        </w:rPr>
        <w:t>V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files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allow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embedde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contain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16"/>
          <w:w w:val="100"/>
        </w:rPr>
        <w:t>comm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16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16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16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accomplishe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surroundin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any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doubl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quotes—for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7071" w:space="40"/>
            <w:col w:w="5409"/>
          </w:cols>
        </w:sectPr>
      </w:pPr>
    </w:p>
    <w:p>
      <w:pPr>
        <w:pStyle w:val="BodyText"/>
        <w:spacing w:line="260" w:lineRule="exact"/>
        <w:ind w:left="3890" w:right="1666"/>
        <w:jc w:val="left"/>
      </w:pPr>
      <w:r>
        <w:rPr>
          <w:b w:val="0"/>
          <w:bCs w:val="0"/>
          <w:color w:val="231F20"/>
          <w:spacing w:val="3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"Jones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Tom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"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CS</w:t>
      </w:r>
      <w:r>
        <w:rPr>
          <w:b w:val="0"/>
          <w:bCs w:val="0"/>
          <w:color w:val="231F20"/>
          <w:spacing w:val="0"/>
          <w:w w:val="100"/>
        </w:rPr>
        <w:t>V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preven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embedde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comma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separatin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'Jones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'Tom'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8"/>
        <w:ind w:left="5680" w:right="0" w:firstLine="0"/>
        <w:jc w:val="left"/>
        <w:rPr>
          <w:rFonts w:ascii="Palatino" w:hAnsi="Palatino" w:cs="Palatino" w:eastAsia="Palatino"/>
          <w:sz w:val="20"/>
          <w:szCs w:val="20"/>
        </w:rPr>
      </w:pPr>
      <w:r>
        <w:rPr/>
        <w:pict>
          <v:group style="position:absolute;margin-left:361.041992pt;margin-top:2.736032pt;width:180.916pt;height:12.5pt;mso-position-horizontal-relative:page;mso-position-vertical-relative:paragraph;z-index:-2139" coordorigin="7221,55" coordsize="3618,250">
            <v:shape style="position:absolute;left:7221;top:55;width:3618;height:250" coordorigin="7221,55" coordsize="3618,250" path="m7221,305l10839,305,10839,55,7221,55,7221,305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b/>
          <w:bCs/>
          <w:color w:val="FFFFFF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8.3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4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Sample</w:t>
      </w:r>
      <w:r>
        <w:rPr>
          <w:rFonts w:ascii="Palatino" w:hAnsi="Palatino" w:cs="Palatino" w:eastAsia="Palatino"/>
          <w:b/>
          <w:bCs/>
          <w:color w:val="FFFFFF"/>
          <w:spacing w:val="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delimited</w:t>
      </w:r>
      <w:r>
        <w:rPr>
          <w:rFonts w:ascii="Palatino" w:hAnsi="Palatino" w:cs="Palatino" w:eastAsia="Palatino"/>
          <w:b/>
          <w:bCs/>
          <w:color w:val="FFFFFF"/>
          <w:spacing w:val="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text</w:t>
      </w:r>
      <w:r>
        <w:rPr>
          <w:rFonts w:ascii="Palatino" w:hAnsi="Palatino" w:cs="Palatino" w:eastAsia="Palatino"/>
          <w:b/>
          <w:bCs/>
          <w:color w:val="FFFFFF"/>
          <w:spacing w:val="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file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20"/>
          <w:szCs w:val="20"/>
        </w:rPr>
      </w:r>
    </w:p>
    <w:tbl>
      <w:tblPr>
        <w:tblW w:w="0" w:type="auto"/>
        <w:jc w:val="left"/>
        <w:tblInd w:w="56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46" w:hRule="exact"/>
        </w:trPr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19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630" w:right="66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78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right="8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42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930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22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3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630" w:right="66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83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6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930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98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3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630" w:right="66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99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right="8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34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930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3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630" w:right="66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56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right="8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930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23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35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630" w:right="66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89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8" w:space="0" w:color="BCBEC0"/>
              <w:left w:val="nil" w:sz="6" w:space="0" w:color="auto"/>
              <w:bottom w:val="single" w:sz="8" w:space="0" w:color="BCBEC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930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19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35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28"/>
              <w:ind w:left="630" w:right="66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0"/>
                <w:szCs w:val="20"/>
              </w:rPr>
              <w:t>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69" w:type="dxa"/>
            <w:tcBorders>
              <w:top w:val="single" w:sz="8" w:space="0" w:color="BCBEC0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174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3655" w:right="5975" w:firstLine="0"/>
        <w:jc w:val="center"/>
        <w:rPr>
          <w:b w:val="0"/>
          <w:bCs w:val="0"/>
        </w:rPr>
      </w:pPr>
      <w:r>
        <w:rPr/>
        <w:pict>
          <v:group style="position:absolute;margin-left:237.992996pt;margin-top:3.146032pt;width:351.456pt;height:17.89pt;mso-position-horizontal-relative:page;mso-position-vertical-relative:paragraph;z-index:-2134" coordorigin="4760,63" coordsize="7029,358">
            <v:shape style="position:absolute;left:4764;top:63;width:420;height:357" type="#_x0000_t75">
              <v:imagedata r:id="rId21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8.4</w:t>
      </w:r>
      <w:r>
        <w:rPr>
          <w:color w:val="231F20"/>
          <w:spacing w:val="27"/>
          <w:w w:val="105"/>
        </w:rPr>
        <w:t> </w:t>
      </w:r>
      <w:r>
        <w:rPr>
          <w:color w:val="231F20"/>
          <w:spacing w:val="0"/>
          <w:w w:val="105"/>
        </w:rPr>
        <w:t>Lower-Level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0"/>
          <w:w w:val="105"/>
        </w:rPr>
        <w:t>File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0"/>
          <w:w w:val="105"/>
        </w:rPr>
        <w:t>I/O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7"/>
        <w:jc w:val="both"/>
      </w:pP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mixed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readable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high-level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reading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lower-level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I/O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permit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general-purpose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writing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partia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discussio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sufficien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processin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needs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subsequent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stream.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identifier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“file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handle.”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manipulated,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closed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activity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lower-leve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combinatio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solv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problems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discus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behavio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severa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7"/>
        </w:numPr>
        <w:tabs>
          <w:tab w:pos="3701" w:val="left" w:leader="none"/>
        </w:tabs>
        <w:ind w:left="3701" w:right="6147" w:hanging="532"/>
        <w:jc w:val="both"/>
        <w:rPr>
          <w:b w:val="0"/>
          <w:bCs w:val="0"/>
        </w:rPr>
      </w:pPr>
      <w:r>
        <w:rPr>
          <w:color w:val="231F20"/>
          <w:spacing w:val="0"/>
          <w:w w:val="110"/>
        </w:rPr>
        <w:t>Opening</w:t>
      </w:r>
      <w:r>
        <w:rPr>
          <w:color w:val="231F20"/>
          <w:spacing w:val="-20"/>
          <w:w w:val="110"/>
        </w:rPr>
        <w:t> </w:t>
      </w:r>
      <w:r>
        <w:rPr>
          <w:color w:val="231F20"/>
          <w:spacing w:val="0"/>
          <w:w w:val="110"/>
        </w:rPr>
        <w:t>and</w:t>
      </w:r>
      <w:r>
        <w:rPr>
          <w:color w:val="231F20"/>
          <w:spacing w:val="-20"/>
          <w:w w:val="110"/>
        </w:rPr>
        <w:t> </w:t>
      </w:r>
      <w:r>
        <w:rPr>
          <w:color w:val="231F20"/>
          <w:spacing w:val="0"/>
          <w:w w:val="110"/>
        </w:rPr>
        <w:t>Closing</w:t>
      </w:r>
      <w:r>
        <w:rPr>
          <w:color w:val="231F20"/>
          <w:spacing w:val="-20"/>
          <w:w w:val="110"/>
        </w:rPr>
        <w:t> </w:t>
      </w:r>
      <w:r>
        <w:rPr>
          <w:color w:val="231F20"/>
          <w:spacing w:val="0"/>
          <w:w w:val="110"/>
        </w:rPr>
        <w:t>Files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3170" w:right="2382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ope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fil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fo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readin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writing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us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7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7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fopen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7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&lt;filename&gt;,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3170" w:right="2390"/>
        <w:jc w:val="both"/>
      </w:pP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&lt;purpose&gt;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handl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subsequen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identify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particular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stream,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&lt;filename&gt;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70" w:right="2389"/>
        <w:jc w:val="both"/>
      </w:pPr>
      <w:r>
        <w:rPr/>
        <w:pict>
          <v:group style="position:absolute;margin-left:88.375pt;margin-top:11.703125pt;width:24.25pt;height:48.25pt;mso-position-horizontal-relative:page;mso-position-vertical-relative:paragraph;z-index:-2133" coordorigin="1768,234" coordsize="485,965">
            <v:group style="position:absolute;left:1892;top:597;width:238;height:239" coordorigin="1892,597" coordsize="238,239">
              <v:shape style="position:absolute;left:1892;top:597;width:238;height:239" coordorigin="1892,597" coordsize="238,239" path="m2130,717l2112,780,2064,824,2021,836,1996,834,1934,808,1897,757,1892,736,1893,710,1917,645,1964,606,2004,597,2028,599,2089,627,2124,680,2130,717xe" filled="f" stroked="t" strokeweight=".25pt" strokecolor="#231F20">
                <v:path arrowok="t"/>
              </v:shape>
            </v:group>
            <v:group style="position:absolute;left:1770;top:717;width:480;height:2" coordorigin="1770,717" coordsize="480,2">
              <v:shape style="position:absolute;left:1770;top:717;width:480;height:2" coordorigin="1770,717" coordsize="480,0" path="m1770,717l2250,717e" filled="f" stroked="t" strokeweight=".25pt" strokecolor="#231F20">
                <v:path arrowok="t"/>
              </v:shape>
            </v:group>
            <v:group style="position:absolute;left:2010;top:237;width:2;height:960" coordorigin="2010,237" coordsize="2,960">
              <v:shape style="position:absolute;left:2010;top:237;width:2;height:960" coordorigin="2010,237" coordsize="0,960" path="m2010,237l2010,119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1.703125pt;width:24.25pt;height:48.25pt;mso-position-horizontal-relative:page;mso-position-vertical-relative:paragraph;z-index:-2132" coordorigin="13588,234" coordsize="485,965">
            <v:group style="position:absolute;left:13712;top:597;width:238;height:239" coordorigin="13712,597" coordsize="238,239">
              <v:shape style="position:absolute;left:13712;top:597;width:238;height:239" coordorigin="13712,597" coordsize="238,239" path="m13950,717l13932,780,13884,824,13841,836,13816,834,13754,808,13717,757,13712,736,13713,710,13737,645,13784,606,13824,597,13848,599,13909,627,13944,680,13950,717xe" filled="f" stroked="t" strokeweight=".25pt" strokecolor="#231F20">
                <v:path arrowok="t"/>
              </v:shape>
            </v:group>
            <v:group style="position:absolute;left:13590;top:717;width:480;height:2" coordorigin="13590,717" coordsize="480,2">
              <v:shape style="position:absolute;left:13590;top:717;width:480;height:2" coordorigin="13590,717" coordsize="480,0" path="m13590,717l14070,717e" filled="f" stroked="t" strokeweight=".25pt" strokecolor="#231F20">
                <v:path arrowok="t"/>
              </v:shape>
            </v:group>
            <v:group style="position:absolute;left:13830;top:237;width:2;height:960" coordorigin="13830,237" coordsize="2,960">
              <v:shape style="position:absolute;left:13830;top:237;width:2;height:960" coordorigin="13830,237" coordsize="0,960" path="m13830,237l13830,119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&lt;purpose&gt;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specifying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purpose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opening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70" w:right="2390"/>
        <w:jc w:val="both"/>
      </w:pPr>
      <w:r>
        <w:rPr>
          <w:b w:val="0"/>
          <w:bCs w:val="0"/>
          <w:color w:val="231F20"/>
          <w:spacing w:val="0"/>
          <w:w w:val="100"/>
        </w:rPr>
        <w:t>common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purposes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'r'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'w'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'a'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70" w:right="2387"/>
        <w:jc w:val="both"/>
      </w:pP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hel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comple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situations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purpose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'r'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already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exist;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'w'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already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exists,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70" w:right="2390"/>
        <w:jc w:val="both"/>
      </w:pP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overwritten;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'a'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already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70" w:right="2390"/>
        <w:jc w:val="both"/>
      </w:pPr>
      <w:r>
        <w:rPr>
          <w:b w:val="0"/>
          <w:bCs w:val="0"/>
          <w:color w:val="231F20"/>
          <w:spacing w:val="0"/>
          <w:w w:val="100"/>
        </w:rPr>
        <w:t>appended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consequence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failure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70" w:right="2390"/>
        <w:jc w:val="both"/>
      </w:pPr>
      <w:r>
        <w:rPr>
          <w:b w:val="0"/>
          <w:bCs w:val="0"/>
          <w:color w:val="231F20"/>
          <w:spacing w:val="0"/>
          <w:w w:val="100"/>
        </w:rPr>
        <w:t>dependent.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standard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version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PC,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170" w:right="7813"/>
        <w:jc w:val="both"/>
      </w:pP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–1.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76"/>
        <w:ind w:left="34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close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file,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fclose(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7"/>
        </w:numPr>
        <w:tabs>
          <w:tab w:pos="3701" w:val="left" w:leader="none"/>
        </w:tabs>
        <w:ind w:left="3701" w:right="6996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Reading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0"/>
          <w:w w:val="105"/>
        </w:rPr>
        <w:t>Text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0"/>
          <w:w w:val="105"/>
        </w:rPr>
        <w:t>Files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7"/>
        <w:jc w:val="both"/>
      </w:pP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level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suppor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provided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readin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whol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lines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new-line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parsing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tokens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delimiters,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7"/>
        </w:numPr>
        <w:tabs>
          <w:tab w:pos="3625" w:val="left" w:leader="none"/>
        </w:tabs>
        <w:spacing w:line="260" w:lineRule="exact"/>
        <w:ind w:left="3630" w:right="2574" w:hanging="280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new-line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fgets(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–1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new-line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fgetl(...)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instead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lowercase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</w:t>
      </w:r>
      <w:r>
        <w:rPr>
          <w:b w:val="0"/>
          <w:bCs w:val="0"/>
          <w:color w:val="231F20"/>
          <w:spacing w:val="0"/>
          <w:w w:val="100"/>
        </w:rPr>
        <w:t>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3"/>
          <w:numId w:val="7"/>
        </w:numPr>
        <w:tabs>
          <w:tab w:pos="3625" w:val="left" w:leader="none"/>
        </w:tabs>
        <w:spacing w:line="260" w:lineRule="exact" w:before="40"/>
        <w:ind w:left="3630" w:right="2580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parse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tokens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(elementary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text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strings)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separated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white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space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delimiters,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combination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fgetl(...)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tokenizer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[&lt;tk&gt;,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&lt;rest&gt;]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strtok(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&lt;ln&gt;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where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&lt;tk&gt;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token,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&lt;rest&gt;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remainder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line,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&lt;ln&gt;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parsed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tokens.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after="0" w:line="260" w:lineRule="exact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headerReference w:type="default" r:id="rId2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8"/>
        </w:numPr>
        <w:tabs>
          <w:tab w:pos="4279" w:val="left" w:leader="none"/>
          <w:tab w:pos="10849" w:val="right" w:leader="none"/>
        </w:tabs>
        <w:spacing w:before="68"/>
        <w:ind w:left="4279" w:right="0" w:hanging="39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Lower-Level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I/O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175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8"/>
        </w:numPr>
        <w:tabs>
          <w:tab w:pos="4345" w:val="left" w:leader="none"/>
        </w:tabs>
        <w:spacing w:line="260" w:lineRule="exact"/>
        <w:ind w:left="4350" w:right="1864" w:hanging="28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according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forma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textscan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fh,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60" w:lineRule="exact"/>
        <w:ind w:left="4350" w:right="1760" w:hanging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&lt;format&gt;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where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resulting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cell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array,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handle,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&lt;format&gt;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format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control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such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sscanf(...)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6.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9"/>
        </w:numPr>
        <w:tabs>
          <w:tab w:pos="4421" w:val="left" w:leader="none"/>
        </w:tabs>
        <w:ind w:left="4421" w:right="0" w:hanging="532"/>
        <w:jc w:val="left"/>
        <w:rPr>
          <w:b w:val="0"/>
          <w:bCs w:val="0"/>
        </w:rPr>
      </w:pPr>
      <w:r>
        <w:rPr>
          <w:color w:val="231F20"/>
          <w:spacing w:val="0"/>
          <w:w w:val="105"/>
        </w:rPr>
        <w:t>Examples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0"/>
          <w:w w:val="105"/>
        </w:rPr>
        <w:t>Reading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0"/>
          <w:w w:val="105"/>
        </w:rPr>
        <w:t>Text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0"/>
          <w:w w:val="105"/>
        </w:rPr>
        <w:t>Files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573"/>
        <w:jc w:val="left"/>
      </w:pP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illustrat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readin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shown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8</w:t>
      </w:r>
      <w:r>
        <w:rPr>
          <w:b w:val="0"/>
          <w:bCs w:val="0"/>
          <w:color w:val="231F20"/>
          <w:spacing w:val="-4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lis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window.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89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16"/>
        <w:ind w:left="4350" w:right="249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4350" w:right="144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reaches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−1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instead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4350" w:right="1968"/>
        <w:jc w:val="left"/>
      </w:pPr>
      <w:r>
        <w:rPr/>
        <w:pict>
          <v:group style="position:absolute;margin-left:88.375pt;margin-top:20.601038pt;width:24.25pt;height:48.25pt;mso-position-horizontal-relative:page;mso-position-vertical-relative:paragraph;z-index:-2129" coordorigin="1768,412" coordsize="485,965">
            <v:group style="position:absolute;left:1892;top:775;width:238;height:239" coordorigin="1892,775" coordsize="238,239">
              <v:shape style="position:absolute;left:1892;top:775;width:238;height:239" coordorigin="1892,775" coordsize="238,239" path="m2130,895l2112,958,2064,1002,2021,1014,1996,1012,1934,986,1897,935,1892,914,1893,888,1917,823,1964,784,2004,775,2028,777,2089,805,2124,858,2130,895xe" filled="f" stroked="t" strokeweight=".25pt" strokecolor="#231F20">
                <v:path arrowok="t"/>
              </v:shape>
            </v:group>
            <v:group style="position:absolute;left:1770;top:895;width:480;height:2" coordorigin="1770,895" coordsize="480,2">
              <v:shape style="position:absolute;left:1770;top:895;width:480;height:2" coordorigin="1770,895" coordsize="480,0" path="m1770,895l2250,895e" filled="f" stroked="t" strokeweight=".25pt" strokecolor="#231F20">
                <v:path arrowok="t"/>
              </v:shape>
            </v:group>
            <v:group style="position:absolute;left:2010;top:415;width:2;height:960" coordorigin="2010,415" coordsize="2,960">
              <v:shape style="position:absolute;left:2010;top:415;width:2;height:960" coordorigin="2010,415" coordsize="0,960" path="m2010,415l2010,137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0.601038pt;width:24.25pt;height:48.25pt;mso-position-horizontal-relative:page;mso-position-vertical-relative:paragraph;z-index:-2128" coordorigin="13588,412" coordsize="485,965">
            <v:group style="position:absolute;left:13712;top:775;width:238;height:239" coordorigin="13712,775" coordsize="238,239">
              <v:shape style="position:absolute;left:13712;top:775;width:238;height:239" coordorigin="13712,775" coordsize="238,239" path="m13950,895l13932,958,13884,1002,13841,1014,13816,1012,13754,986,13717,935,13712,914,13713,888,13737,823,13784,784,13824,775,13848,777,13909,805,13944,858,13950,895xe" filled="f" stroked="t" strokeweight=".25pt" strokecolor="#231F20">
                <v:path arrowok="t"/>
              </v:shape>
            </v:group>
            <v:group style="position:absolute;left:13590;top:895;width:480;height:2" coordorigin="13590,895" coordsize="480,2">
              <v:shape style="position:absolute;left:13590;top:895;width:480;height:2" coordorigin="13590,895" coordsize="480,0" path="m13590,895l14070,895e" filled="f" stroked="t" strokeweight=".25pt" strokecolor="#231F20">
                <v:path arrowok="t"/>
              </v:shape>
            </v:group>
            <v:group style="position:absolute;left:13830;top:415;width:2;height:960" coordorigin="13830,415" coordsize="2,960">
              <v:shape style="position:absolute;left:13830;top:415;width:2;height:960" coordorigin="13830,415" coordsize="0,960" path="m13830,415l13830,137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loop-and-a-half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4350" w:right="4501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finished.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72"/>
        <w:ind w:left="3890" w:right="1052"/>
        <w:jc w:val="left"/>
      </w:pP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tokenizer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8</w:t>
      </w:r>
      <w:r>
        <w:rPr>
          <w:b w:val="0"/>
          <w:bCs w:val="0"/>
          <w:color w:val="231F20"/>
          <w:spacing w:val="0"/>
          <w:w w:val="100"/>
        </w:rPr>
        <w:t>.2,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8.1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tokens.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60" w:lineRule="exact"/>
        <w:ind w:left="4350" w:right="1511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5: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fgetl(...)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instead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fgets(...)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because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tokenizer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does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need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new-line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character.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before="27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4350" w:right="2022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tokenizer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finished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4350" w:right="2127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token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8"/>
        <w:ind w:left="0" w:right="168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5015pt;margin-top:3.717938pt;width:238.397pt;height:13.168pt;mso-position-horizontal-relative:page;mso-position-vertical-relative:paragraph;z-index:-2130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8.1</w:t>
      </w:r>
      <w:r>
        <w:rPr>
          <w:rFonts w:ascii="Times New Roman" w:hAnsi="Times New Roman" w:cs="Times New Roman" w:eastAsia="Times New Roman"/>
          <w:b/>
          <w:bCs/>
          <w:color w:val="231F20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list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3"/>
          <w:numId w:val="9"/>
        </w:numPr>
        <w:tabs>
          <w:tab w:pos="4515" w:val="left" w:leader="none"/>
        </w:tabs>
        <w:ind w:left="4226" w:right="599" w:hanging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'file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name: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9"/>
        </w:numPr>
        <w:tabs>
          <w:tab w:pos="4515" w:val="left" w:leader="none"/>
        </w:tabs>
        <w:spacing w:line="264" w:lineRule="auto" w:before="18"/>
        <w:ind w:left="4226" w:right="5885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fopen(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515" w:val="left" w:leader="none"/>
        </w:tabs>
        <w:ind w:left="4515" w:right="2044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ischar(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674" w:val="left" w:leader="none"/>
          <w:tab w:pos="4900" w:val="left" w:leader="none"/>
        </w:tabs>
        <w:spacing w:before="18"/>
        <w:ind w:left="4900" w:right="1755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fgets(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674" w:val="left" w:leader="none"/>
          <w:tab w:pos="4900" w:val="left" w:leader="none"/>
        </w:tabs>
        <w:spacing w:before="18"/>
        <w:ind w:left="4900" w:right="1948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ischar(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1059" w:val="left" w:leader="none"/>
          <w:tab w:pos="5285" w:val="left" w:leader="none"/>
        </w:tabs>
        <w:spacing w:before="18"/>
        <w:ind w:left="5285" w:right="1659" w:hanging="106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674" w:val="left" w:leader="none"/>
          <w:tab w:pos="4900" w:val="left" w:leader="none"/>
        </w:tabs>
        <w:spacing w:before="18"/>
        <w:ind w:left="4900" w:right="3104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515" w:val="left" w:leader="none"/>
        </w:tabs>
        <w:spacing w:before="18"/>
        <w:ind w:left="4515" w:right="3489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58pt;width:228pt;height:.1pt;mso-position-horizontal-relative:page;mso-position-vertical-relative:paragraph;z-index:-2131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fclose(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176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2220" w:right="504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115pt;width:238.412pt;height:13.168pt;mso-position-horizontal-relative:page;mso-position-vertical-relative:paragraph;z-index:-2126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8.2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tokens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1"/>
        </w:numPr>
        <w:tabs>
          <w:tab w:pos="3795" w:val="left" w:leader="none"/>
        </w:tabs>
        <w:ind w:left="3506" w:right="0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'file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name: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3795" w:val="left" w:leader="none"/>
        </w:tabs>
        <w:spacing w:line="264" w:lineRule="auto" w:before="18"/>
        <w:ind w:left="3506" w:right="6605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fopen(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'';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3795" w:val="left" w:leader="none"/>
        </w:tabs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ischar(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fgetl(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180" w:val="left" w:leader="none"/>
          <w:tab w:pos="4565" w:val="left" w:leader="none"/>
        </w:tabs>
        <w:spacing w:line="264" w:lineRule="auto" w:before="18"/>
        <w:ind w:left="3506" w:right="689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ischar(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~isempty(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951" w:val="left" w:leader="none"/>
        </w:tabs>
        <w:spacing w:before="18"/>
        <w:ind w:left="495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[tk,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strtok(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[ca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{tk}];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5pt;width:228pt;height:.1pt;mso-position-horizontal-relative:page;mso-position-vertical-relative:paragraph;z-index:-2127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fclose(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4" w:lineRule="auto" w:before="40"/>
        <w:ind w:left="3630" w:right="4739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token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tokens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170" w:right="2387"/>
        <w:jc w:val="both"/>
      </w:pPr>
      <w:r>
        <w:rPr/>
        <w:pict>
          <v:group style="position:absolute;margin-left:88.375pt;margin-top:5.889368pt;width:24.25pt;height:48.25pt;mso-position-horizontal-relative:page;mso-position-vertical-relative:paragraph;z-index:-2123" coordorigin="1768,118" coordsize="485,965">
            <v:group style="position:absolute;left:1892;top:480;width:238;height:239" coordorigin="1892,480" coordsize="238,239">
              <v:shape style="position:absolute;left:1892;top:480;width:238;height:239" coordorigin="1892,480" coordsize="238,239" path="m2130,600l2112,664,2064,707,2021,720,1996,718,1934,691,1897,641,1892,620,1893,593,1917,528,1964,490,2004,480,2028,482,2089,510,2124,563,2130,600xe" filled="f" stroked="t" strokeweight=".25pt" strokecolor="#231F20">
                <v:path arrowok="t"/>
              </v:shape>
            </v:group>
            <v:group style="position:absolute;left:1770;top:600;width:480;height:2" coordorigin="1770,600" coordsize="480,2">
              <v:shape style="position:absolute;left:1770;top:600;width:480;height:2" coordorigin="1770,600" coordsize="480,0" path="m1770,600l2250,600e" filled="f" stroked="t" strokeweight=".25pt" strokecolor="#231F20">
                <v:path arrowok="t"/>
              </v:shape>
            </v:group>
            <v:group style="position:absolute;left:2010;top:120;width:2;height:960" coordorigin="2010,120" coordsize="2,960">
              <v:shape style="position:absolute;left:2010;top:120;width:2;height:960" coordorigin="2010,120" coordsize="0,960" path="m2010,120l2010,108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.889368pt;width:24.25pt;height:48.25pt;mso-position-horizontal-relative:page;mso-position-vertical-relative:paragraph;z-index:-2122" coordorigin="13588,118" coordsize="485,965">
            <v:group style="position:absolute;left:13712;top:480;width:238;height:239" coordorigin="13712,480" coordsize="238,239">
              <v:shape style="position:absolute;left:13712;top:480;width:238;height:239" coordorigin="13712,480" coordsize="238,239" path="m13950,600l13932,664,13884,707,13841,720,13816,718,13754,691,13717,641,13712,620,13713,593,13737,528,13784,490,13824,480,13848,482,13909,510,13944,563,13950,600xe" filled="f" stroked="t" strokeweight=".25pt" strokecolor="#231F20">
                <v:path arrowok="t"/>
              </v:shape>
            </v:group>
            <v:group style="position:absolute;left:13590;top:600;width:480;height:2" coordorigin="13590,600" coordsize="480,2">
              <v:shape style="position:absolute;left:13590;top:600;width:480;height:2" coordorigin="13590,600" coordsize="480,0" path="m13590,600l14070,600e" filled="f" stroked="t" strokeweight=".25pt" strokecolor="#231F20">
                <v:path arrowok="t"/>
              </v:shape>
            </v:group>
            <v:group style="position:absolute;left:13830;top:120;width:2;height:960" coordorigin="13830,120" coordsize="2,960">
              <v:shape style="position:absolute;left:13830;top:120;width:2;height:960" coordorigin="13830,120" coordsize="0,960" path="m13830,120l13830,108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Ru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8</w:t>
      </w:r>
      <w:r>
        <w:rPr>
          <w:b w:val="0"/>
          <w:bCs w:val="0"/>
          <w:color w:val="231F20"/>
          <w:spacing w:val="2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8</w:t>
      </w:r>
      <w:r>
        <w:rPr>
          <w:b w:val="0"/>
          <w:bCs w:val="0"/>
          <w:color w:val="231F20"/>
          <w:spacing w:val="2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differenc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outpu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conventiona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tokenizing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lister.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tokenizer,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token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(really,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separately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9"/>
        </w:numPr>
        <w:tabs>
          <w:tab w:pos="3701" w:val="left" w:leader="none"/>
        </w:tabs>
        <w:ind w:left="3701" w:right="7070" w:hanging="53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Writing</w:t>
      </w:r>
      <w:r>
        <w:rPr>
          <w:color w:val="231F20"/>
          <w:spacing w:val="10"/>
          <w:w w:val="100"/>
        </w:rPr>
        <w:t> </w:t>
      </w:r>
      <w:r>
        <w:rPr>
          <w:color w:val="231F20"/>
          <w:spacing w:val="0"/>
          <w:w w:val="100"/>
        </w:rPr>
        <w:t>Text</w:t>
      </w:r>
      <w:r>
        <w:rPr>
          <w:color w:val="231F20"/>
          <w:spacing w:val="10"/>
          <w:w w:val="100"/>
        </w:rPr>
        <w:t> </w:t>
      </w:r>
      <w:r>
        <w:rPr>
          <w:color w:val="231F20"/>
          <w:spacing w:val="0"/>
          <w:w w:val="100"/>
        </w:rPr>
        <w:t>Files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8"/>
        <w:jc w:val="both"/>
      </w:pPr>
      <w:r>
        <w:rPr>
          <w:b w:val="0"/>
          <w:bCs w:val="0"/>
          <w:color w:val="231F20"/>
          <w:spacing w:val="0"/>
          <w:w w:val="100"/>
        </w:rPr>
        <w:t>Once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opened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writing,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fprintf(...)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includin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handl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8.3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minor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alteration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8.1,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copying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8"/>
        <w:ind w:left="2303" w:right="524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037pt;width:238.412pt;height:13.168pt;mso-position-horizontal-relative:page;mso-position-vertical-relative:paragraph;z-index:-2124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8.3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copy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3"/>
          <w:numId w:val="9"/>
        </w:numPr>
        <w:tabs>
          <w:tab w:pos="3795" w:val="left" w:leader="none"/>
        </w:tabs>
        <w:ind w:left="3506" w:right="0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'input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name: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'output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name: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9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fopen(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9"/>
        </w:numPr>
        <w:tabs>
          <w:tab w:pos="3795" w:val="left" w:leader="none"/>
        </w:tabs>
        <w:spacing w:line="264" w:lineRule="auto" w:before="18"/>
        <w:ind w:left="3506" w:right="65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fopen(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'w'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ischar(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fgets(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ischar(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fclose(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55pt;width:228pt;height:.1pt;mso-position-horizontal-relative:page;mso-position-vertical-relative:paragraph;z-index:-2125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fclose(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8.5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Example—Spreadsheet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Data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177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89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8.3: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96"/>
        <w:ind w:left="4350" w:right="440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Fetches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4350" w:right="2039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fprintf(...)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redirects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0" w:right="1011"/>
        <w:jc w:val="center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5"/>
        </w:numPr>
        <w:tabs>
          <w:tab w:pos="4444" w:val="left" w:leader="none"/>
        </w:tabs>
        <w:spacing w:before="63"/>
        <w:ind w:left="4444" w:right="0" w:hanging="43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-13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Example—Spreadsheet</w:t>
      </w:r>
      <w:r>
        <w:rPr>
          <w:rFonts w:ascii="Times New Roman" w:hAnsi="Times New Roman" w:cs="Times New Roman" w:eastAsia="Times New Roman"/>
          <w:b/>
          <w:bCs/>
          <w:color w:val="FFFFFF"/>
          <w:spacing w:val="-13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2"/>
          <w:numId w:val="15"/>
        </w:numPr>
        <w:tabs>
          <w:tab w:pos="4350" w:val="left" w:leader="none"/>
        </w:tabs>
        <w:spacing w:line="257" w:lineRule="auto"/>
        <w:ind w:left="4350" w:right="1850" w:hanging="28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55.828003pt;margin-top:-24.985153pt;width:370.148pt;height:17.992pt;mso-position-horizontal-relative:page;mso-position-vertical-relative:paragraph;z-index:-2121" coordorigin="5117,-500" coordsize="7403,360">
            <v:group style="position:absolute;left:5550;top:-490;width:6960;height:340" coordorigin="5550,-490" coordsize="6960,340">
              <v:shape style="position:absolute;left:5550;top:-490;width:6960;height:340" coordorigin="5550,-490" coordsize="6960,340" path="m5550,-150l12510,-150,12510,-490,5550,-490,5550,-150xe" filled="t" fillcolor="#231F20" stroked="f">
                <v:path arrowok="t"/>
                <v:fill type="solid"/>
              </v:shape>
              <v:shape style="position:absolute;left:5117;top:-490;width:433;height:340" type="#_x0000_t75">
                <v:imagedata r:id="rId25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Frequently,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provided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spreadsheets.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adapt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assembly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7.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solution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created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constructor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Consider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situation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provided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spreadsheet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Figure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8.3.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start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examining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layout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necessary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extract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need.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Bearing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mind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returned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xlsread(...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determine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appropriate: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15"/>
        </w:numPr>
        <w:tabs>
          <w:tab w:pos="4350" w:val="left" w:leader="none"/>
        </w:tabs>
        <w:spacing w:line="257" w:lineRule="auto" w:before="41"/>
        <w:ind w:left="4350" w:right="1960" w:hanging="28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18.842846pt;width:24.25pt;height:48.25pt;mso-position-horizontal-relative:page;mso-position-vertical-relative:paragraph;z-index:-2120" coordorigin="1768,377" coordsize="485,965">
            <v:group style="position:absolute;left:1892;top:739;width:238;height:239" coordorigin="1892,739" coordsize="238,239">
              <v:shape style="position:absolute;left:1892;top:739;width:238;height:239" coordorigin="1892,739" coordsize="238,239" path="m2130,859l2112,923,2064,967,2021,979,1996,977,1934,951,1897,900,1892,879,1893,852,1917,788,1964,749,2004,739,2028,742,2089,769,2124,822,2130,859xe" filled="f" stroked="t" strokeweight=".25pt" strokecolor="#231F20">
                <v:path arrowok="t"/>
              </v:shape>
            </v:group>
            <v:group style="position:absolute;left:1770;top:859;width:480;height:2" coordorigin="1770,859" coordsize="480,2">
              <v:shape style="position:absolute;left:1770;top:859;width:480;height:2" coordorigin="1770,859" coordsize="480,0" path="m1770,859l2250,859e" filled="f" stroked="t" strokeweight=".25pt" strokecolor="#231F20">
                <v:path arrowok="t"/>
              </v:shape>
            </v:group>
            <v:group style="position:absolute;left:2010;top:379;width:2;height:960" coordorigin="2010,379" coordsize="2,960">
              <v:shape style="position:absolute;left:2010;top:379;width:2;height:960" coordorigin="2010,379" coordsize="0,960" path="m2010,379l2010,133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8.842846pt;width:24.25pt;height:48.25pt;mso-position-horizontal-relative:page;mso-position-vertical-relative:paragraph;z-index:-2119" coordorigin="13588,377" coordsize="485,965">
            <v:group style="position:absolute;left:13712;top:739;width:238;height:239" coordorigin="13712,739" coordsize="238,239">
              <v:shape style="position:absolute;left:13712;top:739;width:238;height:239" coordorigin="13712,739" coordsize="238,239" path="m13950,859l13932,923,13884,967,13841,979,13816,977,13754,951,13717,900,13712,879,13713,852,13737,788,13784,749,13824,739,13848,742,13909,769,13944,822,13950,859xe" filled="f" stroked="t" strokeweight=".25pt" strokecolor="#231F20">
                <v:path arrowok="t"/>
              </v:shape>
            </v:group>
            <v:group style="position:absolute;left:13590;top:859;width:480;height:2" coordorigin="13590,859" coordsize="480,2">
              <v:shape style="position:absolute;left:13590;top:859;width:480;height:2" coordorigin="13590,859" coordsize="480,0" path="m13590,859l14070,859e" filled="f" stroked="t" strokeweight=".25pt" strokecolor="#231F20">
                <v:path arrowok="t"/>
              </v:shape>
            </v:group>
            <v:group style="position:absolute;left:13830;top:379;width:2;height:960" coordorigin="13830,379" coordsize="2,960">
              <v:shape style="position:absolute;left:13830;top:379;width:2;height:960" coordorigin="13830,379" coordsize="0,960" path="m13830,379l13830,133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{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xlsread(...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}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going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include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cells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spreadsheet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awkward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because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numbers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primary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interest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directly.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15"/>
        </w:numPr>
        <w:tabs>
          <w:tab w:pos="4350" w:val="left" w:leader="none"/>
        </w:tabs>
        <w:spacing w:line="258" w:lineRule="auto" w:before="42"/>
        <w:ind w:left="4350" w:right="1984" w:hanging="2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However,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exclusively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problem.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Since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coordinates,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second,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text-only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need.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15"/>
        </w:numPr>
        <w:tabs>
          <w:tab w:pos="4350" w:val="left" w:leader="none"/>
        </w:tabs>
        <w:spacing w:line="255" w:lineRule="auto" w:before="40"/>
        <w:ind w:left="4350" w:right="2254" w:hanging="2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Therefore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particula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application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proces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raw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provide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5"/>
          <w:sz w:val="17"/>
          <w:szCs w:val="17"/>
        </w:rPr>
        <w:t>csvread(...)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givin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bot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strin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numerica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91"/>
        <w:ind w:left="3890" w:right="1277" w:firstLine="24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concern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connections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sheet.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connection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33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03.816106pt;height:124.6875pt;mso-position-horizontal-relative:char;mso-position-vertical-relative:line" type="#_x0000_t75">
            <v:imagedata r:id="rId2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9"/>
        <w:ind w:left="4730" w:right="4088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8.3</w:t>
      </w:r>
      <w:r>
        <w:rPr>
          <w:rFonts w:ascii="Times New Roman" w:hAnsi="Times New Roman" w:cs="Times New Roman" w:eastAsia="Times New Roman"/>
          <w:b/>
          <w:bCs/>
          <w:color w:val="231F20"/>
          <w:spacing w:val="2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Data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spreadsheet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2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499" w:val="left" w:leader="none"/>
        </w:tabs>
        <w:spacing w:before="68"/>
        <w:ind w:left="0" w:right="484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178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170" w:right="1673"/>
        <w:jc w:val="left"/>
      </w:pP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behavio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discove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[]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127" w:firstLine="240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model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8.4.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7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8.4: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7" w:lineRule="auto" w:before="99"/>
        <w:ind w:left="3630" w:right="251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comments.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0"/>
        <w:ind w:left="3630" w:right="253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ignore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16"/>
        <w:ind w:left="3630" w:right="2683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Ignoring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component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3630" w:right="176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7: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component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8"/>
        <w:ind w:left="1860" w:right="491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42004pt;margin-top:3.717908pt;width:238.298pt;height:13.168pt;mso-position-horizontal-relative:page;mso-position-vertical-relative:paragraph;z-index:-2117" coordorigin="4825,74" coordsize="4766,263">
            <v:group style="position:absolute;left:4830;top:328;width:4756;height:2" coordorigin="4830,328" coordsize="4756,2">
              <v:shape style="position:absolute;left:4830;top:328;width:4756;height:2" coordorigin="4830,328" coordsize="4756,0" path="m4830,328l9586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15.330909pt;width:24.25pt;height:48.25pt;mso-position-horizontal-relative:page;mso-position-vertical-relative:paragraph;z-index:-2116" coordorigin="1768,307" coordsize="485,965">
            <v:group style="position:absolute;left:1892;top:669;width:238;height:239" coordorigin="1892,669" coordsize="238,239">
              <v:shape style="position:absolute;left:1892;top:669;width:238;height:239" coordorigin="1892,669" coordsize="238,239" path="m2130,789l2112,853,2064,896,2021,909,1996,907,1934,880,1897,830,1892,809,1893,782,1917,717,1964,678,2004,669,2028,671,2089,699,2124,752,2130,789xe" filled="f" stroked="t" strokeweight=".25pt" strokecolor="#231F20">
                <v:path arrowok="t"/>
              </v:shape>
            </v:group>
            <v:group style="position:absolute;left:1770;top:789;width:480;height:2" coordorigin="1770,789" coordsize="480,2">
              <v:shape style="position:absolute;left:1770;top:789;width:480;height:2" coordorigin="1770,789" coordsize="480,0" path="m1770,789l2250,789e" filled="f" stroked="t" strokeweight=".25pt" strokecolor="#231F20">
                <v:path arrowok="t"/>
              </v:shape>
            </v:group>
            <v:group style="position:absolute;left:2010;top:309;width:2;height:960" coordorigin="2010,309" coordsize="2,960">
              <v:shape style="position:absolute;left:2010;top:309;width:2;height:960" coordorigin="2010,309" coordsize="0,960" path="m2010,309l2010,126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5.330909pt;width:24.25pt;height:48.25pt;mso-position-horizontal-relative:page;mso-position-vertical-relative:paragraph;z-index:-2115" coordorigin="13588,307" coordsize="485,965">
            <v:group style="position:absolute;left:13712;top:669;width:238;height:239" coordorigin="13712,669" coordsize="238,239">
              <v:shape style="position:absolute;left:13712;top:669;width:238;height:239" coordorigin="13712,669" coordsize="238,239" path="m13950,789l13932,853,13884,896,13841,909,13816,907,13754,880,13717,830,13712,809,13713,782,13737,717,13784,678,13824,669,13848,671,13909,699,13944,752,13950,789xe" filled="f" stroked="t" strokeweight=".25pt" strokecolor="#231F20">
                <v:path arrowok="t"/>
              </v:shape>
            </v:group>
            <v:group style="position:absolute;left:13590;top:789;width:480;height:2" coordorigin="13590,789" coordsize="480,2">
              <v:shape style="position:absolute;left:13590;top:789;width:480;height:2" coordorigin="13590,789" coordsize="480,0" path="m13590,789l14070,789e" filled="f" stroked="t" strokeweight=".25pt" strokecolor="#231F20">
                <v:path arrowok="t"/>
              </v:shape>
            </v:group>
            <v:group style="position:absolute;left:13830;top:309;width:2;height:960" coordorigin="13830,309" coordsize="2,960">
              <v:shape style="position:absolute;left:13830;top:309;width:2;height:960" coordorigin="13830,309" coordsize="0,960" path="m13830,309l13830,126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8.4</w:t>
      </w:r>
      <w:r>
        <w:rPr>
          <w:rFonts w:ascii="Times New Roman" w:hAnsi="Times New Roman" w:cs="Times New Roman" w:eastAsia="Times New Roman"/>
          <w:b/>
          <w:bCs/>
          <w:color w:val="231F20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6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readStruct(filename)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167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read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spreadsheet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produce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319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structure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167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name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second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column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167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pos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columns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vector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167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connect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cell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remaining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167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row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6"/>
        </w:numPr>
        <w:tabs>
          <w:tab w:pos="4180" w:val="left" w:leader="none"/>
        </w:tabs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[no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raw]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xlsread(filename);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[rows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size(raw);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98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ignore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first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row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column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row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2:rows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str.name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raw{row,2};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str.pos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[raw{row,3}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raw{row,4}];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5:cols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raw{row,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~ischar(item)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5336" w:val="left" w:leader="none"/>
        </w:tabs>
        <w:spacing w:before="18"/>
        <w:ind w:left="5336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break;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conn{cni}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str.connect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conn;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data(out)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58pt;width:228pt;height:.1pt;mso-position-horizontal-relative:page;mso-position-vertical-relative:paragraph;z-index:-2118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Special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Reserved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Words,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179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4350" w:right="1782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8–9: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component.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important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conn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avoid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“inheriting”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10–11: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4350" w:right="2098"/>
        <w:jc w:val="both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12–14: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char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blank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break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1" w:lineRule="auto" w:before="35"/>
        <w:ind w:left="4350" w:right="1824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15–16: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Otherwise,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18–20: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connections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1"/>
        <w:ind w:left="4350" w:right="195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511" w:firstLine="240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replace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construction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1–22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readStruct('Structure_data.xls');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before="88"/>
        <w:ind w:left="4130" w:right="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1"/>
        <w:ind w:left="38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88.375pt;margin-top:-11.041858pt;width:24.25pt;height:48.25pt;mso-position-horizontal-relative:page;mso-position-vertical-relative:paragraph;z-index:-2110" coordorigin="1768,-221" coordsize="485,965">
            <v:group style="position:absolute;left:1892;top:142;width:238;height:239" coordorigin="1892,142" coordsize="238,239">
              <v:shape style="position:absolute;left:1892;top:142;width:238;height:239" coordorigin="1892,142" coordsize="238,239" path="m2130,262l2112,325,2064,369,2021,381,1996,379,1934,353,1897,302,1892,282,1893,255,1917,190,1964,151,2004,142,2028,144,2089,172,2124,225,2130,262xe" filled="f" stroked="t" strokeweight=".25pt" strokecolor="#231F20">
                <v:path arrowok="t"/>
              </v:shape>
            </v:group>
            <v:group style="position:absolute;left:1770;top:262;width:480;height:2" coordorigin="1770,262" coordsize="480,2">
              <v:shape style="position:absolute;left:1770;top:262;width:480;height:2" coordorigin="1770,262" coordsize="480,0" path="m1770,262l2250,262e" filled="f" stroked="t" strokeweight=".25pt" strokecolor="#231F20">
                <v:path arrowok="t"/>
              </v:shape>
            </v:group>
            <v:group style="position:absolute;left:2010;top:-218;width:2;height:960" coordorigin="2010,-218" coordsize="2,960">
              <v:shape style="position:absolute;left:2010;top:-218;width:2;height:960" coordorigin="2010,-218" coordsize="0,960" path="m2010,-218l2010,74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11.041858pt;width:24.25pt;height:48.25pt;mso-position-horizontal-relative:page;mso-position-vertical-relative:paragraph;z-index:-2109" coordorigin="13588,-221" coordsize="485,965">
            <v:group style="position:absolute;left:13712;top:142;width:238;height:239" coordorigin="13712,142" coordsize="238,239">
              <v:shape style="position:absolute;left:13712;top:142;width:238;height:239" coordorigin="13712,142" coordsize="238,239" path="m13950,262l13932,325,13884,369,13841,381,13816,379,13754,353,13717,302,13712,282,13713,255,13737,190,13784,151,13824,142,13848,144,13909,172,13944,225,13950,262xe" filled="f" stroked="t" strokeweight=".25pt" strokecolor="#231F20">
                <v:path arrowok="t"/>
              </v:shape>
            </v:group>
            <v:group style="position:absolute;left:13590;top:262;width:480;height:2" coordorigin="13590,262" coordsize="480,2">
              <v:shape style="position:absolute;left:13590;top:262;width:480;height:2" coordorigin="13590,262" coordsize="480,0" path="m13590,262l14070,262e" filled="f" stroked="t" strokeweight=".25pt" strokecolor="#231F20">
                <v:path arrowok="t"/>
              </v:shape>
            </v:group>
            <v:group style="position:absolute;left:13830;top:-218;width:2;height:960" coordorigin="13830,-218" coordsize="2,960">
              <v:shape style="position:absolute;left:13830;top:-218;width:2;height:960" coordorigin="13830,-218" coordsize="0,960" path="m13830,-218l13830,74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3890" w:right="0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819067pt;width:372.25pt;height:17.604pt;mso-position-horizontal-relative:page;mso-position-vertical-relative:paragraph;z-index:-2114" coordorigin="5070,-556" coordsize="7445,352">
            <v:shape style="position:absolute;left:5070;top:-556;width:422;height:351" type="#_x0000_t75">
              <v:imagedata r:id="rId29" o:title=""/>
            </v:shape>
            <v:group style="position:absolute;left:5490;top:-209;width:7020;height:2" coordorigin="5490,-209" coordsize="7020,2">
              <v:shape style="position:absolute;left:5490;top:-209;width:7020;height:2" coordorigin="5490,-209" coordsize="7020,0" path="m5490,-209l1251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We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have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described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three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levels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capability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reading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and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writing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files: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16"/>
        </w:numPr>
        <w:tabs>
          <w:tab w:pos="4345" w:val="left" w:leader="none"/>
        </w:tabs>
        <w:spacing w:line="260" w:lineRule="exact" w:before="53"/>
        <w:ind w:left="4350" w:right="2128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6"/>
        </w:numPr>
        <w:tabs>
          <w:tab w:pos="4345" w:val="left" w:leader="none"/>
        </w:tabs>
        <w:spacing w:line="260" w:lineRule="exact"/>
        <w:ind w:left="4350" w:right="2174" w:hanging="280"/>
        <w:jc w:val="left"/>
      </w:pPr>
      <w:r>
        <w:rPr>
          <w:b w:val="0"/>
          <w:bCs w:val="0"/>
          <w:color w:val="231F20"/>
          <w:spacing w:val="0"/>
          <w:w w:val="100"/>
        </w:rPr>
        <w:t>Specialized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6"/>
        </w:numPr>
        <w:tabs>
          <w:tab w:pos="4345" w:val="left" w:leader="none"/>
        </w:tabs>
        <w:spacing w:line="260" w:lineRule="exact"/>
        <w:ind w:left="4350" w:right="2212" w:hanging="280"/>
        <w:jc w:val="left"/>
      </w:pPr>
      <w:r>
        <w:rPr>
          <w:b w:val="0"/>
          <w:bCs w:val="0"/>
          <w:color w:val="231F20"/>
          <w:spacing w:val="0"/>
          <w:w w:val="100"/>
        </w:rPr>
        <w:t>Lower-level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ability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61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Special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Characters,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Reserved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Words,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and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28"/>
          <w:pgSz w:w="15840" w:h="24480"/>
          <w:pgMar w:header="4828" w:footer="5472" w:top="5660" w:bottom="5660" w:left="1660" w:right="1660"/>
        </w:sectPr>
      </w:pPr>
    </w:p>
    <w:p>
      <w:pPr>
        <w:spacing w:line="241" w:lineRule="auto" w:before="76"/>
        <w:ind w:left="4010" w:right="1951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53.498993pt;margin-top:-24.530024pt;width:372.25pt;height:17.604pt;mso-position-horizontal-relative:page;mso-position-vertical-relative:paragraph;z-index:-2113" coordorigin="5070,-491" coordsize="7445,352">
            <v:shape style="position:absolute;left:5070;top:-491;width:422;height:351" type="#_x0000_t75">
              <v:imagedata r:id="rId30" o:title=""/>
            </v:shape>
            <v:group style="position:absolute;left:5490;top:-144;width:7020;height:2" coordorigin="5490,-144" coordsize="7020,2">
              <v:shape style="position:absolute;left:5490;top:-144;width:7020;height:2" coordorigin="5490,-144" coordsize="7020,0" path="m5490,-144l12510,-144e" filled="f" stroked="t" strokeweight=".5pt" strokecolor="#93959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7.5pt;margin-top:3.335973pt;width:347.845pt;height:.1pt;mso-position-horizontal-relative:page;mso-position-vertical-relative:paragraph;z-index:-2112" coordorigin="5550,67" coordsize="6957,2">
            <v:shape style="position:absolute;left:5550;top:67;width:6957;height:2" coordorigin="5550,67" coordsize="6957,0" path="m5550,67l12507,67e" filled="f" stroked="t" strokeweight=".750003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566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12.285881pt;width:347.845pt;height:.1pt;mso-position-horizontal-relative:page;mso-position-vertical-relative:paragraph;z-index:-2111" coordorigin="5550,246" coordsize="6957,2">
            <v:shape style="position:absolute;left:5550;top:246;width:6957;height:2" coordorigin="5550,246" coordsize="6957,0" path="m5550,246l12507,246e" filled="f" stroked="t" strokeweight=".750003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/>
          <w:bCs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6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spacing w:line="241" w:lineRule="auto"/>
        <w:ind w:left="2298" w:right="1793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41" w:lineRule="auto"/>
        <w:jc w:val="center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7429" w:space="40"/>
            <w:col w:w="5051"/>
          </w:cols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74" w:lineRule="auto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[nums,txt,raw]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csvread(&lt;file&gt;)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301" w:val="right" w:leader="none"/>
        </w:tabs>
        <w:spacing w:before="135"/>
        <w:ind w:left="87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Read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comma-separate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tex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files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5648" w:space="40"/>
            <w:col w:w="6832"/>
          </w:cols>
        </w:sectPr>
      </w:pPr>
    </w:p>
    <w:p>
      <w:pPr>
        <w:tabs>
          <w:tab w:pos="6566" w:val="left" w:leader="none"/>
          <w:tab w:pos="9989" w:val="right" w:leader="none"/>
        </w:tabs>
        <w:spacing w:before="99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85"/>
          <w:sz w:val="17"/>
          <w:szCs w:val="17"/>
        </w:rPr>
        <w:t>csvwrite(&lt;file&gt;,&lt;data&gt;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Write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comma-separate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tex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files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6566" w:val="left" w:leader="none"/>
        </w:tabs>
        <w:spacing w:before="126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dlmread(&lt;file&gt;,&lt;dlm&gt;)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Read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tex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separate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given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9" w:lineRule="exact"/>
        <w:ind w:left="0" w:right="1277" w:firstLine="0"/>
        <w:jc w:val="righ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delimitin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character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26"/>
        <w:ind w:left="52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9207" w:space="40"/>
            <w:col w:w="3273"/>
          </w:cols>
        </w:sectPr>
      </w:pPr>
    </w:p>
    <w:p>
      <w:pPr>
        <w:spacing w:before="157"/>
        <w:ind w:left="0" w:right="0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dlmwrite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(&lt;file&gt;,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0" w:right="307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&lt;data&gt;,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&lt;dlm&gt;)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10" w:lineRule="exact" w:before="147"/>
        <w:ind w:left="77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Read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tex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separate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given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2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delimitin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character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37"/>
        <w:ind w:left="52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3" w:equalWidth="0">
            <w:col w:w="5750" w:space="40"/>
            <w:col w:w="3417" w:space="40"/>
            <w:col w:w="3273"/>
          </w:cols>
        </w:sectPr>
      </w:pPr>
    </w:p>
    <w:p>
      <w:pPr>
        <w:tabs>
          <w:tab w:pos="3169" w:val="left" w:leader="none"/>
        </w:tabs>
        <w:spacing w:before="40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180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31"/>
          <w:pgSz w:w="15840" w:h="24480"/>
          <w:pgMar w:header="4828" w:footer="5472" w:top="5660" w:bottom="5660" w:left="1660" w:right="1660"/>
        </w:sectPr>
      </w:pPr>
    </w:p>
    <w:p>
      <w:pPr>
        <w:spacing w:line="241" w:lineRule="auto" w:before="450"/>
        <w:ind w:left="3290" w:right="1951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41.5pt;margin-top:22.036083pt;width:347.845pt;height:.1pt;mso-position-horizontal-relative:page;mso-position-vertical-relative:paragraph;z-index:-2108" coordorigin="4830,441" coordsize="6957,2">
            <v:shape style="position:absolute;left:4830;top:441;width:6957;height:2" coordorigin="4830,441" coordsize="6957,0" path="m4830,441l11787,441e" filled="f" stroked="t" strokeweight=".75002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846" w:val="left" w:leader="none"/>
        </w:tabs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41.5pt;margin-top:12.285961pt;width:347.845pt;height:.1pt;mso-position-horizontal-relative:page;mso-position-vertical-relative:paragraph;z-index:-2107" coordorigin="4830,246" coordsize="6957,2">
            <v:shape style="position:absolute;left:4830;top:246;width:6957;height:2" coordorigin="4830,246" coordsize="6957,0" path="m4830,246l11787,246e" filled="f" stroked="t" strokeweight=".75002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/>
          <w:bCs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41" w:lineRule="auto" w:before="670"/>
        <w:ind w:left="2298" w:right="2513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0"/>
        </w:rPr>
        <w:br w:type="column"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41" w:lineRule="auto"/>
        <w:jc w:val="center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6709" w:space="40"/>
            <w:col w:w="5771"/>
          </w:cols>
        </w:sectPr>
      </w:pPr>
    </w:p>
    <w:p>
      <w:pPr>
        <w:tabs>
          <w:tab w:pos="5846" w:val="left" w:leader="none"/>
          <w:tab w:pos="9402" w:val="right" w:leader="none"/>
        </w:tabs>
        <w:spacing w:before="135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fclose(fh)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Close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tex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8.4.1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846" w:val="left" w:leader="none"/>
          <w:tab w:pos="9402" w:val="right" w:leader="none"/>
        </w:tabs>
        <w:spacing w:before="126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fgetl(fh)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Read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line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omittin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new-lin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character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8.4.2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846" w:val="left" w:leader="none"/>
          <w:tab w:pos="9402" w:val="right" w:leader="none"/>
        </w:tabs>
        <w:spacing w:before="126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fgets(fh)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Read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line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includin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new-lin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character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8.4.2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146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fopen(&lt;file&gt;,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&lt;why&gt;)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230" w:val="right" w:leader="none"/>
        </w:tabs>
        <w:spacing w:before="126"/>
        <w:ind w:left="67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Open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tex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readin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writing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8.4.1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5133" w:space="40"/>
            <w:col w:w="7347"/>
          </w:cols>
        </w:sectPr>
      </w:pP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5846" w:val="left" w:leader="none"/>
          <w:tab w:pos="9046" w:val="left" w:leader="none"/>
        </w:tabs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fprintf(...)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Write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console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plai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tex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8.4.4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5846" w:val="left" w:leader="none"/>
          <w:tab w:pos="9046" w:val="left" w:leader="none"/>
        </w:tabs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load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&lt;filename&gt;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Load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workspac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fro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5846" w:val="left" w:leader="none"/>
          <w:tab w:pos="9046" w:val="left" w:leader="none"/>
        </w:tabs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save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&lt;filename&gt;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Save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workspac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variable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74" w:lineRule="auto"/>
        <w:ind w:left="3290" w:right="0" w:hanging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[tk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rest]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strtok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(&lt;str&gt;,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&lt;dlm&gt;)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74" w:lineRule="auto"/>
        <w:ind w:left="3290" w:right="43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679.375pt;margin-top:45.271545pt;width:24.25pt;height:48.25pt;mso-position-horizontal-relative:page;mso-position-vertical-relative:paragraph;z-index:-2104" coordorigin="13588,905" coordsize="485,965">
            <v:group style="position:absolute;left:13712;top:1268;width:238;height:239" coordorigin="13712,1268" coordsize="238,239">
              <v:shape style="position:absolute;left:13712;top:1268;width:238;height:239" coordorigin="13712,1268" coordsize="238,239" path="m13950,1388l13932,1452,13884,1495,13841,1507,13816,1506,13754,1479,13717,1428,13712,1408,13713,1381,13737,1316,13784,1277,13824,1268,13848,1270,13909,1298,13944,1351,13950,1388xe" filled="f" stroked="t" strokeweight=".25pt" strokecolor="#231F20">
                <v:path arrowok="t"/>
              </v:shape>
            </v:group>
            <v:group style="position:absolute;left:13590;top:1388;width:480;height:2" coordorigin="13590,1388" coordsize="480,2">
              <v:shape style="position:absolute;left:13590;top:1388;width:480;height:2" coordorigin="13590,1388" coordsize="480,0" path="m13590,1388l14070,1388e" filled="f" stroked="t" strokeweight=".25pt" strokecolor="#231F20">
                <v:path arrowok="t"/>
              </v:shape>
            </v:group>
            <v:group style="position:absolute;left:13830;top:908;width:2;height:960" coordorigin="13830,908" coordsize="2,960">
              <v:shape style="position:absolute;left:13830;top:908;width:2;height:960" coordorigin="13830,908" coordsize="0,960" path="m13830,908l13830,186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textscan(fh,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format)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30" w:lineRule="exact" w:before="7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line="210" w:lineRule="exact"/>
        <w:ind w:left="733" w:right="86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Extract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toke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fro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strin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returns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4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remainde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string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10" w:lineRule="exact"/>
        <w:ind w:left="733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Acquire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scan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lin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tex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according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3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specifi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format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6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ind w:left="22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8.4.2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8.4.2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3" w:equalWidth="0">
            <w:col w:w="5074" w:space="40"/>
            <w:col w:w="3665" w:space="40"/>
            <w:col w:w="3701"/>
          </w:cols>
        </w:sectPr>
      </w:pP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74" w:lineRule="auto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88.375pt;margin-top:16.988403pt;width:24.25pt;height:48.25pt;mso-position-horizontal-relative:page;mso-position-vertical-relative:paragraph;z-index:-2105" coordorigin="1768,340" coordsize="485,965">
            <v:group style="position:absolute;left:1892;top:702;width:238;height:239" coordorigin="1892,702" coordsize="238,239">
              <v:shape style="position:absolute;left:1892;top:702;width:238;height:239" coordorigin="1892,702" coordsize="238,239" path="m2130,822l2112,886,2064,929,2021,942,1996,940,1934,913,1897,863,1892,842,1893,815,1917,750,1964,712,2004,702,2028,704,2089,732,2124,785,2130,822xe" filled="f" stroked="t" strokeweight=".25pt" strokecolor="#231F20">
                <v:path arrowok="t"/>
              </v:shape>
            </v:group>
            <v:group style="position:absolute;left:1770;top:822;width:480;height:2" coordorigin="1770,822" coordsize="480,2">
              <v:shape style="position:absolute;left:1770;top:822;width:480;height:2" coordorigin="1770,822" coordsize="480,0" path="m1770,822l2250,822e" filled="f" stroked="t" strokeweight=".25pt" strokecolor="#231F20">
                <v:path arrowok="t"/>
              </v:shape>
            </v:group>
            <v:group style="position:absolute;left:2010;top:342;width:2;height:960" coordorigin="2010,342" coordsize="2,960">
              <v:shape style="position:absolute;left:2010;top:342;width:2;height:960" coordorigin="2010,342" coordsize="0,960" path="m2010,342l2010,130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[nums,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txt,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raw]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xlsread(&lt;file&gt;)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230" w:val="right" w:leader="none"/>
        </w:tabs>
        <w:spacing w:before="105"/>
        <w:ind w:left="67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3"/>
          <w:w w:val="80"/>
          <w:sz w:val="19"/>
          <w:szCs w:val="19"/>
        </w:rPr>
        <w:t>Read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Exce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spreadsheet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8.3.2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5133" w:space="40"/>
            <w:col w:w="7347"/>
          </w:cols>
        </w:sectPr>
      </w:pPr>
    </w:p>
    <w:p>
      <w:pPr>
        <w:spacing w:before="119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xlswrite(&lt;file&gt;,&lt;data&gt;,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&lt;sheet&gt;,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&lt;,range&gt;)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10" w:lineRule="exact" w:before="109"/>
        <w:ind w:left="163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Write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9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10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Exce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9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spreadshee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10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10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9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specific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4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row/colum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range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99"/>
        <w:ind w:left="36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8.3.2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3" w:equalWidth="0">
            <w:col w:w="5644" w:space="40"/>
            <w:col w:w="2955" w:space="40"/>
            <w:col w:w="3841"/>
          </w:cols>
        </w:sectPr>
      </w:pP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Self</w:t>
      </w:r>
      <w:r>
        <w:rPr>
          <w:color w:val="231F20"/>
          <w:spacing w:val="-12"/>
          <w:w w:val="100"/>
        </w:rPr>
        <w:t> </w:t>
      </w:r>
      <w:r>
        <w:rPr>
          <w:color w:val="231F20"/>
          <w:spacing w:val="0"/>
          <w:w w:val="100"/>
        </w:rPr>
        <w:t>Test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170" w:right="2039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17.498993pt;margin-top:-27.817995pt;width:372.25pt;height:17.604pt;mso-position-horizontal-relative:page;mso-position-vertical-relative:paragraph;z-index:-2106" coordorigin="4350,-556" coordsize="7445,352">
            <v:shape style="position:absolute;left:4350;top:-556;width:422;height:351" type="#_x0000_t75">
              <v:imagedata r:id="rId32" o:title=""/>
            </v:shape>
            <v:group style="position:absolute;left:4770;top:-209;width:7020;height:2" coordorigin="4770,-209" coordsize="7020,2">
              <v:shape style="position:absolute;left:4770;top:-209;width:7020;height:2" coordorigin="4770,-209" coordsize="7020,0" path="m4770,-209l1179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Use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questions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check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understanding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material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ind w:left="317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7"/>
        </w:numPr>
        <w:tabs>
          <w:tab w:pos="3769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sequential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7"/>
        </w:numPr>
        <w:tabs>
          <w:tab w:pos="3769" w:val="left" w:leader="none"/>
        </w:tabs>
        <w:spacing w:line="260" w:lineRule="exact"/>
        <w:ind w:left="3770" w:right="2422" w:hanging="405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7"/>
        </w:numPr>
        <w:tabs>
          <w:tab w:pos="3769" w:val="left" w:leader="none"/>
        </w:tabs>
        <w:spacing w:line="260" w:lineRule="exact"/>
        <w:ind w:left="3770" w:right="3010" w:hanging="405"/>
        <w:jc w:val="left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tab-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comma-delimited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recognizing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double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quotes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7"/>
        </w:numPr>
        <w:tabs>
          <w:tab w:pos="3769" w:val="left" w:leader="none"/>
        </w:tabs>
        <w:spacing w:line="260" w:lineRule="exact"/>
        <w:ind w:left="3770" w:right="2834" w:hanging="405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fopen(...)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overwritten.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7"/>
        </w:numPr>
        <w:tabs>
          <w:tab w:pos="3769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fgets(fh)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3"/>
        <w:ind w:left="317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8"/>
        </w:numPr>
        <w:tabs>
          <w:tab w:pos="3769" w:val="left" w:leader="none"/>
          <w:tab w:pos="9176" w:val="left" w:leader="none"/>
          <w:tab w:pos="9456" w:val="left" w:leader="none"/>
        </w:tabs>
        <w:spacing w:line="260" w:lineRule="exact"/>
        <w:ind w:left="3770" w:right="2482" w:hanging="405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data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control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characters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that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specify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data.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181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8"/>
        </w:numPr>
        <w:tabs>
          <w:tab w:pos="4489" w:val="left" w:leader="none"/>
        </w:tabs>
        <w:ind w:left="4490" w:right="0" w:hanging="405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MATLAB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xlsread(...)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returns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three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results: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tabs>
          <w:tab w:pos="5749" w:val="left" w:leader="none"/>
          <w:tab w:pos="7507" w:val="left" w:leader="none"/>
          <w:tab w:pos="9006" w:val="left" w:leader="none"/>
          <w:tab w:pos="10764" w:val="left" w:leader="none"/>
        </w:tabs>
        <w:spacing w:line="260" w:lineRule="exact"/>
        <w:ind w:left="449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1772" w:val="left" w:leader="none"/>
          <w:tab w:pos="3478" w:val="left" w:leader="none"/>
        </w:tabs>
        <w:spacing w:line="260" w:lineRule="exact"/>
        <w:ind w:left="0" w:right="8"/>
        <w:jc w:val="center"/>
      </w:pP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8"/>
        </w:numPr>
        <w:tabs>
          <w:tab w:pos="4489" w:val="left" w:leader="none"/>
          <w:tab w:pos="7752" w:val="left" w:leader="none"/>
          <w:tab w:pos="9637" w:val="left" w:leader="none"/>
        </w:tabs>
        <w:spacing w:line="260" w:lineRule="exact"/>
        <w:ind w:left="4490" w:right="2433" w:hanging="405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dlmread(...)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populate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unassigned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values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are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8"/>
        </w:numPr>
        <w:tabs>
          <w:tab w:pos="4489" w:val="left" w:leader="none"/>
          <w:tab w:pos="6057" w:val="left" w:leader="none"/>
        </w:tabs>
        <w:spacing w:line="260" w:lineRule="exact"/>
        <w:ind w:left="4490" w:right="1863" w:hanging="405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fopen(...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consequence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failure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61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Programming</w:t>
      </w:r>
      <w:r>
        <w:rPr>
          <w:color w:val="231F20"/>
          <w:spacing w:val="-23"/>
          <w:w w:val="100"/>
        </w:rPr>
        <w:t> </w:t>
      </w:r>
      <w:r>
        <w:rPr>
          <w:color w:val="231F20"/>
          <w:spacing w:val="0"/>
          <w:w w:val="100"/>
        </w:rPr>
        <w:t>Projects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9"/>
        </w:numPr>
        <w:tabs>
          <w:tab w:pos="4489" w:val="left" w:leader="none"/>
        </w:tabs>
        <w:ind w:left="4490" w:right="0" w:hanging="405"/>
        <w:jc w:val="left"/>
      </w:pPr>
      <w:r>
        <w:rPr/>
        <w:pict>
          <v:group style="position:absolute;margin-left:253.498993pt;margin-top:-19.435034pt;width:372.25pt;height:17.604pt;mso-position-horizontal-relative:page;mso-position-vertical-relative:paragraph;z-index:-2103" coordorigin="5070,-389" coordsize="7445,352">
            <v:shape style="position:absolute;left:5070;top:-389;width:422;height:351" type="#_x0000_t75">
              <v:imagedata r:id="rId34" o:title=""/>
            </v:shape>
            <v:group style="position:absolute;left:5490;top:-42;width:7020;height:2" coordorigin="5490,-42" coordsize="7020,2">
              <v:shape style="position:absolute;left:5490;top:-42;width:7020;height:2" coordorigin="5490,-42" coordsize="7020,0" path="m5490,-42l12510,-42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1"/>
          <w:numId w:val="19"/>
        </w:numPr>
        <w:tabs>
          <w:tab w:pos="4750" w:val="left" w:leader="none"/>
        </w:tabs>
        <w:spacing w:line="260" w:lineRule="exact"/>
        <w:ind w:left="4750" w:right="0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variables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don’t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matter,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1"/>
          <w:numId w:val="19"/>
        </w:numPr>
        <w:tabs>
          <w:tab w:pos="4750" w:val="left" w:leader="none"/>
        </w:tabs>
        <w:spacing w:line="260" w:lineRule="exact"/>
        <w:ind w:left="4750" w:right="0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variable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except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mydata.mat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/>
        <w:ind w:left="0" w:right="1262"/>
        <w:jc w:val="center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1"/>
          <w:numId w:val="19"/>
        </w:numPr>
        <w:tabs>
          <w:tab w:pos="4750" w:val="left" w:leader="none"/>
        </w:tabs>
        <w:spacing w:line="260" w:lineRule="exact"/>
        <w:ind w:left="4750" w:right="950" w:hanging="260"/>
        <w:jc w:val="center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-99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1"/>
          <w:numId w:val="19"/>
        </w:numPr>
        <w:tabs>
          <w:tab w:pos="4750" w:val="left" w:leader="none"/>
        </w:tabs>
        <w:spacing w:line="260" w:lineRule="exact"/>
        <w:ind w:left="4750" w:right="0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Load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myData.mat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check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19"/>
        </w:numPr>
        <w:tabs>
          <w:tab w:pos="4750" w:val="left" w:leader="none"/>
        </w:tabs>
        <w:spacing w:line="260" w:lineRule="exact"/>
        <w:ind w:left="4750" w:right="1557" w:hanging="260"/>
        <w:jc w:val="center"/>
      </w:pPr>
      <w:r>
        <w:rPr>
          <w:b w:val="0"/>
          <w:bCs w:val="0"/>
          <w:color w:val="231F20"/>
          <w:spacing w:val="0"/>
          <w:w w:val="100"/>
        </w:rPr>
        <w:t>Clear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9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/>
        <w:pict>
          <v:group style="position:absolute;margin-left:88.375pt;margin-top:6.812134pt;width:24.25pt;height:48.25pt;mso-position-horizontal-relative:page;mso-position-vertical-relative:paragraph;z-index:-2102" coordorigin="1768,136" coordsize="485,965">
            <v:group style="position:absolute;left:1892;top:499;width:238;height:239" coordorigin="1892,499" coordsize="238,239">
              <v:shape style="position:absolute;left:1892;top:499;width:238;height:239" coordorigin="1892,499" coordsize="238,239" path="m2130,619l2112,683,2064,726,2021,738,1996,736,1934,710,1897,659,1892,639,1893,612,1917,547,1964,508,2004,499,2028,501,2089,529,2124,582,2130,619xe" filled="f" stroked="t" strokeweight=".25pt" strokecolor="#231F20">
                <v:path arrowok="t"/>
              </v:shape>
            </v:group>
            <v:group style="position:absolute;left:1770;top:619;width:480;height:2" coordorigin="1770,619" coordsize="480,2">
              <v:shape style="position:absolute;left:1770;top:619;width:480;height:2" coordorigin="1770,619" coordsize="480,0" path="m1770,619l2250,619e" filled="f" stroked="t" strokeweight=".25pt" strokecolor="#231F20">
                <v:path arrowok="t"/>
              </v:shape>
            </v:group>
            <v:group style="position:absolute;left:2010;top:139;width:2;height:960" coordorigin="2010,139" coordsize="2,960">
              <v:shape style="position:absolute;left:2010;top:139;width:2;height:960" coordorigin="2010,139" coordsize="0,960" path="m2010,139l2010,109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.812134pt;width:24.25pt;height:48.25pt;mso-position-horizontal-relative:page;mso-position-vertical-relative:paragraph;z-index:-2101" coordorigin="13588,136" coordsize="485,965">
            <v:group style="position:absolute;left:13712;top:499;width:238;height:239" coordorigin="13712,499" coordsize="238,239">
              <v:shape style="position:absolute;left:13712;top:499;width:238;height:239" coordorigin="13712,499" coordsize="238,239" path="m13950,619l13932,683,13884,726,13841,738,13816,736,13754,710,13717,659,13712,639,13713,612,13737,547,13784,508,13824,499,13848,501,13909,529,13944,582,13950,619xe" filled="f" stroked="t" strokeweight=".25pt" strokecolor="#231F20">
                <v:path arrowok="t"/>
              </v:shape>
            </v:group>
            <v:group style="position:absolute;left:13590;top:619;width:480;height:2" coordorigin="13590,619" coordsize="480,2">
              <v:shape style="position:absolute;left:13590;top:619;width:480;height:2" coordorigin="13590,619" coordsize="480,0" path="m13590,619l14070,619e" filled="f" stroked="t" strokeweight=".25pt" strokecolor="#231F20">
                <v:path arrowok="t"/>
              </v:shape>
            </v:group>
            <v:group style="position:absolute;left:13830;top:139;width:2;height:960" coordorigin="13830,139" coordsize="2,960">
              <v:shape style="position:absolute;left:13830;top:139;width:2;height:960" coordorigin="13830,139" coordsize="0,960" path="m13830,139l13830,109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Load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myData.mat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again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9"/>
        </w:numPr>
        <w:tabs>
          <w:tab w:pos="4489" w:val="left" w:leader="none"/>
        </w:tabs>
        <w:spacing w:line="260" w:lineRule="exact"/>
        <w:ind w:left="4490" w:right="1707" w:hanging="405"/>
        <w:jc w:val="left"/>
      </w:pP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freshmen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issue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'Standing'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during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middle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Satisfactory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Unsatisfactory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(U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office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employee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issuing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midtermGrades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yourself.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discover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organized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750" w:val="left" w:leader="none"/>
        </w:tabs>
        <w:spacing w:line="271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Unfortunately,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sheets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676" w:right="8"/>
        <w:jc w:val="center"/>
      </w:pPr>
      <w:r>
        <w:rPr>
          <w:b w:val="0"/>
          <w:bCs w:val="0"/>
          <w:color w:val="231F20"/>
          <w:spacing w:val="0"/>
          <w:w w:val="100"/>
        </w:rPr>
        <w:t>instructors,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necessarily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layout.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475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'name',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'math',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'science',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'english',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'history',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'cs'.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0"/>
        </w:numPr>
        <w:tabs>
          <w:tab w:pos="4748" w:val="left" w:leader="none"/>
        </w:tabs>
        <w:ind w:left="4748" w:right="0" w:hanging="259"/>
        <w:jc w:val="left"/>
      </w:pPr>
      <w:r>
        <w:rPr>
          <w:b w:val="0"/>
          <w:bCs w:val="0"/>
          <w:color w:val="231F20"/>
          <w:spacing w:val="1"/>
          <w:w w:val="100"/>
        </w:rPr>
        <w:t>Unde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student’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name.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20"/>
        </w:numPr>
        <w:tabs>
          <w:tab w:pos="4750" w:val="left" w:leader="none"/>
        </w:tabs>
        <w:spacing w:line="260" w:lineRule="exact"/>
        <w:ind w:left="4750" w:right="0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Grades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other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columns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'A',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'B',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'C',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'D',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'F',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60" w:lineRule="exact"/>
        <w:ind w:left="3314" w:right="5975" w:firstLine="0"/>
        <w:jc w:val="center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'W'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20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'S'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A’s,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012" w:right="4674"/>
        <w:jc w:val="center"/>
      </w:pPr>
      <w:r>
        <w:rPr>
          <w:b w:val="0"/>
          <w:bCs w:val="0"/>
          <w:color w:val="231F20"/>
          <w:spacing w:val="0"/>
          <w:w w:val="100"/>
        </w:rPr>
        <w:t>not.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490" w:right="1707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-2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grade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entere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consisting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heading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'Name'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'S/U'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9"/>
        </w:numPr>
        <w:tabs>
          <w:tab w:pos="4489" w:val="left" w:leader="none"/>
        </w:tabs>
        <w:spacing w:line="260" w:lineRule="exact"/>
        <w:ind w:left="4490" w:right="1716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genStats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statistics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statistics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statistics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3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182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770" w:right="2274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similar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too:</w:t>
      </w:r>
      <w:r>
        <w:rPr>
          <w:b w:val="0"/>
          <w:bCs w:val="0"/>
          <w:color w:val="000000"/>
          <w:spacing w:val="0"/>
          <w:w w:val="100"/>
        </w:rPr>
      </w:r>
    </w:p>
    <w:tbl>
      <w:tblPr>
        <w:tblW w:w="0" w:type="auto"/>
        <w:jc w:val="left"/>
        <w:tblInd w:w="43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5" w:hRule="exact"/>
        </w:trPr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40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Student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Name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248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Exam1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Exam2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253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Exam3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243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...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0" w:hRule="exact"/>
        </w:trPr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40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student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248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100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76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253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45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243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...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35" w:hRule="exact"/>
        </w:trPr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40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student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248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34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83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253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89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243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...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pStyle w:val="BodyText"/>
        <w:spacing w:line="260" w:lineRule="exact" w:before="20"/>
        <w:ind w:left="3769" w:right="2389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grades,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Although,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770" w:right="0"/>
        <w:jc w:val="left"/>
      </w:pPr>
      <w:r>
        <w:rPr>
          <w:b w:val="0"/>
          <w:bCs w:val="0"/>
          <w:color w:val="231F20"/>
          <w:spacing w:val="0"/>
          <w:w w:val="100"/>
        </w:rPr>
        <w:t>Also,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769" w:right="2643"/>
        <w:jc w:val="both"/>
      </w:pP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4029" w:val="left" w:leader="none"/>
        </w:tabs>
        <w:spacing w:line="260" w:lineRule="exact"/>
        <w:ind w:left="4029" w:right="2408" w:hanging="260"/>
        <w:jc w:val="left"/>
      </w:pP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(across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'Average'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4030" w:val="left" w:leader="none"/>
        </w:tabs>
        <w:spacing w:line="260" w:lineRule="exact"/>
        <w:ind w:left="4030" w:right="2648" w:hanging="260"/>
        <w:jc w:val="left"/>
      </w:pPr>
      <w:r>
        <w:rPr/>
        <w:pict>
          <v:group style="position:absolute;margin-left:88.375pt;margin-top:16.151892pt;width:24.25pt;height:48.25pt;mso-position-horizontal-relative:page;mso-position-vertical-relative:paragraph;z-index:-2100" coordorigin="1768,323" coordsize="485,965">
            <v:group style="position:absolute;left:1892;top:686;width:238;height:239" coordorigin="1892,686" coordsize="238,239">
              <v:shape style="position:absolute;left:1892;top:686;width:238;height:239" coordorigin="1892,686" coordsize="238,239" path="m2130,806l2112,869,2064,913,2021,925,1996,923,1934,897,1897,846,1892,825,1893,799,1917,734,1964,695,2004,686,2028,688,2089,716,2124,769,2130,806xe" filled="f" stroked="t" strokeweight=".25pt" strokecolor="#231F20">
                <v:path arrowok="t"/>
              </v:shape>
            </v:group>
            <v:group style="position:absolute;left:1770;top:806;width:480;height:2" coordorigin="1770,806" coordsize="480,2">
              <v:shape style="position:absolute;left:1770;top:806;width:480;height:2" coordorigin="1770,806" coordsize="480,0" path="m1770,806l2250,806e" filled="f" stroked="t" strokeweight=".25pt" strokecolor="#231F20">
                <v:path arrowok="t"/>
              </v:shape>
            </v:group>
            <v:group style="position:absolute;left:2010;top:326;width:2;height:960" coordorigin="2010,326" coordsize="2,960">
              <v:shape style="position:absolute;left:2010;top:326;width:2;height:960" coordorigin="2010,326" coordsize="0,960" path="m2010,326l2010,128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6.151892pt;width:24.25pt;height:48.25pt;mso-position-horizontal-relative:page;mso-position-vertical-relative:paragraph;z-index:-2099" coordorigin="13588,323" coordsize="485,965">
            <v:group style="position:absolute;left:13712;top:686;width:238;height:239" coordorigin="13712,686" coordsize="238,239">
              <v:shape style="position:absolute;left:13712;top:686;width:238;height:239" coordorigin="13712,686" coordsize="238,239" path="m13950,806l13932,869,13884,913,13841,925,13816,923,13754,897,13717,846,13712,825,13713,799,13737,734,13784,695,13824,686,13848,688,13909,716,13944,769,13950,806xe" filled="f" stroked="t" strokeweight=".25pt" strokecolor="#231F20">
                <v:path arrowok="t"/>
              </v:shape>
            </v:group>
            <v:group style="position:absolute;left:13590;top:806;width:480;height:2" coordorigin="13590,806" coordsize="480,2">
              <v:shape style="position:absolute;left:13590;top:806;width:480;height:2" coordorigin="13590,806" coordsize="480,0" path="m13590,806l14070,806e" filled="f" stroked="t" strokeweight=".25pt" strokecolor="#231F20">
                <v:path arrowok="t"/>
              </v:shape>
            </v:group>
            <v:group style="position:absolute;left:13830;top:326;width:2;height:960" coordorigin="13830,326" coordsize="2,960">
              <v:shape style="position:absolute;left:13830;top:326;width:2;height:960" coordorigin="13830,326" coordsize="0,960" path="m13830,326l13830,128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(calculated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'Deviation'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'Average'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column).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4030" w:val="left" w:leader="none"/>
        </w:tabs>
        <w:spacing w:line="260" w:lineRule="exact"/>
        <w:ind w:left="4030" w:right="2389" w:hanging="260"/>
        <w:jc w:val="left"/>
      </w:pP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below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'Total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Average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21"/>
        </w:numPr>
        <w:tabs>
          <w:tab w:pos="4030" w:val="left" w:leader="none"/>
        </w:tabs>
        <w:spacing w:line="260" w:lineRule="exact"/>
        <w:ind w:left="4030" w:right="2490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Write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original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data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along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new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data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named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'Stats_&lt;name_of_original_file&gt;'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(so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inputted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'Student_Grades.csv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new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data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written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named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'Stats_Student_Grades.csv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).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21"/>
        </w:numPr>
        <w:tabs>
          <w:tab w:pos="4030" w:val="left" w:leader="none"/>
        </w:tabs>
        <w:spacing w:line="260" w:lineRule="exact"/>
        <w:ind w:left="4030" w:right="2580" w:hanging="260"/>
        <w:jc w:val="left"/>
      </w:pP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suitable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9"/>
        </w:numPr>
        <w:tabs>
          <w:tab w:pos="3769" w:val="left" w:leader="none"/>
        </w:tabs>
        <w:spacing w:line="260" w:lineRule="exact"/>
        <w:ind w:left="3770" w:right="2443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replaceSt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77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filename: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6"/>
        <w:ind w:left="377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wordA: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6"/>
        <w:ind w:left="377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wordB: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3770" w:right="0"/>
        <w:jc w:val="left"/>
      </w:pP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9"/>
        </w:numPr>
        <w:tabs>
          <w:tab w:pos="4030" w:val="left" w:leader="none"/>
        </w:tabs>
        <w:spacing w:line="260" w:lineRule="exact"/>
        <w:ind w:left="4750" w:right="0" w:hanging="980"/>
        <w:jc w:val="left"/>
      </w:pP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9"/>
        </w:numPr>
        <w:tabs>
          <w:tab w:pos="4030" w:val="left" w:leader="none"/>
        </w:tabs>
        <w:spacing w:line="260" w:lineRule="exact"/>
        <w:ind w:left="403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occurrence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wordA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wordB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3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/>
        <w:pict>
          <v:group style="position:absolute;margin-left:88.375pt;margin-top:587.875pt;width:24.25pt;height:48.25pt;mso-position-horizontal-relative:page;mso-position-vertical-relative:page;z-index:-2098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2097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9179" w:val="right" w:leader="none"/>
        </w:tabs>
        <w:spacing w:before="67"/>
        <w:ind w:left="2220" w:right="0" w:firstLine="0"/>
        <w:jc w:val="center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183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19"/>
        </w:numPr>
        <w:tabs>
          <w:tab w:pos="4750" w:val="left" w:leader="none"/>
        </w:tabs>
        <w:spacing w:line="260" w:lineRule="exact"/>
        <w:ind w:left="4750" w:right="1968" w:hanging="260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preprended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'new_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instance,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'data.txt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'new_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data.txt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9"/>
        </w:numPr>
        <w:tabs>
          <w:tab w:pos="4750" w:val="left" w:leader="none"/>
        </w:tabs>
        <w:spacing w:line="271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Prepare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downloading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Internet.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Shakespeare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hyperlink r:id="rId38">
        <w:r>
          <w:rPr>
            <w:b w:val="0"/>
            <w:bCs w:val="0"/>
            <w:color w:val="231F20"/>
            <w:spacing w:val="0"/>
            <w:w w:val="105"/>
          </w:rPr>
          <w:t>http://www.william-shakespeare.info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pStyle w:val="BodyText"/>
        <w:numPr>
          <w:ilvl w:val="1"/>
          <w:numId w:val="19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Examine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replaces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36"/>
          <w:footerReference w:type="default" r:id="rId37"/>
          <w:pgSz w:w="15840" w:h="24480"/>
          <w:pgMar w:header="4828" w:footer="5473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88.5pt;margin-top:283.5pt;width:24pt;height:.1pt;mso-position-horizontal-relative:page;mso-position-vertical-relative:page;z-index:-2096" coordorigin="1770,5670" coordsize="480,2">
            <v:shape style="position:absolute;left:1770;top:5670;width:480;height:2" coordorigin="1770,5670" coordsize="480,0" path="m2250,5670l17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679.5pt;margin-top:283.5pt;width:24pt;height:.1pt;mso-position-horizontal-relative:page;mso-position-vertical-relative:page;z-index:-2095" coordorigin="13590,5670" coordsize="480,2">
            <v:shape style="position:absolute;left:13590;top:5670;width:480;height:2" coordorigin="13590,5670" coordsize="480,0" path="m13590,5670l140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587.875pt;width:24.25pt;height:48.25pt;mso-position-horizontal-relative:page;mso-position-vertical-relative:page;z-index:-2094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2093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2.427002pt;margin-top:255.774002pt;width:24.823pt;height:10.725pt;mso-position-horizontal-relative:page;mso-position-vertical-relative:page;z-index:-2092" coordorigin="13449,5115" coordsize="496,214">
            <v:group style="position:absolute;left:13454;top:5123;width:140;height:159" coordorigin="13454,5123" coordsize="140,159">
  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94,5242l13587,5243,13575,5261,13559,5270,13535,5273,13586,5273,13594,5242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204l13499,5204,13556,5204,13559,5208,13562,5227,13568,5227,13568,5204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171l13562,5171,13560,5188,13557,5194,13568,5194,13568,5171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81,5132l13499,5132,13546,5133,13568,5138,13576,5158,13582,5158,13581,5132xe" filled="t" fillcolor="#231F20" stroked="f">
                <v:path arrowok="t"/>
                <v:fill type="solid"/>
              </v:shape>
            </v:group>
            <v:group style="position:absolute;left:13608;top:5121;width:157;height:204" coordorigin="13608,5121" coordsize="157,204">
  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  <v:path arrowok="t"/>
                <v:fill type="solid"/>
              </v:shape>
  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  <v:path arrowok="t"/>
                <v:fill type="solid"/>
              </v:shape>
            </v:group>
            <v:group style="position:absolute;left:13774;top:5120;width:166;height:162" coordorigin="13774,5120" coordsize="166,162">
  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874,5155l13850,5155,13878,5221,13903,5221,13874,51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headerReference w:type="default" r:id="rId39"/>
      <w:pgSz w:w="15840" w:h="24480"/>
      <w:pgMar w:header="4828" w:footer="5473" w:top="51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Palatino Linotype">
    <w:altName w:val="Palatino Linotype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  <w:font w:name="Palatino">
    <w:altName w:val="Palatino"/>
    <w:charset w:val="0"/>
    <w:family w:val="roman"/>
    <w:pitch w:val="variable"/>
  </w:font>
  <w:font w:name="ＭＳ 明朝">
    <w:altName w:val="ＭＳ 明朝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2172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2171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2170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2169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2168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1975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1974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1973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1972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1971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18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18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18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18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18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17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17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17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17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17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49.642512pt;height:9.5pt;mso-position-horizontal-relative:page;mso-position-vertical-relative:page;z-index:-217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167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17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07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07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06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06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06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06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06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06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06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06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06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176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06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05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05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05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05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05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05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05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05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05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05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04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177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04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04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04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04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04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04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04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04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04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03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03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03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178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03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03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03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03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03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03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03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02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02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02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02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02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179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02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02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02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02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02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01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01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01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01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01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01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01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180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01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01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01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00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00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00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00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00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00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00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00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00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181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00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99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99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99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99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99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99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99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99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99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99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98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182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98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98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98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98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98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98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98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98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98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97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97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97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183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97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97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96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96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96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96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96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96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96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184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96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16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16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16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16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16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16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16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16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15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15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15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168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15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15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15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15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15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15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15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14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14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14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14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14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169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14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14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14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14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14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13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13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13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13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13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13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13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170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13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13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13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12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12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12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12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12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12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12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12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12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171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12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11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11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11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11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11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11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11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11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11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11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10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172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10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10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10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10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10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10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10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10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10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09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09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09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173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09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09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09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09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09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09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09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08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08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08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08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08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174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08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08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08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08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08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07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07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07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07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07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07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07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M08_SMIT8708_03_SE_C08.indd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175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4:38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07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lowerLetter"/>
      <w:lvlText w:val="%1."/>
      <w:lvlJc w:val="left"/>
      <w:pPr>
        <w:ind w:hanging="26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hanging="28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0.%1"/>
      <w:lvlJc w:val="left"/>
      <w:pPr>
        <w:ind w:hanging="477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bullet"/>
      <w:lvlText w:val="•"/>
      <w:lvlJc w:val="left"/>
      <w:pPr>
        <w:ind w:hanging="260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lowerLetter"/>
      <w:lvlText w:val="%2."/>
      <w:lvlJc w:val="left"/>
      <w:pPr>
        <w:ind w:hanging="26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8"/>
      <w:numFmt w:val="decimal"/>
      <w:lvlText w:val="%1"/>
      <w:lvlJc w:val="left"/>
      <w:pPr>
        <w:ind w:hanging="435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435"/>
        <w:jc w:val="left"/>
      </w:pPr>
      <w:rPr>
        <w:rFonts w:hint="default" w:ascii="Times New Roman" w:hAnsi="Times New Roman" w:eastAsia="Times New Roman"/>
        <w:b/>
        <w:bCs/>
        <w:color w:val="FFFFFF"/>
        <w:w w:val="111"/>
        <w:sz w:val="23"/>
        <w:szCs w:val="23"/>
      </w:rPr>
    </w:lvl>
    <w:lvl w:ilvl="2">
      <w:start w:val="1"/>
      <w:numFmt w:val="bullet"/>
      <w:lvlText w:val="■"/>
      <w:lvlJc w:val="left"/>
      <w:pPr>
        <w:ind w:hanging="28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6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8"/>
      <w:numFmt w:val="decimal"/>
      <w:lvlText w:val="%1."/>
      <w:lvlJc w:val="left"/>
      <w:pPr>
        <w:ind w:hanging="1060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4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4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8"/>
      <w:numFmt w:val="decimal"/>
      <w:lvlText w:val="%1"/>
      <w:lvlJc w:val="left"/>
      <w:pPr>
        <w:ind w:hanging="53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32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decimal"/>
      <w:lvlText w:val="%4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8"/>
      <w:numFmt w:val="decimal"/>
      <w:lvlText w:val="%1"/>
      <w:lvlJc w:val="left"/>
      <w:pPr>
        <w:ind w:hanging="53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3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8"/>
      <w:numFmt w:val="decimal"/>
      <w:lvlText w:val="%1"/>
      <w:lvlJc w:val="left"/>
      <w:pPr>
        <w:ind w:hanging="53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3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8"/>
      <w:numFmt w:val="decimal"/>
      <w:lvlText w:val="%1"/>
      <w:lvlJc w:val="left"/>
      <w:pPr>
        <w:ind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20"/>
        <w:jc w:val="left"/>
      </w:pPr>
      <w:rPr>
        <w:rFonts w:hint="default" w:ascii="GillSans-UltraBold" w:hAnsi="GillSans-UltraBold" w:eastAsia="GillSans-UltraBold"/>
        <w:b/>
        <w:bCs/>
        <w:color w:val="231F20"/>
        <w:w w:val="65"/>
        <w:sz w:val="19"/>
        <w:szCs w:val="19"/>
      </w:rPr>
    </w:lvl>
    <w:lvl w:ilvl="2">
      <w:start w:val="1"/>
      <w:numFmt w:val="decimal"/>
      <w:lvlText w:val="%1.%2.%3"/>
      <w:lvlJc w:val="left"/>
      <w:pPr>
        <w:ind w:hanging="480"/>
        <w:jc w:val="left"/>
      </w:pPr>
      <w:rPr>
        <w:rFonts w:hint="default" w:ascii="Times New Roman" w:hAnsi="Times New Roman" w:eastAsia="Times New Roman"/>
        <w:color w:val="231F20"/>
        <w:spacing w:val="-2"/>
        <w:w w:val="96"/>
        <w:sz w:val="19"/>
        <w:szCs w:val="19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1">
    <w:abstractNumId w:val="20"/>
  </w:num>
  <w:num w:numId="17">
    <w:abstractNumId w:val="16"/>
  </w:num>
  <w:num w:numId="16">
    <w:abstractNumId w:val="15"/>
  </w:num>
  <w:num w:numId="11">
    <w:abstractNumId w:val="10"/>
  </w:num>
  <w:num w:numId="6">
    <w:abstractNumId w:val="5"/>
  </w:num>
  <w:num w:numId="4">
    <w:abstractNumId w:val="3"/>
  </w:num>
  <w:num w:numId="20">
    <w:abstractNumId w:val="19"/>
  </w:num>
  <w:num w:numId="19">
    <w:abstractNumId w:val="18"/>
  </w:num>
  <w:num w:numId="18">
    <w:abstractNumId w:val="17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37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58"/>
      <w:ind w:hanging="477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389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3701" w:hanging="532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header" Target="header3.xml"/><Relationship Id="rId13" Type="http://schemas.openxmlformats.org/officeDocument/2006/relationships/image" Target="media/image5.jpg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image" Target="media/image6.jpg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image" Target="media/image7.jpg"/><Relationship Id="rId20" Type="http://schemas.openxmlformats.org/officeDocument/2006/relationships/header" Target="header8.xml"/><Relationship Id="rId21" Type="http://schemas.openxmlformats.org/officeDocument/2006/relationships/image" Target="media/image8.jpg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image" Target="media/image9.jpg"/><Relationship Id="rId26" Type="http://schemas.openxmlformats.org/officeDocument/2006/relationships/image" Target="media/image10.jpg"/><Relationship Id="rId27" Type="http://schemas.openxmlformats.org/officeDocument/2006/relationships/header" Target="header12.xml"/><Relationship Id="rId28" Type="http://schemas.openxmlformats.org/officeDocument/2006/relationships/header" Target="header13.xml"/><Relationship Id="rId29" Type="http://schemas.openxmlformats.org/officeDocument/2006/relationships/image" Target="media/image11.jpg"/><Relationship Id="rId30" Type="http://schemas.openxmlformats.org/officeDocument/2006/relationships/image" Target="media/image12.jpg"/><Relationship Id="rId31" Type="http://schemas.openxmlformats.org/officeDocument/2006/relationships/header" Target="header14.xml"/><Relationship Id="rId32" Type="http://schemas.openxmlformats.org/officeDocument/2006/relationships/image" Target="media/image13.jpg"/><Relationship Id="rId33" Type="http://schemas.openxmlformats.org/officeDocument/2006/relationships/header" Target="header15.xml"/><Relationship Id="rId34" Type="http://schemas.openxmlformats.org/officeDocument/2006/relationships/image" Target="media/image14.jpg"/><Relationship Id="rId35" Type="http://schemas.openxmlformats.org/officeDocument/2006/relationships/header" Target="header16.xml"/><Relationship Id="rId36" Type="http://schemas.openxmlformats.org/officeDocument/2006/relationships/header" Target="header17.xml"/><Relationship Id="rId37" Type="http://schemas.openxmlformats.org/officeDocument/2006/relationships/footer" Target="footer2.xml"/><Relationship Id="rId38" Type="http://schemas.openxmlformats.org/officeDocument/2006/relationships/hyperlink" Target="http://www.william-shakespeare.info/" TargetMode="External"/><Relationship Id="rId39" Type="http://schemas.openxmlformats.org/officeDocument/2006/relationships/header" Target="header18.xm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M08_SMIT8708_03_SE_C08.indd</dc:title>
  <dcterms:created xsi:type="dcterms:W3CDTF">2014-10-30T15:43:03Z</dcterms:created>
  <dcterms:modified xsi:type="dcterms:W3CDTF">2014-10-30T15:43:03Z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LastSaved">
    <vt:filetime>2014-10-30T00:00:00Z</vt:filetime>
  </property>
</Properties>
</file>