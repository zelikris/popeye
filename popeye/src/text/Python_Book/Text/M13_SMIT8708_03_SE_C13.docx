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.xml" ContentType="application/vnd.openxmlformats-officedocument.wordprocessingml.foot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3973" w:val="left" w:leader="none"/>
        </w:tabs>
        <w:spacing w:before="42"/>
        <w:ind w:left="239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95"/>
          <w:sz w:val="24"/>
          <w:szCs w:val="24"/>
        </w:rPr>
        <w:t>CHAPTE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68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3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3985" w:space="2186"/>
            <w:col w:w="634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2696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10192;top:-1516;width:3;height:2" coordorigin="10192,-1516" coordsize="3,2">
              <v:shape style="position:absolute;left:10192;top:-1516;width:3;height:2" coordorigin="10192,-1516" coordsize="3,0" path="m10192,-1516l101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269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5544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60" w:lineRule="exact" w:before="13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13.1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7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Nature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Image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3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13.2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Image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Types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4"/>
                          <w:ind w:left="1113" w:right="655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13.2.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Tru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Images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13.2.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Gra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Scal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Images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1113" w:right="427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13.2.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Colo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Mapped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7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Images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0"/>
                          <w:ind w:left="1113" w:right="314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13.2.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Preferre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Image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4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Format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1"/>
                          <w:ind w:left="573" w:right="226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13.3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9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Reading,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Displaying,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9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Writing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Images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13.4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6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Operating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4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Images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13.4.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Stretchin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Shrinkin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Images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13.4.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Colo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Masking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13.4.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Creatin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1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Kaleidoscope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1113" w:right="638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13.4.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Image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Surface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1"/>
                          <w:ind w:left="573" w:right="295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13.5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5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Detecting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3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Edges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4732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line="240" w:lineRule="exact" w:before="1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307" w:lineRule="auto"/>
                          <w:ind w:left="-94" w:right="477" w:hanging="11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esentations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7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uman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"/>
                          <w:ind w:left="-9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but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60" w:lineRule="exact" w:before="2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applied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0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10"/>
                            <w:sz w:val="19"/>
                            <w:szCs w:val="19"/>
                          </w:rPr>
                          <w:t>to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spacing w:val="0"/>
          <w:w w:val="100"/>
        </w:rPr>
        <w:t>Chapter</w:t>
      </w:r>
      <w:r>
        <w:rPr>
          <w:color w:val="231F20"/>
          <w:spacing w:val="21"/>
          <w:w w:val="100"/>
        </w:rPr>
        <w:t> </w:t>
      </w:r>
      <w:r>
        <w:rPr>
          <w:color w:val="231F20"/>
          <w:spacing w:val="0"/>
          <w:w w:val="100"/>
        </w:rPr>
        <w:t>Objectives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23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covers: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representation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display,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write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JPEG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advanced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techniques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/>
        <w:pict>
          <v:group style="position:absolute;margin-left:202.5pt;margin-top:-4.296878pt;width:282.096pt;height:.1pt;mso-position-horizontal-relative:page;mso-position-vertical-relative:paragraph;z-index:-2695" coordorigin="4050,-86" coordsize="5642,2">
            <v:shape style="position:absolute;left:4050;top:-86;width:5642;height:2" coordorigin="4050,-86" coordsize="5642,0" path="m4050,-86l9692,-86e" filled="f" stroked="t" strokeweight="1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12.750122pt;width:24.25pt;height:48.25pt;mso-position-horizontal-relative:page;mso-position-vertical-relative:paragraph;z-index:-2694" coordorigin="1768,255" coordsize="485,965">
            <v:group style="position:absolute;left:1892;top:618;width:238;height:239" coordorigin="1892,618" coordsize="238,239">
              <v:shape style="position:absolute;left:1892;top:618;width:238;height:239" coordorigin="1892,618" coordsize="238,239" path="m2130,738l2112,801,2064,845,2021,857,1996,855,1934,829,1897,778,1892,757,1893,731,1917,666,1964,627,2004,618,2028,620,2089,648,2124,700,2130,738xe" filled="f" stroked="t" strokeweight=".25pt" strokecolor="#231F20">
                <v:path arrowok="t"/>
              </v:shape>
            </v:group>
            <v:group style="position:absolute;left:1770;top:738;width:480;height:2" coordorigin="1770,738" coordsize="480,2">
              <v:shape style="position:absolute;left:1770;top:738;width:480;height:2" coordorigin="1770,738" coordsize="480,0" path="m1770,738l2250,738e" filled="f" stroked="t" strokeweight=".25pt" strokecolor="#231F20">
                <v:path arrowok="t"/>
              </v:shape>
            </v:group>
            <v:group style="position:absolute;left:2010;top:258;width:2;height:960" coordorigin="2010,258" coordsize="2,960">
              <v:shape style="position:absolute;left:2010;top:258;width:2;height:960" coordorigin="2010,258" coordsize="0,960" path="m2010,258l2010,121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2.750122pt;width:24.25pt;height:48.25pt;mso-position-horizontal-relative:page;mso-position-vertical-relative:paragraph;z-index:-2693" coordorigin="13588,255" coordsize="485,965">
            <v:group style="position:absolute;left:13712;top:618;width:238;height:239" coordorigin="13712,618" coordsize="238,239">
              <v:shape style="position:absolute;left:13712;top:618;width:238;height:239" coordorigin="13712,618" coordsize="238,239" path="m13950,738l13932,801,13884,845,13841,857,13816,855,13754,829,13717,778,13712,757,13713,731,13737,666,13784,627,13824,618,13848,620,13909,648,13944,700,13950,738xe" filled="f" stroked="t" strokeweight=".25pt" strokecolor="#231F20">
                <v:path arrowok="t"/>
              </v:shape>
            </v:group>
            <v:group style="position:absolute;left:13590;top:738;width:480;height:2" coordorigin="13590,738" coordsize="480,2">
              <v:shape style="position:absolute;left:13590;top:738;width:480;height:2" coordorigin="13590,738" coordsize="480,0" path="m13590,738l14070,738e" filled="f" stroked="t" strokeweight=".25pt" strokecolor="#231F20">
                <v:path arrowok="t"/>
              </v:shape>
            </v:group>
            <v:group style="position:absolute;left:13830;top:258;width:2;height:960" coordorigin="13830,258" coordsize="2,960">
              <v:shape style="position:absolute;left:13830;top:258;width:2;height:960" coordorigin="13830,258" coordsize="0,960" path="m13830,258l13830,121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Introduction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765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techniques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2-D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3-D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plots,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concept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write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places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screen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required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leave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screen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blank.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easily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generated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307" w:lineRule="auto" w:before="2"/>
        <w:ind w:left="2390" w:right="42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mathematical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graphically.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sensors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observing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underlying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Rather,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passively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2-D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leaving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interpretation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observer.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kind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exemplified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digital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photogra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includes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sources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radar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X-ray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machines.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07" w:lineRule="auto"/>
        <w:ind w:left="2390" w:right="3804" w:firstLine="2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elementary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begin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meaning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them.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291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292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58"/>
        <w:ind w:left="3670" w:right="0" w:firstLine="0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2690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13.1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Nature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Image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confine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ourselves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practical,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reality,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easiest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essentially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infinite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variability.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world,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immediatel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ourselve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conventiona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representatio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digita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displa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processors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13.1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pixels,</w:t>
      </w:r>
      <w:r>
        <w:rPr>
          <w:rFonts w:ascii="Palatino" w:hAnsi="Palatino" w:cs="Palatino" w:eastAsia="Palatino"/>
          <w:b/>
          <w:bCs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respectively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pixe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“painted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blendin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variable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primary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colors: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(Notice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blending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painting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oils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water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primary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yellow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combination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reversed—increasin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primar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towar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black,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white.)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 w:firstLine="240"/>
        <w:jc w:val="both"/>
      </w:pPr>
      <w:r>
        <w:rPr/>
        <w:pict>
          <v:group style="position:absolute;margin-left:88.375pt;margin-top:39.245522pt;width:24.25pt;height:48.25pt;mso-position-horizontal-relative:page;mso-position-vertical-relative:paragraph;z-index:-2689" coordorigin="1768,785" coordsize="485,965">
            <v:group style="position:absolute;left:1892;top:1148;width:238;height:239" coordorigin="1892,1148" coordsize="238,239">
              <v:shape style="position:absolute;left:1892;top:1148;width:238;height:239" coordorigin="1892,1148" coordsize="238,239" path="m2130,1267l2112,1331,2064,1375,2021,1387,1996,1385,1934,1359,1897,1308,1892,1287,1893,1261,1917,1196,1964,1157,2004,1148,2028,1150,2089,1178,2124,1230,2130,1267xe" filled="f" stroked="t" strokeweight=".25pt" strokecolor="#231F20">
                <v:path arrowok="t"/>
              </v:shape>
            </v:group>
            <v:group style="position:absolute;left:1770;top:1267;width:480;height:2" coordorigin="1770,1267" coordsize="480,2">
              <v:shape style="position:absolute;left:1770;top:1267;width:480;height:2" coordorigin="1770,1267" coordsize="480,0" path="m1770,1267l2250,1267e" filled="f" stroked="t" strokeweight=".25pt" strokecolor="#231F20">
                <v:path arrowok="t"/>
              </v:shape>
            </v:group>
            <v:group style="position:absolute;left:2010;top:787;width:2;height:960" coordorigin="2010,787" coordsize="2,960">
              <v:shape style="position:absolute;left:2010;top:787;width:2;height:960" coordorigin="2010,787" coordsize="0,960" path="m2010,787l2010,174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9.245522pt;width:24.25pt;height:48.25pt;mso-position-horizontal-relative:page;mso-position-vertical-relative:paragraph;z-index:-2688" coordorigin="13588,785" coordsize="485,965">
            <v:group style="position:absolute;left:13712;top:1148;width:238;height:239" coordorigin="13712,1148" coordsize="238,239">
              <v:shape style="position:absolute;left:13712;top:1148;width:238;height:239" coordorigin="13712,1148" coordsize="238,239" path="m13950,1267l13932,1331,13884,1375,13841,1387,13816,1385,13754,1359,13717,1308,13712,1287,13713,1261,13737,1196,13784,1157,13824,1148,13848,1150,13909,1178,13944,1230,13950,1267xe" filled="f" stroked="t" strokeweight=".25pt" strokecolor="#231F20">
                <v:path arrowok="t"/>
              </v:shape>
            </v:group>
            <v:group style="position:absolute;left:13590;top:1267;width:480;height:2" coordorigin="13590,1267" coordsize="480,2">
              <v:shape style="position:absolute;left:13590;top:1267;width:480;height:2" coordorigin="13590,1267" coordsize="480,0" path="m13590,1267l14070,1267e" filled="f" stroked="t" strokeweight=".25pt" strokecolor="#231F20">
                <v:path arrowok="t"/>
              </v:shape>
            </v:group>
            <v:group style="position:absolute;left:13830;top:787;width:2;height:960" coordorigin="13830,787" coordsize="2,960">
              <v:shape style="position:absolute;left:13830;top:787;width:2;height:960" coordorigin="13830,787" coordsize="0,960" path="m13830,787l13830,174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resolution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width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height.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governs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fuzziness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appearance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good-quality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photo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printing.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resolution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(RGB)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components.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generally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0–255)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7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uint8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unsigned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0–255.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unsigned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resolution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0–127.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2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4</w:t>
      </w:r>
      <w:r>
        <w:rPr>
          <w:b w:val="0"/>
          <w:bCs w:val="0"/>
          <w:color w:val="231F20"/>
          <w:spacing w:val="1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differen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combination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24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color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available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true-color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image—many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more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possible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combinations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than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human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eye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can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distinguish.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1" w:lineRule="exact" w:before="78"/>
        <w:ind w:left="890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52.660004pt;margin-top:5.573811pt;width:194.875596pt;height:116.175pt;mso-position-horizontal-relative:page;mso-position-vertical-relative:paragraph;z-index:-2691" type="#_x0000_t75">
            <v:imagedata r:id="rId11" o:title="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Columns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81" w:lineRule="exact"/>
        <w:jc w:val="center"/>
        <w:rPr>
          <w:rFonts w:ascii="Arial" w:hAnsi="Arial" w:cs="Arial" w:eastAsia="Arial"/>
          <w:sz w:val="16"/>
          <w:szCs w:val="16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63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51.38678pt;margin-top:24.249498pt;width:10pt;height:30.888001pt;mso-position-horizontal-relative:page;mso-position-vertical-relative:paragraph;z-index:-2687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Rows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width:72.606968pt;height:84.7875pt;mso-position-horizontal-relative:char;mso-position-vertical-relative:line" type="#_x0000_t75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638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13.1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nature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images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20" w:lineRule="exact" w:before="9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9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2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Green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9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3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Blue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4" w:equalWidth="0">
            <w:col w:w="6184" w:space="40"/>
            <w:col w:w="1946" w:space="40"/>
            <w:col w:w="772" w:space="40"/>
            <w:col w:w="3498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Types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293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0" w:right="1638" w:firstLine="0"/>
        <w:jc w:val="center"/>
        <w:rPr>
          <w:b w:val="0"/>
          <w:bCs w:val="0"/>
        </w:rPr>
      </w:pPr>
      <w:r>
        <w:rPr/>
        <w:pict>
          <v:group style="position:absolute;margin-left:273.993011pt;margin-top:.246032pt;width:351.456pt;height:17.89pt;mso-position-horizontal-relative:page;mso-position-vertical-relative:paragraph;z-index:-2685" coordorigin="5480,5" coordsize="7029,358">
            <v:shape style="position:absolute;left:5484;top:5;width:420;height:357" type="#_x0000_t75">
              <v:imagedata r:id="rId14" o:title=""/>
            </v:shape>
            <v:group style="position:absolute;left:5485;top:358;width:7019;height:2" coordorigin="5485,358" coordsize="7019,2">
              <v:shape style="position:absolute;left:5485;top:358;width:7019;height:2" coordorigin="5485,358" coordsize="7019,0" path="m5485,358l12504,35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13.2</w:t>
      </w:r>
      <w:r>
        <w:rPr>
          <w:color w:val="231F20"/>
          <w:spacing w:val="58"/>
          <w:w w:val="105"/>
        </w:rPr>
        <w:t> </w:t>
      </w:r>
      <w:r>
        <w:rPr>
          <w:color w:val="231F20"/>
          <w:spacing w:val="0"/>
          <w:w w:val="105"/>
        </w:rPr>
        <w:t>Image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Types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7"/>
        <w:jc w:val="both"/>
      </w:pP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sources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captured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imaging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cameras,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scanners,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graphic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arts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variet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formats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MATLAB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documentation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recognize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TIFF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HDF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BMP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JPE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(JPG),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GIF,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PCX,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XWD,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ICO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formats.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various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identified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extensions.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seems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bewildering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formats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converts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representations: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confine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formats: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.png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absolute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fidelity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.jp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bette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compressio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ratio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2"/>
        </w:numPr>
        <w:tabs>
          <w:tab w:pos="4531" w:val="left" w:leader="none"/>
        </w:tabs>
        <w:ind w:left="4531" w:right="6118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True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Color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Images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2"/>
        <w:jc w:val="both"/>
      </w:pPr>
      <w:r>
        <w:rPr/>
        <w:pict>
          <v:group style="position:absolute;margin-left:88.375pt;margin-top:36.24601pt;width:24.25pt;height:48.25pt;mso-position-horizontal-relative:page;mso-position-vertical-relative:paragraph;z-index:-2684" coordorigin="1768,725" coordsize="485,965">
            <v:group style="position:absolute;left:1892;top:1088;width:238;height:239" coordorigin="1892,1088" coordsize="238,239">
              <v:shape style="position:absolute;left:1892;top:1088;width:238;height:239" coordorigin="1892,1088" coordsize="238,239" path="m2130,1207l2112,1271,2064,1315,2021,1327,1996,1325,1934,1299,1897,1248,1892,1227,1893,1201,1917,1136,1964,1097,2004,1088,2028,1090,2089,1118,2124,1170,2130,1207xe" filled="f" stroked="t" strokeweight=".25pt" strokecolor="#231F20">
                <v:path arrowok="t"/>
              </v:shape>
            </v:group>
            <v:group style="position:absolute;left:1770;top:1207;width:480;height:2" coordorigin="1770,1207" coordsize="480,2">
              <v:shape style="position:absolute;left:1770;top:1207;width:480;height:2" coordorigin="1770,1207" coordsize="480,0" path="m1770,1207l2250,1207e" filled="f" stroked="t" strokeweight=".25pt" strokecolor="#231F20">
                <v:path arrowok="t"/>
              </v:shape>
            </v:group>
            <v:group style="position:absolute;left:2010;top:727;width:2;height:960" coordorigin="2010,727" coordsize="2,960">
              <v:shape style="position:absolute;left:2010;top:727;width:2;height:960" coordorigin="2010,727" coordsize="0,960" path="m2010,727l2010,168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6.24601pt;width:24.25pt;height:48.25pt;mso-position-horizontal-relative:page;mso-position-vertical-relative:paragraph;z-index:-2683" coordorigin="13588,725" coordsize="485,965">
            <v:group style="position:absolute;left:13712;top:1088;width:238;height:239" coordorigin="13712,1088" coordsize="238,239">
              <v:shape style="position:absolute;left:13712;top:1088;width:238;height:239" coordorigin="13712,1088" coordsize="238,239" path="m13950,1207l13932,1271,13884,1315,13841,1327,13816,1325,13754,1299,13717,1248,13712,1227,13713,1201,13737,1136,13784,1097,13824,1088,13848,1090,13909,1118,13944,1170,13950,1207xe" filled="f" stroked="t" strokeweight=".25pt" strokecolor="#231F20">
                <v:path arrowok="t"/>
              </v:shape>
            </v:group>
            <v:group style="position:absolute;left:13590;top:1207;width:480;height:2" coordorigin="13590,1207" coordsize="480,2">
              <v:shape style="position:absolute;left:13590;top:1207;width:480;height:2" coordorigin="13590,1207" coordsize="480,0" path="m13590,1207l14070,1207e" filled="f" stroked="t" strokeweight=".25pt" strokecolor="#231F20">
                <v:path arrowok="t"/>
              </v:shape>
            </v:group>
            <v:group style="position:absolute;left:13830;top:727;width:2;height:960" coordorigin="13830,727" coordsize="2,960">
              <v:shape style="position:absolute;left:13830;top:727;width:2;height:960" coordorigin="13830,727" coordsize="0,960" path="m13830,727l13830,168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scheme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uint8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laye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gree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laye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advantage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suggests,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tru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compromise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only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disadvantag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three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2"/>
        </w:numPr>
        <w:tabs>
          <w:tab w:pos="4531" w:val="left" w:leader="none"/>
        </w:tabs>
        <w:ind w:left="4531" w:right="615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Gray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Scale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Images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3"/>
          <w:w w:val="100"/>
        </w:rPr>
        <w:t>Gra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scal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directl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black-to-white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intensit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pixe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uint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three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13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75.770996pt;margin-top:6.072492pt;width:136.376pt;height:131.030750pt;mso-position-horizontal-relative:page;mso-position-vertical-relative:paragraph;z-index:-2686" coordorigin="7515,121" coordsize="2728,2621">
            <v:group style="position:absolute;left:7672;top:281;width:1536;height:2148" coordorigin="7672,281" coordsize="1536,2148">
              <v:shape style="position:absolute;left:7672;top:281;width:1536;height:2148" coordorigin="7672,281" coordsize="1536,2148" path="m7672,1324l7672,2429,9208,2429,9208,281,7672,281,7672,1324xe" filled="f" stroked="t" strokeweight=".5pt" strokecolor="#231F20">
                <v:path arrowok="t"/>
              </v:shape>
            </v:group>
            <v:group style="position:absolute;left:7672;top:358;width:2190;height:2" coordorigin="7672,358" coordsize="2190,2">
              <v:shape style="position:absolute;left:7672;top:358;width:2190;height:2" coordorigin="7672,358" coordsize="2190,0" path="m7672,358l9862,358e" filled="f" stroked="t" strokeweight=".522pt" strokecolor="#231F20">
                <v:path arrowok="t"/>
                <v:stroke dashstyle="dash"/>
              </v:shape>
            </v:group>
            <v:group style="position:absolute;left:7672;top:435;width:1536;height:2" coordorigin="7672,435" coordsize="1536,2">
              <v:shape style="position:absolute;left:7672;top:435;width:1536;height:2" coordorigin="7672,435" coordsize="1536,0" path="m9208,435l8456,435,7672,435e" filled="f" stroked="t" strokeweight=".5pt" strokecolor="#231F20">
                <v:path arrowok="t"/>
                <v:stroke dashstyle="dash"/>
              </v:shape>
            </v:group>
            <v:group style="position:absolute;left:7672;top:512;width:2330;height:2" coordorigin="7672,512" coordsize="2330,2">
              <v:shape style="position:absolute;left:7672;top:512;width:2330;height:2" coordorigin="7672,512" coordsize="2330,0" path="m7672,512l10002,512e" filled="f" stroked="t" strokeweight=".579pt" strokecolor="#231F20">
                <v:path arrowok="t"/>
                <v:stroke dashstyle="dash"/>
              </v:shape>
            </v:group>
            <v:group style="position:absolute;left:7672;top:588;width:1681;height:2" coordorigin="7672,588" coordsize="1681,2">
              <v:shape style="position:absolute;left:7672;top:588;width:1681;height:2" coordorigin="7672,588" coordsize="1681,0" path="m7672,588l9353,588e" filled="f" stroked="t" strokeweight=".508pt" strokecolor="#231F20">
                <v:path arrowok="t"/>
                <v:stroke dashstyle="dash"/>
              </v:shape>
            </v:group>
            <v:group style="position:absolute;left:7672;top:665;width:2478;height:2" coordorigin="7672,665" coordsize="2478,2">
              <v:shape style="position:absolute;left:7672;top:665;width:2478;height:2" coordorigin="7672,665" coordsize="2478,0" path="m7672,665l10150,665e" filled="f" stroked="t" strokeweight=".521pt" strokecolor="#231F20">
                <v:path arrowok="t"/>
                <v:stroke dashstyle="dash"/>
              </v:shape>
            </v:group>
            <v:group style="position:absolute;left:7672;top:741;width:1827;height:2" coordorigin="7672,741" coordsize="1827,2">
              <v:shape style="position:absolute;left:7672;top:741;width:1827;height:2" coordorigin="7672,741" coordsize="1827,0" path="m7672,741l9499,741e" filled="f" stroked="t" strokeweight=".512pt" strokecolor="#231F20">
                <v:path arrowok="t"/>
                <v:stroke dashstyle="dash"/>
              </v:shape>
            </v:group>
            <v:group style="position:absolute;left:7672;top:818;width:1827;height:2" coordorigin="7672,818" coordsize="1827,2">
              <v:shape style="position:absolute;left:7672;top:818;width:1827;height:2" coordorigin="7672,818" coordsize="1827,0" path="m7672,818l9499,818e" filled="f" stroked="t" strokeweight=".512pt" strokecolor="#231F20">
                <v:path arrowok="t"/>
                <v:stroke dashstyle="dash"/>
              </v:shape>
            </v:group>
            <v:group style="position:absolute;left:7672;top:895;width:1827;height:2" coordorigin="7672,895" coordsize="1827,2">
              <v:shape style="position:absolute;left:7672;top:895;width:1827;height:2" coordorigin="7672,895" coordsize="1827,0" path="m7672,895l9499,895e" filled="f" stroked="t" strokeweight=".512pt" strokecolor="#231F20">
                <v:path arrowok="t"/>
                <v:stroke dashstyle="dash"/>
              </v:shape>
            </v:group>
            <v:group style="position:absolute;left:7672;top:972;width:1827;height:2" coordorigin="7672,972" coordsize="1827,2">
              <v:shape style="position:absolute;left:7672;top:972;width:1827;height:2" coordorigin="7672,972" coordsize="1827,0" path="m7672,972l9499,972e" filled="f" stroked="t" strokeweight=".512pt" strokecolor="#231F20">
                <v:path arrowok="t"/>
                <v:stroke dashstyle="dash"/>
              </v:shape>
            </v:group>
            <v:group style="position:absolute;left:7672;top:1048;width:1827;height:2" coordorigin="7672,1048" coordsize="1827,2">
              <v:shape style="position:absolute;left:7672;top:1048;width:1827;height:2" coordorigin="7672,1048" coordsize="1827,0" path="m7672,1048l9499,1048e" filled="f" stroked="t" strokeweight=".512pt" strokecolor="#231F20">
                <v:path arrowok="t"/>
                <v:stroke dashstyle="dash"/>
              </v:shape>
            </v:group>
            <v:group style="position:absolute;left:7672;top:1125;width:1827;height:2" coordorigin="7672,1125" coordsize="1827,2">
              <v:shape style="position:absolute;left:7672;top:1125;width:1827;height:2" coordorigin="7672,1125" coordsize="1827,0" path="m7672,1125l9499,1125e" filled="f" stroked="t" strokeweight=".512pt" strokecolor="#231F20">
                <v:path arrowok="t"/>
                <v:stroke dashstyle="dash"/>
              </v:shape>
            </v:group>
            <v:group style="position:absolute;left:7672;top:1202;width:1827;height:2" coordorigin="7672,1202" coordsize="1827,2">
              <v:shape style="position:absolute;left:7672;top:1202;width:1827;height:2" coordorigin="7672,1202" coordsize="1827,0" path="m7672,1202l9499,1202e" filled="f" stroked="t" strokeweight=".512pt" strokecolor="#231F20">
                <v:path arrowok="t"/>
                <v:stroke dashstyle="dash"/>
              </v:shape>
            </v:group>
            <v:group style="position:absolute;left:7672;top:1278;width:1827;height:2" coordorigin="7672,1278" coordsize="1827,2">
              <v:shape style="position:absolute;left:7672;top:1278;width:1827;height:2" coordorigin="7672,1278" coordsize="1827,0" path="m7672,1278l9499,1278e" filled="f" stroked="t" strokeweight=".513pt" strokecolor="#231F20">
                <v:path arrowok="t"/>
                <v:stroke dashstyle="dash"/>
              </v:shape>
            </v:group>
            <v:group style="position:absolute;left:8256;top:284;width:2;height:2452" coordorigin="8256,284" coordsize="2,2452">
              <v:shape style="position:absolute;left:8256;top:284;width:2;height:2452" coordorigin="8256,284" coordsize="0,2452" path="m8256,284l8256,2737e" filled="f" stroked="t" strokeweight=".552pt" strokecolor="#231F20">
                <v:path arrowok="t"/>
                <v:stroke dashstyle="dash"/>
              </v:shape>
            </v:group>
            <v:group style="position:absolute;left:8330;top:284;width:2;height:2452" coordorigin="8330,284" coordsize="2,2452">
              <v:shape style="position:absolute;left:8330;top:284;width:2;height:2452" coordorigin="8330,284" coordsize="0,2452" path="m8330,284l8330,2737e" filled="f" stroked="t" strokeweight=".5525pt" strokecolor="#231F20">
                <v:path arrowok="t"/>
                <v:stroke dashstyle="dash"/>
              </v:shape>
            </v:group>
            <v:group style="position:absolute;left:8403;top:284;width:2;height:2452" coordorigin="8403,284" coordsize="2,2452">
              <v:shape style="position:absolute;left:8403;top:284;width:2;height:2452" coordorigin="8403,284" coordsize="0,2452" path="m8403,284l8403,2737e" filled="f" stroked="t" strokeweight=".553pt" strokecolor="#231F20">
                <v:path arrowok="t"/>
                <v:stroke dashstyle="dash"/>
              </v:shape>
            </v:group>
            <v:group style="position:absolute;left:8476;top:284;width:2;height:2452" coordorigin="8476,284" coordsize="2,2452">
              <v:shape style="position:absolute;left:8476;top:284;width:2;height:2452" coordorigin="8476,284" coordsize="0,2452" path="m8476,284l8476,2737e" filled="f" stroked="t" strokeweight=".552pt" strokecolor="#231F20">
                <v:path arrowok="t"/>
                <v:stroke dashstyle="dash"/>
              </v:shape>
            </v:group>
            <v:group style="position:absolute;left:7964;top:284;width:2;height:2299" coordorigin="7964,284" coordsize="2,2299">
              <v:shape style="position:absolute;left:7964;top:284;width:2;height:2299" coordorigin="7964,284" coordsize="0,2299" path="m7964,284l7964,2583e" filled="f" stroked="t" strokeweight=".5515pt" strokecolor="#231F20">
                <v:path arrowok="t"/>
                <v:stroke dashstyle="dash"/>
              </v:shape>
            </v:group>
            <v:group style="position:absolute;left:8037;top:284;width:2;height:2452" coordorigin="8037,284" coordsize="2,2452">
              <v:shape style="position:absolute;left:8037;top:284;width:2;height:2452" coordorigin="8037,284" coordsize="0,2452" path="m8037,284l8037,2737e" filled="f" stroked="t" strokeweight=".553pt" strokecolor="#231F20">
                <v:path arrowok="t"/>
                <v:stroke dashstyle="dash"/>
              </v:shape>
            </v:group>
            <v:group style="position:absolute;left:8110;top:284;width:2;height:2452" coordorigin="8110,284" coordsize="2,2452">
              <v:shape style="position:absolute;left:8110;top:284;width:2;height:2452" coordorigin="8110,284" coordsize="0,2452" path="m8110,284l8110,2737e" filled="f" stroked="t" strokeweight=".552pt" strokecolor="#231F20">
                <v:path arrowok="t"/>
                <v:stroke dashstyle="dash"/>
              </v:shape>
            </v:group>
            <v:group style="position:absolute;left:7745;top:284;width:2;height:2146" coordorigin="7745,284" coordsize="2,2146">
              <v:shape style="position:absolute;left:7745;top:284;width:2;height:2146" coordorigin="7745,284" coordsize="0,2146" path="m7745,284l7745,1334,7745,2430e" filled="f" stroked="t" strokeweight=".5pt" strokecolor="#231F20">
                <v:path arrowok="t"/>
                <v:stroke dashstyle="dash"/>
              </v:shape>
            </v:group>
            <v:group style="position:absolute;left:7818;top:284;width:2;height:2146" coordorigin="7818,284" coordsize="2,2146">
              <v:shape style="position:absolute;left:7818;top:284;width:2;height:2146" coordorigin="7818,284" coordsize="0,2146" path="m7818,284l7818,1334,7818,2430e" filled="f" stroked="t" strokeweight=".5pt" strokecolor="#231F20">
                <v:path arrowok="t"/>
                <v:stroke dashstyle="dash"/>
              </v:shape>
            </v:group>
            <v:group style="position:absolute;left:7891;top:284;width:2;height:2299" coordorigin="7891,284" coordsize="2,2299">
              <v:shape style="position:absolute;left:7891;top:284;width:2;height:2299" coordorigin="7891,284" coordsize="0,2299" path="m7891,284l7891,2583e" filled="f" stroked="t" strokeweight=".552pt" strokecolor="#231F20">
                <v:path arrowok="t"/>
                <v:stroke dashstyle="dash"/>
              </v:shape>
            </v:group>
            <v:group style="position:absolute;left:8183;top:284;width:2;height:2452" coordorigin="8183,284" coordsize="2,2452">
              <v:shape style="position:absolute;left:8183;top:284;width:2;height:2452" coordorigin="8183,284" coordsize="0,2452" path="m8183,284l8183,2737e" filled="f" stroked="t" strokeweight=".553pt" strokecolor="#231F20">
                <v:path arrowok="t"/>
                <v:stroke dashstyle="dash"/>
              </v:shape>
            </v:group>
            <v:group style="position:absolute;left:8549;top:284;width:2;height:2452" coordorigin="8549,284" coordsize="2,2452">
              <v:shape style="position:absolute;left:8549;top:284;width:2;height:2452" coordorigin="8549,284" coordsize="0,2452" path="m8549,284l8549,2737e" filled="f" stroked="t" strokeweight=".553pt" strokecolor="#231F20">
                <v:path arrowok="t"/>
                <v:stroke dashstyle="dash"/>
              </v:shape>
            </v:group>
            <v:group style="position:absolute;left:8622;top:284;width:2;height:2452" coordorigin="8622,284" coordsize="2,2452">
              <v:shape style="position:absolute;left:8622;top:284;width:2;height:2452" coordorigin="8622,284" coordsize="0,2452" path="m8622,284l8622,2737e" filled="f" stroked="t" strokeweight=".552pt" strokecolor="#231F20">
                <v:path arrowok="t"/>
                <v:stroke dashstyle="dash"/>
              </v:shape>
            </v:group>
            <v:group style="position:absolute;left:8695;top:284;width:2;height:2452" coordorigin="8695,284" coordsize="2,2452">
              <v:shape style="position:absolute;left:8695;top:284;width:2;height:2452" coordorigin="8695,284" coordsize="0,2452" path="m8695,284l8695,2737e" filled="f" stroked="t" strokeweight=".553pt" strokecolor="#231F20">
                <v:path arrowok="t"/>
                <v:stroke dashstyle="dash"/>
              </v:shape>
            </v:group>
            <v:group style="position:absolute;left:8768;top:284;width:2;height:2452" coordorigin="8768,284" coordsize="2,2452">
              <v:shape style="position:absolute;left:8768;top:284;width:2;height:2452" coordorigin="8768,284" coordsize="0,2452" path="m8768,284l8768,2737e" filled="f" stroked="t" strokeweight=".552pt" strokecolor="#231F20">
                <v:path arrowok="t"/>
                <v:stroke dashstyle="dash"/>
              </v:shape>
            </v:group>
            <v:group style="position:absolute;left:8841;top:284;width:2;height:2452" coordorigin="8841,284" coordsize="2,2452">
              <v:shape style="position:absolute;left:8841;top:284;width:2;height:2452" coordorigin="8841,284" coordsize="0,2452" path="m8841,284l8841,2737e" filled="f" stroked="t" strokeweight=".5535pt" strokecolor="#231F20">
                <v:path arrowok="t"/>
                <v:stroke dashstyle="dash"/>
              </v:shape>
            </v:group>
            <v:group style="position:absolute;left:8915;top:284;width:2;height:2452" coordorigin="8915,284" coordsize="2,2452">
              <v:shape style="position:absolute;left:8915;top:284;width:2;height:2452" coordorigin="8915,284" coordsize="0,2452" path="m8915,284l8915,2737e" filled="f" stroked="t" strokeweight=".552pt" strokecolor="#231F20">
                <v:path arrowok="t"/>
                <v:stroke dashstyle="dash"/>
              </v:shape>
            </v:group>
            <v:group style="position:absolute;left:8988;top:284;width:2;height:2452" coordorigin="8988,284" coordsize="2,2452">
              <v:shape style="position:absolute;left:8988;top:284;width:2;height:2452" coordorigin="8988,284" coordsize="0,2452" path="m8988,284l8988,2737e" filled="f" stroked="t" strokeweight=".553pt" strokecolor="#231F20">
                <v:path arrowok="t"/>
                <v:stroke dashstyle="dash"/>
              </v:shape>
            </v:group>
            <v:group style="position:absolute;left:9061;top:284;width:2;height:2452" coordorigin="9061,284" coordsize="2,2452">
              <v:shape style="position:absolute;left:9061;top:284;width:2;height:2452" coordorigin="9061,284" coordsize="0,2452" path="m9061,284l9061,2737e" filled="f" stroked="t" strokeweight=".5525pt" strokecolor="#231F20">
                <v:path arrowok="t"/>
                <v:stroke dashstyle="dash"/>
              </v:shape>
            </v:group>
            <v:group style="position:absolute;left:9134;top:284;width:2;height:2452" coordorigin="9134,284" coordsize="2,2452">
              <v:shape style="position:absolute;left:9134;top:284;width:2;height:2452" coordorigin="9134,284" coordsize="0,2452" path="m9134,284l9134,2737e" filled="f" stroked="t" strokeweight=".553pt" strokecolor="#231F20">
                <v:path arrowok="t"/>
                <v:stroke dashstyle="dash"/>
              </v:shape>
            </v:group>
            <v:group style="position:absolute;left:7672;top:1355;width:1827;height:2" coordorigin="7672,1355" coordsize="1827,2">
              <v:shape style="position:absolute;left:7672;top:1355;width:1827;height:2" coordorigin="7672,1355" coordsize="1827,0" path="m7672,1355l9499,1355e" filled="f" stroked="t" strokeweight=".512pt" strokecolor="#231F20">
                <v:path arrowok="t"/>
                <v:stroke dashstyle="dash"/>
              </v:shape>
            </v:group>
            <v:group style="position:absolute;left:7672;top:1432;width:1827;height:2" coordorigin="7672,1432" coordsize="1827,2">
              <v:shape style="position:absolute;left:7672;top:1432;width:1827;height:2" coordorigin="7672,1432" coordsize="1827,0" path="m7672,1432l9499,1432e" filled="f" stroked="t" strokeweight=".512pt" strokecolor="#231F20">
                <v:path arrowok="t"/>
                <v:stroke dashstyle="dash"/>
              </v:shape>
            </v:group>
            <v:group style="position:absolute;left:7672;top:1509;width:1827;height:2" coordorigin="7672,1509" coordsize="1827,2">
              <v:shape style="position:absolute;left:7672;top:1509;width:1827;height:2" coordorigin="7672,1509" coordsize="1827,0" path="m7672,1509l9499,1509e" filled="f" stroked="t" strokeweight=".512pt" strokecolor="#231F20">
                <v:path arrowok="t"/>
                <v:stroke dashstyle="dash"/>
              </v:shape>
            </v:group>
            <v:group style="position:absolute;left:7672;top:1585;width:1827;height:2" coordorigin="7672,1585" coordsize="1827,2">
              <v:shape style="position:absolute;left:7672;top:1585;width:1827;height:2" coordorigin="7672,1585" coordsize="1827,0" path="m7672,1585l9499,1585e" filled="f" stroked="t" strokeweight=".511pt" strokecolor="#231F20">
                <v:path arrowok="t"/>
                <v:stroke dashstyle="dash"/>
              </v:shape>
            </v:group>
            <v:group style="position:absolute;left:7672;top:1662;width:1827;height:2" coordorigin="7672,1662" coordsize="1827,2">
              <v:shape style="position:absolute;left:7672;top:1662;width:1827;height:2" coordorigin="7672,1662" coordsize="1827,0" path="m7672,1662l9499,1662e" filled="f" stroked="t" strokeweight=".512pt" strokecolor="#231F20">
                <v:path arrowok="t"/>
                <v:stroke dashstyle="dash"/>
              </v:shape>
            </v:group>
            <v:group style="position:absolute;left:7672;top:1739;width:1827;height:2" coordorigin="7672,1739" coordsize="1827,2">
              <v:shape style="position:absolute;left:7672;top:1739;width:1827;height:2" coordorigin="7672,1739" coordsize="1827,0" path="m7672,1739l9499,1739e" filled="f" stroked="t" strokeweight=".512pt" strokecolor="#231F20">
                <v:path arrowok="t"/>
                <v:stroke dashstyle="dash"/>
              </v:shape>
            </v:group>
            <v:group style="position:absolute;left:7672;top:1815;width:1827;height:2" coordorigin="7672,1815" coordsize="1827,2">
              <v:shape style="position:absolute;left:7672;top:1815;width:1827;height:2" coordorigin="7672,1815" coordsize="1827,0" path="m7672,1815l9499,1815e" filled="f" stroked="t" strokeweight=".512pt" strokecolor="#231F20">
                <v:path arrowok="t"/>
                <v:stroke dashstyle="dash"/>
              </v:shape>
            </v:group>
            <v:group style="position:absolute;left:7672;top:1892;width:1827;height:2" coordorigin="7672,1892" coordsize="1827,2">
              <v:shape style="position:absolute;left:7672;top:1892;width:1827;height:2" coordorigin="7672,1892" coordsize="1827,0" path="m7672,1892l9499,1892e" filled="f" stroked="t" strokeweight=".513pt" strokecolor="#231F20">
                <v:path arrowok="t"/>
                <v:stroke dashstyle="dash"/>
              </v:shape>
            </v:group>
            <v:group style="position:absolute;left:7672;top:1969;width:1827;height:2" coordorigin="7672,1969" coordsize="1827,2">
              <v:shape style="position:absolute;left:7672;top:1969;width:1827;height:2" coordorigin="7672,1969" coordsize="1827,0" path="m7672,1969l9499,1969e" filled="f" stroked="t" strokeweight=".512pt" strokecolor="#231F20">
                <v:path arrowok="t"/>
                <v:stroke dashstyle="dash"/>
              </v:shape>
            </v:group>
            <v:group style="position:absolute;left:7672;top:2045;width:1827;height:2" coordorigin="7672,2045" coordsize="1827,2">
              <v:shape style="position:absolute;left:7672;top:2045;width:1827;height:2" coordorigin="7672,2045" coordsize="1827,0" path="m7672,2045l9499,2045e" filled="f" stroked="t" strokeweight=".512pt" strokecolor="#231F20">
                <v:path arrowok="t"/>
                <v:stroke dashstyle="dash"/>
              </v:shape>
            </v:group>
            <v:group style="position:absolute;left:7672;top:2122;width:1827;height:2" coordorigin="7672,2122" coordsize="1827,2">
              <v:shape style="position:absolute;left:7672;top:2122;width:1827;height:2" coordorigin="7672,2122" coordsize="1827,0" path="m7672,2122l9499,2122e" filled="f" stroked="t" strokeweight=".513pt" strokecolor="#231F20">
                <v:path arrowok="t"/>
                <v:stroke dashstyle="dash"/>
              </v:shape>
            </v:group>
            <v:group style="position:absolute;left:7672;top:2199;width:1827;height:2" coordorigin="7672,2199" coordsize="1827,2">
              <v:shape style="position:absolute;left:7672;top:2199;width:1827;height:2" coordorigin="7672,2199" coordsize="1827,0" path="m7672,2199l9499,2199e" filled="f" stroked="t" strokeweight=".512pt" strokecolor="#231F20">
                <v:path arrowok="t"/>
                <v:stroke dashstyle="dash"/>
              </v:shape>
            </v:group>
            <v:group style="position:absolute;left:7672;top:2276;width:1827;height:2" coordorigin="7672,2276" coordsize="1827,2">
              <v:shape style="position:absolute;left:7672;top:2276;width:1827;height:2" coordorigin="7672,2276" coordsize="1827,0" path="m7672,2276l9499,2276e" filled="f" stroked="t" strokeweight=".512pt" strokecolor="#231F20">
                <v:path arrowok="t"/>
                <v:stroke dashstyle="dash"/>
              </v:shape>
            </v:group>
            <v:group style="position:absolute;left:7672;top:2352;width:1827;height:2" coordorigin="7672,2352" coordsize="1827,2">
              <v:shape style="position:absolute;left:7672;top:2352;width:1827;height:2" coordorigin="7672,2352" coordsize="1827,0" path="m7672,2352l9499,2352e" filled="f" stroked="t" strokeweight=".512pt" strokecolor="#231F20">
                <v:path arrowok="t"/>
                <v:stroke dashstyle="dash"/>
              </v:shape>
            </v:group>
            <v:group style="position:absolute;left:7666;top:177;width:608;height:2" coordorigin="7666,177" coordsize="608,2">
              <v:shape style="position:absolute;left:7666;top:177;width:608;height:2" coordorigin="7666,177" coordsize="608,0" path="m7666,177l8274,177e" filled="f" stroked="t" strokeweight=".5pt" strokecolor="#231F20">
                <v:path arrowok="t"/>
              </v:shape>
            </v:group>
            <v:group style="position:absolute;left:8238;top:126;width:124;height:102" coordorigin="8238,126" coordsize="124,102">
              <v:shape style="position:absolute;left:8238;top:126;width:124;height:102" coordorigin="8238,126" coordsize="124,102" path="m8238,126l8267,177,8238,228,8362,177,8238,126xe" filled="t" fillcolor="#231F20" stroked="f">
                <v:path arrowok="t"/>
                <v:fill type="solid"/>
              </v:shape>
            </v:group>
            <v:group style="position:absolute;left:7571;top:277;width:2;height:654" coordorigin="7571,277" coordsize="2,654">
              <v:shape style="position:absolute;left:7571;top:277;width:2;height:654" coordorigin="7571,277" coordsize="0,654" path="m7571,277l7571,931e" filled="f" stroked="t" strokeweight=".5pt" strokecolor="#231F20">
                <v:path arrowok="t"/>
              </v:shape>
            </v:group>
            <v:group style="position:absolute;left:7520;top:895;width:102;height:124" coordorigin="7520,895" coordsize="102,124">
              <v:shape style="position:absolute;left:7520;top:895;width:102;height:124" coordorigin="7520,895" coordsize="102,124" path="m7520,895l7571,1019,7610,924,7571,924,7520,895xe" filled="t" fillcolor="#231F20" stroked="f">
                <v:path arrowok="t"/>
                <v:fill type="solid"/>
              </v:shape>
              <v:shape style="position:absolute;left:7520;top:895;width:102;height:124" coordorigin="7520,895" coordsize="102,124" path="m7622,895l7571,924,7610,924,7622,895xe" filled="t" fillcolor="#231F20" stroked="f">
                <v:path arrowok="t"/>
                <v:fill type="solid"/>
              </v:shape>
            </v:group>
            <v:group style="position:absolute;left:7817;top:435;width:1536;height:2148" coordorigin="7817,435" coordsize="1536,2148">
              <v:shape style="position:absolute;left:7817;top:435;width:1536;height:2148" coordorigin="7817,435" coordsize="1536,2148" path="m9353,435l7817,435,7817,2582,9353,2582,9353,435xe" filled="t" fillcolor="#FFFFFF" stroked="f">
                <v:path arrowok="t"/>
                <v:fill type="solid"/>
              </v:shape>
            </v:group>
            <v:group style="position:absolute;left:7817;top:435;width:1536;height:2148" coordorigin="7817,435" coordsize="1536,2148">
              <v:shape style="position:absolute;left:7817;top:435;width:1536;height:2148" coordorigin="7817,435" coordsize="1536,2148" path="m7817,1478l7817,2582,9353,2582,9353,435,7817,435,7817,1478xe" filled="f" stroked="t" strokeweight=".5pt" strokecolor="#231F20">
                <v:path arrowok="t"/>
              </v:shape>
            </v:group>
            <v:group style="position:absolute;left:9207;top:438;width:2;height:2299" coordorigin="9207,438" coordsize="2,2299">
              <v:shape style="position:absolute;left:9207;top:438;width:2;height:2299" coordorigin="9207,438" coordsize="0,2299" path="m9207,438l9207,2737e" filled="f" stroked="t" strokeweight=".501pt" strokecolor="#231F20">
                <v:path arrowok="t"/>
                <v:stroke dashstyle="dash"/>
              </v:shape>
            </v:group>
            <v:group style="position:absolute;left:9280;top:438;width:2;height:2299" coordorigin="9280,438" coordsize="2,2299">
              <v:shape style="position:absolute;left:9280;top:438;width:2;height:2299" coordorigin="9280,438" coordsize="0,2299" path="m9280,438l9280,2737e" filled="f" stroked="t" strokeweight=".5pt" strokecolor="#231F20">
                <v:path arrowok="t"/>
                <v:stroke dashstyle="dash"/>
              </v:shape>
            </v:group>
            <v:group style="position:absolute;left:7817;top:2429;width:1682;height:2" coordorigin="7817,2429" coordsize="1682,2">
              <v:shape style="position:absolute;left:7817;top:2429;width:1682;height:2" coordorigin="7817,2429" coordsize="1682,0" path="m7817,2429l9499,2429e" filled="f" stroked="t" strokeweight=".504pt" strokecolor="#231F20">
                <v:path arrowok="t"/>
                <v:stroke dashstyle="dash"/>
              </v:shape>
            </v:group>
            <v:group style="position:absolute;left:7817;top:2506;width:1682;height:2" coordorigin="7817,2506" coordsize="1682,2">
              <v:shape style="position:absolute;left:7817;top:2506;width:1682;height:2" coordorigin="7817,2506" coordsize="1682,0" path="m7817,2506l9499,2506e" filled="f" stroked="t" strokeweight=".504pt" strokecolor="#231F20">
                <v:path arrowok="t"/>
                <v:stroke dashstyle="dash"/>
              </v:shape>
            </v:group>
            <v:group style="position:absolute;left:7963;top:588;width:1536;height:2148" coordorigin="7963,588" coordsize="1536,2148">
              <v:shape style="position:absolute;left:7963;top:588;width:1536;height:2148" coordorigin="7963,588" coordsize="1536,2148" path="m9499,588l7963,588,7963,2736,9499,2736,9499,588xe" filled="t" fillcolor="#FFFFFF" stroked="f">
                <v:path arrowok="t"/>
                <v:fill type="solid"/>
              </v:shape>
            </v:group>
            <v:group style="position:absolute;left:7963;top:588;width:1536;height:2148" coordorigin="7963,588" coordsize="1536,2148">
              <v:shape style="position:absolute;left:7963;top:588;width:1536;height:2148" coordorigin="7963,588" coordsize="1536,2148" path="m7963,1631l7963,2736,9499,2736,9499,588,7963,588,7963,1631xe" filled="f" stroked="t" strokeweight=".5pt" strokecolor="#231F20">
                <v:path arrowok="t"/>
              </v:shape>
            </v:group>
            <v:group style="position:absolute;left:9353;top:591;width:2;height:2146" coordorigin="9353,591" coordsize="2,2146">
              <v:shape style="position:absolute;left:9353;top:591;width:2;height:2146" coordorigin="9353,591" coordsize="0,2146" path="m9353,591l9353,1641,9353,2737e" filled="f" stroked="t" strokeweight=".5pt" strokecolor="#231F20">
                <v:path arrowok="t"/>
                <v:stroke dashstyle="dash"/>
              </v:shape>
            </v:group>
            <v:group style="position:absolute;left:9426;top:591;width:2;height:2146" coordorigin="9426,591" coordsize="2,2146">
              <v:shape style="position:absolute;left:9426;top:591;width:2;height:2146" coordorigin="9426,591" coordsize="0,2146" path="m9426,591l9426,1641,9426,2737e" filled="f" stroked="t" strokeweight=".5pt" strokecolor="#231F20">
                <v:path arrowok="t"/>
                <v:stroke dashstyle="dash"/>
              </v:shape>
            </v:group>
            <v:group style="position:absolute;left:7963;top:2582;width:1536;height:2" coordorigin="7963,2582" coordsize="1536,2">
              <v:shape style="position:absolute;left:7963;top:2582;width:1536;height:2" coordorigin="7963,2582" coordsize="1536,0" path="m9499,2582l8748,2582,7963,2582e" filled="f" stroked="t" strokeweight=".5pt" strokecolor="#231F20">
                <v:path arrowok="t"/>
                <v:stroke dashstyle="dash"/>
              </v:shape>
            </v:group>
            <v:group style="position:absolute;left:7963;top:2659;width:1536;height:2" coordorigin="7963,2659" coordsize="1536,2">
              <v:shape style="position:absolute;left:7963;top:2659;width:1536;height:2" coordorigin="7963,2659" coordsize="1536,0" path="m9499,2659l8748,2659,7963,2659e" filled="f" stroked="t" strokeweight=".5pt" strokecolor="#231F20">
                <v:path arrowok="t"/>
                <v:stroke dashstyle="dash"/>
              </v:shape>
            </v:group>
            <v:group style="position:absolute;left:9826;top:307;width:124;height:102" coordorigin="9826,307" coordsize="124,102">
              <v:shape style="position:absolute;left:9826;top:307;width:124;height:102" coordorigin="9826,307" coordsize="124,102" path="m9826,307l9855,358,9826,408,9950,358,9826,307xe" filled="t" fillcolor="#231F20" stroked="f">
                <v:path arrowok="t"/>
                <v:fill type="solid"/>
              </v:shape>
            </v:group>
            <v:group style="position:absolute;left:9966;top:462;width:124;height:102" coordorigin="9966,462" coordsize="124,102">
              <v:shape style="position:absolute;left:9966;top:462;width:124;height:102" coordorigin="9966,462" coordsize="124,102" path="m9966,462l9996,513,9966,564,10090,513,9966,462xe" filled="t" fillcolor="#231F20" stroked="f">
                <v:path arrowok="t"/>
                <v:fill type="solid"/>
              </v:shape>
            </v:group>
            <v:group style="position:absolute;left:10114;top:614;width:124;height:102" coordorigin="10114,614" coordsize="124,102">
              <v:shape style="position:absolute;left:10114;top:614;width:124;height:102" coordorigin="10114,614" coordsize="124,102" path="m10114,614l10143,665,10114,716,10238,665,10114,61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Columns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10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spacing w:line="183" w:lineRule="exact"/>
        <w:ind w:left="73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Blue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2" w:lineRule="exact"/>
        <w:ind w:left="0" w:right="273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Green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4" w:lineRule="exact"/>
        <w:ind w:left="0" w:right="2604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73.597198pt;margin-top:20.376986pt;width:10pt;height:30.888001pt;mso-position-horizontal-relative:page;mso-position-vertical-relative:paragraph;z-index:-2682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Rows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64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546" w:space="40"/>
            <w:col w:w="4934"/>
          </w:cols>
        </w:sectPr>
      </w:pP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4256" w:right="2772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13.2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true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color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294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2"/>
        </w:numPr>
        <w:tabs>
          <w:tab w:pos="3811" w:val="left" w:leader="none"/>
        </w:tabs>
        <w:ind w:left="3811" w:right="6459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Color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Mapped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Images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mapped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indexed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kee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separat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256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(for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economy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memory)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32,768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gree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respectively.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13.3,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itself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certain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143.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143rd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(RGB)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7" w:firstLine="240"/>
        <w:jc w:val="both"/>
      </w:pPr>
      <w:r>
        <w:rPr/>
        <w:pict>
          <v:group style="position:absolute;margin-left:88.375pt;margin-top:137.711639pt;width:24.25pt;height:48.25pt;mso-position-horizontal-relative:page;mso-position-vertical-relative:paragraph;z-index:-2680" coordorigin="1768,2754" coordsize="485,965">
            <v:group style="position:absolute;left:1892;top:3117;width:238;height:239" coordorigin="1892,3117" coordsize="238,239">
              <v:shape style="position:absolute;left:1892;top:3117;width:238;height:239" coordorigin="1892,3117" coordsize="238,239" path="m2130,3237l2112,3301,2064,3344,2021,3356,1996,3354,1934,3328,1897,3277,1892,3257,1893,3230,1917,3165,1964,3126,2004,3117,2028,3119,2089,3147,2124,3200,2130,3237xe" filled="f" stroked="t" strokeweight=".25pt" strokecolor="#231F20">
                <v:path arrowok="t"/>
              </v:shape>
            </v:group>
            <v:group style="position:absolute;left:1770;top:3237;width:480;height:2" coordorigin="1770,3237" coordsize="480,2">
              <v:shape style="position:absolute;left:1770;top:3237;width:480;height:2" coordorigin="1770,3237" coordsize="480,0" path="m1770,3237l2250,3237e" filled="f" stroked="t" strokeweight=".25pt" strokecolor="#231F20">
                <v:path arrowok="t"/>
              </v:shape>
            </v:group>
            <v:group style="position:absolute;left:2010;top:2757;width:2;height:960" coordorigin="2010,2757" coordsize="2,960">
              <v:shape style="position:absolute;left:2010;top:2757;width:2;height:960" coordorigin="2010,2757" coordsize="0,960" path="m2010,2757l2010,371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7.711639pt;width:24.25pt;height:48.25pt;mso-position-horizontal-relative:page;mso-position-vertical-relative:paragraph;z-index:-2679" coordorigin="13588,2754" coordsize="485,965">
            <v:group style="position:absolute;left:13712;top:3117;width:238;height:239" coordorigin="13712,3117" coordsize="238,239">
              <v:shape style="position:absolute;left:13712;top:3117;width:238;height:239" coordorigin="13712,3117" coordsize="238,239" path="m13950,3237l13932,3301,13884,3344,13841,3356,13816,3354,13754,3328,13717,3277,13712,3257,13713,3230,13737,3165,13784,3126,13824,3117,13848,3119,13909,3147,13944,3200,13950,3237xe" filled="f" stroked="t" strokeweight=".25pt" strokecolor="#231F20">
                <v:path arrowok="t"/>
              </v:shape>
            </v:group>
            <v:group style="position:absolute;left:13590;top:3237;width:480;height:2" coordorigin="13590,3237" coordsize="480,2">
              <v:shape style="position:absolute;left:13590;top:3237;width:480;height:2" coordorigin="13590,3237" coordsize="480,0" path="m13590,3237l14070,3237e" filled="f" stroked="t" strokeweight=".25pt" strokecolor="#231F20">
                <v:path arrowok="t"/>
              </v:shape>
            </v:group>
            <v:group style="position:absolute;left:13830;top:2757;width:2;height:960" coordorigin="13830,2757" coordsize="2,960">
              <v:shape style="position:absolute;left:13830;top:2757;width:2;height:960" coordorigin="13830,2757" coordsize="0,960" path="m13830,2757l13830,37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restricte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25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pixe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resolution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8-bit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choic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restricted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picture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scenery—sky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instance—tak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“layere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appearance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mappe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effectively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“cartoo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pictures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economicall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where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choice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larger,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sometimes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restrictive,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choices;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indice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pictur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16-bi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larger,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memor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advantage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metho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diminished.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Computationally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conver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mappe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true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tru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black-and-whit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canno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normall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converted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mappe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forma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los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fidelit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representation.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tabs>
          <w:tab w:pos="3811" w:val="left" w:leader="none"/>
        </w:tabs>
        <w:ind w:left="3811" w:right="6300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Preferred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0"/>
          <w:w w:val="105"/>
        </w:rPr>
        <w:t>Image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0"/>
          <w:w w:val="105"/>
        </w:rPr>
        <w:t>Format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avoi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confusio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forma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discussions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prevalent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nice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compromise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economy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accessibilit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withi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discus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compressed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standard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originally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proposed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Photographi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Expert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Grou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(JPEG)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JPEG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images,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decoded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images;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encoded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compressed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JPEG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920" w:val="right" w:leader="none"/>
        </w:tabs>
        <w:spacing w:before="80"/>
        <w:ind w:left="80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7.820007pt;margin-top:5.772207pt;width:173.025pt;height:116.076pt;mso-position-horizontal-relative:page;mso-position-vertical-relative:paragraph;z-index:-2681" coordorigin="6356,115" coordsize="3461,2322">
            <v:group style="position:absolute;left:8777;top:1161;width:275;height:2" coordorigin="8777,1161" coordsize="275,2">
              <v:shape style="position:absolute;left:8777;top:1161;width:275;height:2" coordorigin="8777,1161" coordsize="275,0" path="m8777,1162l9052,1161e" filled="f" stroked="t" strokeweight=".5pt" strokecolor="#231F20">
                <v:path arrowok="t"/>
              </v:shape>
            </v:group>
            <v:group style="position:absolute;left:9016;top:1110;width:124;height:102" coordorigin="9016,1110" coordsize="124,102">
              <v:shape style="position:absolute;left:9016;top:1110;width:124;height:102" coordorigin="9016,1110" coordsize="124,102" path="m9016,1110l9045,1161,9016,1212,9140,1161,9016,1110xe" filled="t" fillcolor="#231F20" stroked="f">
                <v:path arrowok="t"/>
                <v:fill type="solid"/>
              </v:shape>
            </v:group>
            <v:group style="position:absolute;left:9165;top:283;width:363;height:1302" coordorigin="9165,283" coordsize="363,1302">
              <v:shape style="position:absolute;left:9165;top:283;width:363;height:1302" coordorigin="9165,283" coordsize="363,1302" path="m9165,916l9165,1586,9528,1586,9528,283,9165,283,9165,916xe" filled="f" stroked="t" strokeweight=".5pt" strokecolor="#231F20">
                <v:path arrowok="t"/>
              </v:shape>
            </v:group>
            <v:group style="position:absolute;left:9165;top:360;width:356;height:2" coordorigin="9165,360" coordsize="356,2">
              <v:shape style="position:absolute;left:9165;top:360;width:356;height:2" coordorigin="9165,360" coordsize="356,0" path="m9521,360l9347,360,9165,360e" filled="f" stroked="t" strokeweight=".5pt" strokecolor="#231F20">
                <v:path arrowok="t"/>
                <v:stroke dashstyle="dash"/>
              </v:shape>
            </v:group>
            <v:group style="position:absolute;left:9165;top:437;width:356;height:2" coordorigin="9165,437" coordsize="356,2">
              <v:shape style="position:absolute;left:9165;top:437;width:356;height:2" coordorigin="9165,437" coordsize="356,0" path="m9521,437l9347,437,9165,437e" filled="f" stroked="t" strokeweight=".5pt" strokecolor="#231F20">
                <v:path arrowok="t"/>
                <v:stroke dashstyle="dash"/>
              </v:shape>
            </v:group>
            <v:group style="position:absolute;left:9165;top:514;width:363;height:2" coordorigin="9165,514" coordsize="363,2">
              <v:shape style="position:absolute;left:9165;top:514;width:363;height:2" coordorigin="9165,514" coordsize="363,0" path="m9528,514l9350,514,9165,514e" filled="f" stroked="t" strokeweight=".5pt" strokecolor="#231F20">
                <v:path arrowok="t"/>
                <v:stroke dashstyle="dash"/>
              </v:shape>
            </v:group>
            <v:group style="position:absolute;left:9165;top:590;width:363;height:2" coordorigin="9165,590" coordsize="363,2">
              <v:shape style="position:absolute;left:9165;top:590;width:363;height:2" coordorigin="9165,590" coordsize="363,0" path="m9528,590l9350,590,9165,590e" filled="f" stroked="t" strokeweight=".5pt" strokecolor="#231F20">
                <v:path arrowok="t"/>
                <v:stroke dashstyle="dash"/>
              </v:shape>
            </v:group>
            <v:group style="position:absolute;left:9165;top:667;width:363;height:2" coordorigin="9165,667" coordsize="363,2">
              <v:shape style="position:absolute;left:9165;top:667;width:363;height:2" coordorigin="9165,667" coordsize="363,0" path="m9528,667l9350,667,9165,667e" filled="f" stroked="t" strokeweight=".5pt" strokecolor="#231F20">
                <v:path arrowok="t"/>
                <v:stroke dashstyle="dash"/>
              </v:shape>
            </v:group>
            <v:group style="position:absolute;left:9165;top:744;width:363;height:2" coordorigin="9165,744" coordsize="363,2">
              <v:shape style="position:absolute;left:9165;top:744;width:363;height:2" coordorigin="9165,744" coordsize="363,0" path="m9528,744l9350,744,9165,744e" filled="f" stroked="t" strokeweight=".5pt" strokecolor="#231F20">
                <v:path arrowok="t"/>
                <v:stroke dashstyle="dash"/>
              </v:shape>
            </v:group>
            <v:group style="position:absolute;left:9165;top:820;width:363;height:2" coordorigin="9165,820" coordsize="363,2">
              <v:shape style="position:absolute;left:9165;top:820;width:363;height:2" coordorigin="9165,820" coordsize="363,0" path="m9528,820l9350,820,9165,820e" filled="f" stroked="t" strokeweight=".5pt" strokecolor="#231F20">
                <v:path arrowok="t"/>
                <v:stroke dashstyle="dash"/>
              </v:shape>
            </v:group>
            <v:group style="position:absolute;left:9165;top:897;width:363;height:2" coordorigin="9165,897" coordsize="363,2">
              <v:shape style="position:absolute;left:9165;top:897;width:363;height:2" coordorigin="9165,897" coordsize="363,0" path="m9528,897l9350,897,9165,897e" filled="f" stroked="t" strokeweight=".5pt" strokecolor="#231F20">
                <v:path arrowok="t"/>
                <v:stroke dashstyle="dash"/>
              </v:shape>
            </v:group>
            <v:group style="position:absolute;left:9165;top:974;width:363;height:2" coordorigin="9165,974" coordsize="363,2">
              <v:shape style="position:absolute;left:9165;top:974;width:363;height:2" coordorigin="9165,974" coordsize="363,0" path="m9528,974l9350,974,9165,974e" filled="f" stroked="t" strokeweight=".5pt" strokecolor="#231F20">
                <v:path arrowok="t"/>
                <v:stroke dashstyle="dash"/>
              </v:shape>
            </v:group>
            <v:group style="position:absolute;left:9165;top:1050;width:363;height:2" coordorigin="9165,1050" coordsize="363,2">
              <v:shape style="position:absolute;left:9165;top:1050;width:363;height:2" coordorigin="9165,1050" coordsize="363,0" path="m9528,1050l9350,1050,9165,1050e" filled="f" stroked="t" strokeweight=".5pt" strokecolor="#231F20">
                <v:path arrowok="t"/>
                <v:stroke dashstyle="dash"/>
              </v:shape>
            </v:group>
            <v:group style="position:absolute;left:9165;top:1127;width:363;height:2" coordorigin="9165,1127" coordsize="363,2">
              <v:shape style="position:absolute;left:9165;top:1127;width:363;height:2" coordorigin="9165,1127" coordsize="363,0" path="m9528,1127l9350,1127,9165,1127e" filled="f" stroked="t" strokeweight=".5pt" strokecolor="#231F20">
                <v:path arrowok="t"/>
                <v:stroke dashstyle="dash"/>
              </v:shape>
            </v:group>
            <v:group style="position:absolute;left:9165;top:1204;width:363;height:2" coordorigin="9165,1204" coordsize="363,2">
              <v:shape style="position:absolute;left:9165;top:1204;width:363;height:2" coordorigin="9165,1204" coordsize="363,0" path="m9528,1204l9350,1204,9165,1204e" filled="f" stroked="t" strokeweight=".5pt" strokecolor="#231F20">
                <v:path arrowok="t"/>
                <v:stroke dashstyle="dash"/>
              </v:shape>
            </v:group>
            <v:group style="position:absolute;left:9165;top:1281;width:363;height:2" coordorigin="9165,1281" coordsize="363,2">
              <v:shape style="position:absolute;left:9165;top:1281;width:363;height:2" coordorigin="9165,1281" coordsize="363,0" path="m9528,1281l9350,1281,9165,1281e" filled="f" stroked="t" strokeweight=".5pt" strokecolor="#231F20">
                <v:path arrowok="t"/>
                <v:stroke dashstyle="dash"/>
              </v:shape>
            </v:group>
            <v:group style="position:absolute;left:9238;top:286;width:2;height:1305" coordorigin="9238,286" coordsize="2,1305">
              <v:shape style="position:absolute;left:9238;top:286;width:2;height:1305" coordorigin="9238,286" coordsize="0,1305" path="m9238,286l9238,925,9238,1591e" filled="f" stroked="t" strokeweight=".5pt" strokecolor="#231F20">
                <v:path arrowok="t"/>
                <v:stroke dashstyle="dash"/>
              </v:shape>
            </v:group>
            <v:group style="position:absolute;left:9311;top:286;width:2;height:1305" coordorigin="9311,286" coordsize="2,1305">
              <v:shape style="position:absolute;left:9311;top:286;width:2;height:1305" coordorigin="9311,286" coordsize="0,1305" path="m9311,286l9311,925,9311,1591e" filled="f" stroked="t" strokeweight=".5pt" strokecolor="#231F20">
                <v:path arrowok="t"/>
                <v:stroke dashstyle="dash"/>
              </v:shape>
            </v:group>
            <v:group style="position:absolute;left:9384;top:286;width:2;height:1305" coordorigin="9384,286" coordsize="2,1305">
              <v:shape style="position:absolute;left:9384;top:286;width:2;height:1305" coordorigin="9384,286" coordsize="0,1305" path="m9384,286l9384,925,9384,1591e" filled="f" stroked="t" strokeweight=".5pt" strokecolor="#231F20">
                <v:path arrowok="t"/>
                <v:stroke dashstyle="dash"/>
              </v:shape>
            </v:group>
            <v:group style="position:absolute;left:9458;top:286;width:2;height:1305" coordorigin="9458,286" coordsize="2,1305">
              <v:shape style="position:absolute;left:9458;top:286;width:2;height:1305" coordorigin="9458,286" coordsize="0,1305" path="m9458,286l9458,925,9458,1591e" filled="f" stroked="t" strokeweight=".5pt" strokecolor="#231F20">
                <v:path arrowok="t"/>
                <v:stroke dashstyle="dash"/>
              </v:shape>
            </v:group>
            <v:group style="position:absolute;left:9165;top:1357;width:363;height:2" coordorigin="9165,1357" coordsize="363,2">
              <v:shape style="position:absolute;left:9165;top:1357;width:363;height:2" coordorigin="9165,1357" coordsize="363,0" path="m9528,1357l9350,1357,9165,1357e" filled="f" stroked="t" strokeweight=".5pt" strokecolor="#231F20">
                <v:path arrowok="t"/>
                <v:stroke dashstyle="dash"/>
              </v:shape>
            </v:group>
            <v:group style="position:absolute;left:9165;top:1434;width:363;height:2" coordorigin="9165,1434" coordsize="363,2">
              <v:shape style="position:absolute;left:9165;top:1434;width:363;height:2" coordorigin="9165,1434" coordsize="363,0" path="m9528,1434l9350,1434,9165,1434e" filled="f" stroked="t" strokeweight=".5pt" strokecolor="#231F20">
                <v:path arrowok="t"/>
                <v:stroke dashstyle="dash"/>
              </v:shape>
            </v:group>
            <v:group style="position:absolute;left:9165;top:1511;width:363;height:2" coordorigin="9165,1511" coordsize="363,2">
              <v:shape style="position:absolute;left:9165;top:1511;width:363;height:2" coordorigin="9165,1511" coordsize="363,0" path="m9528,1511l9350,1511,9165,1511e" filled="f" stroked="t" strokeweight=".5pt" strokecolor="#231F20">
                <v:path arrowok="t"/>
                <v:stroke dashstyle="dash"/>
              </v:shape>
            </v:group>
            <v:group style="position:absolute;left:8416;top:1026;width:377;height:280" coordorigin="8416,1026" coordsize="377,280">
              <v:shape style="position:absolute;left:8416;top:1026;width:377;height:280" coordorigin="8416,1026" coordsize="377,280" path="m8416,1306l8793,1306,8793,1026,8416,1026,8416,1306xe" filled="t" fillcolor="#E6E7E8" stroked="f">
                <v:path arrowok="t"/>
                <v:fill type="solid"/>
              </v:shape>
            </v:group>
            <v:group style="position:absolute;left:8416;top:1026;width:377;height:280" coordorigin="8416,1026" coordsize="377,280">
              <v:shape style="position:absolute;left:8416;top:1026;width:377;height:280" coordorigin="8416,1026" coordsize="377,280" path="m8793,1306l8416,1306,8416,1026,8793,1026,8793,1306xe" filled="f" stroked="t" strokeweight=".5pt" strokecolor="#231F20">
                <v:path arrowok="t"/>
              </v:shape>
            </v:group>
            <v:group style="position:absolute;left:9207;top:1010;width:520;height:153" coordorigin="9207,1010" coordsize="520,153">
              <v:shape style="position:absolute;left:9207;top:1010;width:520;height:153" coordorigin="9207,1010" coordsize="520,153" path="m9207,1163l9727,1010e" filled="f" stroked="t" strokeweight=".5pt" strokecolor="#231F20">
                <v:path arrowok="t"/>
              </v:shape>
            </v:group>
            <v:group style="position:absolute;left:9678;top:972;width:134;height:98" coordorigin="9678,972" coordsize="134,98">
              <v:shape style="position:absolute;left:9678;top:972;width:134;height:98" coordorigin="9678,972" coordsize="134,98" path="m9678,972l9721,1012,9707,1069,9812,986,9678,972xe" filled="t" fillcolor="#231F20" stroked="f">
                <v:path arrowok="t"/>
                <v:fill type="solid"/>
              </v:shape>
            </v:group>
            <v:group style="position:absolute;left:9497;top:1163;width:225;height:2" coordorigin="9497,1163" coordsize="225,2">
              <v:shape style="position:absolute;left:9497;top:1163;width:225;height:2" coordorigin="9497,1163" coordsize="225,0" path="m9497,1163l9722,1163e" filled="f" stroked="t" strokeweight=".5pt" strokecolor="#231F20">
                <v:path arrowok="t"/>
              </v:shape>
            </v:group>
            <v:group style="position:absolute;left:9686;top:1112;width:124;height:102" coordorigin="9686,1112" coordsize="124,102">
              <v:shape style="position:absolute;left:9686;top:1112;width:124;height:102" coordorigin="9686,1112" coordsize="124,102" path="m9686,1112l9716,1163,9686,1214,9810,1163,9686,1112xe" filled="t" fillcolor="#231F20" stroked="f">
                <v:path arrowok="t"/>
                <v:fill type="solid"/>
              </v:shape>
            </v:group>
            <v:group style="position:absolute;left:9344;top:1161;width:378;height:159" coordorigin="9344,1161" coordsize="378,159">
              <v:shape style="position:absolute;left:9344;top:1161;width:378;height:159" coordorigin="9344,1161" coordsize="378,159" path="m9344,1161l9723,1319e" filled="f" stroked="t" strokeweight=".5pt" strokecolor="#231F20">
                <v:path arrowok="t"/>
              </v:shape>
            </v:group>
            <v:group style="position:absolute;left:9670;top:1259;width:134;height:95" coordorigin="9670,1259" coordsize="134,95">
              <v:shape style="position:absolute;left:9670;top:1259;width:134;height:95" coordorigin="9670,1259" coordsize="134,95" path="m9709,1259l9717,1317,9670,1352,9804,1354,9709,1259xe" filled="t" fillcolor="#231F20" stroked="f">
                <v:path arrowok="t"/>
                <v:fill type="solid"/>
              </v:shape>
            </v:group>
            <v:group style="position:absolute;left:6525;top:283;width:1536;height:2148" coordorigin="6525,283" coordsize="1536,2148">
              <v:shape style="position:absolute;left:6525;top:283;width:1536;height:2148" coordorigin="6525,283" coordsize="1536,2148" path="m6525,1326l6525,2431,8061,2431,8061,283,6525,283,6525,1326xe" filled="f" stroked="t" strokeweight=".5pt" strokecolor="#231F20">
                <v:path arrowok="t"/>
              </v:shape>
            </v:group>
            <v:group style="position:absolute;left:6525;top:360;width:1536;height:2" coordorigin="6525,360" coordsize="1536,2">
              <v:shape style="position:absolute;left:6525;top:360;width:1536;height:2" coordorigin="6525,360" coordsize="1536,0" path="m8061,360l7309,360,6525,360e" filled="f" stroked="t" strokeweight=".5pt" strokecolor="#231F20">
                <v:path arrowok="t"/>
                <v:stroke dashstyle="dash"/>
              </v:shape>
            </v:group>
            <v:group style="position:absolute;left:6525;top:437;width:1536;height:2" coordorigin="6525,437" coordsize="1536,2">
              <v:shape style="position:absolute;left:6525;top:437;width:1536;height:2" coordorigin="6525,437" coordsize="1536,0" path="m8061,437l7309,437,6525,437e" filled="f" stroked="t" strokeweight=".5pt" strokecolor="#231F20">
                <v:path arrowok="t"/>
                <v:stroke dashstyle="dash"/>
              </v:shape>
            </v:group>
            <v:group style="position:absolute;left:6525;top:514;width:1536;height:2" coordorigin="6525,514" coordsize="1536,2">
              <v:shape style="position:absolute;left:6525;top:514;width:1536;height:2" coordorigin="6525,514" coordsize="1536,0" path="m8061,514l7309,514,6525,514e" filled="f" stroked="t" strokeweight=".5pt" strokecolor="#231F20">
                <v:path arrowok="t"/>
                <v:stroke dashstyle="dash"/>
              </v:shape>
            </v:group>
            <v:group style="position:absolute;left:6525;top:590;width:1536;height:2" coordorigin="6525,590" coordsize="1536,2">
              <v:shape style="position:absolute;left:6525;top:590;width:1536;height:2" coordorigin="6525,590" coordsize="1536,0" path="m8061,590l7309,590,6525,590e" filled="f" stroked="t" strokeweight=".5pt" strokecolor="#231F20">
                <v:path arrowok="t"/>
                <v:stroke dashstyle="dash"/>
              </v:shape>
            </v:group>
            <v:group style="position:absolute;left:6525;top:667;width:1536;height:2" coordorigin="6525,667" coordsize="1536,2">
              <v:shape style="position:absolute;left:6525;top:667;width:1536;height:2" coordorigin="6525,667" coordsize="1536,0" path="m8061,667l7309,667,6525,667e" filled="f" stroked="t" strokeweight=".5pt" strokecolor="#231F20">
                <v:path arrowok="t"/>
                <v:stroke dashstyle="dash"/>
              </v:shape>
            </v:group>
            <v:group style="position:absolute;left:6525;top:744;width:1536;height:2" coordorigin="6525,744" coordsize="1536,2">
              <v:shape style="position:absolute;left:6525;top:744;width:1536;height:2" coordorigin="6525,744" coordsize="1536,0" path="m8061,744l7309,744,6525,744e" filled="f" stroked="t" strokeweight=".5pt" strokecolor="#231F20">
                <v:path arrowok="t"/>
                <v:stroke dashstyle="dash"/>
              </v:shape>
            </v:group>
            <v:group style="position:absolute;left:6525;top:820;width:1536;height:2" coordorigin="6525,820" coordsize="1536,2">
              <v:shape style="position:absolute;left:6525;top:820;width:1536;height:2" coordorigin="6525,820" coordsize="1536,0" path="m8061,820l7309,820,6525,820e" filled="f" stroked="t" strokeweight=".5pt" strokecolor="#231F20">
                <v:path arrowok="t"/>
                <v:stroke dashstyle="dash"/>
              </v:shape>
            </v:group>
            <v:group style="position:absolute;left:6525;top:897;width:1536;height:2" coordorigin="6525,897" coordsize="1536,2">
              <v:shape style="position:absolute;left:6525;top:897;width:1536;height:2" coordorigin="6525,897" coordsize="1536,0" path="m8061,897l7309,897,6525,897e" filled="f" stroked="t" strokeweight=".5pt" strokecolor="#231F20">
                <v:path arrowok="t"/>
                <v:stroke dashstyle="dash"/>
              </v:shape>
            </v:group>
            <v:group style="position:absolute;left:6525;top:974;width:1536;height:2" coordorigin="6525,974" coordsize="1536,2">
              <v:shape style="position:absolute;left:6525;top:974;width:1536;height:2" coordorigin="6525,974" coordsize="1536,0" path="m8061,974l7309,974,6525,974e" filled="f" stroked="t" strokeweight=".5pt" strokecolor="#231F20">
                <v:path arrowok="t"/>
                <v:stroke dashstyle="dash"/>
              </v:shape>
            </v:group>
            <v:group style="position:absolute;left:6525;top:1050;width:1536;height:2" coordorigin="6525,1050" coordsize="1536,2">
              <v:shape style="position:absolute;left:6525;top:1050;width:1536;height:2" coordorigin="6525,1050" coordsize="1536,0" path="m8061,1050l7309,1050,6525,1050e" filled="f" stroked="t" strokeweight=".5pt" strokecolor="#231F20">
                <v:path arrowok="t"/>
                <v:stroke dashstyle="dash"/>
              </v:shape>
            </v:group>
            <v:group style="position:absolute;left:6525;top:1127;width:1536;height:2" coordorigin="6525,1127" coordsize="1536,2">
              <v:shape style="position:absolute;left:6525;top:1127;width:1536;height:2" coordorigin="6525,1127" coordsize="1536,0" path="m8061,1127l7309,1127,6525,1127e" filled="f" stroked="t" strokeweight=".5pt" strokecolor="#231F20">
                <v:path arrowok="t"/>
                <v:stroke dashstyle="dash"/>
              </v:shape>
            </v:group>
            <v:group style="position:absolute;left:6525;top:1204;width:1536;height:2" coordorigin="6525,1204" coordsize="1536,2">
              <v:shape style="position:absolute;left:6525;top:1204;width:1536;height:2" coordorigin="6525,1204" coordsize="1536,0" path="m8061,1204l7309,1204,6525,1204e" filled="f" stroked="t" strokeweight=".5pt" strokecolor="#231F20">
                <v:path arrowok="t"/>
                <v:stroke dashstyle="dash"/>
              </v:shape>
            </v:group>
            <v:group style="position:absolute;left:6525;top:1281;width:1536;height:2" coordorigin="6525,1281" coordsize="1536,2">
              <v:shape style="position:absolute;left:6525;top:1281;width:1536;height:2" coordorigin="6525,1281" coordsize="1536,0" path="m8061,1281l7309,1281,6525,1281e" filled="f" stroked="t" strokeweight=".5pt" strokecolor="#231F20">
                <v:path arrowok="t"/>
                <v:stroke dashstyle="dash"/>
              </v:shape>
            </v:group>
            <v:group style="position:absolute;left:7110;top:286;width:2;height:2146" coordorigin="7110,286" coordsize="2,2146">
              <v:shape style="position:absolute;left:7110;top:286;width:2;height:2146" coordorigin="7110,286" coordsize="0,2146" path="m7110,286l7110,1336,7110,2432e" filled="f" stroked="t" strokeweight=".5pt" strokecolor="#231F20">
                <v:path arrowok="t"/>
                <v:stroke dashstyle="dash"/>
              </v:shape>
            </v:group>
            <v:group style="position:absolute;left:7183;top:286;width:2;height:2146" coordorigin="7183,286" coordsize="2,2146">
              <v:shape style="position:absolute;left:7183;top:286;width:2;height:2146" coordorigin="7183,286" coordsize="0,2146" path="m7183,286l7183,1336,7183,2432e" filled="f" stroked="t" strokeweight=".5pt" strokecolor="#231F20">
                <v:path arrowok="t"/>
                <v:stroke dashstyle="dash"/>
              </v:shape>
            </v:group>
            <v:group style="position:absolute;left:7256;top:286;width:2;height:2146" coordorigin="7256,286" coordsize="2,2146">
              <v:shape style="position:absolute;left:7256;top:286;width:2;height:2146" coordorigin="7256,286" coordsize="0,2146" path="m7256,286l7256,1336,7256,2432e" filled="f" stroked="t" strokeweight=".5pt" strokecolor="#231F20">
                <v:path arrowok="t"/>
                <v:stroke dashstyle="dash"/>
              </v:shape>
            </v:group>
            <v:group style="position:absolute;left:7329;top:286;width:2;height:2146" coordorigin="7329,286" coordsize="2,2146">
              <v:shape style="position:absolute;left:7329;top:286;width:2;height:2146" coordorigin="7329,286" coordsize="0,2146" path="m7329,286l7329,1336,7329,2432e" filled="f" stroked="t" strokeweight=".5pt" strokecolor="#231F20">
                <v:path arrowok="t"/>
                <v:stroke dashstyle="dash"/>
              </v:shape>
            </v:group>
            <v:group style="position:absolute;left:6817;top:286;width:2;height:2146" coordorigin="6817,286" coordsize="2,2146">
              <v:shape style="position:absolute;left:6817;top:286;width:2;height:2146" coordorigin="6817,286" coordsize="0,2146" path="m6817,286l6817,1336,6817,2432e" filled="f" stroked="t" strokeweight=".5pt" strokecolor="#231F20">
                <v:path arrowok="t"/>
                <v:stroke dashstyle="dash"/>
              </v:shape>
            </v:group>
            <v:group style="position:absolute;left:6891;top:286;width:2;height:2146" coordorigin="6891,286" coordsize="2,2146">
              <v:shape style="position:absolute;left:6891;top:286;width:2;height:2146" coordorigin="6891,286" coordsize="0,2146" path="m6891,286l6891,1336,6891,2432e" filled="f" stroked="t" strokeweight=".5pt" strokecolor="#231F20">
                <v:path arrowok="t"/>
                <v:stroke dashstyle="dash"/>
              </v:shape>
            </v:group>
            <v:group style="position:absolute;left:6964;top:286;width:2;height:2146" coordorigin="6964,286" coordsize="2,2146">
              <v:shape style="position:absolute;left:6964;top:286;width:2;height:2146" coordorigin="6964,286" coordsize="0,2146" path="m6964,286l6964,1336,6964,2432e" filled="f" stroked="t" strokeweight=".5pt" strokecolor="#231F20">
                <v:path arrowok="t"/>
                <v:stroke dashstyle="dash"/>
              </v:shape>
            </v:group>
            <v:group style="position:absolute;left:6598;top:286;width:2;height:2146" coordorigin="6598,286" coordsize="2,2146">
              <v:shape style="position:absolute;left:6598;top:286;width:2;height:2146" coordorigin="6598,286" coordsize="0,2146" path="m6598,286l6598,1336,6598,2432e" filled="f" stroked="t" strokeweight=".5pt" strokecolor="#231F20">
                <v:path arrowok="t"/>
                <v:stroke dashstyle="dash"/>
              </v:shape>
            </v:group>
            <v:group style="position:absolute;left:6671;top:286;width:2;height:2146" coordorigin="6671,286" coordsize="2,2146">
              <v:shape style="position:absolute;left:6671;top:286;width:2;height:2146" coordorigin="6671,286" coordsize="0,2146" path="m6671,286l6671,1336,6671,2432e" filled="f" stroked="t" strokeweight=".5pt" strokecolor="#231F20">
                <v:path arrowok="t"/>
                <v:stroke dashstyle="dash"/>
              </v:shape>
            </v:group>
            <v:group style="position:absolute;left:6744;top:286;width:2;height:2146" coordorigin="6744,286" coordsize="2,2146">
              <v:shape style="position:absolute;left:6744;top:286;width:2;height:2146" coordorigin="6744,286" coordsize="0,2146" path="m6744,286l6744,1336,6744,2432e" filled="f" stroked="t" strokeweight=".5pt" strokecolor="#231F20">
                <v:path arrowok="t"/>
                <v:stroke dashstyle="dash"/>
              </v:shape>
            </v:group>
            <v:group style="position:absolute;left:7037;top:286;width:2;height:2146" coordorigin="7037,286" coordsize="2,2146">
              <v:shape style="position:absolute;left:7037;top:286;width:2;height:2146" coordorigin="7037,286" coordsize="0,2146" path="m7037,286l7037,1336,7037,2432e" filled="f" stroked="t" strokeweight=".5pt" strokecolor="#231F20">
                <v:path arrowok="t"/>
                <v:stroke dashstyle="dash"/>
              </v:shape>
            </v:group>
            <v:group style="position:absolute;left:7402;top:286;width:2;height:2146" coordorigin="7402,286" coordsize="2,2146">
              <v:shape style="position:absolute;left:7402;top:286;width:2;height:2146" coordorigin="7402,286" coordsize="0,2146" path="m7402,286l7402,1336,7402,2432e" filled="f" stroked="t" strokeweight=".5pt" strokecolor="#231F20">
                <v:path arrowok="t"/>
                <v:stroke dashstyle="dash"/>
              </v:shape>
            </v:group>
            <v:group style="position:absolute;left:7476;top:286;width:2;height:2146" coordorigin="7476,286" coordsize="2,2146">
              <v:shape style="position:absolute;left:7476;top:286;width:2;height:2146" coordorigin="7476,286" coordsize="0,2146" path="m7476,286l7476,1336,7476,2432e" filled="f" stroked="t" strokeweight=".5pt" strokecolor="#231F20">
                <v:path arrowok="t"/>
                <v:stroke dashstyle="dash"/>
              </v:shape>
            </v:group>
            <v:group style="position:absolute;left:7549;top:286;width:2;height:2146" coordorigin="7549,286" coordsize="2,2146">
              <v:shape style="position:absolute;left:7549;top:286;width:2;height:2146" coordorigin="7549,286" coordsize="0,2146" path="m7549,286l7549,1336,7549,2432e" filled="f" stroked="t" strokeweight=".5pt" strokecolor="#231F20">
                <v:path arrowok="t"/>
                <v:stroke dashstyle="dash"/>
              </v:shape>
            </v:group>
            <v:group style="position:absolute;left:7622;top:286;width:2;height:2146" coordorigin="7622,286" coordsize="2,2146">
              <v:shape style="position:absolute;left:7622;top:286;width:2;height:2146" coordorigin="7622,286" coordsize="0,2146" path="m7622,286l7622,1336,7622,2432e" filled="f" stroked="t" strokeweight=".5pt" strokecolor="#231F20">
                <v:path arrowok="t"/>
                <v:stroke dashstyle="dash"/>
              </v:shape>
            </v:group>
            <v:group style="position:absolute;left:7695;top:286;width:2;height:2146" coordorigin="7695,286" coordsize="2,2146">
              <v:shape style="position:absolute;left:7695;top:286;width:2;height:2146" coordorigin="7695,286" coordsize="0,2146" path="m7695,286l7695,1336,7695,2432e" filled="f" stroked="t" strokeweight=".5pt" strokecolor="#231F20">
                <v:path arrowok="t"/>
                <v:stroke dashstyle="dash"/>
              </v:shape>
            </v:group>
            <v:group style="position:absolute;left:7768;top:286;width:2;height:2146" coordorigin="7768,286" coordsize="2,2146">
              <v:shape style="position:absolute;left:7768;top:286;width:2;height:2146" coordorigin="7768,286" coordsize="0,2146" path="m7768,286l7768,1336,7768,2432e" filled="f" stroked="t" strokeweight=".5pt" strokecolor="#231F20">
                <v:path arrowok="t"/>
                <v:stroke dashstyle="dash"/>
              </v:shape>
            </v:group>
            <v:group style="position:absolute;left:7841;top:286;width:2;height:2146" coordorigin="7841,286" coordsize="2,2146">
              <v:shape style="position:absolute;left:7841;top:286;width:2;height:2146" coordorigin="7841,286" coordsize="0,2146" path="m7841,286l7841,1336,7841,2432e" filled="f" stroked="t" strokeweight=".5pt" strokecolor="#231F20">
                <v:path arrowok="t"/>
                <v:stroke dashstyle="dash"/>
              </v:shape>
            </v:group>
            <v:group style="position:absolute;left:7914;top:286;width:2;height:2146" coordorigin="7914,286" coordsize="2,2146">
              <v:shape style="position:absolute;left:7914;top:286;width:2;height:2146" coordorigin="7914,286" coordsize="0,2146" path="m7914,286l7914,1336,7914,2432e" filled="f" stroked="t" strokeweight=".5pt" strokecolor="#231F20">
                <v:path arrowok="t"/>
                <v:stroke dashstyle="dash"/>
              </v:shape>
            </v:group>
            <v:group style="position:absolute;left:7988;top:286;width:2;height:2146" coordorigin="7988,286" coordsize="2,2146">
              <v:shape style="position:absolute;left:7988;top:286;width:2;height:2146" coordorigin="7988,286" coordsize="0,2146" path="m7988,286l7988,1336,7988,2432e" filled="f" stroked="t" strokeweight=".5pt" strokecolor="#231F20">
                <v:path arrowok="t"/>
                <v:stroke dashstyle="dash"/>
              </v:shape>
            </v:group>
            <v:group style="position:absolute;left:6525;top:1357;width:1536;height:2" coordorigin="6525,1357" coordsize="1536,2">
              <v:shape style="position:absolute;left:6525;top:1357;width:1536;height:2" coordorigin="6525,1357" coordsize="1536,0" path="m8061,1357l7309,1357,6525,1357e" filled="f" stroked="t" strokeweight=".5pt" strokecolor="#231F20">
                <v:path arrowok="t"/>
                <v:stroke dashstyle="dash"/>
              </v:shape>
            </v:group>
            <v:group style="position:absolute;left:6525;top:1434;width:1536;height:2" coordorigin="6525,1434" coordsize="1536,2">
              <v:shape style="position:absolute;left:6525;top:1434;width:1536;height:2" coordorigin="6525,1434" coordsize="1536,0" path="m8061,1434l7309,1434,6525,1434e" filled="f" stroked="t" strokeweight=".5pt" strokecolor="#231F20">
                <v:path arrowok="t"/>
                <v:stroke dashstyle="dash"/>
              </v:shape>
            </v:group>
            <v:group style="position:absolute;left:6525;top:1511;width:1536;height:2" coordorigin="6525,1511" coordsize="1536,2">
              <v:shape style="position:absolute;left:6525;top:1511;width:1536;height:2" coordorigin="6525,1511" coordsize="1536,0" path="m8061,1511l7309,1511,6525,1511e" filled="f" stroked="t" strokeweight=".5pt" strokecolor="#231F20">
                <v:path arrowok="t"/>
                <v:stroke dashstyle="dash"/>
              </v:shape>
            </v:group>
            <v:group style="position:absolute;left:6525;top:1587;width:1536;height:2" coordorigin="6525,1587" coordsize="1536,2">
              <v:shape style="position:absolute;left:6525;top:1587;width:1536;height:2" coordorigin="6525,1587" coordsize="1536,0" path="m8061,1587l7309,1587,6525,1587e" filled="f" stroked="t" strokeweight=".5pt" strokecolor="#231F20">
                <v:path arrowok="t"/>
                <v:stroke dashstyle="dash"/>
              </v:shape>
            </v:group>
            <v:group style="position:absolute;left:6525;top:1664;width:1536;height:2" coordorigin="6525,1664" coordsize="1536,2">
              <v:shape style="position:absolute;left:6525;top:1664;width:1536;height:2" coordorigin="6525,1664" coordsize="1536,0" path="m8061,1664l7309,1664,6525,1664e" filled="f" stroked="t" strokeweight=".5pt" strokecolor="#231F20">
                <v:path arrowok="t"/>
                <v:stroke dashstyle="dash"/>
              </v:shape>
            </v:group>
            <v:group style="position:absolute;left:6525;top:1741;width:1536;height:2" coordorigin="6525,1741" coordsize="1536,2">
              <v:shape style="position:absolute;left:6525;top:1741;width:1536;height:2" coordorigin="6525,1741" coordsize="1536,0" path="m8061,1741l7309,1741,6525,1741e" filled="f" stroked="t" strokeweight=".5pt" strokecolor="#231F20">
                <v:path arrowok="t"/>
                <v:stroke dashstyle="dash"/>
              </v:shape>
            </v:group>
            <v:group style="position:absolute;left:6525;top:1817;width:1536;height:2" coordorigin="6525,1817" coordsize="1536,2">
              <v:shape style="position:absolute;left:6525;top:1817;width:1536;height:2" coordorigin="6525,1817" coordsize="1536,0" path="m8061,1817l7309,1817,6525,1817e" filled="f" stroked="t" strokeweight=".5pt" strokecolor="#231F20">
                <v:path arrowok="t"/>
                <v:stroke dashstyle="dash"/>
              </v:shape>
            </v:group>
            <v:group style="position:absolute;left:6525;top:1894;width:1536;height:2" coordorigin="6525,1894" coordsize="1536,2">
              <v:shape style="position:absolute;left:6525;top:1894;width:1536;height:2" coordorigin="6525,1894" coordsize="1536,0" path="m8061,1894l7309,1894,6525,1894e" filled="f" stroked="t" strokeweight=".5pt" strokecolor="#231F20">
                <v:path arrowok="t"/>
                <v:stroke dashstyle="dash"/>
              </v:shape>
            </v:group>
            <v:group style="position:absolute;left:6525;top:1971;width:1536;height:2" coordorigin="6525,1971" coordsize="1536,2">
              <v:shape style="position:absolute;left:6525;top:1971;width:1536;height:2" coordorigin="6525,1971" coordsize="1536,0" path="m8061,1971l7309,1971,6525,1971e" filled="f" stroked="t" strokeweight=".5pt" strokecolor="#231F20">
                <v:path arrowok="t"/>
                <v:stroke dashstyle="dash"/>
              </v:shape>
            </v:group>
            <v:group style="position:absolute;left:6525;top:2048;width:1536;height:2" coordorigin="6525,2048" coordsize="1536,2">
              <v:shape style="position:absolute;left:6525;top:2048;width:1536;height:2" coordorigin="6525,2048" coordsize="1536,0" path="m8061,2048l7309,2048,6525,2048e" filled="f" stroked="t" strokeweight=".5pt" strokecolor="#231F20">
                <v:path arrowok="t"/>
                <v:stroke dashstyle="dash"/>
              </v:shape>
            </v:group>
            <v:group style="position:absolute;left:6525;top:2124;width:1536;height:2" coordorigin="6525,2124" coordsize="1536,2">
              <v:shape style="position:absolute;left:6525;top:2124;width:1536;height:2" coordorigin="6525,2124" coordsize="1536,0" path="m8061,2124l7309,2124,6525,2124e" filled="f" stroked="t" strokeweight=".5pt" strokecolor="#231F20">
                <v:path arrowok="t"/>
                <v:stroke dashstyle="dash"/>
              </v:shape>
            </v:group>
            <v:group style="position:absolute;left:6525;top:2201;width:1536;height:2" coordorigin="6525,2201" coordsize="1536,2">
              <v:shape style="position:absolute;left:6525;top:2201;width:1536;height:2" coordorigin="6525,2201" coordsize="1536,0" path="m8061,2201l7309,2201,6525,2201e" filled="f" stroked="t" strokeweight=".5pt" strokecolor="#231F20">
                <v:path arrowok="t"/>
                <v:stroke dashstyle="dash"/>
              </v:shape>
            </v:group>
            <v:group style="position:absolute;left:6525;top:2278;width:1536;height:2" coordorigin="6525,2278" coordsize="1536,2">
              <v:shape style="position:absolute;left:6525;top:2278;width:1536;height:2" coordorigin="6525,2278" coordsize="1536,0" path="m8061,2278l7309,2278,6525,2278e" filled="f" stroked="t" strokeweight=".5pt" strokecolor="#231F20">
                <v:path arrowok="t"/>
                <v:stroke dashstyle="dash"/>
              </v:shape>
            </v:group>
            <v:group style="position:absolute;left:6525;top:2354;width:1536;height:2" coordorigin="6525,2354" coordsize="1536,2">
              <v:shape style="position:absolute;left:6525;top:2354;width:1536;height:2" coordorigin="6525,2354" coordsize="1536,0" path="m8061,2354l7309,2354,6525,2354e" filled="f" stroked="t" strokeweight=".5pt" strokecolor="#231F20">
                <v:path arrowok="t"/>
                <v:stroke dashstyle="dash"/>
              </v:shape>
            </v:group>
            <v:group style="position:absolute;left:6519;top:171;width:634;height:2" coordorigin="6519,171" coordsize="634,2">
              <v:shape style="position:absolute;left:6519;top:171;width:634;height:2" coordorigin="6519,171" coordsize="634,0" path="m6519,171l7153,171e" filled="f" stroked="t" strokeweight=".5pt" strokecolor="#231F20">
                <v:path arrowok="t"/>
              </v:shape>
            </v:group>
            <v:group style="position:absolute;left:7117;top:120;width:124;height:102" coordorigin="7117,120" coordsize="124,102">
              <v:shape style="position:absolute;left:7117;top:120;width:124;height:102" coordorigin="7117,120" coordsize="124,102" path="m7117,120l7146,171,7117,222,7241,171,7117,120xe" filled="t" fillcolor="#231F20" stroked="f">
                <v:path arrowok="t"/>
                <v:fill type="solid"/>
              </v:shape>
            </v:group>
            <v:group style="position:absolute;left:6412;top:279;width:2;height:654" coordorigin="6412,279" coordsize="2,654">
              <v:shape style="position:absolute;left:6412;top:279;width:2;height:654" coordorigin="6412,279" coordsize="0,654" path="m6412,279l6412,933e" filled="f" stroked="t" strokeweight=".5pt" strokecolor="#231F20">
                <v:path arrowok="t"/>
              </v:shape>
            </v:group>
            <v:group style="position:absolute;left:6361;top:897;width:102;height:124" coordorigin="6361,897" coordsize="102,124">
              <v:shape style="position:absolute;left:6361;top:897;width:102;height:124" coordorigin="6361,897" coordsize="102,124" path="m6361,897l6412,1021,6451,926,6412,926,6361,897xe" filled="t" fillcolor="#231F20" stroked="f">
                <v:path arrowok="t"/>
                <v:fill type="solid"/>
              </v:shape>
              <v:shape style="position:absolute;left:6361;top:897;width:102;height:124" coordorigin="6361,897" coordsize="102,124" path="m6463,897l6412,926,6451,926,6463,897xe" filled="t" fillcolor="#231F20" stroked="f">
                <v:path arrowok="t"/>
                <v:fill type="solid"/>
              </v:shape>
            </v:group>
            <v:group style="position:absolute;left:6964;top:1124;width:75;height:86" coordorigin="6964,1124" coordsize="75,86">
              <v:shape style="position:absolute;left:6964;top:1124;width:75;height:86" coordorigin="6964,1124" coordsize="75,86" path="m7001,1124l7001,1210e" filled="f" stroked="t" strokeweight="3.8656pt" strokecolor="#E6E7E8">
                <v:path arrowok="t"/>
              </v:shape>
            </v:group>
            <v:group style="position:absolute;left:6964;top:1124;width:75;height:86" coordorigin="6964,1124" coordsize="75,86">
              <v:shape style="position:absolute;left:6964;top:1124;width:75;height:86" coordorigin="6964,1124" coordsize="75,86" path="m7039,1210l6964,1210,6964,1124,7039,1124,7039,1210xe" filled="f" stroked="t" strokeweight=".5pt" strokecolor="#231F20">
                <v:path arrowok="t"/>
              </v:shape>
            </v:group>
            <v:group style="position:absolute;left:7003;top:1168;width:1293;height:2" coordorigin="7003,1168" coordsize="1293,2">
              <v:shape style="position:absolute;left:7003;top:1168;width:1293;height:2" coordorigin="7003,1168" coordsize="1293,0" path="m7003,1168l8296,1168e" filled="f" stroked="t" strokeweight=".5pt" strokecolor="#231F20">
                <v:path arrowok="t"/>
              </v:shape>
            </v:group>
            <v:group style="position:absolute;left:8260;top:1117;width:124;height:102" coordorigin="8260,1117" coordsize="124,102">
              <v:shape style="position:absolute;left:8260;top:1117;width:124;height:102" coordorigin="8260,1117" coordsize="124,102" path="m8260,1117l8290,1168,8260,1219,8385,1168,8260,111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448.14209pt;margin-top:18.101606pt;width:10pt;height:37.568002pt;mso-position-horizontal-relative:page;mso-position-vertical-relative:paragraph;z-index:-2677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256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Rows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Columns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headerReference w:type="default" r:id="rId15"/>
          <w:pgSz w:w="15840" w:h="24480"/>
          <w:pgMar w:header="4828" w:footer="5472" w:top="5660" w:bottom="5660" w:left="1660" w:right="1660"/>
        </w:sectPr>
      </w:pPr>
    </w:p>
    <w:p>
      <w:pPr>
        <w:spacing w:before="80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15.847198pt;margin-top:36.968494pt;width:10pt;height:30.888001pt;mso-position-horizontal-relative:page;mso-position-vertical-relative:paragraph;z-index:-2678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z w:val="16"/>
                      <w:szCs w:val="16"/>
                    </w:rPr>
                    <w:t>Rows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143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8" w:lineRule="exact" w:before="667"/>
        <w:ind w:left="1078" w:right="388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Blue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Green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58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077" w:space="40"/>
            <w:col w:w="540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292" w:right="4815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13.3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color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mapped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295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spacing w:line="260" w:lineRule="exact" w:before="374"/>
        <w:ind w:left="3890" w:right="1576"/>
        <w:jc w:val="left"/>
      </w:pPr>
      <w:r>
        <w:rPr>
          <w:b w:val="0"/>
          <w:bCs w:val="0"/>
          <w:color w:val="231F20"/>
          <w:spacing w:val="0"/>
          <w:w w:val="100"/>
        </w:rPr>
        <w:t>bytes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later,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compression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4"/>
        </w:numPr>
        <w:tabs>
          <w:tab w:pos="4996" w:val="left" w:leader="none"/>
        </w:tabs>
        <w:ind w:left="4996" w:right="0" w:hanging="607"/>
        <w:jc w:val="left"/>
        <w:rPr>
          <w:b w:val="0"/>
          <w:bCs w:val="0"/>
        </w:rPr>
      </w:pPr>
      <w:r>
        <w:rPr/>
        <w:pict>
          <v:group style="position:absolute;margin-left:273.993011pt;margin-top:.245703pt;width:351.456pt;height:17.89pt;mso-position-horizontal-relative:page;mso-position-vertical-relative:paragraph;z-index:-2676" coordorigin="5480,5" coordsize="7029,358">
            <v:shape style="position:absolute;left:5484;top:5;width:420;height:357" type="#_x0000_t75">
              <v:imagedata r:id="rId17" o:title=""/>
            </v:shape>
            <v:group style="position:absolute;left:5485;top:358;width:7019;height:2" coordorigin="5485,358" coordsize="7019,2">
              <v:shape style="position:absolute;left:5485;top:358;width:7019;height:2" coordorigin="5485,358" coordsize="7019,0" path="m5485,358l12504,35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Reading,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Displaying,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0"/>
          <w:w w:val="105"/>
        </w:rPr>
        <w:t>and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Writing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0"/>
          <w:w w:val="105"/>
        </w:rPr>
        <w:t>Images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imread(...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myPicture.jp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4638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imread('myPicture.jpg',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'jpg')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0"/>
          <w:w w:val="105"/>
        </w:rPr>
        <w:t>where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result,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pic</w:t>
      </w:r>
      <w:r>
        <w:rPr>
          <w:b w:val="0"/>
          <w:bCs w:val="0"/>
          <w:color w:val="231F20"/>
          <w:spacing w:val="0"/>
          <w:w w:val="105"/>
        </w:rPr>
        <w:t>,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is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6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uint8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2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array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pixel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color</w:t>
      </w:r>
      <w:r>
        <w:rPr>
          <w:b w:val="0"/>
          <w:bCs w:val="0"/>
          <w:color w:val="231F20"/>
          <w:spacing w:val="-2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values,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second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parameter,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'jpg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5"/>
        </w:rPr>
        <w:t>,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provides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format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of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file</w:t>
      </w:r>
      <w:r>
        <w:rPr>
          <w:b w:val="0"/>
          <w:bCs w:val="0"/>
          <w:color w:val="231F20"/>
          <w:spacing w:val="-2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explicitly.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5"/>
        </w:rPr>
        <w:t>paramete</w:t>
      </w:r>
      <w:r>
        <w:rPr>
          <w:b w:val="0"/>
          <w:bCs w:val="0"/>
          <w:color w:val="231F20"/>
          <w:spacing w:val="0"/>
          <w:w w:val="105"/>
        </w:rPr>
        <w:t>r</w:t>
      </w:r>
      <w:r>
        <w:rPr>
          <w:b w:val="0"/>
          <w:bCs w:val="0"/>
          <w:color w:val="231F20"/>
          <w:spacing w:val="-9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i</w:t>
      </w:r>
      <w:r>
        <w:rPr>
          <w:b w:val="0"/>
          <w:bCs w:val="0"/>
          <w:color w:val="231F20"/>
          <w:spacing w:val="0"/>
          <w:w w:val="105"/>
        </w:rPr>
        <w:t>s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optional</w:t>
      </w:r>
      <w:r>
        <w:rPr>
          <w:b w:val="0"/>
          <w:bCs w:val="0"/>
          <w:color w:val="231F20"/>
          <w:spacing w:val="0"/>
          <w:w w:val="105"/>
        </w:rPr>
        <w:t>;</w:t>
      </w:r>
      <w:r>
        <w:rPr>
          <w:b w:val="0"/>
          <w:bCs w:val="0"/>
          <w:color w:val="231F20"/>
          <w:spacing w:val="-9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MATLA</w:t>
      </w:r>
      <w:r>
        <w:rPr>
          <w:b w:val="0"/>
          <w:bCs w:val="0"/>
          <w:color w:val="231F20"/>
          <w:spacing w:val="0"/>
          <w:w w:val="105"/>
        </w:rPr>
        <w:t>B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usuall</w:t>
      </w:r>
      <w:r>
        <w:rPr>
          <w:b w:val="0"/>
          <w:bCs w:val="0"/>
          <w:color w:val="231F20"/>
          <w:spacing w:val="0"/>
          <w:w w:val="105"/>
        </w:rPr>
        <w:t>y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infer</w:t>
      </w:r>
      <w:r>
        <w:rPr>
          <w:b w:val="0"/>
          <w:bCs w:val="0"/>
          <w:color w:val="231F20"/>
          <w:spacing w:val="0"/>
          <w:w w:val="105"/>
        </w:rPr>
        <w:t>s</w:t>
      </w:r>
      <w:r>
        <w:rPr>
          <w:b w:val="0"/>
          <w:bCs w:val="0"/>
          <w:color w:val="231F20"/>
          <w:spacing w:val="-9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th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fil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-8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forma</w:t>
      </w:r>
      <w:r>
        <w:rPr>
          <w:b w:val="0"/>
          <w:bCs w:val="0"/>
          <w:color w:val="231F20"/>
          <w:spacing w:val="0"/>
          <w:w w:val="105"/>
        </w:rPr>
        <w:t>t</w:t>
      </w:r>
      <w:r>
        <w:rPr>
          <w:b w:val="0"/>
          <w:bCs w:val="0"/>
          <w:color w:val="231F20"/>
          <w:spacing w:val="-9"/>
          <w:w w:val="105"/>
        </w:rPr>
        <w:t> </w:t>
      </w:r>
      <w:r>
        <w:rPr>
          <w:b w:val="0"/>
          <w:bCs w:val="0"/>
          <w:color w:val="231F20"/>
          <w:spacing w:val="3"/>
          <w:w w:val="105"/>
        </w:rPr>
        <w:t>correctly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from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file</w:t>
      </w:r>
      <w:r>
        <w:rPr>
          <w:b w:val="0"/>
          <w:bCs w:val="0"/>
          <w:color w:val="231F20"/>
          <w:spacing w:val="-3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contents.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70" w:firstLine="240"/>
        <w:jc w:val="both"/>
      </w:pP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7299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image(pic)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/>
        <w:jc w:val="both"/>
      </w:pPr>
      <w:r>
        <w:rPr/>
        <w:pict>
          <v:group style="position:absolute;margin-left:88.375pt;margin-top:29.095984pt;width:24.25pt;height:48.25pt;mso-position-horizontal-relative:page;mso-position-vertical-relative:paragraph;z-index:-2674" coordorigin="1768,582" coordsize="485,965">
            <v:group style="position:absolute;left:1892;top:945;width:238;height:239" coordorigin="1892,945" coordsize="238,239">
              <v:shape style="position:absolute;left:1892;top:945;width:238;height:239" coordorigin="1892,945" coordsize="238,239" path="m2130,1064l2112,1128,2064,1172,2021,1184,1996,1182,1934,1156,1897,1105,1892,1084,1893,1058,1917,993,1964,954,2004,945,2028,947,2089,975,2124,1027,2130,1064xe" filled="f" stroked="t" strokeweight=".25pt" strokecolor="#231F20">
                <v:path arrowok="t"/>
              </v:shape>
            </v:group>
            <v:group style="position:absolute;left:1770;top:1064;width:480;height:2" coordorigin="1770,1064" coordsize="480,2">
              <v:shape style="position:absolute;left:1770;top:1064;width:480;height:2" coordorigin="1770,1064" coordsize="480,0" path="m1770,1064l2250,1064e" filled="f" stroked="t" strokeweight=".25pt" strokecolor="#231F20">
                <v:path arrowok="t"/>
              </v:shape>
            </v:group>
            <v:group style="position:absolute;left:2010;top:584;width:2;height:960" coordorigin="2010,584" coordsize="2,960">
              <v:shape style="position:absolute;left:2010;top:584;width:2;height:960" coordorigin="2010,584" coordsize="0,960" path="m2010,584l2010,154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9.095984pt;width:24.25pt;height:48.25pt;mso-position-horizontal-relative:page;mso-position-vertical-relative:paragraph;z-index:-2673" coordorigin="13588,582" coordsize="485,965">
            <v:group style="position:absolute;left:13712;top:945;width:238;height:239" coordorigin="13712,945" coordsize="238,239">
              <v:shape style="position:absolute;left:13712;top:945;width:238;height:239" coordorigin="13712,945" coordsize="238,239" path="m13950,1064l13932,1128,13884,1172,13841,1184,13816,1182,13754,1156,13717,1105,13712,1084,13713,1058,13737,993,13784,954,13824,945,13848,947,13909,975,13944,1027,13950,1064xe" filled="f" stroked="t" strokeweight=".25pt" strokecolor="#231F20">
                <v:path arrowok="t"/>
              </v:shape>
            </v:group>
            <v:group style="position:absolute;left:13590;top:1064;width:480;height:2" coordorigin="13590,1064" coordsize="480,2">
              <v:shape style="position:absolute;left:13590;top:1064;width:480;height:2" coordorigin="13590,1064" coordsize="480,0" path="m13590,1064l14070,1064e" filled="f" stroked="t" strokeweight=".25pt" strokecolor="#231F20">
                <v:path arrowok="t"/>
              </v:shape>
            </v:group>
            <v:group style="position:absolute;left:13830;top:584;width:2;height:960" coordorigin="13830,584" coordsize="2,960">
              <v:shape style="position:absolute;left:13830;top:584;width:2;height:960" coordorigin="13830,584" coordsize="0,960" path="m13830,584l13830,154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stretches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behavio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normall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desire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occasionally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want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actua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preservin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aspect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ratio).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Releases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R20008a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imshow(...)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stretching,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shrinking,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(unless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6" w:firstLine="240"/>
        <w:jc w:val="both"/>
      </w:pPr>
      <w:r>
        <w:rPr>
          <w:b w:val="0"/>
          <w:bCs w:val="0"/>
          <w:color w:val="231F20"/>
          <w:spacing w:val="0"/>
          <w:w w:val="100"/>
        </w:rPr>
        <w:t>Similarly,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files: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imwrite(...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formats.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pic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interna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representatio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new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443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imwrite(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'newPicture.jpg',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'jpg')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'jpg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4"/>
        </w:numPr>
        <w:tabs>
          <w:tab w:pos="4996" w:val="left" w:leader="none"/>
        </w:tabs>
        <w:spacing w:before="58"/>
        <w:ind w:left="4996" w:right="605" w:hanging="607"/>
        <w:jc w:val="center"/>
        <w:rPr>
          <w:b w:val="0"/>
          <w:bCs w:val="0"/>
        </w:rPr>
      </w:pPr>
      <w:r>
        <w:rPr/>
        <w:pict>
          <v:group style="position:absolute;margin-left:273.993011pt;margin-top:3.146713pt;width:351.456pt;height:17.89pt;mso-position-horizontal-relative:page;mso-position-vertical-relative:paragraph;z-index:-2675" coordorigin="5480,63" coordsize="7029,358">
            <v:shape style="position:absolute;left:5484;top:63;width:420;height:356" type="#_x0000_t75">
              <v:imagedata r:id="rId18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Operating</w:t>
      </w:r>
      <w:r>
        <w:rPr>
          <w:color w:val="231F20"/>
          <w:spacing w:val="-29"/>
          <w:w w:val="110"/>
        </w:rPr>
        <w:t> </w:t>
      </w:r>
      <w:r>
        <w:rPr>
          <w:color w:val="231F20"/>
          <w:spacing w:val="0"/>
          <w:w w:val="110"/>
        </w:rPr>
        <w:t>on</w:t>
      </w:r>
      <w:r>
        <w:rPr>
          <w:color w:val="231F20"/>
          <w:spacing w:val="-29"/>
          <w:w w:val="110"/>
        </w:rPr>
        <w:t> </w:t>
      </w:r>
      <w:r>
        <w:rPr>
          <w:color w:val="231F20"/>
          <w:spacing w:val="0"/>
          <w:w w:val="110"/>
        </w:rPr>
        <w:t>Images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7"/>
        <w:jc w:val="both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surprising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employ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creation,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manipulation,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slicing,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particula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grea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3"/>
        </w:numPr>
        <w:tabs>
          <w:tab w:pos="4531" w:val="left" w:leader="none"/>
        </w:tabs>
        <w:ind w:left="4531" w:right="4865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Stretching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or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Shrinking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Images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7"/>
        <w:jc w:val="both"/>
      </w:pP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earlie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extrac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idea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296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0"/>
          <w:w w:val="100"/>
        </w:rPr>
        <w:t>understand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uniformly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stretch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1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vertica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stretc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shrin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image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horizontall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newRows</w:t>
      </w:r>
      <w:r>
        <w:rPr>
          <w:b w:val="0"/>
          <w:bCs w:val="0"/>
          <w:color w:val="231F20"/>
          <w:spacing w:val="2"/>
          <w:w w:val="100"/>
        </w:rPr>
        <w:t>—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smalle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linspace(...)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515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rowVector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linspace(1,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newRows)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90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desired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fractional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truncate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6177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rowVector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round(rowVector)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right="2519"/>
        <w:jc w:val="both"/>
      </w:pP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170" w:right="5768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newPic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pic(rowVector,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Clearly,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simultaneously,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3"/>
        <w:jc w:val="both"/>
      </w:pPr>
      <w:r>
        <w:rPr/>
        <w:pict>
          <v:group style="position:absolute;margin-left:88.375pt;margin-top:33.151772pt;width:24.25pt;height:48.25pt;mso-position-horizontal-relative:page;mso-position-vertical-relative:paragraph;z-index:-2671" coordorigin="1768,663" coordsize="485,965">
            <v:group style="position:absolute;left:1892;top:1026;width:238;height:239" coordorigin="1892,1026" coordsize="238,239">
              <v:shape style="position:absolute;left:1892;top:1026;width:238;height:239" coordorigin="1892,1026" coordsize="238,239" path="m2130,1146l2112,1209,2064,1253,2021,1265,1996,1263,1934,1237,1897,1186,1892,1165,1893,1139,1917,1074,1964,1035,2004,1026,2028,1028,2089,1056,2124,1109,2130,1146xe" filled="f" stroked="t" strokeweight=".25pt" strokecolor="#231F20">
                <v:path arrowok="t"/>
              </v:shape>
            </v:group>
            <v:group style="position:absolute;left:1770;top:1146;width:480;height:2" coordorigin="1770,1146" coordsize="480,2">
              <v:shape style="position:absolute;left:1770;top:1146;width:480;height:2" coordorigin="1770,1146" coordsize="480,0" path="m1770,1146l2250,1146e" filled="f" stroked="t" strokeweight=".25pt" strokecolor="#231F20">
                <v:path arrowok="t"/>
              </v:shape>
            </v:group>
            <v:group style="position:absolute;left:2010;top:666;width:2;height:960" coordorigin="2010,666" coordsize="2,960">
              <v:shape style="position:absolute;left:2010;top:666;width:2;height:960" coordorigin="2010,666" coordsize="0,960" path="m2010,666l2010,16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3.151772pt;width:24.25pt;height:48.25pt;mso-position-horizontal-relative:page;mso-position-vertical-relative:paragraph;z-index:-2670" coordorigin="13588,663" coordsize="485,965">
            <v:group style="position:absolute;left:13712;top:1026;width:238;height:239" coordorigin="13712,1026" coordsize="238,239">
              <v:shape style="position:absolute;left:13712;top:1026;width:238;height:239" coordorigin="13712,1026" coordsize="238,239" path="m13950,1146l13932,1209,13884,1253,13841,1265,13816,1263,13754,1237,13717,1186,13712,1165,13713,1139,13737,1074,13784,1035,13824,1026,13848,1028,13909,1056,13944,1109,13950,1146xe" filled="f" stroked="t" strokeweight=".25pt" strokecolor="#231F20">
                <v:path arrowok="t"/>
              </v:shape>
            </v:group>
            <v:group style="position:absolute;left:13590;top:1146;width:480;height:2" coordorigin="13590,1146" coordsize="480,2">
              <v:shape style="position:absolute;left:13590;top:1146;width:480;height:2" coordorigin="13590,1146" coordsize="480,0" path="m13590,1146l14070,1146e" filled="f" stroked="t" strokeweight=".25pt" strokecolor="#231F20">
                <v:path arrowok="t"/>
              </v:shape>
            </v:group>
            <v:group style="position:absolute;left:13830;top:666;width:2;height:960" coordorigin="13830,666" coordsize="2,960">
              <v:shape style="position:absolute;left:13830;top:666;width:2;height:960" coordorigin="13830,666" coordsize="0,960" path="m13830,666l13830,16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3-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size(...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variables.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illustrat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“normal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slicin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reducin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generaliz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slicin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stretchin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facto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1.4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shrinkin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facto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0.75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accomplished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buildin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rowVec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vector,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colVec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stretchin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achieve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selecte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shrinkin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achieved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omittin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3"/>
        </w:numPr>
        <w:tabs>
          <w:tab w:pos="3811" w:val="left" w:leader="none"/>
        </w:tabs>
        <w:ind w:left="3811" w:right="7223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Color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0"/>
          <w:w w:val="105"/>
        </w:rPr>
        <w:t>Masking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7"/>
        <w:jc w:val="both"/>
      </w:pPr>
      <w:r>
        <w:rPr/>
        <w:pict>
          <v:group style="position:absolute;margin-left:241pt;margin-top:76.234108pt;width:349pt;height:112.693pt;mso-position-horizontal-relative:page;mso-position-vertical-relative:paragraph;z-index:-2672" coordorigin="4820,1525" coordsize="6980,2254">
            <v:group style="position:absolute;left:4830;top:1535;width:6960;height:2234" coordorigin="4830,1535" coordsize="6960,2234">
              <v:shape style="position:absolute;left:4830;top:1535;width:6960;height:2234" coordorigin="4830,1535" coordsize="6960,2234" path="m4830,3769l11790,3769,11790,1535,4830,1535,4830,3769xe" filled="t" fillcolor="#E6E7E8" stroked="f">
                <v:path arrowok="t"/>
                <v:fill type="solid"/>
              </v:shape>
              <v:shape style="position:absolute;left:4830;top:1534;width:423;height:350" type="#_x0000_t75">
                <v:imagedata r:id="rId20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manipulation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Fig-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13.4.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2400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1600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JPEG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camera.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appearance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Vienna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garden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somewhat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13.1</w:t>
      </w:r>
      <w:r>
        <w:rPr>
          <w:rFonts w:ascii="Times New Roman" w:hAnsi="Times New Roman" w:cs="Times New Roman" w:eastAsia="Times New Roman"/>
          <w:b/>
          <w:bCs/>
          <w:color w:val="231F20"/>
          <w:spacing w:val="5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stretching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imread(&lt;your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favorite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image&gt;);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clrs]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size(pic)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imshow(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pic(2:2:end,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3:3:end,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RFactor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1.43;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CFactor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0.75;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shrink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stretch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factors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rowVec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round(linspace(1,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Rfactor*rows));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colVec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round(linspace(1,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Cfactor*cols));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imshow(pic(rowVec,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colVec,:));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shrunk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stretched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image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imshow(pic(:,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1]));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re-ordering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layers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1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297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07" w:right="3131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46.658997pt;margin-top:-19.261307pt;width:256.748013pt;height:202.730016pt;mso-position-horizontal-relative:page;mso-position-vertical-relative:paragraph;z-index:-2669" coordorigin="6933,-385" coordsize="5135,4055">
            <v:shape style="position:absolute;left:6940;top:-379;width:5122;height:4042" type="#_x0000_t75">
              <v:imagedata r:id="rId22" o:title=""/>
            </v:shape>
            <v:group style="position:absolute;left:6939;top:3663;width:5123;height:2" coordorigin="6939,3663" coordsize="5123,2">
              <v:shape style="position:absolute;left:6939;top:3663;width:5123;height:2" coordorigin="6939,3663" coordsize="5123,0" path="m6939,3663l12062,3663e" filled="f" stroked="t" strokeweight=".608pt" strokecolor="#231F20">
                <v:path arrowok="t"/>
              </v:shape>
            </v:group>
            <v:group style="position:absolute;left:12062;top:3663;width:2;height:2" coordorigin="12062,3663" coordsize="2,2">
              <v:shape style="position:absolute;left:12062;top:3663;width:2;height:2" coordorigin="12062,3663" coordsize="0,0" path="m12062,3663l12062,3663e" filled="f" stroked="t" strokeweight=".608pt" strokecolor="#231F20">
                <v:path arrowok="t"/>
              </v:shape>
            </v:group>
            <v:group style="position:absolute;left:6939;top:-379;width:5123;height:2" coordorigin="6939,-379" coordsize="5123,2">
              <v:shape style="position:absolute;left:6939;top:-379;width:5123;height:2" coordorigin="6939,-379" coordsize="5123,0" path="m6939,-379l12062,-379e" filled="f" stroked="t" strokeweight=".608pt" strokecolor="#231F20">
                <v:path arrowok="t"/>
              </v:shape>
            </v:group>
            <v:group style="position:absolute;left:12062;top:-379;width:2;height:4042" coordorigin="12062,-379" coordsize="2,4042">
              <v:shape style="position:absolute;left:12062;top:-379;width:2;height:4042" coordorigin="12062,-379" coordsize="0,4042" path="m12062,-379l12062,3663e" filled="f" stroked="t" strokeweight=".608pt" strokecolor="#231F20">
                <v:path arrowok="t"/>
              </v:shape>
            </v:group>
            <v:group style="position:absolute;left:6939;top:-379;width:5123;height:4042" coordorigin="6939,-379" coordsize="5123,4042">
              <v:shape style="position:absolute;left:6939;top:-379;width:5123;height:4042" coordorigin="6939,-379" coordsize="5123,4042" path="m6939,-379l6939,3663,12062,3663e" filled="f" stroked="t" strokeweight=".608pt" strokecolor="#231F20">
                <v:path arrowok="t"/>
              </v:shape>
            </v:group>
            <v:group style="position:absolute;left:12062;top:3663;width:2;height:2" coordorigin="12062,3663" coordsize="2,2">
              <v:shape style="position:absolute;left:12062;top:3663;width:2;height:2" coordorigin="12062,3663" coordsize="0,0" path="m12062,3663l12062,3663e" filled="f" stroked="t" strokeweight=".608pt" strokecolor="#231F20">
                <v:path arrowok="t"/>
              </v:shape>
            </v:group>
            <v:group style="position:absolute;left:6939;top:-379;width:2;height:4042" coordorigin="6939,-379" coordsize="2,4042">
              <v:shape style="position:absolute;left:6939;top:-379;width:2;height:4042" coordorigin="6939,-379" coordsize="0,4042" path="m6939,-379l6939,3663e" filled="f" stroked="t" strokeweight=".608pt" strokecolor="#231F20">
                <v:path arrowok="t"/>
              </v:shape>
            </v:group>
            <v:group style="position:absolute;left:8051;top:3637;width:12;height:2" coordorigin="8051,3637" coordsize="12,2">
              <v:shape style="position:absolute;left:8051;top:3637;width:12;height:2" coordorigin="8051,3637" coordsize="12,0" path="m8051,3637l8064,3637e" filled="f" stroked="t" strokeweight="2.644pt" strokecolor="#231F20">
                <v:path arrowok="t"/>
              </v:shape>
            </v:group>
            <v:group style="position:absolute;left:8058;top:-379;width:2;height:49" coordorigin="8058,-379" coordsize="2,49">
              <v:shape style="position:absolute;left:8058;top:-379;width:2;height:49" coordorigin="8058,-379" coordsize="0,49" path="m8058,-379l8058,-330e" filled="f" stroked="t" strokeweight=".608pt" strokecolor="#231F20">
                <v:path arrowok="t"/>
              </v:shape>
            </v:group>
            <v:group style="position:absolute;left:8058;top:-330;width:2;height:2" coordorigin="8058,-330" coordsize="2,2">
              <v:shape style="position:absolute;left:8058;top:-330;width:2;height:2" coordorigin="8058,-330" coordsize="0,0" path="m8058,-330l8058,-330e" filled="f" stroked="t" strokeweight=".608pt" strokecolor="#231F20">
                <v:path arrowok="t"/>
              </v:shape>
            </v:group>
            <v:group style="position:absolute;left:9170;top:3637;width:12;height:2" coordorigin="9170,3637" coordsize="12,2">
              <v:shape style="position:absolute;left:9170;top:3637;width:12;height:2" coordorigin="9170,3637" coordsize="12,0" path="m9170,3637l9182,3637e" filled="f" stroked="t" strokeweight="2.644pt" strokecolor="#231F20">
                <v:path arrowok="t"/>
              </v:shape>
            </v:group>
            <v:group style="position:absolute;left:9176;top:-379;width:2;height:49" coordorigin="9176,-379" coordsize="2,49">
              <v:shape style="position:absolute;left:9176;top:-379;width:2;height:49" coordorigin="9176,-379" coordsize="0,49" path="m9176,-379l9176,-330e" filled="f" stroked="t" strokeweight=".608pt" strokecolor="#231F20">
                <v:path arrowok="t"/>
              </v:shape>
            </v:group>
            <v:group style="position:absolute;left:9176;top:-330;width:2;height:2" coordorigin="9176,-330" coordsize="2,2">
              <v:shape style="position:absolute;left:9176;top:-330;width:2;height:2" coordorigin="9176,-330" coordsize="0,0" path="m9176,-330l9176,-330e" filled="f" stroked="t" strokeweight=".608pt" strokecolor="#231F20">
                <v:path arrowok="t"/>
              </v:shape>
            </v:group>
            <v:group style="position:absolute;left:10288;top:3637;width:12;height:2" coordorigin="10288,3637" coordsize="12,2">
              <v:shape style="position:absolute;left:10288;top:3637;width:12;height:2" coordorigin="10288,3637" coordsize="12,0" path="m10288,3637l10300,3637e" filled="f" stroked="t" strokeweight="2.644pt" strokecolor="#231F20">
                <v:path arrowok="t"/>
              </v:shape>
            </v:group>
            <v:group style="position:absolute;left:10294;top:-379;width:2;height:49" coordorigin="10294,-379" coordsize="2,49">
              <v:shape style="position:absolute;left:10294;top:-379;width:2;height:49" coordorigin="10294,-379" coordsize="0,49" path="m10294,-379l10294,-330e" filled="f" stroked="t" strokeweight=".608pt" strokecolor="#231F20">
                <v:path arrowok="t"/>
              </v:shape>
            </v:group>
            <v:group style="position:absolute;left:10294;top:-330;width:2;height:2" coordorigin="10294,-330" coordsize="2,2">
              <v:shape style="position:absolute;left:10294;top:-330;width:2;height:2" coordorigin="10294,-330" coordsize="0,0" path="m10294,-330l10294,-330e" filled="f" stroked="t" strokeweight=".608pt" strokecolor="#231F20">
                <v:path arrowok="t"/>
              </v:shape>
            </v:group>
            <v:group style="position:absolute;left:11410;top:3637;width:12;height:2" coordorigin="11410,3637" coordsize="12,2">
              <v:shape style="position:absolute;left:11410;top:3637;width:12;height:2" coordorigin="11410,3637" coordsize="12,0" path="m11410,3637l11422,3637e" filled="f" stroked="t" strokeweight="2.644pt" strokecolor="#231F20">
                <v:path arrowok="t"/>
              </v:shape>
            </v:group>
            <v:group style="position:absolute;left:11416;top:-379;width:2;height:49" coordorigin="11416,-379" coordsize="2,49">
              <v:shape style="position:absolute;left:11416;top:-379;width:2;height:49" coordorigin="11416,-379" coordsize="0,49" path="m11416,-379l11416,-330e" filled="f" stroked="t" strokeweight=".608pt" strokecolor="#231F20">
                <v:path arrowok="t"/>
              </v:shape>
            </v:group>
            <v:group style="position:absolute;left:11416;top:-330;width:2;height:2" coordorigin="11416,-330" coordsize="2,2">
              <v:shape style="position:absolute;left:11416;top:-330;width:2;height:2" coordorigin="11416,-330" coordsize="0,0" path="m11416,-330l11416,-330e" filled="f" stroked="t" strokeweight=".608pt" strokecolor="#231F20">
                <v:path arrowok="t"/>
              </v:shape>
            </v:group>
            <v:group style="position:absolute;left:6939;top:89;width:49;height:2" coordorigin="6939,89" coordsize="49,2">
              <v:shape style="position:absolute;left:6939;top:89;width:49;height:2" coordorigin="6939,89" coordsize="49,0" path="m6939,89l6988,89,6988,89e" filled="f" stroked="t" strokeweight=".608pt" strokecolor="#231F20">
                <v:path arrowok="t"/>
              </v:shape>
            </v:group>
            <v:group style="position:absolute;left:12009;top:89;width:53;height:2" coordorigin="12009,89" coordsize="53,2">
              <v:shape style="position:absolute;left:12009;top:89;width:53;height:2" coordorigin="12009,89" coordsize="53,0" path="m12062,89l12009,89e" filled="f" stroked="t" strokeweight=".608pt" strokecolor="#231F20">
                <v:path arrowok="t"/>
              </v:shape>
            </v:group>
            <v:group style="position:absolute;left:12009;top:89;width:2;height:2" coordorigin="12009,89" coordsize="2,2">
              <v:shape style="position:absolute;left:12009;top:89;width:2;height:2" coordorigin="12009,89" coordsize="0,0" path="m12009,89l12009,89e" filled="f" stroked="t" strokeweight=".608pt" strokecolor="#231F20">
                <v:path arrowok="t"/>
              </v:shape>
            </v:group>
            <v:group style="position:absolute;left:6939;top:562;width:49;height:2" coordorigin="6939,562" coordsize="49,2">
              <v:shape style="position:absolute;left:6939;top:562;width:49;height:2" coordorigin="6939,562" coordsize="49,0" path="m6939,562l6988,562,6988,562e" filled="f" stroked="t" strokeweight=".608pt" strokecolor="#231F20">
                <v:path arrowok="t"/>
              </v:shape>
            </v:group>
            <v:group style="position:absolute;left:12009;top:562;width:53;height:2" coordorigin="12009,562" coordsize="53,2">
              <v:shape style="position:absolute;left:12009;top:562;width:53;height:2" coordorigin="12009,562" coordsize="53,0" path="m12062,562l12009,562e" filled="f" stroked="t" strokeweight=".608pt" strokecolor="#231F20">
                <v:path arrowok="t"/>
              </v:shape>
            </v:group>
            <v:group style="position:absolute;left:12009;top:562;width:2;height:2" coordorigin="12009,562" coordsize="2,2">
              <v:shape style="position:absolute;left:12009;top:562;width:2;height:2" coordorigin="12009,562" coordsize="0,0" path="m12009,562l12009,562e" filled="f" stroked="t" strokeweight=".608pt" strokecolor="#231F20">
                <v:path arrowok="t"/>
              </v:shape>
            </v:group>
            <v:group style="position:absolute;left:6939;top:1034;width:49;height:2" coordorigin="6939,1034" coordsize="49,2">
              <v:shape style="position:absolute;left:6939;top:1034;width:49;height:2" coordorigin="6939,1034" coordsize="49,0" path="m6939,1034l6988,1034,6988,1034e" filled="f" stroked="t" strokeweight=".608pt" strokecolor="#231F20">
                <v:path arrowok="t"/>
              </v:shape>
            </v:group>
            <v:group style="position:absolute;left:12009;top:1034;width:53;height:2" coordorigin="12009,1034" coordsize="53,2">
              <v:shape style="position:absolute;left:12009;top:1034;width:53;height:2" coordorigin="12009,1034" coordsize="53,0" path="m12062,1034l12009,1034e" filled="f" stroked="t" strokeweight=".608pt" strokecolor="#231F20">
                <v:path arrowok="t"/>
              </v:shape>
            </v:group>
            <v:group style="position:absolute;left:12009;top:1034;width:2;height:2" coordorigin="12009,1034" coordsize="2,2">
              <v:shape style="position:absolute;left:12009;top:1034;width:2;height:2" coordorigin="12009,1034" coordsize="0,0" path="m12009,1034l12009,1034e" filled="f" stroked="t" strokeweight=".608pt" strokecolor="#231F20">
                <v:path arrowok="t"/>
              </v:shape>
            </v:group>
            <v:group style="position:absolute;left:6939;top:1506;width:49;height:2" coordorigin="6939,1506" coordsize="49,2">
              <v:shape style="position:absolute;left:6939;top:1506;width:49;height:2" coordorigin="6939,1506" coordsize="49,0" path="m6939,1506l6988,1506,6988,1506e" filled="f" stroked="t" strokeweight=".608pt" strokecolor="#231F20">
                <v:path arrowok="t"/>
              </v:shape>
            </v:group>
            <v:group style="position:absolute;left:12009;top:1506;width:53;height:2" coordorigin="12009,1506" coordsize="53,2">
              <v:shape style="position:absolute;left:12009;top:1506;width:53;height:2" coordorigin="12009,1506" coordsize="53,0" path="m12062,1506l12009,1506e" filled="f" stroked="t" strokeweight=".608pt" strokecolor="#231F20">
                <v:path arrowok="t"/>
              </v:shape>
            </v:group>
            <v:group style="position:absolute;left:12009;top:1506;width:2;height:2" coordorigin="12009,1506" coordsize="2,2">
              <v:shape style="position:absolute;left:12009;top:1506;width:2;height:2" coordorigin="12009,1506" coordsize="0,0" path="m12009,1506l12009,1506e" filled="f" stroked="t" strokeweight=".608pt" strokecolor="#231F20">
                <v:path arrowok="t"/>
              </v:shape>
            </v:group>
            <v:group style="position:absolute;left:6939;top:1978;width:49;height:2" coordorigin="6939,1978" coordsize="49,2">
              <v:shape style="position:absolute;left:6939;top:1978;width:49;height:2" coordorigin="6939,1978" coordsize="49,0" path="m6939,1978l6988,1978,6988,1978e" filled="f" stroked="t" strokeweight=".608pt" strokecolor="#231F20">
                <v:path arrowok="t"/>
              </v:shape>
            </v:group>
            <v:group style="position:absolute;left:12009;top:1978;width:53;height:2" coordorigin="12009,1978" coordsize="53,2">
              <v:shape style="position:absolute;left:12009;top:1978;width:53;height:2" coordorigin="12009,1978" coordsize="53,0" path="m12062,1978l12009,1978e" filled="f" stroked="t" strokeweight=".608pt" strokecolor="#231F20">
                <v:path arrowok="t"/>
              </v:shape>
            </v:group>
            <v:group style="position:absolute;left:12009;top:1978;width:2;height:2" coordorigin="12009,1978" coordsize="2,2">
              <v:shape style="position:absolute;left:12009;top:1978;width:2;height:2" coordorigin="12009,1978" coordsize="0,0" path="m12009,1978l12009,1978e" filled="f" stroked="t" strokeweight=".608pt" strokecolor="#231F20">
                <v:path arrowok="t"/>
              </v:shape>
            </v:group>
            <v:group style="position:absolute;left:6939;top:2451;width:49;height:2" coordorigin="6939,2451" coordsize="49,2">
              <v:shape style="position:absolute;left:6939;top:2451;width:49;height:2" coordorigin="6939,2451" coordsize="49,0" path="m6939,2451l6988,2451,6988,2451e" filled="f" stroked="t" strokeweight=".608pt" strokecolor="#231F20">
                <v:path arrowok="t"/>
              </v:shape>
            </v:group>
            <v:group style="position:absolute;left:12009;top:2451;width:53;height:2" coordorigin="12009,2451" coordsize="53,2">
              <v:shape style="position:absolute;left:12009;top:2451;width:53;height:2" coordorigin="12009,2451" coordsize="53,0" path="m12062,2451l12009,2451e" filled="f" stroked="t" strokeweight=".608pt" strokecolor="#231F20">
                <v:path arrowok="t"/>
              </v:shape>
            </v:group>
            <v:group style="position:absolute;left:12009;top:2451;width:2;height:2" coordorigin="12009,2451" coordsize="2,2">
              <v:shape style="position:absolute;left:12009;top:2451;width:2;height:2" coordorigin="12009,2451" coordsize="0,0" path="m12009,2451l12009,2451e" filled="f" stroked="t" strokeweight=".608pt" strokecolor="#231F20">
                <v:path arrowok="t"/>
              </v:shape>
            </v:group>
            <v:group style="position:absolute;left:6939;top:2923;width:49;height:2" coordorigin="6939,2923" coordsize="49,2">
              <v:shape style="position:absolute;left:6939;top:2923;width:49;height:2" coordorigin="6939,2923" coordsize="49,0" path="m6939,2923l6988,2923,6988,2923e" filled="f" stroked="t" strokeweight=".608pt" strokecolor="#231F20">
                <v:path arrowok="t"/>
              </v:shape>
            </v:group>
            <v:group style="position:absolute;left:12009;top:2923;width:53;height:2" coordorigin="12009,2923" coordsize="53,2">
              <v:shape style="position:absolute;left:12009;top:2923;width:53;height:2" coordorigin="12009,2923" coordsize="53,0" path="m12062,2923l12009,2923e" filled="f" stroked="t" strokeweight=".608pt" strokecolor="#231F20">
                <v:path arrowok="t"/>
              </v:shape>
            </v:group>
            <v:group style="position:absolute;left:12009;top:2923;width:2;height:2" coordorigin="12009,2923" coordsize="2,2">
              <v:shape style="position:absolute;left:12009;top:2923;width:2;height:2" coordorigin="12009,2923" coordsize="0,0" path="m12009,2923l12009,2923e" filled="f" stroked="t" strokeweight=".608pt" strokecolor="#231F20">
                <v:path arrowok="t"/>
              </v:shape>
            </v:group>
            <v:group style="position:absolute;left:6939;top:3395;width:49;height:2" coordorigin="6939,3395" coordsize="49,2">
              <v:shape style="position:absolute;left:6939;top:3395;width:49;height:2" coordorigin="6939,3395" coordsize="49,0" path="m6939,3395l6988,3395,6988,3395e" filled="f" stroked="t" strokeweight=".608pt" strokecolor="#231F20">
                <v:path arrowok="t"/>
              </v:shape>
            </v:group>
            <v:group style="position:absolute;left:12009;top:3395;width:53;height:2" coordorigin="12009,3395" coordsize="53,2">
              <v:shape style="position:absolute;left:12009;top:3395;width:53;height:2" coordorigin="12009,3395" coordsize="53,0" path="m12062,3395l12009,3395e" filled="f" stroked="t" strokeweight=".608pt" strokecolor="#231F20">
                <v:path arrowok="t"/>
              </v:shape>
            </v:group>
            <v:group style="position:absolute;left:12009;top:3395;width:2;height:2" coordorigin="12009,3395" coordsize="2,2">
              <v:shape style="position:absolute;left:12009;top:3395;width:2;height:2" coordorigin="12009,3395" coordsize="0,0" path="m12009,3395l12009,3395e" filled="f" stroked="t" strokeweight=".608pt" strokecolor="#231F20">
                <v:path arrowok="t"/>
              </v:shape>
            </v:group>
            <v:group style="position:absolute;left:12062;top:3663;width:2;height:2" coordorigin="12062,3663" coordsize="2,2">
              <v:shape style="position:absolute;left:12062;top:3663;width:2;height:2" coordorigin="12062,3663" coordsize="0,0" path="m12062,3663l12062,3663e" filled="f" stroked="t" strokeweight=".608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807" w:right="313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807" w:right="313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600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807" w:right="313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800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24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1000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24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1200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24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1400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241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1600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7341" w:val="left" w:leader="none"/>
          <w:tab w:pos="8460" w:val="left" w:leader="none"/>
          <w:tab w:pos="9582" w:val="left" w:leader="none"/>
        </w:tabs>
        <w:spacing w:before="77"/>
        <w:ind w:left="626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150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2000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69"/>
        <w:ind w:left="0" w:right="305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46.527008pt;margin-top:26.45924pt;width:255.029pt;height:201.375pt;mso-position-horizontal-relative:page;mso-position-vertical-relative:paragraph;z-index:-2668" coordorigin="6931,529" coordsize="5101,4027">
            <v:shape style="position:absolute;left:6937;top:535;width:5088;height:4015" type="#_x0000_t75">
              <v:imagedata r:id="rId23" o:title=""/>
            </v:shape>
            <v:group style="position:absolute;left:12025;top:4551;width:2;height:2" coordorigin="12025,4551" coordsize="2,2">
              <v:shape style="position:absolute;left:12025;top:4551;width:2;height:2" coordorigin="12025,4551" coordsize="0,0" path="m12025,4551l12025,4551e" filled="f" stroked="t" strokeweight=".608pt" strokecolor="#231F20">
                <v:path arrowok="t"/>
              </v:shape>
            </v:group>
            <v:group style="position:absolute;left:12025;top:4551;width:2;height:2" coordorigin="12025,4551" coordsize="2,2">
              <v:shape style="position:absolute;left:12025;top:4551;width:2;height:2" coordorigin="12025,4551" coordsize="0,0" path="m12025,4551l12025,4551e" filled="f" stroked="t" strokeweight=".608pt" strokecolor="#231F20">
                <v:path arrowok="t"/>
              </v:shape>
            </v:group>
            <v:group style="position:absolute;left:8041;top:4524;width:12;height:2" coordorigin="8041,4524" coordsize="12,2">
              <v:shape style="position:absolute;left:8041;top:4524;width:12;height:2" coordorigin="8041,4524" coordsize="12,0" path="m8041,4524l8053,4524e" filled="f" stroked="t" strokeweight="2.628pt" strokecolor="#231F20">
                <v:path arrowok="t"/>
              </v:shape>
            </v:group>
            <v:group style="position:absolute;left:8047;top:535;width:2;height:49" coordorigin="8047,535" coordsize="2,49">
              <v:shape style="position:absolute;left:8047;top:535;width:2;height:49" coordorigin="8047,535" coordsize="0,49" path="m8047,535l8047,584e" filled="f" stroked="t" strokeweight=".608pt" strokecolor="#231F20">
                <v:path arrowok="t"/>
              </v:shape>
            </v:group>
            <v:group style="position:absolute;left:8047;top:584;width:2;height:2" coordorigin="8047,584" coordsize="2,2">
              <v:shape style="position:absolute;left:8047;top:584;width:2;height:2" coordorigin="8047,584" coordsize="0,0" path="m8047,584l8047,584e" filled="f" stroked="t" strokeweight=".608pt" strokecolor="#231F20">
                <v:path arrowok="t"/>
              </v:shape>
            </v:group>
            <v:group style="position:absolute;left:9152;top:4524;width:12;height:2" coordorigin="9152,4524" coordsize="12,2">
              <v:shape style="position:absolute;left:9152;top:4524;width:12;height:2" coordorigin="9152,4524" coordsize="12,0" path="m9152,4524l9164,4524e" filled="f" stroked="t" strokeweight="2.628pt" strokecolor="#231F20">
                <v:path arrowok="t"/>
              </v:shape>
            </v:group>
            <v:group style="position:absolute;left:9158;top:535;width:2;height:49" coordorigin="9158,535" coordsize="2,49">
              <v:shape style="position:absolute;left:9158;top:535;width:2;height:49" coordorigin="9158,535" coordsize="0,49" path="m9158,535l9158,584e" filled="f" stroked="t" strokeweight=".608pt" strokecolor="#231F20">
                <v:path arrowok="t"/>
              </v:shape>
            </v:group>
            <v:group style="position:absolute;left:9158;top:584;width:2;height:2" coordorigin="9158,584" coordsize="2,2">
              <v:shape style="position:absolute;left:9158;top:584;width:2;height:2" coordorigin="9158,584" coordsize="0,0" path="m9158,584l9158,584e" filled="f" stroked="t" strokeweight=".608pt" strokecolor="#231F20">
                <v:path arrowok="t"/>
              </v:shape>
            </v:group>
            <v:group style="position:absolute;left:10263;top:4524;width:12;height:2" coordorigin="10263,4524" coordsize="12,2">
              <v:shape style="position:absolute;left:10263;top:4524;width:12;height:2" coordorigin="10263,4524" coordsize="12,0" path="m10263,4524l10275,4524e" filled="f" stroked="t" strokeweight="2.628pt" strokecolor="#231F20">
                <v:path arrowok="t"/>
              </v:shape>
            </v:group>
            <v:group style="position:absolute;left:10269;top:535;width:2;height:49" coordorigin="10269,535" coordsize="2,49">
              <v:shape style="position:absolute;left:10269;top:535;width:2;height:49" coordorigin="10269,535" coordsize="0,49" path="m10269,535l10269,584e" filled="f" stroked="t" strokeweight=".608pt" strokecolor="#231F20">
                <v:path arrowok="t"/>
              </v:shape>
            </v:group>
            <v:group style="position:absolute;left:10269;top:584;width:2;height:2" coordorigin="10269,584" coordsize="2,2">
              <v:shape style="position:absolute;left:10269;top:584;width:2;height:2" coordorigin="10269,584" coordsize="0,0" path="m10269,584l10269,584e" filled="f" stroked="t" strokeweight=".608pt" strokecolor="#231F20">
                <v:path arrowok="t"/>
              </v:shape>
            </v:group>
            <v:group style="position:absolute;left:11377;top:4524;width:12;height:2" coordorigin="11377,4524" coordsize="12,2">
              <v:shape style="position:absolute;left:11377;top:4524;width:12;height:2" coordorigin="11377,4524" coordsize="12,0" path="m11377,4524l11389,4524e" filled="f" stroked="t" strokeweight="2.628pt" strokecolor="#231F20">
                <v:path arrowok="t"/>
              </v:shape>
            </v:group>
            <v:group style="position:absolute;left:11383;top:535;width:2;height:49" coordorigin="11383,535" coordsize="2,49">
              <v:shape style="position:absolute;left:11383;top:535;width:2;height:49" coordorigin="11383,535" coordsize="0,49" path="m11383,535l11383,584e" filled="f" stroked="t" strokeweight=".608pt" strokecolor="#231F20">
                <v:path arrowok="t"/>
              </v:shape>
            </v:group>
            <v:group style="position:absolute;left:11383;top:584;width:2;height:2" coordorigin="11383,584" coordsize="2,2">
              <v:shape style="position:absolute;left:11383;top:584;width:2;height:2" coordorigin="11383,584" coordsize="0,0" path="m11383,584l11383,584e" filled="f" stroked="t" strokeweight=".608pt" strokecolor="#231F20">
                <v:path arrowok="t"/>
              </v:shape>
            </v:group>
            <v:group style="position:absolute;left:6937;top:1001;width:49;height:2" coordorigin="6937,1001" coordsize="49,2">
              <v:shape style="position:absolute;left:6937;top:1001;width:49;height:2" coordorigin="6937,1001" coordsize="49,0" path="m6937,1001l6985,1001,6985,1001e" filled="f" stroked="t" strokeweight=".608pt" strokecolor="#231F20">
                <v:path arrowok="t"/>
              </v:shape>
            </v:group>
            <v:group style="position:absolute;left:11973;top:1001;width:53;height:2" coordorigin="11973,1001" coordsize="53,2">
              <v:shape style="position:absolute;left:11973;top:1001;width:53;height:2" coordorigin="11973,1001" coordsize="53,0" path="m12025,1001l11973,1001e" filled="f" stroked="t" strokeweight=".608pt" strokecolor="#231F20">
                <v:path arrowok="t"/>
              </v:shape>
            </v:group>
            <v:group style="position:absolute;left:11973;top:1001;width:2;height:2" coordorigin="11973,1001" coordsize="2,2">
              <v:shape style="position:absolute;left:11973;top:1001;width:2;height:2" coordorigin="11973,1001" coordsize="0,0" path="m11973,1001l11973,1001e" filled="f" stroked="t" strokeweight=".608pt" strokecolor="#231F20">
                <v:path arrowok="t"/>
              </v:shape>
            </v:group>
            <v:group style="position:absolute;left:6937;top:1470;width:49;height:2" coordorigin="6937,1470" coordsize="49,2">
              <v:shape style="position:absolute;left:6937;top:1470;width:49;height:2" coordorigin="6937,1470" coordsize="49,0" path="m6937,1470l6985,1470,6985,1470e" filled="f" stroked="t" strokeweight=".608pt" strokecolor="#231F20">
                <v:path arrowok="t"/>
              </v:shape>
            </v:group>
            <v:group style="position:absolute;left:11973;top:1470;width:53;height:2" coordorigin="11973,1470" coordsize="53,2">
              <v:shape style="position:absolute;left:11973;top:1470;width:53;height:2" coordorigin="11973,1470" coordsize="53,0" path="m12025,1470l11973,1470e" filled="f" stroked="t" strokeweight=".608pt" strokecolor="#231F20">
                <v:path arrowok="t"/>
              </v:shape>
            </v:group>
            <v:group style="position:absolute;left:11973;top:1470;width:2;height:2" coordorigin="11973,1470" coordsize="2,2">
              <v:shape style="position:absolute;left:11973;top:1470;width:2;height:2" coordorigin="11973,1470" coordsize="0,0" path="m11973,1470l11973,1470e" filled="f" stroked="t" strokeweight=".608pt" strokecolor="#231F20">
                <v:path arrowok="t"/>
              </v:shape>
            </v:group>
            <v:group style="position:absolute;left:6937;top:1939;width:49;height:2" coordorigin="6937,1939" coordsize="49,2">
              <v:shape style="position:absolute;left:6937;top:1939;width:49;height:2" coordorigin="6937,1939" coordsize="49,0" path="m6937,1939l6985,1939,6985,1939e" filled="f" stroked="t" strokeweight=".608pt" strokecolor="#231F20">
                <v:path arrowok="t"/>
              </v:shape>
            </v:group>
            <v:group style="position:absolute;left:11973;top:1939;width:53;height:2" coordorigin="11973,1939" coordsize="53,2">
              <v:shape style="position:absolute;left:11973;top:1939;width:53;height:2" coordorigin="11973,1939" coordsize="53,0" path="m12025,1939l11973,1939e" filled="f" stroked="t" strokeweight=".608pt" strokecolor="#231F20">
                <v:path arrowok="t"/>
              </v:shape>
            </v:group>
            <v:group style="position:absolute;left:11973;top:1939;width:2;height:2" coordorigin="11973,1939" coordsize="2,2">
              <v:shape style="position:absolute;left:11973;top:1939;width:2;height:2" coordorigin="11973,1939" coordsize="0,0" path="m11973,1939l11973,1939e" filled="f" stroked="t" strokeweight=".608pt" strokecolor="#231F20">
                <v:path arrowok="t"/>
              </v:shape>
            </v:group>
            <v:group style="position:absolute;left:6937;top:2408;width:49;height:2" coordorigin="6937,2408" coordsize="49,2">
              <v:shape style="position:absolute;left:6937;top:2408;width:49;height:2" coordorigin="6937,2408" coordsize="49,0" path="m6937,2408l6985,2408,6985,2408e" filled="f" stroked="t" strokeweight=".608pt" strokecolor="#231F20">
                <v:path arrowok="t"/>
              </v:shape>
            </v:group>
            <v:group style="position:absolute;left:11973;top:2408;width:53;height:2" coordorigin="11973,2408" coordsize="53,2">
              <v:shape style="position:absolute;left:11973;top:2408;width:53;height:2" coordorigin="11973,2408" coordsize="53,0" path="m12025,2408l11973,2408e" filled="f" stroked="t" strokeweight=".608pt" strokecolor="#231F20">
                <v:path arrowok="t"/>
              </v:shape>
            </v:group>
            <v:group style="position:absolute;left:11973;top:2408;width:2;height:2" coordorigin="11973,2408" coordsize="2,2">
              <v:shape style="position:absolute;left:11973;top:2408;width:2;height:2" coordorigin="11973,2408" coordsize="0,0" path="m11973,2408l11973,2408e" filled="f" stroked="t" strokeweight=".608pt" strokecolor="#231F20">
                <v:path arrowok="t"/>
              </v:shape>
            </v:group>
            <v:group style="position:absolute;left:6937;top:2877;width:49;height:2" coordorigin="6937,2877" coordsize="49,2">
              <v:shape style="position:absolute;left:6937;top:2877;width:49;height:2" coordorigin="6937,2877" coordsize="49,0" path="m6937,2877l6985,2877,6985,2877e" filled="f" stroked="t" strokeweight=".608pt" strokecolor="#231F20">
                <v:path arrowok="t"/>
              </v:shape>
            </v:group>
            <v:group style="position:absolute;left:11973;top:2877;width:53;height:2" coordorigin="11973,2877" coordsize="53,2">
              <v:shape style="position:absolute;left:11973;top:2877;width:53;height:2" coordorigin="11973,2877" coordsize="53,0" path="m12025,2877l11973,2877e" filled="f" stroked="t" strokeweight=".608pt" strokecolor="#231F20">
                <v:path arrowok="t"/>
              </v:shape>
            </v:group>
            <v:group style="position:absolute;left:11973;top:2877;width:2;height:2" coordorigin="11973,2877" coordsize="2,2">
              <v:shape style="position:absolute;left:11973;top:2877;width:2;height:2" coordorigin="11973,2877" coordsize="0,0" path="m11973,2877l11973,2877e" filled="f" stroked="t" strokeweight=".608pt" strokecolor="#231F20">
                <v:path arrowok="t"/>
              </v:shape>
            </v:group>
            <v:group style="position:absolute;left:6937;top:3346;width:49;height:2" coordorigin="6937,3346" coordsize="49,2">
              <v:shape style="position:absolute;left:6937;top:3346;width:49;height:2" coordorigin="6937,3346" coordsize="49,0" path="m6937,3346l6985,3346,6985,3346e" filled="f" stroked="t" strokeweight=".608pt" strokecolor="#231F20">
                <v:path arrowok="t"/>
              </v:shape>
            </v:group>
            <v:group style="position:absolute;left:11973;top:3346;width:53;height:2" coordorigin="11973,3346" coordsize="53,2">
              <v:shape style="position:absolute;left:11973;top:3346;width:53;height:2" coordorigin="11973,3346" coordsize="53,0" path="m12025,3346l11973,3346e" filled="f" stroked="t" strokeweight=".608pt" strokecolor="#231F20">
                <v:path arrowok="t"/>
              </v:shape>
            </v:group>
            <v:group style="position:absolute;left:11973;top:3346;width:2;height:2" coordorigin="11973,3346" coordsize="2,2">
              <v:shape style="position:absolute;left:11973;top:3346;width:2;height:2" coordorigin="11973,3346" coordsize="0,0" path="m11973,3346l11973,3346e" filled="f" stroked="t" strokeweight=".608pt" strokecolor="#231F20">
                <v:path arrowok="t"/>
              </v:shape>
            </v:group>
            <v:group style="position:absolute;left:6937;top:3815;width:49;height:2" coordorigin="6937,3815" coordsize="49,2">
              <v:shape style="position:absolute;left:6937;top:3815;width:49;height:2" coordorigin="6937,3815" coordsize="49,0" path="m6937,3815l6985,3815,6985,3815e" filled="f" stroked="t" strokeweight=".608pt" strokecolor="#231F20">
                <v:path arrowok="t"/>
              </v:shape>
            </v:group>
            <v:group style="position:absolute;left:11973;top:3815;width:53;height:2" coordorigin="11973,3815" coordsize="53,2">
              <v:shape style="position:absolute;left:11973;top:3815;width:53;height:2" coordorigin="11973,3815" coordsize="53,0" path="m12025,3815l11973,3815e" filled="f" stroked="t" strokeweight=".608pt" strokecolor="#231F20">
                <v:path arrowok="t"/>
              </v:shape>
            </v:group>
            <v:group style="position:absolute;left:11973;top:3815;width:2;height:2" coordorigin="11973,3815" coordsize="2,2">
              <v:shape style="position:absolute;left:11973;top:3815;width:2;height:2" coordorigin="11973,3815" coordsize="0,0" path="m11973,3815l11973,3815e" filled="f" stroked="t" strokeweight=".608pt" strokecolor="#231F20">
                <v:path arrowok="t"/>
              </v:shape>
            </v:group>
            <v:group style="position:absolute;left:6937;top:4284;width:49;height:2" coordorigin="6937,4284" coordsize="49,2">
              <v:shape style="position:absolute;left:6937;top:4284;width:49;height:2" coordorigin="6937,4284" coordsize="49,0" path="m6937,4284l6985,4284,6985,4284e" filled="f" stroked="t" strokeweight=".608pt" strokecolor="#231F20">
                <v:path arrowok="t"/>
              </v:shape>
            </v:group>
            <v:group style="position:absolute;left:11973;top:4284;width:53;height:2" coordorigin="11973,4284" coordsize="53,2">
              <v:shape style="position:absolute;left:11973;top:4284;width:53;height:2" coordorigin="11973,4284" coordsize="53,0" path="m12025,4284l11973,4284e" filled="f" stroked="t" strokeweight=".608pt" strokecolor="#231F20">
                <v:path arrowok="t"/>
              </v:shape>
            </v:group>
            <v:group style="position:absolute;left:11973;top:4284;width:2;height:2" coordorigin="11973,4284" coordsize="2,2">
              <v:shape style="position:absolute;left:11973;top:4284;width:2;height:2" coordorigin="11973,4284" coordsize="0,0" path="m11973,4284l11973,4284e" filled="f" stroked="t" strokeweight=".608pt" strokecolor="#231F20">
                <v:path arrowok="t"/>
              </v:shape>
            </v:group>
            <v:group style="position:absolute;left:12025;top:4551;width:2;height:2" coordorigin="12025,4551" coordsize="2,2">
              <v:shape style="position:absolute;left:12025;top:4551;width:2;height:2" coordorigin="12025,4551" coordsize="0,0" path="m12025,4551l12025,4551e" filled="f" stroked="t" strokeweight=".608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36.609241pt;width:24.25pt;height:48.25pt;mso-position-horizontal-relative:page;mso-position-vertical-relative:paragraph;z-index:-2667" coordorigin="1768,732" coordsize="485,965">
            <v:group style="position:absolute;left:1892;top:1095;width:238;height:239" coordorigin="1892,1095" coordsize="238,239">
              <v:shape style="position:absolute;left:1892;top:1095;width:238;height:239" coordorigin="1892,1095" coordsize="238,239" path="m2130,1215l2112,1278,2064,1322,2021,1334,1996,1332,1934,1306,1897,1255,1892,1235,1893,1208,1917,1143,1964,1104,2004,1095,2028,1097,2089,1125,2124,1178,2130,1215xe" filled="f" stroked="t" strokeweight=".25pt" strokecolor="#231F20">
                <v:path arrowok="t"/>
              </v:shape>
            </v:group>
            <v:group style="position:absolute;left:1770;top:1215;width:480;height:2" coordorigin="1770,1215" coordsize="480,2">
              <v:shape style="position:absolute;left:1770;top:1215;width:480;height:2" coordorigin="1770,1215" coordsize="480,0" path="m1770,1215l2250,1215e" filled="f" stroked="t" strokeweight=".25pt" strokecolor="#231F20">
                <v:path arrowok="t"/>
              </v:shape>
            </v:group>
            <v:group style="position:absolute;left:2010;top:735;width:2;height:960" coordorigin="2010,735" coordsize="2,960">
              <v:shape style="position:absolute;left:2010;top:735;width:2;height:960" coordorigin="2010,735" coordsize="0,960" path="m2010,735l2010,169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6.609241pt;width:24.25pt;height:48.25pt;mso-position-horizontal-relative:page;mso-position-vertical-relative:paragraph;z-index:-2666" coordorigin="13588,732" coordsize="485,965">
            <v:group style="position:absolute;left:13712;top:1095;width:238;height:239" coordorigin="13712,1095" coordsize="238,239">
              <v:shape style="position:absolute;left:13712;top:1095;width:238;height:239" coordorigin="13712,1095" coordsize="238,239" path="m13950,1215l13932,1278,13884,1322,13841,1334,13816,1332,13754,1306,13717,1255,13712,1235,13713,1208,13737,1143,13784,1104,13824,1095,13848,1097,13909,1125,13944,1178,13950,1215xe" filled="f" stroked="t" strokeweight=".25pt" strokecolor="#231F20">
                <v:path arrowok="t"/>
              </v:shape>
            </v:group>
            <v:group style="position:absolute;left:13590;top:1215;width:480;height:2" coordorigin="13590,1215" coordsize="480,2">
              <v:shape style="position:absolute;left:13590;top:1215;width:480;height:2" coordorigin="13590,1215" coordsize="480,0" path="m13590,1215l14070,1215e" filled="f" stroked="t" strokeweight=".25pt" strokecolor="#231F20">
                <v:path arrowok="t"/>
              </v:shape>
            </v:group>
            <v:group style="position:absolute;left:13830;top:735;width:2;height:960" coordorigin="13830,735" coordsize="2,960">
              <v:shape style="position:absolute;left:13830;top:735;width:2;height:960" coordorigin="13830,735" coordsize="0,960" path="m13830,735l13830,169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13.4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garden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Vienna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48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06" w:hRule="exact"/>
        </w:trPr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70" w:lineRule="exact" w:before="9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200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5088" w:type="dxa"/>
            <w:gridSpan w:val="4"/>
            <w:tcBorders>
              <w:top w:val="single" w:sz="5" w:space="0" w:color="231F20"/>
              <w:left w:val="single" w:sz="5" w:space="0" w:color="231F20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69" w:hRule="exact"/>
        </w:trPr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400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640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69" w:hRule="exact"/>
        </w:trPr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600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640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69" w:hRule="exact"/>
        </w:trPr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800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640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69" w:hRule="exact"/>
        </w:trPr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1000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640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69" w:hRule="exact"/>
        </w:trPr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1200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640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69" w:hRule="exact"/>
        </w:trPr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1400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640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95" w:hRule="exact"/>
        </w:trPr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1600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640" w:type="dxa"/>
            <w:tcBorders>
              <w:top w:val="nil" w:sz="6" w:space="0" w:color="auto"/>
              <w:left w:val="single" w:sz="5" w:space="0" w:color="231F20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single" w:sz="5" w:space="0" w:color="231F20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5"/>
              <w:ind w:left="98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500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13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5"/>
              <w:ind w:left="18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1000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11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5"/>
              <w:ind w:right="1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1500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  <w:tc>
          <w:tcPr>
            <w:tcW w:w="1206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5"/>
              <w:ind w:left="39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5"/>
                <w:sz w:val="15"/>
                <w:szCs w:val="15"/>
              </w:rPr>
              <w:t>2000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5"/>
                <w:szCs w:val="15"/>
              </w:rPr>
            </w:r>
          </w:p>
        </w:tc>
      </w:tr>
    </w:tbl>
    <w:p>
      <w:pPr>
        <w:spacing w:line="215" w:lineRule="exact"/>
        <w:ind w:left="4660" w:right="4602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13.5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cottage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Oxfordshire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70"/>
        <w:jc w:val="both"/>
      </w:pPr>
      <w:r>
        <w:rPr>
          <w:b w:val="0"/>
          <w:bCs w:val="0"/>
          <w:color w:val="231F20"/>
          <w:spacing w:val="1"/>
          <w:w w:val="100"/>
        </w:rPr>
        <w:t>marre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sk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gray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Fortunately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cottage,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13.5,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nice,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clear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Vienna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garden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cottage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3890" w:right="1669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Initial</w:t>
      </w:r>
      <w:r>
        <w:rPr>
          <w:rFonts w:ascii="Times New Roman" w:hAnsi="Times New Roman" w:cs="Times New Roman" w:eastAsia="Times New Roman"/>
          <w:b/>
          <w:bCs/>
          <w:color w:val="808285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Exploration</w:t>
      </w:r>
      <w:r>
        <w:rPr>
          <w:rFonts w:ascii="Times New Roman" w:hAnsi="Times New Roman" w:cs="Times New Roman" w:eastAsia="Times New Roman"/>
          <w:b/>
          <w:bCs/>
          <w:color w:val="808285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explore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Vienna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distinguish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patches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visible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298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3918" w:right="2039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2.686493pt;margin-top:8.068312pt;width:261.6330pt;height:204.487059pt;mso-position-horizontal-relative:page;mso-position-vertical-relative:paragraph;z-index:-2665" coordorigin="5854,161" coordsize="5233,4090">
            <v:group style="position:absolute;left:5887;top:168;width:5167;height:2" coordorigin="5887,168" coordsize="5167,2">
              <v:shape style="position:absolute;left:5887;top:168;width:5167;height:2" coordorigin="5887,168" coordsize="5167,0" path="m5887,168l11053,168e" filled="f" stroked="t" strokeweight=".640034pt" strokecolor="#231F20">
                <v:path arrowok="t"/>
              </v:shape>
            </v:group>
            <v:group style="position:absolute;left:5887;top:168;width:5167;height:4077" coordorigin="5887,168" coordsize="5167,4077">
              <v:shape style="position:absolute;left:5887;top:168;width:5167;height:4077" coordorigin="5887,168" coordsize="5167,4077" path="m5887,4245l11053,4245,11053,168e" filled="f" stroked="t" strokeweight=".64pt" strokecolor="#231F20">
                <v:path arrowok="t"/>
              </v:shape>
            </v:group>
            <v:group style="position:absolute;left:5887;top:168;width:2;height:4077" coordorigin="5887,168" coordsize="2,4077">
              <v:shape style="position:absolute;left:5887;top:168;width:2;height:4077" coordorigin="5887,168" coordsize="0,4077" path="m5887,168l5887,4245e" filled="f" stroked="t" strokeweight=".640004pt" strokecolor="#231F20">
                <v:path arrowok="t"/>
              </v:shape>
            </v:group>
            <v:group style="position:absolute;left:5887;top:4245;width:5167;height:2" coordorigin="5887,4245" coordsize="5167,2">
              <v:shape style="position:absolute;left:5887;top:4245;width:5167;height:2" coordorigin="5887,4245" coordsize="5167,0" path="m5887,4245l11053,4245e" filled="f" stroked="t" strokeweight=".640029pt" strokecolor="#231F20">
                <v:path arrowok="t"/>
              </v:shape>
            </v:group>
            <v:group style="position:absolute;left:5880;top:4218;width:13;height:2" coordorigin="5880,4218" coordsize="13,2">
              <v:shape style="position:absolute;left:5880;top:4218;width:13;height:2" coordorigin="5880,4218" coordsize="13,0" path="m5880,4218l5893,4218e" filled="f" stroked="t" strokeweight="2.667pt" strokecolor="#231F20">
                <v:path arrowok="t"/>
              </v:shape>
            </v:group>
            <v:group style="position:absolute;left:5880;top:193;width:13;height:2" coordorigin="5880,193" coordsize="13,2">
              <v:shape style="position:absolute;left:5880;top:193;width:13;height:2" coordorigin="5880,193" coordsize="13,0" path="m5880,193l5893,193e" filled="f" stroked="t" strokeweight="2.477pt" strokecolor="#231F20">
                <v:path arrowok="t"/>
              </v:shape>
            </v:group>
            <v:group style="position:absolute;left:6913;top:4218;width:13;height:2" coordorigin="6913,4218" coordsize="13,2">
              <v:shape style="position:absolute;left:6913;top:4218;width:13;height:2" coordorigin="6913,4218" coordsize="13,0" path="m6913,4218l6926,4218e" filled="f" stroked="t" strokeweight="2.667pt" strokecolor="#231F20">
                <v:path arrowok="t"/>
              </v:shape>
            </v:group>
            <v:group style="position:absolute;left:6913;top:193;width:13;height:2" coordorigin="6913,193" coordsize="13,2">
              <v:shape style="position:absolute;left:6913;top:193;width:13;height:2" coordorigin="6913,193" coordsize="13,0" path="m6913,193l6926,193e" filled="f" stroked="t" strokeweight="2.477pt" strokecolor="#231F20">
                <v:path arrowok="t"/>
              </v:shape>
            </v:group>
            <v:group style="position:absolute;left:7945;top:4218;width:13;height:2" coordorigin="7945,4218" coordsize="13,2">
              <v:shape style="position:absolute;left:7945;top:4218;width:13;height:2" coordorigin="7945,4218" coordsize="13,0" path="m7945,4218l7958,4218e" filled="f" stroked="t" strokeweight="2.667pt" strokecolor="#231F20">
                <v:path arrowok="t"/>
              </v:shape>
            </v:group>
            <v:group style="position:absolute;left:7945;top:193;width:13;height:2" coordorigin="7945,193" coordsize="13,2">
              <v:shape style="position:absolute;left:7945;top:193;width:13;height:2" coordorigin="7945,193" coordsize="13,0" path="m7945,193l7958,193e" filled="f" stroked="t" strokeweight="2.477pt" strokecolor="#231F20">
                <v:path arrowok="t"/>
              </v:shape>
            </v:group>
            <v:group style="position:absolute;left:8978;top:4218;width:13;height:2" coordorigin="8978,4218" coordsize="13,2">
              <v:shape style="position:absolute;left:8978;top:4218;width:13;height:2" coordorigin="8978,4218" coordsize="13,0" path="m8978,4218l8991,4218e" filled="f" stroked="t" strokeweight="2.667pt" strokecolor="#231F20">
                <v:path arrowok="t"/>
              </v:shape>
            </v:group>
            <v:group style="position:absolute;left:8978;top:193;width:13;height:2" coordorigin="8978,193" coordsize="13,2">
              <v:shape style="position:absolute;left:8978;top:193;width:13;height:2" coordorigin="8978,193" coordsize="13,0" path="m8978,193l8991,193e" filled="f" stroked="t" strokeweight="2.477pt" strokecolor="#231F20">
                <v:path arrowok="t"/>
              </v:shape>
            </v:group>
            <v:group style="position:absolute;left:10011;top:4218;width:13;height:2" coordorigin="10011,4218" coordsize="13,2">
              <v:shape style="position:absolute;left:10011;top:4218;width:13;height:2" coordorigin="10011,4218" coordsize="13,0" path="m10011,4218l10023,4218e" filled="f" stroked="t" strokeweight="2.667pt" strokecolor="#231F20">
                <v:path arrowok="t"/>
              </v:shape>
            </v:group>
            <v:group style="position:absolute;left:10011;top:193;width:13;height:2" coordorigin="10011,193" coordsize="13,2">
              <v:shape style="position:absolute;left:10011;top:193;width:13;height:2" coordorigin="10011,193" coordsize="13,0" path="m10011,193l10023,193e" filled="f" stroked="t" strokeweight="2.477pt" strokecolor="#231F20">
                <v:path arrowok="t"/>
              </v:shape>
            </v:group>
            <v:group style="position:absolute;left:11047;top:4218;width:13;height:2" coordorigin="11047,4218" coordsize="13,2">
              <v:shape style="position:absolute;left:11047;top:4218;width:13;height:2" coordorigin="11047,4218" coordsize="13,0" path="m11047,4218l11060,4218e" filled="f" stroked="t" strokeweight="2.667pt" strokecolor="#231F20">
                <v:path arrowok="t"/>
              </v:shape>
            </v:group>
            <v:group style="position:absolute;left:11047;top:193;width:13;height:2" coordorigin="11047,193" coordsize="13,2">
              <v:shape style="position:absolute;left:11047;top:193;width:13;height:2" coordorigin="11047,193" coordsize="13,0" path="m11047,193l11060,193e" filled="f" stroked="t" strokeweight="2.477pt" strokecolor="#231F20">
                <v:path arrowok="t"/>
              </v:shape>
            </v:group>
            <v:group style="position:absolute;left:5887;top:3563;width:50;height:2" coordorigin="5887,3563" coordsize="50,2">
              <v:shape style="position:absolute;left:5887;top:3563;width:50;height:2" coordorigin="5887,3563" coordsize="50,0" path="m5887,3563l5936,3563,5936,3563e" filled="f" stroked="t" strokeweight=".64pt" strokecolor="#231F20">
                <v:path arrowok="t"/>
              </v:shape>
            </v:group>
            <v:group style="position:absolute;left:11000;top:3563;width:53;height:2" coordorigin="11000,3563" coordsize="53,2">
              <v:shape style="position:absolute;left:11000;top:3563;width:53;height:2" coordorigin="11000,3563" coordsize="53,0" path="m11053,3563l11000,3563,11000,3563e" filled="f" stroked="t" strokeweight=".64pt" strokecolor="#231F20">
                <v:path arrowok="t"/>
              </v:shape>
            </v:group>
            <v:group style="position:absolute;left:5887;top:2884;width:50;height:2" coordorigin="5887,2884" coordsize="50,2">
              <v:shape style="position:absolute;left:5887;top:2884;width:50;height:2" coordorigin="5887,2884" coordsize="50,0" path="m5887,2884l5936,2884,5936,2884e" filled="f" stroked="t" strokeweight=".64pt" strokecolor="#231F20">
                <v:path arrowok="t"/>
              </v:shape>
            </v:group>
            <v:group style="position:absolute;left:11000;top:2884;width:53;height:2" coordorigin="11000,2884" coordsize="53,2">
              <v:shape style="position:absolute;left:11000;top:2884;width:53;height:2" coordorigin="11000,2884" coordsize="53,0" path="m11053,2884l11000,2884,11000,2884e" filled="f" stroked="t" strokeweight=".64pt" strokecolor="#231F20">
                <v:path arrowok="t"/>
              </v:shape>
            </v:group>
            <v:group style="position:absolute;left:5887;top:2206;width:50;height:2" coordorigin="5887,2206" coordsize="50,2">
              <v:shape style="position:absolute;left:5887;top:2206;width:50;height:2" coordorigin="5887,2206" coordsize="50,0" path="m5887,2206l5936,2206,5936,2206e" filled="f" stroked="t" strokeweight=".64pt" strokecolor="#231F20">
                <v:path arrowok="t"/>
              </v:shape>
            </v:group>
            <v:group style="position:absolute;left:11000;top:2206;width:53;height:2" coordorigin="11000,2206" coordsize="53,2">
              <v:shape style="position:absolute;left:11000;top:2206;width:53;height:2" coordorigin="11000,2206" coordsize="53,0" path="m11053,2206l11000,2206,11000,2206e" filled="f" stroked="t" strokeweight=".64pt" strokecolor="#231F20">
                <v:path arrowok="t"/>
              </v:shape>
            </v:group>
            <v:group style="position:absolute;left:5887;top:1524;width:50;height:2" coordorigin="5887,1524" coordsize="50,2">
              <v:shape style="position:absolute;left:5887;top:1524;width:50;height:2" coordorigin="5887,1524" coordsize="50,0" path="m5887,1524l5936,1524,5936,1524e" filled="f" stroked="t" strokeweight=".64pt" strokecolor="#231F20">
                <v:path arrowok="t"/>
              </v:shape>
            </v:group>
            <v:group style="position:absolute;left:11000;top:1524;width:53;height:2" coordorigin="11000,1524" coordsize="53,2">
              <v:shape style="position:absolute;left:11000;top:1524;width:53;height:2" coordorigin="11000,1524" coordsize="53,0" path="m11053,1524l11000,1524,11000,1524e" filled="f" stroked="t" strokeweight=".64pt" strokecolor="#231F20">
                <v:path arrowok="t"/>
              </v:shape>
            </v:group>
            <v:group style="position:absolute;left:5887;top:846;width:50;height:2" coordorigin="5887,846" coordsize="50,2">
              <v:shape style="position:absolute;left:5887;top:846;width:50;height:2" coordorigin="5887,846" coordsize="50,0" path="m5887,846l5936,846,5936,846e" filled="f" stroked="t" strokeweight=".64pt" strokecolor="#231F20">
                <v:path arrowok="t"/>
              </v:shape>
            </v:group>
            <v:group style="position:absolute;left:11000;top:846;width:53;height:2" coordorigin="11000,846" coordsize="53,2">
              <v:shape style="position:absolute;left:11000;top:846;width:53;height:2" coordorigin="11000,846" coordsize="53,0" path="m11053,846l11000,846,11000,846e" filled="f" stroked="t" strokeweight=".64pt" strokecolor="#231F20">
                <v:path arrowok="t"/>
              </v:shape>
            </v:group>
            <v:group style="position:absolute;left:5887;top:168;width:5167;height:4077" coordorigin="5887,168" coordsize="5167,4077">
              <v:shape style="position:absolute;left:5887;top:168;width:5167;height:4077" coordorigin="5887,168" coordsize="5167,4077" path="m5887,4245l11053,4245,11053,168e" filled="f" stroked="t" strokeweight=".64pt" strokecolor="#231F20">
                <v:path arrowok="t"/>
              </v:shape>
            </v:group>
            <v:group style="position:absolute;left:5887;top:777;width:4728;height:3467" coordorigin="5887,777" coordsize="4728,3467">
              <v:shape style="position:absolute;left:5887;top:777;width:4728;height:3467" coordorigin="5887,777" coordsize="4728,3467" path="m5888,804l5891,804,5895,819,5899,819,5899,831,5903,831,5923,831,5943,831,5963,831,5963,857,5967,831,5967,857,5971,846,5971,873,5975,873,5979,941,5979,1048,5983,1090,5986,1063,5986,1010,5990,983,5990,941,5994,899,5994,857,5998,846,5998,831,6002,831,6022,831,6042,831,6051,831,6051,846,6063,846,6066,873,6070,873,6070,899,6074,888,6078,941,6078,1063,6082,1075,6085,1036,6086,1016,6086,996,6087,977,6088,957,6089,937,6091,917,6092,897,6093,877,6097,857,6101,857,6101,846,6104,846,6124,846,6144,846,6165,846,6165,873,6169,888,6169,915,6173,941,6173,915,6177,941,6180,1013,6182,1085,6183,1157,6183,1229,6184,1301,6184,1337,6184,1374,6184,1446,6185,1518,6186,1590,6188,1661,6188,1799,6192,1593,6192,1296,6196,1227,6196,1200,6200,1021,6200,1158,6204,1021,6207,1227,6207,1768,6211,2366,6211,2884,6215,3075,6215,2896,6219,2705,6219,2980,6223,3304,6223,3441,6226,3429,6230,3361,6230,3250,6234,3155,6234,2763,6238,2747,6238,2964,6242,3319,6242,3605,6245,3848,6245,3928,6249,3768,6253,3837,6257,3822,6257,3864,6261,3875,6261,3848,6264,3795,6264,3753,6268,3875,6268,3944,6272,4024,6272,4054,6276,3970,6280,3917,6280,3902,6284,3970,6284,3807,6287,4039,6287,4108,6291,4012,6291,3970,6295,4066,6295,4024,6299,3875,6303,3928,6303,3795,6306,3822,6306,3917,6310,3631,6310,3265,6314,3334,6314,3742,6318,3795,6318,3753,6322,3780,6322,3890,6325,3902,6329,3837,6329,3742,6333,3768,6333,3848,6337,3780,6337,3837,6341,3944,6341,3928,6344,3822,6344,3848,6348,3970,6352,3970,6352,3700,6356,3334,6356,3086,6360,3075,6360,3208,6361,3244,6362,3314,6363,3385,6364,3456,6364,3527,6365,3563,6365,3598,6366,3669,6367,3740,6368,3811,6370,3882,6375,3970,6375,3959,6379,3944,6383,3959,6383,3970,6386,3944,6386,3837,6390,3753,6390,3780,6394,3890,6394,3959,6398,3959,6402,4024,6402,4012,6405,3986,6405,3944,6409,3875,6409,3848,6413,3848,6413,3890,6417,3822,6417,3848,6421,3848,6424,3822,6424,3795,6428,3822,6428,3890,6432,3970,6432,3875,6436,3837,6440,3795,6440,3551,6444,3086,6444,2679,6447,2488,6451,3060,6451,3605,6455,4081,6455,3902,6459,3700,6459,3006,6463,2027,6463,2042,6466,2340,6466,3113,6470,3334,6474,3128,6474,3250,6478,3319,6478,3414,6482,3685,6482,3864,6485,3864,6485,3848,6489,3902,6489,3970,6493,3959,6497,3795,6497,3631,6501,3711,6501,3646,6505,3578,6505,3494,6508,3467,6508,3456,6512,3441,6512,3429,6516,3494,6516,3711,6520,3837,6524,3795,6524,3780,6527,3837,6527,3902,6531,3890,6531,3917,6535,3768,6535,3700,6539,3742,6539,3768,6543,3700,6546,3727,6546,3822,6550,3848,6550,3864,6554,3902,6554,3944,6558,3944,6558,3917,6562,3928,6562,3959,6565,4092,6565,3997,6569,3970,6573,4024,6573,3997,6577,3890,6577,3875,6581,3970,6585,3997,6588,3959,6588,3848,6592,3711,6596,3563,6596,3467,6600,3727,6604,3753,6604,3780,6607,3727,6607,3616,6611,3589,6611,3631,6615,3700,6619,3727,6623,3727,6623,3742,6626,3742,6626,3589,6630,3387,6630,3441,6634,3631,6634,3780,6638,3742,6638,3631,6642,3631,6645,3727,6645,3807,6649,3902,6649,3848,6653,3807,6653,3848,6657,3875,6657,3837,6661,3795,6665,3795,6668,3822,6668,3837,6672,3837,6672,3822,6676,3807,6676,3795,6680,3780,6680,3807,6684,3837,6684,4054,6687,4024,6687,3753,6691,3795,6695,3890,6695,3685,6699,3578,6699,3780,6703,3685,6703,3605,6706,3673,6706,3509,6710,3292,6710,3372,6714,3456,6718,3589,6718,3483,6722,3467,6722,3578,6726,3509,6726,3578,6729,3928,6729,3944,6733,3795,6733,3224,6737,2260,6741,2122,6741,2652,6745,2896,6745,3048,6748,2911,6748,3334,6752,3673,6752,3658,6756,3197,6756,2614,6760,2545,6760,2953,6764,3646,6767,3589,6767,3197,6771,2679,6771,2393,6775,2286,6775,2355,6779,2530,6779,3144,6783,3685,6783,4134,6786,4149,6790,4108,6790,4188,6794,4214,6794,4092,6798,3928,6798,4108,6802,4119,6802,3970,6806,3928,6806,4024,6809,3928,6809,3780,6813,3807,6817,3795,6817,3837,6821,3959,6821,3944,6825,3837,6825,3807,6828,3890,6828,3902,6832,3902,6832,4024,6836,4092,6840,4024,6840,3848,6844,3753,6844,3780,6847,3837,6847,3928,6851,3997,6851,3959,6855,3902,6855,3875,6859,3848,6863,3768,6863,3917,6866,3875,6866,3902,6870,3959,6870,3864,6874,3605,6874,3372,6878,3334,6878,3646,6882,3753,6882,3795,6889,3711,6889,3673,6893,3616,6893,3536,6897,3646,6897,3536,6901,3483,6901,3467,6905,3387,6905,3319,6908,3399,6912,3578,6912,3387,6916,3467,6916,3578,6920,3780,6920,3807,6924,3494,6924,3277,6927,3429,6927,3399,6931,3673,6931,3890,6935,3902,6939,3970,6939,4161,6943,4176,6943,4054,6944,4016,6945,3978,6947,3902,6949,3826,6950,3749,6951,3673,6953,3597,6953,3559,6954,3521,6955,3445,6956,3368,6958,3292,6962,3265,6962,3304,6966,3277,6966,3292,6969,3319,6973,3372,6973,3483,6977,3616,6977,3711,6981,3742,6985,3864,6985,4012,6988,4149,6988,4161,6992,4066,6992,3944,6996,3928,6996,3822,7000,3795,7000,3848,7004,3928,7004,3944,7007,3959,7011,3997,7011,4081,7015,4066,7015,3848,7019,3631,7023,3807,7023,3848,7026,3711,7026,3616,7030,3551,7034,3521,7034,3563,7038,3536,7038,3414,7042,3372,7042,3399,7046,3334,7046,3361,7049,3361,7049,3399,7053,3456,7053,3494,7057,3494,7061,3509,7061,3605,7065,3589,7068,3510,7070,3430,7071,3370,7072,3350,7073,3290,7075,3230,7075,3210,7076,3155,7080,3224,7084,3345,7084,3483,7087,3578,7091,3521,7091,3467,7095,3483,7095,3658,7099,3753,7099,3673,7103,3536,7107,3494,7107,3536,7110,3551,7110,3700,7114,3605,7114,3563,7118,3646,7118,3768,7122,3780,7122,3631,7126,3467,7126,3361,7129,3441,7133,3483,7133,3319,7137,3144,7137,3102,7141,3292,7141,3467,7145,3483,7145,3441,7148,3494,7148,3605,7152,3685,7156,3711,7160,3727,7160,3646,7164,3456,7164,3319,7171,3319,7171,3494,7171,3524,7173,3612,7175,3700,7178,3788,7180,3846,7181,3875,7184,3963,7186,4051,7187,4081,7187,4161,7190,4092,7190,3944,7194,3563,7194,3742,7198,3848,7198,3822,7202,3822,7206,3875,7206,3822,7209,3700,7209,3658,7213,3685,7220,3764,7221,3804,7222,3824,7222,3844,7224,3864,7228,4024,7228,3917,7232,3822,7232,3837,7236,3837,7236,3822,7240,3848,7240,3928,7244,3944,7244,3959,7247,3959,7247,3986,7251,4024,7255,4054,7255,4024,7259,4012,7259,3970,7263,3997,7263,4081,7267,4119,7267,4039,7270,3959,7274,4024,7278,4119,7278,4092,7282,4054,7282,4039,7286,4039,7286,4081,7289,4092,7289,4134,7293,4054,7293,4176,7297,4214,7301,4119,7300,4099,7300,4079,7304,4000,7305,3980,7307,3960,7308,3940,7309,3920,7309,3900,7309,3880,7312,3848,7312,3875,7316,3890,7316,3928,7320,3986,7324,4012,7327,3997,7331,3997,7335,4039,7335,4054,7339,3986,7339,3890,7343,3742,7343,3372,7347,3265,7350,3658,7350,4024,7354,4092,7354,4066,7358,4134,7358,4092,7362,4081,7362,4024,7366,4024,7366,4054,7369,4066,7369,4054,7373,4024,7377,4066,7377,4092,7381,4081,7381,4039,7385,4054,7385,4108,7388,4108,7388,4054,7392,3902,7392,4024,7396,4066,7400,3170,7400,2366,7404,2206,7404,2176,7408,2488,7408,2884,7411,3616,7411,3970,7415,3928,7415,4054,7419,4134,7423,4149,7423,4245,7427,4188,7427,4176,7430,4161,7430,4108,7434,4039,7434,4024,7438,4054,7438,4134,7442,4081,7442,4108,7446,3959,7449,3700,7449,3536,7453,3589,7453,3753,7457,3864,7457,3997,7461,3768,7461,3456,7465,3239,7465,3197,7468,3277,7471,3350,7473,3424,7473,3498,7474,3523,7474,3547,7475,3621,7477,3695,7480,3768,7480,3875,7484,3864,7484,3807,7488,3837,7488,3944,7491,3959,7491,3875,7495,3902,7499,3986,7499,3959,7503,3837,7503,3848,7507,3970,7510,3589,7510,3239,7514,3155,7514,3239,7518,3319,7522,3361,7522,3387,7526,3551,7526,3467,7529,3467,7529,3536,7533,3551,7537,3742,7537,3997,7541,3902,7545,3890,7545,3780,7548,3700,7548,3631,7552,3589,7552,3605,7556,3616,7556,3483,7560,3521,7560,3536,7564,3589,7564,3753,7568,3986,7571,4108,7571,4092,7575,4149,7575,3970,7579,3848,7583,3986,7583,4108,7587,4119,7587,4108,7590,4161,7594,4149,7594,4134,7598,4119,7598,4081,7602,4012,7602,3944,7606,3902,7606,3890,7609,3890,7609,3822,7613,3742,7613,3727,7617,3768,7621,3742,7621,3631,7625,3536,7625,3742,7628,3902,7628,3959,7632,3986,7632,4039,7636,4012,7636,3959,7640,4119,7644,3959,7644,4039,7648,4092,7648,4012,7651,4134,7651,4188,7655,3970,7655,4134,7659,3997,7659,3875,7663,3807,7667,3616,7667,3414,7670,3399,7670,3578,7674,3727,7674,3795,7678,3795,7678,3848,7682,4054,7682,4245,7686,4134,7686,3890,7689,3646,7693,3631,7693,3700,7697,3890,7697,4108,7701,4188,7701,4119,7705,4012,7705,3970,7709,4024,7709,4054,7712,4012,7716,4024,7716,4081,7720,4039,7720,3944,7724,3864,7728,3890,7728,3875,7731,3837,7731,3795,7735,3742,7735,3711,7739,3902,7743,3890,7743,3864,7747,3875,7747,3837,7750,3727,7750,3658,7754,3685,7754,3780,7758,3646,7758,3727,7762,3902,7766,3822,7766,3536,7769,3483,7769,3646,7773,3345,7773,3387,7777,3471,7779,3554,7780,3638,7781,3721,7781,3749,7782,3833,7784,3916,7789,4054,7789,4039,7792,4039,7792,3986,7796,3986,7796,3959,7800,3902,7800,3822,7804,3768,7804,3795,7808,3727,7808,3700,7811,3711,7815,3685,7815,3616,7819,3578,7819,3589,7823,3536,7823,3563,7827,3589,7827,3616,7830,3578,7830,3429,7834,3277,7838,3224,7838,3361,7842,3578,7842,3536,7846,3589,7846,3536,7849,2641,7849,1635,7853,1376,7853,1307,7857,2054,7857,2572,7861,3483,7865,3997,7865,4081,7869,4012,7869,3086,7872,2599,7872,3113,7876,3361,7876,3673,7880,4214,7880,4229,7884,3917,7888,3970,7888,3795,7891,3700,7891,3631,7895,3563,7895,3399,7899,3304,7899,3483,7903,3742,7903,3780,7907,3700,7910,3589,7910,3483,7914,3292,7914,3239,7918,3494,7918,3864,7922,3902,7922,4054,7926,3986,7926,3959,7929,4081,7929,3890,7933,3711,7937,3822,7937,3753,7941,3890,7941,3986,7945,3959,7945,3875,7949,3700,7949,3387,7952,3086,7952,2763,7956,3060,7960,3399,7964,3239,7964,3277,7968,3399,7971,3494,7971,3616,7975,3414,7975,3048,7979,3022,7979,3128,7983,3170,7987,3197,7987,3113,7990,3399,7990,3631,7994,3727,7994,3768,7998,3837,7998,3928,8002,3944,8002,4134,8006,4081,8010,4012,8010,4039,8013,4066,8013,4108,8017,4066,8017,4024,8021,4039,8021,4108,8025,4081,8025,3970,8029,3928,8032,4024,8032,4092,8036,4081,8040,4039,8040,3997,8044,3997,8044,4039,8048,4081,8051,4108,8051,3902,8055,3970,8059,3970,8059,3928,8063,3890,8067,3970,8067,4054,8070,3944,8070,3890,8074,3875,8074,3917,8078,3944,8082,3944,8082,3928,8086,3928,8086,3848,8090,3959,8090,3970,8093,3902,8093,3959,8097,4066,8097,4012,8101,3864,8105,3807,8109,3795,8109,3848,8112,3875,8112,3944,8116,4039,8116,4134,8120,4066,8120,3875,8124,3780,8124,3944,8128,4039,8131,3944,8131,3768,8135,3658,8135,3742,8139,3727,8143,3795,8143,3822,8147,3822,8150,3848,8154,3822,8154,3890,8158,3864,8158,3768,8162,3711,8162,3753,8166,3753,8166,3727,8170,3578,8170,3399,8173,3250,8173,3239,8177,3292,8181,3387,8181,3563,8185,3753,8185,3616,8189,3673,8192,3658,8192,3700,8196,3795,8196,3753,8200,3685,8204,3536,8204,3631,8208,3685,8208,3742,8211,3822,8211,3944,8215,3944,8215,3837,8219,3997,8219,3959,8223,3944,8223,3970,8227,3890,8230,3822,8230,3837,8234,3928,8234,4039,8238,3685,8242,3768,8242,3277,8243,3165,8244,3054,8244,2942,8245,2831,8245,2719,8245,2608,8245,2497,8245,2385,8246,2274,8246,2162,8246,2051,8246,1940,8247,1828,8247,1717,8248,1605,8249,1494,8251,1382,8252,1271,8255,1159,8257,1048,8257,1036,8261,1048,8261,983,8265,926,8265,915,8269,846,8269,831,8272,926,8276,995,8276,819,8280,846,8280,915,8284,793,8284,941,8288,926,8288,1021,8291,1021,8291,873,8295,857,8295,888,8299,819,8303,857,8303,831,8307,915,8307,899,8311,793,8314,873,8314,846,8318,857,8318,846,8326,846,8326,831,8330,857,8333,873,8333,968,8337,873,8337,819,8341,819,8341,857,8345,899,8345,857,8349,819,8352,846,8356,846,8360,831,8364,857,8364,888,8368,831,8379,831,8379,804,8391,804,8391,793,8398,793,8402,804,8406,804,8406,793,8410,793,8410,777,8413,777,8417,793,8432,793,8432,804,8448,804,8463,804,8467,793,8471,793,8491,793,8511,793,8531,793,8551,793,8571,793,8591,793,8611,793,8631,793,8651,793,8671,793,8813,793,8813,777,8817,777,8837,777,8857,777,8877,777,8897,777,8917,777,8962,777,8966,793,8966,777,8970,793,8970,777,8973,793,8973,777,8977,793,8977,804,8981,819,8985,804,8985,819,8989,804,8989,819,8993,804,8993,819,9012,819,9012,831,9015,831,9015,846,9019,846,9023,857,9027,857,9027,888,9031,899,9042,899,9046,915,9061,915,9061,888,9065,857,9076,857,9080,873,9092,873,9095,857,9099,857,9107,857,9114,857,9122,857,9126,857,9130,888,9141,888,9145,899,9160,899,9164,926,9164,899,9168,926,9168,899,9172,926,9172,899,9175,926,9179,915,9179,941,9183,915,9183,941,9187,915,9187,941,9191,915,9191,941,9194,915,9194,941,9198,915,9202,941,9202,915,9206,941,9206,915,9210,941,9210,915,9214,941,9214,915,9217,941,9217,915,9221,941,9221,915,9225,915,9229,899,9233,899,9240,899,9248,899,9255,899,9259,899,9259,873,9263,873,9283,873,9303,873,9309,873,9309,857,9313,857,9333,857,9353,857,9373,857,9393,857,9413,857,9433,857,9453,857,9457,857,9457,873,9473,873,9476,846,9495,846,9499,857,9503,873,9507,873,9507,857,9522,857,9526,888,9537,888,9541,899,9545,899,9549,888,9553,873,9556,873,9568,873,9579,873,9591,873,9595,873,9595,846,9598,873,9598,846,9602,873,9602,846,9606,873,9606,846,9610,873,9610,846,9614,873,9617,846,9617,873,9621,846,9621,873,9625,857,9625,888,9629,857,9629,888,9633,857,9633,888,9636,857,9636,888,9640,857,9644,888,9644,857,9648,888,9648,857,9652,888,9652,857,9659,857,9663,846,9667,846,9667,831,9690,831,9690,804,9694,804,9697,793,9701,777,9705,777,9705,793,9720,793,9724,793,9744,793,9764,793,9784,793,9804,793,9819,793,9823,804,9827,804,9835,804,9842,804,9850,804,9854,804,9854,831,9869,831,9873,846,9888,846,9888,819,9892,819,9892,831,9896,831,9899,846,9903,846,9903,857,9918,857,9922,873,9937,873,9937,857,9941,857,9945,873,9949,888,9953,915,9960,915,9960,926,9964,926,9964,941,9968,941,9972,926,9987,926,9987,899,9991,873,10002,873,10006,888,10010,888,10021,888,10033,888,10044,888,10048,888,10052,915,10056,926,10067,926,10071,915,10086,915,10086,857,10101,857,10105,846,10124,846,10128,831,10132,819,10136,819,10136,831,10151,831,10155,846,10158,846,10158,831,10162,831,10162,819,10166,819,10186,819,10206,819,10216,819,10219,804,10250,804,10254,819,10284,819,10284,846,10315,846,10318,831,10322,831,10326,819,10330,804,10334,804,10334,819,10338,819,10345,819,10353,819,10360,819,10364,819,10368,831,10383,831,10383,819,10398,819,10402,857,10406,857,10406,846,10410,846,10410,831,10414,831,10418,846,10421,846,10425,831,10429,819,10433,819,10433,831,10448,831,10452,804,10456,804,10476,804,10581,804,10581,819,10604,819,10604,804,10608,804,10608,793,10616,793e" filled="f" stroked="t" strokeweight=".64pt" strokecolor="#6E6F72">
                <v:path arrowok="t"/>
              </v:shape>
            </v:group>
            <v:group style="position:absolute;left:5887;top:777;width:4728;height:3235" coordorigin="5887,777" coordsize="4728,3235">
              <v:shape style="position:absolute;left:5887;top:777;width:4728;height:3235" coordorigin="5887,777" coordsize="4728,3235" path="m5887,793l5894,793,5894,804,5898,793,5898,804,5902,804,5922,804,5942,804,5962,804,5967,804,5971,793,5971,819,5974,819,5978,888,5978,995,5982,1036,5986,1010,5986,983,5990,953,5990,915,5993,873,5993,831,5997,819,5997,804,6001,804,6021,804,6041,804,6051,804,6051,819,6066,819,6070,793,6070,819,6073,804,6077,857,6077,941,6081,995,6085,953,6089,926,6089,899,6093,857,6093,846,6096,831,6100,831,6100,819,6104,819,6124,819,6144,819,6161,819,6165,831,6165,819,6169,831,6173,804,6173,777,6176,777,6180,804,6180,915,6184,1010,6184,1444,6188,1646,6188,1768,6192,1539,6192,1212,6195,1117,6195,1036,6199,804,6199,873,6203,777,6207,857,6207,1334,6211,1905,6211,2408,6214,2545,6214,2393,6218,2286,6218,2599,6222,2926,6222,3060,6226,3048,6230,2980,6230,2869,6234,2774,6234,2381,6237,2328,6237,2545,6241,2869,6241,3155,6245,3399,6245,3441,6249,3265,6253,3334,6256,3361,6256,3399,6260,3441,6260,3456,6264,3429,6264,3387,6268,3509,6268,3578,6272,3658,6272,3673,6275,3589,6279,3494,6279,3483,6283,3536,6283,3361,6287,3589,6287,3685,6291,3589,6291,3578,6294,3673,6294,3658,6298,3509,6302,3563,6302,3399,6306,3429,6306,3483,6310,3170,6310,2763,6314,2831,6314,3239,6317,3334,6317,3292,6321,3319,6321,3429,6325,3441,6329,3334,6329,3277,6333,3265,6333,3361,6336,3292,6336,3345,6340,3456,6340,3441,6344,3334,6344,3361,6348,3483,6352,3467,6352,3170,6355,2801,6355,2545,6359,2530,6359,2667,6360,2702,6362,2773,6363,2843,6363,2914,6364,2984,6364,3020,6365,3055,6365,3126,6366,3196,6368,3267,6370,3337,6374,3441,6374,3429,6378,3414,6382,3456,6382,3467,6386,3441,6386,3387,6390,3304,6390,3334,6394,3441,6394,3509,6397,3509,6401,3605,6401,3589,6405,3563,6405,3521,6409,3441,6409,3414,6413,3414,6413,3429,6416,3292,6420,3292,6424,3265,6428,3292,6428,3387,6432,3483,6432,3429,6435,3414,6435,3456,6439,3441,6439,3224,6443,2789,6443,2408,6447,2218,6451,2721,6451,3265,6454,3742,6454,3563,6458,3345,6458,2652,6462,1646,6462,1661,6466,1920,6466,2667,6470,2831,6474,2599,6474,2679,6477,2747,6477,2801,6481,3102,6481,3277,6485,3277,6485,3292,6489,3319,6489,3387,6493,3372,6496,3208,6496,3048,6500,3128,6500,3060,6504,2953,6504,2869,6508,2843,6508,2831,6512,2816,6512,2801,6515,2858,6515,3075,6519,3224,6523,3182,6523,3170,6527,3265,6527,3334,6531,3319,6531,3345,6535,3197,6535,3128,6538,3170,6538,3155,6542,3086,6546,3113,6545,3133,6545,3153,6547,3233,6549,3273,6551,3293,6552,3313,6553,3333,6553,3352,6557,3387,6557,3361,6561,3372,6561,3399,6565,3536,6565,3441,6569,3414,6573,3467,6573,3441,6576,3319,6576,3304,6580,3399,6580,3361,6584,3361,6588,3319,6588,3208,6592,3075,6595,2926,6595,2843,6599,3113,6603,3144,6603,3155,6607,3102,6607,2991,6611,2980,6611,3022,6615,3060,6618,3075,6622,3075,6622,3113,6626,3113,6626,2964,6630,2763,6630,2816,6634,3006,6634,3155,6637,3113,6637,3006,6641,3006,6645,3102,6645,3155,6649,3224,6649,3144,6653,3102,6653,3144,6656,3170,6656,3128,6660,3102,6664,3128,6668,3155,6668,3170,6672,3170,6675,3155,6675,3144,6679,3170,6679,3277,6683,3334,6683,3551,6687,3509,6687,3239,6691,3265,6695,3334,6695,3113,6698,3006,6698,3170,6702,3060,6702,2964,6706,3033,6706,2869,6710,2614,6710,2641,6714,2641,6717,2747,6717,2679,6721,2736,6721,2938,6725,2938,6725,3060,6729,3494,6729,3551,6733,3414,6733,2801,6736,1825,6740,1661,6740,2138,6744,2355,6744,2545,6748,2462,6748,2926,6752,3319,6752,3334,6756,2896,6756,2355,6759,2340,6759,2747,6763,3399,6767,3319,6767,2869,6771,2298,6771,1947,6775,1825,6775,1863,6778,2027,6778,2721,6782,3319,6782,3768,6786,3780,6790,3700,6790,3780,6794,3807,6794,3685,6797,3521,6797,3673,6801,3685,6801,3536,6805,3494,6805,3551,6809,3494,6809,3277,6813,3208,6816,3144,6816,3208,6820,3334,6820,3361,6824,3265,6824,3277,6828,3387,6828,3467,6832,3536,6832,3685,6836,3807,6839,3768,6839,3631,6843,3563,6843,3589,6847,3578,6847,3646,6851,3673,6851,3605,6855,3551,6855,3494,6858,3441,6862,3345,6862,3494,6866,3456,6866,3521,6870,3605,6870,3536,6874,3304,6874,3102,6877,2991,6877,3197,6881,3224,6881,3265,6885,3208,6889,3128,6889,3075,6893,2980,6893,2884,6896,2980,6896,2858,6900,2774,6900,2763,6904,2679,6904,2614,6908,2694,6912,2843,6912,2641,6916,2721,6916,2858,6919,3060,6919,3128,6923,2831,6923,2667,6927,2843,6927,2831,6931,3128,6931,3345,6935,3387,6938,3467,6938,3658,6942,3673,6942,3536,6944,3490,6945,3445,6947,3354,6949,3263,6950,3172,6951,3081,6952,2990,6953,2944,6954,2853,6955,2762,6957,2671,6961,2530,6961,2572,6965,2519,6969,2503,6969,2488,6973,2519,6973,2616,6975,2714,6976,2811,6978,2909,6980,3006,6981,3055,6983,3152,6985,3250,6987,3347,6988,3445,6988,3494,6988,3551,6992,3494,6992,3414,6996,3429,6996,3334,6999,3304,6999,3399,7003,3467,7003,3509,7007,3509,7011,3521,7011,3551,7015,3509,7015,3292,7018,3033,7018,3006,7022,3170,7026,3022,7026,2926,7030,2831,7034,2816,7034,2858,7037,2816,7037,2736,7041,2694,7041,2721,7045,2652,7045,2641,7049,2641,7049,2679,7053,2705,7053,2736,7056,2721,7060,2694,7060,2789,7069,2714,7071,2635,7072,2555,7072,2535,7073,2455,7075,2415,7076,2340,7079,2408,7083,2557,7083,2694,7087,2789,7091,2747,7091,2694,7095,2705,7095,2896,7098,3006,7098,2938,7102,2801,7106,2763,7106,2801,7110,2869,7110,3086,7114,3022,7114,2980,7117,3060,7117,3197,7121,3208,7121,3033,7125,2869,7125,2763,7129,2843,7133,2831,7133,2667,7137,2462,7137,2408,7140,2599,7140,2801,7144,2869,7144,2858,7148,2884,7148,2991,7152,3075,7156,3102,7159,3113,7159,3006,7163,2816,7163,2679,7167,2652,7171,2667,7171,2801,7175,3033,7178,3170,7178,3182,7182,3197,7182,3292,7186,3467,7186,3578,7190,3509,7190,3361,7194,3022,7194,3197,7197,3292,7197,3265,7201,3265,7205,3304,7205,3250,7209,3086,7209,3022,7213,3048,7219,3127,7220,3187,7220,3207,7220,3227,7221,3247,7222,3267,7224,3286,7228,3483,7228,3399,7232,3345,7232,3399,7236,3441,7239,3494,7239,3536,7243,3467,7243,3441,7247,3441,7247,3467,7251,3521,7255,3551,7255,3563,7258,3563,7258,3551,7262,3578,7262,3673,7266,3711,7266,3673,7270,3589,7274,3658,7277,3753,7277,3727,7281,3711,7281,3700,7285,3727,7285,3768,7289,3822,7289,3864,7293,3807,7293,3928,7297,4012,7300,3917,7300,3848,7304,3837,7304,3822,7308,3768,7308,3658,7312,3631,7312,3616,7316,3631,7316,3673,7319,3700,7323,3685,7327,3685,7331,3658,7335,3700,7335,3711,7338,3658,7338,3551,7342,3429,7342,3060,7346,2991,7350,3387,7350,3753,7354,3837,7354,3822,7357,3890,7357,3864,7361,3848,7361,3822,7365,3822,7365,3848,7369,3864,7369,3848,7373,3848,7377,3890,7377,3917,7380,3902,7380,3890,7384,3902,7384,3959,7388,3959,7388,3902,7392,3753,7392,3848,7396,3890,7399,2964,7399,2122,7403,1932,7403,1863,7407,2176,7407,2572,7411,3304,7411,3658,7415,3616,7415,3742,7418,3837,7422,3848,7422,3959,7426,3890,7426,3917,7430,3902,7430,3875,7434,3837,7434,3822,7438,3848,7438,3890,7441,3753,7441,3711,7445,3551,7449,3224,7449,3006,7453,3006,7453,3102,7457,3155,7457,3265,7460,3033,7460,2721,7464,2519,7464,2488,7468,2614,7472,2721,7472,2747,7476,2938,7479,3006,7479,3086,7483,3075,7483,3022,7487,3048,7487,3155,7491,3170,7491,3102,7495,3128,7498,3250,7498,3239,7502,3113,7502,3128,7506,3265,7506,3277,7510,2884,7510,2530,7514,2450,7514,2519,7518,2599,7521,2641,7521,2667,7525,2843,7525,2774,7529,2789,7529,2869,7533,2896,7533,2911,7537,3113,7537,3372,7540,3292,7544,3250,7544,3170,7548,3086,7548,3048,7552,3033,7552,3048,7556,3060,7556,2926,7559,2938,7559,2953,7563,2980,7563,3144,7567,3345,7571,3467,7571,3494,7575,3700,7575,3589,7578,3467,7582,3616,7582,3742,7586,3780,7586,3742,7590,3768,7594,3753,7596,3673,7598,3613,7598,3593,7601,3513,7601,3433,7605,3372,7605,3292,7609,3292,7609,3224,7613,3144,7613,3155,7617,3239,7620,3239,7620,3155,7624,3102,7624,3334,7628,3536,7628,3616,7632,3673,7632,3727,7636,3742,7636,3700,7639,3890,7643,3742,7643,3822,7647,3875,7647,3768,7651,3848,7651,3890,7655,3646,7655,3807,7658,3646,7658,3509,7662,3399,7666,3208,7666,2980,7670,2964,7670,3075,7671,3095,7672,3116,7675,3177,7677,3238,7678,3299,7680,3359,7681,3421,7681,3483,7681,3673,7685,3605,7685,3361,7689,3128,7693,3144,7693,3239,7697,3429,7697,3658,7700,3768,7700,3711,7704,3631,7704,3673,7708,3768,7708,3795,7712,3753,7716,3768,7716,3780,7719,3727,7719,3631,7723,3551,7727,3551,7727,3536,7731,3494,7731,3456,7735,3387,7735,3334,7739,3456,7742,3372,7746,3293,7747,3233,7749,3172,7750,3112,7750,3052,7754,3033,7754,3170,7758,3022,7758,3102,7761,3304,7765,3265,7765,3006,7769,2953,7769,3113,7773,2816,7773,2858,7776,2941,7778,3025,7780,3108,7780,3192,7780,3220,7781,3303,7783,3386,7788,3521,7788,3509,7790,3486,7794,3417,7797,3348,7799,3279,7800,3233,7801,3210,7803,3141,7806,3071,7807,3048,7807,3022,7811,3033,7815,3006,7815,2938,7819,2896,7819,2911,7822,2896,7822,2869,7826,2896,7826,2926,7830,2884,7830,2736,7834,2583,7838,2530,7838,2667,7841,2896,7845,2991,7845,3022,7849,2191,7849,1227,7853,1021,7853,983,7857,1768,7857,2286,7860,3197,7864,3711,7864,3795,7868,3700,7868,2747,7872,2176,7872,2652,7876,2896,7876,3208,7879,3753,7879,3768,7883,3483,7887,3536,7887,3361,7891,3265,7891,3208,7895,3144,7895,2980,7899,2884,7899,3060,7902,3372,7902,3429,7906,3361,7910,3265,7910,3128,7914,2926,7914,2831,7918,3086,7918,3429,7921,3429,7921,3551,7925,3483,7925,3441,7929,3551,7929,3361,7933,3144,7937,3292,7937,3224,7940,3387,7940,3483,7944,3456,7944,3372,7948,3224,7948,2926,7952,2625,7952,2298,7956,2641,7959,2980,7959,2991,7963,2843,7963,2896,7967,3022,7971,3144,7971,3265,7975,3022,7975,2652,7979,2599,7979,2705,7982,2747,7986,2774,7986,2721,7990,3006,7990,3277,7994,3399,7994,3467,7998,3578,7998,3673,8001,3711,8001,3970,8005,3917,8009,3864,8009,3890,8013,3959,8013,3997,8017,3959,8017,3917,8020,3928,8020,3959,8024,3902,8024,3768,8028,3727,8032,3780,8032,3822,8036,3807,8036,3822,8040,3780,8040,3742,8043,3727,8047,3727,8051,3711,8051,3483,8055,3509,8059,3494,8059,3441,8062,3399,8062,3387,8066,3467,8066,3551,8070,3429,8070,3372,8074,3361,8074,3399,8078,3456,8081,3456,8081,3441,8085,3441,8085,3361,8089,3467,8089,3483,8093,3414,8093,3441,8097,3551,8097,3494,8100,3345,8100,3372,8104,3361,8108,3345,8108,3361,8112,3372,8112,3414,8116,3509,8116,3578,8120,3494,8120,3265,8123,3170,8123,3304,8127,3399,8131,3250,8131,3075,8135,3022,8135,3128,8139,3128,8139,3170,8142,3239,8142,3277,8146,3277,8146,3304,8150,3334,8154,3304,8154,3372,8158,3372,8158,3277,8161,3208,8161,3250,8165,3292,8165,3265,8169,3182,8169,3022,8173,2884,8173,2858,8177,2911,8180,2991,8180,3170,8184,3319,8184,3182,8188,3224,8192,3182,8192,3224,8196,3277,8200,3182,8203,3006,8203,3102,8207,3182,8207,3239,8211,3372,8211,3521,8215,3521,8215,3414,8219,3578,8219,3536,8222,3521,8226,3441,8230,3319,8230,3334,8234,3429,8234,3536,8238,3208,8238,3250,8241,3345,8241,2911,8242,2816,8243,2721,8244,2626,8244,2531,8244,2436,8245,2341,8245,2246,8245,2151,8245,2056,8245,1960,8245,1865,8245,1770,8246,1675,8246,1580,8247,1485,8248,1390,8249,1295,8250,1200,8251,1105,8253,1010,8257,899,8260,915,8260,873,8264,819,8264,804,8268,777,8272,819,8276,899,8276,777,8280,777,8280,888,8283,777,8283,926,8287,926,8287,1036,8291,1036,8291,857,8295,846,8295,873,8299,804,8302,846,8302,804,8306,888,8306,873,8310,777,8314,804,8314,777,8318,793,8318,777,8333,777,8333,899,8337,804,8337,777,8341,777,8341,793,8344,831,8344,793,8348,777,8360,777,8363,793,8363,819,8367,777,8390,777,8390,793,8394,777,8398,793,8401,804,8405,804,8405,793,8409,793,8409,777,8413,777,8417,793,8432,793,8432,777,8436,777,8442,777,8448,777,8455,777,8459,777,8462,777,8466,793,8813,793,8813,777,8817,777,8837,777,8857,777,8877,777,8897,777,8917,777,8977,777,8977,804,8981,793,8984,804,8984,793,8988,804,8988,793,8992,804,8992,793,9011,793,9011,804,9015,804,9015,819,9019,819,9023,831,9026,831,9030,819,9042,819,9045,831,9049,831,9057,831,9064,831,9072,831,9076,831,9080,846,9091,846,9095,831,9099,831,9111,831,9124,831,9137,831,9141,831,9144,846,9160,846,9160,819,9163,804,9163,819,9167,804,9167,819,9171,804,9171,819,9175,804,9179,831,9179,819,9183,831,9183,819,9186,831,9186,819,9190,831,9190,819,9194,831,9194,819,9198,831,9202,819,9202,831,9205,819,9205,831,9209,819,9209,831,9213,819,9213,831,9217,819,9217,831,9221,819,9221,831,9224,831,9228,846,9232,846,9252,846,9272,846,9292,846,9308,846,9308,831,9343,831,9363,831,9383,831,9403,831,9423,831,9443,831,9457,831,9457,846,9472,846,9476,819,9495,819,9499,831,9503,846,9506,846,9506,831,9510,831,9518,831,9525,831,9533,831,9537,831,9541,846,9544,846,9548,831,9552,819,9556,819,9576,819,9596,819,9616,819,9621,819,9625,831,9659,831,9663,819,9666,819,9666,804,9670,804,9677,804,9683,804,9689,804,9693,804,9697,793,9701,777,9705,777,9705,793,9708,793,9819,793,9823,804,9868,804,9872,819,9891,819,9891,831,9895,831,9899,846,9903,846,9903,857,9918,857,9922,846,9937,846,9937,831,9941,831,9945,846,9948,857,9952,857,9952,831,9960,831,9960,846,9964,846,9964,857,9967,857,9971,846,9975,846,9983,846,9990,846,9998,846,10002,846,10006,857,10051,857,10055,846,10066,846,10070,831,10074,831,10082,831,10089,831,10097,831,10101,831,10105,819,10124,819,10127,804,10131,793,10135,793,10135,804,10150,804,10154,819,10158,819,10158,804,10162,804,10162,793,10166,793,10186,793,10206,793,10215,793,10219,777,10249,777,10253,793,10284,793,10284,819,10314,819,10318,831,10322,831,10326,819,10329,804,10333,804,10333,819,10337,819,10345,819,10352,819,10360,819,10364,819,10367,831,10383,831,10383,819,10398,819,10402,857,10406,857,10406,846,10409,846,10409,831,10413,831,10417,846,10421,846,10425,831,10428,819,10432,819,10432,831,10447,831,10451,804,10455,804,10475,804,10495,804,10515,804,10535,804,10555,804,10575,804,10581,804,10581,819,10604,819,10604,804,10608,804,10608,793,10615,793e" filled="f" stroked="t" strokeweight=".64pt" strokecolor="#BCBEC0">
                <v:path arrowok="t"/>
              </v:shape>
            </v:group>
            <v:group style="position:absolute;left:5887;top:777;width:4728;height:3467" coordorigin="5887,777" coordsize="4728,3467">
              <v:shape style="position:absolute;left:5887;top:777;width:4728;height:3467" coordorigin="5887,777" coordsize="4728,3467" path="m5887,777l5891,777,5894,804,5894,777,5898,804,5898,819,5913,819,5913,846,5917,846,5921,819,5925,819,5938,819,5950,819,5963,819,5967,819,5971,804,5971,831,5974,831,5978,899,5978,1010,5982,1048,5988,981,5990,941,5990,921,5991,901,5993,881,5994,861,5996,841,5997,819,6001,819,6021,819,6041,819,6051,819,6051,831,6066,831,6070,819,6070,846,6073,831,6077,888,6077,983,6081,1021,6085,983,6086,963,6087,943,6089,923,6090,903,6092,883,6092,863,6096,846,6100,846,6100,831,6104,831,6124,831,6144,831,6150,831,6150,857,6153,857,6157,831,6161,831,6165,804,6169,819,6169,831,6173,819,6173,777,6176,777,6180,846,6180,926,6184,1105,6184,1593,6188,1837,6188,1947,6192,1730,6192,1376,6195,1296,6195,1200,6199,983,6199,1075,6203,941,6207,1117,6207,1619,6211,2233,6211,2736,6214,2911,6214,2816,6218,2747,6218,3113,6222,3441,6222,3578,6226,3563,6230,3494,6230,3387,6234,3292,6234,2926,6237,2884,6237,3113,6241,3456,6241,3768,6245,4012,6245,4092,6249,3959,6253,4039,6253,4066,6256,4054,6256,4092,6260,4108,6264,4039,6264,3997,6268,4092,6268,4161,6272,4214,6272,4229,6275,4134,6279,4054,6279,4039,6283,4092,6283,3944,6287,4203,6287,4245,6291,4188,6291,4176,6294,4245,6298,4119,6302,4176,6302,4024,6306,4081,6306,4149,6310,3848,6310,3456,6314,3521,6314,3928,6317,4012,6317,3986,6321,3997,6321,4108,6325,4119,6329,4024,6329,3959,6333,3959,6333,4012,6336,3944,6336,3997,6340,4108,6340,4066,6344,3959,6344,3986,6348,4134,6352,4176,6352,3944,6355,3578,6355,3361,6359,3345,6359,3509,6360,3543,6362,3611,6363,3679,6363,3747,6364,3815,6364,3849,6364,3883,6365,3950,6366,4018,6367,4086,6369,4154,6374,4214,6374,4176,6378,4134,6382,4149,6382,4161,6386,4134,6386,4024,6390,3944,6394,4024,6394,4092,6397,4092,6401,4176,6401,4161,6405,4134,6405,4119,6409,4081,6409,4054,6413,4081,6413,4119,6416,4039,6416,4081,6420,4054,6424,4024,6424,4012,6428,4012,6428,4081,6432,4134,6432,4039,6435,3986,6435,4012,6439,3970,6439,3711,6443,3277,6443,2884,6447,2721,6451,3265,6451,3837,6454,4245,6454,4108,6458,3875,6458,3182,6462,2206,6462,2218,6466,2519,6466,3304,6470,3536,6474,3372,6474,3536,6477,3646,6477,3742,6481,4066,6481,4245,6493,4245,6496,4149,6496,4012,6500,4092,6500,4024,6504,3928,6504,3848,6508,3837,6508,3822,6512,3837,6512,3795,6515,3837,6515,4024,6519,4134,6523,4092,6523,4054,6527,4134,6527,4188,6531,4176,6531,4203,6535,4054,6535,3986,6538,4039,6538,4066,6542,3997,6546,4054,6546,4149,6550,4176,6550,4161,6554,4188,6554,4229,6557,4203,6557,4176,6561,4161,6561,4188,6565,4245,6565,4229,6569,4203,6573,4245,6576,4176,6576,4161,6580,4245,6588,4245,6588,4161,6592,4054,6595,3902,6595,3822,6599,4054,6603,4081,6603,4134,6607,4081,6607,3970,6611,3917,6611,3959,6615,4039,6618,4081,6622,4081,6622,4108,6626,4108,6626,3959,6630,3753,6630,3807,6634,3997,6634,4149,6637,4108,6637,3997,6641,3997,6645,4092,6645,4161,6649,4214,6649,4149,6653,4108,6653,4119,6656,4149,6656,4108,6660,4039,6664,4024,6668,4039,6668,4054,6672,4054,6672,4012,6675,3997,6675,3959,6679,3917,6683,3917,6683,4149,6687,4149,6687,3902,6691,3986,6695,4119,6695,3970,6698,3902,6698,4108,6702,4054,6702,4024,6706,4119,6706,3970,6710,3768,6710,3807,6714,3837,6717,3917,6717,3822,6721,3795,6721,3917,6725,3807,6725,3864,6729,4176,6733,3970,6733,3361,6736,2355,6740,2164,6740,2641,6744,2831,6744,2991,6748,2831,6748,3250,6752,3658,6756,3208,6756,2652,6759,2625,6759,3060,6763,3700,6767,3658,6767,3197,6771,2641,6771,2313,6775,2191,6775,2244,6778,2450,6778,3144,6782,3742,6782,4188,6786,4203,6790,4161,6790,4245,6794,4245,6794,4176,6797,4039,6797,4203,6801,4214,6801,4092,6805,4054,6805,4119,6809,4054,6809,3875,6813,3875,6816,3822,6816,3875,6820,3997,6820,3986,6824,3890,6824,3875,6828,3944,6828,3970,6832,4012,6832,4119,6836,4229,6839,4149,6839,3997,6843,3902,6843,3944,6847,3959,6847,4066,6851,4108,6851,4081,6855,4054,6855,4012,6858,3959,6862,3902,6862,4054,6866,4012,6866,4066,6870,4108,6870,4024,6874,3795,6874,3578,6877,3521,6877,3837,6881,3944,6881,4039,6885,4066,6889,4066,6889,4092,6893,4081,6893,4054,6896,4229,6896,4176,6900,4108,6900,4119,6904,4054,6904,3986,6908,4066,6912,4176,6912,3875,6916,3864,6916,3970,6919,4119,6919,4092,6923,3711,6923,3441,6927,3578,6927,3509,6931,3807,6931,4024,6935,4054,6938,4161,6938,4245,6946,4245,6950,4203,6950,4161,6954,4066,6954,3970,6957,3875,6961,3837,6961,3902,6965,3864,6965,3837,6969,3807,6969,3753,6973,3753,6973,3837,6976,3944,6976,4024,6980,4012,6984,4092,6984,4214,6988,4245,6992,4176,6992,4054,6996,4024,6996,3928,6999,3902,6999,4012,7003,4149,7003,4188,7007,4229,7011,4245,7015,4245,7015,4108,7018,3890,7022,4119,7022,4161,7026,4066,7026,3997,7030,3944,7034,3944,7034,4012,7037,4012,7037,3917,7041,3902,7041,3928,7045,3864,7049,3864,7049,3902,7053,3944,7053,3970,7056,3997,7060,3997,7060,4092,7064,4108,7064,4149,7068,4149,7068,4134,7072,4081,7072,3986,7076,3902,7076,3875,7079,3944,7083,4081,7083,4214,7087,4245,7091,4203,7091,4119,7095,4108,7095,4245,7098,4245,7102,4108,7106,4039,7106,4081,7110,4081,7110,4214,7114,4108,7114,4054,7117,4134,7117,4229,7121,4245,7121,4081,7125,3917,7125,3837,7129,3917,7133,3970,7133,3837,7137,3673,7137,3658,7140,3864,7140,4039,7144,3997,7144,3928,7148,3986,7148,4092,7152,4176,7156,4229,7159,4245,7159,4108,7163,3917,7163,3768,7167,3727,7171,3700,7171,3822,7175,4024,7178,4108,7178,4081,7182,4081,7182,4134,7186,4245,7190,4245,7190,4092,7194,3742,7194,3917,7197,4054,7201,4081,7205,4161,7205,4108,7209,3970,7213,4024,7215,4045,7219,4107,7219,4147,7220,4166,7220,4185,7222,4204,7223,4222,7228,4245,7228,4229,7232,4108,7232,4081,7236,4066,7236,3997,7239,4024,7239,4134,7243,4203,7243,4245,7255,4245,7258,4203,7258,4119,7262,4134,7262,4188,7266,4203,7266,4119,7270,4012,7274,4081,7277,4176,7277,4149,7281,4119,7281,4108,7285,4119,7285,4161,7289,4203,7289,4229,7293,4161,7293,4245,7297,4245,7300,4176,7300,4092,7304,4066,7304,4039,7308,4039,7308,4024,7312,4024,7316,4039,7316,4081,7319,4119,7323,4119,7327,4081,7331,4066,7331,4054,7335,4092,7335,4108,7338,4012,7338,3944,7342,3807,7342,3441,7346,3361,7350,3727,7350,4092,7354,4134,7354,4119,7357,4188,7357,4119,7361,4108,7361,4081,7365,4081,7365,4108,7369,4119,7369,4108,7373,4092,7377,4134,7377,4161,7380,4149,7380,4119,7384,4119,7384,4176,7388,4176,7388,4119,7392,3970,7392,4092,7396,4161,7399,3277,7399,2477,7403,2298,7403,2260,7407,2572,7407,2964,7411,3700,7411,4054,7415,3997,7415,4092,7418,4149,7422,4134,7422,4245,7426,4176,7426,4188,7430,4176,7430,4134,7434,4092,7434,4081,7438,4108,7438,4245,7441,4245,7445,4229,7449,3986,7449,3864,7453,3944,7453,4134,7457,4245,7460,4176,7460,3864,7464,3631,7464,3605,7468,3685,7472,3753,7472,3742,7476,3917,7476,3928,7479,3997,7479,4092,7483,4081,7483,4024,7487,4081,7487,4188,7491,4214,7491,4149,7495,4203,7498,4245,7502,4229,7502,4245,7510,4245,7510,3902,7514,3822,7514,3928,7518,4039,7521,4081,7525,4203,7525,4066,7529,3997,7529,3986,7533,3928,7533,3864,7537,3997,7537,4214,7540,4066,7544,3997,7544,3917,7548,3864,7548,3807,7552,3795,7552,3807,7556,3822,7556,3685,7559,3700,7559,3711,7563,3727,7563,3890,7567,4092,7571,4214,7575,4245,7575,4149,7578,4012,7578,3986,7582,4092,7582,4188,7586,4188,7586,4161,7590,4188,7594,4176,7598,4161,7598,4134,7601,4092,7601,4012,7605,3986,7609,3986,7609,3917,7613,3837,7613,3807,7617,3848,7620,3822,7620,3727,7624,3631,7624,3822,7628,3986,7628,4024,7632,4066,7632,4108,7636,4108,7636,3997,7639,4108,7643,3890,7643,3997,7647,4054,7647,3986,7651,4108,7651,4176,7655,3970,7655,4161,7658,4039,7658,3928,7662,3864,7666,3700,7666,3509,7670,3494,7670,3673,7670,3696,7671,3766,7673,3835,7675,3904,7676,3927,7677,3950,7679,4019,7681,4088,7681,4134,7681,4245,7685,4203,7685,3959,7689,3685,7693,3658,7693,3711,7697,3875,7697,4081,7700,4188,7700,4092,7704,3970,7704,3959,7708,4039,7708,4092,7712,4054,7716,4066,7716,4092,7719,4081,7719,3986,7723,3928,7727,3959,7727,3944,7731,3928,7731,3890,7735,3864,7735,3848,7739,4039,7742,4012,7742,3986,7746,4012,7746,3970,7750,3890,7750,3848,7754,3848,7754,3970,7758,3864,7758,3944,7761,4134,7765,4054,7765,3780,7769,3700,7769,3864,7773,3589,7773,3631,7777,3646,7777,3700,7780,3768,7780,3890,7784,4054,7788,4134,7788,4149,7792,4119,7796,4119,7796,4108,7799,4081,7799,4024,7803,3986,7803,4024,7807,3986,7807,3959,7811,3970,7815,3944,7815,3902,7819,3864,7819,3902,7822,3875,7822,3890,7826,3917,7826,3970,7830,3928,7830,3807,7834,3658,7838,3605,7838,3711,7841,3890,7841,3822,7845,3822,7845,3711,7849,2774,7849,1688,7853,1391,7853,1280,7857,2000,7857,2488,7860,3399,7864,3917,7864,4024,7868,3970,7868,3048,7872,2599,7872,3128,7876,3372,7876,3685,7879,4245,7883,3986,7887,4066,7887,3890,7891,3822,7891,3768,7895,3700,7895,3536,7899,3441,7899,3616,7902,3848,7902,3795,7906,3658,7910,3589,7910,3494,7914,3345,7914,3292,7918,3578,7918,3959,7921,3997,7921,4149,7925,4081,7929,4188,7929,3997,7933,3795,7937,3928,7937,3864,7940,3986,7940,4081,7944,4054,7944,3959,7948,3768,7948,3429,7952,3102,7952,2774,7956,3075,7959,3399,7959,3372,7963,3224,7963,3239,7967,3361,7971,3509,7971,3631,7975,3429,7975,3060,7979,3033,7979,3144,7982,3182,7986,3208,7986,3128,7990,3414,7990,3646,7994,3727,7994,3753,7998,3837,7998,3928,8001,3959,8001,4161,8005,4108,8009,4054,8009,4081,8013,4134,8013,4149,8017,4108,8017,4066,8020,4108,8020,4176,8024,4134,8024,4024,8028,4012,8032,4108,8032,4161,8036,4176,8036,4203,8040,4188,8040,4119,8043,4108,8047,4119,8051,4134,8051,3917,8055,4012,8059,4039,8062,4024,8062,4081,8066,4176,8066,4245,8070,4092,8070,4039,8074,4024,8074,4066,8078,4108,8081,4108,8081,4066,8085,4066,8085,3986,8089,4119,8089,4134,8093,4066,8093,4108,8097,4245,8097,4188,8100,4012,8100,3997,8104,3970,8108,3959,8108,4012,8112,4066,8112,4134,8116,4245,8120,4245,8120,4149,8123,4081,8123,4245,8131,4245,8131,4092,8135,3997,8135,4012,8139,3959,8142,3997,8146,3997,8150,4024,8154,3970,8154,4039,8158,4024,8158,3928,8161,3902,8161,3944,8165,3970,8165,3944,8169,3837,8169,3673,8173,3494,8173,3509,8177,3563,8180,3646,8180,3822,8184,3997,8184,3864,8188,3944,8192,3917,8192,3959,8196,4054,8196,4039,8200,3917,8203,3753,8203,3822,8207,3875,8207,3928,8211,3986,8211,4119,8215,4092,8215,3986,8219,4149,8219,4108,8222,4092,8222,4134,8226,4081,8230,4012,8230,4024,8234,4134,8234,4245,8238,3944,8238,3890,8241,3917,8241,3387,8242,3274,8243,3160,8243,3046,8244,2933,8244,2819,8244,2706,8245,2592,8245,2479,8245,2365,8245,2252,8245,2138,8246,2025,8246,1912,8247,1798,8247,1685,8248,1571,8249,1458,8250,1344,8251,1230,8253,1117,8257,1010,8260,1036,8260,1021,8264,968,8264,953,8268,888,8268,873,8272,968,8276,1010,8276,846,8280,857,8280,926,8283,777,8283,899,8287,899,8287,968,8291,968,8291,804,8295,793,8295,819,8299,777,8302,819,8306,926,8306,915,8310,804,8310,831,8314,888,8314,857,8318,888,8318,873,8321,873,8325,857,8325,846,8329,857,8333,873,8333,953,8337,857,8337,804,8341,804,8341,846,8344,888,8344,846,8348,804,8352,831,8356,831,8360,819,8363,846,8363,873,8367,819,8367,846,8371,819,8375,846,8375,819,8379,846,8379,819,8382,846,8382,819,8386,846,8386,819,8390,846,8390,819,8394,846,8398,819,8401,804,8405,804,8405,793,8409,793,8409,777,8413,777,8417,793,8421,793,8441,793,8461,793,8481,793,8501,793,8523,793,8527,793,8547,793,8567,793,8587,793,8607,793,8627,793,8647,793,8667,793,8687,793,8707,793,8727,793,8813,793,8813,777,8977,777,8977,804,9000,804,9011,804,9011,819,9015,819,9015,831,9019,831,9023,846,9042,846,9045,857,9061,857,9061,846,9076,846,9080,857,9091,857,9095,846,9099,846,9111,846,9124,846,9137,846,9141,846,9144,857,9160,857,9160,846,9175,846,9179,857,9183,857,9203,857,9223,857,9243,857,9263,857,9283,857,9303,857,9308,857,9308,846,9312,846,9332,846,9352,846,9372,846,9392,846,9412,846,9432,846,9452,846,9457,846,9457,857,9461,857,9472,857,9476,831,9495,831,9499,846,9503,857,9506,857,9506,846,9510,846,9518,846,9525,846,9533,846,9537,846,9541,857,9544,857,9548,846,9552,831,9556,831,9576,831,9596,831,9616,831,9621,831,9625,846,9628,846,9637,846,9646,846,9655,846,9659,846,9663,831,9666,831,9666,819,9689,819,9689,804,9693,804,9697,793,9701,777,9705,777,9705,793,9708,793,9819,793,9823,804,9853,804,9853,819,9868,819,9872,831,9887,831,9887,819,9891,819,9891,831,9895,831,9899,846,9903,846,9903,857,9914,857,9937,857,9937,846,9941,846,9945,857,9948,873,9952,873,9952,857,9960,857,9960,873,9964,873,9964,888,9967,888,9971,873,9986,873,9986,857,10002,857,10006,873,10009,873,10029,873,10049,873,10066,873,10070,857,10086,857,10086,846,10101,846,10105,831,10124,831,10127,819,10131,804,10135,804,10135,819,10150,819,10154,831,10158,831,10158,819,10162,819,10162,804,10166,804,10186,804,10206,804,10215,804,10219,793,10223,793,10230,793,10238,793,10246,793,10249,793,10253,804,10284,804,10284,831,10322,831,10326,819,10329,804,10333,804,10333,819,10356,819,10364,819,10367,831,10383,831,10383,819,10398,819,10402,857,10406,857,10406,846,10409,846,10409,831,10413,831,10417,873,10421,873,10425,857,10428,846,10432,846,10432,857,10447,857,10451,804,10455,804,10475,804,10495,804,10515,804,10535,804,10547,804,10550,831,10554,831,10562,831,10569,831,10577,831,10581,831,10581,819,10604,819,10604,804,10608,804,10608,793,10615,793e" filled="f" stroked="t" strokeweight=".64pt" strokecolor="#696B6D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300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3918" w:right="203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3918" w:right="203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3918" w:right="203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3918" w:right="203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005" w:right="226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69" w:lineRule="exact" w:before="79"/>
        <w:ind w:left="409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129" w:val="left" w:leader="none"/>
          <w:tab w:pos="6116" w:val="left" w:leader="none"/>
          <w:tab w:pos="7149" w:val="left" w:leader="none"/>
          <w:tab w:pos="8181" w:val="left" w:leader="none"/>
          <w:tab w:pos="9217" w:val="left" w:leader="none"/>
        </w:tabs>
        <w:spacing w:line="148" w:lineRule="exact"/>
        <w:ind w:left="418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200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2500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4"/>
        <w:ind w:left="3914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13.6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Plot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color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row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Vienna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2386"/>
        <w:jc w:val="both"/>
      </w:pPr>
      <w:r>
        <w:rPr/>
        <w:pict>
          <v:group style="position:absolute;margin-left:88.375pt;margin-top:-2.905872pt;width:24.25pt;height:48.25pt;mso-position-horizontal-relative:page;mso-position-vertical-relative:paragraph;z-index:-2662" coordorigin="1768,-58" coordsize="485,965">
            <v:group style="position:absolute;left:1892;top:305;width:238;height:239" coordorigin="1892,305" coordsize="238,239">
              <v:shape style="position:absolute;left:1892;top:305;width:238;height:239" coordorigin="1892,305" coordsize="238,239" path="m2130,424l2112,488,2064,532,2021,544,1996,542,1934,516,1897,465,1892,444,1893,418,1917,353,1964,314,2004,305,2028,307,2089,335,2124,387,2130,424xe" filled="f" stroked="t" strokeweight=".25pt" strokecolor="#231F20">
                <v:path arrowok="t"/>
              </v:shape>
            </v:group>
            <v:group style="position:absolute;left:1770;top:424;width:480;height:2" coordorigin="1770,424" coordsize="480,2">
              <v:shape style="position:absolute;left:1770;top:424;width:480;height:2" coordorigin="1770,424" coordsize="480,0" path="m1770,424l2250,424e" filled="f" stroked="t" strokeweight=".25pt" strokecolor="#231F20">
                <v:path arrowok="t"/>
              </v:shape>
            </v:group>
            <v:group style="position:absolute;left:2010;top:-56;width:2;height:960" coordorigin="2010,-56" coordsize="2,960">
              <v:shape style="position:absolute;left:2010;top:-56;width:2;height:960" coordorigin="2010,-56" coordsize="0,960" path="m2010,-56l2010,90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2.905872pt;width:24.25pt;height:48.25pt;mso-position-horizontal-relative:page;mso-position-vertical-relative:paragraph;z-index:-2661" coordorigin="13588,-58" coordsize="485,965">
            <v:group style="position:absolute;left:13712;top:305;width:238;height:239" coordorigin="13712,305" coordsize="238,239">
              <v:shape style="position:absolute;left:13712;top:305;width:238;height:239" coordorigin="13712,305" coordsize="238,239" path="m13950,424l13932,488,13884,532,13841,544,13816,542,13754,516,13717,465,13712,444,13713,418,13737,353,13784,314,13824,305,13848,307,13909,335,13944,387,13950,424xe" filled="f" stroked="t" strokeweight=".25pt" strokecolor="#231F20">
                <v:path arrowok="t"/>
              </v:shape>
            </v:group>
            <v:group style="position:absolute;left:13590;top:424;width:480;height:2" coordorigin="13590,424" coordsize="480,2">
              <v:shape style="position:absolute;left:13590;top:424;width:480;height:2" coordorigin="13590,424" coordsize="480,0" path="m13590,424l14070,424e" filled="f" stroked="t" strokeweight=".25pt" strokecolor="#231F20">
                <v:path arrowok="t"/>
              </v:shape>
            </v:group>
            <v:group style="position:absolute;left:13830;top:-56;width:2;height:960" coordorigin="13830,-56" coordsize="2,960">
              <v:shape style="position:absolute;left:13830;top:-56;width:2;height:960" coordorigin="13830,-56" coordsize="0,960" path="m13830,-56l13830,90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branche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ope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sky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13</w:t>
      </w:r>
      <w:r>
        <w:rPr>
          <w:b w:val="0"/>
          <w:bCs w:val="0"/>
          <w:color w:val="231F20"/>
          <w:spacing w:val="4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choos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representativ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include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sky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chose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350);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pixel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acros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13.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624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827" w:right="443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45pt;width:238.395pt;height:13.168pt;mso-position-horizontal-relative:page;mso-position-vertical-relative:paragraph;z-index:-266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13.1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Exploring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sky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situation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5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'Vienna.jpg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image(v)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figure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400;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v(row,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v(row,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v(row,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:,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plot(red,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plot(gr,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'g'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55pt;width:228.0pt;height:.1pt;mso-position-horizontal-relative:page;mso-position-vertical-relative:paragraph;z-index:-2664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plot(bl,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4"/>
          <w:pgSz w:w="15840" w:h="24480"/>
          <w:pgMar w:header="4827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1670" w:firstLine="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                            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299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auto"/>
        <w:ind w:left="4350" w:right="297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(350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choice).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1" w:lineRule="auto" w:before="7"/>
        <w:ind w:left="4350" w:right="2027"/>
        <w:jc w:val="left"/>
      </w:pPr>
      <w:r>
        <w:rPr>
          <w:b w:val="0"/>
          <w:bCs w:val="0"/>
          <w:color w:val="231F20"/>
          <w:spacing w:val="3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5–7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Extrac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layer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chose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row.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1:length(y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horizontal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2" w:lineRule="exact"/>
        <w:ind w:left="0" w:right="3394"/>
        <w:jc w:val="center"/>
      </w:pPr>
      <w:r>
        <w:rPr>
          <w:b w:val="0"/>
          <w:bCs w:val="0"/>
          <w:color w:val="231F20"/>
          <w:spacing w:val="0"/>
          <w:w w:val="100"/>
        </w:rPr>
        <w:t>row.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8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13.6,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around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250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almost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white.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“spikes”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chosen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threshold,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comfortably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threshold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 w:firstLine="240"/>
        <w:jc w:val="both"/>
      </w:pPr>
      <w:r>
        <w:rPr/>
        <w:pict>
          <v:group style="position:absolute;margin-left:88.375pt;margin-top:53.151649pt;width:24.25pt;height:48.25pt;mso-position-horizontal-relative:page;mso-position-vertical-relative:paragraph;z-index:-2659" coordorigin="1768,1063" coordsize="485,965">
            <v:group style="position:absolute;left:1892;top:1426;width:238;height:239" coordorigin="1892,1426" coordsize="238,239">
              <v:shape style="position:absolute;left:1892;top:1426;width:238;height:239" coordorigin="1892,1426" coordsize="238,239" path="m2130,1546l2112,1609,2064,1653,2021,1665,1996,1663,1934,1637,1897,1586,1892,1565,1893,1539,1917,1474,1964,1435,2004,1426,2028,1428,2089,1456,2124,1509,2130,1546xe" filled="f" stroked="t" strokeweight=".25pt" strokecolor="#231F20">
                <v:path arrowok="t"/>
              </v:shape>
            </v:group>
            <v:group style="position:absolute;left:1770;top:1546;width:480;height:2" coordorigin="1770,1546" coordsize="480,2">
              <v:shape style="position:absolute;left:1770;top:1546;width:480;height:2" coordorigin="1770,1546" coordsize="480,0" path="m1770,1546l2250,1546e" filled="f" stroked="t" strokeweight=".25pt" strokecolor="#231F20">
                <v:path arrowok="t"/>
              </v:shape>
            </v:group>
            <v:group style="position:absolute;left:2010;top:1066;width:2;height:960" coordorigin="2010,1066" coordsize="2,960">
              <v:shape style="position:absolute;left:2010;top:1066;width:2;height:960" coordorigin="2010,1066" coordsize="0,960" path="m2010,1066l2010,20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3.151649pt;width:24.25pt;height:48.25pt;mso-position-horizontal-relative:page;mso-position-vertical-relative:paragraph;z-index:-2658" coordorigin="13588,1063" coordsize="485,965">
            <v:group style="position:absolute;left:13712;top:1426;width:238;height:239" coordorigin="13712,1426" coordsize="238,239">
              <v:shape style="position:absolute;left:13712;top:1426;width:238;height:239" coordorigin="13712,1426" coordsize="238,239" path="m13950,1546l13932,1609,13884,1653,13841,1665,13816,1663,13754,1637,13717,1586,13712,1565,13713,1539,13737,1474,13784,1435,13824,1426,13848,1428,13909,1456,13944,1509,13950,1546xe" filled="f" stroked="t" strokeweight=".25pt" strokecolor="#231F20">
                <v:path arrowok="t"/>
              </v:shape>
            </v:group>
            <v:group style="position:absolute;left:13590;top:1546;width:480;height:2" coordorigin="13590,1546" coordsize="480,2">
              <v:shape style="position:absolute;left:13590;top:1546;width:480;height:2" coordorigin="13590,1546" coordsize="480,0" path="m13590,1546l14070,1546e" filled="f" stroked="t" strokeweight=".25pt" strokecolor="#231F20">
                <v:path arrowok="t"/>
              </v:shape>
            </v:group>
            <v:group style="position:absolute;left:13830;top:1066;width:2;height:960" coordorigin="13830,1066" coordsize="2,960">
              <v:shape style="position:absolute;left:13830;top:1066;width:2;height:960" coordorigin="13830,1066" coordsize="0,960" path="m13830,1066l13830,20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important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consideration.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unfortunate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hair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lady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author’s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wife)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walkways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logically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“sky.”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embarrassment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replacement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upper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700.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92"/>
        <w:ind w:left="3890" w:right="1667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2"/>
          <w:w w:val="100"/>
        </w:rPr>
        <w:t>Fina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/>
          <w:bCs/>
          <w:color w:val="80828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0"/>
        </w:rPr>
        <w:t>Computatio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/>
          <w:bCs/>
          <w:color w:val="808285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replace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sk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13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44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26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80" w:lineRule="exact"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2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200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234" w:type="dxa"/>
            <w:gridSpan w:val="4"/>
            <w:tcBorders>
              <w:top w:val="single" w:sz="5" w:space="0" w:color="231F20"/>
              <w:left w:val="single" w:sz="5" w:space="0" w:color="231F20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83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2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400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82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2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600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83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2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800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83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1000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82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1200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482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1400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single" w:sz="5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/>
          </w:p>
        </w:tc>
      </w:tr>
      <w:tr>
        <w:trPr>
          <w:trHeight w:val="50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231F20"/>
            </w:tcBorders>
          </w:tcPr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1600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nil" w:sz="6" w:space="0" w:color="auto"/>
              <w:left w:val="single" w:sz="5" w:space="0" w:color="231F20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single" w:sz="5" w:space="0" w:color="231F2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7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0"/>
              <w:ind w:left="10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500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6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0"/>
              <w:ind w:left="19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1000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14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0"/>
              <w:ind w:right="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1500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24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0"/>
              <w:ind w:left="4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100"/>
                <w:sz w:val="16"/>
                <w:szCs w:val="16"/>
              </w:rPr>
              <w:t>2000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line="215" w:lineRule="exact"/>
        <w:ind w:left="3258" w:right="3227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26.924011pt;margin-top:-223.275681pt;width:262.349pt;height:207.157pt;mso-position-horizontal-relative:page;mso-position-vertical-relative:paragraph;z-index:-2660" coordorigin="6538,-4466" coordsize="5247,4143">
            <v:shape style="position:absolute;left:6545;top:-4459;width:5234;height:4130" type="#_x0000_t75">
              <v:imagedata r:id="rId26" o:title=""/>
            </v:shape>
            <v:group style="position:absolute;left:11779;top:-329;width:2;height:2" coordorigin="11779,-329" coordsize="2,2">
              <v:shape style="position:absolute;left:11779;top:-329;width:2;height:2" coordorigin="11779,-329" coordsize="0,0" path="m11779,-329l11779,-329e" filled="f" stroked="t" strokeweight=".64pt" strokecolor="#231F20">
                <v:path arrowok="t"/>
              </v:shape>
            </v:group>
            <v:group style="position:absolute;left:11779;top:-4459;width:2;height:2" coordorigin="11779,-4459" coordsize="2,2">
              <v:shape style="position:absolute;left:11779;top:-4459;width:2;height:2" coordorigin="11779,-4459" coordsize="0,0" path="m11779,-4459l11779,-4459e" filled="f" stroked="t" strokeweight=".64pt" strokecolor="#231F20">
                <v:path arrowok="t"/>
              </v:shape>
            </v:group>
            <v:group style="position:absolute;left:11779;top:-329;width:2;height:2" coordorigin="11779,-329" coordsize="2,2">
              <v:shape style="position:absolute;left:11779;top:-329;width:2;height:2" coordorigin="11779,-329" coordsize="0,0" path="m11779,-329l11779,-329e" filled="f" stroked="t" strokeweight=".64pt" strokecolor="#231F20">
                <v:path arrowok="t"/>
              </v:shape>
            </v:group>
            <v:group style="position:absolute;left:11779;top:-329;width:2;height:2" coordorigin="11779,-329" coordsize="2,2">
              <v:shape style="position:absolute;left:11779;top:-329;width:2;height:2" coordorigin="11779,-329" coordsize="0,0" path="m11779,-329l11779,-329e" filled="f" stroked="t" strokeweight=".64pt" strokecolor="#231F20">
                <v:path arrowok="t"/>
              </v:shape>
            </v:group>
            <v:group style="position:absolute;left:7681;top:-356;width:13;height:2" coordorigin="7681,-356" coordsize="13,2">
              <v:shape style="position:absolute;left:7681;top:-356;width:13;height:2" coordorigin="7681,-356" coordsize="13,0" path="m7681,-356l7694,-356e" filled="f" stroked="t" strokeweight="2.702pt" strokecolor="#231F20">
                <v:path arrowok="t"/>
              </v:shape>
            </v:group>
            <v:group style="position:absolute;left:7687;top:-4459;width:2;height:50" coordorigin="7687,-4459" coordsize="2,50">
              <v:shape style="position:absolute;left:7687;top:-4459;width:2;height:50" coordorigin="7687,-4459" coordsize="0,50" path="m7687,-4459l7687,-4409e" filled="f" stroked="t" strokeweight=".64pt" strokecolor="#231F20">
                <v:path arrowok="t"/>
              </v:shape>
            </v:group>
            <v:group style="position:absolute;left:7687;top:-4409;width:2;height:2" coordorigin="7687,-4409" coordsize="2,2">
              <v:shape style="position:absolute;left:7687;top:-4409;width:2;height:2" coordorigin="7687,-4409" coordsize="0,0" path="m7687,-4409l7687,-4409e" filled="f" stroked="t" strokeweight=".64pt" strokecolor="#231F20">
                <v:path arrowok="t"/>
              </v:shape>
            </v:group>
            <v:group style="position:absolute;left:8824;top:-356;width:13;height:2" coordorigin="8824,-356" coordsize="13,2">
              <v:shape style="position:absolute;left:8824;top:-356;width:13;height:2" coordorigin="8824,-356" coordsize="13,0" path="m8824,-356l8836,-356e" filled="f" stroked="t" strokeweight="2.702pt" strokecolor="#231F20">
                <v:path arrowok="t"/>
              </v:shape>
            </v:group>
            <v:group style="position:absolute;left:8830;top:-4459;width:2;height:50" coordorigin="8830,-4459" coordsize="2,50">
              <v:shape style="position:absolute;left:8830;top:-4459;width:2;height:50" coordorigin="8830,-4459" coordsize="0,50" path="m8830,-4459l8830,-4409e" filled="f" stroked="t" strokeweight=".64pt" strokecolor="#231F20">
                <v:path arrowok="t"/>
              </v:shape>
            </v:group>
            <v:group style="position:absolute;left:8830;top:-4409;width:2;height:2" coordorigin="8830,-4409" coordsize="2,2">
              <v:shape style="position:absolute;left:8830;top:-4409;width:2;height:2" coordorigin="8830,-4409" coordsize="0,0" path="m8830,-4409l8830,-4409e" filled="f" stroked="t" strokeweight=".64pt" strokecolor="#231F20">
                <v:path arrowok="t"/>
              </v:shape>
            </v:group>
            <v:group style="position:absolute;left:9966;top:-356;width:13;height:2" coordorigin="9966,-356" coordsize="13,2">
              <v:shape style="position:absolute;left:9966;top:-356;width:13;height:2" coordorigin="9966,-356" coordsize="13,0" path="m9966,-356l9979,-356e" filled="f" stroked="t" strokeweight="2.702pt" strokecolor="#231F20">
                <v:path arrowok="t"/>
              </v:shape>
            </v:group>
            <v:group style="position:absolute;left:9973;top:-4459;width:2;height:50" coordorigin="9973,-4459" coordsize="2,50">
              <v:shape style="position:absolute;left:9973;top:-4459;width:2;height:50" coordorigin="9973,-4459" coordsize="0,50" path="m9973,-4459l9973,-4409e" filled="f" stroked="t" strokeweight=".64pt" strokecolor="#231F20">
                <v:path arrowok="t"/>
              </v:shape>
            </v:group>
            <v:group style="position:absolute;left:9973;top:-4409;width:2;height:2" coordorigin="9973,-4409" coordsize="2,2">
              <v:shape style="position:absolute;left:9973;top:-4409;width:2;height:2" coordorigin="9973,-4409" coordsize="0,0" path="m9973,-4409l9973,-4409e" filled="f" stroked="t" strokeweight=".64pt" strokecolor="#231F20">
                <v:path arrowok="t"/>
              </v:shape>
            </v:group>
            <v:group style="position:absolute;left:11113;top:-356;width:13;height:2" coordorigin="11113,-356" coordsize="13,2">
              <v:shape style="position:absolute;left:11113;top:-356;width:13;height:2" coordorigin="11113,-356" coordsize="13,0" path="m11113,-356l11125,-356e" filled="f" stroked="t" strokeweight="2.702pt" strokecolor="#231F20">
                <v:path arrowok="t"/>
              </v:shape>
            </v:group>
            <v:group style="position:absolute;left:11119;top:-4459;width:2;height:50" coordorigin="11119,-4459" coordsize="2,50">
              <v:shape style="position:absolute;left:11119;top:-4459;width:2;height:50" coordorigin="11119,-4459" coordsize="0,50" path="m11119,-4459l11119,-4409e" filled="f" stroked="t" strokeweight=".64pt" strokecolor="#231F20">
                <v:path arrowok="t"/>
              </v:shape>
            </v:group>
            <v:group style="position:absolute;left:11119;top:-4409;width:2;height:2" coordorigin="11119,-4409" coordsize="2,2">
              <v:shape style="position:absolute;left:11119;top:-4409;width:2;height:2" coordorigin="11119,-4409" coordsize="0,0" path="m11119,-4409l11119,-4409e" filled="f" stroked="t" strokeweight=".64pt" strokecolor="#231F20">
                <v:path arrowok="t"/>
              </v:shape>
            </v:group>
            <v:group style="position:absolute;left:6545;top:-3980;width:50;height:2" coordorigin="6545,-3980" coordsize="50,2">
              <v:shape style="position:absolute;left:6545;top:-3980;width:50;height:2" coordorigin="6545,-3980" coordsize="50,0" path="m6545,-3980l6595,-3980,6595,-3980e" filled="f" stroked="t" strokeweight=".64pt" strokecolor="#231F20">
                <v:path arrowok="t"/>
              </v:shape>
            </v:group>
            <v:group style="position:absolute;left:11725;top:-3980;width:54;height:2" coordorigin="11725,-3980" coordsize="54,2">
              <v:shape style="position:absolute;left:11725;top:-3980;width:54;height:2" coordorigin="11725,-3980" coordsize="54,0" path="m11779,-3980l11725,-3980e" filled="f" stroked="t" strokeweight=".64pt" strokecolor="#231F20">
                <v:path arrowok="t"/>
              </v:shape>
            </v:group>
            <v:group style="position:absolute;left:11725;top:-3980;width:2;height:2" coordorigin="11725,-3980" coordsize="2,2">
              <v:shape style="position:absolute;left:11725;top:-3980;width:2;height:2" coordorigin="11725,-3980" coordsize="0,0" path="m11725,-3980l11725,-3980e" filled="f" stroked="t" strokeweight=".64pt" strokecolor="#231F20">
                <v:path arrowok="t"/>
              </v:shape>
            </v:group>
            <v:group style="position:absolute;left:6545;top:-3498;width:50;height:2" coordorigin="6545,-3498" coordsize="50,2">
              <v:shape style="position:absolute;left:6545;top:-3498;width:50;height:2" coordorigin="6545,-3498" coordsize="50,0" path="m6545,-3498l6595,-3498,6595,-3498e" filled="f" stroked="t" strokeweight=".64pt" strokecolor="#231F20">
                <v:path arrowok="t"/>
              </v:shape>
            </v:group>
            <v:group style="position:absolute;left:11725;top:-3498;width:54;height:2" coordorigin="11725,-3498" coordsize="54,2">
              <v:shape style="position:absolute;left:11725;top:-3498;width:54;height:2" coordorigin="11725,-3498" coordsize="54,0" path="m11779,-3498l11725,-3498e" filled="f" stroked="t" strokeweight=".64pt" strokecolor="#231F20">
                <v:path arrowok="t"/>
              </v:shape>
            </v:group>
            <v:group style="position:absolute;left:11725;top:-3498;width:2;height:2" coordorigin="11725,-3498" coordsize="2,2">
              <v:shape style="position:absolute;left:11725;top:-3498;width:2;height:2" coordorigin="11725,-3498" coordsize="0,0" path="m11725,-3498l11725,-3498e" filled="f" stroked="t" strokeweight=".64pt" strokecolor="#231F20">
                <v:path arrowok="t"/>
              </v:shape>
            </v:group>
            <v:group style="position:absolute;left:6545;top:-3015;width:50;height:2" coordorigin="6545,-3015" coordsize="50,2">
              <v:shape style="position:absolute;left:6545;top:-3015;width:50;height:2" coordorigin="6545,-3015" coordsize="50,0" path="m6545,-3015l6595,-3015,6595,-3015e" filled="f" stroked="t" strokeweight=".64pt" strokecolor="#231F20">
                <v:path arrowok="t"/>
              </v:shape>
            </v:group>
            <v:group style="position:absolute;left:11725;top:-3015;width:54;height:2" coordorigin="11725,-3015" coordsize="54,2">
              <v:shape style="position:absolute;left:11725;top:-3015;width:54;height:2" coordorigin="11725,-3015" coordsize="54,0" path="m11779,-3015l11725,-3015e" filled="f" stroked="t" strokeweight=".64pt" strokecolor="#231F20">
                <v:path arrowok="t"/>
              </v:shape>
            </v:group>
            <v:group style="position:absolute;left:11725;top:-3015;width:2;height:2" coordorigin="11725,-3015" coordsize="2,2">
              <v:shape style="position:absolute;left:11725;top:-3015;width:2;height:2" coordorigin="11725,-3015" coordsize="0,0" path="m11725,-3015l11725,-3015e" filled="f" stroked="t" strokeweight=".64pt" strokecolor="#231F20">
                <v:path arrowok="t"/>
              </v:shape>
            </v:group>
            <v:group style="position:absolute;left:6545;top:-2533;width:50;height:2" coordorigin="6545,-2533" coordsize="50,2">
              <v:shape style="position:absolute;left:6545;top:-2533;width:50;height:2" coordorigin="6545,-2533" coordsize="50,0" path="m6545,-2533l6595,-2533,6595,-2533e" filled="f" stroked="t" strokeweight=".64pt" strokecolor="#231F20">
                <v:path arrowok="t"/>
              </v:shape>
            </v:group>
            <v:group style="position:absolute;left:11725;top:-2533;width:54;height:2" coordorigin="11725,-2533" coordsize="54,2">
              <v:shape style="position:absolute;left:11725;top:-2533;width:54;height:2" coordorigin="11725,-2533" coordsize="54,0" path="m11779,-2533l11725,-2533e" filled="f" stroked="t" strokeweight=".64pt" strokecolor="#231F20">
                <v:path arrowok="t"/>
              </v:shape>
            </v:group>
            <v:group style="position:absolute;left:11725;top:-2533;width:2;height:2" coordorigin="11725,-2533" coordsize="2,2">
              <v:shape style="position:absolute;left:11725;top:-2533;width:2;height:2" coordorigin="11725,-2533" coordsize="0,0" path="m11725,-2533l11725,-2533e" filled="f" stroked="t" strokeweight=".64pt" strokecolor="#231F20">
                <v:path arrowok="t"/>
              </v:shape>
            </v:group>
            <v:group style="position:absolute;left:6545;top:-2050;width:50;height:2" coordorigin="6545,-2050" coordsize="50,2">
              <v:shape style="position:absolute;left:6545;top:-2050;width:50;height:2" coordorigin="6545,-2050" coordsize="50,0" path="m6545,-2050l6595,-2050,6595,-2050e" filled="f" stroked="t" strokeweight=".64pt" strokecolor="#231F20">
                <v:path arrowok="t"/>
              </v:shape>
            </v:group>
            <v:group style="position:absolute;left:11725;top:-2050;width:54;height:2" coordorigin="11725,-2050" coordsize="54,2">
              <v:shape style="position:absolute;left:11725;top:-2050;width:54;height:2" coordorigin="11725,-2050" coordsize="54,0" path="m11779,-2050l11725,-2050e" filled="f" stroked="t" strokeweight=".64pt" strokecolor="#231F20">
                <v:path arrowok="t"/>
              </v:shape>
            </v:group>
            <v:group style="position:absolute;left:11725;top:-2050;width:2;height:2" coordorigin="11725,-2050" coordsize="2,2">
              <v:shape style="position:absolute;left:11725;top:-2050;width:2;height:2" coordorigin="11725,-2050" coordsize="0,0" path="m11725,-2050l11725,-2050e" filled="f" stroked="t" strokeweight=".64pt" strokecolor="#231F20">
                <v:path arrowok="t"/>
              </v:shape>
            </v:group>
            <v:group style="position:absolute;left:6545;top:-1568;width:50;height:2" coordorigin="6545,-1568" coordsize="50,2">
              <v:shape style="position:absolute;left:6545;top:-1568;width:50;height:2" coordorigin="6545,-1568" coordsize="50,0" path="m6545,-1568l6595,-1568,6595,-1568e" filled="f" stroked="t" strokeweight=".64pt" strokecolor="#231F20">
                <v:path arrowok="t"/>
              </v:shape>
            </v:group>
            <v:group style="position:absolute;left:11725;top:-1568;width:54;height:2" coordorigin="11725,-1568" coordsize="54,2">
              <v:shape style="position:absolute;left:11725;top:-1568;width:54;height:2" coordorigin="11725,-1568" coordsize="54,0" path="m11779,-1568l11725,-1568e" filled="f" stroked="t" strokeweight=".64pt" strokecolor="#231F20">
                <v:path arrowok="t"/>
              </v:shape>
            </v:group>
            <v:group style="position:absolute;left:11725;top:-1568;width:2;height:2" coordorigin="11725,-1568" coordsize="2,2">
              <v:shape style="position:absolute;left:11725;top:-1568;width:2;height:2" coordorigin="11725,-1568" coordsize="0,0" path="m11725,-1568l11725,-1568e" filled="f" stroked="t" strokeweight=".64pt" strokecolor="#231F20">
                <v:path arrowok="t"/>
              </v:shape>
            </v:group>
            <v:group style="position:absolute;left:6545;top:-1085;width:50;height:2" coordorigin="6545,-1085" coordsize="50,2">
              <v:shape style="position:absolute;left:6545;top:-1085;width:50;height:2" coordorigin="6545,-1085" coordsize="50,0" path="m6545,-1085l6595,-1085,6595,-1085e" filled="f" stroked="t" strokeweight=".64pt" strokecolor="#231F20">
                <v:path arrowok="t"/>
              </v:shape>
            </v:group>
            <v:group style="position:absolute;left:11725;top:-1085;width:54;height:2" coordorigin="11725,-1085" coordsize="54,2">
              <v:shape style="position:absolute;left:11725;top:-1085;width:54;height:2" coordorigin="11725,-1085" coordsize="54,0" path="m11779,-1085l11725,-1085e" filled="f" stroked="t" strokeweight=".64pt" strokecolor="#231F20">
                <v:path arrowok="t"/>
              </v:shape>
            </v:group>
            <v:group style="position:absolute;left:11725;top:-1085;width:2;height:2" coordorigin="11725,-1085" coordsize="2,2">
              <v:shape style="position:absolute;left:11725;top:-1085;width:2;height:2" coordorigin="11725,-1085" coordsize="0,0" path="m11725,-1085l11725,-1085e" filled="f" stroked="t" strokeweight=".64pt" strokecolor="#231F20">
                <v:path arrowok="t"/>
              </v:shape>
            </v:group>
            <v:group style="position:absolute;left:6545;top:-603;width:50;height:2" coordorigin="6545,-603" coordsize="50,2">
              <v:shape style="position:absolute;left:6545;top:-603;width:50;height:2" coordorigin="6545,-603" coordsize="50,0" path="m6545,-603l6595,-603,6595,-603e" filled="f" stroked="t" strokeweight=".64pt" strokecolor="#231F20">
                <v:path arrowok="t"/>
              </v:shape>
            </v:group>
            <v:group style="position:absolute;left:11725;top:-603;width:54;height:2" coordorigin="11725,-603" coordsize="54,2">
              <v:shape style="position:absolute;left:11725;top:-603;width:54;height:2" coordorigin="11725,-603" coordsize="54,0" path="m11779,-603l11725,-603e" filled="f" stroked="t" strokeweight=".64pt" strokecolor="#231F20">
                <v:path arrowok="t"/>
              </v:shape>
            </v:group>
            <v:group style="position:absolute;left:11725;top:-603;width:2;height:2" coordorigin="11725,-603" coordsize="2,2">
              <v:shape style="position:absolute;left:11725;top:-603;width:2;height:2" coordorigin="11725,-603" coordsize="0,0" path="m11725,-603l11725,-603e" filled="f" stroked="t" strokeweight=".64pt" strokecolor="#231F20">
                <v:path arrowok="t"/>
              </v:shape>
            </v:group>
            <v:group style="position:absolute;left:11779;top:-329;width:2;height:2" coordorigin="11779,-329" coordsize="2,2">
              <v:shape style="position:absolute;left:11779;top:-329;width:2;height:2" coordorigin="11779,-329" coordsize="0,0" path="m11779,-329l11779,-329e" filled="f" stroked="t" strokeweight=".64pt" strokecolor="#231F20">
                <v:path arrowok="t"/>
              </v:shape>
            </v:group>
            <v:group style="position:absolute;left:11779;top:-4459;width:2;height:2" coordorigin="11779,-4459" coordsize="2,2">
              <v:shape style="position:absolute;left:11779;top:-4459;width:2;height:2" coordorigin="11779,-4459" coordsize="0,0" path="m11779,-4459l11779,-4459e" filled="f" stroked="t" strokeweight=".64pt" strokecolor="#231F20">
                <v:path arrowok="t"/>
              </v:shape>
            </v:group>
            <v:group style="position:absolute;left:11779;top:-329;width:2;height:2" coordorigin="11779,-329" coordsize="2,2">
              <v:shape style="position:absolute;left:11779;top:-329;width:2;height:2" coordorigin="11779,-329" coordsize="0,0" path="m11779,-329l11779,-329e" filled="f" stroked="t" strokeweight=".64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13.7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Vienna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garden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blue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sky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 w:line="215" w:lineRule="exact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2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0" w:right="293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265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13.2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Replacing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sky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6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'Vienna.jpg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'Witney.jpg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image(w)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figure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160;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layer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(v(:,:,1)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73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(v(:,:,2)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73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(v(:,:,3)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mask(:,:,1)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layer;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mask(:,:,2)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layer;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mask(:,:,3)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layer;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mask(700:end,:,:)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nv(mask)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w(mask);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image(nv);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2657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imwrite(nv,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'newVienna.jpg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'jpg'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40"/>
        <w:ind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3630" w:right="5382"/>
        <w:jc w:val="left"/>
      </w:pPr>
      <w:r>
        <w:rPr/>
        <w:pict>
          <v:group style="position:absolute;margin-left:88.375pt;margin-top:32.313305pt;width:24.25pt;height:48.25pt;mso-position-horizontal-relative:page;mso-position-vertical-relative:paragraph;z-index:-2655" coordorigin="1768,646" coordsize="485,965">
            <v:group style="position:absolute;left:1892;top:1009;width:238;height:239" coordorigin="1892,1009" coordsize="238,239">
              <v:shape style="position:absolute;left:1892;top:1009;width:238;height:239" coordorigin="1892,1009" coordsize="238,239" path="m2130,1129l2112,1193,2064,1236,2021,1248,1996,1246,1934,1220,1897,1169,1892,1149,1893,1122,1917,1057,1964,1018,2004,1009,2028,1011,2089,1039,2124,1092,2130,1129xe" filled="f" stroked="t" strokeweight=".25pt" strokecolor="#231F20">
                <v:path arrowok="t"/>
              </v:shape>
            </v:group>
            <v:group style="position:absolute;left:1770;top:1129;width:480;height:2" coordorigin="1770,1129" coordsize="480,2">
              <v:shape style="position:absolute;left:1770;top:1129;width:480;height:2" coordorigin="1770,1129" coordsize="480,0" path="m1770,1129l2250,1129e" filled="f" stroked="t" strokeweight=".25pt" strokecolor="#231F20">
                <v:path arrowok="t"/>
              </v:shape>
            </v:group>
            <v:group style="position:absolute;left:2010;top:649;width:2;height:960" coordorigin="2010,649" coordsize="2,960">
              <v:shape style="position:absolute;left:2010;top:649;width:2;height:960" coordorigin="2010,649" coordsize="0,960" path="m2010,649l2010,160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2.313305pt;width:24.25pt;height:48.25pt;mso-position-horizontal-relative:page;mso-position-vertical-relative:paragraph;z-index:-2654" coordorigin="13588,646" coordsize="485,965">
            <v:group style="position:absolute;left:13712;top:1009;width:238;height:239" coordorigin="13712,1009" coordsize="238,239">
              <v:shape style="position:absolute;left:13712;top:1009;width:238;height:239" coordorigin="13712,1009" coordsize="238,239" path="m13950,1129l13932,1193,13884,1236,13841,1248,13816,1246,13754,1220,13717,1169,13712,1149,13713,1122,13737,1057,13784,1018,13824,1009,13848,1011,13909,1039,13944,1092,13950,1129xe" filled="f" stroked="t" strokeweight=".25pt" strokecolor="#231F20">
                <v:path arrowok="t"/>
              </v:shape>
            </v:group>
            <v:group style="position:absolute;left:13590;top:1129;width:480;height:2" coordorigin="13590,1129" coordsize="480,2">
              <v:shape style="position:absolute;left:13590;top:1129;width:480;height:2" coordorigin="13590,1129" coordsize="480,0" path="m13590,1129l14070,1129e" filled="f" stroked="t" strokeweight=".25pt" strokecolor="#231F20">
                <v:path arrowok="t"/>
              </v:shape>
            </v:group>
            <v:group style="position:absolute;left:13830;top:649;width:2;height:960" coordorigin="13830,649" coordsize="2,960">
              <v:shape style="position:absolute;left:13830;top:649;width:2;height:960" coordorigin="13830,649" coordsize="0,960" path="m13830,649l13830,160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cottage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arbitrary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threshold.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3630" w:right="2459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6–8: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Vienna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555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9–11: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cottage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Vienna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populating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358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700.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/>
        <w:ind w:left="3630" w:right="607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JPEG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72"/>
        <w:ind w:right="2384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0"/>
        </w:rPr>
        <w:t>Post-operativ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0"/>
        </w:rPr>
        <w:t>Analysi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realiz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story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suddenl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becom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eviden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picture.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Furthermore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13.8)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disturbing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things: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8"/>
        </w:numPr>
        <w:tabs>
          <w:tab w:pos="3625" w:val="left" w:leader="none"/>
        </w:tabs>
        <w:spacing w:line="260" w:lineRule="exact"/>
        <w:ind w:left="3630" w:right="2845" w:hanging="28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color—justifying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effectively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3625" w:val="left" w:leader="none"/>
        </w:tabs>
        <w:spacing w:line="260" w:lineRule="exact" w:before="40"/>
        <w:ind w:left="3630" w:right="3001" w:hanging="280"/>
        <w:jc w:val="left"/>
      </w:pP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some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</w:r>
      <w:r>
        <w:rPr>
          <w:b w:val="0"/>
          <w:bCs w:val="0"/>
          <w:color w:val="231F20"/>
          <w:spacing w:val="-3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sky—s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replacin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slightl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darke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problematic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7"/>
          <w:pgSz w:w="15840" w:h="24480"/>
          <w:pgMar w:header="4827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9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440"/>
        <w:ind w:left="807" w:right="348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8.30249pt;margin-top:21.477888pt;width:240.5pt;height:179.221018pt;mso-position-horizontal-relative:page;mso-position-vertical-relative:paragraph;z-index:-2653" coordorigin="6766,430" coordsize="4810,3584">
            <v:shape style="position:absolute;left:6771;top:435;width:4800;height:3576" type="#_x0000_t75">
              <v:imagedata r:id="rId29" o:title=""/>
            </v:shape>
            <v:group style="position:absolute;left:6771;top:435;width:4800;height:2" coordorigin="6771,435" coordsize="4800,2">
              <v:shape style="position:absolute;left:6771;top:435;width:4800;height:2" coordorigin="6771,435" coordsize="4800,0" path="m6771,435l11571,435e" filled="f" stroked="t" strokeweight=".5pt" strokecolor="#231F20">
                <v:path arrowok="t"/>
              </v:shape>
            </v:group>
            <v:group style="position:absolute;left:6771;top:4009;width:4800;height:2" coordorigin="6771,4009" coordsize="4800,2">
              <v:shape style="position:absolute;left:6771;top:4009;width:4800;height:2" coordorigin="6771,4009" coordsize="4800,0" path="m6771,4009l11571,4009e" filled="f" stroked="t" strokeweight=".501pt" strokecolor="#231F20">
                <v:path arrowok="t"/>
              </v:shape>
            </v:group>
            <v:group style="position:absolute;left:11571;top:435;width:2;height:3574" coordorigin="11571,435" coordsize="2,3574">
              <v:shape style="position:absolute;left:11571;top:435;width:2;height:3574" coordorigin="11571,435" coordsize="0,3574" path="m11571,435l11571,4009e" filled="f" stroked="t" strokeweight=".500002pt" strokecolor="#231F20">
                <v:path arrowok="t"/>
              </v:shape>
            </v:group>
            <v:group style="position:absolute;left:6771;top:435;width:2;height:3574" coordorigin="6771,435" coordsize="2,3574">
              <v:shape style="position:absolute;left:6771;top:435;width:2;height:3574" coordorigin="6771,435" coordsize="0,3574" path="m6771,4009l6771,435e" filled="f" stroked="t" strokeweight=".5pt" strokecolor="#231F20">
                <v:path arrowok="t"/>
              </v:shape>
            </v:group>
            <v:group style="position:absolute;left:7677;top:435;width:2;height:48" coordorigin="7677,435" coordsize="2,48">
              <v:shape style="position:absolute;left:7677;top:435;width:2;height:48" coordorigin="7677,435" coordsize="0,48" path="m7677,483l7677,435e" filled="f" stroked="t" strokeweight=".5pt" strokecolor="#231F20">
                <v:path arrowok="t"/>
              </v:shape>
            </v:group>
            <v:group style="position:absolute;left:9196;top:435;width:2;height:48" coordorigin="9196,435" coordsize="2,48">
              <v:shape style="position:absolute;left:9196;top:435;width:2;height:48" coordorigin="9196,435" coordsize="0,48" path="m9196,483l9196,435e" filled="f" stroked="t" strokeweight=".5pt" strokecolor="#231F20">
                <v:path arrowok="t"/>
              </v:shape>
            </v:group>
            <v:group style="position:absolute;left:8183;top:435;width:2;height:48" coordorigin="8183,435" coordsize="2,48">
              <v:shape style="position:absolute;left:8183;top:435;width:2;height:48" coordorigin="8183,435" coordsize="0,48" path="m8183,483l8183,435e" filled="f" stroked="t" strokeweight=".5pt" strokecolor="#231F20">
                <v:path arrowok="t"/>
              </v:shape>
            </v:group>
            <v:group style="position:absolute;left:9702;top:435;width:2;height:48" coordorigin="9702,435" coordsize="2,48">
              <v:shape style="position:absolute;left:9702;top:435;width:2;height:48" coordorigin="9702,435" coordsize="0,48" path="m9702,483l9702,435e" filled="f" stroked="t" strokeweight=".5pt" strokecolor="#231F20">
                <v:path arrowok="t"/>
              </v:shape>
            </v:group>
            <v:group style="position:absolute;left:10715;top:435;width:2;height:48" coordorigin="10715,435" coordsize="2,48">
              <v:shape style="position:absolute;left:10715;top:435;width:2;height:48" coordorigin="10715,435" coordsize="0,48" path="m10715,483l10715,435e" filled="f" stroked="t" strokeweight=".5pt" strokecolor="#231F20">
                <v:path arrowok="t"/>
              </v:shape>
            </v:group>
            <v:group style="position:absolute;left:7171;top:435;width:2;height:48" coordorigin="7171,435" coordsize="2,48">
              <v:shape style="position:absolute;left:7171;top:435;width:2;height:48" coordorigin="7171,435" coordsize="0,48" path="m7171,483l7171,435e" filled="f" stroked="t" strokeweight=".5pt" strokecolor="#231F20">
                <v:path arrowok="t"/>
              </v:shape>
            </v:group>
            <v:group style="position:absolute;left:8690;top:435;width:2;height:48" coordorigin="8690,435" coordsize="2,48">
              <v:shape style="position:absolute;left:8690;top:435;width:2;height:48" coordorigin="8690,435" coordsize="0,48" path="m8690,483l8690,435e" filled="f" stroked="t" strokeweight=".5pt" strokecolor="#231F20">
                <v:path arrowok="t"/>
              </v:shape>
            </v:group>
            <v:group style="position:absolute;left:10208;top:435;width:2;height:48" coordorigin="10208,435" coordsize="2,48">
              <v:shape style="position:absolute;left:10208;top:435;width:2;height:48" coordorigin="10208,435" coordsize="0,48" path="m10208,483l10208,435e" filled="f" stroked="t" strokeweight=".5pt" strokecolor="#231F20">
                <v:path arrowok="t"/>
              </v:shape>
            </v:group>
            <v:group style="position:absolute;left:11221;top:435;width:2;height:48" coordorigin="11221,435" coordsize="2,48">
              <v:shape style="position:absolute;left:11221;top:435;width:2;height:48" coordorigin="11221,435" coordsize="0,48" path="m11221,483l11221,435e" filled="f" stroked="t" strokeweight=".5pt" strokecolor="#231F20">
                <v:path arrowok="t"/>
              </v:shape>
            </v:group>
            <v:group style="position:absolute;left:7677;top:3961;width:2;height:48" coordorigin="7677,3961" coordsize="2,48">
              <v:shape style="position:absolute;left:7677;top:3961;width:2;height:48" coordorigin="7677,3961" coordsize="0,48" path="m7677,4009l7677,3961e" filled="f" stroked="t" strokeweight=".5pt" strokecolor="#231F20">
                <v:path arrowok="t"/>
              </v:shape>
            </v:group>
            <v:group style="position:absolute;left:9196;top:3961;width:2;height:48" coordorigin="9196,3961" coordsize="2,48">
              <v:shape style="position:absolute;left:9196;top:3961;width:2;height:48" coordorigin="9196,3961" coordsize="0,48" path="m9196,4009l9196,3961e" filled="f" stroked="t" strokeweight=".5pt" strokecolor="#231F20">
                <v:path arrowok="t"/>
              </v:shape>
            </v:group>
            <v:group style="position:absolute;left:8183;top:3961;width:2;height:48" coordorigin="8183,3961" coordsize="2,48">
              <v:shape style="position:absolute;left:8183;top:3961;width:2;height:48" coordorigin="8183,3961" coordsize="0,48" path="m8183,4009l8183,3961e" filled="f" stroked="t" strokeweight=".5pt" strokecolor="#231F20">
                <v:path arrowok="t"/>
              </v:shape>
            </v:group>
            <v:group style="position:absolute;left:9702;top:3961;width:2;height:48" coordorigin="9702,3961" coordsize="2,48">
              <v:shape style="position:absolute;left:9702;top:3961;width:2;height:48" coordorigin="9702,3961" coordsize="0,48" path="m9702,4009l9702,3961e" filled="f" stroked="t" strokeweight=".5pt" strokecolor="#231F20">
                <v:path arrowok="t"/>
              </v:shape>
            </v:group>
            <v:group style="position:absolute;left:10715;top:3961;width:2;height:48" coordorigin="10715,3961" coordsize="2,48">
              <v:shape style="position:absolute;left:10715;top:3961;width:2;height:48" coordorigin="10715,3961" coordsize="0,48" path="m10715,4009l10715,3961e" filled="f" stroked="t" strokeweight=".5pt" strokecolor="#231F20">
                <v:path arrowok="t"/>
              </v:shape>
            </v:group>
            <v:group style="position:absolute;left:7171;top:3961;width:2;height:48" coordorigin="7171,3961" coordsize="2,48">
              <v:shape style="position:absolute;left:7171;top:3961;width:2;height:48" coordorigin="7171,3961" coordsize="0,48" path="m7171,4009l7171,3961e" filled="f" stroked="t" strokeweight=".5pt" strokecolor="#231F20">
                <v:path arrowok="t"/>
              </v:shape>
            </v:group>
            <v:group style="position:absolute;left:8690;top:3961;width:2;height:48" coordorigin="8690,3961" coordsize="2,48">
              <v:shape style="position:absolute;left:8690;top:3961;width:2;height:48" coordorigin="8690,3961" coordsize="0,48" path="m8690,4009l8690,3961e" filled="f" stroked="t" strokeweight=".5pt" strokecolor="#231F20">
                <v:path arrowok="t"/>
              </v:shape>
            </v:group>
            <v:group style="position:absolute;left:10208;top:3961;width:2;height:48" coordorigin="10208,3961" coordsize="2,48">
              <v:shape style="position:absolute;left:10208;top:3961;width:2;height:48" coordorigin="10208,3961" coordsize="0,48" path="m10208,4009l10208,3961e" filled="f" stroked="t" strokeweight=".5pt" strokecolor="#231F20">
                <v:path arrowok="t"/>
              </v:shape>
            </v:group>
            <v:group style="position:absolute;left:11221;top:3961;width:2;height:48" coordorigin="11221,3961" coordsize="2,48">
              <v:shape style="position:absolute;left:11221;top:3961;width:2;height:48" coordorigin="11221,3961" coordsize="0,48" path="m11221,4009l11221,3961e" filled="f" stroked="t" strokeweight=".5pt" strokecolor="#231F20">
                <v:path arrowok="t"/>
              </v:shape>
            </v:group>
            <v:group style="position:absolute;left:11523;top:3529;width:48;height:2" coordorigin="11523,3529" coordsize="48,2">
              <v:shape style="position:absolute;left:11523;top:3529;width:48;height:2" coordorigin="11523,3529" coordsize="48,0" path="m11523,3529l11571,3529e" filled="f" stroked="t" strokeweight=".5pt" strokecolor="#231F20">
                <v:path arrowok="t"/>
              </v:shape>
            </v:group>
            <v:group style="position:absolute;left:11523;top:2536;width:48;height:2" coordorigin="11523,2536" coordsize="48,2">
              <v:shape style="position:absolute;left:11523;top:2536;width:48;height:2" coordorigin="11523,2536" coordsize="48,0" path="m11523,2536l11571,2536e" filled="f" stroked="t" strokeweight=".5pt" strokecolor="#231F20">
                <v:path arrowok="t"/>
              </v:shape>
            </v:group>
            <v:group style="position:absolute;left:11523;top:2035;width:48;height:2" coordorigin="11523,2035" coordsize="48,2">
              <v:shape style="position:absolute;left:11523;top:2035;width:48;height:2" coordorigin="11523,2035" coordsize="48,0" path="m11523,2035l11571,2035e" filled="f" stroked="t" strokeweight=".5pt" strokecolor="#231F20">
                <v:path arrowok="t"/>
              </v:shape>
            </v:group>
            <v:group style="position:absolute;left:11523;top:1530;width:48;height:2" coordorigin="11523,1530" coordsize="48,2">
              <v:shape style="position:absolute;left:11523;top:1530;width:48;height:2" coordorigin="11523,1530" coordsize="48,0" path="m11523,1530l11571,1530e" filled="f" stroked="t" strokeweight=".5pt" strokecolor="#231F20">
                <v:path arrowok="t"/>
              </v:shape>
            </v:group>
            <v:group style="position:absolute;left:11523;top:1032;width:48;height:2" coordorigin="11523,1032" coordsize="48,2">
              <v:shape style="position:absolute;left:11523;top:1032;width:48;height:2" coordorigin="11523,1032" coordsize="48,0" path="m11523,1032l11571,1032e" filled="f" stroked="t" strokeweight=".5pt" strokecolor="#231F20">
                <v:path arrowok="t"/>
              </v:shape>
            </v:group>
            <v:group style="position:absolute;left:11523;top:550;width:48;height:2" coordorigin="11523,550" coordsize="48,2">
              <v:shape style="position:absolute;left:11523;top:550;width:48;height:2" coordorigin="11523,550" coordsize="48,0" path="m11523,550l11571,550e" filled="f" stroked="t" strokeweight=".5pt" strokecolor="#231F20">
                <v:path arrowok="t"/>
              </v:shape>
            </v:group>
            <v:group style="position:absolute;left:11523;top:3027;width:48;height:2" coordorigin="11523,3027" coordsize="48,2">
              <v:shape style="position:absolute;left:11523;top:3027;width:48;height:2" coordorigin="11523,3027" coordsize="48,0" path="m11523,3027l11571,3027e" filled="f" stroked="t" strokeweight=".5pt" strokecolor="#231F20">
                <v:path arrowok="t"/>
              </v:shape>
            </v:group>
            <v:group style="position:absolute;left:6771;top:3529;width:48;height:2" coordorigin="6771,3529" coordsize="48,2">
              <v:shape style="position:absolute;left:6771;top:3529;width:48;height:2" coordorigin="6771,3529" coordsize="48,0" path="m6771,3529l6819,3529e" filled="f" stroked="t" strokeweight=".5pt" strokecolor="#231F20">
                <v:path arrowok="t"/>
              </v:shape>
            </v:group>
            <v:group style="position:absolute;left:6771;top:2531;width:48;height:2" coordorigin="6771,2531" coordsize="48,2">
              <v:shape style="position:absolute;left:6771;top:2531;width:48;height:2" coordorigin="6771,2531" coordsize="48,0" path="m6771,2531l6819,2531e" filled="f" stroked="t" strokeweight=".5pt" strokecolor="#231F20">
                <v:path arrowok="t"/>
              </v:shape>
            </v:group>
            <v:group style="position:absolute;left:6771;top:2031;width:48;height:2" coordorigin="6771,2031" coordsize="48,2">
              <v:shape style="position:absolute;left:6771;top:2031;width:48;height:2" coordorigin="6771,2031" coordsize="48,0" path="m6771,2031l6819,2031e" filled="f" stroked="t" strokeweight=".5pt" strokecolor="#231F20">
                <v:path arrowok="t"/>
              </v:shape>
            </v:group>
            <v:group style="position:absolute;left:6771;top:1532;width:48;height:2" coordorigin="6771,1532" coordsize="48,2">
              <v:shape style="position:absolute;left:6771;top:1532;width:48;height:2" coordorigin="6771,1532" coordsize="48,0" path="m6771,1532l6819,1532e" filled="f" stroked="t" strokeweight=".5pt" strokecolor="#231F20">
                <v:path arrowok="t"/>
              </v:shape>
            </v:group>
            <v:group style="position:absolute;left:6771;top:1033;width:48;height:2" coordorigin="6771,1033" coordsize="48,2">
              <v:shape style="position:absolute;left:6771;top:1033;width:48;height:2" coordorigin="6771,1033" coordsize="48,0" path="m6771,1033l6819,1033e" filled="f" stroked="t" strokeweight=".5pt" strokecolor="#231F20">
                <v:path arrowok="t"/>
              </v:shape>
            </v:group>
            <v:group style="position:absolute;left:6771;top:534;width:48;height:2" coordorigin="6771,534" coordsize="48,2">
              <v:shape style="position:absolute;left:6771;top:534;width:48;height:2" coordorigin="6771,534" coordsize="48,0" path="m6771,534l6819,534e" filled="f" stroked="t" strokeweight=".5pt" strokecolor="#231F20">
                <v:path arrowok="t"/>
              </v:shape>
            </v:group>
            <v:group style="position:absolute;left:6771;top:3030;width:48;height:2" coordorigin="6771,3030" coordsize="48,2">
              <v:shape style="position:absolute;left:6771;top:3030;width:48;height:2" coordorigin="6771,3030" coordsize="48,0" path="m6771,3030l6819,3030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250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15"/>
        <w:ind w:left="807" w:right="348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260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15"/>
        <w:ind w:left="807" w:right="348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270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15"/>
        <w:ind w:left="807" w:right="348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15"/>
        <w:ind w:left="807" w:right="348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290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15"/>
        <w:ind w:left="807" w:right="348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300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315"/>
        <w:ind w:left="807" w:right="348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before="439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1710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1720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1730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1740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39"/>
        <w:ind w:left="10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1750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1760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1770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</w:t>
      </w:r>
      <w:r>
        <w:rPr>
          <w:rFonts w:ascii="Arial" w:hAnsi="Arial" w:cs="Arial" w:eastAsia="Arial"/>
          <w:b w:val="0"/>
          <w:bCs w:val="0"/>
          <w:color w:val="231F20"/>
          <w:spacing w:val="1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1780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439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1790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7199" w:space="40"/>
            <w:col w:w="1980" w:space="40"/>
            <w:col w:w="3261"/>
          </w:cols>
        </w:sectPr>
      </w:pPr>
    </w:p>
    <w:p>
      <w:pPr>
        <w:spacing w:before="69"/>
        <w:ind w:left="153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13.8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Magnified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wire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numPr>
          <w:ilvl w:val="2"/>
          <w:numId w:val="9"/>
        </w:numPr>
        <w:tabs>
          <w:tab w:pos="4345" w:val="left" w:leader="none"/>
        </w:tabs>
        <w:spacing w:line="260" w:lineRule="exact" w:before="410"/>
        <w:ind w:left="4350" w:right="1906" w:hanging="280"/>
        <w:jc w:val="left"/>
      </w:pPr>
      <w:r>
        <w:rPr/>
        <w:pict>
          <v:group style="position:absolute;margin-left:88.375pt;margin-top:43.93998pt;width:24.25pt;height:48.25pt;mso-position-horizontal-relative:page;mso-position-vertical-relative:paragraph;z-index:-2651" coordorigin="1768,879" coordsize="485,965">
            <v:group style="position:absolute;left:1892;top:1241;width:238;height:239" coordorigin="1892,1241" coordsize="238,239">
              <v:shape style="position:absolute;left:1892;top:1241;width:238;height:239" coordorigin="1892,1241" coordsize="238,239" path="m2130,1361l2112,1425,2064,1469,2021,1481,1996,1479,1934,1452,1897,1402,1892,1381,1893,1354,1917,1289,1964,1251,2004,1241,2028,1243,2089,1271,2124,1324,2130,1361xe" filled="f" stroked="t" strokeweight=".25pt" strokecolor="#231F20">
                <v:path arrowok="t"/>
              </v:shape>
            </v:group>
            <v:group style="position:absolute;left:1770;top:1361;width:480;height:2" coordorigin="1770,1361" coordsize="480,2">
              <v:shape style="position:absolute;left:1770;top:1361;width:480;height:2" coordorigin="1770,1361" coordsize="480,0" path="m1770,1361l2250,1361e" filled="f" stroked="t" strokeweight=".25pt" strokecolor="#231F20">
                <v:path arrowok="t"/>
              </v:shape>
            </v:group>
            <v:group style="position:absolute;left:2010;top:881;width:2;height:960" coordorigin="2010,881" coordsize="2,960">
              <v:shape style="position:absolute;left:2010;top:881;width:2;height:960" coordorigin="2010,881" coordsize="0,960" path="m2010,881l2010,184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3.93998pt;width:24.25pt;height:48.25pt;mso-position-horizontal-relative:page;mso-position-vertical-relative:paragraph;z-index:-2650" coordorigin="13588,879" coordsize="485,965">
            <v:group style="position:absolute;left:13712;top:1241;width:238;height:239" coordorigin="13712,1241" coordsize="238,239">
              <v:shape style="position:absolute;left:13712;top:1241;width:238;height:239" coordorigin="13712,1241" coordsize="238,239" path="m13950,1361l13932,1425,13884,1469,13841,1481,13816,1479,13754,1452,13717,1402,13712,1381,13713,1354,13737,1289,13784,1251,13824,1241,13848,1243,13909,1271,13944,1324,13950,1361xe" filled="f" stroked="t" strokeweight=".25pt" strokecolor="#231F20">
                <v:path arrowok="t"/>
              </v:shape>
            </v:group>
            <v:group style="position:absolute;left:13590;top:1361;width:480;height:2" coordorigin="13590,1361" coordsize="480,2">
              <v:shape style="position:absolute;left:13590;top:1361;width:480;height:2" coordorigin="13590,1361" coordsize="480,0" path="m13590,1361l14070,1361e" filled="f" stroked="t" strokeweight=".25pt" strokecolor="#231F20">
                <v:path arrowok="t"/>
              </v:shape>
            </v:group>
            <v:group style="position:absolute;left:13830;top:881;width:2;height:960" coordorigin="13830,881" coordsize="2,960">
              <v:shape style="position:absolute;left:13830;top:881;width:2;height:960" coordorigin="13830,881" coordsize="0,960" path="m13830,881l13830,184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“halo”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JPEG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darker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“ghost”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pStyle w:val="Heading3"/>
        <w:spacing w:before="186"/>
        <w:ind w:left="2559" w:right="2299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20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20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13.1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8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carefu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requestin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siz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3-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(an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7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leav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variables—a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migh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tempte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numbe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color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becaus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kno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it’s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three—th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95"/>
          <w:sz w:val="16"/>
          <w:szCs w:val="16"/>
        </w:rPr>
        <w:t>size(...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59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multiplie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togethe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remainin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dimensio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sizes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95"/>
          <w:sz w:val="16"/>
          <w:szCs w:val="16"/>
        </w:rPr>
        <w:t>im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4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120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1600,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8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95"/>
          <w:sz w:val="16"/>
          <w:szCs w:val="16"/>
        </w:rPr>
        <w:t>[r,c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16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95"/>
          <w:sz w:val="16"/>
          <w:szCs w:val="16"/>
        </w:rPr>
        <w:t>size(img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retur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95"/>
          <w:sz w:val="16"/>
          <w:szCs w:val="16"/>
        </w:rPr>
        <w:t>120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16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95"/>
          <w:sz w:val="16"/>
          <w:szCs w:val="16"/>
        </w:rPr>
        <w:t>4800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provid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onl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dimensio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66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66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95"/>
          <w:sz w:val="16"/>
          <w:szCs w:val="16"/>
        </w:rPr>
        <w:t>size(img)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[1200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49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1600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50"/>
          <w:w w:val="95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95"/>
          <w:sz w:val="16"/>
          <w:szCs w:val="16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pStyle w:val="BodyText"/>
        <w:spacing w:line="260" w:lineRule="exact"/>
        <w:ind w:left="236" w:right="1665"/>
        <w:jc w:val="both"/>
      </w:pPr>
      <w:r>
        <w:rPr/>
        <w:pict>
          <v:group style="position:absolute;margin-left:202.25pt;margin-top:-.473327pt;width:240.476pt;height:129pt;mso-position-horizontal-relative:page;mso-position-vertical-relative:paragraph;z-index:-2652" coordorigin="4045,-9" coordsize="4810,2580">
            <v:group style="position:absolute;left:4050;top:-4;width:4800;height:2570" coordorigin="4050,-4" coordsize="4800,2570">
              <v:shape style="position:absolute;left:4050;top:-4;width:4800;height:2570" coordorigin="4050,-4" coordsize="4800,2570" path="m4050,2566l8850,2566,8850,-4,4050,-4,4050,2566xe" filled="t" fillcolor="#EDEDEE" stroked="f">
                <v:path arrowok="t"/>
                <v:fill type="solid"/>
              </v:shape>
            </v:group>
            <v:group style="position:absolute;left:4159;top:119;width:2334;height:232" coordorigin="4159,119" coordsize="2334,232">
              <v:shape style="position:absolute;left:4159;top:119;width:2334;height:232" coordorigin="4159,119" coordsize="2334,232" path="m4159,351l6493,351,6493,119,4159,119,4159,35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pixe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replacemen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probably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3"/>
        </w:numPr>
        <w:tabs>
          <w:tab w:pos="878" w:val="left" w:leader="none"/>
        </w:tabs>
        <w:ind w:left="878" w:right="2072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Creating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0"/>
          <w:w w:val="105"/>
        </w:rPr>
        <w:t>Kaleidoscope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236" w:right="1669"/>
        <w:jc w:val="both"/>
      </w:pPr>
      <w:r>
        <w:rPr>
          <w:b w:val="0"/>
          <w:bCs w:val="0"/>
          <w:color w:val="231F20"/>
          <w:spacing w:val="8"/>
          <w:w w:val="100"/>
        </w:rPr>
        <w:t>Originally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kaleidoscop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cardboard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tube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mirror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arrange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manne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image—usually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73" w:space="40"/>
            <w:col w:w="5407"/>
          </w:cols>
        </w:sectPr>
      </w:pPr>
    </w:p>
    <w:p>
      <w:pPr>
        <w:pStyle w:val="BodyText"/>
        <w:spacing w:line="260" w:lineRule="exact"/>
        <w:ind w:left="3890" w:right="1664"/>
        <w:jc w:val="both"/>
      </w:pPr>
      <w:r>
        <w:rPr>
          <w:b w:val="0"/>
          <w:bCs w:val="0"/>
          <w:color w:val="231F20"/>
          <w:spacing w:val="5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colore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beads—wa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reflecte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symmetrical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replicat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ide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MATLAB.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13.9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geometric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kaleidoscope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arbitrary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stretching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picture—the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‘F’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mirro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horizontall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concatenat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horizontall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mirror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vertically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vertically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Finally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repea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282" w:firstLine="240"/>
        <w:jc w:val="left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13.10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overall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13.9.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670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2.501179pt;height:120.6975pt;mso-position-horizontal-relative:char;mso-position-vertical-relative:line" type="#_x0000_t75">
            <v:imagedata r:id="rId3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0"/>
        <w:ind w:left="167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13.9</w:t>
      </w:r>
      <w:r>
        <w:rPr>
          <w:rFonts w:ascii="Times New Roman" w:hAnsi="Times New Roman" w:cs="Times New Roman" w:eastAsia="Times New Roman"/>
          <w:b/>
          <w:bCs/>
          <w:color w:val="231F20"/>
          <w:spacing w:val="3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Logic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kaleidoscope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170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01.608757pt;height:126.6825pt;mso-position-horizontal-relative:char;mso-position-vertical-relative:line" type="#_x0000_t75">
            <v:imagedata r:id="rId3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3"/>
        <w:ind w:left="317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88.375pt;margin-top:-45.344749pt;width:24.25pt;height:48.25pt;mso-position-horizontal-relative:page;mso-position-vertical-relative:paragraph;z-index:-2648" coordorigin="1768,-907" coordsize="485,965">
            <v:group style="position:absolute;left:1892;top:-544;width:238;height:239" coordorigin="1892,-544" coordsize="238,239">
              <v:shape style="position:absolute;left:1892;top:-544;width:238;height:239" coordorigin="1892,-544" coordsize="238,239" path="m2130,-424l2112,-361,2064,-317,2021,-305,1996,-307,1934,-333,1897,-384,1892,-405,1893,-431,1917,-496,1964,-535,2004,-544,2028,-542,2089,-514,2124,-461,2130,-424xe" filled="f" stroked="t" strokeweight=".25pt" strokecolor="#231F20">
                <v:path arrowok="t"/>
              </v:shape>
            </v:group>
            <v:group style="position:absolute;left:1770;top:-424;width:480;height:2" coordorigin="1770,-424" coordsize="480,2">
              <v:shape style="position:absolute;left:1770;top:-424;width:480;height:2" coordorigin="1770,-424" coordsize="480,0" path="m1770,-424l2250,-424e" filled="f" stroked="t" strokeweight=".25pt" strokecolor="#231F20">
                <v:path arrowok="t"/>
              </v:shape>
            </v:group>
            <v:group style="position:absolute;left:2010;top:-904;width:2;height:960" coordorigin="2010,-904" coordsize="2,960">
              <v:shape style="position:absolute;left:2010;top:-904;width:2;height:960" coordorigin="2010,-904" coordsize="0,960" path="m2010,-904l2010,5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45.344749pt;width:24.25pt;height:48.25pt;mso-position-horizontal-relative:page;mso-position-vertical-relative:paragraph;z-index:-2647" coordorigin="13588,-907" coordsize="485,965">
            <v:group style="position:absolute;left:13712;top:-544;width:238;height:239" coordorigin="13712,-544" coordsize="238,239">
              <v:shape style="position:absolute;left:13712;top:-544;width:238;height:239" coordorigin="13712,-544" coordsize="238,239" path="m13950,-424l13932,-361,13884,-317,13841,-305,13816,-307,13754,-333,13717,-384,13712,-405,13713,-431,13737,-496,13784,-535,13824,-544,13848,-542,13909,-514,13944,-461,13950,-424xe" filled="f" stroked="t" strokeweight=".25pt" strokecolor="#231F20">
                <v:path arrowok="t"/>
              </v:shape>
            </v:group>
            <v:group style="position:absolute;left:13590;top:-424;width:480;height:2" coordorigin="13590,-424" coordsize="480,2">
              <v:shape style="position:absolute;left:13590;top:-424;width:480;height:2" coordorigin="13590,-424" coordsize="480,0" path="m13590,-424l14070,-424e" filled="f" stroked="t" strokeweight=".25pt" strokecolor="#231F20">
                <v:path arrowok="t"/>
              </v:shape>
            </v:group>
            <v:group style="position:absolute;left:13830;top:-904;width:2;height:960" coordorigin="13830,-904" coordsize="2,960">
              <v:shape style="position:absolute;left:13830;top:-904;width:2;height:960" coordorigin="13830,-904" coordsize="0,960" path="m13830,-904l13830,5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13.10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kaleidoscope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05" w:lineRule="auto" w:before="40"/>
        <w:ind w:right="3672" w:firstLine="240"/>
        <w:jc w:val="left"/>
      </w:pP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kaleidoscope.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0"/>
        <w:ind w:left="3630" w:right="541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subplot.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560" w:right="443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45pt;width:238.395pt;height:13.168pt;mso-position-horizontal-relative:page;mso-position-vertical-relative:paragraph;z-index:-2649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13.3</w:t>
      </w:r>
      <w:r>
        <w:rPr>
          <w:rFonts w:ascii="Times New Roman" w:hAnsi="Times New Roman" w:cs="Times New Roman" w:eastAsia="Times New Roman"/>
          <w:b/>
          <w:bCs/>
          <w:color w:val="231F20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kaleidoscope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0"/>
        </w:numPr>
        <w:tabs>
          <w:tab w:pos="3795" w:val="left" w:leader="none"/>
        </w:tabs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kaleidoscope(name)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9" w:right="649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Making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kaleidoscope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54" w:right="510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usage: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kaleidoscope(file_name)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9" w:right="649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picture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imread(name);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subplot(1,2,1);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imshow(picture(ceil(1:1.5:end),:,:))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03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128*128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4180" w:val="left" w:leader="none"/>
        </w:tabs>
        <w:spacing w:line="264" w:lineRule="auto" w:before="18"/>
        <w:ind w:left="3506" w:right="544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size(picture);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128;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180" w:val="left" w:leader="none"/>
        </w:tabs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rndx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ceil(linspace(1,rows,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cndx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ceil(linspace(1,cols,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1"/>
        </w:numPr>
        <w:tabs>
          <w:tab w:pos="674" w:val="left" w:leader="none"/>
          <w:tab w:pos="4900" w:val="left" w:leader="none"/>
        </w:tabs>
        <w:ind w:left="4900" w:right="599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picture(rndx,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cndx,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:);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54" w:right="36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build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kaleidoscope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674" w:val="left" w:leader="none"/>
          <w:tab w:pos="4900" w:val="left" w:leader="none"/>
        </w:tabs>
        <w:spacing w:before="18"/>
        <w:ind w:left="4900" w:right="696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buildIt(buildIt(pic));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subplot(1,2,2);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imshow(img)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buildIt(img)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15" w:right="380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87.5pt;margin-top:9.627551pt;width:244.800011pt;height:32pt;mso-position-horizontal-relative:page;mso-position-vertical-relative:paragraph;z-index:-264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20" w:hRule="exact"/>
                    </w:trPr>
                    <w:tc>
                      <w:tcPr>
                        <w:tcW w:w="377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%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81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top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left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33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top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right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377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%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2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81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bottom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left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33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bottom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right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13.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img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=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[img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337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img(:,end:-1:1,:)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helper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manipulations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574" w:val="left" w:leader="none"/>
        </w:tabs>
        <w:spacing w:before="85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img(end:-1:1,:,:)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img(end:-1:1,end:-1:1,:)];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35pt;width:228pt;height:.1pt;mso-position-horizontal-relative:page;mso-position-vertical-relative:paragraph;z-index:-2646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40"/>
        <w:ind w:left="0" w:right="1416"/>
        <w:jc w:val="center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19"/>
        <w:ind w:left="4350" w:right="202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compound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panel.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4350" w:right="2173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12–15: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mirrored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890" w:right="0" w:firstLine="0"/>
        <w:jc w:val="left"/>
        <w:rPr>
          <w:b w:val="0"/>
          <w:bCs w:val="0"/>
        </w:rPr>
      </w:pPr>
      <w:r>
        <w:rPr/>
        <w:pict>
          <v:group style="position:absolute;margin-left:88.375pt;margin-top:-1.978455pt;width:24.25pt;height:48.25pt;mso-position-horizontal-relative:page;mso-position-vertical-relative:paragraph;z-index:-2644" coordorigin="1768,-40" coordsize="485,965">
            <v:group style="position:absolute;left:1892;top:323;width:238;height:239" coordorigin="1892,323" coordsize="238,239">
              <v:shape style="position:absolute;left:1892;top:323;width:238;height:239" coordorigin="1892,323" coordsize="238,239" path="m2130,443l2112,507,2064,550,2021,562,1996,561,1934,534,1897,483,1892,463,1893,436,1917,371,1964,332,2004,323,2028,325,2089,353,2124,406,2130,443xe" filled="f" stroked="t" strokeweight=".25pt" strokecolor="#231F20">
                <v:path arrowok="t"/>
              </v:shape>
            </v:group>
            <v:group style="position:absolute;left:1770;top:443;width:480;height:2" coordorigin="1770,443" coordsize="480,2">
              <v:shape style="position:absolute;left:1770;top:443;width:480;height:2" coordorigin="1770,443" coordsize="480,0" path="m1770,443l2250,443e" filled="f" stroked="t" strokeweight=".25pt" strokecolor="#231F20">
                <v:path arrowok="t"/>
              </v:shape>
            </v:group>
            <v:group style="position:absolute;left:2010;top:-37;width:2;height:960" coordorigin="2010,-37" coordsize="2,960">
              <v:shape style="position:absolute;left:2010;top:-37;width:2;height:960" coordorigin="2010,-37" coordsize="0,960" path="m2010,-37l2010,92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.978455pt;width:24.25pt;height:48.25pt;mso-position-horizontal-relative:page;mso-position-vertical-relative:paragraph;z-index:-2643" coordorigin="13588,-40" coordsize="485,965">
            <v:group style="position:absolute;left:13712;top:323;width:238;height:239" coordorigin="13712,323" coordsize="238,239">
              <v:shape style="position:absolute;left:13712;top:323;width:238;height:239" coordorigin="13712,323" coordsize="238,239" path="m13950,443l13932,507,13884,550,13841,562,13816,561,13754,534,13717,483,13712,463,13713,436,13737,371,13784,332,13824,323,13848,325,13909,353,13944,406,13950,443xe" filled="f" stroked="t" strokeweight=".25pt" strokecolor="#231F20">
                <v:path arrowok="t"/>
              </v:shape>
            </v:group>
            <v:group style="position:absolute;left:13590;top:443;width:480;height:2" coordorigin="13590,443" coordsize="480,2">
              <v:shape style="position:absolute;left:13590;top:443;width:480;height:2" coordorigin="13590,443" coordsize="480,0" path="m13590,443l14070,443e" filled="f" stroked="t" strokeweight=".25pt" strokecolor="#231F20">
                <v:path arrowok="t"/>
              </v:shape>
            </v:group>
            <v:group style="position:absolute;left:13830;top:-37;width:2;height:960" coordorigin="13830,-37" coordsize="2,960">
              <v:shape style="position:absolute;left:13830;top:-37;width:2;height:960" coordorigin="13830,-37" coordsize="0,960" path="m13830,-37l13830,92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13.4.4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Images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on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Surface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302"/>
        <w:jc w:val="left"/>
      </w:pP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surfac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representin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soli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objects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spherical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lighting.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1" w:firstLine="240"/>
        <w:jc w:val="both"/>
      </w:pPr>
      <w:r>
        <w:rPr>
          <w:b w:val="0"/>
          <w:bCs w:val="0"/>
          <w:color w:val="231F20"/>
          <w:spacing w:val="6"/>
          <w:w w:val="100"/>
        </w:rPr>
        <w:t>Spectacula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effect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“pasting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these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surfaces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surfac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eart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Mercato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projection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Fig-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13.11.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1</w:t>
      </w:r>
      <w:r>
        <w:rPr>
          <w:b w:val="0"/>
          <w:bCs w:val="0"/>
          <w:color w:val="231F20"/>
          <w:spacing w:val="32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importan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us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Mercato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projection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name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fo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the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sixteenth-centur</w:t>
      </w:r>
      <w:r>
        <w:rPr>
          <w:b w:val="0"/>
          <w:bCs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Flemis</w:t>
      </w:r>
      <w:r>
        <w:rPr>
          <w:b w:val="0"/>
          <w:bCs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cartographe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Gerardu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Mercator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becaus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this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projectio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36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keep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6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line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36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latitud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36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longitud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3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37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rectangular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grid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allow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correc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representatio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ma</w:t>
      </w:r>
      <w:r>
        <w:rPr>
          <w:b w:val="0"/>
          <w:bCs w:val="0"/>
          <w:color w:val="231F20"/>
          <w:spacing w:val="0"/>
          <w:w w:val="100"/>
          <w:position w:val="0"/>
        </w:rPr>
        <w:t>p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paste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onto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spherica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42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surface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However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42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als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42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present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42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challeng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color w:val="231F20"/>
          <w:spacing w:val="6"/>
          <w:w w:val="100"/>
          <w:position w:val="0"/>
        </w:rPr>
        <w:t>because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46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47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projection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46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7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nort</w:t>
      </w:r>
      <w:r>
        <w:rPr>
          <w:b w:val="0"/>
          <w:bCs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color w:val="231F20"/>
          <w:spacing w:val="46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47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sout</w:t>
      </w:r>
      <w:r>
        <w:rPr>
          <w:b w:val="0"/>
          <w:bCs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color w:val="231F20"/>
          <w:spacing w:val="46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pole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47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woul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46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b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47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stretche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46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to</w:t>
      </w:r>
      <w:r>
        <w:rPr>
          <w:b w:val="0"/>
          <w:bCs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infinit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lengt</w:t>
      </w:r>
      <w:r>
        <w:rPr>
          <w:b w:val="0"/>
          <w:bCs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acros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to</w:t>
      </w:r>
      <w:r>
        <w:rPr>
          <w:b w:val="0"/>
          <w:bCs w:val="0"/>
          <w:color w:val="231F20"/>
          <w:spacing w:val="0"/>
          <w:w w:val="100"/>
          <w:position w:val="0"/>
        </w:rPr>
        <w:t>p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botto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map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map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therefore,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leave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50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of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51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50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regio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51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nea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50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51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poles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50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51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w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50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hav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51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50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replac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51"/>
          <w:w w:val="100"/>
          <w:position w:val="0"/>
        </w:rPr>
        <w:t> </w:t>
      </w:r>
      <w:r>
        <w:rPr>
          <w:b w:val="0"/>
          <w:bCs w:val="0"/>
          <w:color w:val="231F20"/>
          <w:spacing w:val="7"/>
          <w:w w:val="100"/>
          <w:position w:val="0"/>
        </w:rPr>
        <w:t>those</w:t>
      </w:r>
      <w:r>
        <w:rPr>
          <w:b w:val="0"/>
          <w:bCs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regions.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objective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paste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globe.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trick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feature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function,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whereby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supplied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fourth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img)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389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77.5pt;margin-top:1.44874pt;width:171pt;height:.1pt;mso-position-horizontal-relative:page;mso-position-vertical-relative:paragraph;z-index:-2645" coordorigin="5550,29" coordsize="3420,2">
            <v:shape style="position:absolute;left:5550;top:29;width:3420;height:2" coordorigin="5550,29" coordsize="3420,0" path="m5550,29l8970,29e" filled="f" stroked="t" strokeweight=".75pt" strokecolor="#231F2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7"/>
          <w:sz w:val="13"/>
          <w:szCs w:val="13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18"/>
          <w:szCs w:val="18"/>
        </w:rPr>
        <w:t>earth_s.jpg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provided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1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part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position w:val="0"/>
          <w:sz w:val="18"/>
          <w:szCs w:val="18"/>
        </w:rPr>
        <w:t>system.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3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28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5.67pt;height:167.835pt;mso-position-horizontal-relative:char;mso-position-vertical-relative:line" type="#_x0000_t75">
            <v:imagedata r:id="rId3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0"/>
        <w:ind w:left="3287" w:right="2397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13.11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Map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projection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 w:before="53"/>
        <w:ind w:right="1889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wil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replac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norma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colorin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schem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surfac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under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conditions: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spacing w:line="260" w:lineRule="exact"/>
        <w:ind w:left="3630" w:right="2599" w:hanging="280"/>
        <w:jc w:val="left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88.375pt;margin-top:8.847082pt;width:24.25pt;height:48.25pt;mso-position-horizontal-relative:page;mso-position-vertical-relative:paragraph;z-index:-2641" coordorigin="1768,177" coordsize="485,965">
            <v:group style="position:absolute;left:1892;top:540;width:238;height:239" coordorigin="1892,540" coordsize="238,239">
              <v:shape style="position:absolute;left:1892;top:540;width:238;height:239" coordorigin="1892,540" coordsize="238,239" path="m2130,659l2112,723,2064,767,2021,779,1996,777,1934,751,1897,700,1892,679,1893,653,1917,588,1964,549,2004,540,2028,542,2089,570,2124,622,2130,659xe" filled="f" stroked="t" strokeweight=".25pt" strokecolor="#231F20">
                <v:path arrowok="t"/>
              </v:shape>
            </v:group>
            <v:group style="position:absolute;left:1770;top:659;width:480;height:2" coordorigin="1770,659" coordsize="480,2">
              <v:shape style="position:absolute;left:1770;top:659;width:480;height:2" coordorigin="1770,659" coordsize="480,0" path="m1770,659l2250,659e" filled="f" stroked="t" strokeweight=".25pt" strokecolor="#231F20">
                <v:path arrowok="t"/>
              </v:shape>
            </v:group>
            <v:group style="position:absolute;left:2010;top:179;width:2;height:960" coordorigin="2010,179" coordsize="2,960">
              <v:shape style="position:absolute;left:2010;top:179;width:2;height:960" coordorigin="2010,179" coordsize="0,960" path="m2010,179l2010,113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847082pt;width:24.25pt;height:48.25pt;mso-position-horizontal-relative:page;mso-position-vertical-relative:paragraph;z-index:-2640" coordorigin="13588,177" coordsize="485,965">
            <v:group style="position:absolute;left:13712;top:540;width:238;height:239" coordorigin="13712,540" coordsize="238,239">
              <v:shape style="position:absolute;left:13712;top:540;width:238;height:239" coordorigin="13712,540" coordsize="238,239" path="m13950,659l13932,723,13884,767,13841,779,13816,777,13754,751,13717,700,13712,679,13713,653,13737,588,13784,549,13824,540,13848,542,13909,570,13944,622,13950,659xe" filled="f" stroked="t" strokeweight=".25pt" strokecolor="#231F20">
                <v:path arrowok="t"/>
              </v:shape>
            </v:group>
            <v:group style="position:absolute;left:13590;top:659;width:480;height:2" coordorigin="13590,659" coordsize="480,2">
              <v:shape style="position:absolute;left:13590;top:659;width:480;height:2" coordorigin="13590,659" coordsize="480,0" path="m13590,659l14070,659e" filled="f" stroked="t" strokeweight=".25pt" strokecolor="#231F20">
                <v:path arrowok="t"/>
              </v:shape>
            </v:group>
            <v:group style="position:absolute;left:13830;top:179;width:2;height:960" coordorigin="13830,179" coordsize="2,960">
              <v:shape style="position:absolute;left:13830;top:179;width:2;height:960" coordorigin="13830,179" coordsize="0,960" path="m13830,179l13830,113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columns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match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columns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plaid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spacing w:line="260" w:lineRule="exact" w:before="40"/>
        <w:ind w:left="3630" w:right="2610" w:hanging="28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supplies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red,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green,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layers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form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true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images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625" w:val="left" w:leader="none"/>
        </w:tabs>
        <w:spacing w:before="27"/>
        <w:ind w:left="3625" w:right="0" w:hanging="276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values,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however,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must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type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range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0..1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 w:before="89"/>
        <w:ind w:right="2379" w:firstLine="240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followin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code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rathe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stretchin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imag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siz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plaid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choos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siz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plai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thereb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preserving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imag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resolution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Clearly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differen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circumstance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siz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plai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specified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imag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stretche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sui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thos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dimensions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cod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accomplis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thi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show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Listin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13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4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171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13.4: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Reads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JPEG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image.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26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2: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Enables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good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closure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edge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copying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first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column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beyond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last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column.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574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3: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Computes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mean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image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intensity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snow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edge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image.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circles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north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south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poles.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4: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Fetches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size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map.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555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5: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calculate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size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circles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poles,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assume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±85°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latitude,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need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equivalent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5°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bottom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map.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calculates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many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rows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represent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1°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latitude.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</w:rPr>
        <w:sectPr>
          <w:headerReference w:type="default" r:id="rId3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3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11" w:right="443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66998pt;margin-top:.318115pt;width:238.395pt;height:13.168pt;mso-position-horizontal-relative:page;mso-position-vertical-relative:paragraph;z-index:-2638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13.4</w:t>
      </w:r>
      <w:r>
        <w:rPr>
          <w:rFonts w:ascii="Times New Roman" w:hAnsi="Times New Roman" w:cs="Times New Roman" w:eastAsia="Times New Roman"/>
          <w:b/>
          <w:bCs/>
          <w:color w:val="231F20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Rotating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globe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13"/>
        </w:numPr>
        <w:tabs>
          <w:tab w:pos="4515" w:val="left" w:leader="none"/>
        </w:tabs>
        <w:spacing w:line="264" w:lineRule="auto"/>
        <w:ind w:left="4226" w:right="51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imread('earthmap_s.jpg');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WM(:,end+1,:)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WM(:,1,:);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snow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mean(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mean(WM(1,:,:)));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[WMr,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WMc,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clr]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size(WM);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rowsperdeglat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WMr/170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floor(rowsperdeglat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addlayer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uint8(ones(add,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WMc)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snow);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toAdd(:,:,1)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addlayer;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toAdd(:,:,2)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addlayer;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toAdd(:,:,3)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addlayer;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worldMap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[toAdd;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WM;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toAdd];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[nlat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nlong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clr]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size(worldMap)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double(0:nlat-1)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nlat;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double(0:nlong-1)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(nlong-1);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phi]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meshgrid(long,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lat);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cos(phi);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sin(phi)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cos(th);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sin(phi)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sin(th);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double(worldMap)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256;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surf(xx,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zz,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wM);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shading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interp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equal,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axis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tight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273pt;width:24.25pt;height:48.25pt;mso-position-horizontal-relative:page;mso-position-vertical-relative:paragraph;z-index:-2637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273pt;width:24.25pt;height:48.25pt;mso-position-horizontal-relative:page;mso-position-vertical-relative:paragraph;z-index:-2636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material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dull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00" w:val="left" w:leader="none"/>
        </w:tabs>
        <w:spacing w:before="18"/>
        <w:ind w:left="4500" w:right="0" w:hanging="3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handle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5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5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light('Color',[int,int,int]);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5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5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5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custom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5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5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source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view([th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20]);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lightangle(handle,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th+50,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pause(.001)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72pt;width:228pt;height:.1pt;mso-position-horizontal-relative:page;mso-position-vertical-relative:paragraph;z-index:-2639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2067"/>
        <w:jc w:val="left"/>
      </w:pPr>
      <w:r>
        <w:rPr>
          <w:b w:val="0"/>
          <w:bCs w:val="0"/>
          <w:color w:val="231F20"/>
          <w:spacing w:val="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laye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making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ones(...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ad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multiplyin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snow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intensity.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148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globe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171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Prepares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bottom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0" w:right="273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Retrieves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1576"/>
        <w:jc w:val="left"/>
      </w:pPr>
      <w:r>
        <w:rPr>
          <w:b w:val="0"/>
          <w:bCs w:val="0"/>
          <w:color w:val="231F20"/>
          <w:spacing w:val="0"/>
          <w:w w:val="105"/>
        </w:rPr>
        <w:t>Lines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13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14:</w:t>
      </w:r>
      <w:r>
        <w:rPr>
          <w:b w:val="0"/>
          <w:bCs w:val="0"/>
          <w:color w:val="231F20"/>
          <w:spacing w:val="-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Prepare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vectors</w:t>
      </w:r>
      <w:r>
        <w:rPr>
          <w:b w:val="0"/>
          <w:bCs w:val="0"/>
          <w:color w:val="231F20"/>
          <w:spacing w:val="-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defining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plaid</w:t>
      </w:r>
      <w:r>
        <w:rPr>
          <w:b w:val="0"/>
          <w:bCs w:val="0"/>
          <w:color w:val="231F20"/>
          <w:spacing w:val="-28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by</w:t>
      </w:r>
      <w:r>
        <w:rPr>
          <w:b w:val="0"/>
          <w:bCs w:val="0"/>
          <w:color w:val="231F20"/>
          <w:spacing w:val="-2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spreading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map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dimensions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across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radians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latitude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-2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radians</w:t>
      </w:r>
      <w:r>
        <w:rPr>
          <w:b w:val="0"/>
          <w:bCs w:val="0"/>
          <w:color w:val="231F20"/>
          <w:spacing w:val="-2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longitude.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0" w:right="840"/>
        <w:jc w:val="center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15–19: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sphere.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center"/>
        <w:sectPr>
          <w:headerReference w:type="default" r:id="rId3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5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10.739916pt;height:210.4725pt;mso-position-horizontal-relative:char;mso-position-vertical-relative:line" type="#_x0000_t75">
            <v:imagedata r:id="rId3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6"/>
        <w:ind w:left="0" w:right="1944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13.12</w:t>
      </w:r>
      <w:r>
        <w:rPr>
          <w:rFonts w:ascii="Times New Roman" w:hAnsi="Times New Roman" w:cs="Times New Roman" w:eastAsia="Times New Roman"/>
          <w:b/>
          <w:bCs/>
          <w:color w:val="231F20"/>
          <w:spacing w:val="3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Globe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3"/>
        <w:ind w:left="3630" w:right="2413"/>
        <w:jc w:val="left"/>
      </w:pPr>
      <w:r>
        <w:rPr/>
        <w:pict>
          <v:group style="position:absolute;margin-left:88.375pt;margin-top:1.258984pt;width:24.25pt;height:48.25pt;mso-position-horizontal-relative:page;mso-position-vertical-relative:paragraph;z-index:-2634" coordorigin="1768,25" coordsize="485,965">
            <v:group style="position:absolute;left:1892;top:388;width:238;height:239" coordorigin="1892,388" coordsize="238,239">
              <v:shape style="position:absolute;left:1892;top:388;width:238;height:239" coordorigin="1892,388" coordsize="238,239" path="m2130,508l2112,571,2064,615,2021,627,1996,625,1934,599,1897,548,1892,528,1893,501,1917,436,1964,397,2004,388,2028,390,2089,418,2124,471,2130,508xe" filled="f" stroked="t" strokeweight=".25pt" strokecolor="#231F20">
                <v:path arrowok="t"/>
              </v:shape>
            </v:group>
            <v:group style="position:absolute;left:1770;top:508;width:480;height:2" coordorigin="1770,508" coordsize="480,2">
              <v:shape style="position:absolute;left:1770;top:508;width:480;height:2" coordorigin="1770,508" coordsize="480,0" path="m1770,508l2250,508e" filled="f" stroked="t" strokeweight=".25pt" strokecolor="#231F20">
                <v:path arrowok="t"/>
              </v:shape>
            </v:group>
            <v:group style="position:absolute;left:2010;top:28;width:2;height:960" coordorigin="2010,28" coordsize="2,960">
              <v:shape style="position:absolute;left:2010;top:28;width:2;height:960" coordorigin="2010,28" coordsize="0,960" path="m2010,28l2010,98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.258984pt;width:24.25pt;height:48.25pt;mso-position-horizontal-relative:page;mso-position-vertical-relative:paragraph;z-index:-2633" coordorigin="13588,25" coordsize="485,965">
            <v:group style="position:absolute;left:13712;top:388;width:238;height:239" coordorigin="13712,388" coordsize="238,239">
              <v:shape style="position:absolute;left:13712;top:388;width:238;height:239" coordorigin="13712,388" coordsize="238,239" path="m13950,508l13932,571,13884,615,13841,627,13816,625,13754,599,13717,548,13712,528,13713,501,13737,436,13784,397,13824,388,13848,390,13909,418,13944,471,13950,508xe" filled="f" stroked="t" strokeweight=".25pt" strokecolor="#231F20">
                <v:path arrowok="t"/>
              </v:shape>
            </v:group>
            <v:group style="position:absolute;left:13590;top:508;width:480;height:2" coordorigin="13590,508" coordsize="480,2">
              <v:shape style="position:absolute;left:13590;top:508;width:480;height:2" coordorigin="13590,508" coordsize="480,0" path="m13590,508l14070,508e" filled="f" stroked="t" strokeweight=".25pt" strokecolor="#231F20">
                <v:path arrowok="t"/>
              </v:shape>
            </v:group>
            <v:group style="position:absolute;left:13830;top:28;width:2;height:960" coordorigin="13830,28" coordsize="2,960">
              <v:shape style="position:absolute;left:13830;top:28;width:2;height:960" coordorigin="13830,28" coordsize="0,960" path="m13830,28l13830,98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surf(...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39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21–23: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distribution.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1741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24–26: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preparation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luminosity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characteristics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spots.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88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27–32: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perpetual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21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observer.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57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pause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snapshot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globe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13.12.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3"/>
        <w:ind w:left="32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13.5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5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9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Example—Detecting</w:t>
      </w:r>
      <w:r>
        <w:rPr>
          <w:rFonts w:ascii="Times New Roman" w:hAnsi="Times New Roman" w:cs="Times New Roman" w:eastAsia="Times New Roman"/>
          <w:b/>
          <w:bCs/>
          <w:color w:val="FFFFFF"/>
          <w:spacing w:val="9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Edges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right="2397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19.828003pt;margin-top:-24.985264pt;width:370.148pt;height:17.992pt;mso-position-horizontal-relative:page;mso-position-vertical-relative:paragraph;z-index:-2635" coordorigin="4397,-500" coordsize="7403,360">
            <v:group style="position:absolute;left:4830;top:-490;width:6960;height:340" coordorigin="4830,-490" coordsize="6960,340">
              <v:shape style="position:absolute;left:4830;top:-490;width:6960;height:340" coordorigin="4830,-490" coordsize="6960,340" path="m4830,-150l11790,-150,11790,-490,4830,-490,4830,-150xe" filled="t" fillcolor="#231F20" stroked="f">
                <v:path arrowok="t"/>
                <v:fill type="solid"/>
              </v:shape>
              <v:shape style="position:absolute;left:4397;top:-490;width:433;height:340" type="#_x0000_t75">
                <v:imagedata r:id="rId39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powerful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methods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delivering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information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human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eye,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limitations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programs.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eyes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astonishing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interpret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content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13.13.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Even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novice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observer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difficulty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aircraft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flight.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experienced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observer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identify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type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aircraft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Lockheed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C-130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perhaps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characteristics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aircraft.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3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Example—Detecting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Edges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27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09.46832pt;height:184.5375pt;mso-position-horizontal-relative:char;mso-position-vertical-relative:line" type="#_x0000_t75">
            <v:imagedata r:id="rId4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0"/>
        <w:ind w:left="2542" w:right="4329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shape style="position:absolute;margin-left:298.5pt;margin-top:44.864357pt;width:302.4pt;height:175.68pt;mso-position-horizontal-relative:page;mso-position-vertical-relative:paragraph;z-index:-2632" type="#_x0000_t75">
            <v:imagedata r:id="rId42" o:title=""/>
          </v:shape>
        </w:pict>
      </w:r>
      <w:r>
        <w:rPr/>
        <w:pict>
          <v:group style="position:absolute;margin-left:88.375pt;margin-top:65.839355pt;width:24.25pt;height:48.25pt;mso-position-horizontal-relative:page;mso-position-vertical-relative:paragraph;z-index:-2631" coordorigin="1768,1317" coordsize="485,965">
            <v:group style="position:absolute;left:1892;top:1679;width:238;height:239" coordorigin="1892,1679" coordsize="238,239">
              <v:shape style="position:absolute;left:1892;top:1679;width:238;height:239" coordorigin="1892,1679" coordsize="238,239" path="m2130,1799l2112,1863,2064,1906,2021,1919,1996,1917,1934,1890,1897,1840,1892,1819,1893,1792,1917,1727,1964,1689,2004,1679,2028,1681,2089,1709,2124,1762,2130,1799xe" filled="f" stroked="t" strokeweight=".25pt" strokecolor="#231F20">
                <v:path arrowok="t"/>
              </v:shape>
            </v:group>
            <v:group style="position:absolute;left:1770;top:1799;width:480;height:2" coordorigin="1770,1799" coordsize="480,2">
              <v:shape style="position:absolute;left:1770;top:1799;width:480;height:2" coordorigin="1770,1799" coordsize="480,0" path="m1770,1799l2250,1799e" filled="f" stroked="t" strokeweight=".25pt" strokecolor="#231F20">
                <v:path arrowok="t"/>
              </v:shape>
            </v:group>
            <v:group style="position:absolute;left:2010;top:1319;width:2;height:960" coordorigin="2010,1319" coordsize="2,960">
              <v:shape style="position:absolute;left:2010;top:1319;width:2;height:960" coordorigin="2010,1319" coordsize="0,960" path="m2010,1319l2010,227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5.839355pt;width:24.25pt;height:48.25pt;mso-position-horizontal-relative:page;mso-position-vertical-relative:paragraph;z-index:-2630" coordorigin="13588,1317" coordsize="485,965">
            <v:group style="position:absolute;left:13712;top:1679;width:238;height:239" coordorigin="13712,1679" coordsize="238,239">
              <v:shape style="position:absolute;left:13712;top:1679;width:238;height:239" coordorigin="13712,1679" coordsize="238,239" path="m13950,1799l13932,1863,13884,1906,13841,1919,13816,1917,13754,1890,13717,1840,13712,1819,13713,1792,13737,1727,13784,1689,13824,1679,13848,1681,13909,1709,13944,1762,13950,1799xe" filled="f" stroked="t" strokeweight=".25pt" strokecolor="#231F20">
                <v:path arrowok="t"/>
              </v:shape>
            </v:group>
            <v:group style="position:absolute;left:13590;top:1799;width:480;height:2" coordorigin="13590,1799" coordsize="480,2">
              <v:shape style="position:absolute;left:13590;top:1799;width:480;height:2" coordorigin="13590,1799" coordsize="480,0" path="m13590,1799l14070,1799e" filled="f" stroked="t" strokeweight=".25pt" strokecolor="#231F20">
                <v:path arrowok="t"/>
              </v:shape>
            </v:group>
            <v:group style="position:absolute;left:13830;top:1319;width:2;height:960" coordorigin="13830,1319" coordsize="2,960">
              <v:shape style="position:absolute;left:13830;top:1319;width:2;height:960" coordorigin="13830,1319" coordsize="0,960" path="m13830,1319l13830,227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13.13</w:t>
      </w:r>
      <w:r>
        <w:rPr>
          <w:rFonts w:ascii="Times New Roman" w:hAnsi="Times New Roman" w:cs="Times New Roman" w:eastAsia="Times New Roman"/>
          <w:b/>
          <w:bCs/>
          <w:color w:val="231F20"/>
          <w:spacing w:val="2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C-130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flight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3258" w:right="2803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13.14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edge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detection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 w:before="66"/>
        <w:ind w:left="3890" w:right="1706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eyes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excellent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interpreting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help.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operation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commonly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reduce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complexity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edge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detection,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replaced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points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mark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edges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“interesting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artifacts.”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13.14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attempting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outline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aircraft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black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putting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black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identified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edge.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unambiguously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object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interest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edge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defined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surrounding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object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selected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exercise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makes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4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43"/>
          <w:pgSz w:w="15840" w:h="24480"/>
          <w:pgMar w:header="4828" w:footer="5472" w:top="5660" w:bottom="5660" w:left="1660" w:right="1660"/>
        </w:sectPr>
      </w:pPr>
    </w:p>
    <w:p>
      <w:pPr>
        <w:spacing w:before="82"/>
        <w:ind w:left="0" w:right="43" w:firstLine="0"/>
        <w:jc w:val="righ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324.362pt;margin-top:-6.326697pt;width:159.504pt;height:140.181pt;mso-position-horizontal-relative:page;mso-position-vertical-relative:paragraph;z-index:-2629" coordorigin="6487,-127" coordsize="3190,2804">
            <v:shape style="position:absolute;left:6579;top:-127;width:2477;height:2462" type="#_x0000_t75">
              <v:imagedata r:id="rId44" o:title=""/>
            </v:shape>
            <v:group style="position:absolute;left:7840;top:796;width:310;height:316" coordorigin="7840,796" coordsize="310,316">
              <v:shape style="position:absolute;left:7840;top:796;width:310;height:316" coordorigin="7840,796" coordsize="310,316" path="m8151,1112l7840,1112,7840,796,8151,796,8151,1112xe" filled="f" stroked="t" strokeweight=".5pt" strokecolor="#231F20">
                <v:path arrowok="t"/>
              </v:shape>
            </v:group>
            <v:group style="position:absolute;left:8613;top:1264;width:304;height:310" coordorigin="8613,1264" coordsize="304,310">
              <v:shape style="position:absolute;left:8613;top:1264;width:304;height:310" coordorigin="8613,1264" coordsize="304,310" path="m8613,1264l8917,1264,8917,1575,8613,1575,8613,1264xe" filled="f" stroked="t" strokeweight=".5pt" strokecolor="#FFFFFF">
                <v:path arrowok="t"/>
              </v:shape>
            </v:group>
            <v:group style="position:absolute;left:7372;top:50;width:319;height:280" coordorigin="7372,50" coordsize="319,280">
              <v:shape style="position:absolute;left:7372;top:50;width:319;height:280" coordorigin="7372,50" coordsize="319,280" path="m7372,50l7691,50,7691,330,7372,330,7372,50xe" filled="f" stroked="t" strokeweight=".5pt" strokecolor="#231F20">
                <v:path arrowok="t"/>
              </v:shape>
            </v:group>
            <v:group style="position:absolute;left:6492;top:174;width:754;height:2" coordorigin="6492,174" coordsize="754,2">
              <v:shape style="position:absolute;left:6492;top:174;width:754;height:2" coordorigin="6492,174" coordsize="754,0" path="m6492,174l7247,174e" filled="f" stroked="t" strokeweight=".5pt" strokecolor="#231F20">
                <v:path arrowok="t"/>
              </v:shape>
            </v:group>
            <v:group style="position:absolute;left:7211;top:123;width:124;height:102" coordorigin="7211,123" coordsize="124,102">
              <v:shape style="position:absolute;left:7211;top:123;width:124;height:102" coordorigin="7211,123" coordsize="124,102" path="m7211,123l7240,174,7211,225,7335,174,7211,123xe" filled="t" fillcolor="#231F20" stroked="f">
                <v:path arrowok="t"/>
                <v:fill type="solid"/>
              </v:shape>
            </v:group>
            <v:group style="position:absolute;left:6499;top:580;width:453;height:2" coordorigin="6499,580" coordsize="453,2">
              <v:shape style="position:absolute;left:6499;top:580;width:453;height:2" coordorigin="6499,580" coordsize="453,0" path="m6499,580l6951,580e" filled="f" stroked="t" strokeweight=".5pt" strokecolor="#231F20">
                <v:path arrowok="t"/>
              </v:shape>
            </v:group>
            <v:group style="position:absolute;left:6915;top:529;width:124;height:102" coordorigin="6915,529" coordsize="124,102">
              <v:shape style="position:absolute;left:6915;top:529;width:124;height:102" coordorigin="6915,529" coordsize="124,102" path="m6915,529l6945,580,6915,631,7039,580,6915,529xe" filled="t" fillcolor="#231F20" stroked="f">
                <v:path arrowok="t"/>
                <v:fill type="solid"/>
              </v:shape>
            </v:group>
            <v:group style="position:absolute;left:6507;top:928;width:1195;height:2" coordorigin="6507,928" coordsize="1195,2">
              <v:shape style="position:absolute;left:6507;top:928;width:1195;height:2" coordorigin="6507,928" coordsize="1195,0" path="m6507,928l7703,928e" filled="f" stroked="t" strokeweight=".5pt" strokecolor="#231F20">
                <v:path arrowok="t"/>
              </v:shape>
            </v:group>
            <v:group style="position:absolute;left:7667;top:877;width:124;height:102" coordorigin="7667,877" coordsize="124,102">
              <v:shape style="position:absolute;left:7667;top:877;width:124;height:102" coordorigin="7667,877" coordsize="124,102" path="m7667,877l7696,928,7667,979,7791,928,7667,877xe" filled="t" fillcolor="#231F20" stroked="f">
                <v:path arrowok="t"/>
                <v:fill type="solid"/>
              </v:shape>
            </v:group>
            <v:group style="position:absolute;left:9028;top:1419;width:640;height:2" coordorigin="9028,1419" coordsize="640,2">
              <v:shape style="position:absolute;left:9028;top:1419;width:640;height:2" coordorigin="9028,1419" coordsize="640,0" path="m9668,1419l9028,1419e" filled="f" stroked="t" strokeweight=".5pt" strokecolor="#231F20">
                <v:path arrowok="t"/>
              </v:shape>
            </v:group>
            <v:group style="position:absolute;left:9012;top:1419;width:43;height:2" coordorigin="9012,1419" coordsize="43,2">
              <v:shape style="position:absolute;left:9012;top:1419;width:43;height:2" coordorigin="9012,1419" coordsize="43,0" path="m9055,1419l9012,1419e" filled="f" stroked="t" strokeweight=".5pt" strokecolor="#FFFFFF">
                <v:path arrowok="t"/>
              </v:shape>
            </v:group>
            <v:group style="position:absolute;left:8924;top:1368;width:124;height:102" coordorigin="8924,1368" coordsize="124,102">
              <v:shape style="position:absolute;left:8924;top:1368;width:124;height:102" coordorigin="8924,1368" coordsize="124,102" path="m9048,1368l8924,1419,9048,1470,9019,1419,9048,1368xe" filled="t" fillcolor="#FFFFFF" stroked="f">
                <v:path arrowok="t"/>
                <v:fill type="solid"/>
              </v:shape>
            </v:group>
            <v:group style="position:absolute;left:9520;top:595;width:141;height:2" coordorigin="9520,595" coordsize="141,2">
              <v:shape style="position:absolute;left:9520;top:595;width:141;height:2" coordorigin="9520,595" coordsize="141,0" path="m9661,595l9520,595e" filled="f" stroked="t" strokeweight=".5pt" strokecolor="#231F20">
                <v:path arrowok="t"/>
              </v:shape>
            </v:group>
            <v:group style="position:absolute;left:9431;top:544;width:124;height:102" coordorigin="9431,544" coordsize="124,102">
              <v:shape style="position:absolute;left:9431;top:544;width:124;height:102" coordorigin="9431,544" coordsize="124,102" path="m9556,544l9431,595,9556,645,9526,595,9556,544xe" filled="t" fillcolor="#231F20" stroked="f">
                <v:path arrowok="t"/>
                <v:fill type="solid"/>
              </v:shape>
            </v:group>
            <v:group style="position:absolute;left:8795;top:1380;width:79;height:76" coordorigin="8795,1380" coordsize="79,76">
              <v:shape style="position:absolute;left:8795;top:1380;width:79;height:76" coordorigin="8795,1380" coordsize="79,76" path="m8844,1380l8819,1384,8803,1397,8795,1415,8795,1420,8801,1441,8817,1456,8845,1455,8864,1446,8874,1433,8871,1406,8861,1388,8844,1380xe" filled="t" fillcolor="#231F20" stroked="f">
                <v:path arrowok="t"/>
                <v:fill type="solid"/>
              </v:shape>
            </v:group>
            <v:group style="position:absolute;left:6500;top:2592;width:457;height:2" coordorigin="6500,2592" coordsize="457,2">
              <v:shape style="position:absolute;left:6500;top:2592;width:457;height:2" coordorigin="6500,2592" coordsize="457,0" path="m6500,2592l6957,2592e" filled="f" stroked="t" strokeweight=".5pt" strokecolor="#231F20">
                <v:path arrowok="t"/>
              </v:shape>
            </v:group>
            <v:group style="position:absolute;left:6921;top:2541;width:124;height:102" coordorigin="6921,2541" coordsize="124,102">
              <v:shape style="position:absolute;left:6921;top:2541;width:124;height:102" coordorigin="6921,2541" coordsize="124,102" path="m6921,2541l6951,2592,6921,2643,7045,2592,6921,2541xe" filled="t" fillcolor="#231F20" stroked="f">
                <v:path arrowok="t"/>
                <v:fill type="solid"/>
              </v:shape>
            </v:group>
            <v:group style="position:absolute;left:9514;top:2607;width:158;height:2" coordorigin="9514,2607" coordsize="158,2">
              <v:shape style="position:absolute;left:9514;top:2607;width:158;height:2" coordorigin="9514,2607" coordsize="158,0" path="m9672,2607l9514,2607e" filled="f" stroked="t" strokeweight=".5pt" strokecolor="#231F20">
                <v:path arrowok="t"/>
              </v:shape>
            </v:group>
            <v:group style="position:absolute;left:9426;top:2556;width:124;height:102" coordorigin="9426,2556" coordsize="124,102">
              <v:shape style="position:absolute;left:9426;top:2556;width:124;height:102" coordorigin="9426,2556" coordsize="124,102" path="m9551,2556l9426,2607,9551,2657,9521,2607,9551,2556xe" filled="t" fillcolor="#231F20" stroked="f">
                <v:path arrowok="t"/>
                <v:fill type="solid"/>
              </v:shape>
            </v:group>
            <v:group style="position:absolute;left:7072;top:507;width:2324;height:2165" coordorigin="7072,507" coordsize="2324,2165">
              <v:shape style="position:absolute;left:7072;top:507;width:2324;height:2165" coordorigin="7072,507" coordsize="2324,2165" path="m9396,2672l7072,2672,7072,507,9396,507,9396,2672xe" filled="f" stroked="t" strokeweight=".5pt" strokecolor="#231F20">
                <v:path arrowok="t"/>
                <v:stroke dashstyle="dash"/>
              </v:shape>
            </v:group>
            <v:group style="position:absolute;left:7072;top:667;width:2324;height:1845" coordorigin="7072,667" coordsize="2324,1845">
              <v:shape style="position:absolute;left:7072;top:667;width:2324;height:1845" coordorigin="7072,667" coordsize="2324,1845" path="m9396,2512l7072,2512,7072,667,9396,667,9396,2512xe" filled="f" stroked="t" strokeweight=".5pt" strokecolor="#231F20">
                <v:path arrowok="t"/>
                <v:stroke dashstyle="dash"/>
              </v:shape>
            </v:group>
            <v:group style="position:absolute;left:7232;top:507;width:2004;height:2165" coordorigin="7232,507" coordsize="2004,2165">
              <v:shape style="position:absolute;left:7232;top:507;width:2004;height:2165" coordorigin="7232,507" coordsize="2004,2165" path="m9236,2672l7232,2672,7232,507,9236,507,9236,2672xe" filled="f" stroked="t" strokeweight=".5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All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off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(Sky)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60" w:lineRule="exact"/>
        <w:ind w:left="3875" w:right="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pt1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Shifted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up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and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Left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Pixel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160" w:lineRule="exact" w:before="87"/>
        <w:ind w:left="4291" w:right="63" w:firstLine="0"/>
        <w:jc w:val="both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Part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on,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1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Part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off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1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(Edge)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3146" w:right="3070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pt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Shifted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up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Pixel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683" w:right="3088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All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on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(Object)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after="0"/>
        <w:jc w:val="center"/>
        <w:rPr>
          <w:rFonts w:ascii="Arial" w:hAnsi="Arial" w:cs="Arial" w:eastAsia="Arial"/>
          <w:sz w:val="14"/>
          <w:szCs w:val="14"/>
        </w:rPr>
        <w:sectPr>
          <w:type w:val="continuous"/>
          <w:pgSz w:w="15840" w:h="24480"/>
          <w:pgMar w:top="5660" w:bottom="5660" w:left="1660" w:right="1660"/>
          <w:cols w:num="2" w:equalWidth="0">
            <w:col w:w="4850" w:space="40"/>
            <w:col w:w="763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0" w:lineRule="exact" w:before="86"/>
        <w:ind w:left="4124" w:right="211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p1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Shifted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1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Left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Pixel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before="67"/>
        <w:ind w:left="3875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13.15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Overlapping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picture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layers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ind w:left="107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pix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-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Original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4"/>
          <w:szCs w:val="14"/>
        </w:rPr>
        <w:t>Location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5840" w:h="24480"/>
          <w:pgMar w:top="5660" w:bottom="5660" w:left="1660" w:right="1660"/>
          <w:cols w:num="2" w:equalWidth="0">
            <w:col w:w="6959" w:space="40"/>
            <w:col w:w="552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8" w:lineRule="auto" w:before="66"/>
        <w:ind w:right="232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edge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aircraft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everywhere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darker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surrounding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sky.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right="2445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13.5.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tools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detect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8"/>
        <w:ind w:left="1690" w:right="529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18pt;width:238.395pt;height:13.168pt;mso-position-horizontal-relative:page;mso-position-vertical-relative:paragraph;z-index:-2627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-14.521082pt;width:24.25pt;height:48.25pt;mso-position-horizontal-relative:page;mso-position-vertical-relative:paragraph;z-index:-2626" coordorigin="1768,-290" coordsize="485,965">
            <v:group style="position:absolute;left:1892;top:72;width:238;height:239" coordorigin="1892,72" coordsize="238,239">
              <v:shape style="position:absolute;left:1892;top:72;width:238;height:239" coordorigin="1892,72" coordsize="238,239" path="m2130,192l2112,256,2064,299,2021,312,1996,310,1934,283,1897,233,1892,212,1893,185,1917,120,1964,81,2004,72,2028,74,2089,102,2124,155,2130,192xe" filled="f" stroked="t" strokeweight=".25pt" strokecolor="#231F20">
                <v:path arrowok="t"/>
              </v:shape>
            </v:group>
            <v:group style="position:absolute;left:1770;top:192;width:480;height:2" coordorigin="1770,192" coordsize="480,2">
              <v:shape style="position:absolute;left:1770;top:192;width:480;height:2" coordorigin="1770,192" coordsize="480,0" path="m1770,192l2250,192e" filled="f" stroked="t" strokeweight=".25pt" strokecolor="#231F20">
                <v:path arrowok="t"/>
              </v:shape>
            </v:group>
            <v:group style="position:absolute;left:2010;top:-288;width:2;height:960" coordorigin="2010,-288" coordsize="2,960">
              <v:shape style="position:absolute;left:2010;top:-288;width:2;height:960" coordorigin="2010,-288" coordsize="0,960" path="m2010,-288l2010,67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4.521082pt;width:24.25pt;height:48.25pt;mso-position-horizontal-relative:page;mso-position-vertical-relative:paragraph;z-index:-2625" coordorigin="13588,-290" coordsize="485,965">
            <v:group style="position:absolute;left:13712;top:72;width:238;height:239" coordorigin="13712,72" coordsize="238,239">
              <v:shape style="position:absolute;left:13712;top:72;width:238;height:239" coordorigin="13712,72" coordsize="238,239" path="m13950,192l13932,256,13884,299,13841,312,13816,310,13754,283,13717,233,13712,212,13713,185,13737,120,13784,81,13824,72,13848,74,13909,102,13944,155,13950,192xe" filled="f" stroked="t" strokeweight=".25pt" strokecolor="#231F20">
                <v:path arrowok="t"/>
              </v:shape>
            </v:group>
            <v:group style="position:absolute;left:13590;top:192;width:480;height:2" coordorigin="13590,192" coordsize="480,2">
              <v:shape style="position:absolute;left:13590;top:192;width:480;height:2" coordorigin="13590,192" coordsize="480,0" path="m13590,192l14070,192e" filled="f" stroked="t" strokeweight=".25pt" strokecolor="#231F20">
                <v:path arrowok="t"/>
              </v:shape>
            </v:group>
            <v:group style="position:absolute;left:13830;top:-288;width:2;height:960" coordorigin="13830,-288" coordsize="2,960">
              <v:shape style="position:absolute;left:13830;top:-288;width:2;height:960" coordorigin="13830,-288" coordsize="0,960" path="m13830,-288l13830,67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13.5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Edge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detection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5"/>
        </w:numPr>
        <w:tabs>
          <w:tab w:pos="3795" w:val="left" w:leader="none"/>
        </w:tabs>
        <w:ind w:left="3506" w:right="0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'C-130.jpg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imshow(pic)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figure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line="264" w:lineRule="auto" w:before="18"/>
        <w:ind w:left="3506" w:right="593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size(pic);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uint16(pic(:,:,1))...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76" w:val="left" w:leader="none"/>
        </w:tabs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uint16(pic(:,:,2))...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76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uint16(pic(:,:,3));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max(max(amps))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min(min(amps))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uint16(dn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(up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dn))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amps(2:end,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2:end);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amps(1:end-1,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1:end-1);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891" w:val="left" w:leader="none"/>
        </w:tabs>
        <w:spacing w:before="18"/>
        <w:ind w:left="3891" w:right="0" w:hanging="4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amps(1:end-1,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2:end);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891" w:val="left" w:leader="none"/>
        </w:tabs>
        <w:spacing w:before="18"/>
        <w:ind w:left="3891" w:right="0" w:hanging="4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amps(2:end,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1:end-1);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alloff=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and(and((pix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thresh),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thresh)),...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and((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thresh),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(ptl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thresh)));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allon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and(and((pix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thresh),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thresh)),...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and((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thresh),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(ptl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thresh)));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and(not(allon),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not(alloff));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layer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uint8(ones(rows-1,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cols-1)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*255);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layer(edges)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outline(:,:,1)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layer;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outline(:,:,2)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layer;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outline(:,:,3)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layer;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image(outline)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67pt;width:228pt;height:.1pt;mso-position-horizontal-relative:page;mso-position-vertical-relative:paragraph;z-index:-262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imwrite(outline,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'c-130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edges.jpg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'jpg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5" w:lineRule="auto"/>
        <w:ind w:left="3890" w:right="17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edges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across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whole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once.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accomplish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illustrated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13.15.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pix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location,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location,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left,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ptl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collapse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other,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simultaneously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comparing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square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across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whole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(less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389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13.5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75" w:lineRule="auto"/>
        <w:ind w:left="4370" w:right="15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1–4: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image,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size.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5–7: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rows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cols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2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containing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color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intensity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pixel.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class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uint16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bytes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instead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5" w:lineRule="exact"/>
        <w:ind w:left="43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big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unit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53"/>
        <w:ind w:left="4370" w:right="191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8–11: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guess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amplitude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threshold,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threshold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halfway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maximum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minimum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intensities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across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picture.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5" w:lineRule="auto" w:before="40"/>
        <w:ind w:left="4370" w:right="1417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41.481018pt;width:24.25pt;height:48.25pt;mso-position-horizontal-relative:page;mso-position-vertical-relative:paragraph;z-index:-2623" coordorigin="1768,830" coordsize="485,965">
            <v:group style="position:absolute;left:1892;top:1192;width:238;height:239" coordorigin="1892,1192" coordsize="238,239">
              <v:shape style="position:absolute;left:1892;top:1192;width:238;height:239" coordorigin="1892,1192" coordsize="238,239" path="m2130,1312l2112,1376,2064,1419,2021,1432,1996,1430,1934,1403,1897,1353,1892,1332,1893,1305,1917,1240,1964,1201,2004,1192,2028,1194,2089,1222,2124,1275,2130,1312xe" filled="f" stroked="t" strokeweight=".25pt" strokecolor="#231F20">
                <v:path arrowok="t"/>
              </v:shape>
            </v:group>
            <v:group style="position:absolute;left:1770;top:1312;width:480;height:2" coordorigin="1770,1312" coordsize="480,2">
              <v:shape style="position:absolute;left:1770;top:1312;width:480;height:2" coordorigin="1770,1312" coordsize="480,0" path="m1770,1312l2250,1312e" filled="f" stroked="t" strokeweight=".25pt" strokecolor="#231F20">
                <v:path arrowok="t"/>
              </v:shape>
            </v:group>
            <v:group style="position:absolute;left:2010;top:832;width:2;height:960" coordorigin="2010,832" coordsize="2,960">
              <v:shape style="position:absolute;left:2010;top:832;width:2;height:960" coordorigin="2010,832" coordsize="0,960" path="m2010,832l2010,179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1.481018pt;width:24.25pt;height:48.25pt;mso-position-horizontal-relative:page;mso-position-vertical-relative:paragraph;z-index:-2622" coordorigin="13588,830" coordsize="485,965">
            <v:group style="position:absolute;left:13712;top:1192;width:238;height:239" coordorigin="13712,1192" coordsize="238,239">
              <v:shape style="position:absolute;left:13712;top:1192;width:238;height:239" coordorigin="13712,1192" coordsize="238,239" path="m13950,1312l13932,1376,13884,1419,13841,1432,13816,1430,13754,1403,13717,1353,13712,1332,13713,1305,13737,1240,13784,1201,13824,1192,13848,1194,13909,1222,13944,1275,13950,1312xe" filled="f" stroked="t" strokeweight=".25pt" strokecolor="#231F20">
                <v:path arrowok="t"/>
              </v:shape>
            </v:group>
            <v:group style="position:absolute;left:13590;top:1312;width:480;height:2" coordorigin="13590,1312" coordsize="480,2">
              <v:shape style="position:absolute;left:13590;top:1312;width:480;height:2" coordorigin="13590,1312" coordsize="480,0" path="m13590,1312l14070,1312e" filled="f" stroked="t" strokeweight=".25pt" strokecolor="#231F20">
                <v:path arrowok="t"/>
              </v:shape>
            </v:group>
            <v:group style="position:absolute;left:13830;top:832;width:2;height:960" coordorigin="13830,832" coordsize="2,960">
              <v:shape style="position:absolute;left:13830;top:832;width:2;height:960" coordorigin="13830,832" coordsize="0,960" path="m13830,832l13830,179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12–15: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overlapping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16–17: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alloff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wherever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adjacent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intensity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above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threshold—these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6" w:lineRule="exact"/>
        <w:ind w:left="43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sky.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5" w:lineRule="auto" w:before="58"/>
        <w:ind w:left="4370" w:right="172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18–19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logica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"/>
          <w:w w:val="105"/>
          <w:sz w:val="17"/>
          <w:szCs w:val="17"/>
        </w:rPr>
        <w:t>allo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tru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whereve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fou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adjacent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pixel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intensit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belo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threshold—thes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aircraft.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4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pixel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6" w:lineRule="exact"/>
        <w:ind w:left="4370" w:right="24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neither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completely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sky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completely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aircraft.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 w:before="58"/>
        <w:ind w:left="4370" w:right="191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Makes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edges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black.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2"/>
        <w:ind w:left="4370" w:right="185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23–27: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layer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RGB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layers,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write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disk.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8"/>
        <w:ind w:left="3890" w:right="1669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Observation</w:t>
      </w:r>
      <w:r>
        <w:rPr>
          <w:rFonts w:ascii="Times New Roman" w:hAnsi="Times New Roman" w:cs="Times New Roman" w:eastAsia="Times New Roman"/>
          <w:b/>
          <w:bCs/>
          <w:color w:val="808285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Clearly,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complexity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million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uint8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outline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scope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outlining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shapes.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against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projections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models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1"/>
        <w:ind w:left="38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890" w:right="0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9075pt;width:372.25pt;height:17.604pt;mso-position-horizontal-relative:page;mso-position-vertical-relative:paragraph;z-index:-2624" coordorigin="5070,-556" coordsize="7445,352">
            <v:shape style="position:absolute;left:5070;top:-556;width:422;height:351" type="#_x0000_t75">
              <v:imagedata r:id="rId46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covered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6"/>
        </w:numPr>
        <w:tabs>
          <w:tab w:pos="4345" w:val="left" w:leader="none"/>
        </w:tabs>
        <w:spacing w:line="260" w:lineRule="exact"/>
        <w:ind w:left="4350" w:right="2260" w:hanging="280"/>
        <w:jc w:val="left"/>
      </w:pP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bit-mapped,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310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7"/>
        </w:numPr>
        <w:tabs>
          <w:tab w:pos="3625" w:val="left" w:leader="none"/>
        </w:tabs>
        <w:spacing w:line="260" w:lineRule="exact"/>
        <w:ind w:left="3630" w:right="2964" w:hanging="280"/>
        <w:jc w:val="left"/>
      </w:pP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variety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625" w:val="left" w:leader="none"/>
        </w:tabs>
        <w:spacing w:line="260" w:lineRule="exact"/>
        <w:ind w:left="3630" w:right="2876" w:hanging="280"/>
        <w:jc w:val="left"/>
      </w:pPr>
      <w:r>
        <w:rPr>
          <w:b w:val="0"/>
          <w:bCs w:val="0"/>
          <w:color w:val="231F20"/>
          <w:spacing w:val="3"/>
          <w:w w:val="100"/>
        </w:rPr>
        <w:t>Commo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includin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cropping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stretching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shrinking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concatenatin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3"/>
          <w:w w:val="100"/>
        </w:rPr>
        <w:t>surface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625" w:val="left" w:leader="none"/>
        </w:tabs>
        <w:spacing w:line="260" w:lineRule="exact"/>
        <w:ind w:left="3630" w:right="2880" w:hanging="280"/>
        <w:jc w:val="left"/>
      </w:pP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engineering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headerReference w:type="default" r:id="rId47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3290" w:right="3869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17.498993pt;margin-top:-24.030031pt;width:372.25pt;height:17.604pt;mso-position-horizontal-relative:page;mso-position-vertical-relative:paragraph;z-index:-2621" coordorigin="4350,-481" coordsize="7445,352">
            <v:shape style="position:absolute;left:4350;top:-481;width:422;height:351" type="#_x0000_t75">
              <v:imagedata r:id="rId48" o:title=""/>
            </v:shape>
            <v:group style="position:absolute;left:4770;top:-134;width:7020;height:2" coordorigin="4770,-134" coordsize="7020,2">
              <v:shape style="position:absolute;left:4770;top:-134;width:7020;height:2" coordorigin="4770,-134" coordsize="7020,0" path="m4770,-134l11790,-13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1.5pt;margin-top:3.335999pt;width:347.967pt;height:.1pt;mso-position-horizontal-relative:page;mso-position-vertical-relative:paragraph;z-index:-2620" coordorigin="4830,67" coordsize="6959,2">
            <v:shape style="position:absolute;left:4830;top:67;width:6959;height:2" coordorigin="4830,67" coordsize="6959,0" path="m4830,67l11789,67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/>
          <w:bCs/>
          <w:color w:val="231F20"/>
          <w:spacing w:val="15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399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285937pt;width:347.967pt;height:.1pt;mso-position-horizontal-relative:page;mso-position-vertical-relative:paragraph;z-index:-2619" coordorigin="4830,246" coordsize="6959,2">
            <v:shape style="position:absolute;left:4830;top:246;width:6959;height:2" coordorigin="4830,246" coordsize="6959,0" path="m4830,246l11789,246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399" w:val="left" w:leader="none"/>
        </w:tabs>
        <w:spacing w:before="97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image(&lt;picture&gt;)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Display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imag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figur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fixe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dimensions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9" w:lineRule="exact"/>
        <w:ind w:left="54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axes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303" w:right="2464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95"/>
        <w:ind w:left="30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13.3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753" w:space="40"/>
            <w:col w:w="3727"/>
          </w:cols>
        </w:sectPr>
      </w:pPr>
    </w:p>
    <w:p>
      <w:pPr>
        <w:tabs>
          <w:tab w:pos="9407" w:val="right" w:leader="none"/>
        </w:tabs>
        <w:spacing w:before="97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imread(&lt;file_name&gt;)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Read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imag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13.3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5399" w:val="left" w:leader="none"/>
        </w:tabs>
        <w:spacing w:before="86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imshow(&lt;picture&gt;)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Display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imag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figur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variable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9" w:lineRule="exact"/>
        <w:ind w:left="540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88.375pt;margin-top:8.369507pt;width:24.25pt;height:48.25pt;mso-position-horizontal-relative:page;mso-position-vertical-relative:paragraph;z-index:-2617" coordorigin="1768,167" coordsize="485,965">
            <v:group style="position:absolute;left:1892;top:530;width:238;height:239" coordorigin="1892,530" coordsize="238,239">
              <v:shape style="position:absolute;left:1892;top:530;width:238;height:239" coordorigin="1892,530" coordsize="238,239" path="m2130,650l2112,714,2064,757,2021,769,1996,768,1934,741,1897,690,1892,670,1893,643,1917,578,1964,539,2004,530,2028,532,2089,560,2124,613,2130,650xe" filled="f" stroked="t" strokeweight=".25pt" strokecolor="#231F20">
                <v:path arrowok="t"/>
              </v:shape>
            </v:group>
            <v:group style="position:absolute;left:1770;top:650;width:480;height:2" coordorigin="1770,650" coordsize="480,2">
              <v:shape style="position:absolute;left:1770;top:650;width:480;height:2" coordorigin="1770,650" coordsize="480,0" path="m1770,650l2250,650e" filled="f" stroked="t" strokeweight=".25pt" strokecolor="#231F20">
                <v:path arrowok="t"/>
              </v:shape>
            </v:group>
            <v:group style="position:absolute;left:2010;top:170;width:2;height:960" coordorigin="2010,170" coordsize="2,960">
              <v:shape style="position:absolute;left:2010;top:170;width:2;height:960" coordorigin="2010,170" coordsize="0,960" path="m2010,170l2010,113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dimension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withou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axes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86"/>
        <w:ind w:left="92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13.3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135" w:space="40"/>
            <w:col w:w="4345"/>
          </w:cols>
        </w:sectPr>
      </w:pPr>
    </w:p>
    <w:p>
      <w:pPr>
        <w:spacing w:line="274" w:lineRule="auto" w:before="117"/>
        <w:ind w:left="3290" w:right="102" w:firstLine="0"/>
        <w:jc w:val="righ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imwrite(data,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format)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79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linspace(from,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644" w:val="right" w:leader="none"/>
        </w:tabs>
        <w:spacing w:before="97"/>
        <w:ind w:left="63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Write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imag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file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13.3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4333" w:val="left" w:leader="none"/>
        </w:tabs>
        <w:spacing w:before="300"/>
        <w:ind w:left="63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679.375pt;margin-top:-17.408691pt;width:24.25pt;height:48.25pt;mso-position-horizontal-relative:page;mso-position-vertical-relative:paragraph;z-index:-2616" coordorigin="13588,-348" coordsize="485,965">
            <v:group style="position:absolute;left:13712;top:14;width:238;height:239" coordorigin="13712,14" coordsize="238,239">
              <v:shape style="position:absolute;left:13712;top:14;width:238;height:239" coordorigin="13712,14" coordsize="238,239" path="m13950,134l13932,198,13884,242,13841,254,13816,252,13754,225,13717,175,13712,154,13713,127,13737,62,13784,24,13824,14,13848,16,13909,44,13944,97,13950,134xe" filled="f" stroked="t" strokeweight=".25pt" strokecolor="#231F20">
                <v:path arrowok="t"/>
              </v:shape>
            </v:group>
            <v:group style="position:absolute;left:13590;top:134;width:480;height:2" coordorigin="13590,134" coordsize="480,2">
              <v:shape style="position:absolute;left:13590;top:134;width:480;height:2" coordorigin="13590,134" coordsize="480,0" path="m13590,134l14070,134e" filled="f" stroked="t" strokeweight=".25pt" strokecolor="#231F20">
                <v:path arrowok="t"/>
              </v:shape>
            </v:group>
            <v:group style="position:absolute;left:13830;top:-346;width:2;height:960" coordorigin="13830,-346" coordsize="2,960">
              <v:shape style="position:absolute;left:13830;top:-346;width:2;height:960" coordorigin="13830,-346" coordsize="0,960" path="m13830,-346l13830,61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Define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linearl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space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vecto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13.2.1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13.4.1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4723" w:space="40"/>
            <w:col w:w="7757"/>
          </w:cols>
        </w:sectPr>
      </w:pPr>
    </w:p>
    <w:p>
      <w:pPr>
        <w:tabs>
          <w:tab w:pos="5399" w:val="left" w:leader="none"/>
          <w:tab w:pos="9540" w:val="right" w:leader="none"/>
        </w:tabs>
        <w:spacing w:before="59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rot90(A,n)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Rotate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90"/>
          <w:sz w:val="19"/>
          <w:szCs w:val="19"/>
        </w:rPr>
        <w:t>90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°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clockwis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times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13.4.4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5399" w:val="left" w:leader="none"/>
        </w:tabs>
        <w:spacing w:line="210" w:lineRule="exact" w:before="96"/>
        <w:ind w:left="5400" w:right="44" w:hanging="211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tril(A)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Reduce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lowe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triangula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hal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zeros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uppe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triangle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399" w:val="left" w:leader="none"/>
        </w:tabs>
        <w:spacing w:line="210" w:lineRule="exact" w:before="105"/>
        <w:ind w:left="5400" w:right="0" w:hanging="211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uint8/16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Unsigne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intege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typ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specifie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number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4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bits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86"/>
        <w:ind w:left="3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13.4.4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307"/>
        <w:ind w:left="3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13.1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715" w:space="40"/>
            <w:col w:w="376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170" w:right="203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9075pt;width:372.25pt;height:17.604pt;mso-position-horizontal-relative:page;mso-position-vertical-relative:paragraph;z-index:-2618" coordorigin="4350,-556" coordsize="7445,352">
            <v:shape style="position:absolute;left:4350;top:-556;width:422;height:351" type="#_x0000_t75">
              <v:imagedata r:id="rId49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left="317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3767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-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screen.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</w:tabs>
        <w:spacing w:line="260" w:lineRule="exact"/>
        <w:ind w:left="3770" w:right="2573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</w:tabs>
        <w:spacing w:line="260" w:lineRule="exact"/>
        <w:ind w:left="3770" w:right="2443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slicing,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</w:tabs>
        <w:ind w:left="3770" w:right="0" w:hanging="405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rot90(A)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rotates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3-D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90°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clockwise.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311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8"/>
        </w:numPr>
        <w:tabs>
          <w:tab w:pos="4489" w:val="left" w:leader="none"/>
        </w:tabs>
        <w:spacing w:line="260" w:lineRule="exact"/>
        <w:ind w:left="4490" w:right="2326" w:hanging="405"/>
        <w:jc w:val="left"/>
      </w:pPr>
      <w:r>
        <w:rPr>
          <w:b w:val="0"/>
          <w:bCs w:val="0"/>
          <w:color w:val="231F20"/>
          <w:spacing w:val="0"/>
          <w:w w:val="100"/>
        </w:rPr>
        <w:t>Edge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dramatically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9"/>
        </w:numPr>
        <w:tabs>
          <w:tab w:pos="4489" w:val="left" w:leader="none"/>
          <w:tab w:pos="6214" w:val="left" w:leader="none"/>
          <w:tab w:pos="9009" w:val="left" w:leader="none"/>
          <w:tab w:pos="9603" w:val="left" w:leader="none"/>
        </w:tabs>
        <w:spacing w:line="260" w:lineRule="exact"/>
        <w:ind w:left="4490" w:right="2078" w:hanging="405"/>
        <w:jc w:val="left"/>
      </w:pP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values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type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containing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values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9"/>
        </w:numPr>
        <w:tabs>
          <w:tab w:pos="448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Gray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black-to-white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intensity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049" w:val="left" w:leader="none"/>
          <w:tab w:pos="2923" w:val="left" w:leader="none"/>
        </w:tabs>
        <w:spacing w:line="260" w:lineRule="exact"/>
        <w:ind w:left="0" w:right="563"/>
        <w:jc w:val="center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9"/>
        </w:numPr>
        <w:tabs>
          <w:tab w:pos="4489" w:val="left" w:leader="none"/>
          <w:tab w:pos="7814" w:val="left" w:leader="none"/>
          <w:tab w:pos="8853" w:val="left" w:leader="none"/>
          <w:tab w:pos="10255" w:val="left" w:leader="none"/>
        </w:tabs>
        <w:spacing w:line="260" w:lineRule="exact"/>
        <w:ind w:left="4489" w:right="2264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JPEG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images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containing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9"/>
        </w:numPr>
        <w:tabs>
          <w:tab w:pos="448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2734" w:val="left" w:leader="none"/>
          <w:tab w:pos="5805" w:val="left" w:leader="none"/>
        </w:tabs>
        <w:spacing w:line="260" w:lineRule="exact"/>
        <w:ind w:left="1159" w:right="0"/>
        <w:jc w:val="center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with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function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9"/>
        </w:numPr>
        <w:tabs>
          <w:tab w:pos="4489" w:val="left" w:leader="none"/>
          <w:tab w:pos="7001" w:val="left" w:leader="none"/>
          <w:tab w:pos="10745" w:val="left" w:leader="none"/>
        </w:tabs>
        <w:spacing w:before="9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mirrors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array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about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its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8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0"/>
        </w:numPr>
        <w:tabs>
          <w:tab w:pos="4489" w:val="left" w:leader="none"/>
        </w:tabs>
        <w:spacing w:line="260" w:lineRule="exact"/>
        <w:ind w:left="4490" w:right="2335" w:hanging="405"/>
        <w:jc w:val="left"/>
      </w:pPr>
      <w:r>
        <w:rPr/>
        <w:pict>
          <v:group style="position:absolute;margin-left:253.498993pt;margin-top:-20.058022pt;width:372.25pt;height:17.604pt;mso-position-horizontal-relative:page;mso-position-vertical-relative:paragraph;z-index:-2615" coordorigin="5070,-401" coordsize="7445,352">
            <v:shape style="position:absolute;left:5070;top:-401;width:422;height:351" type="#_x0000_t75">
              <v:imagedata r:id="rId51" o:title=""/>
            </v:shape>
            <v:group style="position:absolute;left:5490;top:-54;width:7020;height:2" coordorigin="5490,-54" coordsize="7020,2">
              <v:shape style="position:absolute;left:5490;top:-54;width:7020;height:2" coordorigin="5490,-54" coordsize="7020,0" path="m5490,-54l12510,-5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17.202978pt;width:24.25pt;height:48.25pt;mso-position-horizontal-relative:page;mso-position-vertical-relative:paragraph;z-index:-2614" coordorigin="1768,344" coordsize="485,965">
            <v:group style="position:absolute;left:1892;top:707;width:238;height:239" coordorigin="1892,707" coordsize="238,239">
              <v:shape style="position:absolute;left:1892;top:707;width:238;height:239" coordorigin="1892,707" coordsize="238,239" path="m2130,827l2112,890,2064,934,2021,946,1996,944,1934,918,1897,867,1892,846,1893,820,1917,755,1964,716,2004,707,2028,709,2089,737,2124,790,2130,827xe" filled="f" stroked="t" strokeweight=".25pt" strokecolor="#231F20">
                <v:path arrowok="t"/>
              </v:shape>
            </v:group>
            <v:group style="position:absolute;left:1770;top:827;width:480;height:2" coordorigin="1770,827" coordsize="480,2">
              <v:shape style="position:absolute;left:1770;top:827;width:480;height:2" coordorigin="1770,827" coordsize="480,0" path="m1770,827l2250,827e" filled="f" stroked="t" strokeweight=".25pt" strokecolor="#231F20">
                <v:path arrowok="t"/>
              </v:shape>
            </v:group>
            <v:group style="position:absolute;left:2010;top:347;width:2;height:960" coordorigin="2010,347" coordsize="2,960">
              <v:shape style="position:absolute;left:2010;top:347;width:2;height:960" coordorigin="2010,347" coordsize="0,960" path="m2010,347l2010,130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7.202978pt;width:24.25pt;height:48.25pt;mso-position-horizontal-relative:page;mso-position-vertical-relative:paragraph;z-index:-2613" coordorigin="13588,344" coordsize="485,965">
            <v:group style="position:absolute;left:13712;top:707;width:238;height:239" coordorigin="13712,707" coordsize="238,239">
              <v:shape style="position:absolute;left:13712;top:707;width:238;height:239" coordorigin="13712,707" coordsize="238,239" path="m13950,827l13932,890,13884,934,13841,946,13816,944,13754,918,13717,867,13712,846,13713,820,13737,755,13784,716,13824,707,13848,709,13909,737,13944,790,13950,827xe" filled="f" stroked="t" strokeweight=".25pt" strokecolor="#231F20">
                <v:path arrowok="t"/>
              </v:shape>
            </v:group>
            <v:group style="position:absolute;left:13590;top:827;width:480;height:2" coordorigin="13590,827" coordsize="480,2">
              <v:shape style="position:absolute;left:13590;top:827;width:480;height:2" coordorigin="13590,827" coordsize="480,0" path="m13590,827l14070,827e" filled="f" stroked="t" strokeweight=".25pt" strokecolor="#231F20">
                <v:path arrowok="t"/>
              </v:shape>
            </v:group>
            <v:group style="position:absolute;left:13830;top:347;width:2;height:960" coordorigin="13830,347" coordsize="2,960">
              <v:shape style="position:absolute;left:13830;top:347;width:2;height:960" coordorigin="13830,347" coordsize="0,960" path="m13830,347l13830,130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introduction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750" w:val="left" w:leader="none"/>
        </w:tabs>
        <w:spacing w:line="260" w:lineRule="exact"/>
        <w:ind w:left="4750" w:right="1850" w:hanging="260"/>
        <w:jc w:val="left"/>
      </w:pP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JPEG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750" w:val="left" w:leader="none"/>
        </w:tabs>
        <w:spacing w:line="260" w:lineRule="exact"/>
        <w:ind w:left="4750" w:right="1741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flip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750" w:val="left" w:leader="none"/>
        </w:tabs>
        <w:spacing w:line="260" w:lineRule="exact"/>
        <w:ind w:left="4750" w:right="1763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swap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750" w:val="left" w:leader="none"/>
        </w:tabs>
        <w:spacing w:line="260" w:lineRule="exact"/>
        <w:ind w:left="4750" w:right="1719" w:hanging="260"/>
        <w:jc w:val="both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stretch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(twice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750" w:val="left" w:leader="none"/>
        </w:tabs>
        <w:spacing w:line="260" w:lineRule="exact"/>
        <w:ind w:left="4750" w:right="2025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0"/>
        </w:numPr>
        <w:tabs>
          <w:tab w:pos="2251" w:val="left" w:leader="none"/>
          <w:tab w:pos="4490" w:val="left" w:leader="none"/>
        </w:tabs>
        <w:ind w:left="4490" w:right="0" w:hanging="405"/>
        <w:jc w:val="center"/>
      </w:pP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scrambled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750" w:val="left" w:leader="none"/>
        </w:tabs>
        <w:spacing w:line="260" w:lineRule="exact"/>
        <w:ind w:left="4750" w:right="1068" w:hanging="260"/>
        <w:jc w:val="center"/>
      </w:pP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flips: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0"/>
        </w:numPr>
        <w:tabs>
          <w:tab w:pos="4990" w:val="left" w:leader="none"/>
        </w:tabs>
        <w:spacing w:line="260" w:lineRule="exact"/>
        <w:ind w:left="4990" w:right="0" w:hanging="240"/>
        <w:jc w:val="center"/>
      </w:pP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bottom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0"/>
        </w:numPr>
        <w:tabs>
          <w:tab w:pos="4990" w:val="left" w:leader="none"/>
        </w:tabs>
        <w:spacing w:line="260" w:lineRule="exact"/>
        <w:ind w:left="4990" w:right="0" w:hanging="240"/>
        <w:jc w:val="center"/>
      </w:pP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bottom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0"/>
        </w:numPr>
        <w:tabs>
          <w:tab w:pos="4990" w:val="left" w:leader="none"/>
        </w:tabs>
        <w:spacing w:line="260" w:lineRule="exact"/>
        <w:ind w:left="4990" w:right="0" w:hanging="240"/>
        <w:jc w:val="center"/>
      </w:pPr>
      <w:r>
        <w:rPr>
          <w:b w:val="0"/>
          <w:bCs w:val="0"/>
          <w:color w:val="231F20"/>
          <w:spacing w:val="0"/>
          <w:w w:val="100"/>
        </w:rPr>
        <w:t>bottom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0"/>
        </w:numPr>
        <w:tabs>
          <w:tab w:pos="4990" w:val="left" w:leader="none"/>
        </w:tabs>
        <w:spacing w:line="260" w:lineRule="exact"/>
        <w:ind w:left="4990" w:right="0" w:hanging="240"/>
        <w:jc w:val="center"/>
      </w:pPr>
      <w:r>
        <w:rPr>
          <w:b w:val="0"/>
          <w:bCs w:val="0"/>
          <w:color w:val="231F20"/>
          <w:spacing w:val="0"/>
          <w:w w:val="100"/>
        </w:rPr>
        <w:t>bottom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750" w:val="left" w:leader="none"/>
        </w:tabs>
        <w:spacing w:line="260" w:lineRule="exact"/>
        <w:ind w:left="4750" w:right="48" w:hanging="260"/>
        <w:jc w:val="center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flipped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swapped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flipped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4490" w:right="180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imageScrambler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'scramble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scramble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5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312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770" w:right="2573"/>
        <w:jc w:val="left"/>
      </w:pP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'unscramble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unscramble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reversing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untouched.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770" w:right="2131"/>
        <w:jc w:val="left"/>
      </w:pP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ensures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scrambling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unscrambling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0"/>
        </w:numPr>
        <w:tabs>
          <w:tab w:pos="3769" w:val="left" w:leader="none"/>
        </w:tabs>
        <w:spacing w:line="260" w:lineRule="exact"/>
        <w:ind w:left="3770" w:right="2459" w:hanging="405"/>
        <w:jc w:val="left"/>
      </w:pPr>
      <w:r>
        <w:rPr/>
        <w:pict>
          <v:group style="position:absolute;margin-left:88.375pt;margin-top:124.152443pt;width:24.25pt;height:48.25pt;mso-position-horizontal-relative:page;mso-position-vertical-relative:paragraph;z-index:-2612" coordorigin="1768,2483" coordsize="485,965">
            <v:group style="position:absolute;left:1892;top:2846;width:238;height:239" coordorigin="1892,2846" coordsize="238,239">
              <v:shape style="position:absolute;left:1892;top:2846;width:238;height:239" coordorigin="1892,2846" coordsize="238,239" path="m2130,2966l2112,3029,2064,3073,2021,3085,1996,3083,1934,3057,1897,3006,1892,2985,1893,2959,1917,2894,1964,2855,2004,2846,2028,2848,2089,2876,2124,2929,2130,2966xe" filled="f" stroked="t" strokeweight=".25pt" strokecolor="#231F20">
                <v:path arrowok="t"/>
              </v:shape>
            </v:group>
            <v:group style="position:absolute;left:1770;top:2966;width:480;height:2" coordorigin="1770,2966" coordsize="480,2">
              <v:shape style="position:absolute;left:1770;top:2966;width:480;height:2" coordorigin="1770,2966" coordsize="480,0" path="m1770,2966l2250,2966e" filled="f" stroked="t" strokeweight=".25pt" strokecolor="#231F20">
                <v:path arrowok="t"/>
              </v:shape>
            </v:group>
            <v:group style="position:absolute;left:2010;top:2486;width:2;height:960" coordorigin="2010,2486" coordsize="2,960">
              <v:shape style="position:absolute;left:2010;top:2486;width:2;height:960" coordorigin="2010,2486" coordsize="0,960" path="m2010,2486l2010,34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24.152443pt;width:24.25pt;height:48.25pt;mso-position-horizontal-relative:page;mso-position-vertical-relative:paragraph;z-index:-2611" coordorigin="13588,2483" coordsize="485,965">
            <v:group style="position:absolute;left:13712;top:2846;width:238;height:239" coordorigin="13712,2846" coordsize="238,239">
              <v:shape style="position:absolute;left:13712;top:2846;width:238;height:239" coordorigin="13712,2846" coordsize="238,239" path="m13950,2966l13932,3029,13884,3073,13841,3085,13816,3083,13754,3057,13717,3006,13712,2985,13713,2959,13737,2894,13784,2855,13824,2846,13848,2848,13909,2876,13944,2929,13950,2966xe" filled="f" stroked="t" strokeweight=".25pt" strokecolor="#231F20">
                <v:path arrowok="t"/>
              </v:shape>
            </v:group>
            <v:group style="position:absolute;left:13590;top:2966;width:480;height:2" coordorigin="13590,2966" coordsize="480,2">
              <v:shape style="position:absolute;left:13590;top:2966;width:480;height:2" coordorigin="13590,2966" coordsize="480,0" path="m13590,2966l14070,2966e" filled="f" stroked="t" strokeweight=".25pt" strokecolor="#231F20">
                <v:path arrowok="t"/>
              </v:shape>
            </v:group>
            <v:group style="position:absolute;left:13830;top:2486;width:2;height:960" coordorigin="13830,2486" coordsize="2,960">
              <v:shape style="position:absolute;left:13830;top:2486;width:2;height:960" coordorigin="13830,2486" coordsize="0,960" path="m13830,2486l13830,34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full-sized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resizing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duplicate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resizeMe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1.414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Additionally,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imwrite(...)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preceded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'LG'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'yellow_bird.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jpg'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'LGyellow_bird.jpg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0"/>
        </w:numPr>
        <w:tabs>
          <w:tab w:pos="3769" w:val="left" w:leader="none"/>
        </w:tabs>
        <w:spacing w:line="260" w:lineRule="exact"/>
        <w:ind w:left="3770" w:right="2656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rotate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clockwise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counter-clockwise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clockwise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0"/>
        </w:numPr>
        <w:tabs>
          <w:tab w:pos="3769" w:val="left" w:leader="none"/>
        </w:tabs>
        <w:spacing w:line="260" w:lineRule="exact"/>
        <w:ind w:left="3770" w:right="2457" w:hanging="405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obtained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intelligence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Department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renovate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rooms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prototype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prototyp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encode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three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separat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avoi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riva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seekin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refug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laye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(e.g.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roomScrambledRed.jpg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layer)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loya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student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jo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reconstruc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030" w:val="left" w:leader="none"/>
        </w:tabs>
        <w:spacing w:line="260" w:lineRule="exact"/>
        <w:ind w:left="4030" w:right="2414" w:hanging="260"/>
        <w:jc w:val="left"/>
      </w:pP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'imread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matrix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ReconImage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'imshow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4030" w:val="left" w:leader="none"/>
        </w:tabs>
        <w:spacing w:line="260" w:lineRule="exact"/>
        <w:ind w:left="4030" w:right="2442" w:hanging="260"/>
        <w:jc w:val="left"/>
      </w:pP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scrambled.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advanced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crytography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whizbang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formulas,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conclusion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quadrants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re-arranged.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composite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re-arrange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5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313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53"/>
          <w:footerReference w:type="default" r:id="rId54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0" w:right="0" w:firstLine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Hint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1660" w:right="1791"/>
        <w:jc w:val="left"/>
      </w:pP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subplot(...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0"/>
        </w:numPr>
        <w:tabs>
          <w:tab w:pos="1399" w:val="left" w:leader="none"/>
          <w:tab w:pos="1400" w:val="left" w:leader="none"/>
        </w:tabs>
        <w:spacing w:line="260" w:lineRule="exact"/>
        <w:ind w:left="1400" w:right="1884" w:hanging="405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visit—at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MATLAB—a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1660" w:val="left" w:leader="none"/>
        </w:tabs>
        <w:spacing w:line="260" w:lineRule="exact"/>
        <w:ind w:left="1660" w:right="1903" w:hanging="260"/>
        <w:jc w:val="left"/>
      </w:pP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yourself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background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screen,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JPEG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background.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1660" w:val="left" w:leader="none"/>
        </w:tabs>
        <w:spacing w:line="260" w:lineRule="exact"/>
        <w:ind w:left="1660" w:right="1683" w:hanging="260"/>
        <w:jc w:val="left"/>
      </w:pP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JPEG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rectangle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scene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width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rectangle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corner.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1660" w:val="left" w:leader="none"/>
        </w:tabs>
        <w:spacing w:line="271" w:lineRule="exact"/>
        <w:ind w:left="166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Re-size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width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rectangle.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1660" w:val="left" w:leader="none"/>
        </w:tabs>
        <w:spacing w:line="260" w:lineRule="exact"/>
        <w:ind w:left="166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masking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13.4.2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1660" w:right="0"/>
        <w:jc w:val="left"/>
      </w:pP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rectangle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1660" w:right="0"/>
        <w:jc w:val="left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dream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scene.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531" w:val="left" w:leader="none"/>
        </w:tabs>
        <w:spacing w:before="96"/>
        <w:ind w:left="4531" w:right="0" w:hanging="272"/>
        <w:jc w:val="left"/>
      </w:pPr>
      <w:r>
        <w:rPr/>
        <w:pict>
          <v:group style="position:absolute;margin-left:202pt;margin-top:6.682902pt;width:240.976pt;height:96.524pt;mso-position-horizontal-relative:page;mso-position-vertical-relative:paragraph;z-index:-2610" coordorigin="4040,134" coordsize="4820,1930">
            <v:group style="position:absolute;left:4050;top:144;width:4800;height:1910" coordorigin="4050,144" coordsize="4800,1910">
              <v:shape style="position:absolute;left:4050;top:144;width:4800;height:1910" coordorigin="4050,144" coordsize="4800,1910" path="m4050,2054l8850,2054,8850,144,4050,144,4050,2054xe" filled="t" fillcolor="#EDEDEE" stroked="f">
                <v:path arrowok="t"/>
                <v:fill type="solid"/>
              </v:shape>
            </v:group>
            <v:group style="position:absolute;left:4159;top:267;width:641;height:232" coordorigin="4159,267" coordsize="641,232">
              <v:shape style="position:absolute;left:4159;top:267;width:641;height:232" coordorigin="4159,267" coordsize="641,232" path="m4159,499l4800,499,4800,267,4159,267,4159,49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called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5" w:lineRule="exact"/>
        <w:ind w:left="4531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adjustImag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21"/>
          <w:szCs w:val="21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21"/>
          <w:szCs w:val="21"/>
        </w:rPr>
        <w:t>consume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25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type w:val="continuous"/>
          <w:pgSz w:w="15840" w:h="24480"/>
          <w:pgMar w:top="5660" w:bottom="5660" w:left="1660" w:right="1660"/>
          <w:cols w:num="2" w:equalWidth="0">
            <w:col w:w="3050" w:space="40"/>
            <w:col w:w="9430"/>
          </w:cols>
        </w:sectPr>
      </w:pPr>
    </w:p>
    <w:p>
      <w:pPr>
        <w:spacing w:line="190" w:lineRule="exact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679.375pt;margin-top:21.36735pt;width:24.25pt;height:48.25pt;mso-position-horizontal-relative:page;mso-position-vertical-relative:paragraph;z-index:-2608" coordorigin="13588,427" coordsize="485,965">
            <v:group style="position:absolute;left:13712;top:790;width:238;height:239" coordorigin="13712,790" coordsize="238,239">
              <v:shape style="position:absolute;left:13712;top:790;width:238;height:239" coordorigin="13712,790" coordsize="238,239" path="m13950,910l13932,974,13884,1017,13841,1029,13816,1028,13754,1001,13717,950,13712,930,13713,903,13737,838,13784,799,13824,790,13848,792,13909,820,13944,873,13950,910xe" filled="f" stroked="t" strokeweight=".25pt" strokecolor="#231F20">
                <v:path arrowok="t"/>
              </v:shape>
            </v:group>
            <v:group style="position:absolute;left:13590;top:910;width:480;height:2" coordorigin="13590,910" coordsize="480,2">
              <v:shape style="position:absolute;left:13590;top:910;width:480;height:2" coordorigin="13590,910" coordsize="480,0" path="m13590,910l14070,910e" filled="f" stroked="t" strokeweight=".25pt" strokecolor="#231F20">
                <v:path arrowok="t"/>
              </v:shape>
            </v:group>
            <v:group style="position:absolute;left:13830;top:430;width:2;height:960" coordorigin="13830,430" coordsize="2,960">
              <v:shape style="position:absolute;left:13830;top:430;width:2;height:960" coordorigin="13830,430" coordsize="0,960" path="m13830,430l13830,139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mov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pixe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current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1"/>
        <w:ind w:left="2510" w:right="1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11.832105pt;width:24.25pt;height:48.25pt;mso-position-horizontal-relative:page;mso-position-vertical-relative:paragraph;z-index:-2609" coordorigin="1768,237" coordsize="485,965">
            <v:group style="position:absolute;left:1892;top:599;width:238;height:239" coordorigin="1892,599" coordsize="238,239">
              <v:shape style="position:absolute;left:1892;top:599;width:238;height:239" coordorigin="1892,599" coordsize="238,239" path="m2130,719l2112,783,2064,826,2021,839,1996,837,1934,810,1897,760,1892,739,1893,712,1917,647,1964,608,2004,599,2028,601,2089,629,2124,682,2130,719xe" filled="f" stroked="t" strokeweight=".25pt" strokecolor="#231F20">
                <v:path arrowok="t"/>
              </v:shape>
            </v:group>
            <v:group style="position:absolute;left:1770;top:719;width:480;height:2" coordorigin="1770,719" coordsize="480,2">
              <v:shape style="position:absolute;left:1770;top:719;width:480;height:2" coordorigin="1770,719" coordsize="480,0" path="m1770,719l2250,719e" filled="f" stroked="t" strokeweight=".25pt" strokecolor="#231F20">
                <v:path arrowok="t"/>
              </v:shape>
            </v:group>
            <v:group style="position:absolute;left:2010;top:239;width:2;height:960" coordorigin="2010,239" coordsize="2,960">
              <v:shape style="position:absolute;left:2010;top:239;width:2;height:960" coordorigin="2010,239" coordsize="0,960" path="m2010,239l2010,119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locatio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pola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coordinates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9"/>
          <w:szCs w:val="19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3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locatio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location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rotatio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angl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provide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angula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pixel.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pixel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imag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occupie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pixe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8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black.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24"/>
        <w:ind w:left="510" w:right="1811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3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degree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rotate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counter-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clockwis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degree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cente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original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7071" w:space="40"/>
            <w:col w:w="540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2607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2606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2605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604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2603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55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ＭＳ 明朝">
    <w:altName w:val="ＭＳ 明朝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Palatino">
    <w:altName w:val="Palatino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684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683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682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681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680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415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414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413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412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411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9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9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9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9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9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9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9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8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8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8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268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8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8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8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8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7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7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7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7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7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7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7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7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7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6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6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6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6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6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6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6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6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6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5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5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5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5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5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5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5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5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5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5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4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4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4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4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4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4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4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4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4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3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3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3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3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3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3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3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3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3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2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2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2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2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2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6:51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2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2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2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2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1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1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1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1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1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1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1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1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1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0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0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0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0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0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0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0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0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9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9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9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9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9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9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9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9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9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9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6:52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8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8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8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8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8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8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8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8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7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7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7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7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7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7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7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7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7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6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6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6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6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6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7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7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7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7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7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7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7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7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7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7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6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6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6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6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6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5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5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5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5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5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5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5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5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5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5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4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4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4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4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4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4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4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4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4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3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3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3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3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3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3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3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3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3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3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2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2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2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2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2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2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2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2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2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1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1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1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1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0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0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0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0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0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0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6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6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6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6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6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6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6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6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5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5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5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5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5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5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5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5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4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4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4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4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4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4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4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4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4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3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3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3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3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3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3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3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3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3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2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2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2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2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2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2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2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2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2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1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1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1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1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1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1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1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1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1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1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0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0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0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0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0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0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0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0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0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9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9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9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9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9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9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9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9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9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8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8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8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8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M13_SMIT8708_03_SE_C13.indd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9:56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>
        <w:ind w:hanging="24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hanging="404"/>
        <w:jc w:val="right"/>
      </w:pPr>
      <w:rPr>
        <w:rFonts w:hint="default" w:ascii="Palatino Linotype" w:hAnsi="Palatino Linotype" w:eastAsia="Palatino Linotype"/>
        <w:color w:val="231F20"/>
        <w:spacing w:val="-1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8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3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3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6"/>
      <w:numFmt w:val="decimal"/>
      <w:lvlText w:val="%1."/>
      <w:lvlJc w:val="left"/>
      <w:pPr>
        <w:ind w:hanging="675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3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9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3"/>
      <w:numFmt w:val="decimal"/>
      <w:lvlText w:val="%1"/>
      <w:lvlJc w:val="left"/>
      <w:pPr>
        <w:ind w:hanging="60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607"/>
        <w:jc w:val="left"/>
      </w:pPr>
      <w:rPr>
        <w:rFonts w:hint="default" w:ascii="Times New Roman" w:hAnsi="Times New Roman" w:eastAsia="Times New Roman"/>
        <w:b/>
        <w:bCs/>
        <w:color w:val="231F20"/>
        <w:w w:val="104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3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3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7">
    <w:abstractNumId w:val="16"/>
  </w:num>
  <w:num w:numId="15">
    <w:abstractNumId w:val="14"/>
  </w:num>
  <w:num w:numId="12">
    <w:abstractNumId w:val="11"/>
  </w:num>
  <w:num w:numId="10">
    <w:abstractNumId w:val="9"/>
  </w:num>
  <w:num w:numId="6">
    <w:abstractNumId w:val="5"/>
  </w:num>
  <w:num w:numId="5">
    <w:abstractNumId w:val="4"/>
  </w:num>
  <w:num w:numId="20">
    <w:abstractNumId w:val="19"/>
  </w:num>
  <w:num w:numId="19">
    <w:abstractNumId w:val="18"/>
  </w:num>
  <w:num w:numId="18">
    <w:abstractNumId w:val="17"/>
  </w:num>
  <w:num w:numId="16">
    <w:abstractNumId w:val="15"/>
  </w:num>
  <w:num w:numId="14">
    <w:abstractNumId w:val="13"/>
  </w:num>
  <w:num w:numId="13">
    <w:abstractNumId w:val="12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17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ind w:left="4996" w:hanging="607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1"/>
      <w:ind w:left="23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811" w:hanging="64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header" Target="header3.xml"/><Relationship Id="rId14" Type="http://schemas.openxmlformats.org/officeDocument/2006/relationships/image" Target="media/image6.jp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header" Target="header6.xml"/><Relationship Id="rId20" Type="http://schemas.openxmlformats.org/officeDocument/2006/relationships/image" Target="media/image9.jpg"/><Relationship Id="rId21" Type="http://schemas.openxmlformats.org/officeDocument/2006/relationships/header" Target="header7.xml"/><Relationship Id="rId22" Type="http://schemas.openxmlformats.org/officeDocument/2006/relationships/image" Target="media/image10.jpg"/><Relationship Id="rId23" Type="http://schemas.openxmlformats.org/officeDocument/2006/relationships/image" Target="media/image11.jpg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image" Target="media/image12.jpg"/><Relationship Id="rId27" Type="http://schemas.openxmlformats.org/officeDocument/2006/relationships/header" Target="header10.xml"/><Relationship Id="rId28" Type="http://schemas.openxmlformats.org/officeDocument/2006/relationships/header" Target="header11.xml"/><Relationship Id="rId29" Type="http://schemas.openxmlformats.org/officeDocument/2006/relationships/image" Target="media/image13.png"/><Relationship Id="rId30" Type="http://schemas.openxmlformats.org/officeDocument/2006/relationships/header" Target="header12.xml"/><Relationship Id="rId31" Type="http://schemas.openxmlformats.org/officeDocument/2006/relationships/image" Target="media/image14.png"/><Relationship Id="rId32" Type="http://schemas.openxmlformats.org/officeDocument/2006/relationships/image" Target="media/image15.jpg"/><Relationship Id="rId33" Type="http://schemas.openxmlformats.org/officeDocument/2006/relationships/header" Target="header13.xml"/><Relationship Id="rId34" Type="http://schemas.openxmlformats.org/officeDocument/2006/relationships/header" Target="header14.xml"/><Relationship Id="rId35" Type="http://schemas.openxmlformats.org/officeDocument/2006/relationships/image" Target="media/image16.jpg"/><Relationship Id="rId36" Type="http://schemas.openxmlformats.org/officeDocument/2006/relationships/header" Target="header15.xml"/><Relationship Id="rId37" Type="http://schemas.openxmlformats.org/officeDocument/2006/relationships/header" Target="header16.xml"/><Relationship Id="rId38" Type="http://schemas.openxmlformats.org/officeDocument/2006/relationships/image" Target="media/image17.jpg"/><Relationship Id="rId39" Type="http://schemas.openxmlformats.org/officeDocument/2006/relationships/image" Target="media/image18.jpg"/><Relationship Id="rId40" Type="http://schemas.openxmlformats.org/officeDocument/2006/relationships/header" Target="header17.xml"/><Relationship Id="rId41" Type="http://schemas.openxmlformats.org/officeDocument/2006/relationships/image" Target="media/image19.jpg"/><Relationship Id="rId42" Type="http://schemas.openxmlformats.org/officeDocument/2006/relationships/image" Target="media/image20.jpg"/><Relationship Id="rId43" Type="http://schemas.openxmlformats.org/officeDocument/2006/relationships/header" Target="header18.xml"/><Relationship Id="rId44" Type="http://schemas.openxmlformats.org/officeDocument/2006/relationships/image" Target="media/image21.jpg"/><Relationship Id="rId45" Type="http://schemas.openxmlformats.org/officeDocument/2006/relationships/header" Target="header19.xml"/><Relationship Id="rId46" Type="http://schemas.openxmlformats.org/officeDocument/2006/relationships/image" Target="media/image22.jpg"/><Relationship Id="rId47" Type="http://schemas.openxmlformats.org/officeDocument/2006/relationships/header" Target="header20.xml"/><Relationship Id="rId48" Type="http://schemas.openxmlformats.org/officeDocument/2006/relationships/image" Target="media/image23.jpg"/><Relationship Id="rId49" Type="http://schemas.openxmlformats.org/officeDocument/2006/relationships/image" Target="media/image24.jpg"/><Relationship Id="rId50" Type="http://schemas.openxmlformats.org/officeDocument/2006/relationships/header" Target="header21.xml"/><Relationship Id="rId51" Type="http://schemas.openxmlformats.org/officeDocument/2006/relationships/image" Target="media/image25.jpg"/><Relationship Id="rId52" Type="http://schemas.openxmlformats.org/officeDocument/2006/relationships/header" Target="header22.xml"/><Relationship Id="rId53" Type="http://schemas.openxmlformats.org/officeDocument/2006/relationships/header" Target="header23.xml"/><Relationship Id="rId54" Type="http://schemas.openxmlformats.org/officeDocument/2006/relationships/footer" Target="footer2.xml"/><Relationship Id="rId55" Type="http://schemas.openxmlformats.org/officeDocument/2006/relationships/header" Target="header24.xm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2014-10-30T15:42:27Z</dcterms:created>
  <dcterms:modified xsi:type="dcterms:W3CDTF">2014-10-30T15:42:27Z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2012-02-03T00:00:00Z</vt:filetime>
  </property>
  <property fmtid="{D5CDD505-2E9C-101B-9397-08002B2CF9AE}" pid="3" name="LastSaved">
    <vt:filetime>2014-10-30T00:00:00Z</vt:filetime>
  </property>
</Properties>
</file>