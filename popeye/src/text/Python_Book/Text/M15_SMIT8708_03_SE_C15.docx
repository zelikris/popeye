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.xml" ContentType="application/vnd.openxmlformats-officedocument.wordprocessingml.foot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Numerical</w:t>
      </w:r>
      <w:r>
        <w:rPr>
          <w:rFonts w:ascii="Times New Roman" w:hAnsi="Times New Roman" w:cs="Times New Roman" w:eastAsia="Times New Roman"/>
          <w:b/>
          <w:bCs/>
          <w:color w:val="FFFFFF"/>
          <w:spacing w:val="80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3200" w:val="left" w:leader="none"/>
        </w:tabs>
        <w:spacing w:before="42"/>
        <w:ind w:left="1622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6904" w:space="40"/>
            <w:col w:w="557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61"/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4413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440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7913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60" w:lineRule="exact" w:before="13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15.1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5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Interpolation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15.1.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Linear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Interpolation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15.1.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Cubi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Spline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Interpolation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15.1.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Extrapolation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15.2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6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Curve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Fitting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15.2.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Linea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Regression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3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15.2.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Polynomial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3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Regression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3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15.2.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Practical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3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Application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3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15.3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7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Numerical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Integration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4"/>
                          <w:ind w:left="1113" w:right="219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Determinatio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Complete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4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Integral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Continuous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"/>
                          <w:ind w:left="1113" w:right="3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Integration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Problems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8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15.4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85"/>
                            <w:sz w:val="19"/>
                            <w:szCs w:val="19"/>
                          </w:rPr>
                          <w:t>Numerica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85"/>
                            <w:sz w:val="19"/>
                            <w:szCs w:val="19"/>
                          </w:rPr>
                          <w:t>Differentiation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15.4.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Difference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Expressions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15.5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4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Analytical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Operations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15.5.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Analytical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Integration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15.5.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Analytical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Differentiation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15.6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36"/>
                          <w:ind w:left="573" w:right="295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15.7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5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Shaping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Synthesizer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Notes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2423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47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implementations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techniques: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Interpolating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polynomial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curves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integration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differentiation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202.5pt;margin-top:-4.296756pt;width:282.096pt;height:.1pt;mso-position-horizontal-relative:page;mso-position-vertical-relative:paragraph;z-index:-4412" coordorigin="4050,-86" coordsize="5642,2">
            <v:shape style="position:absolute;left:4050;top:-86;width:5642;height:2" coordorigin="4050,-86" coordsize="5642,0" path="m4050,-86l9692,-86e" filled="f" stroked="t" strokeweight="1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-1.249756pt;width:24.25pt;height:48.25pt;mso-position-horizontal-relative:page;mso-position-vertical-relative:paragraph;z-index:-4411" coordorigin="1768,-25" coordsize="485,965">
            <v:group style="position:absolute;left:1892;top:338;width:238;height:239" coordorigin="1892,338" coordsize="238,239">
              <v:shape style="position:absolute;left:1892;top:338;width:238;height:239" coordorigin="1892,338" coordsize="238,239" path="m2130,458l2112,521,2064,565,2021,577,1996,575,1934,549,1897,498,1892,477,1893,451,1917,386,1964,347,2004,338,2028,340,2089,368,2124,420,2130,458xe" filled="f" stroked="t" strokeweight=".25pt" strokecolor="#231F20">
                <v:path arrowok="t"/>
              </v:shape>
            </v:group>
            <v:group style="position:absolute;left:1770;top:458;width:480;height:2" coordorigin="1770,458" coordsize="480,2">
              <v:shape style="position:absolute;left:1770;top:458;width:480;height:2" coordorigin="1770,458" coordsize="480,0" path="m1770,458l2250,458e" filled="f" stroked="t" strokeweight=".25pt" strokecolor="#231F20">
                <v:path arrowok="t"/>
              </v:shape>
            </v:group>
            <v:group style="position:absolute;left:2010;top:-22;width:2;height:960" coordorigin="2010,-22" coordsize="2,960">
              <v:shape style="position:absolute;left:2010;top:-22;width:2;height:960" coordorigin="2010,-22" coordsize="0,960" path="m2010,-22l2010,93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.249756pt;width:24.25pt;height:48.25pt;mso-position-horizontal-relative:page;mso-position-vertical-relative:paragraph;z-index:-4410" coordorigin="13588,-25" coordsize="485,965">
            <v:group style="position:absolute;left:13712;top:338;width:238;height:239" coordorigin="13712,338" coordsize="238,239">
              <v:shape style="position:absolute;left:13712;top:338;width:238;height:239" coordorigin="13712,338" coordsize="238,239" path="m13950,458l13932,521,13884,565,13841,577,13816,575,13754,549,13717,498,13712,477,13713,451,13737,386,13784,347,13824,338,13848,340,13909,368,13944,420,13950,458xe" filled="f" stroked="t" strokeweight=".25pt" strokecolor="#231F20">
                <v:path arrowok="t"/>
              </v:shape>
            </v:group>
            <v:group style="position:absolute;left:13590;top:458;width:480;height:2" coordorigin="13590,458" coordsize="480,2">
              <v:shape style="position:absolute;left:13590;top:458;width:480;height:2" coordorigin="13590,458" coordsize="480,0" path="m13590,458l14070,458e" filled="f" stroked="t" strokeweight=".25pt" strokecolor="#231F20">
                <v:path arrowok="t"/>
              </v:shape>
            </v:group>
            <v:group style="position:absolute;left:13830;top:-22;width:2;height:960" coordorigin="13830,-22" coordsize="2,960">
              <v:shape style="position:absolute;left:13830;top:-22;width:2;height:960" coordorigin="13830,-22" coordsize="0,960" path="m13830,-22l13830,93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33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Real-world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rarely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immediately.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Frequently,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manipulated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according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actual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needs: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1"/>
        </w:numPr>
        <w:tabs>
          <w:tab w:pos="2845" w:val="left" w:leader="none"/>
        </w:tabs>
        <w:spacing w:line="307" w:lineRule="auto" w:before="82"/>
        <w:ind w:left="2845" w:right="4658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correct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close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enough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together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directly,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interpolation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points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samples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provided.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1"/>
        </w:numPr>
        <w:tabs>
          <w:tab w:pos="2845" w:val="left" w:leader="none"/>
        </w:tabs>
        <w:spacing w:line="307" w:lineRule="auto" w:before="42"/>
        <w:ind w:left="2845" w:right="4722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occasions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data-gathering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facilities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add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minimize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effects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noise,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polynomial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matches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1"/>
        </w:numPr>
        <w:tabs>
          <w:tab w:pos="2845" w:val="left" w:leader="none"/>
        </w:tabs>
        <w:spacing w:line="307" w:lineRule="auto" w:before="42"/>
        <w:ind w:left="2845" w:right="5039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integrated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differentiated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derive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quantities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interest.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339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4407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15.1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0"/>
          <w:w w:val="105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cubi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interpolatio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interpolatio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dra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variable’s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linea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interpolatio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cubi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-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coordinates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which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;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is,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842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).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which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want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find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value.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15.1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illustrates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definition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interpolation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problem.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170" w:right="6697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15.1.1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0"/>
          <w:w w:val="105"/>
        </w:rPr>
        <w:t>Linear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0"/>
          <w:w w:val="105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/>
        <w:pict>
          <v:group style="position:absolute;margin-left:88.375pt;margin-top:15.246008pt;width:24.25pt;height:48.25pt;mso-position-horizontal-relative:page;mso-position-vertical-relative:paragraph;z-index:-4406" coordorigin="1768,305" coordsize="485,965">
            <v:group style="position:absolute;left:1892;top:668;width:238;height:239" coordorigin="1892,668" coordsize="238,239">
              <v:shape style="position:absolute;left:1892;top:668;width:238;height:239" coordorigin="1892,668" coordsize="238,239" path="m2130,787l2112,851,2064,895,2021,907,1996,905,1934,879,1897,828,1892,807,1893,781,1917,716,1964,677,2004,668,2028,670,2089,698,2124,750,2130,787xe" filled="f" stroked="t" strokeweight=".25pt" strokecolor="#231F20">
                <v:path arrowok="t"/>
              </v:shape>
            </v:group>
            <v:group style="position:absolute;left:1770;top:787;width:480;height:2" coordorigin="1770,787" coordsize="480,2">
              <v:shape style="position:absolute;left:1770;top:787;width:480;height:2" coordorigin="1770,787" coordsize="480,0" path="m1770,787l2250,787e" filled="f" stroked="t" strokeweight=".25pt" strokecolor="#231F20">
                <v:path arrowok="t"/>
              </v:shape>
            </v:group>
            <v:group style="position:absolute;left:2010;top:307;width:2;height:960" coordorigin="2010,307" coordsize="2,960">
              <v:shape style="position:absolute;left:2010;top:307;width:2;height:960" coordorigin="2010,307" coordsize="0,960" path="m2010,307l2010,126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5.246008pt;width:24.25pt;height:48.25pt;mso-position-horizontal-relative:page;mso-position-vertical-relative:paragraph;z-index:-4405" coordorigin="13588,305" coordsize="485,965">
            <v:group style="position:absolute;left:13712;top:668;width:238;height:239" coordorigin="13712,668" coordsize="238,239">
              <v:shape style="position:absolute;left:13712;top:668;width:238;height:239" coordorigin="13712,668" coordsize="238,239" path="m13950,787l13932,851,13884,895,13841,907,13816,905,13754,879,13717,828,13712,807,13713,781,13737,716,13784,677,13824,668,13848,670,13909,698,13944,750,13950,787xe" filled="f" stroked="t" strokeweight=".25pt" strokecolor="#231F20">
                <v:path arrowok="t"/>
              </v:shape>
            </v:group>
            <v:group style="position:absolute;left:13590;top:787;width:480;height:2" coordorigin="13590,787" coordsize="480,2">
              <v:shape style="position:absolute;left:13590;top:787;width:480;height:2" coordorigin="13590,787" coordsize="480,0" path="m13590,787l14070,787e" filled="f" stroked="t" strokeweight=".25pt" strokecolor="#231F20">
                <v:path arrowok="t"/>
              </v:shape>
            </v:group>
            <v:group style="position:absolute;left:13830;top:307;width:2;height:960" coordorigin="13830,307" coordsize="2,960">
              <v:shape style="position:absolute;left:13830;top:307;width:2;height:960" coordorigin="13830,307" coordsize="0,960" path="m13830,307l13830,126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15.2.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any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closer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points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each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other,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more</w:t>
      </w:r>
      <w:r>
        <w:rPr>
          <w:b w:val="0"/>
          <w:bCs w:val="0"/>
          <w:i w:val="0"/>
          <w:color w:val="231F20"/>
          <w:spacing w:val="-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accurate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our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approximation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likely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be.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course,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could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equation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8"/>
        <w:ind w:left="2677" w:right="5145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41.181pt;margin-top:8.993481pt;width:175.827pt;height:175.861pt;mso-position-horizontal-relative:page;mso-position-vertical-relative:paragraph;z-index:-4408" coordorigin="6824,180" coordsize="3517,3517">
            <v:group style="position:absolute;left:9748;top:185;width:2;height:70" coordorigin="9748,185" coordsize="2,70">
              <v:shape style="position:absolute;left:9748;top:185;width:2;height:70" coordorigin="9748,185" coordsize="0,70" path="m9748,185l9748,255e" filled="f" stroked="t" strokeweight=".5pt" strokecolor="#231F20">
                <v:path arrowok="t"/>
              </v:shape>
            </v:group>
            <v:group style="position:absolute;left:9165;top:185;width:2;height:70" coordorigin="9165,185" coordsize="2,70">
              <v:shape style="position:absolute;left:9165;top:185;width:2;height:70" coordorigin="9165,185" coordsize="0,70" path="m9165,185l9165,255e" filled="f" stroked="t" strokeweight=".5pt" strokecolor="#231F20">
                <v:path arrowok="t"/>
              </v:shape>
            </v:group>
            <v:group style="position:absolute;left:8582;top:185;width:2;height:70" coordorigin="8582,185" coordsize="2,70">
              <v:shape style="position:absolute;left:8582;top:185;width:2;height:70" coordorigin="8582,185" coordsize="0,70" path="m8582,185l8582,255e" filled="f" stroked="t" strokeweight=".5pt" strokecolor="#231F20">
                <v:path arrowok="t"/>
              </v:shape>
            </v:group>
            <v:group style="position:absolute;left:7998;top:185;width:2;height:70" coordorigin="7998,185" coordsize="2,70">
              <v:shape style="position:absolute;left:7998;top:185;width:2;height:70" coordorigin="7998,185" coordsize="0,70" path="m7998,185l7998,255e" filled="f" stroked="t" strokeweight=".5pt" strokecolor="#231F20">
                <v:path arrowok="t"/>
              </v:shape>
            </v:group>
            <v:group style="position:absolute;left:7415;top:185;width:2;height:70" coordorigin="7415,185" coordsize="2,70">
              <v:shape style="position:absolute;left:7415;top:185;width:2;height:70" coordorigin="7415,185" coordsize="0,70" path="m7415,185l7415,255e" filled="f" stroked="t" strokeweight=".5pt" strokecolor="#231F20">
                <v:path arrowok="t"/>
              </v:shape>
            </v:group>
            <v:group style="position:absolute;left:9748;top:3622;width:2;height:70" coordorigin="9748,3622" coordsize="2,70">
              <v:shape style="position:absolute;left:9748;top:3622;width:2;height:70" coordorigin="9748,3622" coordsize="0,70" path="m9748,3622l9748,3692e" filled="f" stroked="t" strokeweight=".5pt" strokecolor="#231F20">
                <v:path arrowok="t"/>
              </v:shape>
            </v:group>
            <v:group style="position:absolute;left:9165;top:3622;width:2;height:70" coordorigin="9165,3622" coordsize="2,70">
              <v:shape style="position:absolute;left:9165;top:3622;width:2;height:70" coordorigin="9165,3622" coordsize="0,70" path="m9165,3622l9165,3692e" filled="f" stroked="t" strokeweight=".5pt" strokecolor="#231F20">
                <v:path arrowok="t"/>
              </v:shape>
            </v:group>
            <v:group style="position:absolute;left:8582;top:3622;width:2;height:70" coordorigin="8582,3622" coordsize="2,70">
              <v:shape style="position:absolute;left:8582;top:3622;width:2;height:70" coordorigin="8582,3622" coordsize="0,70" path="m8582,3622l8582,3692e" filled="f" stroked="t" strokeweight=".5pt" strokecolor="#231F20">
                <v:path arrowok="t"/>
              </v:shape>
            </v:group>
            <v:group style="position:absolute;left:7998;top:3622;width:2;height:70" coordorigin="7998,3622" coordsize="2,70">
              <v:shape style="position:absolute;left:7998;top:3622;width:2;height:70" coordorigin="7998,3622" coordsize="0,70" path="m7998,3622l7998,3692e" filled="f" stroked="t" strokeweight=".5pt" strokecolor="#231F20">
                <v:path arrowok="t"/>
              </v:shape>
            </v:group>
            <v:group style="position:absolute;left:7415;top:3622;width:2;height:70" coordorigin="7415,3622" coordsize="2,70">
              <v:shape style="position:absolute;left:7415;top:3622;width:2;height:70" coordorigin="7415,3622" coordsize="0,70" path="m7415,3622l7415,3692e" filled="f" stroked="t" strokeweight=".5pt" strokecolor="#231F20">
                <v:path arrowok="t"/>
              </v:shape>
            </v:group>
            <v:group style="position:absolute;left:10278;top:2522;width:57;height:2" coordorigin="10278,2522" coordsize="57,2">
              <v:shape style="position:absolute;left:10278;top:2522;width:57;height:2" coordorigin="10278,2522" coordsize="57,0" path="m10278,2522l10335,2522e" filled="f" stroked="t" strokeweight=".5pt" strokecolor="#231F20">
                <v:path arrowok="t"/>
              </v:shape>
            </v:group>
            <v:group style="position:absolute;left:10278;top:1938;width:57;height:2" coordorigin="10278,1938" coordsize="57,2">
              <v:shape style="position:absolute;left:10278;top:1938;width:57;height:2" coordorigin="10278,1938" coordsize="57,0" path="m10278,1938l10335,1938e" filled="f" stroked="t" strokeweight=".5pt" strokecolor="#231F20">
                <v:path arrowok="t"/>
              </v:shape>
            </v:group>
            <v:group style="position:absolute;left:10278;top:1355;width:57;height:2" coordorigin="10278,1355" coordsize="57,2">
              <v:shape style="position:absolute;left:10278;top:1355;width:57;height:2" coordorigin="10278,1355" coordsize="57,0" path="m10278,1355l10335,1355e" filled="f" stroked="t" strokeweight=".5pt" strokecolor="#231F20">
                <v:path arrowok="t"/>
              </v:shape>
            </v:group>
            <v:group style="position:absolute;left:10278;top:772;width:57;height:2" coordorigin="10278,772" coordsize="57,2">
              <v:shape style="position:absolute;left:10278;top:772;width:57;height:2" coordorigin="10278,772" coordsize="57,0" path="m10278,772l10335,772e" filled="f" stroked="t" strokeweight=".5pt" strokecolor="#231F20">
                <v:path arrowok="t"/>
              </v:shape>
            </v:group>
            <v:group style="position:absolute;left:10278;top:3105;width:57;height:2" coordorigin="10278,3105" coordsize="57,2">
              <v:shape style="position:absolute;left:10278;top:3105;width:57;height:2" coordorigin="10278,3105" coordsize="57,0" path="m10278,3105l10335,3105e" filled="f" stroked="t" strokeweight=".5pt" strokecolor="#231F20">
                <v:path arrowok="t"/>
              </v:shape>
            </v:group>
            <v:group style="position:absolute;left:6829;top:2522;width:57;height:2" coordorigin="6829,2522" coordsize="57,2">
              <v:shape style="position:absolute;left:6829;top:2522;width:57;height:2" coordorigin="6829,2522" coordsize="57,0" path="m6829,2522l6885,2522e" filled="f" stroked="t" strokeweight=".5pt" strokecolor="#231F20">
                <v:path arrowok="t"/>
              </v:shape>
            </v:group>
            <v:group style="position:absolute;left:6829;top:1938;width:57;height:2" coordorigin="6829,1938" coordsize="57,2">
              <v:shape style="position:absolute;left:6829;top:1938;width:57;height:2" coordorigin="6829,1938" coordsize="57,0" path="m6829,1938l6885,1938e" filled="f" stroked="t" strokeweight=".5pt" strokecolor="#231F20">
                <v:path arrowok="t"/>
              </v:shape>
            </v:group>
            <v:group style="position:absolute;left:6829;top:1355;width:57;height:2" coordorigin="6829,1355" coordsize="57,2">
              <v:shape style="position:absolute;left:6829;top:1355;width:57;height:2" coordorigin="6829,1355" coordsize="57,0" path="m6829,1355l6885,1355e" filled="f" stroked="t" strokeweight=".5pt" strokecolor="#231F20">
                <v:path arrowok="t"/>
              </v:shape>
            </v:group>
            <v:group style="position:absolute;left:6829;top:772;width:57;height:2" coordorigin="6829,772" coordsize="57,2">
              <v:shape style="position:absolute;left:6829;top:772;width:57;height:2" coordorigin="6829,772" coordsize="57,0" path="m6829,772l6885,772e" filled="f" stroked="t" strokeweight=".5pt" strokecolor="#231F20">
                <v:path arrowok="t"/>
              </v:shape>
            </v:group>
            <v:group style="position:absolute;left:6829;top:3105;width:57;height:2" coordorigin="6829,3105" coordsize="57,2">
              <v:shape style="position:absolute;left:6829;top:3105;width:57;height:2" coordorigin="6829,3105" coordsize="57,0" path="m6829,3105l6885,3105e" filled="f" stroked="t" strokeweight=".5pt" strokecolor="#231F20">
                <v:path arrowok="t"/>
              </v:shape>
            </v:group>
            <v:group style="position:absolute;left:6832;top:188;width:3500;height:3500" coordorigin="6832,188" coordsize="3500,3500">
              <v:shape style="position:absolute;left:6832;top:188;width:3500;height:3500" coordorigin="6832,188" coordsize="3500,3500" path="m6832,2243l6832,3688,10332,3688,10332,188,6832,188,6832,2243xe" filled="f" stroked="t" strokeweight=".5pt" strokecolor="#231F20">
                <v:path arrowok="t"/>
              </v:shape>
            </v:group>
            <v:group style="position:absolute;left:8232;top:1094;width:2;height:2595" coordorigin="8232,1094" coordsize="2,2595">
              <v:shape style="position:absolute;left:8232;top:1094;width:2;height:2595" coordorigin="8232,1094" coordsize="0,2595" path="m8232,1094l8232,2617,8232,3688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3697" w:val="left" w:leader="none"/>
        </w:tabs>
        <w:spacing w:before="81"/>
        <w:ind w:left="570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3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2677" w:right="514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80" w:lineRule="exact"/>
        <w:ind w:left="6669" w:right="4013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11.347198pt;margin-top:4.946391pt;width:10pt;height:32.680001pt;mso-position-horizontal-relative:page;mso-position-vertical-relative:paragraph;z-index:-4404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Values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What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Corresponding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320" w:val="left" w:leader="none"/>
        </w:tabs>
        <w:spacing w:line="178" w:lineRule="exact"/>
        <w:ind w:left="633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7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7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This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x?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8"/>
        <w:ind w:left="2677" w:right="514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23" w:val="left" w:leader="none"/>
        </w:tabs>
        <w:spacing w:before="82"/>
        <w:ind w:left="0" w:right="174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2677" w:right="514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710" w:val="left" w:leader="none"/>
          <w:tab w:pos="6295" w:val="left" w:leader="none"/>
          <w:tab w:pos="6880" w:val="left" w:leader="none"/>
          <w:tab w:pos="7465" w:val="left" w:leader="none"/>
          <w:tab w:pos="8050" w:val="left" w:leader="none"/>
          <w:tab w:pos="8635" w:val="left" w:leader="none"/>
        </w:tabs>
        <w:spacing w:line="164" w:lineRule="exact"/>
        <w:ind w:left="512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30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9"/>
        <w:ind w:left="4166" w:right="4583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interpolation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problem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Interpolation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432"/>
        <w:ind w:left="2139" w:right="5004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1.854004pt;margin-top:25.712927pt;width:252.487pt;height:194.770014pt;mso-position-horizontal-relative:page;mso-position-vertical-relative:paragraph;z-index:-4403" coordorigin="6637,514" coordsize="5050,3895">
            <v:group style="position:absolute;left:6670;top:521;width:4984;height:2" coordorigin="6670,521" coordsize="4984,2">
              <v:shape style="position:absolute;left:6670;top:521;width:4984;height:2" coordorigin="6670,521" coordsize="4984,0" path="m6670,521l11654,521e" filled="f" stroked="t" strokeweight=".640016pt" strokecolor="#231F20">
                <v:path arrowok="t"/>
              </v:shape>
            </v:group>
            <v:group style="position:absolute;left:6670;top:521;width:4980;height:3883" coordorigin="6670,521" coordsize="4980,3883">
              <v:shape style="position:absolute;left:6670;top:521;width:4980;height:3883" coordorigin="6670,521" coordsize="4980,3883" path="m6670,4403l11650,4403,11650,521e" filled="f" stroked="t" strokeweight=".64pt" strokecolor="#231F20">
                <v:path arrowok="t"/>
              </v:shape>
            </v:group>
            <v:group style="position:absolute;left:6670;top:521;width:2;height:3883" coordorigin="6670,521" coordsize="2,3883">
              <v:shape style="position:absolute;left:6670;top:521;width:2;height:3883" coordorigin="6670,521" coordsize="0,3883" path="m6670,521l6670,4403e" filled="f" stroked="t" strokeweight=".640011pt" strokecolor="#231F20">
                <v:path arrowok="t"/>
              </v:shape>
            </v:group>
            <v:group style="position:absolute;left:6670;top:4403;width:4984;height:2" coordorigin="6670,4403" coordsize="4984,2">
              <v:shape style="position:absolute;left:6670;top:4403;width:4984;height:2" coordorigin="6670,4403" coordsize="4984,0" path="m6670,4403l11654,4403e" filled="f" stroked="t" strokeweight=".640003pt" strokecolor="#231F20">
                <v:path arrowok="t"/>
              </v:shape>
            </v:group>
            <v:group style="position:absolute;left:6664;top:4377;width:13;height:2" coordorigin="6664,4377" coordsize="13,2">
              <v:shape style="position:absolute;left:6664;top:4377;width:13;height:2" coordorigin="6664,4377" coordsize="13,0" path="m6664,4377l6677,4377e" filled="f" stroked="t" strokeweight="2.666pt" strokecolor="#231F20">
                <v:path arrowok="t"/>
              </v:shape>
            </v:group>
            <v:group style="position:absolute;left:6664;top:545;width:13;height:2" coordorigin="6664,545" coordsize="13,2">
              <v:shape style="position:absolute;left:6664;top:545;width:13;height:2" coordorigin="6664,545" coordsize="13,0" path="m6664,545l6677,545e" filled="f" stroked="t" strokeweight="2.476pt" strokecolor="#231F20">
                <v:path arrowok="t"/>
              </v:shape>
            </v:group>
            <v:group style="position:absolute;left:7372;top:4377;width:13;height:2" coordorigin="7372,4377" coordsize="13,2">
              <v:shape style="position:absolute;left:7372;top:4377;width:13;height:2" coordorigin="7372,4377" coordsize="13,0" path="m7372,4377l7385,4377e" filled="f" stroked="t" strokeweight="2.666pt" strokecolor="#231F20">
                <v:path arrowok="t"/>
              </v:shape>
            </v:group>
            <v:group style="position:absolute;left:7372;top:545;width:13;height:2" coordorigin="7372,545" coordsize="13,2">
              <v:shape style="position:absolute;left:7372;top:545;width:13;height:2" coordorigin="7372,545" coordsize="13,0" path="m7372,545l7385,545e" filled="f" stroked="t" strokeweight="2.476pt" strokecolor="#231F20">
                <v:path arrowok="t"/>
              </v:shape>
            </v:group>
            <v:group style="position:absolute;left:8085;top:4377;width:13;height:2" coordorigin="8085,4377" coordsize="13,2">
              <v:shape style="position:absolute;left:8085;top:4377;width:13;height:2" coordorigin="8085,4377" coordsize="13,0" path="m8085,4377l8098,4377e" filled="f" stroked="t" strokeweight="2.666pt" strokecolor="#231F20">
                <v:path arrowok="t"/>
              </v:shape>
            </v:group>
            <v:group style="position:absolute;left:8085;top:545;width:13;height:2" coordorigin="8085,545" coordsize="13,2">
              <v:shape style="position:absolute;left:8085;top:545;width:13;height:2" coordorigin="8085,545" coordsize="13,0" path="m8085,545l8098,545e" filled="f" stroked="t" strokeweight="2.476pt" strokecolor="#231F20">
                <v:path arrowok="t"/>
              </v:shape>
            </v:group>
            <v:group style="position:absolute;left:8797;top:4377;width:13;height:2" coordorigin="8797,4377" coordsize="13,2">
              <v:shape style="position:absolute;left:8797;top:4377;width:13;height:2" coordorigin="8797,4377" coordsize="13,0" path="m8797,4377l8810,4377e" filled="f" stroked="t" strokeweight="2.666pt" strokecolor="#231F20">
                <v:path arrowok="t"/>
              </v:shape>
            </v:group>
            <v:group style="position:absolute;left:8797;top:545;width:13;height:2" coordorigin="8797,545" coordsize="13,2">
              <v:shape style="position:absolute;left:8797;top:545;width:13;height:2" coordorigin="8797,545" coordsize="13,0" path="m8797,545l8810,545e" filled="f" stroked="t" strokeweight="2.476pt" strokecolor="#231F20">
                <v:path arrowok="t"/>
              </v:shape>
            </v:group>
            <v:group style="position:absolute;left:9510;top:4377;width:13;height:2" coordorigin="9510,4377" coordsize="13,2">
              <v:shape style="position:absolute;left:9510;top:4377;width:13;height:2" coordorigin="9510,4377" coordsize="13,0" path="m9510,4377l9523,4377e" filled="f" stroked="t" strokeweight="2.666pt" strokecolor="#231F20">
                <v:path arrowok="t"/>
              </v:shape>
            </v:group>
            <v:group style="position:absolute;left:9510;top:545;width:13;height:2" coordorigin="9510,545" coordsize="13,2">
              <v:shape style="position:absolute;left:9510;top:545;width:13;height:2" coordorigin="9510,545" coordsize="13,0" path="m9510,545l9523,545e" filled="f" stroked="t" strokeweight="2.476pt" strokecolor="#231F20">
                <v:path arrowok="t"/>
              </v:shape>
            </v:group>
            <v:group style="position:absolute;left:10222;top:4377;width:13;height:2" coordorigin="10222,4377" coordsize="13,2">
              <v:shape style="position:absolute;left:10222;top:4377;width:13;height:2" coordorigin="10222,4377" coordsize="13,0" path="m10222,4377l10235,4377e" filled="f" stroked="t" strokeweight="2.666pt" strokecolor="#231F20">
                <v:path arrowok="t"/>
              </v:shape>
            </v:group>
            <v:group style="position:absolute;left:10222;top:545;width:13;height:2" coordorigin="10222,545" coordsize="13,2">
              <v:shape style="position:absolute;left:10222;top:545;width:13;height:2" coordorigin="10222,545" coordsize="13,0" path="m10222,545l10235,545e" filled="f" stroked="t" strokeweight="2.476pt" strokecolor="#231F20">
                <v:path arrowok="t"/>
              </v:shape>
            </v:group>
            <v:group style="position:absolute;left:10935;top:4377;width:13;height:2" coordorigin="10935,4377" coordsize="13,2">
              <v:shape style="position:absolute;left:10935;top:4377;width:13;height:2" coordorigin="10935,4377" coordsize="13,0" path="m10935,4377l10948,4377e" filled="f" stroked="t" strokeweight="2.666pt" strokecolor="#231F20">
                <v:path arrowok="t"/>
              </v:shape>
            </v:group>
            <v:group style="position:absolute;left:10935;top:545;width:13;height:2" coordorigin="10935,545" coordsize="13,2">
              <v:shape style="position:absolute;left:10935;top:545;width:13;height:2" coordorigin="10935,545" coordsize="13,0" path="m10935,545l10948,545e" filled="f" stroked="t" strokeweight="2.476pt" strokecolor="#231F20">
                <v:path arrowok="t"/>
              </v:shape>
            </v:group>
            <v:group style="position:absolute;left:11647;top:4377;width:13;height:2" coordorigin="11647,4377" coordsize="13,2">
              <v:shape style="position:absolute;left:11647;top:4377;width:13;height:2" coordorigin="11647,4377" coordsize="13,0" path="m11647,4377l11660,4377e" filled="f" stroked="t" strokeweight="2.666pt" strokecolor="#231F20">
                <v:path arrowok="t"/>
              </v:shape>
            </v:group>
            <v:group style="position:absolute;left:11647;top:545;width:13;height:2" coordorigin="11647,545" coordsize="13,2">
              <v:shape style="position:absolute;left:11647;top:545;width:13;height:2" coordorigin="11647,545" coordsize="13,0" path="m11647,545l11660,545e" filled="f" stroked="t" strokeweight="2.476pt" strokecolor="#231F20">
                <v:path arrowok="t"/>
              </v:shape>
            </v:group>
            <v:group style="position:absolute;left:6670;top:3847;width:50;height:2" coordorigin="6670,3847" coordsize="50,2">
              <v:shape style="position:absolute;left:6670;top:3847;width:50;height:2" coordorigin="6670,3847" coordsize="50,0" path="m6670,3847l6720,3847,6720,3847e" filled="f" stroked="t" strokeweight=".64pt" strokecolor="#231F20">
                <v:path arrowok="t"/>
              </v:shape>
            </v:group>
            <v:group style="position:absolute;left:11600;top:3847;width:53;height:2" coordorigin="11600,3847" coordsize="53,2">
              <v:shape style="position:absolute;left:11600;top:3847;width:53;height:2" coordorigin="11600,3847" coordsize="53,0" path="m11654,3847l11600,3847,11600,3847e" filled="f" stroked="t" strokeweight=".64pt" strokecolor="#231F20">
                <v:path arrowok="t"/>
              </v:shape>
            </v:group>
            <v:group style="position:absolute;left:6670;top:3291;width:50;height:2" coordorigin="6670,3291" coordsize="50,2">
              <v:shape style="position:absolute;left:6670;top:3291;width:50;height:2" coordorigin="6670,3291" coordsize="50,0" path="m6670,3291l6720,3291,6720,3291e" filled="f" stroked="t" strokeweight=".64pt" strokecolor="#231F20">
                <v:path arrowok="t"/>
              </v:shape>
            </v:group>
            <v:group style="position:absolute;left:11600;top:3291;width:53;height:2" coordorigin="11600,3291" coordsize="53,2">
              <v:shape style="position:absolute;left:11600;top:3291;width:53;height:2" coordorigin="11600,3291" coordsize="53,0" path="m11654,3291l11600,3291,11600,3291e" filled="f" stroked="t" strokeweight=".64pt" strokecolor="#231F20">
                <v:path arrowok="t"/>
              </v:shape>
            </v:group>
            <v:group style="position:absolute;left:6670;top:2738;width:50;height:2" coordorigin="6670,2738" coordsize="50,2">
              <v:shape style="position:absolute;left:6670;top:2738;width:50;height:2" coordorigin="6670,2738" coordsize="50,0" path="m6670,2738l6720,2738,6720,2738e" filled="f" stroked="t" strokeweight=".64pt" strokecolor="#231F20">
                <v:path arrowok="t"/>
              </v:shape>
            </v:group>
            <v:group style="position:absolute;left:11600;top:2738;width:53;height:2" coordorigin="11600,2738" coordsize="53,2">
              <v:shape style="position:absolute;left:11600;top:2738;width:53;height:2" coordorigin="11600,2738" coordsize="53,0" path="m11654,2738l11600,2738,11600,2738e" filled="f" stroked="t" strokeweight=".64pt" strokecolor="#231F20">
                <v:path arrowok="t"/>
              </v:shape>
            </v:group>
            <v:group style="position:absolute;left:6670;top:2182;width:50;height:2" coordorigin="6670,2182" coordsize="50,2">
              <v:shape style="position:absolute;left:6670;top:2182;width:50;height:2" coordorigin="6670,2182" coordsize="50,0" path="m6670,2182l6720,2182,6720,2182e" filled="f" stroked="t" strokeweight=".64pt" strokecolor="#231F20">
                <v:path arrowok="t"/>
              </v:shape>
            </v:group>
            <v:group style="position:absolute;left:11600;top:2182;width:53;height:2" coordorigin="11600,2182" coordsize="53,2">
              <v:shape style="position:absolute;left:11600;top:2182;width:53;height:2" coordorigin="11600,2182" coordsize="53,0" path="m11654,2182l11600,2182,11600,2182e" filled="f" stroked="t" strokeweight=".64pt" strokecolor="#231F20">
                <v:path arrowok="t"/>
              </v:shape>
            </v:group>
            <v:group style="position:absolute;left:6670;top:1629;width:50;height:2" coordorigin="6670,1629" coordsize="50,2">
              <v:shape style="position:absolute;left:6670;top:1629;width:50;height:2" coordorigin="6670,1629" coordsize="50,0" path="m6670,1629l6720,1629,6720,1629e" filled="f" stroked="t" strokeweight=".64pt" strokecolor="#231F20">
                <v:path arrowok="t"/>
              </v:shape>
            </v:group>
            <v:group style="position:absolute;left:11600;top:1629;width:53;height:2" coordorigin="11600,1629" coordsize="53,2">
              <v:shape style="position:absolute;left:11600;top:1629;width:53;height:2" coordorigin="11600,1629" coordsize="53,0" path="m11654,1629l11600,1629,11600,1629e" filled="f" stroked="t" strokeweight=".64pt" strokecolor="#231F20">
                <v:path arrowok="t"/>
              </v:shape>
            </v:group>
            <v:group style="position:absolute;left:6670;top:1073;width:50;height:2" coordorigin="6670,1073" coordsize="50,2">
              <v:shape style="position:absolute;left:6670;top:1073;width:50;height:2" coordorigin="6670,1073" coordsize="50,0" path="m6670,1073l6720,1073,6720,1073e" filled="f" stroked="t" strokeweight=".64pt" strokecolor="#231F20">
                <v:path arrowok="t"/>
              </v:shape>
            </v:group>
            <v:group style="position:absolute;left:11600;top:1073;width:53;height:2" coordorigin="11600,1073" coordsize="53,2">
              <v:shape style="position:absolute;left:11600;top:1073;width:53;height:2" coordorigin="11600,1073" coordsize="53,0" path="m11654,1073l11600,1073,11600,1073e" filled="f" stroked="t" strokeweight=".64pt" strokecolor="#231F20">
                <v:path arrowok="t"/>
              </v:shape>
            </v:group>
            <v:group style="position:absolute;left:6670;top:521;width:4980;height:3883" coordorigin="6670,521" coordsize="4980,3883">
              <v:shape style="position:absolute;left:6670;top:521;width:4980;height:3883" coordorigin="6670,521" coordsize="4980,3883" path="m6670,4403l11650,4403,11650,521e" filled="f" stroked="t" strokeweight=".64pt" strokecolor="#231F20">
                <v:path arrowok="t"/>
              </v:shape>
            </v:group>
            <v:group style="position:absolute;left:7333;top:3847;width:91;height:2" coordorigin="7333,3847" coordsize="91,2">
              <v:shape style="position:absolute;left:7333;top:3847;width:91;height:2" coordorigin="7333,3847" coordsize="91,0" path="m7333,3847l7425,3847,7425,3847e" filled="f" stroked="t" strokeweight=".64pt" strokecolor="#6E6F72">
                <v:path arrowok="t"/>
              </v:shape>
            </v:group>
            <v:group style="position:absolute;left:7379;top:3801;width:2;height:91" coordorigin="7379,3801" coordsize="2,91">
              <v:shape style="position:absolute;left:7379;top:3801;width:2;height:91" coordorigin="7379,3801" coordsize="0,91" path="m7379,3801l7379,3893,7379,3893e" filled="f" stroked="t" strokeweight=".64pt" strokecolor="#6E6F72">
                <v:path arrowok="t"/>
              </v:shape>
            </v:group>
            <v:group style="position:absolute;left:8046;top:3291;width:91;height:2" coordorigin="8046,3291" coordsize="91,2">
              <v:shape style="position:absolute;left:8046;top:3291;width:91;height:2" coordorigin="8046,3291" coordsize="91,0" path="m8046,3291l8137,3291,8137,3291e" filled="f" stroked="t" strokeweight=".64pt" strokecolor="#6E6F72">
                <v:path arrowok="t"/>
              </v:shape>
            </v:group>
            <v:group style="position:absolute;left:8091;top:3245;width:2;height:91" coordorigin="8091,3245" coordsize="2,91">
              <v:shape style="position:absolute;left:8091;top:3245;width:2;height:91" coordorigin="8091,3245" coordsize="0,91" path="m8091,3245l8091,3336,8091,3336e" filled="f" stroked="t" strokeweight=".64pt" strokecolor="#6E6F72">
                <v:path arrowok="t"/>
              </v:shape>
            </v:group>
            <v:group style="position:absolute;left:8758;top:2182;width:91;height:2" coordorigin="8758,2182" coordsize="91,2">
              <v:shape style="position:absolute;left:8758;top:2182;width:91;height:2" coordorigin="8758,2182" coordsize="91,0" path="m8758,2182l8850,2182,8850,2182e" filled="f" stroked="t" strokeweight=".64pt" strokecolor="#6E6F72">
                <v:path arrowok="t"/>
              </v:shape>
            </v:group>
            <v:group style="position:absolute;left:8804;top:2136;width:2;height:91" coordorigin="8804,2136" coordsize="2,91">
              <v:shape style="position:absolute;left:8804;top:2136;width:2;height:91" coordorigin="8804,2136" coordsize="0,91" path="m8804,2136l8804,2228,8804,2228e" filled="f" stroked="t" strokeweight=".64pt" strokecolor="#6E6F72">
                <v:path arrowok="t"/>
              </v:shape>
            </v:group>
            <v:group style="position:absolute;left:9471;top:1961;width:91;height:2" coordorigin="9471,1961" coordsize="91,2">
              <v:shape style="position:absolute;left:9471;top:1961;width:91;height:2" coordorigin="9471,1961" coordsize="91,0" path="m9471,1961l9562,1961,9562,1961e" filled="f" stroked="t" strokeweight=".64pt" strokecolor="#6E6F72">
                <v:path arrowok="t"/>
              </v:shape>
            </v:group>
            <v:group style="position:absolute;left:9516;top:1915;width:2;height:91" coordorigin="9516,1915" coordsize="2,91">
              <v:shape style="position:absolute;left:9516;top:1915;width:2;height:91" coordorigin="9516,1915" coordsize="0,91" path="m9516,1915l9516,2007,9516,2007e" filled="f" stroked="t" strokeweight=".64pt" strokecolor="#6E6F72">
                <v:path arrowok="t"/>
              </v:shape>
            </v:group>
            <v:group style="position:absolute;left:10183;top:1709;width:91;height:2" coordorigin="10183,1709" coordsize="91,2">
              <v:shape style="position:absolute;left:10183;top:1709;width:91;height:2" coordorigin="10183,1709" coordsize="91,0" path="m10183,1709l10275,1709,10275,1709e" filled="f" stroked="t" strokeweight=".64pt" strokecolor="#6E6F72">
                <v:path arrowok="t"/>
              </v:shape>
            </v:group>
            <v:group style="position:absolute;left:10229;top:1664;width:2;height:91" coordorigin="10229,1664" coordsize="2,91">
              <v:shape style="position:absolute;left:10229;top:1664;width:2;height:91" coordorigin="10229,1664" coordsize="0,91" path="m10229,1664l10229,1755,10229,1755e" filled="f" stroked="t" strokeweight=".64pt" strokecolor="#6E6F72">
                <v:path arrowok="t"/>
              </v:shape>
            </v:group>
            <v:group style="position:absolute;left:10896;top:795;width:91;height:2" coordorigin="10896,795" coordsize="91,2">
              <v:shape style="position:absolute;left:10896;top:795;width:91;height:2" coordorigin="10896,795" coordsize="91,0" path="m10896,795l10987,795,10987,795e" filled="f" stroked="t" strokeweight=".64pt" strokecolor="#6E6F72">
                <v:path arrowok="t"/>
              </v:shape>
            </v:group>
            <v:group style="position:absolute;left:10941;top:749;width:2;height:91" coordorigin="10941,749" coordsize="2,91">
              <v:shape style="position:absolute;left:10941;top:749;width:2;height:91" coordorigin="10941,749" coordsize="0,91" path="m10941,749l10941,841,10941,841e" filled="f" stroked="t" strokeweight=".64pt" strokecolor="#6E6F72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68"/>
        <w:ind w:left="2139" w:right="50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72"/>
        <w:ind w:left="0" w:right="277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68"/>
        <w:ind w:left="0" w:right="277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72"/>
        <w:ind w:left="0" w:right="277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68"/>
        <w:ind w:left="0" w:right="277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72"/>
        <w:ind w:left="1262" w:right="393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9" w:lineRule="exact"/>
        <w:ind w:left="2519" w:right="534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676" w:val="left" w:leader="none"/>
          <w:tab w:pos="6389" w:val="left" w:leader="none"/>
          <w:tab w:pos="7101" w:val="left" w:leader="none"/>
          <w:tab w:pos="7814" w:val="left" w:leader="none"/>
          <w:tab w:pos="8526" w:val="left" w:leader="none"/>
          <w:tab w:pos="9239" w:val="left" w:leader="none"/>
          <w:tab w:pos="9951" w:val="left" w:leader="none"/>
        </w:tabs>
        <w:spacing w:line="148" w:lineRule="exact"/>
        <w:ind w:left="491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5"/>
        <w:ind w:left="3485" w:right="3913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15.2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Interpolation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raw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1670"/>
        <w:jc w:val="both"/>
      </w:pPr>
      <w:r>
        <w:rPr/>
        <w:pict>
          <v:group style="position:absolute;margin-left:88.375pt;margin-top:8.852002pt;width:24.25pt;height:48.25pt;mso-position-horizontal-relative:page;mso-position-vertical-relative:paragraph;z-index:-4400" coordorigin="1768,177" coordsize="485,965">
            <v:group style="position:absolute;left:1892;top:540;width:238;height:239" coordorigin="1892,540" coordsize="238,239">
              <v:shape style="position:absolute;left:1892;top:540;width:238;height:239" coordorigin="1892,540" coordsize="238,239" path="m2130,660l2112,723,2064,767,2021,779,1996,777,1934,751,1897,700,1892,679,1893,653,1917,588,1964,549,2004,540,2028,542,2089,570,2124,623,2130,660xe" filled="f" stroked="t" strokeweight=".25pt" strokecolor="#231F20">
                <v:path arrowok="t"/>
              </v:shape>
            </v:group>
            <v:group style="position:absolute;left:1770;top:660;width:480;height:2" coordorigin="1770,660" coordsize="480,2">
              <v:shape style="position:absolute;left:1770;top:660;width:480;height:2" coordorigin="1770,660" coordsize="480,0" path="m1770,660l2250,660e" filled="f" stroked="t" strokeweight=".25pt" strokecolor="#231F20">
                <v:path arrowok="t"/>
              </v:shape>
            </v:group>
            <v:group style="position:absolute;left:2010;top:180;width:2;height:960" coordorigin="2010,180" coordsize="2,960">
              <v:shape style="position:absolute;left:2010;top:180;width:2;height:960" coordorigin="2010,180" coordsize="0,960" path="m2010,180l2010,114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852002pt;width:24.25pt;height:48.25pt;mso-position-horizontal-relative:page;mso-position-vertical-relative:paragraph;z-index:-4399" coordorigin="13588,177" coordsize="485,965">
            <v:group style="position:absolute;left:13712;top:540;width:238;height:239" coordorigin="13712,540" coordsize="238,239">
              <v:shape style="position:absolute;left:13712;top:540;width:238;height:239" coordorigin="13712,540" coordsize="238,239" path="m13950,660l13932,723,13884,767,13841,779,13816,777,13754,751,13717,700,13712,679,13713,653,13737,588,13784,549,13824,540,13848,542,13909,570,13944,623,13950,660xe" filled="f" stroked="t" strokeweight=".25pt" strokecolor="#231F20">
                <v:path arrowok="t"/>
              </v:shape>
            </v:group>
            <v:group style="position:absolute;left:13590;top:660;width:480;height:2" coordorigin="13590,660" coordsize="480,2">
              <v:shape style="position:absolute;left:13590;top:660;width:480;height:2" coordorigin="13590,660" coordsize="480,0" path="m13590,660l14070,660e" filled="f" stroked="t" strokeweight=".25pt" strokecolor="#231F20">
                <v:path arrowok="t"/>
              </v:shape>
            </v:group>
            <v:group style="position:absolute;left:13830;top:180;width:2;height:960" coordorigin="13830,180" coordsize="2,960">
              <v:shape style="position:absolute;left:13830;top:180;width:2;height:960" coordorigin="13830,180" coordsize="0,960" path="m13830,180l13830,114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extrapolate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rarely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wise,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30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890" w:right="576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interpl(x,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new_x)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new_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point(s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interpolated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new_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ascendin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new_x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(one),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7"/>
        <w:ind w:left="3890" w:right="3435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demonstrated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15.1.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567039pt;width:238.395pt;height:14.716pt;mso-position-horizontal-relative:page;mso-position-vertical-relative:paragraph;z-index:-4401" coordorigin="5545,71" coordsize="4768,294">
            <v:group style="position:absolute;left:5550;top:356;width:4758;height:2" coordorigin="5550,356" coordsize="4758,2">
              <v:shape style="position:absolute;left:5550;top:356;width:4758;height:2" coordorigin="5550,356" coordsize="4758,0" path="m5550,356l10308,356e" filled="f" stroked="t" strokeweight=".5pt" strokecolor="#231F20">
                <v:path arrowok="t"/>
              </v:shape>
            </v:group>
            <v:group style="position:absolute;left:5560;top:81;width:2;height:274" coordorigin="5560,81" coordsize="2,274">
              <v:shape style="position:absolute;left:5560;top:81;width:2;height:274" coordorigin="5560,81" coordsize="0,274" path="m5560,356l5560,81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15.1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interpolation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2092" w:right="51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98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68,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77,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110];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"/>
        </w:numPr>
        <w:tabs>
          <w:tab w:pos="4515" w:val="left" w:leader="none"/>
        </w:tabs>
        <w:spacing w:before="18"/>
        <w:ind w:left="4515" w:right="2237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'r+')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"/>
        </w:numPr>
        <w:tabs>
          <w:tab w:pos="4515" w:val="left" w:leader="none"/>
        </w:tabs>
        <w:spacing w:before="18"/>
        <w:ind w:left="4515" w:right="3104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2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%2.2f\n',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interp1(x,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,1.5));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10" w:right="62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new_x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0:0.241:5;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515" w:val="left" w:leader="none"/>
        </w:tabs>
        <w:spacing w:before="18"/>
        <w:ind w:left="4226" w:right="11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interp1(x,y,new_x);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3"/>
        </w:numPr>
        <w:tabs>
          <w:tab w:pos="4515" w:val="left" w:leader="none"/>
        </w:tabs>
        <w:spacing w:line="264" w:lineRule="auto" w:before="18"/>
        <w:ind w:left="4226" w:right="57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plot(new_x,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new_y,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'o')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axis([-1,6,-20,120])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515" w:val="left" w:leader="none"/>
        </w:tabs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title('linear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Interpolation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xlabel('x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ylabel('y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59pt;width:228.0pt;height:.1pt;mso-position-horizontal-relative:page;mso-position-vertical-relative:paragraph;z-index:-4402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%2.2f\n',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interp1(x,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,7));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487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24"/>
        <w:ind w:left="3630" w:right="2599"/>
        <w:jc w:val="left"/>
      </w:pPr>
      <w:r>
        <w:rPr>
          <w:b w:val="0"/>
          <w:bCs w:val="0"/>
          <w:color w:val="231F20"/>
          <w:spacing w:val="-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interpolate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1.5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4–8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space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0.24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unit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apar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x-axis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marke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circles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15.3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circles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straigh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9"/>
        <w:ind w:left="3630" w:right="0"/>
        <w:jc w:val="left"/>
      </w:pP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9–11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Documen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553"/>
        <w:jc w:val="left"/>
      </w:pPr>
      <w:r>
        <w:rPr>
          <w:b w:val="0"/>
          <w:bCs w:val="0"/>
          <w:color w:val="231F20"/>
          <w:spacing w:val="1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12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attemp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extrapolat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(Not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Number)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refuses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extrapolat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outsid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runnin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64" w:lineRule="auto"/>
        <w:ind w:left="3630" w:right="64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40.00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85"/>
        <w:ind w:left="3170" w:right="2385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fourt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modifie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behavior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54" w:lineRule="auto" w:before="87"/>
        <w:ind w:left="3630" w:right="4364" w:hanging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88.375pt;margin-top:28.125025pt;width:24.25pt;height:48.25pt;mso-position-horizontal-relative:page;mso-position-vertical-relative:paragraph;z-index:-4397" coordorigin="1768,563" coordsize="485,965">
            <v:group style="position:absolute;left:1892;top:925;width:238;height:239" coordorigin="1892,925" coordsize="238,239">
              <v:shape style="position:absolute;left:1892;top:925;width:238;height:239" coordorigin="1892,925" coordsize="238,239" path="m2130,1045l2112,1109,2064,1152,2021,1164,1996,1163,1934,1136,1897,1085,1892,1065,1893,1038,1917,973,1964,934,2004,925,2028,927,2089,955,2124,1008,2130,1045xe" filled="f" stroked="t" strokeweight=".25pt" strokecolor="#231F20">
                <v:path arrowok="t"/>
              </v:shape>
            </v:group>
            <v:group style="position:absolute;left:1770;top:1045;width:480;height:2" coordorigin="1770,1045" coordsize="480,2">
              <v:shape style="position:absolute;left:1770;top:1045;width:480;height:2" coordorigin="1770,1045" coordsize="480,0" path="m1770,1045l2250,1045e" filled="f" stroked="t" strokeweight=".25pt" strokecolor="#231F20">
                <v:path arrowok="t"/>
              </v:shape>
            </v:group>
            <v:group style="position:absolute;left:2010;top:565;width:2;height:960" coordorigin="2010,565" coordsize="2,960">
              <v:shape style="position:absolute;left:2010;top:565;width:2;height:960" coordorigin="2010,565" coordsize="0,960" path="m2010,565l2010,152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8.125025pt;width:24.25pt;height:48.25pt;mso-position-horizontal-relative:page;mso-position-vertical-relative:paragraph;z-index:-4396" coordorigin="13588,563" coordsize="485,965">
            <v:group style="position:absolute;left:13712;top:925;width:238;height:239" coordorigin="13712,925" coordsize="238,239">
              <v:shape style="position:absolute;left:13712;top:925;width:238;height:239" coordorigin="13712,925" coordsize="238,239" path="m13950,1045l13932,1109,13884,1152,13841,1164,13816,1163,13754,1136,13717,1085,13712,1065,13713,1038,13737,973,13784,934,13824,925,13848,927,13909,955,13944,1008,13950,1045xe" filled="f" stroked="t" strokeweight=".25pt" strokecolor="#231F20">
                <v:path arrowok="t"/>
              </v:shape>
            </v:group>
            <v:group style="position:absolute;left:13590;top:1045;width:480;height:2" coordorigin="13590,1045" coordsize="480,2">
              <v:shape style="position:absolute;left:13590;top:1045;width:480;height:2" coordorigin="13590,1045" coordsize="480,0" path="m13590,1045l14070,1045e" filled="f" stroked="t" strokeweight=".25pt" strokecolor="#231F20">
                <v:path arrowok="t"/>
              </v:shape>
            </v:group>
            <v:group style="position:absolute;left:13830;top:565;width:2;height:960" coordorigin="13830,565" coordsize="2,960">
              <v:shape style="position:absolute;left:13830;top:565;width:2;height:960" coordorigin="13830,565" coordsize="0,960" path="m13830,565l13830,152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'nearest'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nearest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neighbor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interpolation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1inear'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interpolation—the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default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ind w:left="36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'spline'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piecewise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15.1.2)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'pchip'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shape-preserving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16"/>
        <w:ind w:left="36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'cubic'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'pchip'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16"/>
        <w:ind w:left="36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'v5cubic'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extrapolate,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6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'spline'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equally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spaced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3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16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4349" w:space="40"/>
            <w:col w:w="8131"/>
          </w:cols>
        </w:sectPr>
      </w:pP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09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01.644989pt;margin-top:-19.558462pt;width:252.487pt;height:194.770015pt;mso-position-horizontal-relative:page;mso-position-vertical-relative:paragraph;z-index:-4398" coordorigin="6033,-391" coordsize="5050,3895">
            <v:group style="position:absolute;left:6066;top:-385;width:4984;height:2" coordorigin="6066,-385" coordsize="4984,2">
              <v:shape style="position:absolute;left:6066;top:-385;width:4984;height:2" coordorigin="6066,-385" coordsize="4984,0" path="m6066,-385l11050,-385e" filled="f" stroked="t" strokeweight=".640058pt" strokecolor="#231F20">
                <v:path arrowok="t"/>
              </v:shape>
            </v:group>
            <v:group style="position:absolute;left:6066;top:-385;width:4980;height:3883" coordorigin="6066,-385" coordsize="4980,3883">
              <v:shape style="position:absolute;left:6066;top:-385;width:4980;height:3883" coordorigin="6066,-385" coordsize="4980,3883" path="m6066,3498l11046,3498,11046,-385e" filled="f" stroked="t" strokeweight=".64pt" strokecolor="#231F20">
                <v:path arrowok="t"/>
              </v:shape>
            </v:group>
            <v:group style="position:absolute;left:6066;top:-385;width:2;height:3883" coordorigin="6066,-385" coordsize="2,3883">
              <v:shape style="position:absolute;left:6066;top:-385;width:2;height:3883" coordorigin="6066,-385" coordsize="0,3883" path="m6066,-385l6066,3498e" filled="f" stroked="t" strokeweight=".640004pt" strokecolor="#231F20">
                <v:path arrowok="t"/>
              </v:shape>
            </v:group>
            <v:group style="position:absolute;left:6066;top:3498;width:4984;height:2" coordorigin="6066,3498" coordsize="4984,2">
              <v:shape style="position:absolute;left:6066;top:3498;width:4984;height:2" coordorigin="6066,3498" coordsize="4984,0" path="m6066,3498l11050,3498e" filled="f" stroked="t" strokeweight=".640007pt" strokecolor="#231F20">
                <v:path arrowok="t"/>
              </v:shape>
            </v:group>
            <v:group style="position:absolute;left:6060;top:3471;width:13;height:2" coordorigin="6060,3471" coordsize="13,2">
              <v:shape style="position:absolute;left:6060;top:3471;width:13;height:2" coordorigin="6060,3471" coordsize="13,0" path="m6060,3471l6072,3471e" filled="f" stroked="t" strokeweight="2.666pt" strokecolor="#231F20">
                <v:path arrowok="t"/>
              </v:shape>
            </v:group>
            <v:group style="position:absolute;left:6060;top:-360;width:13;height:2" coordorigin="6060,-360" coordsize="13,2">
              <v:shape style="position:absolute;left:6060;top:-360;width:13;height:2" coordorigin="6060,-360" coordsize="13,0" path="m6060,-360l6072,-360e" filled="f" stroked="t" strokeweight="2.476pt" strokecolor="#231F20">
                <v:path arrowok="t"/>
              </v:shape>
            </v:group>
            <v:group style="position:absolute;left:6768;top:3471;width:13;height:2" coordorigin="6768,3471" coordsize="13,2">
              <v:shape style="position:absolute;left:6768;top:3471;width:13;height:2" coordorigin="6768,3471" coordsize="13,0" path="m6768,3471l6781,3471e" filled="f" stroked="t" strokeweight="2.666pt" strokecolor="#231F20">
                <v:path arrowok="t"/>
              </v:shape>
            </v:group>
            <v:group style="position:absolute;left:6768;top:-360;width:13;height:2" coordorigin="6768,-360" coordsize="13,2">
              <v:shape style="position:absolute;left:6768;top:-360;width:13;height:2" coordorigin="6768,-360" coordsize="13,0" path="m6768,-360l6781,-360e" filled="f" stroked="t" strokeweight="2.476pt" strokecolor="#231F20">
                <v:path arrowok="t"/>
              </v:shape>
            </v:group>
            <v:group style="position:absolute;left:7481;top:3471;width:13;height:2" coordorigin="7481,3471" coordsize="13,2">
              <v:shape style="position:absolute;left:7481;top:3471;width:13;height:2" coordorigin="7481,3471" coordsize="13,0" path="m7481,3471l7494,3471e" filled="f" stroked="t" strokeweight="2.666pt" strokecolor="#231F20">
                <v:path arrowok="t"/>
              </v:shape>
            </v:group>
            <v:group style="position:absolute;left:7481;top:-360;width:13;height:2" coordorigin="7481,-360" coordsize="13,2">
              <v:shape style="position:absolute;left:7481;top:-360;width:13;height:2" coordorigin="7481,-360" coordsize="13,0" path="m7481,-360l7494,-360e" filled="f" stroked="t" strokeweight="2.476pt" strokecolor="#231F20">
                <v:path arrowok="t"/>
              </v:shape>
            </v:group>
            <v:group style="position:absolute;left:8193;top:3471;width:13;height:2" coordorigin="8193,3471" coordsize="13,2">
              <v:shape style="position:absolute;left:8193;top:3471;width:13;height:2" coordorigin="8193,3471" coordsize="13,0" path="m8193,3471l8206,3471e" filled="f" stroked="t" strokeweight="2.666pt" strokecolor="#231F20">
                <v:path arrowok="t"/>
              </v:shape>
            </v:group>
            <v:group style="position:absolute;left:8193;top:-360;width:13;height:2" coordorigin="8193,-360" coordsize="13,2">
              <v:shape style="position:absolute;left:8193;top:-360;width:13;height:2" coordorigin="8193,-360" coordsize="13,0" path="m8193,-360l8206,-360e" filled="f" stroked="t" strokeweight="2.476pt" strokecolor="#231F20">
                <v:path arrowok="t"/>
              </v:shape>
            </v:group>
            <v:group style="position:absolute;left:8906;top:3471;width:13;height:2" coordorigin="8906,3471" coordsize="13,2">
              <v:shape style="position:absolute;left:8906;top:3471;width:13;height:2" coordorigin="8906,3471" coordsize="13,0" path="m8906,3471l8918,3471e" filled="f" stroked="t" strokeweight="2.666pt" strokecolor="#231F20">
                <v:path arrowok="t"/>
              </v:shape>
            </v:group>
            <v:group style="position:absolute;left:8906;top:-360;width:13;height:2" coordorigin="8906,-360" coordsize="13,2">
              <v:shape style="position:absolute;left:8906;top:-360;width:13;height:2" coordorigin="8906,-360" coordsize="13,0" path="m8906,-360l8918,-360e" filled="f" stroked="t" strokeweight="2.476pt" strokecolor="#231F20">
                <v:path arrowok="t"/>
              </v:shape>
            </v:group>
            <v:group style="position:absolute;left:9618;top:3471;width:13;height:2" coordorigin="9618,3471" coordsize="13,2">
              <v:shape style="position:absolute;left:9618;top:3471;width:13;height:2" coordorigin="9618,3471" coordsize="13,0" path="m9618,3471l9631,3471e" filled="f" stroked="t" strokeweight="2.666pt" strokecolor="#231F20">
                <v:path arrowok="t"/>
              </v:shape>
            </v:group>
            <v:group style="position:absolute;left:9618;top:-360;width:13;height:2" coordorigin="9618,-360" coordsize="13,2">
              <v:shape style="position:absolute;left:9618;top:-360;width:13;height:2" coordorigin="9618,-360" coordsize="13,0" path="m9618,-360l9631,-360e" filled="f" stroked="t" strokeweight="2.476pt" strokecolor="#231F20">
                <v:path arrowok="t"/>
              </v:shape>
            </v:group>
            <v:group style="position:absolute;left:10331;top:3471;width:13;height:2" coordorigin="10331,3471" coordsize="13,2">
              <v:shape style="position:absolute;left:10331;top:3471;width:13;height:2" coordorigin="10331,3471" coordsize="13,0" path="m10331,3471l10343,3471e" filled="f" stroked="t" strokeweight="2.666pt" strokecolor="#231F20">
                <v:path arrowok="t"/>
              </v:shape>
            </v:group>
            <v:group style="position:absolute;left:10331;top:-360;width:13;height:2" coordorigin="10331,-360" coordsize="13,2">
              <v:shape style="position:absolute;left:10331;top:-360;width:13;height:2" coordorigin="10331,-360" coordsize="13,0" path="m10331,-360l10343,-360e" filled="f" stroked="t" strokeweight="2.476pt" strokecolor="#231F20">
                <v:path arrowok="t"/>
              </v:shape>
            </v:group>
            <v:group style="position:absolute;left:11043;top:3471;width:13;height:2" coordorigin="11043,3471" coordsize="13,2">
              <v:shape style="position:absolute;left:11043;top:3471;width:13;height:2" coordorigin="11043,3471" coordsize="13,0" path="m11043,3471l11056,3471e" filled="f" stroked="t" strokeweight="2.666pt" strokecolor="#231F20">
                <v:path arrowok="t"/>
              </v:shape>
            </v:group>
            <v:group style="position:absolute;left:11043;top:-360;width:13;height:2" coordorigin="11043,-360" coordsize="13,2">
              <v:shape style="position:absolute;left:11043;top:-360;width:13;height:2" coordorigin="11043,-360" coordsize="13,0" path="m11043,-360l11056,-360e" filled="f" stroked="t" strokeweight="2.476pt" strokecolor="#231F20">
                <v:path arrowok="t"/>
              </v:shape>
            </v:group>
            <v:group style="position:absolute;left:6066;top:2942;width:50;height:2" coordorigin="6066,2942" coordsize="50,2">
              <v:shape style="position:absolute;left:6066;top:2942;width:50;height:2" coordorigin="6066,2942" coordsize="50,0" path="m6066,2942l6115,2942,6115,2942e" filled="f" stroked="t" strokeweight=".64pt" strokecolor="#231F20">
                <v:path arrowok="t"/>
              </v:shape>
            </v:group>
            <v:group style="position:absolute;left:10996;top:2942;width:53;height:2" coordorigin="10996,2942" coordsize="53,2">
              <v:shape style="position:absolute;left:10996;top:2942;width:53;height:2" coordorigin="10996,2942" coordsize="53,0" path="m11050,2942l10996,2942,10996,2942e" filled="f" stroked="t" strokeweight=".64pt" strokecolor="#231F20">
                <v:path arrowok="t"/>
              </v:shape>
            </v:group>
            <v:group style="position:absolute;left:6066;top:2385;width:50;height:2" coordorigin="6066,2385" coordsize="50,2">
              <v:shape style="position:absolute;left:6066;top:2385;width:50;height:2" coordorigin="6066,2385" coordsize="50,0" path="m6066,2385l6115,2385,6115,2385e" filled="f" stroked="t" strokeweight=".64pt" strokecolor="#231F20">
                <v:path arrowok="t"/>
              </v:shape>
            </v:group>
            <v:group style="position:absolute;left:10996;top:2385;width:53;height:2" coordorigin="10996,2385" coordsize="53,2">
              <v:shape style="position:absolute;left:10996;top:2385;width:53;height:2" coordorigin="10996,2385" coordsize="53,0" path="m11050,2385l10996,2385,10996,2385e" filled="f" stroked="t" strokeweight=".64pt" strokecolor="#231F20">
                <v:path arrowok="t"/>
              </v:shape>
            </v:group>
            <v:group style="position:absolute;left:6066;top:1833;width:50;height:2" coordorigin="6066,1833" coordsize="50,2">
              <v:shape style="position:absolute;left:6066;top:1833;width:50;height:2" coordorigin="6066,1833" coordsize="50,0" path="m6066,1833l6115,1833,6115,1833e" filled="f" stroked="t" strokeweight=".64pt" strokecolor="#231F20">
                <v:path arrowok="t"/>
              </v:shape>
            </v:group>
            <v:group style="position:absolute;left:10996;top:1833;width:53;height:2" coordorigin="10996,1833" coordsize="53,2">
              <v:shape style="position:absolute;left:10996;top:1833;width:53;height:2" coordorigin="10996,1833" coordsize="53,0" path="m11050,1833l10996,1833,10996,1833e" filled="f" stroked="t" strokeweight=".64pt" strokecolor="#231F20">
                <v:path arrowok="t"/>
              </v:shape>
            </v:group>
            <v:group style="position:absolute;left:6066;top:1276;width:50;height:2" coordorigin="6066,1276" coordsize="50,2">
              <v:shape style="position:absolute;left:6066;top:1276;width:50;height:2" coordorigin="6066,1276" coordsize="50,0" path="m6066,1276l6115,1276,6115,1276e" filled="f" stroked="t" strokeweight=".64pt" strokecolor="#231F20">
                <v:path arrowok="t"/>
              </v:shape>
            </v:group>
            <v:group style="position:absolute;left:10996;top:1276;width:53;height:2" coordorigin="10996,1276" coordsize="53,2">
              <v:shape style="position:absolute;left:10996;top:1276;width:53;height:2" coordorigin="10996,1276" coordsize="53,0" path="m11050,1276l10996,1276,10996,1276e" filled="f" stroked="t" strokeweight=".64pt" strokecolor="#231F20">
                <v:path arrowok="t"/>
              </v:shape>
            </v:group>
            <v:group style="position:absolute;left:6066;top:724;width:50;height:2" coordorigin="6066,724" coordsize="50,2">
              <v:shape style="position:absolute;left:6066;top:724;width:50;height:2" coordorigin="6066,724" coordsize="50,0" path="m6066,724l6115,724,6115,724e" filled="f" stroked="t" strokeweight=".64pt" strokecolor="#231F20">
                <v:path arrowok="t"/>
              </v:shape>
            </v:group>
            <v:group style="position:absolute;left:10996;top:724;width:53;height:2" coordorigin="10996,724" coordsize="53,2">
              <v:shape style="position:absolute;left:10996;top:724;width:53;height:2" coordorigin="10996,724" coordsize="53,0" path="m11050,724l10996,724,10996,724e" filled="f" stroked="t" strokeweight=".64pt" strokecolor="#231F20">
                <v:path arrowok="t"/>
              </v:shape>
            </v:group>
            <v:group style="position:absolute;left:6066;top:168;width:50;height:2" coordorigin="6066,168" coordsize="50,2">
              <v:shape style="position:absolute;left:6066;top:168;width:50;height:2" coordorigin="6066,168" coordsize="50,0" path="m6066,168l6115,168,6115,168e" filled="f" stroked="t" strokeweight=".64pt" strokecolor="#231F20">
                <v:path arrowok="t"/>
              </v:shape>
            </v:group>
            <v:group style="position:absolute;left:10996;top:168;width:53;height:2" coordorigin="10996,168" coordsize="53,2">
              <v:shape style="position:absolute;left:10996;top:168;width:53;height:2" coordorigin="10996,168" coordsize="53,0" path="m11050,168l10996,168,10996,168e" filled="f" stroked="t" strokeweight=".64pt" strokecolor="#231F20">
                <v:path arrowok="t"/>
              </v:shape>
            </v:group>
            <v:group style="position:absolute;left:6066;top:-385;width:4980;height:3883" coordorigin="6066,-385" coordsize="4980,3883">
              <v:shape style="position:absolute;left:6066;top:-385;width:4980;height:3883" coordorigin="6066,-385" coordsize="4980,3883" path="m6066,3498l11046,3498,11046,-385e" filled="f" stroked="t" strokeweight=".64pt" strokecolor="#231F20">
                <v:path arrowok="t"/>
              </v:shape>
            </v:group>
            <v:group style="position:absolute;left:6729;top:2942;width:91;height:2" coordorigin="6729,2942" coordsize="91,2">
              <v:shape style="position:absolute;left:6729;top:2942;width:91;height:2" coordorigin="6729,2942" coordsize="91,0" path="m6729,2942l6820,2942,6820,2942e" filled="f" stroked="t" strokeweight=".64pt" strokecolor="#6E6F72">
                <v:path arrowok="t"/>
              </v:shape>
            </v:group>
            <v:group style="position:absolute;left:6775;top:2896;width:2;height:91" coordorigin="6775,2896" coordsize="2,91">
              <v:shape style="position:absolute;left:6775;top:2896;width:2;height:91" coordorigin="6775,2896" coordsize="0,91" path="m6775,2896l6775,2987,6775,2987e" filled="f" stroked="t" strokeweight=".64pt" strokecolor="#6E6F72">
                <v:path arrowok="t"/>
              </v:shape>
            </v:group>
            <v:group style="position:absolute;left:7441;top:2385;width:91;height:2" coordorigin="7441,2385" coordsize="91,2">
              <v:shape style="position:absolute;left:7441;top:2385;width:91;height:2" coordorigin="7441,2385" coordsize="91,0" path="m7441,2385l7533,2385,7533,2385e" filled="f" stroked="t" strokeweight=".64pt" strokecolor="#6E6F72">
                <v:path arrowok="t"/>
              </v:shape>
            </v:group>
            <v:group style="position:absolute;left:7487;top:2340;width:2;height:91" coordorigin="7487,2340" coordsize="2,91">
              <v:shape style="position:absolute;left:7487;top:2340;width:2;height:91" coordorigin="7487,2340" coordsize="0,91" path="m7487,2340l7487,2431,7487,2431e" filled="f" stroked="t" strokeweight=".64pt" strokecolor="#6E6F72">
                <v:path arrowok="t"/>
              </v:shape>
            </v:group>
            <v:group style="position:absolute;left:8154;top:1276;width:91;height:2" coordorigin="8154,1276" coordsize="91,2">
              <v:shape style="position:absolute;left:8154;top:1276;width:91;height:2" coordorigin="8154,1276" coordsize="91,0" path="m8154,1276l8245,1276,8245,1276e" filled="f" stroked="t" strokeweight=".64pt" strokecolor="#6E6F72">
                <v:path arrowok="t"/>
              </v:shape>
            </v:group>
            <v:group style="position:absolute;left:8200;top:1231;width:2;height:91" coordorigin="8200,1231" coordsize="2,91">
              <v:shape style="position:absolute;left:8200;top:1231;width:2;height:91" coordorigin="8200,1231" coordsize="0,91" path="m8200,1231l8200,1322,8200,1322e" filled="f" stroked="t" strokeweight=".64pt" strokecolor="#6E6F72">
                <v:path arrowok="t"/>
              </v:shape>
            </v:group>
            <v:group style="position:absolute;left:8866;top:1055;width:91;height:2" coordorigin="8866,1055" coordsize="91,2">
              <v:shape style="position:absolute;left:8866;top:1055;width:91;height:2" coordorigin="8866,1055" coordsize="91,0" path="m8866,1055l8958,1055,8958,1055e" filled="f" stroked="t" strokeweight=".64pt" strokecolor="#6E6F72">
                <v:path arrowok="t"/>
              </v:shape>
            </v:group>
            <v:group style="position:absolute;left:8912;top:1010;width:2;height:91" coordorigin="8912,1010" coordsize="2,91">
              <v:shape style="position:absolute;left:8912;top:1010;width:2;height:91" coordorigin="8912,1010" coordsize="0,91" path="m8912,1010l8912,1101,8912,1101e" filled="f" stroked="t" strokeweight=".64pt" strokecolor="#6E6F72">
                <v:path arrowok="t"/>
              </v:shape>
            </v:group>
            <v:group style="position:absolute;left:9579;top:804;width:91;height:2" coordorigin="9579,804" coordsize="91,2">
              <v:shape style="position:absolute;left:9579;top:804;width:91;height:2" coordorigin="9579,804" coordsize="91,0" path="m9579,804l9670,804,9670,804e" filled="f" stroked="t" strokeweight=".64pt" strokecolor="#6E6F72">
                <v:path arrowok="t"/>
              </v:shape>
            </v:group>
            <v:group style="position:absolute;left:9625;top:758;width:2;height:91" coordorigin="9625,758" coordsize="2,91">
              <v:shape style="position:absolute;left:9625;top:758;width:2;height:91" coordorigin="9625,758" coordsize="0,91" path="m9625,758l9625,850,9625,850e" filled="f" stroked="t" strokeweight=".64pt" strokecolor="#6E6F72">
                <v:path arrowok="t"/>
              </v:shape>
            </v:group>
            <v:group style="position:absolute;left:10291;top:-110;width:91;height:2" coordorigin="10291,-110" coordsize="91,2">
              <v:shape style="position:absolute;left:10291;top:-110;width:91;height:2" coordorigin="10291,-110" coordsize="91,0" path="m10291,-110l10383,-110,10383,-110e" filled="f" stroked="t" strokeweight=".64pt" strokecolor="#6E6F72">
                <v:path arrowok="t"/>
              </v:shape>
            </v:group>
            <v:group style="position:absolute;left:10337;top:-156;width:2;height:91" coordorigin="10337,-156" coordsize="2,91">
              <v:shape style="position:absolute;left:10337;top:-156;width:2;height:91" coordorigin="10337,-156" coordsize="0,91" path="m10337,-156l10337,-65,10337,-65e" filled="f" stroked="t" strokeweight=".64pt" strokecolor="#6E6F72">
                <v:path arrowok="t"/>
              </v:shape>
            </v:group>
            <v:group style="position:absolute;left:6729;top:2901;width:81;height:77" coordorigin="6729,2901" coordsize="81,77">
              <v:shape style="position:absolute;left:6729;top:2901;width:81;height:77" coordorigin="6729,2901" coordsize="81,77" path="m6729,2938l6735,2916,6750,2901,6779,2901,6798,2909,6810,2922,6808,2950,6798,2968,6783,2978,6756,2975,6739,2964,6730,2947,6729,2938xe" filled="f" stroked="t" strokeweight=".64pt" strokecolor="#696B6D">
                <v:path arrowok="t"/>
              </v:shape>
            </v:group>
            <v:group style="position:absolute;left:6900;top:2768;width:81;height:77" coordorigin="6900,2768" coordsize="81,77">
              <v:shape style="position:absolute;left:6900;top:2768;width:81;height:77" coordorigin="6900,2768" coordsize="81,77" path="m6900,2804l6906,2783,6922,2768,6950,2768,6970,2776,6981,2789,6979,2816,6969,2835,6954,2845,6928,2841,6910,2830,6901,2813,6900,2804xe" filled="f" stroked="t" strokeweight=".64pt" strokecolor="#696B6D">
                <v:path arrowok="t"/>
              </v:shape>
            </v:group>
            <v:group style="position:absolute;left:7072;top:2635;width:81;height:77" coordorigin="7072,2635" coordsize="81,77">
              <v:shape style="position:absolute;left:7072;top:2635;width:81;height:77" coordorigin="7072,2635" coordsize="81,77" path="m7072,2671l7078,2650,7093,2635,7122,2635,7141,2642,7152,2656,7151,2683,7141,2701,7126,2711,7099,2708,7082,2697,7073,2680,7072,2671xe" filled="f" stroked="t" strokeweight=".64pt" strokecolor="#696B6D">
                <v:path arrowok="t"/>
              </v:shape>
            </v:group>
            <v:group style="position:absolute;left:7243;top:2501;width:81;height:77" coordorigin="7243,2501" coordsize="81,77">
              <v:shape style="position:absolute;left:7243;top:2501;width:81;height:77" coordorigin="7243,2501" coordsize="81,77" path="m7243,2538l7249,2516,7264,2501,7293,2501,7313,2509,7324,2522,7322,2550,7312,2568,7297,2578,7271,2575,7253,2564,7244,2547,7243,2538xe" filled="f" stroked="t" strokeweight=".64pt" strokecolor="#696B6D">
                <v:path arrowok="t"/>
              </v:shape>
            </v:group>
            <v:group style="position:absolute;left:7415;top:2368;width:81;height:77" coordorigin="7415,2368" coordsize="81,77">
              <v:shape style="position:absolute;left:7415;top:2368;width:81;height:77" coordorigin="7415,2368" coordsize="81,77" path="m7415,2404l7421,2383,7436,2368,7465,2368,7484,2376,7495,2389,7493,2416,7484,2435,7469,2444,7442,2441,7425,2430,7416,2413,7415,2404xe" filled="f" stroked="t" strokeweight=".64pt" strokecolor="#696B6D">
                <v:path arrowok="t"/>
              </v:shape>
            </v:group>
            <v:group style="position:absolute;left:7590;top:2120;width:81;height:77" coordorigin="7590,2120" coordsize="81,77">
              <v:shape style="position:absolute;left:7590;top:2120;width:81;height:77" coordorigin="7590,2120" coordsize="81,77" path="m7590,2157l7596,2135,7611,2120,7640,2120,7660,2128,7671,2141,7669,2169,7659,2187,7644,2197,7618,2194,7600,2182,7591,2166,7590,2157xe" filled="f" stroked="t" strokeweight=".64pt" strokecolor="#696B6D">
                <v:path arrowok="t"/>
              </v:shape>
            </v:group>
            <v:group style="position:absolute;left:7761;top:1853;width:81;height:77" coordorigin="7761,1853" coordsize="81,77">
              <v:shape style="position:absolute;left:7761;top:1853;width:81;height:77" coordorigin="7761,1853" coordsize="81,77" path="m7761,1890l7767,1868,7783,1853,7811,1854,7831,1861,7842,1874,7840,1902,7831,1920,7815,1930,7789,1927,7771,1916,7762,1899,7761,1890xe" filled="f" stroked="t" strokeweight=".64pt" strokecolor="#696B6D">
                <v:path arrowok="t"/>
              </v:shape>
            </v:group>
            <v:group style="position:absolute;left:7933;top:1583;width:81;height:77" coordorigin="7933,1583" coordsize="81,77">
              <v:shape style="position:absolute;left:7933;top:1583;width:81;height:77" coordorigin="7933,1583" coordsize="81,77" path="m7933,1619l7939,1598,7954,1583,7983,1583,8002,1591,8014,1604,8012,1631,8002,1650,7987,1660,7960,1656,7943,1645,7934,1628,7933,1619xe" filled="f" stroked="t" strokeweight=".64pt" strokecolor="#696B6D">
                <v:path arrowok="t"/>
              </v:shape>
            </v:group>
            <v:group style="position:absolute;left:8104;top:1316;width:81;height:77" coordorigin="8104,1316" coordsize="81,77">
              <v:shape style="position:absolute;left:8104;top:1316;width:81;height:77" coordorigin="8104,1316" coordsize="81,77" path="m8104,1353l8110,1331,8126,1316,8154,1316,8174,1324,8185,1337,8183,1365,8173,1383,8158,1393,8132,1390,8114,1379,8105,1362,8104,1353xe" filled="f" stroked="t" strokeweight=".64pt" strokecolor="#696B6D">
                <v:path arrowok="t"/>
              </v:shape>
            </v:group>
            <v:group style="position:absolute;left:8276;top:1198;width:81;height:77" coordorigin="8276,1198" coordsize="81,77">
              <v:shape style="position:absolute;left:8276;top:1198;width:81;height:77" coordorigin="8276,1198" coordsize="81,77" path="m8276,1235l8282,1213,8297,1198,8326,1198,8345,1206,8356,1219,8355,1246,8345,1265,8330,1275,8303,1272,8286,1260,8277,1244,8276,1235xe" filled="f" stroked="t" strokeweight=".64pt" strokecolor="#696B6D">
                <v:path arrowok="t"/>
              </v:shape>
            </v:group>
            <v:group style="position:absolute;left:8447;top:1145;width:81;height:77" coordorigin="8447,1145" coordsize="81,77">
              <v:shape style="position:absolute;left:8447;top:1145;width:81;height:77" coordorigin="8447,1145" coordsize="81,77" path="m8447,1181l8453,1160,8468,1145,8497,1145,8517,1153,8528,1166,8526,1193,8516,1212,8501,1221,8475,1218,8457,1207,8448,1190,8447,1181xe" filled="f" stroked="t" strokeweight=".64pt" strokecolor="#696B6D">
                <v:path arrowok="t"/>
              </v:shape>
            </v:group>
            <v:group style="position:absolute;left:8619;top:1091;width:81;height:77" coordorigin="8619,1091" coordsize="81,77">
              <v:shape style="position:absolute;left:8619;top:1091;width:81;height:77" coordorigin="8619,1091" coordsize="81,77" path="m8619,1128l8625,1106,8640,1091,8669,1092,8688,1099,8699,1112,8697,1140,8688,1158,8673,1168,8646,1165,8629,1154,8620,1137,8619,1128xe" filled="f" stroked="t" strokeweight=".64pt" strokecolor="#696B6D">
                <v:path arrowok="t"/>
              </v:shape>
            </v:group>
            <v:group style="position:absolute;left:8790;top:1038;width:81;height:77" coordorigin="8790,1038" coordsize="81,77">
              <v:shape style="position:absolute;left:8790;top:1038;width:81;height:77" coordorigin="8790,1038" coordsize="81,77" path="m8790,1075l8796,1053,8811,1038,8840,1038,8860,1046,8871,1059,8869,1086,8859,1105,8844,1115,8818,1111,8800,1100,8791,1084,8790,1075xe" filled="f" stroked="t" strokeweight=".64pt" strokecolor="#696B6D">
                <v:path arrowok="t"/>
              </v:shape>
            </v:group>
            <v:group style="position:absolute;left:8962;top:981;width:81;height:77" coordorigin="8962,981" coordsize="81,77">
              <v:shape style="position:absolute;left:8962;top:981;width:81;height:77" coordorigin="8962,981" coordsize="81,77" path="m8962,1017l8967,996,8983,981,9012,981,9031,989,9042,1002,9040,1029,9031,1048,9015,1058,8989,1054,8971,1043,8963,1026,8962,1017xe" filled="f" stroked="t" strokeweight=".64pt" strokecolor="#696B6D">
                <v:path arrowok="t"/>
              </v:shape>
            </v:group>
            <v:group style="position:absolute;left:9133;top:920;width:81;height:77" coordorigin="9133,920" coordsize="81,77">
              <v:shape style="position:absolute;left:9133;top:920;width:81;height:77" coordorigin="9133,920" coordsize="81,77" path="m9133,956l9139,935,9154,920,9183,920,9203,928,9214,941,9212,968,9202,987,9187,997,9161,993,9143,982,9134,965,9133,956xe" filled="f" stroked="t" strokeweight=".64pt" strokecolor="#696B6D">
                <v:path arrowok="t"/>
              </v:shape>
            </v:group>
            <v:group style="position:absolute;left:9305;top:863;width:81;height:77" coordorigin="9305,863" coordsize="81,77">
              <v:shape style="position:absolute;left:9305;top:863;width:81;height:77" coordorigin="9305,863" coordsize="81,77" path="m9305,899l9310,878,9326,863,9355,863,9374,871,9385,884,9383,911,9374,930,9358,939,9332,936,9314,925,9306,908,9305,899xe" filled="f" stroked="t" strokeweight=".64pt" strokecolor="#696B6D">
                <v:path arrowok="t"/>
              </v:shape>
            </v:group>
            <v:group style="position:absolute;left:9476;top:802;width:81;height:77" coordorigin="9476,802" coordsize="81,77">
              <v:shape style="position:absolute;left:9476;top:802;width:81;height:77" coordorigin="9476,802" coordsize="81,77" path="m9476,838l9482,817,9497,802,9526,802,9546,810,9557,823,9555,850,9545,869,9530,878,9504,875,9486,864,9477,847,9476,838xe" filled="f" stroked="t" strokeweight=".64pt" strokecolor="#696B6D">
                <v:path arrowok="t"/>
              </v:shape>
            </v:group>
            <v:group style="position:absolute;left:9647;top:676;width:81;height:77" coordorigin="9647,676" coordsize="81,77">
              <v:shape style="position:absolute;left:9647;top:676;width:81;height:77" coordorigin="9647,676" coordsize="81,77" path="m9647,713l9653,691,9669,676,9697,676,9717,684,9728,697,9726,724,9717,743,9701,753,9675,750,9657,738,9648,722,9647,713xe" filled="f" stroked="t" strokeweight=".64pt" strokecolor="#696B6D">
                <v:path arrowok="t"/>
              </v:shape>
            </v:group>
            <v:group style="position:absolute;left:9819;top:455;width:81;height:77" coordorigin="9819,455" coordsize="81,77">
              <v:shape style="position:absolute;left:9819;top:455;width:81;height:77" coordorigin="9819,455" coordsize="81,77" path="m9819,492l9825,470,9840,455,9869,455,9888,463,9900,476,9898,503,9888,522,9873,532,9846,529,9829,517,9820,501,9819,492xe" filled="f" stroked="t" strokeweight=".64pt" strokecolor="#696B6D">
                <v:path arrowok="t"/>
              </v:shape>
            </v:group>
            <v:group style="position:absolute;left:9990;top:234;width:81;height:77" coordorigin="9990,234" coordsize="81,77">
              <v:shape style="position:absolute;left:9990;top:234;width:81;height:77" coordorigin="9990,234" coordsize="81,77" path="m9990,271l9996,249,10012,234,10040,234,10060,242,10071,255,10069,282,10059,301,10044,311,10018,308,10000,296,9991,280,9990,271xe" filled="f" stroked="t" strokeweight=".64pt" strokecolor="#696B6D">
                <v:path arrowok="t"/>
              </v:shape>
            </v:group>
            <v:group style="position:absolute;left:10162;top:17;width:81;height:77" coordorigin="10162,17" coordsize="81,77">
              <v:shape style="position:absolute;left:10162;top:17;width:81;height:77" coordorigin="10162,17" coordsize="81,77" path="m10162,53l10168,32,10183,17,10212,17,10231,25,10242,38,10241,65,10231,84,10216,94,10189,90,10172,79,10163,62,10162,53x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1001" w:right="498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1001" w:right="4983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75.110229pt;margin-top:5.511941pt;width:10.001200pt;height:32.838226pt;mso-position-horizontal-relative:page;mso-position-vertical-relative:paragraph;z-index:-4395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5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v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1001" w:right="498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1001" w:right="498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2088" w:right="597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69" w:lineRule="exact" w:before="79"/>
        <w:ind w:left="4131" w:right="196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989" w:val="left" w:leader="none"/>
          <w:tab w:pos="2701" w:val="left" w:leader="none"/>
          <w:tab w:pos="3414" w:val="left" w:leader="none"/>
          <w:tab w:pos="4126" w:val="left" w:leader="none"/>
          <w:tab w:pos="4839" w:val="left" w:leader="none"/>
          <w:tab w:pos="5551" w:val="left" w:leader="none"/>
          <w:tab w:pos="6264" w:val="left" w:leader="none"/>
        </w:tabs>
        <w:spacing w:line="148" w:lineRule="exact"/>
        <w:ind w:left="122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26" w:right="319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5"/>
        <w:ind w:left="3881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15.3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Linear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interpolation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Interpolation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3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two-dimensional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interp2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three-dimensiona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7"/>
          <w:szCs w:val="17"/>
        </w:rPr>
        <w:t>interp3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interpolatio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not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5"/>
        </w:numPr>
        <w:tabs>
          <w:tab w:pos="4531" w:val="left" w:leader="none"/>
        </w:tabs>
        <w:ind w:left="4531" w:right="5311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Cubic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Spline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cubic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spline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smooth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third-degree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22" w:lineRule="exact" w:before="70"/>
        <w:ind w:left="4701" w:right="2961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5"/>
          <w:w w:val="14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-3"/>
          <w:sz w:val="15"/>
          <w:szCs w:val="15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5"/>
          <w:position w:val="-3"/>
          <w:sz w:val="15"/>
          <w:szCs w:val="15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5"/>
          <w:position w:val="9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15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5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-3"/>
          <w:sz w:val="15"/>
          <w:szCs w:val="15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5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5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5"/>
          <w:w w:val="115"/>
          <w:position w:val="9"/>
          <w:sz w:val="15"/>
          <w:szCs w:val="15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1"/>
          <w:w w:val="11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-3"/>
          <w:sz w:val="15"/>
          <w:szCs w:val="15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5"/>
          <w:position w:val="-3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2"/>
          <w:w w:val="11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6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5"/>
          <w:position w:val="-3"/>
          <w:sz w:val="15"/>
          <w:szCs w:val="15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5"/>
          <w:position w:val="-3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15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position w:val="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spacing w:line="280" w:lineRule="exact"/>
        <w:ind w:left="4396" w:right="2656" w:firstLine="0"/>
        <w:jc w:val="center"/>
        <w:rPr>
          <w:rFonts w:ascii="Palatino Linotype" w:hAnsi="Palatino Linotype" w:cs="Palatino Linotype" w:eastAsia="Palatino Linotype"/>
          <w:sz w:val="15"/>
          <w:szCs w:val="15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9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9"/>
          <w:w w:val="14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0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9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0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9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8"/>
          <w:w w:val="12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9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spacing w:line="260" w:lineRule="exact" w:before="67"/>
        <w:ind w:right="1667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paramete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rangin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fro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0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betwee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eac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pai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points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The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coefficient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compute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provide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smoot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curv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between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pair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point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smoot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transitio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betwee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adjacen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curves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Fig-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ur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15.4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shows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cubic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spline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smoothly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connecting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six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points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using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total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five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different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cubic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equations.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87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890" w:right="576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spline(x,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/>
        <w:jc w:val="both"/>
      </w:pPr>
      <w:r>
        <w:rPr/>
        <w:pict>
          <v:group style="position:absolute;margin-left:88.375pt;margin-top:4.152014pt;width:24.25pt;height:48.25pt;mso-position-horizontal-relative:page;mso-position-vertical-relative:paragraph;z-index:-4393" coordorigin="1768,83" coordsize="485,965">
            <v:group style="position:absolute;left:1892;top:446;width:238;height:239" coordorigin="1892,446" coordsize="238,239">
              <v:shape style="position:absolute;left:1892;top:446;width:238;height:239" coordorigin="1892,446" coordsize="238,239" path="m2130,566l2112,629,2064,673,2021,685,1996,683,1934,657,1897,606,1892,585,1893,559,1917,494,1964,455,2004,446,2028,448,2089,476,2124,529,2130,566xe" filled="f" stroked="t" strokeweight=".25pt" strokecolor="#231F20">
                <v:path arrowok="t"/>
              </v:shape>
            </v:group>
            <v:group style="position:absolute;left:1770;top:566;width:480;height:2" coordorigin="1770,566" coordsize="480,2">
              <v:shape style="position:absolute;left:1770;top:566;width:480;height:2" coordorigin="1770,566" coordsize="480,0" path="m1770,566l2250,566e" filled="f" stroked="t" strokeweight=".25pt" strokecolor="#231F20">
                <v:path arrowok="t"/>
              </v:shape>
            </v:group>
            <v:group style="position:absolute;left:2010;top:86;width:2;height:960" coordorigin="2010,86" coordsize="2,960">
              <v:shape style="position:absolute;left:2010;top:86;width:2;height:960" coordorigin="2010,86" coordsize="0,960" path="m2010,86l2010,10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152014pt;width:24.25pt;height:48.25pt;mso-position-horizontal-relative:page;mso-position-vertical-relative:paragraph;z-index:-4392" coordorigin="13588,83" coordsize="485,965">
            <v:group style="position:absolute;left:13712;top:446;width:238;height:239" coordorigin="13712,446" coordsize="238,239">
              <v:shape style="position:absolute;left:13712;top:446;width:238;height:239" coordorigin="13712,446" coordsize="238,239" path="m13950,566l13932,629,13884,673,13841,685,13816,683,13754,657,13717,606,13712,585,13713,559,13737,494,13784,455,13824,446,13848,448,13909,476,13944,529,13950,566xe" filled="f" stroked="t" strokeweight=".25pt" strokecolor="#231F20">
                <v:path arrowok="t"/>
              </v:shape>
            </v:group>
            <v:group style="position:absolute;left:13590;top:566;width:480;height:2" coordorigin="13590,566" coordsize="480,2">
              <v:shape style="position:absolute;left:13590;top:566;width:480;height:2" coordorigin="13590,566" coordsize="480,0" path="m13590,566l14070,566e" filled="f" stroked="t" strokeweight=".25pt" strokecolor="#231F20">
                <v:path arrowok="t"/>
              </v:shape>
            </v:group>
            <v:group style="position:absolute;left:13830;top:86;width:2;height:960" coordorigin="13830,86" coordsize="2,960">
              <v:shape style="position:absolute;left:13830;top:86;width:2;height:960" coordorigin="13830,86" coordsize="0,960" path="m13830,86l13830,10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x_ne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point(s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interpolated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y_ne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ascendin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x_new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extrapolate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169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ub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046" w:space="40"/>
            <w:col w:w="7434"/>
          </w:cols>
        </w:sectPr>
      </w:pP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140" w:right="682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6.493011pt;margin-top:-19.556665pt;width:252.487pt;height:194.770073pt;mso-position-horizontal-relative:page;mso-position-vertical-relative:paragraph;z-index:-4394" coordorigin="6730,-391" coordsize="5050,3895">
            <v:group style="position:absolute;left:6763;top:-385;width:4984;height:2" coordorigin="6763,-385" coordsize="4984,2">
              <v:shape style="position:absolute;left:6763;top:-385;width:4984;height:2" coordorigin="6763,-385" coordsize="4984,0" path="m6763,-385l11747,-385e" filled="f" stroked="t" strokeweight=".640040pt" strokecolor="#231F20">
                <v:path arrowok="t"/>
              </v:shape>
            </v:group>
            <v:group style="position:absolute;left:6763;top:-385;width:4980;height:3883" coordorigin="6763,-385" coordsize="4980,3883">
              <v:shape style="position:absolute;left:6763;top:-385;width:4980;height:3883" coordorigin="6763,-385" coordsize="4980,3883" path="m6763,3498l11743,3498,11743,-385e" filled="f" stroked="t" strokeweight=".64pt" strokecolor="#231F20">
                <v:path arrowok="t"/>
              </v:shape>
            </v:group>
            <v:group style="position:absolute;left:6763;top:-385;width:2;height:3883" coordorigin="6763,-385" coordsize="2,3883">
              <v:shape style="position:absolute;left:6763;top:-385;width:2;height:3883" coordorigin="6763,-385" coordsize="0,3883" path="m6763,-385l6763,3498e" filled="f" stroked="t" strokeweight=".640004pt" strokecolor="#231F20">
                <v:path arrowok="t"/>
              </v:shape>
            </v:group>
            <v:group style="position:absolute;left:6763;top:3498;width:4984;height:2" coordorigin="6763,3498" coordsize="4984,2">
              <v:shape style="position:absolute;left:6763;top:3498;width:4984;height:2" coordorigin="6763,3498" coordsize="4984,0" path="m6763,3498l11747,3498e" filled="f" stroked="t" strokeweight=".640006pt" strokecolor="#231F20">
                <v:path arrowok="t"/>
              </v:shape>
            </v:group>
            <v:group style="position:absolute;left:6757;top:3471;width:13;height:2" coordorigin="6757,3471" coordsize="13,2">
              <v:shape style="position:absolute;left:6757;top:3471;width:13;height:2" coordorigin="6757,3471" coordsize="13,0" path="m6757,3471l6769,3471e" filled="f" stroked="t" strokeweight="2.666pt" strokecolor="#231F20">
                <v:path arrowok="t"/>
              </v:shape>
            </v:group>
            <v:group style="position:absolute;left:6757;top:-360;width:13;height:2" coordorigin="6757,-360" coordsize="13,2">
              <v:shape style="position:absolute;left:6757;top:-360;width:13;height:2" coordorigin="6757,-360" coordsize="13,0" path="m6757,-360l6769,-360e" filled="f" stroked="t" strokeweight="2.476pt" strokecolor="#231F20">
                <v:path arrowok="t"/>
              </v:shape>
            </v:group>
            <v:group style="position:absolute;left:7465;top:3471;width:13;height:2" coordorigin="7465,3471" coordsize="13,2">
              <v:shape style="position:absolute;left:7465;top:3471;width:13;height:2" coordorigin="7465,3471" coordsize="13,0" path="m7465,3471l7478,3471e" filled="f" stroked="t" strokeweight="2.666pt" strokecolor="#231F20">
                <v:path arrowok="t"/>
              </v:shape>
            </v:group>
            <v:group style="position:absolute;left:7465;top:-360;width:13;height:2" coordorigin="7465,-360" coordsize="13,2">
              <v:shape style="position:absolute;left:7465;top:-360;width:13;height:2" coordorigin="7465,-360" coordsize="13,0" path="m7465,-360l7478,-360e" filled="f" stroked="t" strokeweight="2.476pt" strokecolor="#231F20">
                <v:path arrowok="t"/>
              </v:shape>
            </v:group>
            <v:group style="position:absolute;left:8178;top:3471;width:13;height:2" coordorigin="8178,3471" coordsize="13,2">
              <v:shape style="position:absolute;left:8178;top:3471;width:13;height:2" coordorigin="8178,3471" coordsize="13,0" path="m8178,3471l8190,3471e" filled="f" stroked="t" strokeweight="2.666pt" strokecolor="#231F20">
                <v:path arrowok="t"/>
              </v:shape>
            </v:group>
            <v:group style="position:absolute;left:8178;top:-360;width:13;height:2" coordorigin="8178,-360" coordsize="13,2">
              <v:shape style="position:absolute;left:8178;top:-360;width:13;height:2" coordorigin="8178,-360" coordsize="13,0" path="m8178,-360l8190,-360e" filled="f" stroked="t" strokeweight="2.476pt" strokecolor="#231F20">
                <v:path arrowok="t"/>
              </v:shape>
            </v:group>
            <v:group style="position:absolute;left:8890;top:3471;width:13;height:2" coordorigin="8890,3471" coordsize="13,2">
              <v:shape style="position:absolute;left:8890;top:3471;width:13;height:2" coordorigin="8890,3471" coordsize="13,0" path="m8890,3471l8903,3471e" filled="f" stroked="t" strokeweight="2.666pt" strokecolor="#231F20">
                <v:path arrowok="t"/>
              </v:shape>
            </v:group>
            <v:group style="position:absolute;left:8890;top:-360;width:13;height:2" coordorigin="8890,-360" coordsize="13,2">
              <v:shape style="position:absolute;left:8890;top:-360;width:13;height:2" coordorigin="8890,-360" coordsize="13,0" path="m8890,-360l8903,-360e" filled="f" stroked="t" strokeweight="2.476pt" strokecolor="#231F20">
                <v:path arrowok="t"/>
              </v:shape>
            </v:group>
            <v:group style="position:absolute;left:9603;top:3471;width:13;height:2" coordorigin="9603,3471" coordsize="13,2">
              <v:shape style="position:absolute;left:9603;top:3471;width:13;height:2" coordorigin="9603,3471" coordsize="13,0" path="m9603,3471l9615,3471e" filled="f" stroked="t" strokeweight="2.666pt" strokecolor="#231F20">
                <v:path arrowok="t"/>
              </v:shape>
            </v:group>
            <v:group style="position:absolute;left:9603;top:-360;width:13;height:2" coordorigin="9603,-360" coordsize="13,2">
              <v:shape style="position:absolute;left:9603;top:-360;width:13;height:2" coordorigin="9603,-360" coordsize="13,0" path="m9603,-360l9615,-360e" filled="f" stroked="t" strokeweight="2.476pt" strokecolor="#231F20">
                <v:path arrowok="t"/>
              </v:shape>
            </v:group>
            <v:group style="position:absolute;left:10315;top:3471;width:13;height:2" coordorigin="10315,3471" coordsize="13,2">
              <v:shape style="position:absolute;left:10315;top:3471;width:13;height:2" coordorigin="10315,3471" coordsize="13,0" path="m10315,3471l10328,3471e" filled="f" stroked="t" strokeweight="2.666pt" strokecolor="#231F20">
                <v:path arrowok="t"/>
              </v:shape>
            </v:group>
            <v:group style="position:absolute;left:10315;top:-360;width:13;height:2" coordorigin="10315,-360" coordsize="13,2">
              <v:shape style="position:absolute;left:10315;top:-360;width:13;height:2" coordorigin="10315,-360" coordsize="13,0" path="m10315,-360l10328,-360e" filled="f" stroked="t" strokeweight="2.476pt" strokecolor="#231F20">
                <v:path arrowok="t"/>
              </v:shape>
            </v:group>
            <v:group style="position:absolute;left:11028;top:3471;width:13;height:2" coordorigin="11028,3471" coordsize="13,2">
              <v:shape style="position:absolute;left:11028;top:3471;width:13;height:2" coordorigin="11028,3471" coordsize="13,0" path="m11028,3471l11040,3471e" filled="f" stroked="t" strokeweight="2.666pt" strokecolor="#231F20">
                <v:path arrowok="t"/>
              </v:shape>
            </v:group>
            <v:group style="position:absolute;left:11028;top:-360;width:13;height:2" coordorigin="11028,-360" coordsize="13,2">
              <v:shape style="position:absolute;left:11028;top:-360;width:13;height:2" coordorigin="11028,-360" coordsize="13,0" path="m11028,-360l11040,-360e" filled="f" stroked="t" strokeweight="2.476pt" strokecolor="#231F20">
                <v:path arrowok="t"/>
              </v:shape>
            </v:group>
            <v:group style="position:absolute;left:11740;top:3471;width:13;height:2" coordorigin="11740,3471" coordsize="13,2">
              <v:shape style="position:absolute;left:11740;top:3471;width:13;height:2" coordorigin="11740,3471" coordsize="13,0" path="m11740,3471l11753,3471e" filled="f" stroked="t" strokeweight="2.666pt" strokecolor="#231F20">
                <v:path arrowok="t"/>
              </v:shape>
            </v:group>
            <v:group style="position:absolute;left:11740;top:-360;width:13;height:2" coordorigin="11740,-360" coordsize="13,2">
              <v:shape style="position:absolute;left:11740;top:-360;width:13;height:2" coordorigin="11740,-360" coordsize="13,0" path="m11740,-360l11753,-360e" filled="f" stroked="t" strokeweight="2.476pt" strokecolor="#231F20">
                <v:path arrowok="t"/>
              </v:shape>
            </v:group>
            <v:group style="position:absolute;left:6763;top:2942;width:50;height:2" coordorigin="6763,2942" coordsize="50,2">
              <v:shape style="position:absolute;left:6763;top:2942;width:50;height:2" coordorigin="6763,2942" coordsize="50,0" path="m6763,2942l6812,2942,6812,2942e" filled="f" stroked="t" strokeweight=".64pt" strokecolor="#231F20">
                <v:path arrowok="t"/>
              </v:shape>
            </v:group>
            <v:group style="position:absolute;left:11693;top:2942;width:53;height:2" coordorigin="11693,2942" coordsize="53,2">
              <v:shape style="position:absolute;left:11693;top:2942;width:53;height:2" coordorigin="11693,2942" coordsize="53,0" path="m11747,2942l11693,2942,11693,2942e" filled="f" stroked="t" strokeweight=".64pt" strokecolor="#231F20">
                <v:path arrowok="t"/>
              </v:shape>
            </v:group>
            <v:group style="position:absolute;left:6763;top:2385;width:50;height:2" coordorigin="6763,2385" coordsize="50,2">
              <v:shape style="position:absolute;left:6763;top:2385;width:50;height:2" coordorigin="6763,2385" coordsize="50,0" path="m6763,2385l6812,2385,6812,2385e" filled="f" stroked="t" strokeweight=".64pt" strokecolor="#231F20">
                <v:path arrowok="t"/>
              </v:shape>
            </v:group>
            <v:group style="position:absolute;left:11693;top:2385;width:53;height:2" coordorigin="11693,2385" coordsize="53,2">
              <v:shape style="position:absolute;left:11693;top:2385;width:53;height:2" coordorigin="11693,2385" coordsize="53,0" path="m11747,2385l11693,2385,11693,2385e" filled="f" stroked="t" strokeweight=".64pt" strokecolor="#231F20">
                <v:path arrowok="t"/>
              </v:shape>
            </v:group>
            <v:group style="position:absolute;left:6763;top:1833;width:50;height:2" coordorigin="6763,1833" coordsize="50,2">
              <v:shape style="position:absolute;left:6763;top:1833;width:50;height:2" coordorigin="6763,1833" coordsize="50,0" path="m6763,1833l6812,1833,6812,1833e" filled="f" stroked="t" strokeweight=".64pt" strokecolor="#231F20">
                <v:path arrowok="t"/>
              </v:shape>
            </v:group>
            <v:group style="position:absolute;left:11693;top:1833;width:53;height:2" coordorigin="11693,1833" coordsize="53,2">
              <v:shape style="position:absolute;left:11693;top:1833;width:53;height:2" coordorigin="11693,1833" coordsize="53,0" path="m11747,1833l11693,1833,11693,1833e" filled="f" stroked="t" strokeweight=".64pt" strokecolor="#231F20">
                <v:path arrowok="t"/>
              </v:shape>
            </v:group>
            <v:group style="position:absolute;left:6763;top:1277;width:50;height:2" coordorigin="6763,1277" coordsize="50,2">
              <v:shape style="position:absolute;left:6763;top:1277;width:50;height:2" coordorigin="6763,1277" coordsize="50,0" path="m6763,1277l6812,1277,6812,1277e" filled="f" stroked="t" strokeweight=".64pt" strokecolor="#231F20">
                <v:path arrowok="t"/>
              </v:shape>
            </v:group>
            <v:group style="position:absolute;left:11693;top:1277;width:53;height:2" coordorigin="11693,1277" coordsize="53,2">
              <v:shape style="position:absolute;left:11693;top:1277;width:53;height:2" coordorigin="11693,1277" coordsize="53,0" path="m11747,1277l11693,1277,11693,1277e" filled="f" stroked="t" strokeweight=".64pt" strokecolor="#231F20">
                <v:path arrowok="t"/>
              </v:shape>
            </v:group>
            <v:group style="position:absolute;left:6763;top:724;width:50;height:2" coordorigin="6763,724" coordsize="50,2">
              <v:shape style="position:absolute;left:6763;top:724;width:50;height:2" coordorigin="6763,724" coordsize="50,0" path="m6763,724l6812,724,6812,724e" filled="f" stroked="t" strokeweight=".64pt" strokecolor="#231F20">
                <v:path arrowok="t"/>
              </v:shape>
            </v:group>
            <v:group style="position:absolute;left:11693;top:724;width:53;height:2" coordorigin="11693,724" coordsize="53,2">
              <v:shape style="position:absolute;left:11693;top:724;width:53;height:2" coordorigin="11693,724" coordsize="53,0" path="m11747,724l11693,724,11693,724e" filled="f" stroked="t" strokeweight=".64pt" strokecolor="#231F20">
                <v:path arrowok="t"/>
              </v:shape>
            </v:group>
            <v:group style="position:absolute;left:6763;top:168;width:50;height:2" coordorigin="6763,168" coordsize="50,2">
              <v:shape style="position:absolute;left:6763;top:168;width:50;height:2" coordorigin="6763,168" coordsize="50,0" path="m6763,168l6812,168,6812,168e" filled="f" stroked="t" strokeweight=".64pt" strokecolor="#231F20">
                <v:path arrowok="t"/>
              </v:shape>
            </v:group>
            <v:group style="position:absolute;left:11693;top:168;width:53;height:2" coordorigin="11693,168" coordsize="53,2">
              <v:shape style="position:absolute;left:11693;top:168;width:53;height:2" coordorigin="11693,168" coordsize="53,0" path="m11747,168l11693,168,11693,168e" filled="f" stroked="t" strokeweight=".64pt" strokecolor="#231F20">
                <v:path arrowok="t"/>
              </v:shape>
            </v:group>
            <v:group style="position:absolute;left:6763;top:-385;width:4980;height:3883" coordorigin="6763,-385" coordsize="4980,3883">
              <v:shape style="position:absolute;left:6763;top:-385;width:4980;height:3883" coordorigin="6763,-385" coordsize="4980,3883" path="m6763,3498l11743,3498,11743,-385e" filled="f" stroked="t" strokeweight=".64pt" strokecolor="#231F20">
                <v:path arrowok="t"/>
              </v:shape>
            </v:group>
            <v:group style="position:absolute;left:7426;top:2901;width:81;height:77" coordorigin="7426,2901" coordsize="81,77">
              <v:shape style="position:absolute;left:7426;top:2901;width:81;height:77" coordorigin="7426,2901" coordsize="81,77" path="m7426,2938l7432,2916,7447,2901,7476,2902,7495,2909,7506,2922,7505,2950,7495,2968,7480,2978,7453,2975,7436,2964,7427,2947,7426,2938xe" filled="f" stroked="t" strokeweight=".64pt" strokecolor="#696B6D">
                <v:path arrowok="t"/>
              </v:shape>
            </v:group>
            <v:group style="position:absolute;left:8138;top:2345;width:81;height:77" coordorigin="8138,2345" coordsize="81,77">
              <v:shape style="position:absolute;left:8138;top:2345;width:81;height:77" coordorigin="8138,2345" coordsize="81,77" path="m8138,2382l8144,2360,8160,2345,8188,2345,8208,2353,8219,2366,8217,2393,8207,2412,8192,2422,8166,2418,8148,2407,8139,2391,8138,2382xe" filled="f" stroked="t" strokeweight=".64pt" strokecolor="#696B6D">
                <v:path arrowok="t"/>
              </v:shape>
            </v:group>
            <v:group style="position:absolute;left:8851;top:1236;width:81;height:77" coordorigin="8851,1236" coordsize="81,77">
              <v:shape style="position:absolute;left:8851;top:1236;width:81;height:77" coordorigin="8851,1236" coordsize="81,77" path="m8851,1273l8857,1251,8872,1236,8901,1236,8920,1244,8931,1257,8930,1285,8920,1303,8905,1313,8878,1310,8861,1299,8852,1282,8851,1273xe" filled="f" stroked="t" strokeweight=".64pt" strokecolor="#696B6D">
                <v:path arrowok="t"/>
              </v:shape>
            </v:group>
            <v:group style="position:absolute;left:9563;top:1015;width:81;height:77" coordorigin="9563,1015" coordsize="81,77">
              <v:shape style="position:absolute;left:9563;top:1015;width:81;height:77" coordorigin="9563,1015" coordsize="81,77" path="m9563,1052l9569,1030,9585,1015,9613,1015,9633,1023,9644,1036,9642,1064,9632,1082,9617,1092,9591,1089,9573,1078,9564,1061,9563,1052xe" filled="f" stroked="t" strokeweight=".64pt" strokecolor="#696B6D">
                <v:path arrowok="t"/>
              </v:shape>
            </v:group>
            <v:group style="position:absolute;left:10276;top:764;width:81;height:77" coordorigin="10276,764" coordsize="81,77">
              <v:shape style="position:absolute;left:10276;top:764;width:81;height:77" coordorigin="10276,764" coordsize="81,77" path="m10276,800l10282,779,10297,764,10326,764,10345,772,10356,785,10355,812,10345,831,10330,840,10303,837,10286,826,10277,809,10276,800xe" filled="f" stroked="t" strokeweight=".64pt" strokecolor="#696B6D">
                <v:path arrowok="t"/>
              </v:shape>
            </v:group>
            <v:group style="position:absolute;left:10988;top:-151;width:81;height:77" coordorigin="10988,-151" coordsize="81,77">
              <v:shape style="position:absolute;left:10988;top:-151;width:81;height:77" coordorigin="10988,-151" coordsize="81,77" path="m10988,-114l10994,-136,11009,-151,11038,-150,11058,-143,11069,-130,11067,-102,11057,-84,11042,-74,11016,-77,10998,-88,10989,-105,10988,-114xe" filled="f" stroked="t" strokeweight=".64pt" strokecolor="#696B6D">
                <v:path arrowok="t"/>
              </v:shape>
            </v:group>
            <v:group style="position:absolute;left:7472;top:-110;width:3562;height:3086" coordorigin="7472,-110" coordsize="3562,3086">
              <v:shape style="position:absolute;left:7472;top:-110;width:3562;height:3086" coordorigin="7472,-110" coordsize="3562,3086" path="m7472,2942l7616,2976,7757,2919,7898,2793,8043,2610,8184,2385,8329,2141,8470,1894,8611,1654,8756,1444,8897,1277,9038,1166,9182,1105,9323,1075,9468,1063,9609,1056,9750,1040,9895,1010,10036,964,10177,895,10322,804,10463,690,10607,541,10748,362,10889,145,11034,-110e" filled="f" stroked="t" strokeweight=".64pt" strokecolor="#76787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863" w:right="745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863" w:right="7451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09.957733pt;margin-top:5.202107pt;width:10.001200pt;height:33.147872pt;mso-position-horizontal-relative:page;mso-position-vertical-relative:paragraph;z-index:-4391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v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ues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863" w:right="745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863" w:right="745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4296" w:right="678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69" w:lineRule="exact" w:before="79"/>
        <w:ind w:left="2339" w:right="498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3383" w:val="left" w:leader="none"/>
          <w:tab w:pos="4095" w:val="left" w:leader="none"/>
          <w:tab w:pos="4808" w:val="left" w:leader="none"/>
          <w:tab w:pos="5520" w:val="left" w:leader="none"/>
          <w:tab w:pos="6233" w:val="left" w:leader="none"/>
          <w:tab w:pos="6945" w:val="left" w:leader="none"/>
          <w:tab w:pos="7658" w:val="left" w:leader="none"/>
        </w:tabs>
        <w:spacing w:line="148" w:lineRule="exact"/>
        <w:ind w:left="2621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67" w:right="144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"/>
        <w:ind w:left="633" w:right="1065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15.4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Cubic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spline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interpolation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4389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15.2</w:t>
      </w:r>
      <w:r>
        <w:rPr>
          <w:rFonts w:ascii="Times New Roman" w:hAnsi="Times New Roman" w:cs="Times New Roman" w:eastAsia="Times New Roman"/>
          <w:b/>
          <w:bCs/>
          <w:color w:val="231F20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interpolation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68,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77,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110];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new_x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0:0.2:5;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spline(x,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new_x);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'o',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new_x,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new_y,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'-')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axis([-1,6,-20,120])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title('Cubic-Spline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Plot')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4390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values');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ylabel('y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values')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40"/>
        <w:ind w:left="3410" w:right="0"/>
        <w:jc w:val="left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curv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15.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15</w:t>
      </w:r>
      <w:r>
        <w:rPr>
          <w:b w:val="0"/>
          <w:bCs w:val="0"/>
          <w:color w:val="231F20"/>
          <w:spacing w:val="-2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14"/>
          <w:pgSz w:w="15840" w:h="24480"/>
          <w:pgMar w:header="4827" w:footer="5472" w:top="5660" w:bottom="5660" w:left="1660" w:right="1660"/>
        </w:sectPr>
      </w:pP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3"/>
        <w:ind w:left="1839" w:right="2806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18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1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15.1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before="67"/>
        <w:ind w:left="1790" w:right="60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goo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conventio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adop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15.4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8"/>
        </w:numPr>
        <w:tabs>
          <w:tab w:pos="1987" w:val="left" w:leader="none"/>
        </w:tabs>
        <w:spacing w:line="222" w:lineRule="auto" w:before="34"/>
        <w:ind w:left="1987" w:right="1" w:hanging="19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symbol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associate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connectin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8"/>
        </w:numPr>
        <w:tabs>
          <w:tab w:pos="1980" w:val="left" w:leader="none"/>
        </w:tabs>
        <w:spacing w:line="245" w:lineRule="exact"/>
        <w:ind w:left="1980" w:right="0" w:hanging="191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Dra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betwee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onl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8" w:lineRule="exact"/>
        <w:ind w:left="1239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analyti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relationshi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connect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points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61"/>
        <w:ind w:left="1790" w:right="2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30.352917pt;width:24.25pt;height:48.25pt;mso-position-horizontal-relative:page;mso-position-vertical-relative:paragraph;z-index:-4386" coordorigin="1768,607" coordsize="485,965">
            <v:group style="position:absolute;left:1892;top:970;width:238;height:239" coordorigin="1892,970" coordsize="238,239">
              <v:shape style="position:absolute;left:1892;top:970;width:238;height:239" coordorigin="1892,970" coordsize="238,239" path="m2130,1090l2112,1153,2064,1197,2021,1209,1996,1207,1934,1181,1897,1130,1892,1109,1893,1083,1917,1018,1964,979,2004,970,2028,972,2089,1000,2124,1053,2130,1090xe" filled="f" stroked="t" strokeweight=".25pt" strokecolor="#231F20">
                <v:path arrowok="t"/>
              </v:shape>
            </v:group>
            <v:group style="position:absolute;left:1770;top:1090;width:480;height:2" coordorigin="1770,1090" coordsize="480,2">
              <v:shape style="position:absolute;left:1770;top:1090;width:480;height:2" coordorigin="1770,1090" coordsize="480,0" path="m1770,1090l2250,1090e" filled="f" stroked="t" strokeweight=".25pt" strokecolor="#231F20">
                <v:path arrowok="t"/>
              </v:shape>
            </v:group>
            <v:group style="position:absolute;left:2010;top:610;width:2;height:960" coordorigin="2010,610" coordsize="2,960">
              <v:shape style="position:absolute;left:2010;top:610;width:2;height:960" coordorigin="2010,610" coordsize="0,960" path="m2010,610l2010,157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circl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symbo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emphasize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origina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sourc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smoot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splin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curv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indicat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assumin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possibly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erroneou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continuou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relationshi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betwee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points.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before="76"/>
        <w:ind w:left="24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480" w:right="0"/>
        <w:jc w:val="left"/>
      </w:pPr>
      <w:r>
        <w:rPr/>
        <w:pict>
          <v:group style="position:absolute;margin-left:166pt;margin-top:-14.299951pt;width:240.976pt;height:135.694pt;mso-position-horizontal-relative:page;mso-position-vertical-relative:paragraph;z-index:-4388" coordorigin="3320,-286" coordsize="4820,2714">
            <v:group style="position:absolute;left:3330;top:-276;width:4800;height:2694" coordorigin="3330,-276" coordsize="4800,2694">
              <v:shape style="position:absolute;left:3330;top:-276;width:4800;height:2694" coordorigin="3330,-276" coordsize="4800,2694" path="m3330,2418l8130,2418,8130,-276,3330,-276,3330,2418xe" filled="t" fillcolor="#EDEDEE" stroked="f">
                <v:path arrowok="t"/>
                <v:fill type="solid"/>
              </v:shape>
            </v:group>
            <v:group style="position:absolute;left:3439;top:-152;width:1823;height:232" coordorigin="3439,-152" coordsize="1823,232">
              <v:shape style="position:absolute;left:3439;top:-152;width:1823;height:232" coordorigin="3439,-152" coordsize="1823,232" path="m3439,80l5263,80,5263,-152,3439,-152,3439,8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8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29"/>
        <w:ind w:left="480" w:right="272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dense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80" w:right="305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80" w:right="2725"/>
        <w:jc w:val="left"/>
      </w:pPr>
      <w:r>
        <w:rPr/>
        <w:pict>
          <v:group style="position:absolute;margin-left:679.375pt;margin-top:8.689306pt;width:24.25pt;height:48.25pt;mso-position-horizontal-relative:page;mso-position-vertical-relative:paragraph;z-index:-4385" coordorigin="13588,174" coordsize="485,965">
            <v:group style="position:absolute;left:13712;top:536;width:238;height:239" coordorigin="13712,536" coordsize="238,239">
              <v:shape style="position:absolute;left:13712;top:536;width:238;height:239" coordorigin="13712,536" coordsize="238,239" path="m13950,656l13932,720,13884,763,13841,776,13816,774,13754,747,13717,697,13712,676,13713,649,13737,584,13784,546,13824,536,13848,538,13909,566,13944,619,13950,656xe" filled="f" stroked="t" strokeweight=".25pt" strokecolor="#231F20">
                <v:path arrowok="t"/>
              </v:shape>
            </v:group>
            <v:group style="position:absolute;left:13590;top:656;width:480;height:2" coordorigin="13590,656" coordsize="480,2">
              <v:shape style="position:absolute;left:13590;top:656;width:480;height:2" coordorigin="13590,656" coordsize="480,0" path="m13590,656l14070,656e" filled="f" stroked="t" strokeweight=".25pt" strokecolor="#231F20">
                <v:path arrowok="t"/>
              </v:shape>
            </v:group>
            <v:group style="position:absolute;left:13830;top:176;width:2;height:960" coordorigin="13830,176" coordsize="2,960">
              <v:shape style="position:absolute;left:13830;top:176;width:2;height:960" coordorigin="13830,176" coordsize="0,960" path="m13830,176l13830,113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5–8: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smooth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6350" w:space="40"/>
            <w:col w:w="6130"/>
          </w:cols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3"/>
        <w:numPr>
          <w:ilvl w:val="2"/>
          <w:numId w:val="5"/>
        </w:numPr>
        <w:tabs>
          <w:tab w:pos="3811" w:val="left" w:leader="none"/>
        </w:tabs>
        <w:spacing w:before="64"/>
        <w:ind w:left="3811" w:right="7376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Extrapolation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91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extrapolation—attemptin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data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outsid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problemati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usually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misleadin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Althoug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logicall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you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splin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differentl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respect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previously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refuse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supply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outsid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new_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value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outsid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NaN</w:t>
      </w:r>
      <w:r>
        <w:rPr>
          <w:b w:val="0"/>
          <w:bCs w:val="0"/>
          <w:color w:val="231F20"/>
          <w:spacing w:val="-4"/>
          <w:w w:val="100"/>
        </w:rPr>
        <w:t>—no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number.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170" w:right="2386" w:firstLine="240"/>
        <w:jc w:val="both"/>
      </w:pPr>
      <w:r>
        <w:rPr/>
        <w:pict>
          <v:group style="position:absolute;margin-left:241pt;margin-top:93.700951pt;width:349pt;height:81.764pt;mso-position-horizontal-relative:page;mso-position-vertical-relative:paragraph;z-index:-4387" coordorigin="4820,1874" coordsize="6980,1635">
            <v:group style="position:absolute;left:4830;top:1884;width:6960;height:1615" coordorigin="4830,1884" coordsize="6960,1615">
              <v:shape style="position:absolute;left:4830;top:1884;width:6960;height:1615" coordorigin="4830,1884" coordsize="6960,1615" path="m4830,3499l11790,3499,11790,1884,4830,1884,4830,3499xe" filled="t" fillcolor="#E6E7E8" stroked="f">
                <v:path arrowok="t"/>
                <v:fill type="solid"/>
              </v:shape>
              <v:shape style="position:absolute;left:4830;top:1884;width:423;height:350" type="#_x0000_t75">
                <v:imagedata r:id="rId15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quite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nice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accidentally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ignor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Na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splin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function,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scruples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equatio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closes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segment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Fig-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15.4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aske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-3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segmen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between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violen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upswin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lowe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(se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15.1).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15.1</w:t>
      </w:r>
      <w:r>
        <w:rPr>
          <w:rFonts w:ascii="Times New Roman" w:hAnsi="Times New Roman" w:cs="Times New Roman" w:eastAsia="Times New Roman"/>
          <w:b/>
          <w:bCs/>
          <w:color w:val="231F20"/>
          <w:spacing w:val="5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evils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extrapolation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After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running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15.1,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code: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49" w:lineRule="auto"/>
        <w:ind w:left="3290" w:right="700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spline(x,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494" w:right="5789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813.3333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Fitting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line="260" w:lineRule="exact" w:before="374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odd!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Chances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accurate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thought,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probably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1595"/>
        <w:jc w:val="center"/>
        <w:rPr>
          <w:b w:val="0"/>
          <w:bCs w:val="0"/>
        </w:rPr>
      </w:pPr>
      <w:r>
        <w:rPr/>
        <w:pict>
          <v:group style="position:absolute;margin-left:273.993011pt;margin-top:.245723pt;width:351.456pt;height:17.89pt;mso-position-horizontal-relative:page;mso-position-vertical-relative:paragraph;z-index:-4382" coordorigin="5480,5" coordsize="7029,358">
            <v:shape style="position:absolute;left:5484;top:5;width:420;height:357" type="#_x0000_t75">
              <v:imagedata r:id="rId17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15.2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0"/>
          <w:w w:val="105"/>
        </w:rPr>
        <w:t>Curve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0"/>
          <w:w w:val="105"/>
        </w:rPr>
        <w:t>Fitting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occasions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acquisition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facilities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noise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minimize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noise,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smooth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choice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users,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physics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8" w:firstLine="240"/>
        <w:jc w:val="both"/>
      </w:pPr>
      <w:r>
        <w:rPr/>
        <w:pict>
          <v:group style="position:absolute;margin-left:88.375pt;margin-top:93.878578pt;width:24.25pt;height:48.25pt;mso-position-horizontal-relative:page;mso-position-vertical-relative:paragraph;z-index:-4381" coordorigin="1768,1878" coordsize="485,965">
            <v:group style="position:absolute;left:1892;top:2240;width:238;height:239" coordorigin="1892,2240" coordsize="238,239">
              <v:shape style="position:absolute;left:1892;top:2240;width:238;height:239" coordorigin="1892,2240" coordsize="238,239" path="m2130,2360l2112,2424,2064,2467,2021,2480,1996,2478,1934,2451,1897,2401,1892,2380,1893,2353,1917,2288,1964,2249,2004,2240,2028,2242,2089,2270,2124,2323,2130,2360xe" filled="f" stroked="t" strokeweight=".25pt" strokecolor="#231F20">
                <v:path arrowok="t"/>
              </v:shape>
            </v:group>
            <v:group style="position:absolute;left:1770;top:2360;width:480;height:2" coordorigin="1770,2360" coordsize="480,2">
              <v:shape style="position:absolute;left:1770;top:2360;width:480;height:2" coordorigin="1770,2360" coordsize="480,0" path="m1770,2360l2250,2360e" filled="f" stroked="t" strokeweight=".25pt" strokecolor="#231F20">
                <v:path arrowok="t"/>
              </v:shape>
            </v:group>
            <v:group style="position:absolute;left:2010;top:1880;width:2;height:960" coordorigin="2010,1880" coordsize="2,960">
              <v:shape style="position:absolute;left:2010;top:1880;width:2;height:960" coordorigin="2010,1880" coordsize="0,960" path="m2010,1880l2010,284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3.878578pt;width:24.25pt;height:48.25pt;mso-position-horizontal-relative:page;mso-position-vertical-relative:paragraph;z-index:-4380" coordorigin="13588,1878" coordsize="485,965">
            <v:group style="position:absolute;left:13712;top:2240;width:238;height:239" coordorigin="13712,2240" coordsize="238,239">
              <v:shape style="position:absolute;left:13712;top:2240;width:238;height:239" coordorigin="13712,2240" coordsize="238,239" path="m13950,2360l13932,2424,13884,2467,13841,2480,13816,2478,13754,2451,13717,2401,13712,2380,13713,2353,13737,2288,13784,2249,13824,2240,13848,2242,13909,2270,13944,2323,13950,2360xe" filled="f" stroked="t" strokeweight=".25pt" strokecolor="#231F20">
                <v:path arrowok="t"/>
              </v:shape>
            </v:group>
            <v:group style="position:absolute;left:13590;top:2360;width:480;height:2" coordorigin="13590,2360" coordsize="480,2">
              <v:shape style="position:absolute;left:13590;top:2360;width:480;height:2" coordorigin="13590,2360" coordsize="480,0" path="m13590,2360l14070,2360e" filled="f" stroked="t" strokeweight=".25pt" strokecolor="#231F20">
                <v:path arrowok="t"/>
              </v:shape>
            </v:group>
            <v:group style="position:absolute;left:13830;top:1880;width:2;height:960" coordorigin="13830,1880" coordsize="2,960">
              <v:shape style="position:absolute;left:13830;top:1880;width:2;height:960" coordorigin="13830,1880" coordsize="0,960" path="m13830,1880l13830,284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assum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experiment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plottin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generall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straigh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dra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straigh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throug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probabl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coupl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curv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metho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straigh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closes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minimizin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distanc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“best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fit”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metho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interpolation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interpolatio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points.)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6185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15.2.1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0"/>
          <w:w w:val="105"/>
        </w:rPr>
        <w:t>Linear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0"/>
          <w:w w:val="105"/>
        </w:rPr>
        <w:t>Regression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8"/>
        <w:jc w:val="both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term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minimizin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“eyeball”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2</w:t>
      </w:r>
      <w:r>
        <w:rPr>
          <w:b w:val="0"/>
          <w:bCs w:val="0"/>
          <w:i w:val="0"/>
          <w:color w:val="231F20"/>
          <w:spacing w:val="-1"/>
          <w:w w:val="100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good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estimate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curve.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Listing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15.3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shows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code</w:t>
      </w:r>
      <w:r>
        <w:rPr>
          <w:b w:val="0"/>
          <w:bCs w:val="0"/>
          <w:i w:val="0"/>
          <w:color w:val="231F20"/>
          <w:spacing w:val="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plot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estimate.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718944pt;width:238.395pt;height:13.168pt;mso-position-horizontal-relative:page;mso-position-vertical-relative:paragraph;z-index:-4383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15.3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Eyeball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estimation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110];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130" w:right="57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'o',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120])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418" w:val="left" w:leader="none"/>
        </w:tabs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title('Linear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Estimate')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xlabel('Time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(sec)')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ylabel('Temperature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(degrees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F)')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63pt;width:228pt;height:.1pt;mso-position-horizontal-relative:page;mso-position-vertical-relative:paragraph;z-index:-4384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487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438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eyeball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Looking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15.5,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20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reasonable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estimate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through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points.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really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need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ability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quality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fit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other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possible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estimates,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difference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between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actual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calculated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estimate: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6382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2"/>
        <w:jc w:val="both"/>
      </w:pP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compariso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least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7"/>
          <w:w w:val="100"/>
        </w:rPr>
        <w:t>square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4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7"/>
          <w:w w:val="100"/>
        </w:rPr>
        <w:t>technique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,</w:t>
      </w:r>
      <w:r>
        <w:rPr>
          <w:rFonts w:ascii="Palatino" w:hAnsi="Palatino" w:cs="Palatino" w:eastAsia="Palatino"/>
          <w:b/>
          <w:bCs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whereb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measur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qualit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actua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linea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estimates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following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command: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709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sum_sq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sum(dy.^2)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/>
        <w:jc w:val="both"/>
      </w:pPr>
      <w:r>
        <w:rPr/>
        <w:pict>
          <v:group style="position:absolute;margin-left:88.375pt;margin-top:8.152075pt;width:24.25pt;height:48.25pt;mso-position-horizontal-relative:page;mso-position-vertical-relative:paragraph;z-index:-4366" coordorigin="1768,163" coordsize="485,965">
            <v:group style="position:absolute;left:1892;top:526;width:238;height:239" coordorigin="1892,526" coordsize="238,239">
              <v:shape style="position:absolute;left:1892;top:526;width:238;height:239" coordorigin="1892,526" coordsize="238,239" path="m2130,646l2112,709,2064,753,2021,765,1996,763,1934,737,1897,686,1892,665,1893,639,1917,574,1964,535,2004,526,2028,528,2089,556,2124,609,2130,646xe" filled="f" stroked="t" strokeweight=".25pt" strokecolor="#231F20">
                <v:path arrowok="t"/>
              </v:shape>
            </v:group>
            <v:group style="position:absolute;left:1770;top:646;width:480;height:2" coordorigin="1770,646" coordsize="480,2">
              <v:shape style="position:absolute;left:1770;top:646;width:480;height:2" coordorigin="1770,646" coordsize="480,0" path="m1770,646l2250,646e" filled="f" stroked="t" strokeweight=".25pt" strokecolor="#231F20">
                <v:path arrowok="t"/>
              </v:shape>
            </v:group>
            <v:group style="position:absolute;left:2010;top:166;width:2;height:960" coordorigin="2010,166" coordsize="2,960">
              <v:shape style="position:absolute;left:2010;top:166;width:2;height:960" coordorigin="2010,166" coordsize="0,960" path="m2010,166l2010,11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152075pt;width:24.25pt;height:48.25pt;mso-position-horizontal-relative:page;mso-position-vertical-relative:paragraph;z-index:-4365" coordorigin="13588,163" coordsize="485,965">
            <v:group style="position:absolute;left:13712;top:526;width:238;height:239" coordorigin="13712,526" coordsize="238,239">
              <v:shape style="position:absolute;left:13712;top:526;width:238;height:239" coordorigin="13712,526" coordsize="238,239" path="m13950,646l13932,709,13884,753,13841,765,13816,763,13754,737,13717,686,13712,665,13713,639,13737,574,13784,535,13824,526,13848,528,13909,556,13944,609,13950,646xe" filled="f" stroked="t" strokeweight=".25pt" strokecolor="#231F20">
                <v:path arrowok="t"/>
              </v:shape>
            </v:group>
            <v:group style="position:absolute;left:13590;top:646;width:480;height:2" coordorigin="13590,646" coordsize="480,2">
              <v:shape style="position:absolute;left:13590;top:646;width:480;height:2" coordorigin="13590,646" coordsize="480,0" path="m13590,646l14070,646e" filled="f" stroked="t" strokeweight=".25pt" strokecolor="#231F20">
                <v:path arrowok="t"/>
              </v:shape>
            </v:group>
            <v:group style="position:absolute;left:13830;top:166;width:2;height:960" coordorigin="13830,166" coordsize="2,960">
              <v:shape style="position:absolute;left:13830;top:166;width:2;height:960" coordorigin="13830,166" coordsize="0,960" path="m13830,166l13830,11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sum_sq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573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15.6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356.8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2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guess.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before="79"/>
        <w:ind w:left="190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5"/>
          <w:szCs w:val="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nea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5"/>
          <w:szCs w:val="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5"/>
          <w:szCs w:val="15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5"/>
          <w:szCs w:val="15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5"/>
          <w:szCs w:val="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  <w:sz w:val="15"/>
          <w:szCs w:val="15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5"/>
          <w:szCs w:val="15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5840" w:h="24480"/>
          <w:pgMar w:top="5660" w:bottom="5660" w:left="1660" w:right="1660"/>
          <w:cols w:num="2" w:equalWidth="0">
            <w:col w:w="4518" w:space="40"/>
            <w:col w:w="7962"/>
          </w:cols>
        </w:sectPr>
      </w:pP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0" w:right="3720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341.247986pt;margin-top:-17.749538pt;width:.64pt;height:.1pt;mso-position-horizontal-relative:page;mso-position-vertical-relative:paragraph;z-index:-4378" coordorigin="6825,-355" coordsize="13,2">
            <v:shape style="position:absolute;left:6825;top:-355;width:13;height:2" coordorigin="6825,-355" coordsize="13,0" path="m6825,-355l6838,-355e" filled="f" stroked="t" strokeweight="2.31pt" strokecolor="#231F20">
              <v:path arrowok="t"/>
            </v:shape>
            <w10:wrap type="none"/>
          </v:group>
        </w:pict>
      </w:r>
      <w:r>
        <w:rPr/>
        <w:pict>
          <v:group style="position:absolute;margin-left:371.471008pt;margin-top:-17.749538pt;width:.64pt;height:.1pt;mso-position-horizontal-relative:page;mso-position-vertical-relative:paragraph;z-index:-4376" coordorigin="7429,-355" coordsize="13,2">
            <v:shape style="position:absolute;left:7429;top:-355;width:13;height:2" coordorigin="7429,-355" coordsize="13,0" path="m7429,-355l7442,-355e" filled="f" stroked="t" strokeweight="2.31pt" strokecolor="#231F20">
              <v:path arrowok="t"/>
            </v:shape>
            <w10:wrap type="none"/>
          </v:group>
        </w:pict>
      </w:r>
      <w:r>
        <w:rPr/>
        <w:pict>
          <v:group style="position:absolute;margin-left:401.515015pt;margin-top:-17.749538pt;width:.64pt;height:.1pt;mso-position-horizontal-relative:page;mso-position-vertical-relative:paragraph;z-index:-4374" coordorigin="8030,-355" coordsize="13,2">
            <v:shape style="position:absolute;left:8030;top:-355;width:13;height:2" coordorigin="8030,-355" coordsize="13,0" path="m8030,-355l8043,-355e" filled="f" stroked="t" strokeweight="2.31pt" strokecolor="#231F20">
              <v:path arrowok="t"/>
            </v:shape>
            <w10:wrap type="none"/>
          </v:group>
        </w:pict>
      </w:r>
      <w:r>
        <w:rPr/>
        <w:pict>
          <v:group style="position:absolute;margin-left:431.737pt;margin-top:-17.749538pt;width:.64pt;height:.1pt;mso-position-horizontal-relative:page;mso-position-vertical-relative:paragraph;z-index:-4372" coordorigin="8635,-355" coordsize="13,2">
            <v:shape style="position:absolute;left:8635;top:-355;width:13;height:2" coordorigin="8635,-355" coordsize="13,0" path="m8635,-355l8648,-355e" filled="f" stroked="t" strokeweight="2.31pt" strokecolor="#231F20">
              <v:path arrowok="t"/>
            </v:shape>
            <w10:wrap type="none"/>
          </v:group>
        </w:pict>
      </w:r>
      <w:r>
        <w:rPr/>
        <w:pict>
          <v:group style="position:absolute;margin-left:522.049011pt;margin-top:-17.749538pt;width:.64pt;height:.1pt;mso-position-horizontal-relative:page;mso-position-vertical-relative:paragraph;z-index:-4368" coordorigin="10441,-355" coordsize="13,2">
            <v:shape style="position:absolute;left:10441;top:-355;width:13;height:2" coordorigin="10441,-355" coordsize="13,0" path="m10441,-355l10454,-355e" filled="f" stroked="t" strokeweight="2.31pt" strokecolor="#231F20">
              <v:path arrowok="t"/>
            </v:shape>
            <w10:wrap type="none"/>
          </v:group>
        </w:pict>
      </w:r>
      <w:r>
        <w:rPr/>
        <w:pict>
          <v:group style="position:absolute;margin-left:341.567993pt;margin-top:8.117462pt;width:150.756pt;height:136.004pt;mso-position-horizontal-relative:page;mso-position-vertical-relative:paragraph;z-index:-4367" coordorigin="6831,162" coordsize="3015,2720">
            <v:shape style="position:absolute;left:6831;top:162;width:3015;height:2720" coordorigin="6831,162" coordsize="3015,2720" path="m6831,2882l7436,2338,8037,1794,8641,1250,9242,706,9846,162e" filled="f" stroked="t" strokeweight=".64pt" strokecolor="#76787B">
              <v:path arrowok="t"/>
            </v:shape>
            <w10:wrap type="none"/>
          </v:group>
        </w:pict>
      </w:r>
      <w:r>
        <w:rPr/>
        <w:pict>
          <v:shape style="position:absolute;margin-left:311.20401pt;margin-top:-19.224539pt;width:242.026pt;height:190.866pt;mso-position-horizontal-relative:page;mso-position-vertical-relative:paragraph;z-index:-436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540" w:hRule="exact"/>
                    </w:trPr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4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5" w:space="0" w:color="231F2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3185" w:right="6820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shape style="position:absolute;margin-left:285.149780pt;margin-top:1.829953pt;width:9.4666pt;height:89.955059pt;mso-position-horizontal-relative:page;mso-position-vertical-relative:paragraph;z-index:-4363" type="#_x0000_t202" filled="f" stroked="f">
            <v:textbox inset="0,0,0,0" style="layout-flow:vertical;mso-layout-flow-alt:bottom-to-top">
              <w:txbxContent>
                <w:p>
                  <w:pPr>
                    <w:spacing w:line="172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w w:val="99"/>
                      <w:sz w:val="15"/>
                      <w:szCs w:val="15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5"/>
                      <w:w w:val="99"/>
                      <w:sz w:val="15"/>
                      <w:szCs w:val="15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4"/>
                      <w:w w:val="99"/>
                      <w:sz w:val="15"/>
                      <w:szCs w:val="15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5"/>
                      <w:w w:val="99"/>
                      <w:sz w:val="15"/>
                      <w:szCs w:val="15"/>
                    </w:rPr>
                    <w:t>pe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w w:val="99"/>
                      <w:sz w:val="15"/>
                      <w:szCs w:val="15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5"/>
                      <w:w w:val="99"/>
                      <w:sz w:val="15"/>
                      <w:szCs w:val="15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99"/>
                      <w:sz w:val="15"/>
                      <w:szCs w:val="15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5"/>
                      <w:w w:val="99"/>
                      <w:sz w:val="15"/>
                      <w:szCs w:val="15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99"/>
                      <w:sz w:val="15"/>
                      <w:szCs w:val="15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99"/>
                      <w:sz w:val="15"/>
                      <w:szCs w:val="15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0"/>
                      <w:w w:val="100"/>
                      <w:sz w:val="15"/>
                      <w:szCs w:val="15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99"/>
                      <w:sz w:val="15"/>
                      <w:szCs w:val="15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5"/>
                      <w:w w:val="99"/>
                      <w:sz w:val="15"/>
                      <w:szCs w:val="15"/>
                    </w:rPr>
                    <w:t>deg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w w:val="99"/>
                      <w:sz w:val="15"/>
                      <w:szCs w:val="15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5"/>
                      <w:w w:val="99"/>
                      <w:sz w:val="15"/>
                      <w:szCs w:val="15"/>
                    </w:rPr>
                    <w:t>ee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99"/>
                      <w:sz w:val="15"/>
                      <w:szCs w:val="15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0"/>
                      <w:sz w:val="15"/>
                      <w:szCs w:val="15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w w:val="99"/>
                      <w:sz w:val="15"/>
                      <w:szCs w:val="15"/>
                    </w:rPr>
                    <w:t>F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99"/>
                      <w:sz w:val="15"/>
                      <w:szCs w:val="15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3185" w:right="6820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3185" w:right="6820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3185" w:right="6820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9"/>
        <w:ind w:left="1804" w:right="5349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59" w:lineRule="exact" w:before="79"/>
        <w:ind w:left="3755" w:right="7441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341.247986pt;margin-top:6.878579pt;width:.64pt;height:.1pt;mso-position-horizontal-relative:page;mso-position-vertical-relative:paragraph;z-index:-4379" coordorigin="6825,138" coordsize="13,2">
            <v:shape style="position:absolute;left:6825;top:138;width:13;height:2" coordorigin="6825,138" coordsize="13,0" path="m6825,138l6838,138e" filled="f" stroked="t" strokeweight="2.488pt" strokecolor="#231F20">
              <v:path arrowok="t"/>
            </v:shape>
            <w10:wrap type="none"/>
          </v:group>
        </w:pict>
      </w:r>
      <w:r>
        <w:rPr/>
        <w:pict>
          <v:group style="position:absolute;margin-left:371.471008pt;margin-top:6.878579pt;width:.64pt;height:.1pt;mso-position-horizontal-relative:page;mso-position-vertical-relative:paragraph;z-index:-4377" coordorigin="7429,138" coordsize="13,2">
            <v:shape style="position:absolute;left:7429;top:138;width:13;height:2" coordorigin="7429,138" coordsize="13,0" path="m7429,138l7442,138e" filled="f" stroked="t" strokeweight="2.488pt" strokecolor="#231F20">
              <v:path arrowok="t"/>
            </v:shape>
            <w10:wrap type="none"/>
          </v:group>
        </w:pict>
      </w:r>
      <w:r>
        <w:rPr/>
        <w:pict>
          <v:group style="position:absolute;margin-left:401.515015pt;margin-top:6.878579pt;width:.64pt;height:.1pt;mso-position-horizontal-relative:page;mso-position-vertical-relative:paragraph;z-index:-4375" coordorigin="8030,138" coordsize="13,2">
            <v:shape style="position:absolute;left:8030;top:138;width:13;height:2" coordorigin="8030,138" coordsize="13,0" path="m8030,138l8043,138e" filled="f" stroked="t" strokeweight="2.488pt" strokecolor="#231F20">
              <v:path arrowok="t"/>
            </v:shape>
            <w10:wrap type="none"/>
          </v:group>
        </w:pict>
      </w:r>
      <w:r>
        <w:rPr/>
        <w:pict>
          <v:group style="position:absolute;margin-left:431.737pt;margin-top:6.878579pt;width:.64pt;height:.1pt;mso-position-horizontal-relative:page;mso-position-vertical-relative:paragraph;z-index:-4373" coordorigin="8635,138" coordsize="13,2">
            <v:shape style="position:absolute;left:8635;top:138;width:13;height:2" coordorigin="8635,138" coordsize="13,0" path="m8635,138l8648,138e" filled="f" stroked="t" strokeweight="2.488pt" strokecolor="#231F20">
              <v:path arrowok="t"/>
            </v:shape>
            <w10:wrap type="none"/>
          </v:group>
        </w:pict>
      </w:r>
      <w:r>
        <w:rPr/>
        <w:pict>
          <v:group style="position:absolute;margin-left:461.782013pt;margin-top:6.878579pt;width:.64pt;height:.1pt;mso-position-horizontal-relative:page;mso-position-vertical-relative:paragraph;z-index:-4371" coordorigin="9236,138" coordsize="13,2">
            <v:shape style="position:absolute;left:9236;top:138;width:13;height:2" coordorigin="9236,138" coordsize="13,0" path="m9236,138l9248,138e" filled="f" stroked="t" strokeweight="2.488pt" strokecolor="#231F20">
              <v:path arrowok="t"/>
            </v:shape>
            <w10:wrap type="none"/>
          </v:group>
        </w:pict>
      </w:r>
      <w:r>
        <w:rPr/>
        <w:pict>
          <v:group style="position:absolute;margin-left:492.003998pt;margin-top:6.878579pt;width:.64pt;height:.1pt;mso-position-horizontal-relative:page;mso-position-vertical-relative:paragraph;z-index:-4370" coordorigin="9840,138" coordsize="13,2">
            <v:shape style="position:absolute;left:9840;top:138;width:13;height:2" coordorigin="9840,138" coordsize="13,0" path="m9840,138l9853,138e" filled="f" stroked="t" strokeweight="2.488pt" strokecolor="#231F20">
              <v:path arrowok="t"/>
            </v:shape>
            <w10:wrap type="none"/>
          </v:group>
        </w:pict>
      </w:r>
      <w:r>
        <w:rPr/>
        <w:pict>
          <v:group style="position:absolute;margin-left:522.049011pt;margin-top:6.878579pt;width:.64pt;height:.1pt;mso-position-horizontal-relative:page;mso-position-vertical-relative:paragraph;z-index:-4369" coordorigin="10441,138" coordsize="13,2">
            <v:shape style="position:absolute;left:10441;top:138;width:13;height:2" coordorigin="10441,138" coordsize="13,0" path="m10441,138l10454,138e" filled="f" stroked="t" strokeweight="2.488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  <w:sz w:val="15"/>
          <w:szCs w:val="15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100"/>
          <w:sz w:val="15"/>
          <w:szCs w:val="15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tabs>
          <w:tab w:pos="2047" w:val="left" w:leader="none"/>
          <w:tab w:pos="2652" w:val="left" w:leader="none"/>
          <w:tab w:pos="3253" w:val="left" w:leader="none"/>
          <w:tab w:pos="3857" w:val="left" w:leader="none"/>
          <w:tab w:pos="4458" w:val="left" w:leader="none"/>
          <w:tab w:pos="5063" w:val="left" w:leader="none"/>
          <w:tab w:pos="5663" w:val="left" w:leader="none"/>
          <w:tab w:pos="6268" w:val="left" w:leader="none"/>
        </w:tabs>
        <w:spacing w:line="138" w:lineRule="exact"/>
        <w:ind w:left="1397" w:right="0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  <w:sz w:val="15"/>
          <w:szCs w:val="15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7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before="16"/>
        <w:ind w:left="1406" w:right="0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b w:val="0"/>
          <w:bCs w:val="0"/>
          <w:color w:val="231F20"/>
          <w:spacing w:val="-14"/>
          <w:w w:val="100"/>
          <w:sz w:val="15"/>
          <w:szCs w:val="15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5"/>
          <w:szCs w:val="15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5"/>
          <w:szCs w:val="15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  <w:sz w:val="15"/>
          <w:szCs w:val="15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5"/>
          <w:szCs w:val="15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5"/>
          <w:szCs w:val="15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5"/>
          <w:szCs w:val="15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before="29"/>
        <w:ind w:left="4055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15.5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eyeball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estimate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linear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fit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0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Fitting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347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19"/>
          <w:pgSz w:w="15840" w:h="24480"/>
          <w:pgMar w:header="4828" w:footer="5472" w:top="5660" w:bottom="5660" w:left="1660" w:right="1660"/>
        </w:sectPr>
      </w:pPr>
    </w:p>
    <w:p>
      <w:pPr>
        <w:spacing w:before="57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04"/>
        <w:ind w:left="122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nea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492" w:space="40"/>
            <w:col w:w="6988"/>
          </w:cols>
        </w:sectPr>
      </w:pPr>
    </w:p>
    <w:p>
      <w:pPr>
        <w:spacing w:before="368"/>
        <w:ind w:left="3577" w:right="5366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59.044006pt;margin-top:-5.107519pt;width:210.197pt;height:194.77006pt;mso-position-horizontal-relative:page;mso-position-vertical-relative:paragraph;z-index:-4362" coordorigin="7181,-102" coordsize="4204,3895">
            <v:group style="position:absolute;left:7208;top:-96;width:4149;height:2" coordorigin="7208,-96" coordsize="4149,2">
              <v:shape style="position:absolute;left:7208;top:-96;width:4149;height:2" coordorigin="7208,-96" coordsize="4149,0" path="m7208,-96l11357,-96e" filled="f" stroked="t" strokeweight=".640040pt" strokecolor="#231F20">
                <v:path arrowok="t"/>
              </v:shape>
            </v:group>
            <v:group style="position:absolute;left:7208;top:-96;width:4149;height:3883" coordorigin="7208,-96" coordsize="4149,3883">
              <v:shape style="position:absolute;left:7208;top:-96;width:4149;height:3883" coordorigin="7208,-96" coordsize="4149,3883" path="m7208,3787l11357,3787,11357,-96e" filled="f" stroked="t" strokeweight=".64pt" strokecolor="#231F20">
                <v:path arrowok="t"/>
              </v:shape>
            </v:group>
            <v:group style="position:absolute;left:7208;top:-96;width:2;height:3883" coordorigin="7208,-96" coordsize="2,3883">
              <v:shape style="position:absolute;left:7208;top:-96;width:2;height:3883" coordorigin="7208,-96" coordsize="0,3883" path="m7208,-96l7208,3787e" filled="f" stroked="t" strokeweight=".640013pt" strokecolor="#231F20">
                <v:path arrowok="t"/>
              </v:shape>
            </v:group>
            <v:group style="position:absolute;left:7208;top:3787;width:4149;height:2" coordorigin="7208,3787" coordsize="4149,2">
              <v:shape style="position:absolute;left:7208;top:3787;width:4149;height:2" coordorigin="7208,3787" coordsize="4149,0" path="m7208,3787l11357,3787e" filled="f" stroked="t" strokeweight=".640025pt" strokecolor="#231F20">
                <v:path arrowok="t"/>
              </v:shape>
            </v:group>
            <v:group style="position:absolute;left:7202;top:3766;width:13;height:2" coordorigin="7202,3766" coordsize="13,2">
              <v:shape style="position:absolute;left:7202;top:3766;width:13;height:2" coordorigin="7202,3766" coordsize="13,0" path="m7202,3766l7215,3766e" filled="f" stroked="t" strokeweight="2.096pt" strokecolor="#231F20">
                <v:path arrowok="t"/>
              </v:shape>
            </v:group>
            <v:group style="position:absolute;left:7202;top:-77;width:13;height:2" coordorigin="7202,-77" coordsize="13,2">
              <v:shape style="position:absolute;left:7202;top:-77;width:13;height:2" coordorigin="7202,-77" coordsize="13,0" path="m7202,-77l7215,-77e" filled="f" stroked="t" strokeweight="1.905pt" strokecolor="#231F20">
                <v:path arrowok="t"/>
              </v:shape>
            </v:group>
            <v:group style="position:absolute;left:7720;top:3766;width:13;height:2" coordorigin="7720,3766" coordsize="13,2">
              <v:shape style="position:absolute;left:7720;top:3766;width:13;height:2" coordorigin="7720,3766" coordsize="13,0" path="m7720,3766l7733,3766e" filled="f" stroked="t" strokeweight="2.096pt" strokecolor="#231F20">
                <v:path arrowok="t"/>
              </v:shape>
            </v:group>
            <v:group style="position:absolute;left:7720;top:-77;width:13;height:2" coordorigin="7720,-77" coordsize="13,2">
              <v:shape style="position:absolute;left:7720;top:-77;width:13;height:2" coordorigin="7720,-77" coordsize="13,0" path="m7720,-77l7733,-77e" filled="f" stroked="t" strokeweight="1.905pt" strokecolor="#231F20">
                <v:path arrowok="t"/>
              </v:shape>
            </v:group>
            <v:group style="position:absolute;left:8238;top:3766;width:13;height:2" coordorigin="8238,3766" coordsize="13,2">
              <v:shape style="position:absolute;left:8238;top:3766;width:13;height:2" coordorigin="8238,3766" coordsize="13,0" path="m8238,3766l8251,3766e" filled="f" stroked="t" strokeweight="2.096pt" strokecolor="#231F20">
                <v:path arrowok="t"/>
              </v:shape>
            </v:group>
            <v:group style="position:absolute;left:8238;top:-77;width:13;height:2" coordorigin="8238,-77" coordsize="13,2">
              <v:shape style="position:absolute;left:8238;top:-77;width:13;height:2" coordorigin="8238,-77" coordsize="13,0" path="m8238,-77l8251,-77e" filled="f" stroked="t" strokeweight="1.905pt" strokecolor="#231F20">
                <v:path arrowok="t"/>
              </v:shape>
            </v:group>
            <v:group style="position:absolute;left:8756;top:3766;width:13;height:2" coordorigin="8756,3766" coordsize="13,2">
              <v:shape style="position:absolute;left:8756;top:3766;width:13;height:2" coordorigin="8756,3766" coordsize="13,0" path="m8756,3766l8769,3766e" filled="f" stroked="t" strokeweight="2.096pt" strokecolor="#231F20">
                <v:path arrowok="t"/>
              </v:shape>
            </v:group>
            <v:group style="position:absolute;left:8756;top:-77;width:13;height:2" coordorigin="8756,-77" coordsize="13,2">
              <v:shape style="position:absolute;left:8756;top:-77;width:13;height:2" coordorigin="8756,-77" coordsize="13,0" path="m8756,-77l8769,-77e" filled="f" stroked="t" strokeweight="1.905pt" strokecolor="#231F20">
                <v:path arrowok="t"/>
              </v:shape>
            </v:group>
            <v:group style="position:absolute;left:9275;top:3766;width:13;height:2" coordorigin="9275,3766" coordsize="13,2">
              <v:shape style="position:absolute;left:9275;top:3766;width:13;height:2" coordorigin="9275,3766" coordsize="13,0" path="m9275,3766l9287,3766e" filled="f" stroked="t" strokeweight="2.096pt" strokecolor="#231F20">
                <v:path arrowok="t"/>
              </v:shape>
            </v:group>
            <v:group style="position:absolute;left:9275;top:-77;width:13;height:2" coordorigin="9275,-77" coordsize="13,2">
              <v:shape style="position:absolute;left:9275;top:-77;width:13;height:2" coordorigin="9275,-77" coordsize="13,0" path="m9275,-77l9287,-77e" filled="f" stroked="t" strokeweight="1.905pt" strokecolor="#231F20">
                <v:path arrowok="t"/>
              </v:shape>
            </v:group>
            <v:group style="position:absolute;left:9793;top:3766;width:13;height:2" coordorigin="9793,3766" coordsize="13,2">
              <v:shape style="position:absolute;left:9793;top:3766;width:13;height:2" coordorigin="9793,3766" coordsize="13,0" path="m9793,3766l9806,3766e" filled="f" stroked="t" strokeweight="2.096pt" strokecolor="#231F20">
                <v:path arrowok="t"/>
              </v:shape>
            </v:group>
            <v:group style="position:absolute;left:9793;top:-77;width:13;height:2" coordorigin="9793,-77" coordsize="13,2">
              <v:shape style="position:absolute;left:9793;top:-77;width:13;height:2" coordorigin="9793,-77" coordsize="13,0" path="m9793,-77l9806,-77e" filled="f" stroked="t" strokeweight="1.905pt" strokecolor="#231F20">
                <v:path arrowok="t"/>
              </v:shape>
            </v:group>
            <v:group style="position:absolute;left:10311;top:3766;width:13;height:2" coordorigin="10311,3766" coordsize="13,2">
              <v:shape style="position:absolute;left:10311;top:3766;width:13;height:2" coordorigin="10311,3766" coordsize="13,0" path="m10311,3766l10324,3766e" filled="f" stroked="t" strokeweight="2.096pt" strokecolor="#231F20">
                <v:path arrowok="t"/>
              </v:shape>
            </v:group>
            <v:group style="position:absolute;left:10311;top:-77;width:13;height:2" coordorigin="10311,-77" coordsize="13,2">
              <v:shape style="position:absolute;left:10311;top:-77;width:13;height:2" coordorigin="10311,-77" coordsize="13,0" path="m10311,-77l10324,-77e" filled="f" stroked="t" strokeweight="1.905pt" strokecolor="#231F20">
                <v:path arrowok="t"/>
              </v:shape>
            </v:group>
            <v:group style="position:absolute;left:10829;top:3766;width:13;height:2" coordorigin="10829,3766" coordsize="13,2">
              <v:shape style="position:absolute;left:10829;top:3766;width:13;height:2" coordorigin="10829,3766" coordsize="13,0" path="m10829,3766l10842,3766e" filled="f" stroked="t" strokeweight="2.096pt" strokecolor="#231F20">
                <v:path arrowok="t"/>
              </v:shape>
            </v:group>
            <v:group style="position:absolute;left:10829;top:-77;width:13;height:2" coordorigin="10829,-77" coordsize="13,2">
              <v:shape style="position:absolute;left:10829;top:-77;width:13;height:2" coordorigin="10829,-77" coordsize="13,0" path="m10829,-77l10842,-77e" filled="f" stroked="t" strokeweight="1.905pt" strokecolor="#231F20">
                <v:path arrowok="t"/>
              </v:shape>
            </v:group>
            <v:group style="position:absolute;left:11351;top:3766;width:13;height:2" coordorigin="11351,3766" coordsize="13,2">
              <v:shape style="position:absolute;left:11351;top:3766;width:13;height:2" coordorigin="11351,3766" coordsize="13,0" path="m11351,3766l11364,3766e" filled="f" stroked="t" strokeweight="2.096pt" strokecolor="#231F20">
                <v:path arrowok="t"/>
              </v:shape>
            </v:group>
            <v:group style="position:absolute;left:11351;top:-77;width:13;height:2" coordorigin="11351,-77" coordsize="13,2">
              <v:shape style="position:absolute;left:11351;top:-77;width:13;height:2" coordorigin="11351,-77" coordsize="13,0" path="m11351,-77l11364,-77e" filled="f" stroked="t" strokeweight="1.905pt" strokecolor="#231F20">
                <v:path arrowok="t"/>
              </v:shape>
            </v:group>
            <v:group style="position:absolute;left:7208;top:3231;width:38;height:2" coordorigin="7208,3231" coordsize="38,2">
              <v:shape style="position:absolute;left:7208;top:3231;width:38;height:2" coordorigin="7208,3231" coordsize="38,0" path="m7208,3231l7246,3231,7246,3231e" filled="f" stroked="t" strokeweight=".64pt" strokecolor="#231F20">
                <v:path arrowok="t"/>
              </v:shape>
            </v:group>
            <v:group style="position:absolute;left:11316;top:3231;width:42;height:2" coordorigin="11316,3231" coordsize="42,2">
              <v:shape style="position:absolute;left:11316;top:3231;width:42;height:2" coordorigin="11316,3231" coordsize="42,0" path="m11357,3231l11316,3231,11316,3231e" filled="f" stroked="t" strokeweight=".64pt" strokecolor="#231F20">
                <v:path arrowok="t"/>
              </v:shape>
            </v:group>
            <v:group style="position:absolute;left:7208;top:2674;width:38;height:2" coordorigin="7208,2674" coordsize="38,2">
              <v:shape style="position:absolute;left:7208;top:2674;width:38;height:2" coordorigin="7208,2674" coordsize="38,0" path="m7208,2674l7246,2674,7246,2674e" filled="f" stroked="t" strokeweight=".64pt" strokecolor="#231F20">
                <v:path arrowok="t"/>
              </v:shape>
            </v:group>
            <v:group style="position:absolute;left:11316;top:2674;width:42;height:2" coordorigin="11316,2674" coordsize="42,2">
              <v:shape style="position:absolute;left:11316;top:2674;width:42;height:2" coordorigin="11316,2674" coordsize="42,0" path="m11357,2674l11316,2674,11316,2674e" filled="f" stroked="t" strokeweight=".64pt" strokecolor="#231F20">
                <v:path arrowok="t"/>
              </v:shape>
            </v:group>
            <v:group style="position:absolute;left:7208;top:2122;width:38;height:2" coordorigin="7208,2122" coordsize="38,2">
              <v:shape style="position:absolute;left:7208;top:2122;width:38;height:2" coordorigin="7208,2122" coordsize="38,0" path="m7208,2122l7246,2122,7246,2122e" filled="f" stroked="t" strokeweight=".64pt" strokecolor="#231F20">
                <v:path arrowok="t"/>
              </v:shape>
            </v:group>
            <v:group style="position:absolute;left:11316;top:2122;width:42;height:2" coordorigin="11316,2122" coordsize="42,2">
              <v:shape style="position:absolute;left:11316;top:2122;width:42;height:2" coordorigin="11316,2122" coordsize="42,0" path="m11357,2122l11316,2122,11316,2122e" filled="f" stroked="t" strokeweight=".64pt" strokecolor="#231F20">
                <v:path arrowok="t"/>
              </v:shape>
            </v:group>
            <v:group style="position:absolute;left:7208;top:1566;width:38;height:2" coordorigin="7208,1566" coordsize="38,2">
              <v:shape style="position:absolute;left:7208;top:1566;width:38;height:2" coordorigin="7208,1566" coordsize="38,0" path="m7208,1566l7246,1566,7246,1566e" filled="f" stroked="t" strokeweight=".64pt" strokecolor="#231F20">
                <v:path arrowok="t"/>
              </v:shape>
            </v:group>
            <v:group style="position:absolute;left:11316;top:1566;width:42;height:2" coordorigin="11316,1566" coordsize="42,2">
              <v:shape style="position:absolute;left:11316;top:1566;width:42;height:2" coordorigin="11316,1566" coordsize="42,0" path="m11357,1566l11316,1566,11316,1566e" filled="f" stroked="t" strokeweight=".64pt" strokecolor="#231F20">
                <v:path arrowok="t"/>
              </v:shape>
            </v:group>
            <v:group style="position:absolute;left:7208;top:1013;width:38;height:2" coordorigin="7208,1013" coordsize="38,2">
              <v:shape style="position:absolute;left:7208;top:1013;width:38;height:2" coordorigin="7208,1013" coordsize="38,0" path="m7208,1013l7246,1013,7246,1013e" filled="f" stroked="t" strokeweight=".64pt" strokecolor="#231F20">
                <v:path arrowok="t"/>
              </v:shape>
            </v:group>
            <v:group style="position:absolute;left:11316;top:1013;width:42;height:2" coordorigin="11316,1013" coordsize="42,2">
              <v:shape style="position:absolute;left:11316;top:1013;width:42;height:2" coordorigin="11316,1013" coordsize="42,0" path="m11357,1013l11316,1013,11316,1013e" filled="f" stroked="t" strokeweight=".64pt" strokecolor="#231F20">
                <v:path arrowok="t"/>
              </v:shape>
            </v:group>
            <v:group style="position:absolute;left:7208;top:457;width:38;height:2" coordorigin="7208,457" coordsize="38,2">
              <v:shape style="position:absolute;left:7208;top:457;width:38;height:2" coordorigin="7208,457" coordsize="38,0" path="m7208,457l7246,457,7246,457e" filled="f" stroked="t" strokeweight=".64pt" strokecolor="#231F20">
                <v:path arrowok="t"/>
              </v:shape>
            </v:group>
            <v:group style="position:absolute;left:11316;top:457;width:42;height:2" coordorigin="11316,457" coordsize="42,2">
              <v:shape style="position:absolute;left:11316;top:457;width:42;height:2" coordorigin="11316,457" coordsize="42,0" path="m11357,457l11316,457,11316,457e" filled="f" stroked="t" strokeweight=".64pt" strokecolor="#231F20">
                <v:path arrowok="t"/>
              </v:shape>
            </v:group>
            <v:group style="position:absolute;left:7208;top:-96;width:4149;height:3883" coordorigin="7208,-96" coordsize="4149,3883">
              <v:shape style="position:absolute;left:7208;top:-96;width:4149;height:3883" coordorigin="7208,-96" coordsize="4149,3883" path="m7208,3787l11357,3787,11357,-96e" filled="f" stroked="t" strokeweight=".64pt" strokecolor="#231F20">
                <v:path arrowok="t"/>
              </v:shape>
            </v:group>
            <v:group style="position:absolute;left:7681;top:3190;width:81;height:77" coordorigin="7681,3190" coordsize="81,77">
              <v:shape style="position:absolute;left:7681;top:3190;width:81;height:77" coordorigin="7681,3190" coordsize="81,77" path="m7681,3227l7687,3205,7702,3190,7731,3190,7750,3198,7761,3211,7759,3239,7750,3257,7734,3267,7708,3264,7691,3253,7682,3236,7681,3227xe" filled="f" stroked="t" strokeweight=".64pt" strokecolor="#696B6D">
                <v:path arrowok="t"/>
              </v:shape>
            </v:group>
            <v:group style="position:absolute;left:8199;top:2634;width:81;height:77" coordorigin="8199,2634" coordsize="81,77">
              <v:shape style="position:absolute;left:8199;top:2634;width:81;height:77" coordorigin="8199,2634" coordsize="81,77" path="m8199,2670l8205,2649,8220,2634,8249,2634,8268,2642,8279,2655,8278,2682,8268,2701,8253,2711,8226,2707,8209,2696,8200,2680,8199,2670xe" filled="f" stroked="t" strokeweight=".64pt" strokecolor="#696B6D">
                <v:path arrowok="t"/>
              </v:shape>
            </v:group>
            <v:group style="position:absolute;left:8717;top:1525;width:81;height:77" coordorigin="8717,1525" coordsize="81,77">
              <v:shape style="position:absolute;left:8717;top:1525;width:81;height:77" coordorigin="8717,1525" coordsize="81,77" path="m8717,1562l8723,1540,8738,1525,8767,1525,8787,1533,8798,1546,8796,1574,8786,1592,8771,1602,8745,1599,8727,1588,8718,1571,8717,1562xe" filled="f" stroked="t" strokeweight=".64pt" strokecolor="#696B6D">
                <v:path arrowok="t"/>
              </v:shape>
            </v:group>
            <v:group style="position:absolute;left:9235;top:1304;width:81;height:77" coordorigin="9235,1304" coordsize="81,77">
              <v:shape style="position:absolute;left:9235;top:1304;width:81;height:77" coordorigin="9235,1304" coordsize="81,77" path="m9235,1341l9241,1319,9256,1304,9285,1304,9305,1312,9316,1325,9314,1353,9304,1371,9289,1381,9263,1378,9245,1367,9236,1350,9235,1341xe" filled="f" stroked="t" strokeweight=".64pt" strokecolor="#696B6D">
                <v:path arrowok="t"/>
              </v:shape>
            </v:group>
            <v:group style="position:absolute;left:9753;top:1053;width:81;height:77" coordorigin="9753,1053" coordsize="81,77">
              <v:shape style="position:absolute;left:9753;top:1053;width:81;height:77" coordorigin="9753,1053" coordsize="81,77" path="m9753,1089l9759,1068,9775,1053,9803,1053,9823,1061,9834,1074,9832,1101,9822,1120,9807,1129,9781,1126,9763,1115,9754,1098,9753,1089xe" filled="f" stroked="t" strokeweight=".64pt" strokecolor="#696B6D">
                <v:path arrowok="t"/>
              </v:shape>
            </v:group>
            <v:group style="position:absolute;left:10272;top:138;width:81;height:77" coordorigin="10272,138" coordsize="81,77">
              <v:shape style="position:absolute;left:10272;top:138;width:81;height:77" coordorigin="10272,138" coordsize="81,77" path="m10272,175l10277,153,10293,138,10322,138,10341,146,10352,159,10350,187,10341,205,10325,215,10299,212,10281,201,10273,184,10272,175xe" filled="f" stroked="t" strokeweight=".64pt" strokecolor="#696B6D">
                <v:path arrowok="t"/>
              </v:shape>
            </v:group>
            <v:group style="position:absolute;left:7726;top:240;width:2591;height:2888" coordorigin="7726,240" coordsize="2591,2888">
              <v:shape style="position:absolute;left:7726;top:240;width:2591;height:2888" coordorigin="7726,240" coordsize="2591,2888" path="m7726,3128l7776,3067,7829,3010,7886,2946,7943,2883,8000,2819,8057,2756,8114,2693,8171,2629,8228,2566,8285,2502,8342,2439,8399,2375,8456,2312,8513,2248,8570,2185,8627,2121,8684,2058,8741,1995,8798,1931,8855,1868,8912,1804,8969,1741,9022,1684,9075,1623,9132,1559,9189,1496,9246,1432,9303,1369,9360,1305,9417,1242,9474,1178,9531,1115,9588,1051,9644,988,9701,925,9758,861,9815,798,9872,734,9929,671,9986,607,10043,544,10100,481,10157,417,10214,354,10268,297,10317,240e" filled="f" stroked="t" strokeweight=".64pt" strokecolor="#76787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72"/>
        <w:ind w:left="3332" w:right="503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32.225220pt;margin-top:14.089795pt;width:10.001200pt;height:96.25334pt;mso-position-horizontal-relative:page;mso-position-vertical-relative:paragraph;z-index:-4358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4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pe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1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deg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ee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sz w:val="16"/>
                      <w:szCs w:val="16"/>
                    </w:rPr>
                    <w:t>F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68"/>
        <w:ind w:left="3332" w:right="503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72"/>
        <w:ind w:left="3332" w:right="503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68"/>
        <w:ind w:left="3332" w:right="503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72"/>
        <w:ind w:left="3259" w:right="486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9" w:lineRule="exact"/>
        <w:ind w:left="2621" w:right="437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3249" w:val="left" w:leader="none"/>
          <w:tab w:pos="3767" w:val="left" w:leader="none"/>
          <w:tab w:pos="4285" w:val="left" w:leader="none"/>
          <w:tab w:pos="4803" w:val="left" w:leader="none"/>
          <w:tab w:pos="5321" w:val="left" w:leader="none"/>
          <w:tab w:pos="5840" w:val="left" w:leader="none"/>
          <w:tab w:pos="6358" w:val="left" w:leader="none"/>
          <w:tab w:pos="6880" w:val="left" w:leader="none"/>
        </w:tabs>
        <w:spacing w:line="148" w:lineRule="exact"/>
        <w:ind w:left="267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27" w:right="144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1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3"/>
        <w:ind w:left="0" w:right="376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15.6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Linear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curve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fit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6"/>
        <w:ind w:left="0" w:right="8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8.375pt;margin-top:-13.148181pt;width:24.25pt;height:48.25pt;mso-position-horizontal-relative:page;mso-position-vertical-relative:paragraph;z-index:-4360" coordorigin="1768,-263" coordsize="485,965">
            <v:group style="position:absolute;left:1892;top:100;width:238;height:239" coordorigin="1892,100" coordsize="238,239">
              <v:shape style="position:absolute;left:1892;top:100;width:238;height:239" coordorigin="1892,100" coordsize="238,239" path="m2130,220l2112,283,2064,327,2021,339,1996,337,1934,311,1897,260,1892,239,1893,213,1917,148,1964,109,2004,100,2028,102,2089,130,2124,183,2130,220xe" filled="f" stroked="t" strokeweight=".25pt" strokecolor="#231F20">
                <v:path arrowok="t"/>
              </v:shape>
            </v:group>
            <v:group style="position:absolute;left:1770;top:220;width:480;height:2" coordorigin="1770,220" coordsize="480,2">
              <v:shape style="position:absolute;left:1770;top:220;width:480;height:2" coordorigin="1770,220" coordsize="480,0" path="m1770,220l2250,220e" filled="f" stroked="t" strokeweight=".25pt" strokecolor="#231F20">
                <v:path arrowok="t"/>
              </v:shape>
            </v:group>
            <v:group style="position:absolute;left:2010;top:-260;width:2;height:960" coordorigin="2010,-260" coordsize="2,960">
              <v:shape style="position:absolute;left:2010;top:-260;width:2;height:960" coordorigin="2010,-260" coordsize="0,960" path="m2010,-260l2010,70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3.148181pt;width:24.25pt;height:48.25pt;mso-position-horizontal-relative:page;mso-position-vertical-relative:paragraph;z-index:-4359" coordorigin="13588,-263" coordsize="485,965">
            <v:group style="position:absolute;left:13712;top:100;width:238;height:239" coordorigin="13712,100" coordsize="238,239">
              <v:shape style="position:absolute;left:13712;top:100;width:238;height:239" coordorigin="13712,100" coordsize="238,239" path="m13950,220l13932,283,13884,327,13841,339,13816,337,13754,311,13717,260,13712,239,13713,213,13737,148,13784,109,13824,100,13848,102,13909,130,13944,183,13950,220xe" filled="f" stroked="t" strokeweight=".25pt" strokecolor="#231F20">
                <v:path arrowok="t"/>
              </v:shape>
            </v:group>
            <v:group style="position:absolute;left:13590;top:220;width:480;height:2" coordorigin="13590,220" coordsize="480,2">
              <v:shape style="position:absolute;left:13590;top:220;width:480;height:2" coordorigin="13590,220" coordsize="480,0" path="m13590,220l14070,220e" filled="f" stroked="t" strokeweight=".25pt" strokecolor="#231F20">
                <v:path arrowok="t"/>
              </v:shape>
            </v:group>
            <v:group style="position:absolute;left:13830;top:-260;width:2;height:960" coordorigin="13830,-260" coordsize="2,960">
              <v:shape style="position:absolute;left:13830;top:-260;width:2;height:960" coordorigin="13830,-260" coordsize="0,960" path="m13830,-260l13830,70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15.2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Optimal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401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Again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Section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15.1.1: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x=0:5;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y=[0,20,60,68,77,110]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28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polyfit(x,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920" w:val="left" w:leader="none"/>
        </w:tabs>
        <w:ind w:left="0" w:right="17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20.8286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3.7619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0"/>
        </w:numPr>
        <w:tabs>
          <w:tab w:pos="4531" w:val="left" w:leader="none"/>
        </w:tabs>
        <w:spacing w:before="64"/>
        <w:ind w:left="4531" w:right="5672" w:hanging="642"/>
        <w:jc w:val="both"/>
        <w:rPr>
          <w:b w:val="0"/>
          <w:bCs w:val="0"/>
        </w:rPr>
      </w:pPr>
      <w:r>
        <w:rPr/>
        <w:pict>
          <v:group style="position:absolute;margin-left:277.179993pt;margin-top:-98.092339pt;width:348.64pt;height:89.39pt;mso-position-horizontal-relative:page;mso-position-vertical-relative:paragraph;z-index:-4361" coordorigin="5544,-1962" coordsize="6973,1788">
            <v:group style="position:absolute;left:5550;top:-1955;width:6960;height:1775" coordorigin="5550,-1955" coordsize="6960,1775">
              <v:shape style="position:absolute;left:5550;top:-1955;width:6960;height:1775" coordorigin="5550,-1955" coordsize="6960,1775" path="m5550,-180l12510,-180,12510,-1955,5550,-1955,5550,-180xe" filled="t" fillcolor="#E6E7E8" stroked="f">
                <v:path arrowok="t"/>
                <v:fill type="solid"/>
              </v:shape>
              <v:shape style="position:absolute;left:5550;top:-1956;width:423;height:350" type="#_x0000_t75">
                <v:imagedata r:id="rId20" o:title="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Polynomial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0"/>
          <w:w w:val="105"/>
        </w:rPr>
        <w:t>Regression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polynomia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writte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formula: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876" w:right="2656" w:firstLine="0"/>
        <w:jc w:val="center"/>
        <w:rPr>
          <w:rFonts w:ascii="Palatino" w:hAnsi="Palatino" w:cs="Palatino" w:eastAsia="Palatino"/>
          <w:sz w:val="15"/>
          <w:szCs w:val="15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23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3"/>
          <w:w w:val="14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3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3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3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...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2"/>
          <w:w w:val="12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3"/>
          <w:w w:val="12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2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n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spacing w:line="260" w:lineRule="exact" w:before="67"/>
        <w:ind w:right="1668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exponent.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coefficient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/>
        <w:ind w:left="4350" w:right="1926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coef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polyfit(x,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coef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4296" w:right="2042"/>
        <w:jc w:val="center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center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487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630" w:right="1748"/>
        <w:jc w:val="left"/>
      </w:pP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1"/>
        </w:numPr>
        <w:tabs>
          <w:tab w:pos="3625" w:val="left" w:leader="none"/>
        </w:tabs>
        <w:spacing w:line="260" w:lineRule="exact" w:before="40"/>
        <w:ind w:left="3630" w:right="2780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polyval(coef,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interpolate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polynomial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defined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coefficients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value(s)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corresponding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value(s).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1124"/>
        <w:jc w:val="left"/>
      </w:pP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nothing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extrapolation.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69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15.2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straight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15.1.1,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first-order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left="4567" w:right="3787"/>
        <w:jc w:val="center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</w:rPr>
        <w:t>f</w:t>
      </w:r>
      <w:r>
        <w:rPr>
          <w:b w:val="0"/>
          <w:bCs w:val="0"/>
          <w:i w:val="0"/>
          <w:color w:val="231F20"/>
          <w:spacing w:val="0"/>
          <w:w w:val="11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</w:rPr>
        <w:t>x</w:t>
      </w:r>
      <w:r>
        <w:rPr>
          <w:b w:val="0"/>
          <w:bCs w:val="0"/>
          <w:i w:val="0"/>
          <w:color w:val="231F20"/>
          <w:spacing w:val="0"/>
          <w:w w:val="110"/>
        </w:rPr>
        <w:t>)</w:t>
      </w:r>
      <w:r>
        <w:rPr>
          <w:b w:val="0"/>
          <w:bCs w:val="0"/>
          <w:i w:val="0"/>
          <w:color w:val="231F20"/>
          <w:spacing w:val="-3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5"/>
          <w:w w:val="135"/>
        </w:rPr>
        <w:t> </w:t>
      </w:r>
      <w:r>
        <w:rPr>
          <w:b w:val="0"/>
          <w:bCs w:val="0"/>
          <w:i w:val="0"/>
          <w:color w:val="231F20"/>
          <w:spacing w:val="0"/>
          <w:w w:val="110"/>
        </w:rPr>
        <w:t>20.8286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3"/>
          <w:w w:val="135"/>
        </w:rPr>
        <w:t> </w:t>
      </w:r>
      <w:r>
        <w:rPr>
          <w:b w:val="0"/>
          <w:bCs w:val="0"/>
          <w:i w:val="0"/>
          <w:color w:val="231F20"/>
          <w:spacing w:val="0"/>
          <w:w w:val="110"/>
        </w:rPr>
        <w:t>3.7169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76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69" w:lineRule="auto"/>
        <w:ind w:left="3170" w:right="5807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coef(1)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coef(2)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polyva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polyfit(coef,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new_x)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20" w:lineRule="auto" w:before="2"/>
        <w:ind w:left="3170" w:right="2389"/>
        <w:jc w:val="both"/>
      </w:pPr>
      <w:r>
        <w:rPr/>
        <w:pict>
          <v:group style="position:absolute;margin-left:88.375pt;margin-top:9.471143pt;width:24.25pt;height:48.25pt;mso-position-horizontal-relative:page;mso-position-vertical-relative:paragraph;z-index:-4355" coordorigin="1768,189" coordsize="485,965">
            <v:group style="position:absolute;left:1892;top:552;width:238;height:239" coordorigin="1892,552" coordsize="238,239">
              <v:shape style="position:absolute;left:1892;top:552;width:238;height:239" coordorigin="1892,552" coordsize="238,239" path="m2130,672l2112,736,2064,779,2021,791,1996,790,1934,763,1897,712,1892,692,1893,665,1917,600,1964,561,2004,552,2028,554,2089,582,2124,635,2130,672xe" filled="f" stroked="t" strokeweight=".25pt" strokecolor="#231F20">
                <v:path arrowok="t"/>
              </v:shape>
            </v:group>
            <v:group style="position:absolute;left:1770;top:672;width:480;height:2" coordorigin="1770,672" coordsize="480,2">
              <v:shape style="position:absolute;left:1770;top:672;width:480;height:2" coordorigin="1770,672" coordsize="480,0" path="m1770,672l2250,672e" filled="f" stroked="t" strokeweight=".25pt" strokecolor="#231F20">
                <v:path arrowok="t"/>
              </v:shape>
            </v:group>
            <v:group style="position:absolute;left:2010;top:192;width:2;height:960" coordorigin="2010,192" coordsize="2,960">
              <v:shape style="position:absolute;left:2010;top:192;width:2;height:960" coordorigin="2010,192" coordsize="0,960" path="m2010,192l2010,115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471143pt;width:24.25pt;height:48.25pt;mso-position-horizontal-relative:page;mso-position-vertical-relative:paragraph;z-index:-4354" coordorigin="13588,189" coordsize="485,965">
            <v:group style="position:absolute;left:13712;top:552;width:238;height:239" coordorigin="13712,552" coordsize="238,239">
              <v:shape style="position:absolute;left:13712;top:552;width:238;height:239" coordorigin="13712,552" coordsize="238,239" path="m13950,672l13932,736,13884,779,13841,791,13816,790,13754,763,13717,712,13712,692,13713,665,13737,600,13784,561,13824,552,13848,554,13909,582,13944,635,13950,672xe" filled="f" stroked="t" strokeweight=".25pt" strokecolor="#231F20">
                <v:path arrowok="t"/>
              </v:shape>
            </v:group>
            <v:group style="position:absolute;left:13590;top:672;width:480;height:2" coordorigin="13590,672" coordsize="480,2">
              <v:shape style="position:absolute;left:13590;top:672;width:480;height:2" coordorigin="13590,672" coordsize="480,0" path="m13590,672l14070,672e" filled="f" stroked="t" strokeweight=".25pt" strokecolor="#231F20">
                <v:path arrowok="t"/>
              </v:shape>
            </v:group>
            <v:group style="position:absolute;left:13830;top:192;width:2;height:960" coordorigin="13830,192" coordsize="2,960">
              <v:shape style="position:absolute;left:13830;top:192;width:2;height:960" coordorigin="13830,192" coordsize="0,960" path="m13830,192l13830,115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polyfit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polyval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increases,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2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fifth-order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9"/>
        <w:ind w:left="3630" w:right="2178" w:hanging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5: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Combines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polyfit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polyval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compute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40"/>
        <w:ind w:left="3630" w:right="260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dynamic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52pt;width:238.395pt;height:13.168pt;mso-position-horizontal-relative:page;mso-position-vertical-relative:paragraph;z-index:-435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15.4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Higher-order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fine_x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0:.1:5;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110];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2:5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y2=polyval(polyfit(x,y,order),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fine_x);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subplot(2,2,order-1)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'o',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fine_x,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axis([-1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120])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ttl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sprintf('Degree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Polynomial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Fit',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5625" w:val="left" w:leader="none"/>
        </w:tabs>
        <w:spacing w:before="18"/>
        <w:ind w:left="5625" w:right="0" w:hanging="221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title(ttl)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xlabel('Time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(sec)')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ylabel('Temperature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(degrees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F)')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63pt;width:228pt;height:.1pt;mso-position-horizontal-relative:page;mso-position-vertical-relative:paragraph;z-index:-435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Fitting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before="53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435"/>
        <w:ind w:left="53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5"/>
          <w:sz w:val="9"/>
          <w:szCs w:val="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eg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5"/>
          <w:sz w:val="9"/>
          <w:szCs w:val="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nom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5"/>
          <w:sz w:val="9"/>
          <w:szCs w:val="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53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435"/>
        <w:ind w:left="53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5"/>
          <w:sz w:val="9"/>
          <w:szCs w:val="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eg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5"/>
          <w:sz w:val="9"/>
          <w:szCs w:val="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nom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5"/>
          <w:sz w:val="9"/>
          <w:szCs w:val="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  <w:cols w:num="4" w:equalWidth="0">
            <w:col w:w="5113" w:space="40"/>
            <w:col w:w="1494" w:space="40"/>
            <w:col w:w="1163" w:space="40"/>
            <w:col w:w="4630"/>
          </w:cols>
        </w:sectPr>
      </w:pPr>
    </w:p>
    <w:p>
      <w:pPr>
        <w:spacing w:before="164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64"/>
        <w:ind w:left="2530" w:right="4652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center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  <w:cols w:num="2" w:equalWidth="0">
            <w:col w:w="5113" w:space="40"/>
            <w:col w:w="7367"/>
          </w:cols>
        </w:sectPr>
      </w:pPr>
    </w:p>
    <w:p>
      <w:pPr>
        <w:tabs>
          <w:tab w:pos="3083" w:val="left" w:leader="none"/>
        </w:tabs>
        <w:spacing w:before="166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323.498444pt;margin-top:1.261212pt;width:6.6407pt;height:56.667448pt;mso-position-horizontal-relative:page;mso-position-vertical-relative:paragraph;z-index:-4346" type="#_x0000_t202" filled="f" stroked="f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w w:val="103"/>
                      <w:sz w:val="9"/>
                      <w:szCs w:val="9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pe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deg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F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290039pt;margin-top:1.261212pt;width:6.6407pt;height:56.667448pt;mso-position-horizontal-relative:page;mso-position-vertical-relative:paragraph;z-index:-4344" type="#_x0000_t202" filled="f" stroked="f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w w:val="103"/>
                      <w:sz w:val="9"/>
                      <w:szCs w:val="9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pe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deg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F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083" w:val="left" w:leader="none"/>
        </w:tabs>
        <w:spacing w:before="166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083" w:val="left" w:leader="none"/>
        </w:tabs>
        <w:spacing w:before="164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083" w:val="left" w:leader="none"/>
        </w:tabs>
        <w:spacing w:before="166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139" w:val="left" w:leader="none"/>
        </w:tabs>
        <w:spacing w:before="166"/>
        <w:ind w:left="403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center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16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9"/>
          <w:szCs w:val="9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745" w:val="left" w:leader="none"/>
          <w:tab w:pos="1267" w:val="left" w:leader="none"/>
          <w:tab w:pos="1786" w:val="left" w:leader="none"/>
        </w:tabs>
        <w:spacing w:before="243"/>
        <w:ind w:left="226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3"/>
        <w:ind w:left="790" w:right="589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40.083435pt;margin-top:-100.957275pt;width:104.346051pt;height:94.513037pt;mso-position-horizontal-relative:page;mso-position-vertical-relative:paragraph;z-index:-4353" coordorigin="6802,-2019" coordsize="2087,1890">
            <v:group style="position:absolute;left:6805;top:-2015;width:2080;height:2" coordorigin="6805,-2015" coordsize="2080,2">
              <v:shape style="position:absolute;left:6805;top:-2015;width:2080;height:2" coordorigin="6805,-2015" coordsize="2080,0" path="m6805,-2015l8885,-2015e" filled="f" stroked="t" strokeweight=".371026pt" strokecolor="#231F20">
                <v:path arrowok="t"/>
              </v:shape>
            </v:group>
            <v:group style="position:absolute;left:6805;top:-2015;width:2080;height:1883" coordorigin="6805,-2015" coordsize="2080,1883">
              <v:shape style="position:absolute;left:6805;top:-2015;width:2080;height:1883" coordorigin="6805,-2015" coordsize="2080,1883" path="m6805,-133l8885,-133,8885,-2015e" filled="f" stroked="t" strokeweight=".371pt" strokecolor="#231F20">
                <v:path arrowok="t"/>
              </v:shape>
            </v:group>
            <v:group style="position:absolute;left:6805;top:-2015;width:2;height:1883" coordorigin="6805,-2015" coordsize="2,1883">
              <v:shape style="position:absolute;left:6805;top:-2015;width:2;height:1883" coordorigin="6805,-2015" coordsize="0,1883" path="m6805,-2015l6805,-133e" filled="f" stroked="t" strokeweight=".371012pt" strokecolor="#231F20">
                <v:path arrowok="t"/>
              </v:shape>
            </v:group>
            <v:group style="position:absolute;left:6805;top:-133;width:2080;height:2" coordorigin="6805,-133" coordsize="2080,2">
              <v:shape style="position:absolute;left:6805;top:-133;width:2080;height:2" coordorigin="6805,-133" coordsize="2080,0" path="m6805,-133l8885,-133e" filled="f" stroked="t" strokeweight=".371016pt" strokecolor="#231F20">
                <v:path arrowok="t"/>
              </v:shape>
            </v:group>
            <v:group style="position:absolute;left:7060;top:-144;width:7;height:2" coordorigin="7060,-144" coordsize="7,2">
              <v:shape style="position:absolute;left:7060;top:-144;width:7;height:2" coordorigin="7060,-144" coordsize="7,0" path="m7060,-144l7068,-144e" filled="f" stroked="t" strokeweight="1.104pt" strokecolor="#231F20">
                <v:path arrowok="t"/>
              </v:shape>
            </v:group>
            <v:group style="position:absolute;left:7060;top:-2005;width:7;height:2" coordorigin="7060,-2005" coordsize="7,2">
              <v:shape style="position:absolute;left:7060;top:-2005;width:7;height:2" coordorigin="7060,-2005" coordsize="7,0" path="m7060,-2005l7068,-2005e" filled="f" stroked="t" strokeweight=".994pt" strokecolor="#231F20">
                <v:path arrowok="t"/>
              </v:shape>
            </v:group>
            <v:group style="position:absolute;left:7580;top:-144;width:7;height:2" coordorigin="7580,-144" coordsize="7,2">
              <v:shape style="position:absolute;left:7580;top:-144;width:7;height:2" coordorigin="7580,-144" coordsize="7,0" path="m7580,-144l7587,-144e" filled="f" stroked="t" strokeweight="1.104pt" strokecolor="#231F20">
                <v:path arrowok="t"/>
              </v:shape>
            </v:group>
            <v:group style="position:absolute;left:7580;top:-2005;width:7;height:2" coordorigin="7580,-2005" coordsize="7,2">
              <v:shape style="position:absolute;left:7580;top:-2005;width:7;height:2" coordorigin="7580,-2005" coordsize="7,0" path="m7580,-2005l7587,-2005e" filled="f" stroked="t" strokeweight=".994pt" strokecolor="#231F20">
                <v:path arrowok="t"/>
              </v:shape>
            </v:group>
            <v:group style="position:absolute;left:8101;top:-144;width:7;height:2" coordorigin="8101,-144" coordsize="7,2">
              <v:shape style="position:absolute;left:8101;top:-144;width:7;height:2" coordorigin="8101,-144" coordsize="7,0" path="m8101,-144l8108,-144e" filled="f" stroked="t" strokeweight="1.104pt" strokecolor="#231F20">
                <v:path arrowok="t"/>
              </v:shape>
            </v:group>
            <v:group style="position:absolute;left:8101;top:-2005;width:7;height:2" coordorigin="8101,-2005" coordsize="7,2">
              <v:shape style="position:absolute;left:8101;top:-2005;width:7;height:2" coordorigin="8101,-2005" coordsize="7,0" path="m8101,-2005l8108,-2005e" filled="f" stroked="t" strokeweight=".994pt" strokecolor="#231F20">
                <v:path arrowok="t"/>
              </v:shape>
            </v:group>
            <v:group style="position:absolute;left:8620;top:-144;width:7;height:2" coordorigin="8620,-144" coordsize="7,2">
              <v:shape style="position:absolute;left:8620;top:-144;width:7;height:2" coordorigin="8620,-144" coordsize="7,0" path="m8620,-144l8628,-144e" filled="f" stroked="t" strokeweight="1.104pt" strokecolor="#231F20">
                <v:path arrowok="t"/>
              </v:shape>
            </v:group>
            <v:group style="position:absolute;left:8620;top:-2005;width:7;height:2" coordorigin="8620,-2005" coordsize="7,2">
              <v:shape style="position:absolute;left:8620;top:-2005;width:7;height:2" coordorigin="8620,-2005" coordsize="7,0" path="m8620,-2005l8628,-2005e" filled="f" stroked="t" strokeweight=".994pt" strokecolor="#231F20">
                <v:path arrowok="t"/>
              </v:shape>
            </v:group>
            <v:group style="position:absolute;left:6805;top:-402;width:20;height:2" coordorigin="6805,-402" coordsize="20,2">
              <v:shape style="position:absolute;left:6805;top:-402;width:20;height:2" coordorigin="6805,-402" coordsize="20,0" path="m6805,-402l6825,-402,6825,-402e" filled="f" stroked="t" strokeweight=".371pt" strokecolor="#231F20">
                <v:path arrowok="t"/>
              </v:shape>
            </v:group>
            <v:group style="position:absolute;left:8863;top:-402;width:22;height:2" coordorigin="8863,-402" coordsize="22,2">
              <v:shape style="position:absolute;left:8863;top:-402;width:22;height:2" coordorigin="8863,-402" coordsize="22,0" path="m8885,-402l8863,-402,8863,-402e" filled="f" stroked="t" strokeweight=".371pt" strokecolor="#231F20">
                <v:path arrowok="t"/>
              </v:shape>
            </v:group>
            <v:group style="position:absolute;left:6805;top:-672;width:20;height:2" coordorigin="6805,-672" coordsize="20,2">
              <v:shape style="position:absolute;left:6805;top:-672;width:20;height:2" coordorigin="6805,-672" coordsize="20,0" path="m6805,-672l6825,-672,6825,-672e" filled="f" stroked="t" strokeweight=".371pt" strokecolor="#231F20">
                <v:path arrowok="t"/>
              </v:shape>
            </v:group>
            <v:group style="position:absolute;left:8863;top:-672;width:22;height:2" coordorigin="8863,-672" coordsize="22,2">
              <v:shape style="position:absolute;left:8863;top:-672;width:22;height:2" coordorigin="8863,-672" coordsize="22,0" path="m8885,-672l8863,-672,8863,-672e" filled="f" stroked="t" strokeweight=".371pt" strokecolor="#231F20">
                <v:path arrowok="t"/>
              </v:shape>
            </v:group>
            <v:group style="position:absolute;left:6805;top:-941;width:20;height:2" coordorigin="6805,-941" coordsize="20,2">
              <v:shape style="position:absolute;left:6805;top:-941;width:20;height:2" coordorigin="6805,-941" coordsize="20,0" path="m6805,-941l6825,-941,6825,-941e" filled="f" stroked="t" strokeweight=".371pt" strokecolor="#231F20">
                <v:path arrowok="t"/>
              </v:shape>
            </v:group>
            <v:group style="position:absolute;left:8863;top:-941;width:22;height:2" coordorigin="8863,-941" coordsize="22,2">
              <v:shape style="position:absolute;left:8863;top:-941;width:22;height:2" coordorigin="8863,-941" coordsize="22,0" path="m8885,-941l8863,-941,8863,-941e" filled="f" stroked="t" strokeweight=".371pt" strokecolor="#231F20">
                <v:path arrowok="t"/>
              </v:shape>
            </v:group>
            <v:group style="position:absolute;left:6805;top:-1209;width:20;height:2" coordorigin="6805,-1209" coordsize="20,2">
              <v:shape style="position:absolute;left:6805;top:-1209;width:20;height:2" coordorigin="6805,-1209" coordsize="20,0" path="m6805,-1209l6825,-1209,6825,-1209e" filled="f" stroked="t" strokeweight=".371pt" strokecolor="#231F20">
                <v:path arrowok="t"/>
              </v:shape>
            </v:group>
            <v:group style="position:absolute;left:8863;top:-1209;width:22;height:2" coordorigin="8863,-1209" coordsize="22,2">
              <v:shape style="position:absolute;left:8863;top:-1209;width:22;height:2" coordorigin="8863,-1209" coordsize="22,0" path="m8885,-1209l8863,-1209,8863,-1209e" filled="f" stroked="t" strokeweight=".371pt" strokecolor="#231F20">
                <v:path arrowok="t"/>
              </v:shape>
            </v:group>
            <v:group style="position:absolute;left:6805;top:-1478;width:20;height:2" coordorigin="6805,-1478" coordsize="20,2">
              <v:shape style="position:absolute;left:6805;top:-1478;width:20;height:2" coordorigin="6805,-1478" coordsize="20,0" path="m6805,-1478l6825,-1478,6825,-1478e" filled="f" stroked="t" strokeweight=".371pt" strokecolor="#231F20">
                <v:path arrowok="t"/>
              </v:shape>
            </v:group>
            <v:group style="position:absolute;left:8863;top:-1478;width:22;height:2" coordorigin="8863,-1478" coordsize="22,2">
              <v:shape style="position:absolute;left:8863;top:-1478;width:22;height:2" coordorigin="8863,-1478" coordsize="22,0" path="m8885,-1478l8863,-1478,8863,-1478e" filled="f" stroked="t" strokeweight=".371pt" strokecolor="#231F20">
                <v:path arrowok="t"/>
              </v:shape>
            </v:group>
            <v:group style="position:absolute;left:6805;top:-1748;width:20;height:2" coordorigin="6805,-1748" coordsize="20,2">
              <v:shape style="position:absolute;left:6805;top:-1748;width:20;height:2" coordorigin="6805,-1748" coordsize="20,0" path="m6805,-1748l6825,-1748,6825,-1748e" filled="f" stroked="t" strokeweight=".371pt" strokecolor="#231F20">
                <v:path arrowok="t"/>
              </v:shape>
            </v:group>
            <v:group style="position:absolute;left:8863;top:-1748;width:22;height:2" coordorigin="8863,-1748" coordsize="22,2">
              <v:shape style="position:absolute;left:8863;top:-1748;width:22;height:2" coordorigin="8863,-1748" coordsize="22,0" path="m8885,-1748l8863,-1748,8863,-1748e" filled="f" stroked="t" strokeweight=".371pt" strokecolor="#231F20">
                <v:path arrowok="t"/>
              </v:shape>
            </v:group>
            <v:group style="position:absolute;left:6805;top:-2015;width:2080;height:1883" coordorigin="6805,-2015" coordsize="2080,1883">
              <v:shape style="position:absolute;left:6805;top:-2015;width:2080;height:1883" coordorigin="6805,-2015" coordsize="2080,1883" path="m6805,-133l8885,-133,8885,-2015e" filled="f" stroked="t" strokeweight=".371pt" strokecolor="#231F20">
                <v:path arrowok="t"/>
              </v:shape>
            </v:group>
            <v:group style="position:absolute;left:7037;top:-429;width:49;height:49" coordorigin="7037,-429" coordsize="49,49">
              <v:shape style="position:absolute;left:7037;top:-429;width:49;height:49" coordorigin="7037,-429" coordsize="49,49" path="m7037,-404l7037,-418,7048,-429,7062,-429,7075,-429,7086,-418,7086,-404,7086,-391,7075,-380,7062,-380,7048,-380,7037,-391,7037,-404xe" filled="f" stroked="t" strokeweight=".371pt" strokecolor="#696B6D">
                <v:path arrowok="t"/>
              </v:shape>
            </v:group>
            <v:group style="position:absolute;left:7298;top:-698;width:49;height:49" coordorigin="7298,-698" coordsize="49,49">
              <v:shape style="position:absolute;left:7298;top:-698;width:49;height:49" coordorigin="7298,-698" coordsize="49,49" path="m7298,-674l7298,-688,7309,-698,7322,-698,7336,-698,7347,-688,7347,-674,7347,-660,7336,-650,7322,-650,7309,-650,7298,-660,7298,-674xe" filled="f" stroked="t" strokeweight=".371pt" strokecolor="#696B6D">
                <v:path arrowok="t"/>
              </v:shape>
            </v:group>
            <v:group style="position:absolute;left:7557;top:-1235;width:49;height:49" coordorigin="7557,-1235" coordsize="49,49">
              <v:shape style="position:absolute;left:7557;top:-1235;width:49;height:49" coordorigin="7557,-1235" coordsize="49,49" path="m7557,-1211l7557,-1225,7568,-1235,7581,-1235,7595,-1235,7605,-1225,7605,-1211,7605,-1198,7595,-1187,7581,-1187,7568,-1187,7557,-1198,7557,-1211xe" filled="f" stroked="t" strokeweight=".371pt" strokecolor="#696B6D">
                <v:path arrowok="t"/>
              </v:shape>
            </v:group>
            <v:group style="position:absolute;left:7817;top:-1344;width:49;height:49" coordorigin="7817,-1344" coordsize="49,49">
              <v:shape style="position:absolute;left:7817;top:-1344;width:49;height:49" coordorigin="7817,-1344" coordsize="49,49" path="m7817,-1319l7817,-1333,7828,-1344,7842,-1344,7855,-1344,7866,-1333,7866,-1319,7866,-1306,7855,-1295,7842,-1295,7828,-1295,7817,-1306,7817,-1319xe" filled="f" stroked="t" strokeweight=".371pt" strokecolor="#696B6D">
                <v:path arrowok="t"/>
              </v:shape>
            </v:group>
            <v:group style="position:absolute;left:8078;top:-1465;width:49;height:49" coordorigin="8078,-1465" coordsize="49,49">
              <v:shape style="position:absolute;left:8078;top:-1465;width:49;height:49" coordorigin="8078,-1465" coordsize="49,49" path="m8078,-1441l8078,-1454,8089,-1465,8103,-1465,8116,-1465,8127,-1454,8127,-1441,8127,-1427,8116,-1417,8103,-1417,8089,-1417,8078,-1427,8078,-1441xe" filled="f" stroked="t" strokeweight=".371pt" strokecolor="#696B6D">
                <v:path arrowok="t"/>
              </v:shape>
            </v:group>
            <v:group style="position:absolute;left:8337;top:-1909;width:49;height:49" coordorigin="8337,-1909" coordsize="49,49">
              <v:shape style="position:absolute;left:8337;top:-1909;width:49;height:49" coordorigin="8337,-1909" coordsize="49,49" path="m8337,-1885l8337,-1899,8348,-1909,8361,-1909,8375,-1909,8385,-1899,8385,-1885,8385,-1872,8375,-1861,8361,-1861,8348,-1861,8337,-1872,8337,-1885xe" filled="f" stroked="t" strokeweight=".371pt" strokecolor="#696B6D">
                <v:path arrowok="t"/>
              </v:shape>
            </v:group>
            <v:group style="position:absolute;left:7064;top:-1808;width:1299;height:1401" coordorigin="7064,-1808" coordsize="1299,1401">
              <v:shape style="position:absolute;left:7064;top:-1808;width:1299;height:1401" coordorigin="7064,-1808" coordsize="1299,1401" path="m7064,-407l7146,-515,7202,-588,7258,-660,7316,-732,7374,-804,7432,-874,7491,-945,7552,-1014,7612,-1083,7674,-1151,7736,-1219,7799,-1285,7864,-1351,7928,-1416,7994,-1480,8061,-1543,8128,-1605,8197,-1667,8266,-1727,8337,-1786,8363,-1808e" filled="f" stroked="t" strokeweight=".371pt" strokecolor="#76787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1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6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9"/>
          <w:szCs w:val="9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519" w:val="left" w:leader="none"/>
          <w:tab w:pos="1040" w:val="left" w:leader="none"/>
          <w:tab w:pos="1560" w:val="left" w:leader="none"/>
        </w:tabs>
        <w:spacing w:before="243"/>
        <w:ind w:left="0" w:right="2566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3"/>
        <w:ind w:left="790" w:right="3381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76.874481pt;margin-top:-100.957771pt;width:104.346024pt;height:94.514013pt;mso-position-horizontal-relative:page;mso-position-vertical-relative:paragraph;z-index:-4352" coordorigin="9537,-2019" coordsize="2087,1890">
            <v:group style="position:absolute;left:9541;top:-2015;width:2079;height:2" coordorigin="9541,-2015" coordsize="2079,2">
              <v:shape style="position:absolute;left:9541;top:-2015;width:2079;height:2" coordorigin="9541,-2015" coordsize="2079,0" path="m9541,-2015l11621,-2015e" filled="f" stroked="t" strokeweight=".371026pt" strokecolor="#231F20">
                <v:path arrowok="t"/>
              </v:shape>
            </v:group>
            <v:group style="position:absolute;left:9541;top:-2015;width:2079;height:1883" coordorigin="9541,-2015" coordsize="2079,1883">
              <v:shape style="position:absolute;left:9541;top:-2015;width:2079;height:1883" coordorigin="9541,-2015" coordsize="2079,1883" path="m9541,-133l11621,-133,11621,-2015e" filled="f" stroked="t" strokeweight=".371pt" strokecolor="#231F20">
                <v:path arrowok="t"/>
              </v:shape>
            </v:group>
            <v:group style="position:absolute;left:9541;top:-2015;width:2;height:1883" coordorigin="9541,-2015" coordsize="2,1883">
              <v:shape style="position:absolute;left:9541;top:-2015;width:2;height:1883" coordorigin="9541,-2015" coordsize="0,1883" path="m9541,-2015l9541,-133e" filled="f" stroked="t" strokeweight=".371998pt" strokecolor="#231F20">
                <v:path arrowok="t"/>
              </v:shape>
            </v:group>
            <v:group style="position:absolute;left:9541;top:-133;width:2079;height:2" coordorigin="9541,-133" coordsize="2079,2">
              <v:shape style="position:absolute;left:9541;top:-133;width:2079;height:2" coordorigin="9541,-133" coordsize="2079,0" path="m9541,-133l11621,-133e" filled="f" stroked="t" strokeweight=".371016pt" strokecolor="#231F20">
                <v:path arrowok="t"/>
              </v:shape>
            </v:group>
            <v:group style="position:absolute;left:9796;top:-144;width:7;height:2" coordorigin="9796,-144" coordsize="7,2">
              <v:shape style="position:absolute;left:9796;top:-144;width:7;height:2" coordorigin="9796,-144" coordsize="7,0" path="m9796,-144l9803,-144e" filled="f" stroked="t" strokeweight="1.104pt" strokecolor="#231F20">
                <v:path arrowok="t"/>
              </v:shape>
            </v:group>
            <v:group style="position:absolute;left:9796;top:-2005;width:7;height:2" coordorigin="9796,-2005" coordsize="7,2">
              <v:shape style="position:absolute;left:9796;top:-2005;width:7;height:2" coordorigin="9796,-2005" coordsize="7,0" path="m9796,-2005l9803,-2005e" filled="f" stroked="t" strokeweight=".994pt" strokecolor="#231F20">
                <v:path arrowok="t"/>
              </v:shape>
            </v:group>
            <v:group style="position:absolute;left:10315;top:-144;width:7;height:2" coordorigin="10315,-144" coordsize="7,2">
              <v:shape style="position:absolute;left:10315;top:-144;width:7;height:2" coordorigin="10315,-144" coordsize="7,0" path="m10315,-144l10323,-144e" filled="f" stroked="t" strokeweight="1.104pt" strokecolor="#231F20">
                <v:path arrowok="t"/>
              </v:shape>
            </v:group>
            <v:group style="position:absolute;left:10315;top:-2005;width:7;height:2" coordorigin="10315,-2005" coordsize="7,2">
              <v:shape style="position:absolute;left:10315;top:-2005;width:7;height:2" coordorigin="10315,-2005" coordsize="7,0" path="m10315,-2005l10323,-2005e" filled="f" stroked="t" strokeweight=".994pt" strokecolor="#231F20">
                <v:path arrowok="t"/>
              </v:shape>
            </v:group>
            <v:group style="position:absolute;left:10837;top:-144;width:7;height:2" coordorigin="10837,-144" coordsize="7,2">
              <v:shape style="position:absolute;left:10837;top:-144;width:7;height:2" coordorigin="10837,-144" coordsize="7,0" path="m10837,-144l10844,-144e" filled="f" stroked="t" strokeweight="1.104pt" strokecolor="#231F20">
                <v:path arrowok="t"/>
              </v:shape>
            </v:group>
            <v:group style="position:absolute;left:10837;top:-2005;width:7;height:2" coordorigin="10837,-2005" coordsize="7,2">
              <v:shape style="position:absolute;left:10837;top:-2005;width:7;height:2" coordorigin="10837,-2005" coordsize="7,0" path="m10837,-2005l10844,-2005e" filled="f" stroked="t" strokeweight=".994pt" strokecolor="#231F20">
                <v:path arrowok="t"/>
              </v:shape>
            </v:group>
            <v:group style="position:absolute;left:11356;top:-144;width:7;height:2" coordorigin="11356,-144" coordsize="7,2">
              <v:shape style="position:absolute;left:11356;top:-144;width:7;height:2" coordorigin="11356,-144" coordsize="7,0" path="m11356,-144l11364,-144e" filled="f" stroked="t" strokeweight="1.104pt" strokecolor="#231F20">
                <v:path arrowok="t"/>
              </v:shape>
            </v:group>
            <v:group style="position:absolute;left:11356;top:-2005;width:7;height:2" coordorigin="11356,-2005" coordsize="7,2">
              <v:shape style="position:absolute;left:11356;top:-2005;width:7;height:2" coordorigin="11356,-2005" coordsize="7,0" path="m11356,-2005l11364,-2005e" filled="f" stroked="t" strokeweight=".994pt" strokecolor="#231F20">
                <v:path arrowok="t"/>
              </v:shape>
            </v:group>
            <v:group style="position:absolute;left:9541;top:-402;width:20;height:2" coordorigin="9541,-402" coordsize="20,2">
              <v:shape style="position:absolute;left:9541;top:-402;width:20;height:2" coordorigin="9541,-402" coordsize="20,0" path="m9541,-402l9561,-402,9561,-402e" filled="f" stroked="t" strokeweight=".371pt" strokecolor="#231F20">
                <v:path arrowok="t"/>
              </v:shape>
            </v:group>
            <v:group style="position:absolute;left:11599;top:-402;width:22;height:2" coordorigin="11599,-402" coordsize="22,2">
              <v:shape style="position:absolute;left:11599;top:-402;width:22;height:2" coordorigin="11599,-402" coordsize="22,0" path="m11621,-402l11599,-402,11599,-402e" filled="f" stroked="t" strokeweight=".371pt" strokecolor="#231F20">
                <v:path arrowok="t"/>
              </v:shape>
            </v:group>
            <v:group style="position:absolute;left:9541;top:-672;width:20;height:2" coordorigin="9541,-672" coordsize="20,2">
              <v:shape style="position:absolute;left:9541;top:-672;width:20;height:2" coordorigin="9541,-672" coordsize="20,0" path="m9541,-672l9561,-672,9561,-672e" filled="f" stroked="t" strokeweight=".371pt" strokecolor="#231F20">
                <v:path arrowok="t"/>
              </v:shape>
            </v:group>
            <v:group style="position:absolute;left:11599;top:-672;width:22;height:2" coordorigin="11599,-672" coordsize="22,2">
              <v:shape style="position:absolute;left:11599;top:-672;width:22;height:2" coordorigin="11599,-672" coordsize="22,0" path="m11621,-672l11599,-672,11599,-672e" filled="f" stroked="t" strokeweight=".371pt" strokecolor="#231F20">
                <v:path arrowok="t"/>
              </v:shape>
            </v:group>
            <v:group style="position:absolute;left:9541;top:-941;width:20;height:2" coordorigin="9541,-941" coordsize="20,2">
              <v:shape style="position:absolute;left:9541;top:-941;width:20;height:2" coordorigin="9541,-941" coordsize="20,0" path="m9541,-941l9561,-941,9561,-941e" filled="f" stroked="t" strokeweight=".371pt" strokecolor="#231F20">
                <v:path arrowok="t"/>
              </v:shape>
            </v:group>
            <v:group style="position:absolute;left:11599;top:-941;width:22;height:2" coordorigin="11599,-941" coordsize="22,2">
              <v:shape style="position:absolute;left:11599;top:-941;width:22;height:2" coordorigin="11599,-941" coordsize="22,0" path="m11621,-941l11599,-941,11599,-941e" filled="f" stroked="t" strokeweight=".371pt" strokecolor="#231F20">
                <v:path arrowok="t"/>
              </v:shape>
            </v:group>
            <v:group style="position:absolute;left:9541;top:-1209;width:20;height:2" coordorigin="9541,-1209" coordsize="20,2">
              <v:shape style="position:absolute;left:9541;top:-1209;width:20;height:2" coordorigin="9541,-1209" coordsize="20,0" path="m9541,-1209l9561,-1209,9561,-1209e" filled="f" stroked="t" strokeweight=".371pt" strokecolor="#231F20">
                <v:path arrowok="t"/>
              </v:shape>
            </v:group>
            <v:group style="position:absolute;left:11599;top:-1209;width:22;height:2" coordorigin="11599,-1209" coordsize="22,2">
              <v:shape style="position:absolute;left:11599;top:-1209;width:22;height:2" coordorigin="11599,-1209" coordsize="22,0" path="m11621,-1209l11599,-1209,11599,-1209e" filled="f" stroked="t" strokeweight=".371pt" strokecolor="#231F20">
                <v:path arrowok="t"/>
              </v:shape>
            </v:group>
            <v:group style="position:absolute;left:9541;top:-1478;width:20;height:2" coordorigin="9541,-1478" coordsize="20,2">
              <v:shape style="position:absolute;left:9541;top:-1478;width:20;height:2" coordorigin="9541,-1478" coordsize="20,0" path="m9541,-1478l9561,-1478,9561,-1478e" filled="f" stroked="t" strokeweight=".371pt" strokecolor="#231F20">
                <v:path arrowok="t"/>
              </v:shape>
            </v:group>
            <v:group style="position:absolute;left:11599;top:-1478;width:22;height:2" coordorigin="11599,-1478" coordsize="22,2">
              <v:shape style="position:absolute;left:11599;top:-1478;width:22;height:2" coordorigin="11599,-1478" coordsize="22,0" path="m11621,-1478l11599,-1478,11599,-1478e" filled="f" stroked="t" strokeweight=".371pt" strokecolor="#231F20">
                <v:path arrowok="t"/>
              </v:shape>
            </v:group>
            <v:group style="position:absolute;left:9541;top:-1748;width:20;height:2" coordorigin="9541,-1748" coordsize="20,2">
              <v:shape style="position:absolute;left:9541;top:-1748;width:20;height:2" coordorigin="9541,-1748" coordsize="20,0" path="m9541,-1748l9561,-1748,9561,-1748e" filled="f" stroked="t" strokeweight=".371pt" strokecolor="#231F20">
                <v:path arrowok="t"/>
              </v:shape>
            </v:group>
            <v:group style="position:absolute;left:11599;top:-1748;width:22;height:2" coordorigin="11599,-1748" coordsize="22,2">
              <v:shape style="position:absolute;left:11599;top:-1748;width:22;height:2" coordorigin="11599,-1748" coordsize="22,0" path="m11621,-1748l11599,-1748,11599,-1748e" filled="f" stroked="t" strokeweight=".371pt" strokecolor="#231F20">
                <v:path arrowok="t"/>
              </v:shape>
            </v:group>
            <v:group style="position:absolute;left:9541;top:-2015;width:2079;height:1883" coordorigin="9541,-2015" coordsize="2079,1883">
              <v:shape style="position:absolute;left:9541;top:-2015;width:2079;height:1883" coordorigin="9541,-2015" coordsize="2079,1883" path="m9541,-133l11621,-133,11621,-2015e" filled="f" stroked="t" strokeweight=".371pt" strokecolor="#231F20">
                <v:path arrowok="t"/>
              </v:shape>
            </v:group>
            <v:group style="position:absolute;left:9773;top:-429;width:49;height:49" coordorigin="9773,-429" coordsize="49,49">
              <v:shape style="position:absolute;left:9773;top:-429;width:49;height:49" coordorigin="9773,-429" coordsize="49,49" path="m9773,-404l9773,-418,9784,-429,9798,-429,9811,-429,9822,-418,9822,-404,9822,-391,9811,-380,9798,-380,9784,-380,9773,-391,9773,-404xe" filled="f" stroked="t" strokeweight=".371pt" strokecolor="#696B6D">
                <v:path arrowok="t"/>
              </v:shape>
            </v:group>
            <v:group style="position:absolute;left:10034;top:-698;width:49;height:49" coordorigin="10034,-698" coordsize="49,49">
              <v:shape style="position:absolute;left:10034;top:-698;width:49;height:49" coordorigin="10034,-698" coordsize="49,49" path="m10034,-674l10034,-688,10045,-698,10058,-698,10072,-698,10083,-688,10083,-674,10083,-660,10072,-650,10058,-650,10045,-650,10034,-660,10034,-674xe" filled="f" stroked="t" strokeweight=".371pt" strokecolor="#696B6D">
                <v:path arrowok="t"/>
              </v:shape>
            </v:group>
            <v:group style="position:absolute;left:10293;top:-1235;width:49;height:49" coordorigin="10293,-1235" coordsize="49,49">
              <v:shape style="position:absolute;left:10293;top:-1235;width:49;height:49" coordorigin="10293,-1235" coordsize="49,49" path="m10293,-1211l10293,-1225,10303,-1235,10317,-1235,10330,-1235,10341,-1225,10341,-1211,10341,-1198,10330,-1187,10317,-1187,10303,-1187,10293,-1198,10293,-1211xe" filled="f" stroked="t" strokeweight=".371pt" strokecolor="#696B6D">
                <v:path arrowok="t"/>
              </v:shape>
            </v:group>
            <v:group style="position:absolute;left:10553;top:-1344;width:49;height:49" coordorigin="10553,-1344" coordsize="49,49">
              <v:shape style="position:absolute;left:10553;top:-1344;width:49;height:49" coordorigin="10553,-1344" coordsize="49,49" path="m10553,-1319l10553,-1333,10564,-1344,10578,-1344,10591,-1344,10602,-1333,10602,-1319,10602,-1306,10591,-1295,10578,-1295,10564,-1295,10553,-1306,10553,-1319xe" filled="f" stroked="t" strokeweight=".371pt" strokecolor="#696B6D">
                <v:path arrowok="t"/>
              </v:shape>
            </v:group>
            <v:group style="position:absolute;left:10814;top:-1465;width:49;height:49" coordorigin="10814,-1465" coordsize="49,49">
              <v:shape style="position:absolute;left:10814;top:-1465;width:49;height:49" coordorigin="10814,-1465" coordsize="49,49" path="m10814,-1441l10814,-1454,10825,-1465,10838,-1465,10852,-1465,10863,-1454,10863,-1441,10863,-1427,10852,-1417,10838,-1417,10825,-1417,10814,-1427,10814,-1441xe" filled="f" stroked="t" strokeweight=".371pt" strokecolor="#696B6D">
                <v:path arrowok="t"/>
              </v:shape>
            </v:group>
            <v:group style="position:absolute;left:11073;top:-1909;width:49;height:49" coordorigin="11073,-1909" coordsize="49,49">
              <v:shape style="position:absolute;left:11073;top:-1909;width:49;height:49" coordorigin="11073,-1909" coordsize="49,49" path="m11073,-1885l11073,-1899,11083,-1909,11097,-1909,11110,-1909,11121,-1899,11121,-1885,11121,-1872,11110,-1861,11097,-1861,11083,-1861,11073,-1872,11073,-1885xe" filled="f" stroked="t" strokeweight=".371pt" strokecolor="#696B6D">
                <v:path arrowok="t"/>
              </v:shape>
            </v:group>
            <v:group style="position:absolute;left:9800;top:-1852;width:1299;height:1490" coordorigin="9800,-1852" coordsize="1299,1490">
              <v:shape style="position:absolute;left:9800;top:-1852;width:1299;height:1490" coordorigin="9800,-1852" coordsize="1299,1490" path="m9800,-362l9826,-415,9853,-468,9874,-510,9919,-592,9967,-670,10017,-746,10070,-818,10127,-888,10186,-956,10249,-1021,10316,-1084,10386,-1144,10423,-1173,10449,-1196,10508,-1239,10572,-1288,10635,-1338,10696,-1390,10757,-1443,10815,-1497,10872,-1554,10926,-1613,10977,-1675,11025,-1739,11073,-1810,11099,-1852e" filled="f" stroked="t" strokeweight=".371pt" strokecolor="#76787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1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center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  <w:cols w:num="4" w:equalWidth="0">
            <w:col w:w="5114" w:space="40"/>
            <w:col w:w="1839" w:space="40"/>
            <w:col w:w="818" w:space="40"/>
            <w:col w:w="4629"/>
          </w:cols>
        </w:sectPr>
      </w:pPr>
    </w:p>
    <w:p>
      <w:pPr>
        <w:spacing w:before="43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334"/>
        <w:ind w:left="53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5"/>
          <w:sz w:val="9"/>
          <w:szCs w:val="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eg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5"/>
          <w:sz w:val="9"/>
          <w:szCs w:val="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nom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5"/>
          <w:sz w:val="9"/>
          <w:szCs w:val="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43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334"/>
        <w:ind w:left="53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5"/>
          <w:sz w:val="9"/>
          <w:szCs w:val="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eg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5"/>
          <w:sz w:val="9"/>
          <w:szCs w:val="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nom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5"/>
          <w:sz w:val="9"/>
          <w:szCs w:val="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  <w:cols w:num="4" w:equalWidth="0">
            <w:col w:w="5113" w:space="40"/>
            <w:col w:w="1494" w:space="40"/>
            <w:col w:w="1163" w:space="40"/>
            <w:col w:w="4630"/>
          </w:cols>
        </w:sectPr>
      </w:pPr>
    </w:p>
    <w:p>
      <w:pPr>
        <w:spacing w:before="164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64"/>
        <w:ind w:left="2530" w:right="4652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center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  <w:cols w:num="2" w:equalWidth="0">
            <w:col w:w="5113" w:space="40"/>
            <w:col w:w="7367"/>
          </w:cols>
        </w:sectPr>
      </w:pPr>
    </w:p>
    <w:p>
      <w:pPr>
        <w:tabs>
          <w:tab w:pos="3083" w:val="left" w:leader="none"/>
        </w:tabs>
        <w:spacing w:before="166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323.498444pt;margin-top:1.254935pt;width:6.6407pt;height:56.668377pt;mso-position-horizontal-relative:page;mso-position-vertical-relative:paragraph;z-index:-4347" type="#_x0000_t202" filled="f" stroked="f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w w:val="103"/>
                      <w:sz w:val="9"/>
                      <w:szCs w:val="9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pe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deg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F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290039pt;margin-top:1.254935pt;width:6.6407pt;height:56.668377pt;mso-position-horizontal-relative:page;mso-position-vertical-relative:paragraph;z-index:-4345" type="#_x0000_t202" filled="f" stroked="f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w w:val="103"/>
                      <w:sz w:val="9"/>
                      <w:szCs w:val="9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pe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u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w w:val="103"/>
                      <w:sz w:val="9"/>
                      <w:szCs w:val="9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deg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w w:val="103"/>
                      <w:sz w:val="9"/>
                      <w:szCs w:val="9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3"/>
                      <w:sz w:val="9"/>
                      <w:szCs w:val="9"/>
                    </w:rPr>
                    <w:t>ee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w w:val="100"/>
                      <w:sz w:val="9"/>
                      <w:szCs w:val="9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w w:val="103"/>
                      <w:sz w:val="9"/>
                      <w:szCs w:val="9"/>
                    </w:rPr>
                    <w:t>F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3"/>
                      <w:sz w:val="9"/>
                      <w:szCs w:val="9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083" w:val="left" w:leader="none"/>
        </w:tabs>
        <w:spacing w:before="166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083" w:val="left" w:leader="none"/>
        </w:tabs>
        <w:spacing w:before="166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083" w:val="left" w:leader="none"/>
        </w:tabs>
        <w:spacing w:before="166"/>
        <w:ind w:left="34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3139" w:val="left" w:leader="none"/>
        </w:tabs>
        <w:spacing w:before="166"/>
        <w:ind w:left="403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center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16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9"/>
          <w:szCs w:val="9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745" w:val="left" w:leader="none"/>
          <w:tab w:pos="1267" w:val="left" w:leader="none"/>
          <w:tab w:pos="1786" w:val="left" w:leader="none"/>
        </w:tabs>
        <w:spacing w:before="243"/>
        <w:ind w:left="226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3"/>
        <w:ind w:left="790" w:right="589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40.082458pt;margin-top:-101.069855pt;width:104.348051pt;height:94.626042pt;mso-position-horizontal-relative:page;mso-position-vertical-relative:paragraph;z-index:-4351" coordorigin="6802,-2021" coordsize="2087,1893">
            <v:group style="position:absolute;left:6805;top:-2018;width:2080;height:2" coordorigin="6805,-2018" coordsize="2080,2">
              <v:shape style="position:absolute;left:6805;top:-2018;width:2080;height:2" coordorigin="6805,-2018" coordsize="2080,0" path="m6805,-2018l8885,-2018e" filled="f" stroked="t" strokeweight=".373026pt" strokecolor="#231F20">
                <v:path arrowok="t"/>
              </v:shape>
            </v:group>
            <v:group style="position:absolute;left:6805;top:-2018;width:2080;height:1885" coordorigin="6805,-2018" coordsize="2080,1885">
              <v:shape style="position:absolute;left:6805;top:-2018;width:2080;height:1885" coordorigin="6805,-2018" coordsize="2080,1885" path="m6805,-133l8885,-133,8885,-2018e" filled="f" stroked="t" strokeweight=".371pt" strokecolor="#231F20">
                <v:path arrowok="t"/>
              </v:shape>
            </v:group>
            <v:group style="position:absolute;left:6805;top:-2018;width:2;height:1885" coordorigin="6805,-2018" coordsize="2,1885">
              <v:shape style="position:absolute;left:6805;top:-2018;width:2;height:1885" coordorigin="6805,-2018" coordsize="0,1885" path="m6805,-2018l6805,-133e" filled="f" stroked="t" strokeweight=".371012pt" strokecolor="#231F20">
                <v:path arrowok="t"/>
              </v:shape>
            </v:group>
            <v:group style="position:absolute;left:6805;top:-133;width:2080;height:2" coordorigin="6805,-133" coordsize="2080,2">
              <v:shape style="position:absolute;left:6805;top:-133;width:2080;height:2" coordorigin="6805,-133" coordsize="2080,0" path="m6805,-133l8885,-133e" filled="f" stroked="t" strokeweight=".371004pt" strokecolor="#231F20">
                <v:path arrowok="t"/>
              </v:shape>
            </v:group>
            <v:group style="position:absolute;left:7060;top:-144;width:7;height:2" coordorigin="7060,-144" coordsize="7,2">
              <v:shape style="position:absolute;left:7060;top:-144;width:7;height:2" coordorigin="7060,-144" coordsize="7,0" path="m7060,-144l7068,-144e" filled="f" stroked="t" strokeweight="1.104pt" strokecolor="#231F20">
                <v:path arrowok="t"/>
              </v:shape>
            </v:group>
            <v:group style="position:absolute;left:7060;top:-2008;width:7;height:2" coordorigin="7060,-2008" coordsize="7,2">
              <v:shape style="position:absolute;left:7060;top:-2008;width:7;height:2" coordorigin="7060,-2008" coordsize="7,0" path="m7060,-2008l7068,-2008e" filled="f" stroked="t" strokeweight=".994pt" strokecolor="#231F20">
                <v:path arrowok="t"/>
              </v:shape>
            </v:group>
            <v:group style="position:absolute;left:7580;top:-144;width:7;height:2" coordorigin="7580,-144" coordsize="7,2">
              <v:shape style="position:absolute;left:7580;top:-144;width:7;height:2" coordorigin="7580,-144" coordsize="7,0" path="m7580,-144l7587,-144e" filled="f" stroked="t" strokeweight="1.104pt" strokecolor="#231F20">
                <v:path arrowok="t"/>
              </v:shape>
            </v:group>
            <v:group style="position:absolute;left:7580;top:-2008;width:7;height:2" coordorigin="7580,-2008" coordsize="7,2">
              <v:shape style="position:absolute;left:7580;top:-2008;width:7;height:2" coordorigin="7580,-2008" coordsize="7,0" path="m7580,-2008l7587,-2008e" filled="f" stroked="t" strokeweight=".994pt" strokecolor="#231F20">
                <v:path arrowok="t"/>
              </v:shape>
            </v:group>
            <v:group style="position:absolute;left:8101;top:-144;width:7;height:2" coordorigin="8101,-144" coordsize="7,2">
              <v:shape style="position:absolute;left:8101;top:-144;width:7;height:2" coordorigin="8101,-144" coordsize="7,0" path="m8101,-144l8108,-144e" filled="f" stroked="t" strokeweight="1.104pt" strokecolor="#231F20">
                <v:path arrowok="t"/>
              </v:shape>
            </v:group>
            <v:group style="position:absolute;left:8101;top:-2008;width:7;height:2" coordorigin="8101,-2008" coordsize="7,2">
              <v:shape style="position:absolute;left:8101;top:-2008;width:7;height:2" coordorigin="8101,-2008" coordsize="7,0" path="m8101,-2008l8108,-2008e" filled="f" stroked="t" strokeweight=".994pt" strokecolor="#231F20">
                <v:path arrowok="t"/>
              </v:shape>
            </v:group>
            <v:group style="position:absolute;left:8620;top:-144;width:7;height:2" coordorigin="8620,-144" coordsize="7,2">
              <v:shape style="position:absolute;left:8620;top:-144;width:7;height:2" coordorigin="8620,-144" coordsize="7,0" path="m8620,-144l8628,-144e" filled="f" stroked="t" strokeweight="1.104pt" strokecolor="#231F20">
                <v:path arrowok="t"/>
              </v:shape>
            </v:group>
            <v:group style="position:absolute;left:8620;top:-2008;width:7;height:2" coordorigin="8620,-2008" coordsize="7,2">
              <v:shape style="position:absolute;left:8620;top:-2008;width:7;height:2" coordorigin="8620,-2008" coordsize="7,0" path="m8620,-2008l8628,-2008e" filled="f" stroked="t" strokeweight=".994pt" strokecolor="#231F20">
                <v:path arrowok="t"/>
              </v:shape>
            </v:group>
            <v:group style="position:absolute;left:6805;top:-402;width:20;height:2" coordorigin="6805,-402" coordsize="20,2">
              <v:shape style="position:absolute;left:6805;top:-402;width:20;height:2" coordorigin="6805,-402" coordsize="20,0" path="m6805,-402l6825,-402,6825,-402e" filled="f" stroked="t" strokeweight=".371pt" strokecolor="#231F20">
                <v:path arrowok="t"/>
              </v:shape>
            </v:group>
            <v:group style="position:absolute;left:8863;top:-402;width:22;height:2" coordorigin="8863,-402" coordsize="22,2">
              <v:shape style="position:absolute;left:8863;top:-402;width:22;height:2" coordorigin="8863,-402" coordsize="22,0" path="m8885,-402l8863,-402,8863,-402e" filled="f" stroked="t" strokeweight=".371pt" strokecolor="#231F20">
                <v:path arrowok="t"/>
              </v:shape>
            </v:group>
            <v:group style="position:absolute;left:6805;top:-672;width:20;height:2" coordorigin="6805,-672" coordsize="20,2">
              <v:shape style="position:absolute;left:6805;top:-672;width:20;height:2" coordorigin="6805,-672" coordsize="20,0" path="m6805,-672l6825,-672,6825,-672e" filled="f" stroked="t" strokeweight=".371pt" strokecolor="#231F20">
                <v:path arrowok="t"/>
              </v:shape>
            </v:group>
            <v:group style="position:absolute;left:8863;top:-672;width:22;height:2" coordorigin="8863,-672" coordsize="22,2">
              <v:shape style="position:absolute;left:8863;top:-672;width:22;height:2" coordorigin="8863,-672" coordsize="22,0" path="m8885,-672l8863,-672,8863,-672e" filled="f" stroked="t" strokeweight=".371pt" strokecolor="#231F20">
                <v:path arrowok="t"/>
              </v:shape>
            </v:group>
            <v:group style="position:absolute;left:6805;top:-941;width:20;height:2" coordorigin="6805,-941" coordsize="20,2">
              <v:shape style="position:absolute;left:6805;top:-941;width:20;height:2" coordorigin="6805,-941" coordsize="20,0" path="m6805,-941l6825,-941,6825,-941e" filled="f" stroked="t" strokeweight=".371pt" strokecolor="#231F20">
                <v:path arrowok="t"/>
              </v:shape>
            </v:group>
            <v:group style="position:absolute;left:8863;top:-941;width:22;height:2" coordorigin="8863,-941" coordsize="22,2">
              <v:shape style="position:absolute;left:8863;top:-941;width:22;height:2" coordorigin="8863,-941" coordsize="22,0" path="m8885,-941l8863,-941,8863,-941e" filled="f" stroked="t" strokeweight=".371pt" strokecolor="#231F20">
                <v:path arrowok="t"/>
              </v:shape>
            </v:group>
            <v:group style="position:absolute;left:6805;top:-1211;width:20;height:2" coordorigin="6805,-1211" coordsize="20,2">
              <v:shape style="position:absolute;left:6805;top:-1211;width:20;height:2" coordorigin="6805,-1211" coordsize="20,0" path="m6805,-1211l6825,-1211,6825,-1211e" filled="f" stroked="t" strokeweight=".371pt" strokecolor="#231F20">
                <v:path arrowok="t"/>
              </v:shape>
            </v:group>
            <v:group style="position:absolute;left:8863;top:-1211;width:22;height:2" coordorigin="8863,-1211" coordsize="22,2">
              <v:shape style="position:absolute;left:8863;top:-1211;width:22;height:2" coordorigin="8863,-1211" coordsize="22,0" path="m8885,-1211l8863,-1211,8863,-1211e" filled="f" stroked="t" strokeweight=".371pt" strokecolor="#231F20">
                <v:path arrowok="t"/>
              </v:shape>
            </v:group>
            <v:group style="position:absolute;left:6805;top:-1481;width:20;height:2" coordorigin="6805,-1481" coordsize="20,2">
              <v:shape style="position:absolute;left:6805;top:-1481;width:20;height:2" coordorigin="6805,-1481" coordsize="20,0" path="m6805,-1481l6825,-1481,6825,-1481e" filled="f" stroked="t" strokeweight=".371pt" strokecolor="#231F20">
                <v:path arrowok="t"/>
              </v:shape>
            </v:group>
            <v:group style="position:absolute;left:8863;top:-1481;width:22;height:2" coordorigin="8863,-1481" coordsize="22,2">
              <v:shape style="position:absolute;left:8863;top:-1481;width:22;height:2" coordorigin="8863,-1481" coordsize="22,0" path="m8885,-1481l8863,-1481,8863,-1481e" filled="f" stroked="t" strokeweight=".371pt" strokecolor="#231F20">
                <v:path arrowok="t"/>
              </v:shape>
            </v:group>
            <v:group style="position:absolute;left:6805;top:-1750;width:20;height:2" coordorigin="6805,-1750" coordsize="20,2">
              <v:shape style="position:absolute;left:6805;top:-1750;width:20;height:2" coordorigin="6805,-1750" coordsize="20,0" path="m6805,-1750l6825,-1750,6825,-1750e" filled="f" stroked="t" strokeweight=".371pt" strokecolor="#231F20">
                <v:path arrowok="t"/>
              </v:shape>
            </v:group>
            <v:group style="position:absolute;left:8863;top:-1750;width:22;height:2" coordorigin="8863,-1750" coordsize="22,2">
              <v:shape style="position:absolute;left:8863;top:-1750;width:22;height:2" coordorigin="8863,-1750" coordsize="22,0" path="m8885,-1750l8863,-1750,8863,-1750e" filled="f" stroked="t" strokeweight=".371pt" strokecolor="#231F20">
                <v:path arrowok="t"/>
              </v:shape>
            </v:group>
            <v:group style="position:absolute;left:6805;top:-2018;width:2080;height:1885" coordorigin="6805,-2018" coordsize="2080,1885">
              <v:shape style="position:absolute;left:6805;top:-2018;width:2080;height:1885" coordorigin="6805,-2018" coordsize="2080,1885" path="m6805,-133l8885,-133,8885,-2018e" filled="f" stroked="t" strokeweight=".371pt" strokecolor="#231F20">
                <v:path arrowok="t"/>
              </v:shape>
            </v:group>
            <v:group style="position:absolute;left:7037;top:-429;width:49;height:49" coordorigin="7037,-429" coordsize="49,49">
              <v:shape style="position:absolute;left:7037;top:-429;width:49;height:49" coordorigin="7037,-429" coordsize="49,49" path="m7037,-404l7037,-418,7048,-429,7062,-429,7075,-429,7086,-418,7086,-404,7086,-391,7075,-380,7062,-380,7048,-380,7037,-391,7037,-404xe" filled="f" stroked="t" strokeweight=".371pt" strokecolor="#696B6D">
                <v:path arrowok="t"/>
              </v:shape>
            </v:group>
            <v:group style="position:absolute;left:7298;top:-698;width:49;height:49" coordorigin="7298,-698" coordsize="49,49">
              <v:shape style="position:absolute;left:7298;top:-698;width:49;height:49" coordorigin="7298,-698" coordsize="49,49" path="m7298,-674l7298,-688,7309,-698,7322,-698,7336,-698,7347,-688,7347,-674,7347,-661,7336,-650,7322,-650,7309,-650,7298,-661,7298,-674xe" filled="f" stroked="t" strokeweight=".371pt" strokecolor="#696B6D">
                <v:path arrowok="t"/>
              </v:shape>
            </v:group>
            <v:group style="position:absolute;left:7557;top:-1238;width:49;height:49" coordorigin="7557,-1238" coordsize="49,49">
              <v:shape style="position:absolute;left:7557;top:-1238;width:49;height:49" coordorigin="7557,-1238" coordsize="49,49" path="m7557,-1213l7557,-1227,7568,-1238,7581,-1238,7595,-1238,7605,-1227,7605,-1213,7605,-1200,7595,-1189,7581,-1189,7568,-1189,7557,-1200,7557,-1213xe" filled="f" stroked="t" strokeweight=".371pt" strokecolor="#696B6D">
                <v:path arrowok="t"/>
              </v:shape>
            </v:group>
            <v:group style="position:absolute;left:7818;top:-1346;width:49;height:49" coordorigin="7818,-1346" coordsize="49,49">
              <v:shape style="position:absolute;left:7818;top:-1346;width:49;height:49" coordorigin="7818,-1346" coordsize="49,49" path="m7818,-1322l7818,-1335,7828,-1346,7842,-1346,7855,-1346,7866,-1335,7866,-1322,7866,-1308,7855,-1297,7842,-1297,7828,-1297,7818,-1308,7818,-1322xe" filled="f" stroked="t" strokeweight=".371pt" strokecolor="#696B6D">
                <v:path arrowok="t"/>
              </v:shape>
            </v:group>
            <v:group style="position:absolute;left:8078;top:-1467;width:49;height:49" coordorigin="8078,-1467" coordsize="49,49">
              <v:shape style="position:absolute;left:8078;top:-1467;width:49;height:49" coordorigin="8078,-1467" coordsize="49,49" path="m8078,-1443l8078,-1457,8089,-1467,8103,-1467,8116,-1467,8127,-1457,8127,-1443,8127,-1430,8116,-1419,8103,-1419,8089,-1419,8078,-1430,8078,-1443xe" filled="f" stroked="t" strokeweight=".371pt" strokecolor="#696B6D">
                <v:path arrowok="t"/>
              </v:shape>
            </v:group>
            <v:group style="position:absolute;left:8337;top:-1912;width:49;height:49" coordorigin="8337,-1912" coordsize="49,49">
              <v:shape style="position:absolute;left:8337;top:-1912;width:49;height:49" coordorigin="8337,-1912" coordsize="49,49" path="m8337,-1887l8337,-1901,8348,-1912,8361,-1912,8375,-1912,8385,-1901,8385,-1887,8385,-1874,8375,-1863,8361,-1863,8348,-1863,8337,-1874,8337,-1887xe" filled="f" stroked="t" strokeweight=".371pt" strokecolor="#696B6D">
                <v:path arrowok="t"/>
              </v:shape>
            </v:group>
            <v:group style="position:absolute;left:7064;top:-1890;width:1299;height:1492" coordorigin="7064,-1890" coordsize="1299,1492">
              <v:shape style="position:absolute;left:7064;top:-1890;width:1299;height:1492" coordorigin="7064,-1890" coordsize="1299,1492" path="m7064,-398l7090,-398,7117,-409,7168,-451,7221,-517,7245,-559,7272,-603,7298,-650,7325,-698,7351,-747,7376,-798,7402,-849,7429,-897,7439,-916,7469,-973,7500,-1029,7533,-1085,7568,-1139,7607,-1190,7648,-1240,7714,-1302,7767,-1337,7821,-1363,7880,-1377,7941,-1385,7981,-1388,8001,-1390,8073,-1402,8130,-1428,8177,-1467,8216,-1515,8249,-1568,8277,-1625,8313,-1715,8337,-1794,8363,-1890e" filled="f" stroked="t" strokeweight=".371pt" strokecolor="#76787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1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66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9"/>
          <w:szCs w:val="9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tabs>
          <w:tab w:pos="519" w:val="left" w:leader="none"/>
          <w:tab w:pos="1040" w:val="left" w:leader="none"/>
          <w:tab w:pos="1560" w:val="left" w:leader="none"/>
        </w:tabs>
        <w:spacing w:before="243"/>
        <w:ind w:left="0" w:right="2566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spacing w:val="0"/>
          <w:w w:val="10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13"/>
        <w:ind w:left="790" w:right="3381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76.873505pt;margin-top:-101.07032pt;width:104.348024pt;height:94.627001pt;mso-position-horizontal-relative:page;mso-position-vertical-relative:paragraph;z-index:-4350" coordorigin="9537,-2021" coordsize="2087,1893">
            <v:group style="position:absolute;left:9541;top:-2018;width:2079;height:2" coordorigin="9541,-2018" coordsize="2079,2">
              <v:shape style="position:absolute;left:9541;top:-2018;width:2079;height:2" coordorigin="9541,-2018" coordsize="2079,0" path="m9541,-2018l11621,-2018e" filled="f" stroked="t" strokeweight=".373026pt" strokecolor="#231F20">
                <v:path arrowok="t"/>
              </v:shape>
            </v:group>
            <v:group style="position:absolute;left:9541;top:-2018;width:2079;height:1885" coordorigin="9541,-2018" coordsize="2079,1885">
              <v:shape style="position:absolute;left:9541;top:-2018;width:2079;height:1885" coordorigin="9541,-2018" coordsize="2079,1885" path="m9541,-133l11621,-133,11621,-2018e" filled="f" stroked="t" strokeweight=".371pt" strokecolor="#231F20">
                <v:path arrowok="t"/>
              </v:shape>
            </v:group>
            <v:group style="position:absolute;left:9541;top:-2018;width:2;height:1885" coordorigin="9541,-2018" coordsize="2,1885">
              <v:shape style="position:absolute;left:9541;top:-2018;width:2;height:1885" coordorigin="9541,-2018" coordsize="0,1885" path="m9541,-2018l9541,-133e" filled="f" stroked="t" strokeweight=".371998pt" strokecolor="#231F20">
                <v:path arrowok="t"/>
              </v:shape>
            </v:group>
            <v:group style="position:absolute;left:9541;top:-133;width:2079;height:2" coordorigin="9541,-133" coordsize="2079,2">
              <v:shape style="position:absolute;left:9541;top:-133;width:2079;height:2" coordorigin="9541,-133" coordsize="2079,0" path="m9541,-133l11621,-133e" filled="f" stroked="t" strokeweight=".371004pt" strokecolor="#231F20">
                <v:path arrowok="t"/>
              </v:shape>
            </v:group>
            <v:group style="position:absolute;left:9796;top:-144;width:7;height:2" coordorigin="9796,-144" coordsize="7,2">
              <v:shape style="position:absolute;left:9796;top:-144;width:7;height:2" coordorigin="9796,-144" coordsize="7,0" path="m9796,-144l9803,-144e" filled="f" stroked="t" strokeweight="1.104pt" strokecolor="#231F20">
                <v:path arrowok="t"/>
              </v:shape>
            </v:group>
            <v:group style="position:absolute;left:9796;top:-2008;width:7;height:2" coordorigin="9796,-2008" coordsize="7,2">
              <v:shape style="position:absolute;left:9796;top:-2008;width:7;height:2" coordorigin="9796,-2008" coordsize="7,0" path="m9796,-2008l9803,-2008e" filled="f" stroked="t" strokeweight=".994pt" strokecolor="#231F20">
                <v:path arrowok="t"/>
              </v:shape>
            </v:group>
            <v:group style="position:absolute;left:10315;top:-144;width:7;height:2" coordorigin="10315,-144" coordsize="7,2">
              <v:shape style="position:absolute;left:10315;top:-144;width:7;height:2" coordorigin="10315,-144" coordsize="7,0" path="m10315,-144l10323,-144e" filled="f" stroked="t" strokeweight="1.104pt" strokecolor="#231F20">
                <v:path arrowok="t"/>
              </v:shape>
            </v:group>
            <v:group style="position:absolute;left:10315;top:-2008;width:7;height:2" coordorigin="10315,-2008" coordsize="7,2">
              <v:shape style="position:absolute;left:10315;top:-2008;width:7;height:2" coordorigin="10315,-2008" coordsize="7,0" path="m10315,-2008l10323,-2008e" filled="f" stroked="t" strokeweight=".994pt" strokecolor="#231F20">
                <v:path arrowok="t"/>
              </v:shape>
            </v:group>
            <v:group style="position:absolute;left:10837;top:-144;width:7;height:2" coordorigin="10837,-144" coordsize="7,2">
              <v:shape style="position:absolute;left:10837;top:-144;width:7;height:2" coordorigin="10837,-144" coordsize="7,0" path="m10837,-144l10844,-144e" filled="f" stroked="t" strokeweight="1.104pt" strokecolor="#231F20">
                <v:path arrowok="t"/>
              </v:shape>
            </v:group>
            <v:group style="position:absolute;left:10837;top:-2008;width:7;height:2" coordorigin="10837,-2008" coordsize="7,2">
              <v:shape style="position:absolute;left:10837;top:-2008;width:7;height:2" coordorigin="10837,-2008" coordsize="7,0" path="m10837,-2008l10844,-2008e" filled="f" stroked="t" strokeweight=".994pt" strokecolor="#231F20">
                <v:path arrowok="t"/>
              </v:shape>
            </v:group>
            <v:group style="position:absolute;left:11356;top:-144;width:7;height:2" coordorigin="11356,-144" coordsize="7,2">
              <v:shape style="position:absolute;left:11356;top:-144;width:7;height:2" coordorigin="11356,-144" coordsize="7,0" path="m11356,-144l11364,-144e" filled="f" stroked="t" strokeweight="1.104pt" strokecolor="#231F20">
                <v:path arrowok="t"/>
              </v:shape>
            </v:group>
            <v:group style="position:absolute;left:11356;top:-2008;width:7;height:2" coordorigin="11356,-2008" coordsize="7,2">
              <v:shape style="position:absolute;left:11356;top:-2008;width:7;height:2" coordorigin="11356,-2008" coordsize="7,0" path="m11356,-2008l11364,-2008e" filled="f" stroked="t" strokeweight=".994pt" strokecolor="#231F20">
                <v:path arrowok="t"/>
              </v:shape>
            </v:group>
            <v:group style="position:absolute;left:9541;top:-402;width:20;height:2" coordorigin="9541,-402" coordsize="20,2">
              <v:shape style="position:absolute;left:9541;top:-402;width:20;height:2" coordorigin="9541,-402" coordsize="20,0" path="m9541,-402l9561,-402,9561,-402e" filled="f" stroked="t" strokeweight=".371pt" strokecolor="#231F20">
                <v:path arrowok="t"/>
              </v:shape>
            </v:group>
            <v:group style="position:absolute;left:11599;top:-402;width:22;height:2" coordorigin="11599,-402" coordsize="22,2">
              <v:shape style="position:absolute;left:11599;top:-402;width:22;height:2" coordorigin="11599,-402" coordsize="22,0" path="m11621,-402l11599,-402,11599,-402e" filled="f" stroked="t" strokeweight=".371pt" strokecolor="#231F20">
                <v:path arrowok="t"/>
              </v:shape>
            </v:group>
            <v:group style="position:absolute;left:9541;top:-672;width:20;height:2" coordorigin="9541,-672" coordsize="20,2">
              <v:shape style="position:absolute;left:9541;top:-672;width:20;height:2" coordorigin="9541,-672" coordsize="20,0" path="m9541,-672l9561,-672,9561,-672e" filled="f" stroked="t" strokeweight=".371pt" strokecolor="#231F20">
                <v:path arrowok="t"/>
              </v:shape>
            </v:group>
            <v:group style="position:absolute;left:11599;top:-672;width:22;height:2" coordorigin="11599,-672" coordsize="22,2">
              <v:shape style="position:absolute;left:11599;top:-672;width:22;height:2" coordorigin="11599,-672" coordsize="22,0" path="m11621,-672l11599,-672,11599,-672e" filled="f" stroked="t" strokeweight=".371pt" strokecolor="#231F20">
                <v:path arrowok="t"/>
              </v:shape>
            </v:group>
            <v:group style="position:absolute;left:9541;top:-941;width:20;height:2" coordorigin="9541,-941" coordsize="20,2">
              <v:shape style="position:absolute;left:9541;top:-941;width:20;height:2" coordorigin="9541,-941" coordsize="20,0" path="m9541,-941l9561,-941,9561,-941e" filled="f" stroked="t" strokeweight=".371pt" strokecolor="#231F20">
                <v:path arrowok="t"/>
              </v:shape>
            </v:group>
            <v:group style="position:absolute;left:11599;top:-941;width:22;height:2" coordorigin="11599,-941" coordsize="22,2">
              <v:shape style="position:absolute;left:11599;top:-941;width:22;height:2" coordorigin="11599,-941" coordsize="22,0" path="m11621,-941l11599,-941,11599,-941e" filled="f" stroked="t" strokeweight=".371pt" strokecolor="#231F20">
                <v:path arrowok="t"/>
              </v:shape>
            </v:group>
            <v:group style="position:absolute;left:9541;top:-1211;width:20;height:2" coordorigin="9541,-1211" coordsize="20,2">
              <v:shape style="position:absolute;left:9541;top:-1211;width:20;height:2" coordorigin="9541,-1211" coordsize="20,0" path="m9541,-1211l9561,-1211,9561,-1211e" filled="f" stroked="t" strokeweight=".371pt" strokecolor="#231F20">
                <v:path arrowok="t"/>
              </v:shape>
            </v:group>
            <v:group style="position:absolute;left:11599;top:-1211;width:22;height:2" coordorigin="11599,-1211" coordsize="22,2">
              <v:shape style="position:absolute;left:11599;top:-1211;width:22;height:2" coordorigin="11599,-1211" coordsize="22,0" path="m11621,-1211l11599,-1211,11599,-1211e" filled="f" stroked="t" strokeweight=".371pt" strokecolor="#231F20">
                <v:path arrowok="t"/>
              </v:shape>
            </v:group>
            <v:group style="position:absolute;left:9541;top:-1481;width:20;height:2" coordorigin="9541,-1481" coordsize="20,2">
              <v:shape style="position:absolute;left:9541;top:-1481;width:20;height:2" coordorigin="9541,-1481" coordsize="20,0" path="m9541,-1481l9561,-1481,9561,-1481e" filled="f" stroked="t" strokeweight=".371pt" strokecolor="#231F20">
                <v:path arrowok="t"/>
              </v:shape>
            </v:group>
            <v:group style="position:absolute;left:11599;top:-1481;width:22;height:2" coordorigin="11599,-1481" coordsize="22,2">
              <v:shape style="position:absolute;left:11599;top:-1481;width:22;height:2" coordorigin="11599,-1481" coordsize="22,0" path="m11621,-1481l11599,-1481,11599,-1481e" filled="f" stroked="t" strokeweight=".371pt" strokecolor="#231F20">
                <v:path arrowok="t"/>
              </v:shape>
            </v:group>
            <v:group style="position:absolute;left:9541;top:-1750;width:20;height:2" coordorigin="9541,-1750" coordsize="20,2">
              <v:shape style="position:absolute;left:9541;top:-1750;width:20;height:2" coordorigin="9541,-1750" coordsize="20,0" path="m9541,-1750l9561,-1750,9561,-1750e" filled="f" stroked="t" strokeweight=".371pt" strokecolor="#231F20">
                <v:path arrowok="t"/>
              </v:shape>
            </v:group>
            <v:group style="position:absolute;left:11599;top:-1750;width:22;height:2" coordorigin="11599,-1750" coordsize="22,2">
              <v:shape style="position:absolute;left:11599;top:-1750;width:22;height:2" coordorigin="11599,-1750" coordsize="22,0" path="m11621,-1750l11599,-1750,11599,-1750e" filled="f" stroked="t" strokeweight=".371pt" strokecolor="#231F20">
                <v:path arrowok="t"/>
              </v:shape>
            </v:group>
            <v:group style="position:absolute;left:9541;top:-2018;width:2079;height:1885" coordorigin="9541,-2018" coordsize="2079,1885">
              <v:shape style="position:absolute;left:9541;top:-2018;width:2079;height:1885" coordorigin="9541,-2018" coordsize="2079,1885" path="m9541,-133l11621,-133,11621,-2018e" filled="f" stroked="t" strokeweight=".371pt" strokecolor="#231F20">
                <v:path arrowok="t"/>
              </v:shape>
            </v:group>
            <v:group style="position:absolute;left:9773;top:-429;width:49;height:49" coordorigin="9773,-429" coordsize="49,49">
              <v:shape style="position:absolute;left:9773;top:-429;width:49;height:49" coordorigin="9773,-429" coordsize="49,49" path="m9773,-404l9773,-418,9784,-429,9798,-429,9811,-429,9822,-418,9822,-404,9822,-391,9811,-380,9798,-380,9784,-380,9773,-391,9773,-404xe" filled="f" stroked="t" strokeweight=".371pt" strokecolor="#696B6D">
                <v:path arrowok="t"/>
              </v:shape>
            </v:group>
            <v:group style="position:absolute;left:10034;top:-698;width:49;height:49" coordorigin="10034,-698" coordsize="49,49">
              <v:shape style="position:absolute;left:10034;top:-698;width:49;height:49" coordorigin="10034,-698" coordsize="49,49" path="m10034,-674l10034,-688,10045,-698,10058,-698,10072,-698,10083,-688,10083,-674,10083,-661,10072,-650,10058,-650,10045,-650,10034,-661,10034,-674xe" filled="f" stroked="t" strokeweight=".371pt" strokecolor="#696B6D">
                <v:path arrowok="t"/>
              </v:shape>
            </v:group>
            <v:group style="position:absolute;left:10293;top:-1238;width:49;height:49" coordorigin="10293,-1238" coordsize="49,49">
              <v:shape style="position:absolute;left:10293;top:-1238;width:49;height:49" coordorigin="10293,-1238" coordsize="49,49" path="m10293,-1213l10293,-1227,10303,-1238,10317,-1238,10330,-1238,10341,-1227,10341,-1213,10341,-1200,10330,-1189,10317,-1189,10303,-1189,10293,-1200,10293,-1213xe" filled="f" stroked="t" strokeweight=".371pt" strokecolor="#696B6D">
                <v:path arrowok="t"/>
              </v:shape>
            </v:group>
            <v:group style="position:absolute;left:10553;top:-1346;width:49;height:49" coordorigin="10553,-1346" coordsize="49,49">
              <v:shape style="position:absolute;left:10553;top:-1346;width:49;height:49" coordorigin="10553,-1346" coordsize="49,49" path="m10553,-1322l10553,-1335,10564,-1346,10578,-1346,10591,-1346,10602,-1335,10602,-1322,10602,-1308,10591,-1297,10578,-1297,10564,-1297,10553,-1308,10553,-1322xe" filled="f" stroked="t" strokeweight=".371pt" strokecolor="#696B6D">
                <v:path arrowok="t"/>
              </v:shape>
            </v:group>
            <v:group style="position:absolute;left:10814;top:-1467;width:49;height:49" coordorigin="10814,-1467" coordsize="49,49">
              <v:shape style="position:absolute;left:10814;top:-1467;width:49;height:49" coordorigin="10814,-1467" coordsize="49,49" path="m10814,-1443l10814,-1457,10825,-1467,10838,-1467,10852,-1467,10863,-1457,10863,-1443,10863,-1430,10852,-1419,10838,-1419,10825,-1419,10814,-1430,10814,-1443xe" filled="f" stroked="t" strokeweight=".371pt" strokecolor="#696B6D">
                <v:path arrowok="t"/>
              </v:shape>
            </v:group>
            <v:group style="position:absolute;left:11073;top:-1912;width:49;height:49" coordorigin="11073,-1912" coordsize="49,49">
              <v:shape style="position:absolute;left:11073;top:-1912;width:49;height:49" coordorigin="11073,-1912" coordsize="49,49" path="m11073,-1887l11073,-1901,11083,-1912,11097,-1912,11110,-1912,11121,-1901,11121,-1887,11121,-1874,11110,-1863,11097,-1863,11083,-1863,11073,-1874,11073,-1887xe" filled="f" stroked="t" strokeweight=".371pt" strokecolor="#696B6D">
                <v:path arrowok="t"/>
              </v:shape>
            </v:group>
            <v:group style="position:absolute;left:9800;top:-1885;width:1299;height:1556" coordorigin="9800,-1885" coordsize="1299,1556">
              <v:shape style="position:absolute;left:9800;top:-1885;width:1299;height:1556" coordorigin="9800,-1885" coordsize="1299,1556" path="m9800,-402l9826,-354,9853,-332,9877,-329,9904,-347,9952,-416,9993,-502,10035,-604,10077,-716,10099,-774,10121,-833,10144,-891,10168,-948,10193,-1003,10247,-1106,10307,-1194,10374,-1261,10449,-1302,10527,-1317,10567,-1318,10587,-1319,10647,-1324,10724,-1346,10788,-1388,10833,-1433,10873,-1483,10909,-1536,10941,-1591,10972,-1647,10992,-1685,11002,-1704,11012,-1723,11022,-1741,11048,-1792,11073,-1839,11099,-1885e" filled="f" stroked="t" strokeweight=".371pt" strokecolor="#76787B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10"/>
          <w:w w:val="105"/>
          <w:sz w:val="9"/>
          <w:szCs w:val="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5"/>
          <w:sz w:val="9"/>
          <w:szCs w:val="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5"/>
          <w:sz w:val="9"/>
          <w:szCs w:val="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5"/>
          <w:sz w:val="9"/>
          <w:szCs w:val="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after="0"/>
        <w:jc w:val="center"/>
        <w:rPr>
          <w:rFonts w:ascii="Arial" w:hAnsi="Arial" w:cs="Arial" w:eastAsia="Arial"/>
          <w:sz w:val="9"/>
          <w:szCs w:val="9"/>
        </w:rPr>
        <w:sectPr>
          <w:type w:val="continuous"/>
          <w:pgSz w:w="15840" w:h="24480"/>
          <w:pgMar w:top="5660" w:bottom="5660" w:left="1660" w:right="1660"/>
          <w:cols w:num="4" w:equalWidth="0">
            <w:col w:w="5114" w:space="40"/>
            <w:col w:w="1839" w:space="40"/>
            <w:col w:w="818" w:space="40"/>
            <w:col w:w="4629"/>
          </w:cols>
        </w:sectPr>
      </w:pPr>
    </w:p>
    <w:p>
      <w:pPr>
        <w:spacing w:before="48"/>
        <w:ind w:left="225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88.375pt;margin-top:5.059363pt;width:24.25pt;height:48.25pt;mso-position-horizontal-relative:page;mso-position-vertical-relative:paragraph;z-index:-4349" coordorigin="1768,101" coordsize="485,965">
            <v:group style="position:absolute;left:1892;top:464;width:238;height:239" coordorigin="1892,464" coordsize="238,239">
              <v:shape style="position:absolute;left:1892;top:464;width:238;height:239" coordorigin="1892,464" coordsize="238,239" path="m2130,584l2112,647,2064,691,2021,703,1996,701,1934,675,1897,624,1892,604,1893,577,1917,512,1964,473,2004,464,2028,466,2089,494,2124,547,2130,584xe" filled="f" stroked="t" strokeweight=".25pt" strokecolor="#231F20">
                <v:path arrowok="t"/>
              </v:shape>
            </v:group>
            <v:group style="position:absolute;left:1770;top:584;width:480;height:2" coordorigin="1770,584" coordsize="480,2">
              <v:shape style="position:absolute;left:1770;top:584;width:480;height:2" coordorigin="1770,584" coordsize="480,0" path="m1770,584l2250,584e" filled="f" stroked="t" strokeweight=".25pt" strokecolor="#231F20">
                <v:path arrowok="t"/>
              </v:shape>
            </v:group>
            <v:group style="position:absolute;left:2010;top:104;width:2;height:960" coordorigin="2010,104" coordsize="2,960">
              <v:shape style="position:absolute;left:2010;top:104;width:2;height:960" coordorigin="2010,104" coordsize="0,960" path="m2010,104l2010,106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059363pt;width:24.25pt;height:48.25pt;mso-position-horizontal-relative:page;mso-position-vertical-relative:paragraph;z-index:-4348" coordorigin="13588,101" coordsize="485,965">
            <v:group style="position:absolute;left:13712;top:464;width:238;height:239" coordorigin="13712,464" coordsize="238,239">
              <v:shape style="position:absolute;left:13712;top:464;width:238;height:239" coordorigin="13712,464" coordsize="238,239" path="m13950,584l13932,647,13884,691,13841,703,13816,701,13754,675,13717,624,13712,604,13713,577,13737,512,13784,473,13824,464,13848,466,13909,494,13944,547,13950,584xe" filled="f" stroked="t" strokeweight=".25pt" strokecolor="#231F20">
                <v:path arrowok="t"/>
              </v:shape>
            </v:group>
            <v:group style="position:absolute;left:13590;top:584;width:480;height:2" coordorigin="13590,584" coordsize="480,2">
              <v:shape style="position:absolute;left:13590;top:584;width:480;height:2" coordorigin="13590,584" coordsize="480,0" path="m13590,584l14070,584e" filled="f" stroked="t" strokeweight=".25pt" strokecolor="#231F20">
                <v:path arrowok="t"/>
              </v:shape>
            </v:group>
            <v:group style="position:absolute;left:13830;top:104;width:2;height:960" coordorigin="13830,104" coordsize="2,960">
              <v:shape style="position:absolute;left:13830;top:104;width:2;height:960" coordorigin="13830,104" coordsize="0,960" path="m13830,104l13830,106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15.7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Higher-order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polynomial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fits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/>
        <w:ind w:right="1187" w:firstLine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15.7.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six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fifth-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right="5916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15.2.3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0"/>
          <w:w w:val="105"/>
        </w:rPr>
        <w:t>Practical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0"/>
          <w:w w:val="105"/>
        </w:rPr>
        <w:t>Application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70"/>
        <w:jc w:val="both"/>
      </w:pP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briefl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replacin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skie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Vienn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powe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polynomia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curv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artificia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characteristic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cottag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picture,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presenc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minor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“noise.”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second-orde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curv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interpolat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15</w:t>
      </w:r>
      <w:r>
        <w:rPr>
          <w:b w:val="0"/>
          <w:bCs w:val="0"/>
          <w:color w:val="231F20"/>
          <w:spacing w:val="-3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4350" w:right="393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cottage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4350" w:right="410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4350" w:right="266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54" w:lineRule="auto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158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4342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15.5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Removing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sky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3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'Witney.jpg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clrs]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size(p);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1:cols;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sky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1:700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double(p(row,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color));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coef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polyfit(x,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ncr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polyval(coef,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sky(row,:,color)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uint8(ncr);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image(sky)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4343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imwrite(sky,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'sky.jpg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630" w:right="257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5125"/>
        <w:jc w:val="left"/>
      </w:pPr>
      <w:r>
        <w:rPr/>
        <w:pict>
          <v:group style="position:absolute;margin-left:88.375pt;margin-top:28.023584pt;width:24.25pt;height:48.25pt;mso-position-horizontal-relative:page;mso-position-vertical-relative:paragraph;z-index:-4340" coordorigin="1768,560" coordsize="485,965">
            <v:group style="position:absolute;left:1892;top:923;width:238;height:239" coordorigin="1892,923" coordsize="238,239">
              <v:shape style="position:absolute;left:1892;top:923;width:238;height:239" coordorigin="1892,923" coordsize="238,239" path="m2130,1043l2112,1107,2064,1150,2021,1162,1996,1161,1934,1134,1897,1083,1892,1063,1893,1036,1917,971,1964,932,2004,923,2028,925,2089,953,2124,1006,2130,1043xe" filled="f" stroked="t" strokeweight=".25pt" strokecolor="#231F20">
                <v:path arrowok="t"/>
              </v:shape>
            </v:group>
            <v:group style="position:absolute;left:1770;top:1043;width:480;height:2" coordorigin="1770,1043" coordsize="480,2">
              <v:shape style="position:absolute;left:1770;top:1043;width:480;height:2" coordorigin="1770,1043" coordsize="480,0" path="m1770,1043l2250,1043e" filled="f" stroked="t" strokeweight=".25pt" strokecolor="#231F20">
                <v:path arrowok="t"/>
              </v:shape>
            </v:group>
            <v:group style="position:absolute;left:2010;top:563;width:2;height:960" coordorigin="2010,563" coordsize="2,960">
              <v:shape style="position:absolute;left:2010;top:563;width:2;height:960" coordorigin="2010,563" coordsize="0,960" path="m2010,563l2010,152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8.023584pt;width:24.25pt;height:48.25pt;mso-position-horizontal-relative:page;mso-position-vertical-relative:paragraph;z-index:-4339" coordorigin="13588,560" coordsize="485,965">
            <v:group style="position:absolute;left:13712;top:923;width:238;height:239" coordorigin="13712,923" coordsize="238,239">
              <v:shape style="position:absolute;left:13712;top:923;width:238;height:239" coordorigin="13712,923" coordsize="238,239" path="m13950,1043l13932,1107,13884,1150,13841,1162,13816,1161,13754,1134,13717,1083,13712,1063,13713,1036,13737,971,13784,932,13824,923,13848,925,13909,953,13944,1006,13950,1043xe" filled="f" stroked="t" strokeweight=".25pt" strokecolor="#231F20">
                <v:path arrowok="t"/>
              </v:shape>
            </v:group>
            <v:group style="position:absolute;left:13590;top:1043;width:480;height:2" coordorigin="13590,1043" coordsize="480,2">
              <v:shape style="position:absolute;left:13590;top:1043;width:480;height:2" coordorigin="13590,1043" coordsize="480,0" path="m13590,1043l14070,1043e" filled="f" stroked="t" strokeweight=".25pt" strokecolor="#231F20">
                <v:path arrowok="t"/>
              </v:shape>
            </v:group>
            <v:group style="position:absolute;left:13830;top:563;width:2;height:960" coordorigin="13830,563" coordsize="2,960">
              <v:shape style="position:absolute;left:13830;top:563;width:2;height:960" coordorigin="13830,563" coordsize="0,960" path="m13830,563l13830,152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synthetic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15.8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cottage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smooth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chimneys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smeared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affect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Vienna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synthetic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13.1).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15.9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Vienna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synthetic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80"/>
        <w:ind w:left="4289" w:right="7976" w:firstLine="0"/>
        <w:jc w:val="center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311.431976pt;margin-top:-12.877522pt;width:224.44904pt;height:177.249028pt;mso-position-horizontal-relative:page;mso-position-vertical-relative:paragraph;z-index:-4341" coordorigin="6229,-258" coordsize="4489,3545">
            <v:shape style="position:absolute;left:6235;top:-251;width:4476;height:3532" type="#_x0000_t75">
              <v:imagedata r:id="rId24" o:title=""/>
            </v:shape>
            <v:group style="position:absolute;left:6235;top:3281;width:4476;height:2" coordorigin="6235,3281" coordsize="4476,2">
              <v:shape style="position:absolute;left:6235;top:3281;width:4476;height:2" coordorigin="6235,3281" coordsize="4476,0" path="m6235,3281l10711,3281e" filled="f" stroked="t" strokeweight=".64pt" strokecolor="#231F20">
                <v:path arrowok="t"/>
              </v:shape>
            </v:group>
            <v:group style="position:absolute;left:10711;top:3281;width:2;height:2" coordorigin="10711,3281" coordsize="2,2">
              <v:shape style="position:absolute;left:10711;top:3281;width:2;height:2" coordorigin="10711,3281" coordsize="0,0" path="m10711,3281l10711,3281e" filled="f" stroked="t" strokeweight=".64pt" strokecolor="#231F20">
                <v:path arrowok="t"/>
              </v:shape>
            </v:group>
            <v:group style="position:absolute;left:6235;top:-251;width:4476;height:2" coordorigin="6235,-251" coordsize="4476,2">
              <v:shape style="position:absolute;left:6235;top:-251;width:4476;height:2" coordorigin="6235,-251" coordsize="4476,0" path="m6235,-251l10711,-251e" filled="f" stroked="t" strokeweight=".64pt" strokecolor="#231F20">
                <v:path arrowok="t"/>
              </v:shape>
            </v:group>
            <v:group style="position:absolute;left:10711;top:-251;width:2;height:3532" coordorigin="10711,-251" coordsize="2,3532">
              <v:shape style="position:absolute;left:10711;top:-251;width:2;height:3532" coordorigin="10711,-251" coordsize="0,3532" path="m10711,-251l10711,3281e" filled="f" stroked="t" strokeweight=".64pt" strokecolor="#231F20">
                <v:path arrowok="t"/>
              </v:shape>
            </v:group>
            <v:group style="position:absolute;left:6235;top:-251;width:4476;height:3532" coordorigin="6235,-251" coordsize="4476,3532">
              <v:shape style="position:absolute;left:6235;top:-251;width:4476;height:3532" coordorigin="6235,-251" coordsize="4476,3532" path="m6235,-251l6235,3281,10711,3281e" filled="f" stroked="t" strokeweight=".64pt" strokecolor="#231F20">
                <v:path arrowok="t"/>
              </v:shape>
            </v:group>
            <v:group style="position:absolute;left:10711;top:3281;width:2;height:2" coordorigin="10711,3281" coordsize="2,2">
              <v:shape style="position:absolute;left:10711;top:3281;width:2;height:2" coordorigin="10711,3281" coordsize="0,0" path="m10711,3281l10711,3281e" filled="f" stroked="t" strokeweight=".64pt" strokecolor="#231F20">
                <v:path arrowok="t"/>
              </v:shape>
            </v:group>
            <v:group style="position:absolute;left:6235;top:-251;width:2;height:3532" coordorigin="6235,-251" coordsize="2,3532">
              <v:shape style="position:absolute;left:6235;top:-251;width:2;height:3532" coordorigin="6235,-251" coordsize="0,3532" path="m6235,-251l6235,3281e" filled="f" stroked="t" strokeweight=".64pt" strokecolor="#231F20">
                <v:path arrowok="t"/>
              </v:shape>
            </v:group>
            <v:group style="position:absolute;left:7206;top:3258;width:13;height:2" coordorigin="7206,3258" coordsize="13,2">
              <v:shape style="position:absolute;left:7206;top:3258;width:13;height:2" coordorigin="7206,3258" coordsize="13,0" path="m7206,3258l7219,3258e" filled="f" stroked="t" strokeweight="2.311pt" strokecolor="#231F20">
                <v:path arrowok="t"/>
              </v:shape>
            </v:group>
            <v:group style="position:absolute;left:7212;top:-251;width:2;height:43" coordorigin="7212,-251" coordsize="2,43">
              <v:shape style="position:absolute;left:7212;top:-251;width:2;height:43" coordorigin="7212,-251" coordsize="0,43" path="m7212,-251l7212,-208e" filled="f" stroked="t" strokeweight=".64pt" strokecolor="#231F20">
                <v:path arrowok="t"/>
              </v:shape>
            </v:group>
            <v:group style="position:absolute;left:7212;top:-208;width:2;height:2" coordorigin="7212,-208" coordsize="2,2">
              <v:shape style="position:absolute;left:7212;top:-208;width:2;height:2" coordorigin="7212,-208" coordsize="0,0" path="m7212,-208l7212,-208e" filled="f" stroked="t" strokeweight=".64pt" strokecolor="#231F20">
                <v:path arrowok="t"/>
              </v:shape>
            </v:group>
            <v:group style="position:absolute;left:8183;top:3258;width:13;height:2" coordorigin="8183,3258" coordsize="13,2">
              <v:shape style="position:absolute;left:8183;top:3258;width:13;height:2" coordorigin="8183,3258" coordsize="13,0" path="m8183,3258l8196,3258e" filled="f" stroked="t" strokeweight="2.311pt" strokecolor="#231F20">
                <v:path arrowok="t"/>
              </v:shape>
            </v:group>
            <v:group style="position:absolute;left:8189;top:-251;width:2;height:43" coordorigin="8189,-251" coordsize="2,43">
              <v:shape style="position:absolute;left:8189;top:-251;width:2;height:43" coordorigin="8189,-251" coordsize="0,43" path="m8189,-251l8189,-208e" filled="f" stroked="t" strokeweight=".64pt" strokecolor="#231F20">
                <v:path arrowok="t"/>
              </v:shape>
            </v:group>
            <v:group style="position:absolute;left:8189;top:-208;width:2;height:2" coordorigin="8189,-208" coordsize="2,2">
              <v:shape style="position:absolute;left:8189;top:-208;width:2;height:2" coordorigin="8189,-208" coordsize="0,0" path="m8189,-208l8189,-208e" filled="f" stroked="t" strokeweight=".64pt" strokecolor="#231F20">
                <v:path arrowok="t"/>
              </v:shape>
            </v:group>
            <v:group style="position:absolute;left:9160;top:3258;width:13;height:2" coordorigin="9160,3258" coordsize="13,2">
              <v:shape style="position:absolute;left:9160;top:3258;width:13;height:2" coordorigin="9160,3258" coordsize="13,0" path="m9160,3258l9173,3258e" filled="f" stroked="t" strokeweight="2.311pt" strokecolor="#231F20">
                <v:path arrowok="t"/>
              </v:shape>
            </v:group>
            <v:group style="position:absolute;left:9166;top:-251;width:2;height:43" coordorigin="9166,-251" coordsize="2,43">
              <v:shape style="position:absolute;left:9166;top:-251;width:2;height:43" coordorigin="9166,-251" coordsize="0,43" path="m9166,-251l9166,-208e" filled="f" stroked="t" strokeweight=".64pt" strokecolor="#231F20">
                <v:path arrowok="t"/>
              </v:shape>
            </v:group>
            <v:group style="position:absolute;left:9166;top:-208;width:2;height:2" coordorigin="9166,-208" coordsize="2,2">
              <v:shape style="position:absolute;left:9166;top:-208;width:2;height:2" coordorigin="9166,-208" coordsize="0,0" path="m9166,-208l9166,-208e" filled="f" stroked="t" strokeweight=".64pt" strokecolor="#231F20">
                <v:path arrowok="t"/>
              </v:shape>
            </v:group>
            <v:group style="position:absolute;left:10140;top:3258;width:13;height:2" coordorigin="10140,3258" coordsize="13,2">
              <v:shape style="position:absolute;left:10140;top:3258;width:13;height:2" coordorigin="10140,3258" coordsize="13,0" path="m10140,3258l10153,3258e" filled="f" stroked="t" strokeweight="2.311pt" strokecolor="#231F20">
                <v:path arrowok="t"/>
              </v:shape>
            </v:group>
            <v:group style="position:absolute;left:10147;top:-251;width:2;height:43" coordorigin="10147,-251" coordsize="2,43">
              <v:shape style="position:absolute;left:10147;top:-251;width:2;height:43" coordorigin="10147,-251" coordsize="0,43" path="m10147,-251l10147,-208e" filled="f" stroked="t" strokeweight=".64pt" strokecolor="#231F20">
                <v:path arrowok="t"/>
              </v:shape>
            </v:group>
            <v:group style="position:absolute;left:10147;top:-208;width:2;height:2" coordorigin="10147,-208" coordsize="2,2">
              <v:shape style="position:absolute;left:10147;top:-208;width:2;height:2" coordorigin="10147,-208" coordsize="0,0" path="m10147,-208l10147,-208e" filled="f" stroked="t" strokeweight=".64pt" strokecolor="#231F20">
                <v:path arrowok="t"/>
              </v:shape>
            </v:group>
            <v:group style="position:absolute;left:6235;top:158;width:43;height:2" coordorigin="6235,158" coordsize="43,2">
              <v:shape style="position:absolute;left:6235;top:158;width:43;height:2" coordorigin="6235,158" coordsize="43,0" path="m6235,158l6278,158,6278,158e" filled="f" stroked="t" strokeweight=".64pt" strokecolor="#231F20">
                <v:path arrowok="t"/>
              </v:shape>
            </v:group>
            <v:group style="position:absolute;left:10665;top:158;width:46;height:2" coordorigin="10665,158" coordsize="46,2">
              <v:shape style="position:absolute;left:10665;top:158;width:46;height:2" coordorigin="10665,158" coordsize="46,0" path="m10711,158l10665,158e" filled="f" stroked="t" strokeweight=".64pt" strokecolor="#231F20">
                <v:path arrowok="t"/>
              </v:shape>
            </v:group>
            <v:group style="position:absolute;left:10665;top:158;width:2;height:2" coordorigin="10665,158" coordsize="2,2">
              <v:shape style="position:absolute;left:10665;top:158;width:2;height:2" coordorigin="10665,158" coordsize="0,0" path="m10665,158l10665,158e" filled="f" stroked="t" strokeweight=".64pt" strokecolor="#231F20">
                <v:path arrowok="t"/>
              </v:shape>
            </v:group>
            <v:group style="position:absolute;left:6235;top:571;width:43;height:2" coordorigin="6235,571" coordsize="43,2">
              <v:shape style="position:absolute;left:6235;top:571;width:43;height:2" coordorigin="6235,571" coordsize="43,0" path="m6235,571l6278,571,6278,571e" filled="f" stroked="t" strokeweight=".64pt" strokecolor="#231F20">
                <v:path arrowok="t"/>
              </v:shape>
            </v:group>
            <v:group style="position:absolute;left:10665;top:571;width:46;height:2" coordorigin="10665,571" coordsize="46,2">
              <v:shape style="position:absolute;left:10665;top:571;width:46;height:2" coordorigin="10665,571" coordsize="46,0" path="m10711,571l10665,571e" filled="f" stroked="t" strokeweight=".64pt" strokecolor="#231F20">
                <v:path arrowok="t"/>
              </v:shape>
            </v:group>
            <v:group style="position:absolute;left:10665;top:571;width:2;height:2" coordorigin="10665,571" coordsize="2,2">
              <v:shape style="position:absolute;left:10665;top:571;width:2;height:2" coordorigin="10665,571" coordsize="0,0" path="m10665,571l10665,571e" filled="f" stroked="t" strokeweight=".64pt" strokecolor="#231F20">
                <v:path arrowok="t"/>
              </v:shape>
            </v:group>
            <v:group style="position:absolute;left:6235;top:983;width:43;height:2" coordorigin="6235,983" coordsize="43,2">
              <v:shape style="position:absolute;left:6235;top:983;width:43;height:2" coordorigin="6235,983" coordsize="43,0" path="m6235,983l6278,983,6278,983e" filled="f" stroked="t" strokeweight=".64pt" strokecolor="#231F20">
                <v:path arrowok="t"/>
              </v:shape>
            </v:group>
            <v:group style="position:absolute;left:10665;top:983;width:46;height:2" coordorigin="10665,983" coordsize="46,2">
              <v:shape style="position:absolute;left:10665;top:983;width:46;height:2" coordorigin="10665,983" coordsize="46,0" path="m10711,983l10665,983e" filled="f" stroked="t" strokeweight=".64pt" strokecolor="#231F20">
                <v:path arrowok="t"/>
              </v:shape>
            </v:group>
            <v:group style="position:absolute;left:10665;top:983;width:2;height:2" coordorigin="10665,983" coordsize="2,2">
              <v:shape style="position:absolute;left:10665;top:983;width:2;height:2" coordorigin="10665,983" coordsize="0,0" path="m10665,983l10665,983e" filled="f" stroked="t" strokeweight=".64pt" strokecolor="#231F20">
                <v:path arrowok="t"/>
              </v:shape>
            </v:group>
            <v:group style="position:absolute;left:6235;top:1396;width:43;height:2" coordorigin="6235,1396" coordsize="43,2">
              <v:shape style="position:absolute;left:6235;top:1396;width:43;height:2" coordorigin="6235,1396" coordsize="43,0" path="m6235,1396l6278,1396,6278,1396e" filled="f" stroked="t" strokeweight=".64pt" strokecolor="#231F20">
                <v:path arrowok="t"/>
              </v:shape>
            </v:group>
            <v:group style="position:absolute;left:10665;top:1396;width:46;height:2" coordorigin="10665,1396" coordsize="46,2">
              <v:shape style="position:absolute;left:10665;top:1396;width:46;height:2" coordorigin="10665,1396" coordsize="46,0" path="m10711,1396l10665,1396e" filled="f" stroked="t" strokeweight=".64pt" strokecolor="#231F20">
                <v:path arrowok="t"/>
              </v:shape>
            </v:group>
            <v:group style="position:absolute;left:10665;top:1396;width:2;height:2" coordorigin="10665,1396" coordsize="2,2">
              <v:shape style="position:absolute;left:10665;top:1396;width:2;height:2" coordorigin="10665,1396" coordsize="0,0" path="m10665,1396l10665,1396e" filled="f" stroked="t" strokeweight=".64pt" strokecolor="#231F20">
                <v:path arrowok="t"/>
              </v:shape>
            </v:group>
            <v:group style="position:absolute;left:6235;top:1809;width:43;height:2" coordorigin="6235,1809" coordsize="43,2">
              <v:shape style="position:absolute;left:6235;top:1809;width:43;height:2" coordorigin="6235,1809" coordsize="43,0" path="m6235,1809l6278,1809,6278,1809e" filled="f" stroked="t" strokeweight=".64pt" strokecolor="#231F20">
                <v:path arrowok="t"/>
              </v:shape>
            </v:group>
            <v:group style="position:absolute;left:10665;top:1809;width:46;height:2" coordorigin="10665,1809" coordsize="46,2">
              <v:shape style="position:absolute;left:10665;top:1809;width:46;height:2" coordorigin="10665,1809" coordsize="46,0" path="m10711,1809l10665,1809e" filled="f" stroked="t" strokeweight=".64pt" strokecolor="#231F20">
                <v:path arrowok="t"/>
              </v:shape>
            </v:group>
            <v:group style="position:absolute;left:10665;top:1809;width:2;height:2" coordorigin="10665,1809" coordsize="2,2">
              <v:shape style="position:absolute;left:10665;top:1809;width:2;height:2" coordorigin="10665,1809" coordsize="0,0" path="m10665,1809l10665,1809e" filled="f" stroked="t" strokeweight=".64pt" strokecolor="#231F20">
                <v:path arrowok="t"/>
              </v:shape>
            </v:group>
            <v:group style="position:absolute;left:6235;top:2221;width:43;height:2" coordorigin="6235,2221" coordsize="43,2">
              <v:shape style="position:absolute;left:6235;top:2221;width:43;height:2" coordorigin="6235,2221" coordsize="43,0" path="m6235,2221l6278,2221,6278,2221e" filled="f" stroked="t" strokeweight=".64pt" strokecolor="#231F20">
                <v:path arrowok="t"/>
              </v:shape>
            </v:group>
            <v:group style="position:absolute;left:10665;top:2221;width:46;height:2" coordorigin="10665,2221" coordsize="46,2">
              <v:shape style="position:absolute;left:10665;top:2221;width:46;height:2" coordorigin="10665,2221" coordsize="46,0" path="m10711,2221l10665,2221e" filled="f" stroked="t" strokeweight=".64pt" strokecolor="#231F20">
                <v:path arrowok="t"/>
              </v:shape>
            </v:group>
            <v:group style="position:absolute;left:10665;top:2221;width:2;height:2" coordorigin="10665,2221" coordsize="2,2">
              <v:shape style="position:absolute;left:10665;top:2221;width:2;height:2" coordorigin="10665,2221" coordsize="0,0" path="m10665,2221l10665,2221e" filled="f" stroked="t" strokeweight=".64pt" strokecolor="#231F20">
                <v:path arrowok="t"/>
              </v:shape>
            </v:group>
            <v:group style="position:absolute;left:6235;top:2634;width:43;height:2" coordorigin="6235,2634" coordsize="43,2">
              <v:shape style="position:absolute;left:6235;top:2634;width:43;height:2" coordorigin="6235,2634" coordsize="43,0" path="m6235,2634l6278,2634,6278,2634e" filled="f" stroked="t" strokeweight=".64pt" strokecolor="#231F20">
                <v:path arrowok="t"/>
              </v:shape>
            </v:group>
            <v:group style="position:absolute;left:10665;top:2634;width:46;height:2" coordorigin="10665,2634" coordsize="46,2">
              <v:shape style="position:absolute;left:10665;top:2634;width:46;height:2" coordorigin="10665,2634" coordsize="46,0" path="m10711,2634l10665,2634e" filled="f" stroked="t" strokeweight=".64pt" strokecolor="#231F20">
                <v:path arrowok="t"/>
              </v:shape>
            </v:group>
            <v:group style="position:absolute;left:10665;top:2634;width:2;height:2" coordorigin="10665,2634" coordsize="2,2">
              <v:shape style="position:absolute;left:10665;top:2634;width:2;height:2" coordorigin="10665,2634" coordsize="0,0" path="m10665,2634l10665,2634e" filled="f" stroked="t" strokeweight=".64pt" strokecolor="#231F20">
                <v:path arrowok="t"/>
              </v:shape>
            </v:group>
            <v:group style="position:absolute;left:6235;top:3047;width:43;height:2" coordorigin="6235,3047" coordsize="43,2">
              <v:shape style="position:absolute;left:6235;top:3047;width:43;height:2" coordorigin="6235,3047" coordsize="43,0" path="m6235,3047l6278,3047,6278,3047e" filled="f" stroked="t" strokeweight=".64pt" strokecolor="#231F20">
                <v:path arrowok="t"/>
              </v:shape>
            </v:group>
            <v:group style="position:absolute;left:10665;top:3047;width:46;height:2" coordorigin="10665,3047" coordsize="46,2">
              <v:shape style="position:absolute;left:10665;top:3047;width:46;height:2" coordorigin="10665,3047" coordsize="46,0" path="m10711,3047l10665,3047e" filled="f" stroked="t" strokeweight=".64pt" strokecolor="#231F20">
                <v:path arrowok="t"/>
              </v:shape>
            </v:group>
            <v:group style="position:absolute;left:10665;top:3047;width:2;height:2" coordorigin="10665,3047" coordsize="2,2">
              <v:shape style="position:absolute;left:10665;top:3047;width:2;height:2" coordorigin="10665,3047" coordsize="0,0" path="m10665,3047l10665,3047e" filled="f" stroked="t" strokeweight=".64pt" strokecolor="#231F20">
                <v:path arrowok="t"/>
              </v:shape>
            </v:group>
            <v:group style="position:absolute;left:10711;top:3281;width:2;height:2" coordorigin="10711,3281" coordsize="2,2">
              <v:shape style="position:absolute;left:10711;top:3281;width:2;height:2" coordorigin="10711,3281" coordsize="0,0" path="m10711,3281l10711,3281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89" w:right="7976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89" w:right="7976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600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89" w:right="7976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800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13" w:right="7979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1000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13" w:right="7979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1200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13" w:right="7979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1400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13" w:right="7979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1600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377" w:val="left" w:leader="none"/>
          <w:tab w:pos="7354" w:val="left" w:leader="none"/>
          <w:tab w:pos="8334" w:val="left" w:leader="none"/>
        </w:tabs>
        <w:spacing w:before="80"/>
        <w:ind w:left="543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100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150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4"/>
          <w:szCs w:val="14"/>
        </w:rPr>
        <w:t>2000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before="28"/>
        <w:ind w:left="2892" w:right="503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15.8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Updated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sky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3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4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Integration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011" w:right="6254" w:firstLine="0"/>
        <w:jc w:val="center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347.434998pt;margin-top:-17.125435pt;width:222.306005pt;height:175.559007pt;mso-position-horizontal-relative:page;mso-position-vertical-relative:paragraph;z-index:-4338" coordorigin="6949,-343" coordsize="4446,3511">
            <v:shape style="position:absolute;left:6956;top:-336;width:4433;height:3498" type="#_x0000_t75">
              <v:imagedata r:id="rId26" o:title=""/>
            </v:shape>
            <v:group style="position:absolute;left:6955;top:3162;width:4433;height:2" coordorigin="6955,3162" coordsize="4433,2">
              <v:shape style="position:absolute;left:6955;top:3162;width:4433;height:2" coordorigin="6955,3162" coordsize="4433,0" path="m6955,3162l11388,3162e" filled="f" stroked="t" strokeweight=".64pt" strokecolor="#231F20">
                <v:path arrowok="t"/>
              </v:shape>
            </v:group>
            <v:group style="position:absolute;left:11388;top:3162;width:2;height:2" coordorigin="11388,3162" coordsize="2,2">
              <v:shape style="position:absolute;left:11388;top:3162;width:2;height:2" coordorigin="11388,3162" coordsize="0,0" path="m11388,3162l11388,3162e" filled="f" stroked="t" strokeweight=".64pt" strokecolor="#231F20">
                <v:path arrowok="t"/>
              </v:shape>
            </v:group>
            <v:group style="position:absolute;left:6955;top:-336;width:4433;height:2" coordorigin="6955,-336" coordsize="4433,2">
              <v:shape style="position:absolute;left:6955;top:-336;width:4433;height:2" coordorigin="6955,-336" coordsize="4433,0" path="m6955,-336l11388,-336e" filled="f" stroked="t" strokeweight=".64pt" strokecolor="#231F20">
                <v:path arrowok="t"/>
              </v:shape>
            </v:group>
            <v:group style="position:absolute;left:11388;top:-336;width:2;height:3498" coordorigin="11388,-336" coordsize="2,3498">
              <v:shape style="position:absolute;left:11388;top:-336;width:2;height:3498" coordorigin="11388,-336" coordsize="0,3498" path="m11388,-336l11388,3162e" filled="f" stroked="t" strokeweight=".64pt" strokecolor="#231F20">
                <v:path arrowok="t"/>
              </v:shape>
            </v:group>
            <v:group style="position:absolute;left:6955;top:-336;width:4433;height:3498" coordorigin="6955,-336" coordsize="4433,3498">
              <v:shape style="position:absolute;left:6955;top:-336;width:4433;height:3498" coordorigin="6955,-336" coordsize="4433,3498" path="m6955,-336l6955,3162,11388,3162e" filled="f" stroked="t" strokeweight=".64pt" strokecolor="#231F20">
                <v:path arrowok="t"/>
              </v:shape>
            </v:group>
            <v:group style="position:absolute;left:11388;top:3162;width:2;height:2" coordorigin="11388,3162" coordsize="2,2">
              <v:shape style="position:absolute;left:11388;top:3162;width:2;height:2" coordorigin="11388,3162" coordsize="0,0" path="m11388,3162l11388,3162e" filled="f" stroked="t" strokeweight=".64pt" strokecolor="#231F20">
                <v:path arrowok="t"/>
              </v:shape>
            </v:group>
            <v:group style="position:absolute;left:6955;top:-336;width:2;height:3498" coordorigin="6955,-336" coordsize="2,3498">
              <v:shape style="position:absolute;left:6955;top:-336;width:2;height:3498" coordorigin="6955,-336" coordsize="0,3498" path="m6955,-336l6955,3162e" filled="f" stroked="t" strokeweight=".64pt" strokecolor="#231F20">
                <v:path arrowok="t"/>
              </v:shape>
            </v:group>
            <v:group style="position:absolute;left:7916;top:3139;width:13;height:2" coordorigin="7916,3139" coordsize="13,2">
              <v:shape style="position:absolute;left:7916;top:3139;width:13;height:2" coordorigin="7916,3139" coordsize="13,0" path="m7916,3139l7929,3139e" filled="f" stroked="t" strokeweight="2.289pt" strokecolor="#231F20">
                <v:path arrowok="t"/>
              </v:shape>
            </v:group>
            <v:group style="position:absolute;left:7923;top:-336;width:2;height:43" coordorigin="7923,-336" coordsize="2,43">
              <v:shape style="position:absolute;left:7923;top:-336;width:2;height:43" coordorigin="7923,-336" coordsize="0,43" path="m7923,-336l7923,-294e" filled="f" stroked="t" strokeweight=".64pt" strokecolor="#231F20">
                <v:path arrowok="t"/>
              </v:shape>
            </v:group>
            <v:group style="position:absolute;left:7923;top:-294;width:2;height:2" coordorigin="7923,-294" coordsize="2,2">
              <v:shape style="position:absolute;left:7923;top:-294;width:2;height:2" coordorigin="7923,-294" coordsize="0,0" path="m7923,-294l7923,-294e" filled="f" stroked="t" strokeweight=".64pt" strokecolor="#231F20">
                <v:path arrowok="t"/>
              </v:shape>
            </v:group>
            <v:group style="position:absolute;left:8884;top:3139;width:13;height:2" coordorigin="8884,3139" coordsize="13,2">
              <v:shape style="position:absolute;left:8884;top:3139;width:13;height:2" coordorigin="8884,3139" coordsize="13,0" path="m8884,3139l8897,3139e" filled="f" stroked="t" strokeweight="2.289pt" strokecolor="#231F20">
                <v:path arrowok="t"/>
              </v:shape>
            </v:group>
            <v:group style="position:absolute;left:8891;top:-336;width:2;height:43" coordorigin="8891,-336" coordsize="2,43">
              <v:shape style="position:absolute;left:8891;top:-336;width:2;height:43" coordorigin="8891,-336" coordsize="0,43" path="m8891,-336l8891,-294e" filled="f" stroked="t" strokeweight=".64pt" strokecolor="#231F20">
                <v:path arrowok="t"/>
              </v:shape>
            </v:group>
            <v:group style="position:absolute;left:8891;top:-294;width:2;height:2" coordorigin="8891,-294" coordsize="2,2">
              <v:shape style="position:absolute;left:8891;top:-294;width:2;height:2" coordorigin="8891,-294" coordsize="0,0" path="m8891,-294l8891,-294e" filled="f" stroked="t" strokeweight=".64pt" strokecolor="#231F20">
                <v:path arrowok="t"/>
              </v:shape>
            </v:group>
            <v:group style="position:absolute;left:9852;top:3139;width:13;height:2" coordorigin="9852,3139" coordsize="13,2">
              <v:shape style="position:absolute;left:9852;top:3139;width:13;height:2" coordorigin="9852,3139" coordsize="13,0" path="m9852,3139l9865,3139e" filled="f" stroked="t" strokeweight="2.289pt" strokecolor="#231F20">
                <v:path arrowok="t"/>
              </v:shape>
            </v:group>
            <v:group style="position:absolute;left:9858;top:-336;width:2;height:43" coordorigin="9858,-336" coordsize="2,43">
              <v:shape style="position:absolute;left:9858;top:-336;width:2;height:43" coordorigin="9858,-336" coordsize="0,43" path="m9858,-336l9858,-294e" filled="f" stroked="t" strokeweight=".64pt" strokecolor="#231F20">
                <v:path arrowok="t"/>
              </v:shape>
            </v:group>
            <v:group style="position:absolute;left:9858;top:-294;width:2;height:2" coordorigin="9858,-294" coordsize="2,2">
              <v:shape style="position:absolute;left:9858;top:-294;width:2;height:2" coordorigin="9858,-294" coordsize="0,0" path="m9858,-294l9858,-294e" filled="f" stroked="t" strokeweight=".64pt" strokecolor="#231F20">
                <v:path arrowok="t"/>
              </v:shape>
            </v:group>
            <v:group style="position:absolute;left:10823;top:3139;width:13;height:2" coordorigin="10823,3139" coordsize="13,2">
              <v:shape style="position:absolute;left:10823;top:3139;width:13;height:2" coordorigin="10823,3139" coordsize="13,0" path="m10823,3139l10836,3139e" filled="f" stroked="t" strokeweight="2.289pt" strokecolor="#231F20">
                <v:path arrowok="t"/>
              </v:shape>
            </v:group>
            <v:group style="position:absolute;left:10829;top:-336;width:2;height:43" coordorigin="10829,-336" coordsize="2,43">
              <v:shape style="position:absolute;left:10829;top:-336;width:2;height:43" coordorigin="10829,-336" coordsize="0,43" path="m10829,-336l10829,-294e" filled="f" stroked="t" strokeweight=".64pt" strokecolor="#231F20">
                <v:path arrowok="t"/>
              </v:shape>
            </v:group>
            <v:group style="position:absolute;left:10829;top:-294;width:2;height:2" coordorigin="10829,-294" coordsize="2,2">
              <v:shape style="position:absolute;left:10829;top:-294;width:2;height:2" coordorigin="10829,-294" coordsize="0,0" path="m10829,-294l10829,-294e" filled="f" stroked="t" strokeweight=".64pt" strokecolor="#231F20">
                <v:path arrowok="t"/>
              </v:shape>
            </v:group>
            <v:group style="position:absolute;left:6955;top:69;width:43;height:2" coordorigin="6955,69" coordsize="43,2">
              <v:shape style="position:absolute;left:6955;top:69;width:43;height:2" coordorigin="6955,69" coordsize="43,0" path="m6955,69l6998,69,6998,69e" filled="f" stroked="t" strokeweight=".64pt" strokecolor="#231F20">
                <v:path arrowok="t"/>
              </v:shape>
            </v:group>
            <v:group style="position:absolute;left:11343;top:69;width:46;height:2" coordorigin="11343,69" coordsize="46,2">
              <v:shape style="position:absolute;left:11343;top:69;width:46;height:2" coordorigin="11343,69" coordsize="46,0" path="m11388,69l11343,69e" filled="f" stroked="t" strokeweight=".64pt" strokecolor="#231F20">
                <v:path arrowok="t"/>
              </v:shape>
            </v:group>
            <v:group style="position:absolute;left:11343;top:69;width:2;height:2" coordorigin="11343,69" coordsize="2,2">
              <v:shape style="position:absolute;left:11343;top:69;width:2;height:2" coordorigin="11343,69" coordsize="0,0" path="m11343,69l11343,69e" filled="f" stroked="t" strokeweight=".64pt" strokecolor="#231F20">
                <v:path arrowok="t"/>
              </v:shape>
            </v:group>
            <v:group style="position:absolute;left:6955;top:478;width:43;height:2" coordorigin="6955,478" coordsize="43,2">
              <v:shape style="position:absolute;left:6955;top:478;width:43;height:2" coordorigin="6955,478" coordsize="43,0" path="m6955,478l6998,478,6998,478e" filled="f" stroked="t" strokeweight=".64pt" strokecolor="#231F20">
                <v:path arrowok="t"/>
              </v:shape>
            </v:group>
            <v:group style="position:absolute;left:11343;top:478;width:46;height:2" coordorigin="11343,478" coordsize="46,2">
              <v:shape style="position:absolute;left:11343;top:478;width:46;height:2" coordorigin="11343,478" coordsize="46,0" path="m11388,478l11343,478e" filled="f" stroked="t" strokeweight=".64pt" strokecolor="#231F20">
                <v:path arrowok="t"/>
              </v:shape>
            </v:group>
            <v:group style="position:absolute;left:11343;top:478;width:2;height:2" coordorigin="11343,478" coordsize="2,2">
              <v:shape style="position:absolute;left:11343;top:478;width:2;height:2" coordorigin="11343,478" coordsize="0,0" path="m11343,478l11343,478e" filled="f" stroked="t" strokeweight=".64pt" strokecolor="#231F20">
                <v:path arrowok="t"/>
              </v:shape>
            </v:group>
            <v:group style="position:absolute;left:6955;top:887;width:43;height:2" coordorigin="6955,887" coordsize="43,2">
              <v:shape style="position:absolute;left:6955;top:887;width:43;height:2" coordorigin="6955,887" coordsize="43,0" path="m6955,887l6998,887,6998,887e" filled="f" stroked="t" strokeweight=".64pt" strokecolor="#231F20">
                <v:path arrowok="t"/>
              </v:shape>
            </v:group>
            <v:group style="position:absolute;left:11343;top:887;width:46;height:2" coordorigin="11343,887" coordsize="46,2">
              <v:shape style="position:absolute;left:11343;top:887;width:46;height:2" coordorigin="11343,887" coordsize="46,0" path="m11388,887l11343,887e" filled="f" stroked="t" strokeweight=".64pt" strokecolor="#231F20">
                <v:path arrowok="t"/>
              </v:shape>
            </v:group>
            <v:group style="position:absolute;left:11343;top:887;width:2;height:2" coordorigin="11343,887" coordsize="2,2">
              <v:shape style="position:absolute;left:11343;top:887;width:2;height:2" coordorigin="11343,887" coordsize="0,0" path="m11343,887l11343,887e" filled="f" stroked="t" strokeweight=".64pt" strokecolor="#231F20">
                <v:path arrowok="t"/>
              </v:shape>
            </v:group>
            <v:group style="position:absolute;left:6955;top:1295;width:43;height:2" coordorigin="6955,1295" coordsize="43,2">
              <v:shape style="position:absolute;left:6955;top:1295;width:43;height:2" coordorigin="6955,1295" coordsize="43,0" path="m6955,1295l6998,1295,6998,1295e" filled="f" stroked="t" strokeweight=".64pt" strokecolor="#231F20">
                <v:path arrowok="t"/>
              </v:shape>
            </v:group>
            <v:group style="position:absolute;left:11343;top:1295;width:46;height:2" coordorigin="11343,1295" coordsize="46,2">
              <v:shape style="position:absolute;left:11343;top:1295;width:46;height:2" coordorigin="11343,1295" coordsize="46,0" path="m11388,1295l11343,1295e" filled="f" stroked="t" strokeweight=".64pt" strokecolor="#231F20">
                <v:path arrowok="t"/>
              </v:shape>
            </v:group>
            <v:group style="position:absolute;left:11343;top:1295;width:2;height:2" coordorigin="11343,1295" coordsize="2,2">
              <v:shape style="position:absolute;left:11343;top:1295;width:2;height:2" coordorigin="11343,1295" coordsize="0,0" path="m11343,1295l11343,1295e" filled="f" stroked="t" strokeweight=".64pt" strokecolor="#231F20">
                <v:path arrowok="t"/>
              </v:shape>
            </v:group>
            <v:group style="position:absolute;left:6955;top:1704;width:43;height:2" coordorigin="6955,1704" coordsize="43,2">
              <v:shape style="position:absolute;left:6955;top:1704;width:43;height:2" coordorigin="6955,1704" coordsize="43,0" path="m6955,1704l6998,1704,6998,1704e" filled="f" stroked="t" strokeweight=".64pt" strokecolor="#231F20">
                <v:path arrowok="t"/>
              </v:shape>
            </v:group>
            <v:group style="position:absolute;left:11343;top:1704;width:46;height:2" coordorigin="11343,1704" coordsize="46,2">
              <v:shape style="position:absolute;left:11343;top:1704;width:46;height:2" coordorigin="11343,1704" coordsize="46,0" path="m11388,1704l11343,1704e" filled="f" stroked="t" strokeweight=".64pt" strokecolor="#231F20">
                <v:path arrowok="t"/>
              </v:shape>
            </v:group>
            <v:group style="position:absolute;left:11343;top:1704;width:2;height:2" coordorigin="11343,1704" coordsize="2,2">
              <v:shape style="position:absolute;left:11343;top:1704;width:2;height:2" coordorigin="11343,1704" coordsize="0,0" path="m11343,1704l11343,1704e" filled="f" stroked="t" strokeweight=".64pt" strokecolor="#231F20">
                <v:path arrowok="t"/>
              </v:shape>
            </v:group>
            <v:group style="position:absolute;left:6955;top:2113;width:43;height:2" coordorigin="6955,2113" coordsize="43,2">
              <v:shape style="position:absolute;left:6955;top:2113;width:43;height:2" coordorigin="6955,2113" coordsize="43,0" path="m6955,2113l6998,2113,6998,2113e" filled="f" stroked="t" strokeweight=".64pt" strokecolor="#231F20">
                <v:path arrowok="t"/>
              </v:shape>
            </v:group>
            <v:group style="position:absolute;left:11343;top:2113;width:46;height:2" coordorigin="11343,2113" coordsize="46,2">
              <v:shape style="position:absolute;left:11343;top:2113;width:46;height:2" coordorigin="11343,2113" coordsize="46,0" path="m11388,2113l11343,2113e" filled="f" stroked="t" strokeweight=".64pt" strokecolor="#231F20">
                <v:path arrowok="t"/>
              </v:shape>
            </v:group>
            <v:group style="position:absolute;left:11343;top:2113;width:2;height:2" coordorigin="11343,2113" coordsize="2,2">
              <v:shape style="position:absolute;left:11343;top:2113;width:2;height:2" coordorigin="11343,2113" coordsize="0,0" path="m11343,2113l11343,2113e" filled="f" stroked="t" strokeweight=".64pt" strokecolor="#231F20">
                <v:path arrowok="t"/>
              </v:shape>
            </v:group>
            <v:group style="position:absolute;left:6955;top:2521;width:43;height:2" coordorigin="6955,2521" coordsize="43,2">
              <v:shape style="position:absolute;left:6955;top:2521;width:43;height:2" coordorigin="6955,2521" coordsize="43,0" path="m6955,2521l6998,2521,6998,2521e" filled="f" stroked="t" strokeweight=".64pt" strokecolor="#231F20">
                <v:path arrowok="t"/>
              </v:shape>
            </v:group>
            <v:group style="position:absolute;left:11343;top:2521;width:46;height:2" coordorigin="11343,2521" coordsize="46,2">
              <v:shape style="position:absolute;left:11343;top:2521;width:46;height:2" coordorigin="11343,2521" coordsize="46,0" path="m11388,2521l11343,2521e" filled="f" stroked="t" strokeweight=".64pt" strokecolor="#231F20">
                <v:path arrowok="t"/>
              </v:shape>
            </v:group>
            <v:group style="position:absolute;left:11343;top:2521;width:2;height:2" coordorigin="11343,2521" coordsize="2,2">
              <v:shape style="position:absolute;left:11343;top:2521;width:2;height:2" coordorigin="11343,2521" coordsize="0,0" path="m11343,2521l11343,2521e" filled="f" stroked="t" strokeweight=".64pt" strokecolor="#231F20">
                <v:path arrowok="t"/>
              </v:shape>
            </v:group>
            <v:group style="position:absolute;left:6955;top:2930;width:43;height:2" coordorigin="6955,2930" coordsize="43,2">
              <v:shape style="position:absolute;left:6955;top:2930;width:43;height:2" coordorigin="6955,2930" coordsize="43,0" path="m6955,2930l6998,2930,6998,2930e" filled="f" stroked="t" strokeweight=".64pt" strokecolor="#231F20">
                <v:path arrowok="t"/>
              </v:shape>
            </v:group>
            <v:group style="position:absolute;left:11343;top:2930;width:46;height:2" coordorigin="11343,2930" coordsize="46,2">
              <v:shape style="position:absolute;left:11343;top:2930;width:46;height:2" coordorigin="11343,2930" coordsize="46,0" path="m11388,2930l11343,2930e" filled="f" stroked="t" strokeweight=".64pt" strokecolor="#231F20">
                <v:path arrowok="t"/>
              </v:shape>
            </v:group>
            <v:group style="position:absolute;left:11343;top:2930;width:2;height:2" coordorigin="11343,2930" coordsize="2,2">
              <v:shape style="position:absolute;left:11343;top:2930;width:2;height:2" coordorigin="11343,2930" coordsize="0,0" path="m11343,2930l11343,2930e" filled="f" stroked="t" strokeweight=".64pt" strokecolor="#231F20">
                <v:path arrowok="t"/>
              </v:shape>
            </v:group>
            <v:group style="position:absolute;left:11388;top:3162;width:2;height:2" coordorigin="11388,3162" coordsize="2,2">
              <v:shape style="position:absolute;left:11388;top:3162;width:2;height:2" coordorigin="11388,3162" coordsize="0,0" path="m11388,3162l11388,3162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011" w:right="6254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011" w:right="6254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600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011" w:right="6254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800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937" w:right="7259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1000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937" w:right="7259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1200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937" w:right="7259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1400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937" w:right="7259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1600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7080" w:val="left" w:leader="none"/>
          <w:tab w:pos="8047" w:val="left" w:leader="none"/>
          <w:tab w:pos="9018" w:val="left" w:leader="none"/>
        </w:tabs>
        <w:spacing w:before="88"/>
        <w:ind w:left="6151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13"/>
          <w:szCs w:val="13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13"/>
          <w:szCs w:val="13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100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13"/>
          <w:szCs w:val="13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13"/>
          <w:szCs w:val="13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150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13"/>
          <w:szCs w:val="13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13"/>
          <w:szCs w:val="13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5"/>
          <w:w w:val="105"/>
          <w:sz w:val="13"/>
          <w:szCs w:val="13"/>
        </w:rPr>
        <w:t>2000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before="30"/>
        <w:ind w:left="4938" w:right="5366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15.9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Updated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picture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2220" w:right="2717"/>
        <w:jc w:val="center"/>
        <w:rPr>
          <w:b w:val="0"/>
          <w:bCs w:val="0"/>
        </w:rPr>
      </w:pPr>
      <w:r>
        <w:rPr/>
        <w:pict>
          <v:group style="position:absolute;margin-left:273.993011pt;margin-top:3.145723pt;width:351.456pt;height:17.89pt;mso-position-horizontal-relative:page;mso-position-vertical-relative:paragraph;z-index:-4337" coordorigin="5480,63" coordsize="7029,358">
            <v:shape style="position:absolute;left:5484;top:63;width:420;height:356" type="#_x0000_t75">
              <v:imagedata r:id="rId27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20.265722pt;width:24.25pt;height:48.25pt;mso-position-horizontal-relative:page;mso-position-vertical-relative:paragraph;z-index:-4336" coordorigin="1768,405" coordsize="485,965">
            <v:group style="position:absolute;left:1892;top:768;width:238;height:239" coordorigin="1892,768" coordsize="238,239">
              <v:shape style="position:absolute;left:1892;top:768;width:238;height:239" coordorigin="1892,768" coordsize="238,239" path="m2130,888l2112,952,2064,995,2021,1007,1996,1005,1934,979,1897,928,1892,908,1893,881,1917,816,1964,777,2004,768,2028,770,2089,798,2124,851,2130,888xe" filled="f" stroked="t" strokeweight=".25pt" strokecolor="#231F20">
                <v:path arrowok="t"/>
              </v:shape>
            </v:group>
            <v:group style="position:absolute;left:1770;top:888;width:480;height:2" coordorigin="1770,888" coordsize="480,2">
              <v:shape style="position:absolute;left:1770;top:888;width:480;height:2" coordorigin="1770,888" coordsize="480,0" path="m1770,888l2250,888e" filled="f" stroked="t" strokeweight=".25pt" strokecolor="#231F20">
                <v:path arrowok="t"/>
              </v:shape>
            </v:group>
            <v:group style="position:absolute;left:2010;top:408;width:2;height:960" coordorigin="2010,408" coordsize="2,960">
              <v:shape style="position:absolute;left:2010;top:408;width:2;height:960" coordorigin="2010,408" coordsize="0,960" path="m2010,408l2010,136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265722pt;width:24.25pt;height:48.25pt;mso-position-horizontal-relative:page;mso-position-vertical-relative:paragraph;z-index:-4335" coordorigin="13588,405" coordsize="485,965">
            <v:group style="position:absolute;left:13712;top:768;width:238;height:239" coordorigin="13712,768" coordsize="238,239">
              <v:shape style="position:absolute;left:13712;top:768;width:238;height:239" coordorigin="13712,768" coordsize="238,239" path="m13950,888l13932,952,13884,995,13841,1007,13816,1005,13754,979,13717,928,13712,908,13713,881,13737,816,13784,777,13824,768,13848,770,13909,798,13944,851,13950,888xe" filled="f" stroked="t" strokeweight=".25pt" strokecolor="#231F20">
                <v:path arrowok="t"/>
              </v:shape>
            </v:group>
            <v:group style="position:absolute;left:13590;top:888;width:480;height:2" coordorigin="13590,888" coordsize="480,2">
              <v:shape style="position:absolute;left:13590;top:888;width:480;height:2" coordorigin="13590,888" coordsize="480,0" path="m13590,888l14070,888e" filled="f" stroked="t" strokeweight=".25pt" strokecolor="#231F20">
                <v:path arrowok="t"/>
              </v:shape>
            </v:group>
            <v:group style="position:absolute;left:13830;top:408;width:2;height:960" coordorigin="13830,408" coordsize="2,960">
              <v:shape style="position:absolute;left:13830;top:408;width:2;height:960" coordorigin="13830,408" coordsize="0,960" path="m13830,408l13830,136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15.3</w:t>
      </w:r>
      <w:r>
        <w:rPr>
          <w:color w:val="231F20"/>
          <w:spacing w:val="66"/>
          <w:w w:val="105"/>
        </w:rPr>
        <w:t> </w:t>
      </w:r>
      <w:r>
        <w:rPr>
          <w:color w:val="231F20"/>
          <w:spacing w:val="0"/>
          <w:w w:val="105"/>
        </w:rPr>
        <w:t>Numerical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Integration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8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over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interval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[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]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defined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unde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curv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f</w:t>
      </w:r>
      <w:r>
        <w:rPr>
          <w:b w:val="0"/>
          <w:bCs w:val="0"/>
          <w:i w:val="0"/>
          <w:color w:val="231F20"/>
          <w:spacing w:val="1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betwee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show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Figur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15.10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valu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integra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K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notatio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represen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integra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f</w:t>
      </w:r>
      <w:r>
        <w:rPr>
          <w:b w:val="0"/>
          <w:bCs w:val="0"/>
          <w:i w:val="0"/>
          <w:color w:val="231F20"/>
          <w:spacing w:val="3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between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b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follows: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98"/>
        <w:ind w:left="4215" w:right="1872" w:firstLine="0"/>
        <w:jc w:val="center"/>
        <w:rPr>
          <w:rFonts w:ascii="Palatino" w:hAnsi="Palatino" w:cs="Palatino" w:eastAsia="Palatino"/>
          <w:sz w:val="16"/>
          <w:szCs w:val="16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sz w:val="16"/>
          <w:szCs w:val="16"/>
        </w:rPr>
        <w:t>b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tabs>
          <w:tab w:pos="3104" w:val="left" w:leader="none"/>
        </w:tabs>
        <w:spacing w:line="255" w:lineRule="exact" w:before="31"/>
        <w:ind w:left="2220" w:right="0" w:firstLine="0"/>
        <w:jc w:val="center"/>
        <w:rPr>
          <w:rFonts w:ascii="Palatino" w:hAnsi="Palatino" w:cs="Palatino" w:eastAsia="Palatino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24"/>
          <w:szCs w:val="24"/>
        </w:rPr>
        <w:tab/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3"/>
          <w:w w:val="10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1"/>
          <w:w w:val="10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0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1"/>
          <w:w w:val="10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dx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line="237" w:lineRule="exact"/>
        <w:ind w:left="4750" w:right="2795" w:firstLine="0"/>
        <w:jc w:val="center"/>
        <w:rPr>
          <w:rFonts w:ascii="Palatino" w:hAnsi="Palatino" w:cs="Palatino" w:eastAsia="Palatino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92"/>
          <w:w w:val="130"/>
          <w:sz w:val="24"/>
          <w:szCs w:val="24"/>
        </w:rPr>
        <w:t>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30"/>
          <w:sz w:val="17"/>
          <w:szCs w:val="17"/>
        </w:rPr>
        <w:t>a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analytically.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scenarios: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4"/>
        </w:numPr>
        <w:tabs>
          <w:tab w:pos="4345" w:val="left" w:leader="none"/>
        </w:tabs>
        <w:spacing w:line="260" w:lineRule="exact"/>
        <w:ind w:left="4350" w:right="1961" w:hanging="280"/>
        <w:jc w:val="left"/>
      </w:pP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4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3967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15.3.1</w:t>
      </w:r>
      <w:r>
        <w:rPr>
          <w:color w:val="231F20"/>
          <w:spacing w:val="-24"/>
          <w:w w:val="110"/>
        </w:rPr>
        <w:t> </w:t>
      </w:r>
      <w:r>
        <w:rPr>
          <w:color w:val="231F20"/>
          <w:spacing w:val="0"/>
          <w:w w:val="110"/>
        </w:rPr>
        <w:t>Determination</w:t>
      </w:r>
      <w:r>
        <w:rPr>
          <w:color w:val="231F20"/>
          <w:spacing w:val="-24"/>
          <w:w w:val="110"/>
        </w:rPr>
        <w:t> </w:t>
      </w:r>
      <w:r>
        <w:rPr>
          <w:color w:val="231F20"/>
          <w:spacing w:val="0"/>
          <w:w w:val="110"/>
        </w:rPr>
        <w:t>of</w:t>
      </w:r>
      <w:r>
        <w:rPr>
          <w:color w:val="231F20"/>
          <w:spacing w:val="-24"/>
          <w:w w:val="110"/>
        </w:rPr>
        <w:t> </w:t>
      </w:r>
      <w:r>
        <w:rPr>
          <w:color w:val="231F20"/>
          <w:spacing w:val="0"/>
          <w:w w:val="110"/>
        </w:rPr>
        <w:t>the</w:t>
      </w:r>
      <w:r>
        <w:rPr>
          <w:color w:val="231F20"/>
          <w:spacing w:val="-23"/>
          <w:w w:val="110"/>
        </w:rPr>
        <w:t> </w:t>
      </w:r>
      <w:r>
        <w:rPr>
          <w:color w:val="231F20"/>
          <w:spacing w:val="0"/>
          <w:w w:val="110"/>
        </w:rPr>
        <w:t>Complete</w:t>
      </w:r>
      <w:r>
        <w:rPr>
          <w:color w:val="231F20"/>
          <w:spacing w:val="-24"/>
          <w:w w:val="110"/>
        </w:rPr>
        <w:t> </w:t>
      </w:r>
      <w:r>
        <w:rPr>
          <w:color w:val="231F20"/>
          <w:spacing w:val="0"/>
          <w:w w:val="110"/>
        </w:rPr>
        <w:t>Integral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integratio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estimat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f</w:t>
      </w:r>
      <w:r>
        <w:rPr>
          <w:b w:val="0"/>
          <w:bCs w:val="0"/>
          <w:i w:val="0"/>
          <w:color w:val="231F20"/>
          <w:spacing w:val="1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eithe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se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piecewis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linea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se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piecewise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parabolic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functions.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piecewise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linear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functions,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area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trapezoids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compose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area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under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piecewise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linear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function.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technique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called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trapezoidal</w:t>
      </w:r>
      <w:r>
        <w:rPr>
          <w:rFonts w:ascii="Palatino" w:hAnsi="Palatino" w:cs="Palatino" w:eastAsia="Palatino"/>
          <w:b/>
          <w:bCs/>
          <w:i w:val="0"/>
          <w:color w:val="231F20"/>
          <w:spacing w:val="7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rule.</w:t>
      </w:r>
      <w:r>
        <w:rPr>
          <w:rFonts w:ascii="Palatino" w:hAnsi="Palatino" w:cs="Palatino" w:eastAsia="Palatino"/>
          <w:b/>
          <w:bCs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piecewise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quadratic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functions,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compute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add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areas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these</w:t>
      </w:r>
      <w:r>
        <w:rPr>
          <w:b w:val="0"/>
          <w:bCs w:val="0"/>
          <w:i w:val="0"/>
          <w:color w:val="231F20"/>
          <w:spacing w:val="-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components.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technique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called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Simpson’s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rule.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rPr>
          <w:rFonts w:ascii="Palatino" w:hAnsi="Palatino" w:cs="Palatino" w:eastAsia="Palatino"/>
        </w:rPr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121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Linear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Estimate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4949" w:space="40"/>
            <w:col w:w="753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8"/>
        <w:ind w:left="4824" w:right="7567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2.97699pt;margin-top:-25.795212pt;width:175.709pt;height:204.08pt;mso-position-horizontal-relative:page;mso-position-vertical-relative:paragraph;z-index:-4334" coordorigin="6660,-516" coordsize="3514,4082">
            <v:group style="position:absolute;left:7088;top:461;width:1680;height:2530" coordorigin="7088,461" coordsize="1680,2530">
              <v:shape style="position:absolute;left:7088;top:461;width:1680;height:2530" coordorigin="7088,461" coordsize="1680,2530" path="m8768,461l8334,722,8217,795,8112,863,8017,926,7932,987,7855,1046,7784,1104,7718,1164,7657,1225,7599,1290,7543,1359,7487,1434,7430,1516,7371,1605,7308,1704,7241,1814,7168,1935,7088,2068,7089,2991,8768,2990,8768,461xe" filled="t" fillcolor="#E6E7E8" stroked="f">
                <v:path arrowok="t"/>
                <v:fill type="solid"/>
              </v:shape>
            </v:group>
            <v:group style="position:absolute;left:6668;top:-510;width:3500;height:3500" coordorigin="6668,-510" coordsize="3500,3500">
              <v:shape style="position:absolute;left:6668;top:-510;width:3500;height:3500" coordorigin="6668,-510" coordsize="3500,3500" path="m6668,1545l6668,2990,10168,2990,10168,-510,6668,-510,6668,1545xe" filled="f" stroked="t" strokeweight=".5pt" strokecolor="#231F20">
                <v:path arrowok="t"/>
              </v:shape>
            </v:group>
            <v:group style="position:absolute;left:7088;top:340;width:2;height:3220" coordorigin="7088,340" coordsize="2,3220">
              <v:shape style="position:absolute;left:7088;top:340;width:2;height:3220" coordorigin="7088,340" coordsize="0,3220" path="m7088,340l7088,2130,7088,3561e" filled="f" stroked="t" strokeweight=".5pt" strokecolor="#231F20">
                <v:path arrowok="t"/>
                <v:stroke dashstyle="dash"/>
              </v:shape>
            </v:group>
            <v:group style="position:absolute;left:8768;top:340;width:2;height:3220" coordorigin="8768,340" coordsize="2,3220">
              <v:shape style="position:absolute;left:8768;top:340;width:2;height:3220" coordorigin="8768,340" coordsize="0,3220" path="m8768,340l8768,2130,8768,3561e" filled="f" stroked="t" strokeweight=".5pt" strokecolor="#231F20">
                <v:path arrowok="t"/>
                <v:stroke dashstyle="dash"/>
              </v:shape>
            </v:group>
            <v:group style="position:absolute;left:10112;top:890;width:57;height:2" coordorigin="10112,890" coordsize="57,2">
              <v:shape style="position:absolute;left:10112;top:890;width:57;height:2" coordorigin="10112,890" coordsize="57,0" path="m10112,890l10169,890e" filled="f" stroked="t" strokeweight=".5pt" strokecolor="#231F20">
                <v:path arrowok="t"/>
              </v:shape>
            </v:group>
            <v:group style="position:absolute;left:10112;top:190;width:57;height:2" coordorigin="10112,190" coordsize="57,2">
              <v:shape style="position:absolute;left:10112;top:190;width:57;height:2" coordorigin="10112,190" coordsize="57,0" path="m10112,190l10169,190e" filled="f" stroked="t" strokeweight=".5pt" strokecolor="#231F20">
                <v:path arrowok="t"/>
              </v:shape>
            </v:group>
            <v:group style="position:absolute;left:10112;top:1590;width:57;height:2" coordorigin="10112,1590" coordsize="57,2">
              <v:shape style="position:absolute;left:10112;top:1590;width:57;height:2" coordorigin="10112,1590" coordsize="57,0" path="m10112,1590l10169,1590e" filled="f" stroked="t" strokeweight=".5pt" strokecolor="#231F20">
                <v:path arrowok="t"/>
              </v:shape>
            </v:group>
            <v:group style="position:absolute;left:10112;top:2290;width:57;height:2" coordorigin="10112,2290" coordsize="57,2">
              <v:shape style="position:absolute;left:10112;top:2290;width:57;height:2" coordorigin="10112,2290" coordsize="57,0" path="m10112,2290l10169,2290e" filled="f" stroked="t" strokeweight=".5pt" strokecolor="#231F20">
                <v:path arrowok="t"/>
              </v:shape>
            </v:group>
            <v:group style="position:absolute;left:7368;top:-511;width:2;height:57" coordorigin="7368,-511" coordsize="2,57">
              <v:shape style="position:absolute;left:7368;top:-511;width:2;height:57" coordorigin="7368,-511" coordsize="0,57" path="m7368,-454l7368,-511e" filled="f" stroked="t" strokeweight=".5pt" strokecolor="#231F20">
                <v:path arrowok="t"/>
              </v:shape>
            </v:group>
            <v:group style="position:absolute;left:7018;top:-511;width:2;height:57" coordorigin="7018,-511" coordsize="2,57">
              <v:shape style="position:absolute;left:7018;top:-511;width:2;height:57" coordorigin="7018,-511" coordsize="0,57" path="m7018,-454l7018,-511e" filled="f" stroked="t" strokeweight=".5pt" strokecolor="#231F20">
                <v:path arrowok="t"/>
              </v:shape>
            </v:group>
            <v:group style="position:absolute;left:7718;top:-511;width:2;height:57" coordorigin="7718,-511" coordsize="2,57">
              <v:shape style="position:absolute;left:7718;top:-511;width:2;height:57" coordorigin="7718,-511" coordsize="0,57" path="m7718,-454l7718,-511e" filled="f" stroked="t" strokeweight=".5pt" strokecolor="#231F20">
                <v:path arrowok="t"/>
              </v:shape>
            </v:group>
            <v:group style="position:absolute;left:8068;top:-511;width:2;height:57" coordorigin="8068,-511" coordsize="2,57">
              <v:shape style="position:absolute;left:8068;top:-511;width:2;height:57" coordorigin="8068,-511" coordsize="0,57" path="m8068,-454l8068,-511e" filled="f" stroked="t" strokeweight=".5pt" strokecolor="#231F20">
                <v:path arrowok="t"/>
              </v:shape>
            </v:group>
            <v:group style="position:absolute;left:8768;top:-511;width:2;height:57" coordorigin="8768,-511" coordsize="2,57">
              <v:shape style="position:absolute;left:8768;top:-511;width:2;height:57" coordorigin="8768,-511" coordsize="0,57" path="m8768,-454l8768,-511e" filled="f" stroked="t" strokeweight=".5pt" strokecolor="#231F20">
                <v:path arrowok="t"/>
              </v:shape>
            </v:group>
            <v:group style="position:absolute;left:8418;top:-511;width:2;height:57" coordorigin="8418,-511" coordsize="2,57">
              <v:shape style="position:absolute;left:8418;top:-511;width:2;height:57" coordorigin="8418,-511" coordsize="0,57" path="m8418,-454l8418,-511e" filled="f" stroked="t" strokeweight=".5pt" strokecolor="#231F20">
                <v:path arrowok="t"/>
              </v:shape>
            </v:group>
            <v:group style="position:absolute;left:9118;top:-511;width:2;height:57" coordorigin="9118,-511" coordsize="2,57">
              <v:shape style="position:absolute;left:9118;top:-511;width:2;height:57" coordorigin="9118,-511" coordsize="0,57" path="m9118,-454l9118,-511e" filled="f" stroked="t" strokeweight=".5pt" strokecolor="#231F20">
                <v:path arrowok="t"/>
              </v:shape>
            </v:group>
            <v:group style="position:absolute;left:9468;top:-511;width:2;height:57" coordorigin="9468,-511" coordsize="2,57">
              <v:shape style="position:absolute;left:9468;top:-511;width:2;height:57" coordorigin="9468,-511" coordsize="0,57" path="m9468,-454l9468,-511e" filled="f" stroked="t" strokeweight=".5pt" strokecolor="#231F20">
                <v:path arrowok="t"/>
              </v:shape>
            </v:group>
            <v:group style="position:absolute;left:9818;top:-511;width:2;height:57" coordorigin="9818,-511" coordsize="2,57">
              <v:shape style="position:absolute;left:9818;top:-511;width:2;height:57" coordorigin="9818,-511" coordsize="0,57" path="m9818,-454l9818,-511e" filled="f" stroked="t" strokeweight=".5pt" strokecolor="#231F20">
                <v:path arrowok="t"/>
              </v:shape>
            </v:group>
            <v:group style="position:absolute;left:7368;top:2936;width:2;height:57" coordorigin="7368,2936" coordsize="2,57">
              <v:shape style="position:absolute;left:7368;top:2936;width:2;height:57" coordorigin="7368,2936" coordsize="0,57" path="m7368,2993l7368,2936e" filled="f" stroked="t" strokeweight=".5pt" strokecolor="#231F20">
                <v:path arrowok="t"/>
              </v:shape>
            </v:group>
            <v:group style="position:absolute;left:7018;top:2936;width:2;height:57" coordorigin="7018,2936" coordsize="2,57">
              <v:shape style="position:absolute;left:7018;top:2936;width:2;height:57" coordorigin="7018,2936" coordsize="0,57" path="m7018,2993l7018,2936e" filled="f" stroked="t" strokeweight=".5pt" strokecolor="#231F20">
                <v:path arrowok="t"/>
              </v:shape>
            </v:group>
            <v:group style="position:absolute;left:7718;top:2936;width:2;height:57" coordorigin="7718,2936" coordsize="2,57">
              <v:shape style="position:absolute;left:7718;top:2936;width:2;height:57" coordorigin="7718,2936" coordsize="0,57" path="m7718,2993l7718,2936e" filled="f" stroked="t" strokeweight=".5pt" strokecolor="#231F20">
                <v:path arrowok="t"/>
              </v:shape>
            </v:group>
            <v:group style="position:absolute;left:8068;top:2936;width:2;height:57" coordorigin="8068,2936" coordsize="2,57">
              <v:shape style="position:absolute;left:8068;top:2936;width:2;height:57" coordorigin="8068,2936" coordsize="0,57" path="m8068,2993l8068,2936e" filled="f" stroked="t" strokeweight=".5pt" strokecolor="#231F20">
                <v:path arrowok="t"/>
              </v:shape>
            </v:group>
            <v:group style="position:absolute;left:8418;top:2936;width:2;height:57" coordorigin="8418,2936" coordsize="2,57">
              <v:shape style="position:absolute;left:8418;top:2936;width:2;height:57" coordorigin="8418,2936" coordsize="0,57" path="m8418,2993l8418,2936e" filled="f" stroked="t" strokeweight=".5pt" strokecolor="#231F20">
                <v:path arrowok="t"/>
              </v:shape>
            </v:group>
            <v:group style="position:absolute;left:9118;top:2936;width:2;height:57" coordorigin="9118,2936" coordsize="2,57">
              <v:shape style="position:absolute;left:9118;top:2936;width:2;height:57" coordorigin="9118,2936" coordsize="0,57" path="m9118,2993l9118,2936e" filled="f" stroked="t" strokeweight=".5pt" strokecolor="#231F20">
                <v:path arrowok="t"/>
              </v:shape>
            </v:group>
            <v:group style="position:absolute;left:9468;top:2936;width:2;height:57" coordorigin="9468,2936" coordsize="2,57">
              <v:shape style="position:absolute;left:9468;top:2936;width:2;height:57" coordorigin="9468,2936" coordsize="0,57" path="m9468,2993l9468,2936e" filled="f" stroked="t" strokeweight=".5pt" strokecolor="#231F20">
                <v:path arrowok="t"/>
              </v:shape>
            </v:group>
            <v:group style="position:absolute;left:9818;top:2936;width:2;height:57" coordorigin="9818,2936" coordsize="2,57">
              <v:shape style="position:absolute;left:9818;top:2936;width:2;height:57" coordorigin="9818,2936" coordsize="0,57" path="m9818,2993l9818,2936e" filled="f" stroked="t" strokeweight=".5pt" strokecolor="#231F20">
                <v:path arrowok="t"/>
              </v:shape>
            </v:group>
            <v:group style="position:absolute;left:6665;top:890;width:57;height:2" coordorigin="6665,890" coordsize="57,2">
              <v:shape style="position:absolute;left:6665;top:890;width:57;height:2" coordorigin="6665,890" coordsize="57,0" path="m6665,890l6721,890e" filled="f" stroked="t" strokeweight=".5pt" strokecolor="#231F20">
                <v:path arrowok="t"/>
              </v:shape>
            </v:group>
            <v:group style="position:absolute;left:6665;top:190;width:57;height:2" coordorigin="6665,190" coordsize="57,2">
              <v:shape style="position:absolute;left:6665;top:190;width:57;height:2" coordorigin="6665,190" coordsize="57,0" path="m6665,190l6721,190e" filled="f" stroked="t" strokeweight=".5pt" strokecolor="#231F20">
                <v:path arrowok="t"/>
              </v:shape>
            </v:group>
            <v:group style="position:absolute;left:6665;top:1590;width:57;height:2" coordorigin="6665,1590" coordsize="57,2">
              <v:shape style="position:absolute;left:6665;top:1590;width:57;height:2" coordorigin="6665,1590" coordsize="57,0" path="m6665,1590l6721,1590e" filled="f" stroked="t" strokeweight=".5pt" strokecolor="#231F20">
                <v:path arrowok="t"/>
              </v:shape>
            </v:group>
            <v:group style="position:absolute;left:6665;top:2290;width:57;height:2" coordorigin="6665,2290" coordsize="57,2">
              <v:shape style="position:absolute;left:6665;top:2290;width:57;height:2" coordorigin="6665,2290" coordsize="57,0" path="m6665,2290l6721,2290e" filled="f" stroked="t" strokeweight=".5pt" strokecolor="#231F20">
                <v:path arrowok="t"/>
              </v:shape>
            </v:group>
            <v:group style="position:absolute;left:6669;top:-173;width:3498;height:3162" coordorigin="6669,-173" coordsize="3498,3162">
              <v:shape style="position:absolute;left:6669;top:-173;width:3498;height:3162" coordorigin="6669,-173" coordsize="3498,3162" path="m6669,2989l6738,2680,6802,2401,6864,2149,6927,1923,6993,1720,7065,1537,7146,1373,7238,1225,7344,1091,7466,967,7607,853,7770,745,7957,641,8171,538,8414,435,8690,329,9000,218,9348,99,9736,-31,10166,-173e" filled="f" stroked="t" strokeweight=".5pt" strokecolor="#231F20">
                <v:path arrowok="t"/>
              </v:shape>
            </v:group>
            <v:group style="position:absolute;left:7798;top:1998;width:320;height:320" coordorigin="7798,1998" coordsize="320,320">
              <v:shape style="position:absolute;left:7798;top:1998;width:320;height:320" coordorigin="7798,1998" coordsize="320,320" path="m7979,1998l7906,2010,7849,2043,7812,2093,7798,2155,7798,2157,7800,2180,7823,2242,7867,2289,7928,2315,7951,2318,7975,2316,8040,2295,8088,2252,8115,2194,8119,2172,8117,2147,8097,2080,8056,2031,8000,2002,7979,1998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8"/>
        <w:ind w:left="2062" w:right="490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8"/>
        <w:ind w:left="4824" w:right="756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518" w:val="left" w:leader="none"/>
        </w:tabs>
        <w:spacing w:before="74"/>
        <w:ind w:left="0" w:right="144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11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8"/>
        <w:ind w:left="0" w:right="537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/>
        <w:ind w:left="0" w:right="1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3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9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1.5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72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9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15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3.5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4.5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1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471" w:space="40"/>
            <w:col w:w="1361" w:space="40"/>
            <w:col w:w="5608"/>
          </w:cols>
        </w:sectPr>
      </w:pPr>
    </w:p>
    <w:p>
      <w:pPr>
        <w:spacing w:before="29"/>
        <w:ind w:left="3259" w:right="392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15.10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Integration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f(x)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904" w:val="left" w:leader="none"/>
        </w:tabs>
        <w:spacing w:line="252" w:lineRule="exact" w:before="78"/>
        <w:ind w:left="411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295.174988pt;margin-top:1.976708pt;width:247.091pt;height:118.652pt;mso-position-horizontal-relative:page;mso-position-vertical-relative:paragraph;z-index:-4333" coordorigin="5903,40" coordsize="4942,2373">
            <v:group style="position:absolute;left:5959;top:1208;width:471;height:1149" coordorigin="5959,1208" coordsize="471,1149">
              <v:shape style="position:absolute;left:5959;top:1208;width:471;height:1149" coordorigin="5959,1208" coordsize="471,1149" path="m6431,1208l5959,1208,5959,2357,6431,2355,6431,1208xe" filled="t" fillcolor="#E6E7E8" stroked="f">
                <v:path arrowok="t"/>
                <v:fill type="solid"/>
              </v:shape>
            </v:group>
            <v:group style="position:absolute;left:5959;top:1208;width:471;height:1149" coordorigin="5959,1208" coordsize="471,1149">
              <v:shape style="position:absolute;left:5959;top:1208;width:471;height:1149" coordorigin="5959,1208" coordsize="471,1149" path="m5959,2357l5959,1208,6431,1208,6431,2355,5959,2357xe" filled="f" stroked="t" strokeweight=".5pt" strokecolor="#231F20">
                <v:path arrowok="t"/>
              </v:shape>
            </v:group>
            <v:group style="position:absolute;left:6431;top:962;width:987;height:1395" coordorigin="6431,962" coordsize="987,1395">
              <v:shape style="position:absolute;left:6431;top:962;width:987;height:1395" coordorigin="6431,962" coordsize="987,1395" path="m7418,962l6431,962,6431,2354,7418,2357,7418,962xe" filled="t" fillcolor="#E6E7E8" stroked="f">
                <v:path arrowok="t"/>
                <v:fill type="solid"/>
              </v:shape>
            </v:group>
            <v:group style="position:absolute;left:6431;top:962;width:987;height:1395" coordorigin="6431,962" coordsize="987,1395">
              <v:shape style="position:absolute;left:6431;top:962;width:987;height:1395" coordorigin="6431,962" coordsize="987,1395" path="m7418,2357l7418,962,6431,962,6431,2354,7418,2357xe" filled="f" stroked="t" strokeweight=".5pt" strokecolor="#231F20">
                <v:path arrowok="t"/>
              </v:shape>
            </v:group>
            <v:group style="position:absolute;left:7418;top:716;width:862;height:1641" coordorigin="7418,716" coordsize="862,1641">
              <v:shape style="position:absolute;left:7418;top:716;width:862;height:1641" coordorigin="7418,716" coordsize="862,1641" path="m8280,716l7418,716,7418,2357,8280,2354,8280,716xe" filled="t" fillcolor="#E6E7E8" stroked="f">
                <v:path arrowok="t"/>
                <v:fill type="solid"/>
              </v:shape>
            </v:group>
            <v:group style="position:absolute;left:7418;top:716;width:862;height:1641" coordorigin="7418,716" coordsize="862,1641">
              <v:shape style="position:absolute;left:7418;top:716;width:862;height:1641" coordorigin="7418,716" coordsize="862,1641" path="m7418,2357l7418,716,8280,716,8280,2354,7418,2357xe" filled="f" stroked="t" strokeweight=".5pt" strokecolor="#231F20">
                <v:path arrowok="t"/>
              </v:shape>
            </v:group>
            <v:group style="position:absolute;left:8280;top:963;width:987;height:1394" coordorigin="8280,963" coordsize="987,1394">
              <v:shape style="position:absolute;left:8280;top:963;width:987;height:1394" coordorigin="8280,963" coordsize="987,1394" path="m9267,963l8280,963,8280,2354,9267,2357,9267,963xe" filled="t" fillcolor="#E6E7E8" stroked="f">
                <v:path arrowok="t"/>
                <v:fill type="solid"/>
              </v:shape>
            </v:group>
            <v:group style="position:absolute;left:8280;top:963;width:987;height:1394" coordorigin="8280,963" coordsize="987,1394">
              <v:shape style="position:absolute;left:8280;top:963;width:987;height:1394" coordorigin="8280,963" coordsize="987,1394" path="m9267,2357l9267,963,8280,963,8280,2354,9267,2357xe" filled="f" stroked="t" strokeweight=".5pt" strokecolor="#231F20">
                <v:path arrowok="t"/>
              </v:shape>
            </v:group>
            <v:group style="position:absolute;left:9267;top:553;width:758;height:1804" coordorigin="9267,553" coordsize="758,1804">
              <v:shape style="position:absolute;left:9267;top:553;width:758;height:1804" coordorigin="9267,553" coordsize="758,1804" path="m10025,553l9267,553,9267,2357,10025,2353,10025,553xe" filled="t" fillcolor="#E6E7E8" stroked="f">
                <v:path arrowok="t"/>
                <v:fill type="solid"/>
              </v:shape>
            </v:group>
            <v:group style="position:absolute;left:9267;top:553;width:758;height:1804" coordorigin="9267,553" coordsize="758,1804">
              <v:shape style="position:absolute;left:9267;top:553;width:758;height:1804" coordorigin="9267,553" coordsize="758,1804" path="m9267,2357l9267,553,10025,553,10025,2353,9267,2357xe" filled="f" stroked="t" strokeweight=".5pt" strokecolor="#231F20">
                <v:path arrowok="t"/>
              </v:shape>
            </v:group>
            <v:group style="position:absolute;left:10025;top:799;width:411;height:1558" coordorigin="10025,799" coordsize="411,1558">
              <v:shape style="position:absolute;left:10025;top:799;width:411;height:1558" coordorigin="10025,799" coordsize="411,1558" path="m10437,799l10025,799,10025,2354,10437,2357,10437,799xe" filled="t" fillcolor="#E6E7E8" stroked="f">
                <v:path arrowok="t"/>
                <v:fill type="solid"/>
              </v:shape>
            </v:group>
            <v:group style="position:absolute;left:10025;top:799;width:411;height:1558" coordorigin="10025,799" coordsize="411,1558">
              <v:shape style="position:absolute;left:10025;top:799;width:411;height:1558" coordorigin="10025,799" coordsize="411,1558" path="m10437,2357l10437,799,10025,799,10025,2354,10437,2357xe" filled="f" stroked="t" strokeweight=".5pt" strokecolor="#231F20">
                <v:path arrowok="t"/>
              </v:shape>
            </v:group>
            <v:group style="position:absolute;left:5959;top:133;width:4793;height:2224" coordorigin="5959,133" coordsize="4793,2224">
              <v:shape style="position:absolute;left:5959;top:133;width:4793;height:2224" coordorigin="5959,133" coordsize="4793,2224" path="m5959,133l5959,2357,10752,2357e" filled="f" stroked="t" strokeweight=".5pt" strokecolor="#231F20">
                <v:path arrowok="t"/>
              </v:shape>
            </v:group>
            <v:group style="position:absolute;left:10716;top:2306;width:124;height:102" coordorigin="10716,2306" coordsize="124,102">
              <v:shape style="position:absolute;left:10716;top:2306;width:124;height:102" coordorigin="10716,2306" coordsize="124,102" path="m10716,2306l10745,2357,10716,2408,10840,2357,10716,2306xe" filled="t" fillcolor="#231F20" stroked="f">
                <v:path arrowok="t"/>
                <v:fill type="solid"/>
              </v:shape>
            </v:group>
            <v:group style="position:absolute;left:5908;top:45;width:102;height:124" coordorigin="5908,45" coordsize="102,124">
              <v:shape style="position:absolute;left:5908;top:45;width:102;height:124" coordorigin="5908,45" coordsize="102,124" path="m5959,45l5908,169,5959,139,5998,139,5959,45xe" filled="t" fillcolor="#231F20" stroked="f">
                <v:path arrowok="t"/>
                <v:fill type="solid"/>
              </v:shape>
              <v:shape style="position:absolute;left:5908;top:45;width:102;height:124" coordorigin="5908,45" coordsize="102,124" path="m5998,139l5959,139,6010,169,5998,139xe" filled="t" fillcolor="#231F20" stroked="f">
                <v:path arrowok="t"/>
                <v:fill type="solid"/>
              </v:shape>
            </v:group>
            <v:group style="position:absolute;left:6919;top:776;width:2;height:1581" coordorigin="6919,776" coordsize="2,1581">
              <v:shape style="position:absolute;left:6919;top:776;width:2;height:1581" coordorigin="6919,776" coordsize="0,1581" path="m6919,776l6919,1598,6919,2357e" filled="f" stroked="t" strokeweight=".5pt" strokecolor="#231F20">
                <v:path arrowok="t"/>
                <v:stroke dashstyle="dash"/>
              </v:shape>
            </v:group>
            <v:group style="position:absolute;left:7839;top:537;width:2;height:1820" coordorigin="7839,537" coordsize="2,1820">
              <v:shape style="position:absolute;left:7839;top:537;width:2;height:1820" coordorigin="7839,537" coordsize="0,1820" path="m7839,537l7839,1483,7839,2357e" filled="f" stroked="t" strokeweight=".5pt" strokecolor="#231F20">
                <v:path arrowok="t"/>
                <v:stroke dashstyle="dash"/>
              </v:shape>
            </v:group>
            <v:group style="position:absolute;left:8779;top:776;width:2;height:1581" coordorigin="8779,776" coordsize="2,1581">
              <v:shape style="position:absolute;left:8779;top:776;width:2;height:1581" coordorigin="8779,776" coordsize="0,1581" path="m8779,776l8779,1598,8779,2357e" filled="f" stroked="t" strokeweight=".5pt" strokecolor="#231F20">
                <v:path arrowok="t"/>
                <v:stroke dashstyle="dash"/>
              </v:shape>
            </v:group>
            <v:group style="position:absolute;left:9639;top:370;width:2;height:1987" coordorigin="9639,370" coordsize="2,1987">
              <v:shape style="position:absolute;left:9639;top:370;width:2;height:1987" coordorigin="9639,370" coordsize="0,1987" path="m9639,370l9639,1403,9639,2357e" filled="f" stroked="t" strokeweight=".5pt" strokecolor="#231F20">
                <v:path arrowok="t"/>
                <v:stroke dashstyle="dash"/>
              </v:shape>
            </v:group>
            <v:group style="position:absolute;left:10437;top:619;width:2;height:1738" coordorigin="10437,619" coordsize="2,1738">
              <v:shape style="position:absolute;left:10437;top:619;width:2;height:1738" coordorigin="10437,619" coordsize="0,1738" path="m10437,619l10437,1522,10437,2357e" filled="f" stroked="t" strokeweight=".5pt" strokecolor="#231F20">
                <v:path arrowok="t"/>
                <v:stroke dashstyle="dash"/>
              </v:shape>
            </v:group>
            <v:group style="position:absolute;left:5913;top:1164;width:91;height:90" coordorigin="5913,1164" coordsize="91,90">
              <v:shape style="position:absolute;left:5913;top:1164;width:91;height:90" coordorigin="5913,1164" coordsize="91,90" path="m5973,1164l5946,1167,5927,1177,5916,1192,5913,1208,5919,1230,5933,1246,5953,1254,5977,1249,5995,1237,6004,1219,6001,1193,5990,1174,5973,1164xe" filled="t" fillcolor="#231F20" stroked="f">
                <v:path arrowok="t"/>
                <v:fill type="solid"/>
              </v:shape>
            </v:group>
            <v:group style="position:absolute;left:6874;top:918;width:91;height:90" coordorigin="6874,918" coordsize="91,90">
              <v:shape style="position:absolute;left:6874;top:918;width:91;height:90" coordorigin="6874,918" coordsize="91,90" path="m6934,918l6907,920,6888,930,6877,946,6874,962,6880,983,6894,999,6914,1007,6938,1003,6956,991,6965,972,6962,946,6951,928,6934,918xe" filled="t" fillcolor="#231F20" stroked="f">
                <v:path arrowok="t"/>
                <v:fill type="solid"/>
              </v:shape>
            </v:group>
            <v:group style="position:absolute;left:7796;top:669;width:91;height:90" coordorigin="7796,669" coordsize="91,90">
              <v:shape style="position:absolute;left:7796;top:669;width:91;height:90" coordorigin="7796,669" coordsize="91,90" path="m7856,669l7829,671,7810,681,7799,697,7796,713,7801,734,7815,751,7836,758,7860,754,7877,742,7887,723,7883,698,7872,679,7856,669xe" filled="t" fillcolor="#231F20" stroked="f">
                <v:path arrowok="t"/>
                <v:fill type="solid"/>
              </v:shape>
            </v:group>
            <v:group style="position:absolute;left:8734;top:918;width:91;height:90" coordorigin="8734,918" coordsize="91,90">
              <v:shape style="position:absolute;left:8734;top:918;width:91;height:90" coordorigin="8734,918" coordsize="91,90" path="m8794,918l8767,920,8748,930,8737,946,8734,962,8740,983,8754,999,8774,1007,8799,1003,8816,991,8825,972,8822,946,8811,928,8794,918xe" filled="t" fillcolor="#231F20" stroked="f">
                <v:path arrowok="t"/>
                <v:fill type="solid"/>
              </v:shape>
            </v:group>
            <v:group style="position:absolute;left:9593;top:509;width:91;height:90" coordorigin="9593,509" coordsize="91,90">
              <v:shape style="position:absolute;left:9593;top:509;width:91;height:90" coordorigin="9593,509" coordsize="91,90" path="m9653,509l9626,511,9607,521,9596,537,9593,553,9598,574,9612,591,9633,599,9657,594,9674,582,9684,563,9680,538,9669,519,9653,509xe" filled="t" fillcolor="#231F20" stroked="f">
                <v:path arrowok="t"/>
                <v:fill type="solid"/>
              </v:shape>
            </v:group>
            <v:group style="position:absolute;left:10389;top:755;width:91;height:90" coordorigin="10389,755" coordsize="91,90">
              <v:shape style="position:absolute;left:10389;top:755;width:91;height:90" coordorigin="10389,755" coordsize="91,90" path="m10449,755l10423,758,10403,768,10392,783,10389,799,10395,821,10409,837,10429,845,10454,841,10471,828,10480,810,10477,784,10466,766,10449,7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8.375pt;margin-top:-12.887293pt;width:24.25pt;height:48.25pt;mso-position-horizontal-relative:page;mso-position-vertical-relative:paragraph;z-index:-4332" coordorigin="1768,-258" coordsize="485,965">
            <v:group style="position:absolute;left:1892;top:105;width:238;height:239" coordorigin="1892,105" coordsize="238,239">
              <v:shape style="position:absolute;left:1892;top:105;width:238;height:239" coordorigin="1892,105" coordsize="238,239" path="m2130,225l2112,289,2064,332,2021,344,1996,342,1934,316,1897,265,1892,245,1893,218,1917,153,1964,114,2004,105,2028,107,2089,135,2124,188,2130,225xe" filled="f" stroked="t" strokeweight=".25pt" strokecolor="#231F20">
                <v:path arrowok="t"/>
              </v:shape>
            </v:group>
            <v:group style="position:absolute;left:1770;top:225;width:480;height:2" coordorigin="1770,225" coordsize="480,2">
              <v:shape style="position:absolute;left:1770;top:225;width:480;height:2" coordorigin="1770,225" coordsize="480,0" path="m1770,225l2250,225e" filled="f" stroked="t" strokeweight=".25pt" strokecolor="#231F20">
                <v:path arrowok="t"/>
              </v:shape>
            </v:group>
            <v:group style="position:absolute;left:2010;top:-255;width:2;height:960" coordorigin="2010,-255" coordsize="2,960">
              <v:shape style="position:absolute;left:2010;top:-255;width:2;height:960" coordorigin="2010,-255" coordsize="0,960" path="m2010,-255l2010,70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2.887293pt;width:24.25pt;height:48.25pt;mso-position-horizontal-relative:page;mso-position-vertical-relative:paragraph;z-index:-4331" coordorigin="13588,-258" coordsize="485,965">
            <v:group style="position:absolute;left:13712;top:105;width:238;height:239" coordorigin="13712,105" coordsize="238,239">
              <v:shape style="position:absolute;left:13712;top:105;width:238;height:239" coordorigin="13712,105" coordsize="238,239" path="m13950,225l13932,289,13884,332,13841,344,13816,342,13754,316,13717,265,13712,245,13713,218,13737,153,13784,114,13824,105,13848,107,13909,135,13944,188,13950,225xe" filled="f" stroked="t" strokeweight=".25pt" strokecolor="#231F20">
                <v:path arrowok="t"/>
              </v:shape>
            </v:group>
            <v:group style="position:absolute;left:13590;top:225;width:480;height:2" coordorigin="13590,225" coordsize="480,2">
              <v:shape style="position:absolute;left:13590;top:225;width:480;height:2" coordorigin="13590,225" coordsize="480,0" path="m13590,225l14070,225e" filled="f" stroked="t" strokeweight=".25pt" strokecolor="#231F20">
                <v:path arrowok="t"/>
              </v:shape>
            </v:group>
            <v:group style="position:absolute;left:13830;top:-255;width:2;height:960" coordorigin="13830,-255" coordsize="2,960">
              <v:shape style="position:absolute;left:13830;top:-255;width:2;height:960" coordorigin="13830,-255" coordsize="0,960" path="m13830,-255l13830,70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9"/>
          <w:sz w:val="12"/>
          <w:szCs w:val="12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tabs>
          <w:tab w:pos="8703" w:val="left" w:leader="none"/>
        </w:tabs>
        <w:spacing w:line="208" w:lineRule="exact"/>
        <w:ind w:left="611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22.182983pt;margin-top:7.363182pt;width:3.336pt;height:6pt;mso-position-horizontal-relative:page;mso-position-vertical-relative:paragraph;z-index:-4330" type="#_x0000_t202" filled="f" stroked="f">
            <v:textbox inset="0,0,0,0">
              <w:txbxContent>
                <w:p>
                  <w:pPr>
                    <w:spacing w:line="12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w w:val="100"/>
                      <w:sz w:val="12"/>
                      <w:szCs w:val="12"/>
                    </w:rPr>
                    <w:t>6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8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2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tabs>
          <w:tab w:pos="1850" w:val="left" w:leader="none"/>
        </w:tabs>
        <w:spacing w:line="233" w:lineRule="exact"/>
        <w:ind w:left="0" w:right="137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2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8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8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13" w:lineRule="exact"/>
        <w:ind w:left="1124" w:right="4798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302" w:val="left" w:leader="none"/>
          <w:tab w:pos="6226" w:val="left" w:leader="none"/>
          <w:tab w:pos="7170" w:val="left" w:leader="none"/>
          <w:tab w:pos="8031" w:val="left" w:leader="none"/>
          <w:tab w:pos="8490" w:val="left" w:leader="none"/>
        </w:tabs>
        <w:spacing w:before="78"/>
        <w:ind w:left="4444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966" w:val="left" w:leader="none"/>
          <w:tab w:pos="1882" w:val="left" w:leader="none"/>
        </w:tabs>
        <w:spacing w:before="78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tabs>
          <w:tab w:pos="1646" w:val="left" w:leader="none"/>
        </w:tabs>
        <w:spacing w:before="78"/>
        <w:ind w:left="782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tabs>
          <w:tab w:pos="1019" w:val="left" w:leader="none"/>
        </w:tabs>
        <w:spacing w:before="78"/>
        <w:ind w:left="66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5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6221" w:space="40"/>
            <w:col w:w="1758" w:space="40"/>
            <w:col w:w="4461"/>
          </w:cols>
        </w:sectPr>
      </w:pPr>
    </w:p>
    <w:p>
      <w:pPr>
        <w:spacing w:before="37"/>
        <w:ind w:left="4110" w:right="1187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15.11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Discrete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integration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4"/>
        <w:ind w:left="3170" w:right="2388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Trapezoida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Rul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trapezoids,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15.11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interva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[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]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divide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int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-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equal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sections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approximate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followin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formula: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6" w:lineRule="exact"/>
        <w:ind w:left="3944" w:right="2020" w:firstLine="0"/>
        <w:jc w:val="left"/>
        <w:rPr>
          <w:rFonts w:ascii="Palatino" w:hAnsi="Palatino" w:cs="Palatino" w:eastAsia="Palatino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z w:val="24"/>
          <w:szCs w:val="24"/>
        </w:rPr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  <w:u w:val="single" w:color="231F20"/>
        </w:rPr>
        <w:t>b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6"/>
          <w:w w:val="110"/>
          <w:sz w:val="24"/>
          <w:szCs w:val="24"/>
          <w:u w:val="single" w:color="231F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60"/>
          <w:sz w:val="24"/>
          <w:szCs w:val="24"/>
          <w:u w:val="single" w:color="231F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60"/>
          <w:sz w:val="24"/>
          <w:szCs w:val="24"/>
          <w:u w:val="single" w:color="231F2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  <w:u w:val="single" w:color="231F2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  <w:u w:val="none"/>
        </w:rPr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4"/>
          <w:szCs w:val="24"/>
          <w:u w:val="none"/>
        </w:rPr>
      </w:r>
    </w:p>
    <w:p>
      <w:pPr>
        <w:spacing w:after="0" w:line="206" w:lineRule="exact"/>
        <w:jc w:val="left"/>
        <w:rPr>
          <w:rFonts w:ascii="Palatino" w:hAnsi="Palatino" w:cs="Palatino" w:eastAsia="Palatino"/>
          <w:sz w:val="24"/>
          <w:szCs w:val="24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80" w:lineRule="exact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sz w:val="24"/>
          <w:szCs w:val="24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-4"/>
          <w:sz w:val="16"/>
          <w:szCs w:val="16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-4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4"/>
          <w:w w:val="105"/>
          <w:position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position w:val="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</w:rPr>
      </w:r>
    </w:p>
    <w:p>
      <w:pPr>
        <w:spacing w:line="146" w:lineRule="auto" w:before="49"/>
        <w:ind w:left="240" w:right="2532" w:firstLine="486"/>
        <w:jc w:val="left"/>
        <w:rPr>
          <w:rFonts w:ascii="Palatino" w:hAnsi="Palatino" w:cs="Palatino" w:eastAsia="Palatino"/>
          <w:sz w:val="24"/>
          <w:szCs w:val="24"/>
        </w:rPr>
      </w:pPr>
      <w:r>
        <w:rPr>
          <w:spacing w:val="0"/>
          <w:w w:val="110"/>
        </w:rPr>
        <w:br w:type="column"/>
      </w:r>
      <w:r>
        <w:rPr>
          <w:rFonts w:ascii="Palatino" w:hAnsi="Palatino" w:cs="Palatino" w:eastAsia="Palatino"/>
          <w:b w:val="0"/>
          <w:bCs w:val="0"/>
          <w:color w:val="231F20"/>
          <w:spacing w:val="0"/>
          <w:w w:val="11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color w:val="231F20"/>
          <w:spacing w:val="-35"/>
          <w:w w:val="11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5"/>
          <w:w w:val="11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0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2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3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1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2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2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2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-4"/>
          <w:sz w:val="16"/>
          <w:szCs w:val="16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6"/>
          <w:w w:val="110"/>
          <w:position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55"/>
          <w:position w:val="-4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5"/>
          <w:w w:val="155"/>
          <w:position w:val="-4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1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-4"/>
          <w:sz w:val="16"/>
          <w:szCs w:val="16"/>
        </w:rPr>
        <w:t>n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0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n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</w:rPr>
      </w:r>
    </w:p>
    <w:p>
      <w:pPr>
        <w:spacing w:after="0" w:line="146" w:lineRule="auto"/>
        <w:jc w:val="left"/>
        <w:rPr>
          <w:rFonts w:ascii="Palatino" w:hAnsi="Palatino" w:cs="Palatino" w:eastAsia="Palatino"/>
          <w:sz w:val="24"/>
          <w:szCs w:val="24"/>
        </w:rPr>
        <w:sectPr>
          <w:type w:val="continuous"/>
          <w:pgSz w:w="15840" w:h="24480"/>
          <w:pgMar w:top="5660" w:bottom="5660" w:left="1660" w:right="1660"/>
          <w:cols w:num="2" w:equalWidth="0">
            <w:col w:w="3825" w:space="40"/>
            <w:col w:w="8655"/>
          </w:cols>
        </w:sectPr>
      </w:pP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 w:before="53"/>
        <w:ind w:left="3170" w:right="1926"/>
        <w:jc w:val="left"/>
      </w:pPr>
      <w:r>
        <w:rPr>
          <w:b w:val="0"/>
          <w:bCs w:val="0"/>
          <w:color w:val="231F20"/>
          <w:spacing w:val="4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i</w:t>
      </w:r>
      <w:r>
        <w:rPr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  </w:t>
      </w:r>
      <w:r>
        <w:rPr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value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represen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en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point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trapezoid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and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wher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-16"/>
          <w:w w:val="100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</w:rPr>
        <w:t>x</w:t>
      </w:r>
      <w:r>
        <w:rPr>
          <w:b w:val="0"/>
          <w:bCs w:val="0"/>
          <w:i w:val="0"/>
          <w:color w:val="231F20"/>
          <w:spacing w:val="-3"/>
          <w:w w:val="100"/>
          <w:position w:val="-3"/>
          <w:sz w:val="15"/>
          <w:szCs w:val="15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5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an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i w:val="0"/>
          <w:color w:val="231F20"/>
          <w:spacing w:val="-16"/>
          <w:w w:val="100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</w:rPr>
        <w:t>x</w:t>
      </w:r>
      <w:r>
        <w:rPr>
          <w:b w:val="0"/>
          <w:bCs w:val="0"/>
          <w:i w:val="0"/>
          <w:color w:val="231F20"/>
          <w:spacing w:val="-3"/>
          <w:w w:val="100"/>
          <w:position w:val="-3"/>
          <w:sz w:val="15"/>
          <w:szCs w:val="15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</w:rPr>
        <w:t>=b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i w:val="0"/>
          <w:color w:val="231F20"/>
          <w:spacing w:val="-15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Listin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i w:val="0"/>
          <w:color w:val="231F20"/>
          <w:spacing w:val="-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15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.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6</w:t>
      </w:r>
      <w:r>
        <w:rPr>
          <w:b w:val="0"/>
          <w:bCs w:val="0"/>
          <w:i w:val="0"/>
          <w:color w:val="231F20"/>
          <w:spacing w:val="-15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show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-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i w:val="0"/>
          <w:color w:val="231F20"/>
          <w:spacing w:val="-15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functio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i w:val="0"/>
          <w:color w:val="231F20"/>
          <w:spacing w:val="-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tha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-15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compute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-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thi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-15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-4"/>
          <w:w w:val="100"/>
          <w:position w:val="0"/>
        </w:rPr>
        <w:t>integral.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1543"/>
        <w:jc w:val="left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Simpson’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Rul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under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quadrati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interva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[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]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divide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into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5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Integration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4327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15.6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Trapezoidal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integration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15"/>
        </w:numPr>
        <w:tabs>
          <w:tab w:pos="4515" w:val="left" w:leader="none"/>
        </w:tabs>
        <w:ind w:left="4515" w:right="599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trapezoid(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9" w:right="36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usage: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trapezoid(v,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12" w:right="490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(b-a)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(v(1)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226" w:right="38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29.810272pt;width:228pt;height:.1pt;mso-position-horizontal-relative:page;mso-position-vertical-relative:paragraph;z-index:-4328" coordorigin="5790,596" coordsize="4560,2">
            <v:shape style="position:absolute;left:5790;top:596;width:4560;height:2" coordorigin="5790,596" coordsize="4560,0" path="m5790,596l10350,5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2*sum(v(2:end-1)))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(2*(length(v)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 w:before="53"/>
        <w:ind w:right="1665"/>
        <w:jc w:val="left"/>
      </w:pPr>
      <w:r>
        <w:rPr>
          <w:b w:val="0"/>
          <w:bCs w:val="0"/>
          <w:color w:val="231F20"/>
          <w:spacing w:val="4"/>
          <w:w w:val="100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8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equa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sections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8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8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8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approximate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8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8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formula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(Simpson’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rule):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180" w:lineRule="exact"/>
        <w:ind w:left="0" w:right="1459" w:firstLine="0"/>
        <w:jc w:val="center"/>
        <w:rPr>
          <w:rFonts w:ascii="Palatino" w:hAnsi="Palatino" w:cs="Palatino" w:eastAsia="Palatino"/>
          <w:sz w:val="24"/>
          <w:szCs w:val="24"/>
        </w:rPr>
      </w:pPr>
      <w:r>
        <w:rPr/>
        <w:pict>
          <v:group style="position:absolute;margin-left:355.903015pt;margin-top:14.282966pt;width:7.2pt;height:.1pt;mso-position-horizontal-relative:page;mso-position-vertical-relative:paragraph;z-index:-4329" coordorigin="7118,286" coordsize="144,2">
            <v:shape style="position:absolute;left:7118;top:286;width:144;height:2" coordorigin="7118,286" coordsize="144,0" path="m7118,286l7262,286e" filled="f" stroked="t" strokeweight=".42pt" strokecolor="#231F20">
              <v:path arrowok="t"/>
            </v:shape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h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after="0" w:line="180" w:lineRule="exact"/>
        <w:jc w:val="center"/>
        <w:rPr>
          <w:rFonts w:ascii="Palatino" w:hAnsi="Palatino" w:cs="Palatino" w:eastAsia="Palatino"/>
          <w:sz w:val="24"/>
          <w:szCs w:val="24"/>
        </w:rPr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280" w:lineRule="exact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sz w:val="24"/>
          <w:szCs w:val="24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-4"/>
          <w:sz w:val="16"/>
          <w:szCs w:val="16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-4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4"/>
          <w:w w:val="105"/>
          <w:position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position w:val="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</w:rPr>
      </w:r>
    </w:p>
    <w:p>
      <w:pPr>
        <w:spacing w:line="225" w:lineRule="exact"/>
        <w:ind w:left="27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10"/>
        </w:rPr>
        <w:br w:type="column"/>
      </w:r>
      <w:r>
        <w:rPr>
          <w:rFonts w:ascii="Palatino" w:hAnsi="Palatino" w:cs="Palatino" w:eastAsia="Palatino"/>
          <w:b w:val="0"/>
          <w:bCs w:val="0"/>
          <w:color w:val="231F20"/>
          <w:spacing w:val="0"/>
          <w:w w:val="11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color w:val="231F20"/>
          <w:spacing w:val="-35"/>
          <w:w w:val="11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5"/>
          <w:w w:val="11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0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4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4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1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4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2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2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4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4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4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3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24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</w:rPr>
      </w:r>
    </w:p>
    <w:p>
      <w:pPr>
        <w:spacing w:line="195" w:lineRule="exact"/>
        <w:ind w:left="79" w:right="0" w:firstLine="0"/>
        <w:jc w:val="left"/>
        <w:rPr>
          <w:rFonts w:ascii="Palatino" w:hAnsi="Palatino" w:cs="Palatino" w:eastAsia="Palatino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color w:val="231F20"/>
          <w:spacing w:val="0"/>
          <w:w w:val="100"/>
          <w:sz w:val="24"/>
          <w:szCs w:val="24"/>
        </w:rPr>
        <w:t>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before="61"/>
        <w:ind w:left="77" w:right="0" w:firstLine="0"/>
        <w:jc w:val="left"/>
        <w:rPr>
          <w:rFonts w:ascii="Palatino" w:hAnsi="Palatino" w:cs="Palatino" w:eastAsia="Palatino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1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color w:val="231F20"/>
          <w:spacing w:val="0"/>
          <w:w w:val="110"/>
          <w:sz w:val="24"/>
          <w:szCs w:val="24"/>
        </w:rPr>
        <w:t>2</w:t>
      </w:r>
      <w:r>
        <w:rPr>
          <w:rFonts w:ascii="Palatino" w:hAnsi="Palatino" w:cs="Palatino" w:eastAsia="Palatino"/>
          <w:b w:val="0"/>
          <w:bCs w:val="0"/>
          <w:color w:val="231F20"/>
          <w:spacing w:val="-36"/>
          <w:w w:val="11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7"/>
          <w:w w:val="11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-4"/>
          <w:sz w:val="16"/>
          <w:szCs w:val="16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7"/>
          <w:w w:val="110"/>
          <w:position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55"/>
          <w:position w:val="-4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5"/>
          <w:w w:val="155"/>
          <w:position w:val="-4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2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19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4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35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7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-4"/>
          <w:sz w:val="16"/>
          <w:szCs w:val="16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7"/>
          <w:w w:val="110"/>
          <w:position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55"/>
          <w:position w:val="-4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5"/>
          <w:w w:val="155"/>
          <w:position w:val="-4"/>
          <w:sz w:val="16"/>
          <w:szCs w:val="16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-4"/>
          <w:sz w:val="16"/>
          <w:szCs w:val="16"/>
        </w:rPr>
        <w:t>1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19"/>
          <w:w w:val="11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0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7"/>
          <w:w w:val="110"/>
          <w:position w:val="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2"/>
          <w:w w:val="110"/>
          <w:position w:val="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10"/>
          <w:position w:val="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-4"/>
          <w:sz w:val="16"/>
          <w:szCs w:val="16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10"/>
          <w:position w:val="-4"/>
          <w:sz w:val="16"/>
          <w:szCs w:val="16"/>
        </w:rPr>
        <w:t>n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10"/>
          <w:position w:val="0"/>
          <w:sz w:val="24"/>
          <w:szCs w:val="24"/>
        </w:rPr>
        <w:t>))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</w:rPr>
      </w:r>
    </w:p>
    <w:p>
      <w:pPr>
        <w:spacing w:after="0"/>
        <w:jc w:val="left"/>
        <w:rPr>
          <w:rFonts w:ascii="Palatino" w:hAnsi="Palatino" w:cs="Palatino" w:eastAsia="Palatino"/>
          <w:sz w:val="24"/>
          <w:szCs w:val="24"/>
        </w:rPr>
        <w:sectPr>
          <w:type w:val="continuous"/>
          <w:pgSz w:w="15840" w:h="24480"/>
          <w:pgMar w:top="5660" w:bottom="5660" w:left="1660" w:right="1660"/>
          <w:cols w:num="2" w:equalWidth="0">
            <w:col w:w="5351" w:space="40"/>
            <w:col w:w="7129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3"/>
          <w:w w:val="105"/>
        </w:rPr>
        <w:t>wher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th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5"/>
        </w:rPr>
        <w:t>x</w:t>
      </w:r>
      <w:r>
        <w:rPr>
          <w:b w:val="0"/>
          <w:bCs w:val="0"/>
          <w:i w:val="0"/>
          <w:color w:val="231F20"/>
          <w:spacing w:val="0"/>
          <w:w w:val="105"/>
          <w:position w:val="-3"/>
          <w:sz w:val="15"/>
          <w:szCs w:val="15"/>
        </w:rPr>
        <w:t>i</w:t>
      </w:r>
      <w:r>
        <w:rPr>
          <w:b w:val="0"/>
          <w:bCs w:val="0"/>
          <w:i w:val="0"/>
          <w:color w:val="231F20"/>
          <w:spacing w:val="16"/>
          <w:w w:val="105"/>
          <w:position w:val="-3"/>
          <w:sz w:val="15"/>
          <w:szCs w:val="15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value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s</w:t>
      </w:r>
      <w:r>
        <w:rPr>
          <w:b w:val="0"/>
          <w:bCs w:val="0"/>
          <w:i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represen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t</w:t>
      </w:r>
      <w:r>
        <w:rPr>
          <w:b w:val="0"/>
          <w:bCs w:val="0"/>
          <w:i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i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en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d</w:t>
      </w:r>
      <w:r>
        <w:rPr>
          <w:b w:val="0"/>
          <w:bCs w:val="0"/>
          <w:i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point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s</w:t>
      </w:r>
      <w:r>
        <w:rPr>
          <w:b w:val="0"/>
          <w:bCs w:val="0"/>
          <w:i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o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f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i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sections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i w:val="0"/>
          <w:color w:val="231F20"/>
          <w:spacing w:val="1"/>
          <w:w w:val="105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5"/>
          <w:position w:val="0"/>
        </w:rPr>
        <w:t>x</w:t>
      </w:r>
      <w:r>
        <w:rPr>
          <w:b w:val="0"/>
          <w:bCs w:val="0"/>
          <w:i w:val="0"/>
          <w:color w:val="231F20"/>
          <w:spacing w:val="0"/>
          <w:w w:val="105"/>
          <w:position w:val="-3"/>
          <w:sz w:val="15"/>
          <w:szCs w:val="15"/>
        </w:rPr>
        <w:t>0</w:t>
      </w:r>
      <w:r>
        <w:rPr>
          <w:b w:val="0"/>
          <w:bCs w:val="0"/>
          <w:i w:val="0"/>
          <w:color w:val="231F20"/>
          <w:spacing w:val="16"/>
          <w:w w:val="105"/>
          <w:position w:val="-3"/>
          <w:sz w:val="15"/>
          <w:szCs w:val="15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5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and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5"/>
          <w:position w:val="0"/>
        </w:rPr>
        <w:t>x</w:t>
      </w:r>
      <w:r>
        <w:rPr>
          <w:b w:val="0"/>
          <w:bCs w:val="0"/>
          <w:i w:val="0"/>
          <w:color w:val="231F20"/>
          <w:spacing w:val="2"/>
          <w:w w:val="105"/>
          <w:position w:val="-3"/>
          <w:sz w:val="15"/>
          <w:szCs w:val="15"/>
        </w:rPr>
        <w:t>2</w:t>
      </w:r>
      <w:r>
        <w:rPr>
          <w:b w:val="0"/>
          <w:bCs w:val="0"/>
          <w:i w:val="0"/>
          <w:color w:val="231F20"/>
          <w:spacing w:val="0"/>
          <w:w w:val="105"/>
          <w:position w:val="-3"/>
          <w:sz w:val="15"/>
          <w:szCs w:val="15"/>
        </w:rPr>
        <w:t>n</w:t>
      </w:r>
      <w:r>
        <w:rPr>
          <w:b w:val="0"/>
          <w:bCs w:val="0"/>
          <w:i w:val="0"/>
          <w:color w:val="231F20"/>
          <w:spacing w:val="21"/>
          <w:w w:val="105"/>
          <w:position w:val="-3"/>
          <w:sz w:val="15"/>
          <w:szCs w:val="15"/>
        </w:rPr>
        <w:t> </w:t>
      </w:r>
      <w:r>
        <w:rPr>
          <w:b w:val="0"/>
          <w:bCs w:val="0"/>
          <w:i w:val="0"/>
          <w:color w:val="231F20"/>
          <w:spacing w:val="2"/>
          <w:w w:val="105"/>
          <w:position w:val="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5"/>
          <w:position w:val="0"/>
        </w:rPr>
        <w:t>b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an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d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0"/>
        </w:rPr>
        <w:t>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7"/>
          <w:w w:val="105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5"/>
          <w:position w:val="0"/>
        </w:rPr>
        <w:t>b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−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5"/>
          <w:position w:val="0"/>
        </w:rPr>
        <w:t>a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)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60"/>
          <w:position w:val="0"/>
        </w:rPr>
        <w:t>/</w:t>
      </w:r>
      <w:r>
        <w:rPr>
          <w:b w:val="0"/>
          <w:bCs w:val="0"/>
          <w:i w:val="0"/>
          <w:color w:val="231F20"/>
          <w:spacing w:val="-22"/>
          <w:w w:val="16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(2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5"/>
          <w:position w:val="0"/>
        </w:rPr>
        <w:t>n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)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.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Listin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g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15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.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7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show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s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a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functio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n</w:t>
      </w:r>
      <w:r>
        <w:rPr>
          <w:b w:val="0"/>
          <w:bCs w:val="0"/>
          <w:i w:val="0"/>
          <w:color w:val="231F20"/>
          <w:spacing w:val="7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t</w:t>
      </w:r>
      <w:r>
        <w:rPr>
          <w:b w:val="0"/>
          <w:bCs w:val="0"/>
          <w:i w:val="0"/>
          <w:color w:val="231F20"/>
          <w:spacing w:val="0"/>
          <w:w w:val="105"/>
          <w:position w:val="0"/>
        </w:rPr>
        <w:t>o</w:t>
      </w:r>
      <w:r>
        <w:rPr>
          <w:b w:val="0"/>
          <w:bCs w:val="0"/>
          <w:i w:val="0"/>
          <w:color w:val="231F20"/>
          <w:spacing w:val="8"/>
          <w:w w:val="105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5"/>
          <w:position w:val="0"/>
        </w:rPr>
        <w:t>integrate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usin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i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Simpson’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rule.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right="4591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15.3.2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0"/>
          <w:w w:val="105"/>
        </w:rPr>
        <w:t>Continuous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0"/>
          <w:w w:val="105"/>
        </w:rPr>
        <w:t>Integration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0"/>
          <w:w w:val="105"/>
        </w:rPr>
        <w:t>Problems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</w:pPr>
      <w:r>
        <w:rPr/>
        <w:pict>
          <v:group style="position:absolute;margin-left:88.375pt;margin-top:.657019pt;width:24.25pt;height:48.25pt;mso-position-horizontal-relative:page;mso-position-vertical-relative:paragraph;z-index:-4324" coordorigin="1768,13" coordsize="485,965">
            <v:group style="position:absolute;left:1892;top:376;width:238;height:239" coordorigin="1892,376" coordsize="238,239">
              <v:shape style="position:absolute;left:1892;top:376;width:238;height:239" coordorigin="1892,376" coordsize="238,239" path="m2130,496l2112,559,2064,603,2021,615,1996,613,1934,587,1897,536,1892,515,1893,489,1917,424,1964,385,2004,376,2028,378,2089,406,2124,459,2130,496xe" filled="f" stroked="t" strokeweight=".25pt" strokecolor="#231F20">
                <v:path arrowok="t"/>
              </v:shape>
            </v:group>
            <v:group style="position:absolute;left:1770;top:496;width:480;height:2" coordorigin="1770,496" coordsize="480,2">
              <v:shape style="position:absolute;left:1770;top:496;width:480;height:2" coordorigin="1770,496" coordsize="480,0" path="m1770,496l2250,496e" filled="f" stroked="t" strokeweight=".25pt" strokecolor="#231F20">
                <v:path arrowok="t"/>
              </v:shape>
            </v:group>
            <v:group style="position:absolute;left:2010;top:16;width:2;height:960" coordorigin="2010,16" coordsize="2,960">
              <v:shape style="position:absolute;left:2010;top:16;width:2;height:960" coordorigin="2010,16" coordsize="0,960" path="m2010,16l2010,97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.657019pt;width:24.25pt;height:48.25pt;mso-position-horizontal-relative:page;mso-position-vertical-relative:paragraph;z-index:-4323" coordorigin="13588,13" coordsize="485,965">
            <v:group style="position:absolute;left:13712;top:376;width:238;height:239" coordorigin="13712,376" coordsize="238,239">
              <v:shape style="position:absolute;left:13712;top:376;width:238;height:239" coordorigin="13712,376" coordsize="238,239" path="m13950,496l13932,559,13884,603,13841,615,13816,613,13754,587,13717,536,13712,515,13713,489,13737,424,13784,385,13824,376,13848,378,13909,406,13944,459,13950,496xe" filled="f" stroked="t" strokeweight=".25pt" strokecolor="#231F20">
                <v:path arrowok="t"/>
              </v:shape>
            </v:group>
            <v:group style="position:absolute;left:13590;top:496;width:480;height:2" coordorigin="13590,496" coordsize="480,2">
              <v:shape style="position:absolute;left:13590;top:496;width:480;height:2" coordorigin="13590,496" coordsize="480,0" path="m13590,496l14070,496e" filled="f" stroked="t" strokeweight=".25pt" strokecolor="#231F20">
                <v:path arrowok="t"/>
              </v:shape>
            </v:group>
            <v:group style="position:absolute;left:13830;top:16;width:2;height:960" coordorigin="13830,16" coordsize="2,960">
              <v:shape style="position:absolute;left:13830;top:16;width:2;height:960" coordorigin="13830,16" coordsize="0,960" path="m13830,16l13830,97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slightly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scenario.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rate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change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F</w:t>
      </w:r>
      <w:r>
        <w:rPr>
          <w:b w:val="0"/>
          <w:bCs w:val="0"/>
          <w:i w:val="0"/>
          <w:color w:val="231F20"/>
          <w:spacing w:val="2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define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f</w:t>
      </w:r>
      <w:r>
        <w:rPr>
          <w:b w:val="0"/>
          <w:bCs w:val="0"/>
          <w:i w:val="0"/>
          <w:color w:val="231F20"/>
          <w:spacing w:val="2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=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dF</w:t>
      </w:r>
      <w:r>
        <w:rPr>
          <w:b w:val="0"/>
          <w:bCs w:val="0"/>
          <w:i w:val="0"/>
          <w:color w:val="231F20"/>
          <w:spacing w:val="2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1"/>
          <w:w w:val="100"/>
        </w:rPr>
        <w:t>)/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dt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give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f</w:t>
      </w:r>
      <w:r>
        <w:rPr>
          <w:b w:val="0"/>
          <w:bCs w:val="0"/>
          <w:i w:val="0"/>
          <w:color w:val="231F20"/>
          <w:spacing w:val="2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2"/>
          <w:w w:val="100"/>
        </w:rPr>
        <w:t>)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fin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indefinite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integral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according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following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formula: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1"/>
          <w:w w:val="10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4"/>
          <w:szCs w:val="24"/>
        </w:rPr>
        <w:t>t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0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5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3" w:right="0" w:firstLine="0"/>
        <w:jc w:val="left"/>
        <w:rPr>
          <w:rFonts w:ascii="Palatino" w:hAnsi="Palatino" w:cs="Palatino" w:eastAsia="Palatino"/>
          <w:sz w:val="11"/>
          <w:szCs w:val="1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89"/>
          <w:w w:val="125"/>
          <w:sz w:val="24"/>
          <w:szCs w:val="24"/>
        </w:rPr>
        <w:t>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25"/>
          <w:sz w:val="17"/>
          <w:szCs w:val="17"/>
        </w:rPr>
        <w:t>t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25"/>
          <w:position w:val="-2"/>
          <w:sz w:val="11"/>
          <w:szCs w:val="11"/>
        </w:rPr>
        <w:t>0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spacing w:line="170" w:lineRule="exact" w:before="8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-23" w:right="0" w:firstLine="0"/>
        <w:jc w:val="left"/>
        <w:rPr>
          <w:rFonts w:ascii="Palatino" w:hAnsi="Palatino" w:cs="Palatino" w:eastAsia="Palatino"/>
          <w:sz w:val="17"/>
          <w:szCs w:val="17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17"/>
          <w:szCs w:val="17"/>
        </w:rPr>
        <w:t>t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55"/>
        <w:ind w:left="33" w:right="0" w:firstLine="0"/>
        <w:jc w:val="left"/>
        <w:rPr>
          <w:rFonts w:ascii="Palatino" w:hAnsi="Palatino" w:cs="Palatino" w:eastAsia="Palatino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3"/>
          <w:w w:val="10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1"/>
          <w:w w:val="10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0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1"/>
          <w:w w:val="10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dt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Palatino" w:hAnsi="Palatino" w:cs="Palatino" w:eastAsia="Palatino"/>
          <w:sz w:val="24"/>
          <w:szCs w:val="24"/>
        </w:rPr>
        <w:sectPr>
          <w:type w:val="continuous"/>
          <w:pgSz w:w="15840" w:h="24480"/>
          <w:pgMar w:top="5660" w:bottom="5660" w:left="1660" w:right="1660"/>
          <w:cols w:num="3" w:equalWidth="0">
            <w:col w:w="7134" w:space="40"/>
            <w:col w:w="341" w:space="40"/>
            <w:col w:w="4965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1670"/>
        <w:jc w:val="both"/>
      </w:pP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velocit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rocket,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15.12.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altitude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rocket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kin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integral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cumsum(f)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cumulative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(1:i)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regularly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Δ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cumsum(f)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interval,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Δ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regularl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sampled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cumsum(...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scalar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3.717944pt;width:238.395pt;height:13.168pt;mso-position-horizontal-relative:page;mso-position-vertical-relative:paragraph;z-index:-4325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15.7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Simpson’s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rule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integration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212" w:right="50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simpson(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08" w:right="480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usage: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simpson(v,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212" w:right="490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(b-a)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(v(1)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155" w:val="left" w:leader="none"/>
        </w:tabs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4*sum(v(2:2:end-1))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382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63pt;width:228pt;height:.1pt;mso-position-horizontal-relative:page;mso-position-vertical-relative:paragraph;z-index:-4326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2*sum(v(3:2:end-2))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(3*(length(v)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30"/>
          <w:pgSz w:w="15840" w:h="24480"/>
          <w:pgMar w:header="4828" w:footer="5472" w:top="5660" w:bottom="5660" w:left="1660" w:right="1660"/>
        </w:sectPr>
      </w:pP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179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4321" w:space="40"/>
            <w:col w:w="8159"/>
          </w:cols>
        </w:sectPr>
      </w:pP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069" w:right="1926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-15.96721pt;width:.32pt;height:.32pt;mso-position-horizontal-relative:page;mso-position-vertical-relative:paragraph;z-index:-4321" coordorigin="11018,-319" coordsize="6,6">
            <v:group style="position:absolute;left:11021;top:-316;width:2;height:2" coordorigin="11021,-316" coordsize="2,2">
              <v:shape style="position:absolute;left:11021;top:-316;width:2;height:2" coordorigin="11021,-316" coordsize="0,0" path="m11021,-316l11021,-316e" filled="f" stroked="t" strokeweight=".32pt" strokecolor="#231F20">
                <v:path arrowok="t"/>
                <v:stroke dashstyle="dash"/>
              </v:shape>
            </v:group>
            <v:group style="position:absolute;left:11021;top:-316;width:2;height:2" coordorigin="11021,-316" coordsize="2,2">
              <v:shape style="position:absolute;left:11021;top:-316;width:2;height:2" coordorigin="11021,-316" coordsize="0,0" path="m11021,-316l11021,-316e" filled="f" stroked="t" strokeweight=".32pt" strokecolor="#231F20">
                <v:path arrowok="t"/>
                <v:stroke dashstyle="dash"/>
              </v:shape>
            </v:group>
            <v:group style="position:absolute;left:11021;top:-316;width:2;height:2" coordorigin="11021,-316" coordsize="2,2">
              <v:shape style="position:absolute;left:11021;top:-316;width:2;height:2" coordorigin="11021,-316" coordsize="0,0" path="m11021,-316l11021,-316e" filled="f" stroked="t" strokeweight=".32pt" strokecolor="#231F20">
                <v:path arrowok="t"/>
                <v:stroke dashstyle="dash"/>
              </v:shape>
            </v:group>
            <v:group style="position:absolute;left:11021;top:-316;width:2;height:2" coordorigin="11021,-316" coordsize="2,2">
              <v:shape style="position:absolute;left:11021;top:-316;width:2;height:2" coordorigin="11021,-316" coordsize="0,0" path="m11021,-316l11021,-316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550.908997pt;margin-top:8.227790pt;width:.32pt;height:.32pt;mso-position-horizontal-relative:page;mso-position-vertical-relative:paragraph;z-index:-4313" coordorigin="11018,165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301.567993pt;margin-top:1.97079pt;width:220.673pt;height:176.672pt;mso-position-horizontal-relative:page;mso-position-vertical-relative:paragraph;z-index:-4312" coordorigin="6031,39" coordsize="4413,3533">
            <v:group style="position:absolute;left:6862;top:3540;width:13;height:2" coordorigin="6862,3540" coordsize="13,2">
              <v:shape style="position:absolute;left:6862;top:3540;width:13;height:2" coordorigin="6862,3540" coordsize="13,0" path="m6862,3540l6875,3540e" filled="f" stroked="t" strokeweight="2.666pt" strokecolor="#231F20">
                <v:path arrowok="t"/>
              </v:shape>
            </v:group>
            <v:group style="position:absolute;left:7693;top:3540;width:13;height:2" coordorigin="7693,3540" coordsize="13,2">
              <v:shape style="position:absolute;left:7693;top:3540;width:13;height:2" coordorigin="7693,3540" coordsize="13,0" path="m7693,3540l7705,3540e" filled="f" stroked="t" strokeweight="2.666pt" strokecolor="#231F20">
                <v:path arrowok="t"/>
              </v:shape>
            </v:group>
            <v:group style="position:absolute;left:8523;top:3540;width:13;height:2" coordorigin="8523,3540" coordsize="13,2">
              <v:shape style="position:absolute;left:8523;top:3540;width:13;height:2" coordorigin="8523,3540" coordsize="13,0" path="m8523,3540l8536,3540e" filled="f" stroked="t" strokeweight="2.666pt" strokecolor="#231F20">
                <v:path arrowok="t"/>
              </v:shape>
            </v:group>
            <v:group style="position:absolute;left:9354;top:3540;width:13;height:2" coordorigin="9354,3540" coordsize="13,2">
              <v:shape style="position:absolute;left:9354;top:3540;width:13;height:2" coordorigin="9354,3540" coordsize="13,0" path="m9354,3540l9367,3540e" filled="f" stroked="t" strokeweight="2.666pt" strokecolor="#231F20">
                <v:path arrowok="t"/>
              </v:shape>
            </v:group>
            <v:group style="position:absolute;left:10184;top:3540;width:13;height:2" coordorigin="10184,3540" coordsize="13,2">
              <v:shape style="position:absolute;left:10184;top:3540;width:13;height:2" coordorigin="10184,3540" coordsize="13,0" path="m10184,3540l10197,3540e" filled="f" stroked="t" strokeweight="2.666pt" strokecolor="#231F20">
                <v:path arrowok="t"/>
              </v:shape>
            </v:group>
            <v:group style="position:absolute;left:6038;top:46;width:4401;height:3521" coordorigin="6038,46" coordsize="4401,3521">
              <v:shape style="position:absolute;left:6038;top:46;width:4401;height:3521" coordorigin="6038,46" coordsize="4401,3521" path="m6038,3566l6118,3418,6202,3323,6285,3433,6369,3349,6453,3159,6533,3178,6617,3033,6701,3006,6785,2957,6868,2968,6948,2945,7032,2888,7116,2823,7200,2724,7284,2583,7364,2595,7447,2477,7531,2488,7699,2374,7779,2324,7863,2172,7947,2290,8030,2176,8114,2168,8194,1985,8278,1936,8362,1814,8446,1840,8530,1890,8610,1947,8693,1886,8777,1882,8861,1856,8945,1833,9025,1658,9109,1498,9193,1395,9276,1277,9360,1193,9440,1193,9524,1048,9608,930,9692,937,9775,705,9855,675,9939,568,10023,553,10107,393,10191,225,10271,244,10355,88,10438,46e" filled="f" stroked="t" strokeweight=".64pt" strokecolor="#696B6D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3.097992pt;margin-top:-14.56921pt;width:.64pt;height:.1pt;mso-position-horizontal-relative:page;mso-position-vertical-relative:paragraph;z-index:-4311" coordorigin="6862,-291" coordsize="13,2">
            <v:shape style="position:absolute;left:6862;top:-291;width:13;height:2" coordorigin="6862,-291" coordsize="13,0" path="m6862,-291l6875,-291e" filled="f" stroked="t" strokeweight="2.476pt" strokecolor="#231F20">
              <v:path arrowok="t"/>
            </v:shape>
            <w10:wrap type="none"/>
          </v:group>
        </w:pict>
      </w:r>
      <w:r>
        <w:rPr/>
        <w:pict>
          <v:group style="position:absolute;margin-left:384.627991pt;margin-top:-14.56921pt;width:.64pt;height:.1pt;mso-position-horizontal-relative:page;mso-position-vertical-relative:paragraph;z-index:-4310" coordorigin="7693,-291" coordsize="13,2">
            <v:shape style="position:absolute;left:7693;top:-291;width:13;height:2" coordorigin="7693,-291" coordsize="13,0" path="m7693,-291l7705,-291e" filled="f" stroked="t" strokeweight="2.476pt" strokecolor="#231F20">
              <v:path arrowok="t"/>
            </v:shape>
            <w10:wrap type="none"/>
          </v:group>
        </w:pict>
      </w:r>
      <w:r>
        <w:rPr/>
        <w:pict>
          <v:group style="position:absolute;margin-left:426.15799pt;margin-top:-14.56921pt;width:.64pt;height:.1pt;mso-position-horizontal-relative:page;mso-position-vertical-relative:paragraph;z-index:-4309" coordorigin="8523,-291" coordsize="13,2">
            <v:shape style="position:absolute;left:8523;top:-291;width:13;height:2" coordorigin="8523,-291" coordsize="13,0" path="m8523,-291l8536,-291e" filled="f" stroked="t" strokeweight="2.476pt" strokecolor="#231F20">
              <v:path arrowok="t"/>
            </v:shape>
            <w10:wrap type="none"/>
          </v:group>
        </w:pict>
      </w:r>
      <w:r>
        <w:rPr/>
        <w:pict>
          <v:group style="position:absolute;margin-left:467.687988pt;margin-top:-14.56921pt;width:.64pt;height:.1pt;mso-position-horizontal-relative:page;mso-position-vertical-relative:paragraph;z-index:-4308" coordorigin="9354,-291" coordsize="13,2">
            <v:shape style="position:absolute;left:9354;top:-291;width:13;height:2" coordorigin="9354,-291" coordsize="13,0" path="m9354,-291l9367,-291e" filled="f" stroked="t" strokeweight="2.476pt" strokecolor="#231F20">
              <v:path arrowok="t"/>
            </v:shape>
            <w10:wrap type="none"/>
          </v:group>
        </w:pict>
      </w:r>
      <w:r>
        <w:rPr/>
        <w:pict>
          <v:group style="position:absolute;margin-left:509.218994pt;margin-top:-14.56921pt;width:.64pt;height:.1pt;mso-position-horizontal-relative:page;mso-position-vertical-relative:paragraph;z-index:-4307" coordorigin="10184,-291" coordsize="13,2">
            <v:shape style="position:absolute;left:10184;top:-291;width:13;height:2" coordorigin="10184,-291" coordsize="13,0" path="m10184,-291l10197,-291e" filled="f" stroked="t" strokeweight="2.476pt" strokecolor="#231F20">
              <v:path arrowok="t"/>
            </v:shape>
            <w10:wrap type="none"/>
          </v:group>
        </w:pict>
      </w:r>
      <w:r>
        <w:rPr/>
        <w:pict>
          <v:shape style="position:absolute;margin-left:301.567993pt;margin-top:-16.127211pt;width:250.141pt;height:194.77pt;mso-position-horizontal-relative:page;mso-position-vertical-relative:paragraph;z-index:-430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484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4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4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4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4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dotted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8" w:hRule="exact"/>
                    </w:trPr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5" w:space="0" w:color="231F20"/>
                          <w:bottom w:val="single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single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single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single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single" w:sz="5" w:space="0" w:color="231F20"/>
                          <w:right w:val="dotted" w:sz="3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1" w:type="dxa"/>
                        <w:tcBorders>
                          <w:top w:val="dotted" w:sz="5" w:space="0" w:color="231F20"/>
                          <w:left w:val="dotted" w:sz="3" w:space="0" w:color="231F20"/>
                          <w:bottom w:val="single" w:sz="5" w:space="0" w:color="231F20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069" w:right="1926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8.224669pt;width:.32pt;height:.32pt;mso-position-horizontal-relative:page;mso-position-vertical-relative:paragraph;z-index:-4314" coordorigin="11018,164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069" w:right="1926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8.225087pt;width:.32pt;height:.32pt;mso-position-horizontal-relative:page;mso-position-vertical-relative:paragraph;z-index:-4315" coordorigin="11018,165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shape style="position:absolute;margin-left:273.699738pt;margin-top:5.900748pt;width:10.001200pt;height:52.252339pt;mso-position-horizontal-relative:page;mso-position-vertical-relative:paragraph;z-index:-4303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V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o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c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y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8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069" w:right="1926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8.220381pt;width:.32pt;height:.32pt;mso-position-horizontal-relative:page;mso-position-vertical-relative:paragraph;z-index:-4316" coordorigin="11018,164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069" w:right="1926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8.226049pt;width:.32pt;height:.32pt;mso-position-horizontal-relative:page;mso-position-vertical-relative:paragraph;z-index:-4317" coordorigin="11018,165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069" w:right="1926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8.227261pt;width:.32pt;height:.32pt;mso-position-horizontal-relative:page;mso-position-vertical-relative:paragraph;z-index:-4318" coordorigin="11018,165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4156" w:right="927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8.222553pt;width:.32pt;height:.32pt;mso-position-horizontal-relative:page;mso-position-vertical-relative:paragraph;z-index:-4319" coordorigin="11018,164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69" w:lineRule="exact" w:before="79"/>
        <w:ind w:left="0" w:right="3942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50.908997pt;margin-top:8.224558pt;width:.32pt;height:.32pt;mso-position-horizontal-relative:page;mso-position-vertical-relative:paragraph;z-index:-4320" coordorigin="11018,164" coordsize="6,6"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v:group style="position:absolute;left:11021;top:168;width:2;height:2" coordorigin="11021,168" coordsize="2,2">
              <v:shape style="position:absolute;left:11021;top:168;width:2;height:2" coordorigin="11021,168" coordsize="0,0" path="m11021,168l11021,168e" filled="f" stroked="t" strokeweight=".32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092" w:val="left" w:leader="none"/>
          <w:tab w:pos="2923" w:val="left" w:leader="none"/>
          <w:tab w:pos="3754" w:val="left" w:leader="none"/>
          <w:tab w:pos="4584" w:val="left" w:leader="none"/>
          <w:tab w:pos="5369" w:val="left" w:leader="none"/>
          <w:tab w:pos="6200" w:val="left" w:leader="none"/>
        </w:tabs>
        <w:spacing w:line="148" w:lineRule="exact"/>
        <w:ind w:left="1262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876" w:right="369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1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2"/>
        <w:ind w:left="3846" w:right="2247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15.12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Velocity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rocket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left="3170" w:right="2389" w:firstLine="240"/>
        <w:jc w:val="both"/>
      </w:pPr>
      <w:r>
        <w:rPr/>
        <w:pict>
          <v:group style="position:absolute;margin-left:88.375pt;margin-top:-5.793017pt;width:24.25pt;height:48.25pt;mso-position-horizontal-relative:page;mso-position-vertical-relative:paragraph;z-index:-4306" coordorigin="1768,-116" coordsize="485,965">
            <v:group style="position:absolute;left:1892;top:247;width:238;height:239" coordorigin="1892,247" coordsize="238,239">
              <v:shape style="position:absolute;left:1892;top:247;width:238;height:239" coordorigin="1892,247" coordsize="238,239" path="m2130,367l2112,430,2064,474,2021,486,1996,484,1934,458,1897,407,1892,386,1893,360,1917,295,1964,256,2004,247,2028,249,2089,277,2124,330,2130,367xe" filled="f" stroked="t" strokeweight=".25pt" strokecolor="#231F20">
                <v:path arrowok="t"/>
              </v:shape>
            </v:group>
            <v:group style="position:absolute;left:1770;top:367;width:480;height:2" coordorigin="1770,367" coordsize="480,2">
              <v:shape style="position:absolute;left:1770;top:367;width:480;height:2" coordorigin="1770,367" coordsize="480,0" path="m1770,367l2250,367e" filled="f" stroked="t" strokeweight=".25pt" strokecolor="#231F20">
                <v:path arrowok="t"/>
              </v:shape>
            </v:group>
            <v:group style="position:absolute;left:2010;top:-113;width:2;height:960" coordorigin="2010,-113" coordsize="2,960">
              <v:shape style="position:absolute;left:2010;top:-113;width:2;height:960" coordorigin="2010,-113" coordsize="0,960" path="m2010,-113l2010,84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5.793017pt;width:24.25pt;height:48.25pt;mso-position-horizontal-relative:page;mso-position-vertical-relative:paragraph;z-index:-4305" coordorigin="13588,-116" coordsize="485,965">
            <v:group style="position:absolute;left:13712;top:247;width:238;height:239" coordorigin="13712,247" coordsize="238,239">
              <v:shape style="position:absolute;left:13712;top:247;width:238;height:239" coordorigin="13712,247" coordsize="238,239" path="m13950,367l13932,430,13884,474,13841,486,13816,484,13754,458,13717,407,13712,386,13713,360,13737,295,13784,256,13824,247,13848,249,13909,277,13944,330,13950,367xe" filled="f" stroked="t" strokeweight=".25pt" strokecolor="#231F20">
                <v:path arrowok="t"/>
              </v:shape>
            </v:group>
            <v:group style="position:absolute;left:13590;top:367;width:480;height:2" coordorigin="13590,367" coordsize="480,2">
              <v:shape style="position:absolute;left:13590;top:367;width:480;height:2" coordorigin="13590,367" coordsize="480,0" path="m13590,367l14070,367e" filled="f" stroked="t" strokeweight=".25pt" strokecolor="#231F20">
                <v:path arrowok="t"/>
              </v:shape>
            </v:group>
            <v:group style="position:absolute;left:13830;top:-113;width:2;height:960" coordorigin="13830,-113" coordsize="2,960">
              <v:shape style="position:absolute;left:13830;top:-113;width:2;height:960" coordorigin="13830,-113" coordsize="0,960" path="m13830,-113l13830,84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accurat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integral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especiall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sample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regularly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along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cumtrapz(t,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dependent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trapezoidal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integration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indefinite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F(t)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70" w:firstLine="240"/>
        <w:jc w:val="left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15.8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cumsum(...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.317927pt;width:238.395pt;height:13.168pt;mso-position-horizontal-relative:page;mso-position-vertical-relative:paragraph;z-index:-4322" coordorigin="4825,6" coordsize="4768,263">
            <v:group style="position:absolute;left:4830;top:260;width:4758;height:2" coordorigin="4830,260" coordsize="4758,2">
              <v:shape style="position:absolute;left:4830;top:260;width:4758;height:2" coordorigin="4830,260" coordsize="4758,0" path="m4830,260l9588,260e" filled="f" stroked="t" strokeweight=".5pt" strokecolor="#231F20">
                <v:path arrowok="t"/>
              </v:shape>
            </v:group>
            <v:group style="position:absolute;left:4840;top:16;width:2;height:243" coordorigin="4840,16" coordsize="2,243">
              <v:shape style="position:absolute;left:4840;top:16;width:2;height:243" coordorigin="4840,16" coordsize="0,243" path="m4840,260l484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15.8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Integrating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rocket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velocity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25.1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22.2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41.7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39.8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54.8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57.6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62.6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61.6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63.9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69.6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76.2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86.7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101.2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99.8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112.2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111.0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08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116.8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122.6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127.7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143.4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131.3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143.0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08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144.0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162.7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167.8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180.3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177.6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172.6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08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166.6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173.1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173.3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176.0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178.5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08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196.5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213.0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223.6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235.9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244.2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244.5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08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259.4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271.4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270.5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294.5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297.6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084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308.7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310.5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326.6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344.1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342.0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358.2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362.7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410" w:right="701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length(v);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(0:lv-1)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cumsum(v);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h/5,'k--')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line="181" w:lineRule="exact"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legend(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'velocity',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'altitude/5'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2" w:lineRule="exact"/>
        <w:ind w:left="8312" w:right="1705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continued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page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after="0" w:line="202" w:lineRule="exact"/>
        <w:jc w:val="left"/>
        <w:rPr>
          <w:rFonts w:ascii="Palatino Linotype" w:hAnsi="Palatino Linotype" w:cs="Palatino Linotype" w:eastAsia="Palatino Linotype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Integration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6"/>
        </w:numPr>
        <w:tabs>
          <w:tab w:pos="4515" w:val="left" w:leader="none"/>
        </w:tabs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title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'velocity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altitude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rocket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'time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(sec)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ylabel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(m/s),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h(m/5)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fprintf('cumsum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%g\n',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fprintf('trapezoidal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%g\n',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478" w:val="left" w:leader="none"/>
        </w:tabs>
        <w:spacing w:before="18"/>
        <w:ind w:left="5478" w:right="0" w:hanging="134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trapezoid(v,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fprintf('Simpson''s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Rule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%g\n',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5478" w:val="left" w:leader="none"/>
        </w:tabs>
        <w:spacing w:before="18"/>
        <w:ind w:left="5478" w:right="0" w:hanging="134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35pt;width:228pt;height:.1pt;mso-position-horizontal-relative:page;mso-position-vertical-relative:paragraph;z-index:-4302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simpson(v,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15.8: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4350" w:right="3456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velocity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4350" w:right="458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14–19: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77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20–24: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927"/>
        <w:jc w:val="left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15.13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7.675232pt;width:24.25pt;height:48.25pt;mso-position-horizontal-relative:page;mso-position-vertical-relative:paragraph;z-index:-4300" coordorigin="1768,154" coordsize="485,965">
            <v:group style="position:absolute;left:1892;top:516;width:238;height:239" coordorigin="1892,516" coordsize="238,239">
              <v:shape style="position:absolute;left:1892;top:516;width:238;height:239" coordorigin="1892,516" coordsize="238,239" path="m2130,636l2112,700,2064,743,2021,755,1996,754,1934,727,1897,676,1892,656,1893,629,1917,564,1964,525,2004,516,2028,518,2089,546,2124,599,2130,636xe" filled="f" stroked="t" strokeweight=".25pt" strokecolor="#231F20">
                <v:path arrowok="t"/>
              </v:shape>
            </v:group>
            <v:group style="position:absolute;left:1770;top:636;width:480;height:2" coordorigin="1770,636" coordsize="480,2">
              <v:shape style="position:absolute;left:1770;top:636;width:480;height:2" coordorigin="1770,636" coordsize="480,0" path="m1770,636l2250,636e" filled="f" stroked="t" strokeweight=".25pt" strokecolor="#231F20">
                <v:path arrowok="t"/>
              </v:shape>
            </v:group>
            <v:group style="position:absolute;left:2010;top:156;width:2;height:960" coordorigin="2010,156" coordsize="2,960">
              <v:shape style="position:absolute;left:2010;top:156;width:2;height:960" coordorigin="2010,156" coordsize="0,960" path="m2010,156l2010,111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675232pt;width:24.25pt;height:48.25pt;mso-position-horizontal-relative:page;mso-position-vertical-relative:paragraph;z-index:-4299" coordorigin="13588,154" coordsize="485,965">
            <v:group style="position:absolute;left:13712;top:516;width:238;height:239" coordorigin="13712,516" coordsize="238,239">
              <v:shape style="position:absolute;left:13712;top:516;width:238;height:239" coordorigin="13712,516" coordsize="238,239" path="m13950,636l13932,700,13884,743,13841,755,13816,754,13754,727,13717,676,13712,656,13713,629,13737,564,13784,525,13824,516,13848,518,13909,546,13944,599,13950,636xe" filled="f" stroked="t" strokeweight=".25pt" strokecolor="#231F20">
                <v:path arrowok="t"/>
              </v:shape>
            </v:group>
            <v:group style="position:absolute;left:13590;top:636;width:480;height:2" coordorigin="13590,636" coordsize="480,2">
              <v:shape style="position:absolute;left:13590;top:636;width:480;height:2" coordorigin="13590,636" coordsize="480,0" path="m13590,636l14070,636e" filled="f" stroked="t" strokeweight=".25pt" strokecolor="#231F20">
                <v:path arrowok="t"/>
              </v:shape>
            </v:group>
            <v:group style="position:absolute;left:13830;top:156;width:2;height:960" coordorigin="13830,156" coordsize="2,960">
              <v:shape style="position:absolute;left:13830;top:156;width:2;height:960" coordorigin="13830,156" coordsize="0,960" path="m13830,156l13830,111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cumsum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1848.5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890" w:right="519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trapezoidal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1811.85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Simpson's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Rule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1811.14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85"/>
        <w:ind w:right="1668"/>
        <w:jc w:val="left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continuou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integratio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%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“accurate”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31"/>
          <w:pgSz w:w="15840" w:h="24480"/>
          <w:pgMar w:header="4827" w:footer="5472" w:top="5660" w:bottom="5660" w:left="1660" w:right="1660"/>
        </w:sectPr>
      </w:pP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5.490997pt;margin-top:4.111135pt;width:252.487pt;height:194.77pt;mso-position-horizontal-relative:page;mso-position-vertical-relative:paragraph;z-index:-4301" coordorigin="6710,82" coordsize="5050,3895">
            <v:group style="position:absolute;left:6743;top:89;width:2;height:3883" coordorigin="6743,89" coordsize="2,3883">
              <v:shape style="position:absolute;left:6743;top:89;width:2;height:3883" coordorigin="6743,89" coordsize="0,3883" path="m6743,89l6743,3971e" filled="f" stroked="t" strokeweight=".64pt" strokecolor="#231F20">
                <v:path arrowok="t"/>
                <v:stroke dashstyle="dash"/>
              </v:shape>
            </v:group>
            <v:group style="position:absolute;left:6743;top:89;width:2;height:2" coordorigin="6743,89" coordsize="2,2">
              <v:shape style="position:absolute;left:6743;top:89;width:2;height:2" coordorigin="6743,89" coordsize="0,0" path="m6743,89l6743,89e" filled="f" stroked="t" strokeweight=".32pt" strokecolor="#231F20">
                <v:path arrowok="t"/>
                <v:stroke dashstyle="dash"/>
              </v:shape>
            </v:group>
            <v:group style="position:absolute;left:6743;top:89;width:2;height:2" coordorigin="6743,89" coordsize="2,2">
              <v:shape style="position:absolute;left:6743;top:89;width:2;height:2" coordorigin="6743,89" coordsize="0,0" path="m6743,89l6743,89e" filled="f" stroked="t" strokeweight=".32pt" strokecolor="#231F20">
                <v:path arrowok="t"/>
                <v:stroke dashstyle="dash"/>
              </v:shape>
            </v:group>
            <v:group style="position:absolute;left:7573;top:614;width:2;height:3357" coordorigin="7573,614" coordsize="2,3357">
              <v:shape style="position:absolute;left:7573;top:614;width:2;height:3357" coordorigin="7573,614" coordsize="0,3357" path="m7573,614l7573,3971e" filled="f" stroked="t" strokeweight=".32pt" strokecolor="#231F20">
                <v:path arrowok="t"/>
                <v:stroke dashstyle="dash"/>
              </v:shape>
            </v:group>
            <v:group style="position:absolute;left:8404;top:89;width:2;height:3883" coordorigin="8404,89" coordsize="2,3883">
              <v:shape style="position:absolute;left:8404;top:89;width:2;height:3883" coordorigin="8404,89" coordsize="0,3883" path="m8404,3971l8404,89e" filled="f" stroked="t" strokeweight=".32pt" strokecolor="#231F20">
                <v:path arrowok="t"/>
                <v:stroke dashstyle="dash"/>
              </v:shape>
            </v:group>
            <v:group style="position:absolute;left:8404;top:89;width:2;height:2" coordorigin="8404,89" coordsize="2,2">
              <v:shape style="position:absolute;left:8404;top:89;width:2;height:2" coordorigin="8404,89" coordsize="0,0" path="m8404,89l8404,89e" filled="f" stroked="t" strokeweight=".32pt" strokecolor="#231F20">
                <v:path arrowok="t"/>
                <v:stroke dashstyle="dash"/>
              </v:shape>
            </v:group>
            <v:group style="position:absolute;left:8404;top:89;width:2;height:2" coordorigin="8404,89" coordsize="2,2">
              <v:shape style="position:absolute;left:8404;top:89;width:2;height:2" coordorigin="8404,89" coordsize="0,0" path="m8404,89l8404,89e" filled="f" stroked="t" strokeweight=".32pt" strokecolor="#231F20">
                <v:path arrowok="t"/>
                <v:stroke dashstyle="dash"/>
              </v:shape>
            </v:group>
            <v:group style="position:absolute;left:9235;top:89;width:2;height:3883" coordorigin="9235,89" coordsize="2,3883">
              <v:shape style="position:absolute;left:9235;top:89;width:2;height:3883" coordorigin="9235,89" coordsize="0,3883" path="m9235,3971l9235,89e" filled="f" stroked="t" strokeweight=".32pt" strokecolor="#231F20">
                <v:path arrowok="t"/>
                <v:stroke dashstyle="dash"/>
              </v:shape>
            </v:group>
            <v:group style="position:absolute;left:9235;top:89;width:2;height:2" coordorigin="9235,89" coordsize="2,2">
              <v:shape style="position:absolute;left:9235;top:89;width:2;height:2" coordorigin="9235,89" coordsize="0,0" path="m9235,89l9235,89e" filled="f" stroked="t" strokeweight=".32pt" strokecolor="#231F20">
                <v:path arrowok="t"/>
                <v:stroke dashstyle="dash"/>
              </v:shape>
            </v:group>
            <v:group style="position:absolute;left:9235;top:89;width:2;height:2" coordorigin="9235,89" coordsize="2,2">
              <v:shape style="position:absolute;left:9235;top:89;width:2;height:2" coordorigin="9235,89" coordsize="0,0" path="m9235,89l9235,89e" filled="f" stroked="t" strokeweight=".32pt" strokecolor="#231F20">
                <v:path arrowok="t"/>
                <v:stroke dashstyle="dash"/>
              </v:shape>
            </v:group>
            <v:group style="position:absolute;left:10065;top:89;width:2;height:3883" coordorigin="10065,89" coordsize="2,3883">
              <v:shape style="position:absolute;left:10065;top:89;width:2;height:3883" coordorigin="10065,89" coordsize="0,3883" path="m10065,3971l10065,89e" filled="f" stroked="t" strokeweight=".32pt" strokecolor="#231F20">
                <v:path arrowok="t"/>
                <v:stroke dashstyle="dash"/>
              </v:shape>
            </v:group>
            <v:group style="position:absolute;left:10065;top:89;width:2;height:2" coordorigin="10065,89" coordsize="2,2">
              <v:shape style="position:absolute;left:10065;top:89;width:2;height:2" coordorigin="10065,89" coordsize="0,0" path="m10065,89l10065,89e" filled="f" stroked="t" strokeweight=".32pt" strokecolor="#231F20">
                <v:path arrowok="t"/>
                <v:stroke dashstyle="dash"/>
              </v:shape>
            </v:group>
            <v:group style="position:absolute;left:10065;top:89;width:2;height:2" coordorigin="10065,89" coordsize="2,2">
              <v:shape style="position:absolute;left:10065;top:89;width:2;height:2" coordorigin="10065,89" coordsize="0,0" path="m10065,89l10065,89e" filled="f" stroked="t" strokeweight=".32pt" strokecolor="#231F20">
                <v:path arrowok="t"/>
                <v:stroke dashstyle="dash"/>
              </v:shape>
            </v:group>
            <v:group style="position:absolute;left:10896;top:89;width:2;height:3883" coordorigin="10896,89" coordsize="2,3883">
              <v:shape style="position:absolute;left:10896;top:89;width:2;height:3883" coordorigin="10896,89" coordsize="0,3883" path="m10896,3971l10896,89e" filled="f" stroked="t" strokeweight=".32pt" strokecolor="#231F20">
                <v:path arrowok="t"/>
                <v:stroke dashstyle="dash"/>
              </v:shape>
            </v:group>
            <v:group style="position:absolute;left:10896;top:89;width:2;height:2" coordorigin="10896,89" coordsize="2,2">
              <v:shape style="position:absolute;left:10896;top:89;width:2;height:2" coordorigin="10896,89" coordsize="0,0" path="m10896,89l10896,89e" filled="f" stroked="t" strokeweight=".32pt" strokecolor="#231F20">
                <v:path arrowok="t"/>
                <v:stroke dashstyle="dash"/>
              </v:shape>
            </v:group>
            <v:group style="position:absolute;left:10896;top:89;width:2;height:2" coordorigin="10896,89" coordsize="2,2">
              <v:shape style="position:absolute;left:10896;top:89;width:2;height:2" coordorigin="10896,89" coordsize="0,0" path="m10896,89l10896,89e" filled="f" stroked="t" strokeweight=".32pt" strokecolor="#231F20">
                <v:path arrowok="t"/>
                <v:stroke dashstyle="dash"/>
              </v:shape>
            </v:group>
            <v:group style="position:absolute;left:11726;top:89;width:2;height:3883" coordorigin="11726,89" coordsize="2,3883">
              <v:shape style="position:absolute;left:11726;top:89;width:2;height:3883" coordorigin="11726,89" coordsize="0,3883" path="m11726,3971l11726,89e" filled="f" stroked="t" strokeweight=".32pt" strokecolor="#231F20">
                <v:path arrowok="t"/>
                <v:stroke dashstyle="dash"/>
              </v:shape>
            </v:group>
            <v:group style="position:absolute;left:11726;top:89;width:2;height:2" coordorigin="11726,89" coordsize="2,2">
              <v:shape style="position:absolute;left:11726;top:89;width:2;height:2" coordorigin="11726,89" coordsize="0,0" path="m11726,89l11726,89e" filled="f" stroked="t" strokeweight=".32pt" strokecolor="#231F20">
                <v:path arrowok="t"/>
                <v:stroke dashstyle="dash"/>
              </v:shape>
            </v:group>
            <v:group style="position:absolute;left:11726;top:89;width:2;height:2" coordorigin="11726,89" coordsize="2,2">
              <v:shape style="position:absolute;left:11726;top:89;width:2;height:2" coordorigin="11726,89" coordsize="0,0" path="m11726,89l11726,89e" filled="f" stroked="t" strokeweight=".32pt" strokecolor="#231F20">
                <v:path arrowok="t"/>
                <v:stroke dashstyle="dash"/>
              </v:shape>
            </v:group>
            <v:group style="position:absolute;left:6743;top:3971;width:4984;height:2" coordorigin="6743,3971" coordsize="4984,2">
              <v:shape style="position:absolute;left:6743;top:3971;width:4984;height:2" coordorigin="6743,3971" coordsize="4984,0" path="m6743,3971l11726,3971e" filled="f" stroked="t" strokeweight=".64pt" strokecolor="#231F20">
                <v:path arrowok="t"/>
                <v:stroke dashstyle="dash"/>
              </v:shape>
            </v:group>
            <v:group style="position:absolute;left:11726;top:3971;width:2;height:2" coordorigin="11726,3971" coordsize="2,2">
              <v:shape style="position:absolute;left:11726;top:3971;width:2;height:2" coordorigin="11726,3971" coordsize="0,0" path="m11726,3971l11726,3971e" filled="f" stroked="t" strokeweight=".32pt" strokecolor="#231F20">
                <v:path arrowok="t"/>
                <v:stroke dashstyle="dash"/>
              </v:shape>
            </v:group>
            <v:group style="position:absolute;left:11726;top:3971;width:2;height:2" coordorigin="11726,3971" coordsize="2,2">
              <v:shape style="position:absolute;left:11726;top:3971;width:2;height:2" coordorigin="11726,3971" coordsize="0,0" path="m11726,3971l11726,3971e" filled="f" stroked="t" strokeweight=".32pt" strokecolor="#231F20">
                <v:path arrowok="t"/>
                <v:stroke dashstyle="dash"/>
              </v:shape>
            </v:group>
            <v:group style="position:absolute;left:6743;top:3484;width:4984;height:2" coordorigin="6743,3484" coordsize="4984,2">
              <v:shape style="position:absolute;left:6743;top:3484;width:4984;height:2" coordorigin="6743,3484" coordsize="4984,0" path="m6743,3484l11726,3484e" filled="f" stroked="t" strokeweight=".64pt" strokecolor="#231F20">
                <v:path arrowok="t"/>
                <v:stroke dashstyle="dash"/>
              </v:shape>
            </v:group>
            <v:group style="position:absolute;left:11726;top:3484;width:2;height:2" coordorigin="11726,3484" coordsize="2,2">
              <v:shape style="position:absolute;left:11726;top:3484;width:2;height:2" coordorigin="11726,3484" coordsize="0,0" path="m11726,3484l11726,3484e" filled="f" stroked="t" strokeweight=".32pt" strokecolor="#231F20">
                <v:path arrowok="t"/>
                <v:stroke dashstyle="dash"/>
              </v:shape>
            </v:group>
            <v:group style="position:absolute;left:11726;top:3484;width:2;height:2" coordorigin="11726,3484" coordsize="2,2">
              <v:shape style="position:absolute;left:11726;top:3484;width:2;height:2" coordorigin="11726,3484" coordsize="0,0" path="m11726,3484l11726,3484e" filled="f" stroked="t" strokeweight=".32pt" strokecolor="#231F20">
                <v:path arrowok="t"/>
                <v:stroke dashstyle="dash"/>
              </v:shape>
            </v:group>
            <v:group style="position:absolute;left:6743;top:3000;width:4984;height:2" coordorigin="6743,3000" coordsize="4984,2">
              <v:shape style="position:absolute;left:6743;top:3000;width:4984;height:2" coordorigin="6743,3000" coordsize="4984,0" path="m6743,3000l11726,3000e" filled="f" stroked="t" strokeweight=".64pt" strokecolor="#231F20">
                <v:path arrowok="t"/>
                <v:stroke dashstyle="dash"/>
              </v:shape>
            </v:group>
            <v:group style="position:absolute;left:11726;top:3000;width:2;height:2" coordorigin="11726,3000" coordsize="2,2">
              <v:shape style="position:absolute;left:11726;top:3000;width:2;height:2" coordorigin="11726,3000" coordsize="0,0" path="m11726,3000l11726,3000e" filled="f" stroked="t" strokeweight=".32pt" strokecolor="#231F20">
                <v:path arrowok="t"/>
                <v:stroke dashstyle="dash"/>
              </v:shape>
            </v:group>
            <v:group style="position:absolute;left:11726;top:3000;width:2;height:2" coordorigin="11726,3000" coordsize="2,2">
              <v:shape style="position:absolute;left:11726;top:3000;width:2;height:2" coordorigin="11726,3000" coordsize="0,0" path="m11726,3000l11726,3000e" filled="f" stroked="t" strokeweight=".32pt" strokecolor="#231F20">
                <v:path arrowok="t"/>
                <v:stroke dashstyle="dash"/>
              </v:shape>
            </v:group>
            <v:group style="position:absolute;left:6743;top:2512;width:4984;height:2" coordorigin="6743,2512" coordsize="4984,2">
              <v:shape style="position:absolute;left:6743;top:2512;width:4984;height:2" coordorigin="6743,2512" coordsize="4984,0" path="m6743,2512l11726,2512e" filled="f" stroked="t" strokeweight=".64pt" strokecolor="#231F20">
                <v:path arrowok="t"/>
                <v:stroke dashstyle="dash"/>
              </v:shape>
            </v:group>
            <v:group style="position:absolute;left:11726;top:2512;width:2;height:2" coordorigin="11726,2512" coordsize="2,2">
              <v:shape style="position:absolute;left:11726;top:2512;width:2;height:2" coordorigin="11726,2512" coordsize="0,0" path="m11726,2512l11726,2512e" filled="f" stroked="t" strokeweight=".32pt" strokecolor="#231F20">
                <v:path arrowok="t"/>
                <v:stroke dashstyle="dash"/>
              </v:shape>
            </v:group>
            <v:group style="position:absolute;left:11726;top:2512;width:2;height:2" coordorigin="11726,2512" coordsize="2,2">
              <v:shape style="position:absolute;left:11726;top:2512;width:2;height:2" coordorigin="11726,2512" coordsize="0,0" path="m11726,2512l11726,2512e" filled="f" stroked="t" strokeweight=".32pt" strokecolor="#231F20">
                <v:path arrowok="t"/>
                <v:stroke dashstyle="dash"/>
              </v:shape>
            </v:group>
            <v:group style="position:absolute;left:6743;top:2028;width:4984;height:2" coordorigin="6743,2028" coordsize="4984,2">
              <v:shape style="position:absolute;left:6743;top:2028;width:4984;height:2" coordorigin="6743,2028" coordsize="4984,0" path="m6743,2028l11726,2028e" filled="f" stroked="t" strokeweight=".64pt" strokecolor="#231F20">
                <v:path arrowok="t"/>
                <v:stroke dashstyle="dash"/>
              </v:shape>
            </v:group>
            <v:group style="position:absolute;left:11726;top:2028;width:2;height:2" coordorigin="11726,2028" coordsize="2,2">
              <v:shape style="position:absolute;left:11726;top:2028;width:2;height:2" coordorigin="11726,2028" coordsize="0,0" path="m11726,2028l11726,2028e" filled="f" stroked="t" strokeweight=".32pt" strokecolor="#231F20">
                <v:path arrowok="t"/>
                <v:stroke dashstyle="dash"/>
              </v:shape>
            </v:group>
            <v:group style="position:absolute;left:11726;top:2028;width:2;height:2" coordorigin="11726,2028" coordsize="2,2">
              <v:shape style="position:absolute;left:11726;top:2028;width:2;height:2" coordorigin="11726,2028" coordsize="0,0" path="m11726,2028l11726,2028e" filled="f" stroked="t" strokeweight=".32pt" strokecolor="#231F20">
                <v:path arrowok="t"/>
                <v:stroke dashstyle="dash"/>
              </v:shape>
            </v:group>
            <v:group style="position:absolute;left:6743;top:1544;width:4984;height:2" coordorigin="6743,1544" coordsize="4984,2">
              <v:shape style="position:absolute;left:6743;top:1544;width:4984;height:2" coordorigin="6743,1544" coordsize="4984,0" path="m6743,1544l11726,1544e" filled="f" stroked="t" strokeweight=".64pt" strokecolor="#231F20">
                <v:path arrowok="t"/>
                <v:stroke dashstyle="dash"/>
              </v:shape>
            </v:group>
            <v:group style="position:absolute;left:11726;top:1544;width:2;height:2" coordorigin="11726,1544" coordsize="2,2">
              <v:shape style="position:absolute;left:11726;top:1544;width:2;height:2" coordorigin="11726,1544" coordsize="0,0" path="m11726,1544l11726,1544e" filled="f" stroked="t" strokeweight=".32pt" strokecolor="#231F20">
                <v:path arrowok="t"/>
                <v:stroke dashstyle="dash"/>
              </v:shape>
            </v:group>
            <v:group style="position:absolute;left:11726;top:1544;width:2;height:2" coordorigin="11726,1544" coordsize="2,2">
              <v:shape style="position:absolute;left:11726;top:1544;width:2;height:2" coordorigin="11726,1544" coordsize="0,0" path="m11726,1544l11726,1544e" filled="f" stroked="t" strokeweight=".32pt" strokecolor="#231F20">
                <v:path arrowok="t"/>
                <v:stroke dashstyle="dash"/>
              </v:shape>
            </v:group>
            <v:group style="position:absolute;left:6743;top:1056;width:4984;height:2" coordorigin="6743,1056" coordsize="4984,2">
              <v:shape style="position:absolute;left:6743;top:1056;width:4984;height:2" coordorigin="6743,1056" coordsize="4984,0" path="m6743,1056l11726,1056e" filled="f" stroked="t" strokeweight=".64pt" strokecolor="#231F20">
                <v:path arrowok="t"/>
                <v:stroke dashstyle="dash"/>
              </v:shape>
            </v:group>
            <v:group style="position:absolute;left:11726;top:1056;width:2;height:2" coordorigin="11726,1056" coordsize="2,2">
              <v:shape style="position:absolute;left:11726;top:1056;width:2;height:2" coordorigin="11726,1056" coordsize="0,0" path="m11726,1056l11726,1056e" filled="f" stroked="t" strokeweight=".32pt" strokecolor="#231F20">
                <v:path arrowok="t"/>
                <v:stroke dashstyle="dash"/>
              </v:shape>
            </v:group>
            <v:group style="position:absolute;left:11726;top:1056;width:2;height:2" coordorigin="11726,1056" coordsize="2,2">
              <v:shape style="position:absolute;left:11726;top:1056;width:2;height:2" coordorigin="11726,1056" coordsize="0,0" path="m11726,1056l11726,1056e" filled="f" stroked="t" strokeweight=".32pt" strokecolor="#231F20">
                <v:path arrowok="t"/>
                <v:stroke dashstyle="dash"/>
              </v:shape>
            </v:group>
            <v:group style="position:absolute;left:8149;top:573;width:3578;height:2" coordorigin="8149,573" coordsize="3578,2">
              <v:shape style="position:absolute;left:8149;top:573;width:3578;height:2" coordorigin="8149,573" coordsize="3578,0" path="m8149,573l11726,573e" filled="f" stroked="t" strokeweight=".64pt" strokecolor="#231F20">
                <v:path arrowok="t"/>
                <v:stroke dashstyle="dash"/>
              </v:shape>
            </v:group>
            <v:group style="position:absolute;left:6743;top:573;width:80;height:2" coordorigin="6743,573" coordsize="80,2">
              <v:shape style="position:absolute;left:6743;top:573;width:80;height:2" coordorigin="6743,573" coordsize="80,0" path="m6743,573l6823,573e" filled="f" stroked="t" strokeweight=".64pt" strokecolor="#231F20">
                <v:path arrowok="t"/>
                <v:stroke dashstyle="dash"/>
              </v:shape>
            </v:group>
            <v:group style="position:absolute;left:11726;top:573;width:2;height:2" coordorigin="11726,573" coordsize="2,2">
              <v:shape style="position:absolute;left:11726;top:573;width:2;height:2" coordorigin="11726,573" coordsize="0,0" path="m11726,573l11726,573e" filled="f" stroked="t" strokeweight=".32pt" strokecolor="#231F20">
                <v:path arrowok="t"/>
                <v:stroke dashstyle="dash"/>
              </v:shape>
            </v:group>
            <v:group style="position:absolute;left:11726;top:573;width:2;height:2" coordorigin="11726,573" coordsize="2,2">
              <v:shape style="position:absolute;left:11726;top:573;width:2;height:2" coordorigin="11726,573" coordsize="0,0" path="m11726,573l11726,573e" filled="f" stroked="t" strokeweight=".32pt" strokecolor="#231F20">
                <v:path arrowok="t"/>
                <v:stroke dashstyle="dash"/>
              </v:shape>
            </v:group>
            <v:group style="position:absolute;left:7573;top:89;width:2;height:80" coordorigin="7573,89" coordsize="2,80">
              <v:shape style="position:absolute;left:7573;top:89;width:2;height:80" coordorigin="7573,89" coordsize="0,80" path="m7573,89l7573,169e" filled="f" stroked="t" strokeweight=".32pt" strokecolor="#231F20">
                <v:path arrowok="t"/>
                <v:stroke dashstyle="dash"/>
              </v:shape>
            </v:group>
            <v:group style="position:absolute;left:7573;top:89;width:2;height:2" coordorigin="7573,89" coordsize="2,2">
              <v:shape style="position:absolute;left:7573;top:89;width:2;height:2" coordorigin="7573,89" coordsize="0,0" path="m7573,89l7573,89e" filled="f" stroked="t" strokeweight=".32pt" strokecolor="#231F20">
                <v:path arrowok="t"/>
                <v:stroke dashstyle="dash"/>
              </v:shape>
            </v:group>
            <v:group style="position:absolute;left:7573;top:89;width:2;height:2" coordorigin="7573,89" coordsize="2,2">
              <v:shape style="position:absolute;left:7573;top:89;width:2;height:2" coordorigin="7573,89" coordsize="0,0" path="m7573,89l7573,89e" filled="f" stroked="t" strokeweight=".32pt" strokecolor="#231F20">
                <v:path arrowok="t"/>
                <v:stroke dashstyle="dash"/>
              </v:shape>
            </v:group>
            <v:group style="position:absolute;left:6743;top:89;width:4984;height:2" coordorigin="6743,89" coordsize="4984,2">
              <v:shape style="position:absolute;left:6743;top:89;width:4984;height:2" coordorigin="6743,89" coordsize="4984,0" path="m6743,89l11726,89e" filled="f" stroked="t" strokeweight=".64pt" strokecolor="#231F20">
                <v:path arrowok="t"/>
                <v:stroke dashstyle="dash"/>
              </v:shape>
            </v:group>
            <v:group style="position:absolute;left:11726;top:89;width:2;height:2" coordorigin="11726,89" coordsize="2,2">
              <v:shape style="position:absolute;left:11726;top:89;width:2;height:2" coordorigin="11726,89" coordsize="0,0" path="m11726,89l11726,89e" filled="f" stroked="t" strokeweight=".32pt" strokecolor="#231F20">
                <v:path arrowok="t"/>
                <v:stroke dashstyle="dash"/>
              </v:shape>
            </v:group>
            <v:group style="position:absolute;left:11726;top:89;width:2;height:2" coordorigin="11726,89" coordsize="2,2">
              <v:shape style="position:absolute;left:11726;top:89;width:2;height:2" coordorigin="11726,89" coordsize="0,0" path="m11726,89l11726,89e" filled="f" stroked="t" strokeweight=".32pt" strokecolor="#231F20">
                <v:path arrowok="t"/>
                <v:stroke dashstyle="dash"/>
              </v:shape>
            </v:group>
            <v:group style="position:absolute;left:6743;top:89;width:4984;height:3883" coordorigin="6743,89" coordsize="4984,3883">
              <v:shape style="position:absolute;left:6743;top:89;width:4984;height:3883" coordorigin="6743,89" coordsize="4984,3883" path="m6743,3971l11726,3971,11726,89e" filled="f" stroked="t" strokeweight=".64pt" strokecolor="#231F20">
                <v:path arrowok="t"/>
              </v:shape>
            </v:group>
            <v:group style="position:absolute;left:6736;top:3945;width:13;height:2" coordorigin="6736,3945" coordsize="13,2">
              <v:shape style="position:absolute;left:6736;top:3945;width:13;height:2" coordorigin="6736,3945" coordsize="13,0" path="m6736,3945l6749,3945e" filled="f" stroked="t" strokeweight="2.666pt" strokecolor="#231F20">
                <v:path arrowok="t"/>
              </v:shape>
            </v:group>
            <v:group style="position:absolute;left:6736;top:113;width:13;height:2" coordorigin="6736,113" coordsize="13,2">
              <v:shape style="position:absolute;left:6736;top:113;width:13;height:2" coordorigin="6736,113" coordsize="13,0" path="m6736,113l6749,113e" filled="f" stroked="t" strokeweight="2.476pt" strokecolor="#231F20">
                <v:path arrowok="t"/>
              </v:shape>
            </v:group>
            <v:group style="position:absolute;left:7567;top:3945;width:13;height:2" coordorigin="7567,3945" coordsize="13,2">
              <v:shape style="position:absolute;left:7567;top:3945;width:13;height:2" coordorigin="7567,3945" coordsize="13,0" path="m7567,3945l7580,3945e" filled="f" stroked="t" strokeweight="2.666pt" strokecolor="#231F20">
                <v:path arrowok="t"/>
              </v:shape>
            </v:group>
            <v:group style="position:absolute;left:7567;top:113;width:13;height:2" coordorigin="7567,113" coordsize="13,2">
              <v:shape style="position:absolute;left:7567;top:113;width:13;height:2" coordorigin="7567,113" coordsize="13,0" path="m7567,113l7580,113e" filled="f" stroked="t" strokeweight="2.476pt" strokecolor="#231F20">
                <v:path arrowok="t"/>
              </v:shape>
            </v:group>
            <v:group style="position:absolute;left:8398;top:3945;width:13;height:2" coordorigin="8398,3945" coordsize="13,2">
              <v:shape style="position:absolute;left:8398;top:3945;width:13;height:2" coordorigin="8398,3945" coordsize="13,0" path="m8398,3945l8410,3945e" filled="f" stroked="t" strokeweight="2.666pt" strokecolor="#231F20">
                <v:path arrowok="t"/>
              </v:shape>
            </v:group>
            <v:group style="position:absolute;left:8398;top:113;width:13;height:2" coordorigin="8398,113" coordsize="13,2">
              <v:shape style="position:absolute;left:8398;top:113;width:13;height:2" coordorigin="8398,113" coordsize="13,0" path="m8398,113l8410,113e" filled="f" stroked="t" strokeweight="2.476pt" strokecolor="#231F20">
                <v:path arrowok="t"/>
              </v:shape>
            </v:group>
            <v:group style="position:absolute;left:9228;top:3945;width:13;height:2" coordorigin="9228,3945" coordsize="13,2">
              <v:shape style="position:absolute;left:9228;top:3945;width:13;height:2" coordorigin="9228,3945" coordsize="13,0" path="m9228,3945l9241,3945e" filled="f" stroked="t" strokeweight="2.666pt" strokecolor="#231F20">
                <v:path arrowok="t"/>
              </v:shape>
            </v:group>
            <v:group style="position:absolute;left:9228;top:113;width:13;height:2" coordorigin="9228,113" coordsize="13,2">
              <v:shape style="position:absolute;left:9228;top:113;width:13;height:2" coordorigin="9228,113" coordsize="13,0" path="m9228,113l9241,113e" filled="f" stroked="t" strokeweight="2.476pt" strokecolor="#231F20">
                <v:path arrowok="t"/>
              </v:shape>
            </v:group>
            <v:group style="position:absolute;left:10059;top:3945;width:13;height:2" coordorigin="10059,3945" coordsize="13,2">
              <v:shape style="position:absolute;left:10059;top:3945;width:13;height:2" coordorigin="10059,3945" coordsize="13,0" path="m10059,3945l10072,3945e" filled="f" stroked="t" strokeweight="2.666pt" strokecolor="#231F20">
                <v:path arrowok="t"/>
              </v:shape>
            </v:group>
            <v:group style="position:absolute;left:10059;top:113;width:13;height:2" coordorigin="10059,113" coordsize="13,2">
              <v:shape style="position:absolute;left:10059;top:113;width:13;height:2" coordorigin="10059,113" coordsize="13,0" path="m10059,113l10072,113e" filled="f" stroked="t" strokeweight="2.476pt" strokecolor="#231F20">
                <v:path arrowok="t"/>
              </v:shape>
            </v:group>
            <v:group style="position:absolute;left:10889;top:3945;width:13;height:2" coordorigin="10889,3945" coordsize="13,2">
              <v:shape style="position:absolute;left:10889;top:3945;width:13;height:2" coordorigin="10889,3945" coordsize="13,0" path="m10889,3945l10902,3945e" filled="f" stroked="t" strokeweight="2.666pt" strokecolor="#231F20">
                <v:path arrowok="t"/>
              </v:shape>
            </v:group>
            <v:group style="position:absolute;left:10889;top:113;width:13;height:2" coordorigin="10889,113" coordsize="13,2">
              <v:shape style="position:absolute;left:10889;top:113;width:13;height:2" coordorigin="10889,113" coordsize="13,0" path="m10889,113l10902,113e" filled="f" stroked="t" strokeweight="2.476pt" strokecolor="#231F20">
                <v:path arrowok="t"/>
              </v:shape>
            </v:group>
            <v:group style="position:absolute;left:11720;top:3945;width:13;height:2" coordorigin="11720,3945" coordsize="13,2">
              <v:shape style="position:absolute;left:11720;top:3945;width:13;height:2" coordorigin="11720,3945" coordsize="13,0" path="m11720,3945l11733,3945e" filled="f" stroked="t" strokeweight="2.666pt" strokecolor="#231F20">
                <v:path arrowok="t"/>
              </v:shape>
            </v:group>
            <v:group style="position:absolute;left:11720;top:113;width:13;height:2" coordorigin="11720,113" coordsize="13,2">
              <v:shape style="position:absolute;left:11720;top:113;width:13;height:2" coordorigin="11720,113" coordsize="13,0" path="m11720,113l11733,113e" filled="f" stroked="t" strokeweight="2.476pt" strokecolor="#231F20">
                <v:path arrowok="t"/>
              </v:shape>
            </v:group>
            <v:group style="position:absolute;left:6743;top:89;width:4984;height:3883" coordorigin="6743,89" coordsize="4984,3883">
              <v:shape style="position:absolute;left:6743;top:89;width:4984;height:3883" coordorigin="6743,89" coordsize="4984,3883" path="m6743,3971l11726,3971,11726,89e" filled="f" stroked="t" strokeweight=".64pt" strokecolor="#231F20">
                <v:path arrowok="t"/>
              </v:shape>
            </v:group>
            <v:group style="position:absolute;left:6743;top:451;width:4401;height:3521" coordorigin="6743,451" coordsize="4401,3521">
              <v:shape style="position:absolute;left:6743;top:451;width:4401;height:3521" coordorigin="6743,451" coordsize="4401,3521" path="m6743,3971l6823,3823,6907,3727,6991,3838,7074,3754,7158,3564,7238,3583,7322,3438,7406,3411,7490,3362,7573,3373,7653,3350,7737,3293,7821,3228,7905,3129,7989,2988,8069,3000,8153,2882,8236,2893,8404,2779,8484,2729,8568,2577,8652,2695,8736,2581,8819,2573,8899,2390,8983,2340,9067,2219,9151,2245,9235,2295,9315,2352,9399,2291,9482,2287,9566,2260,9650,2238,9730,2062,9814,1902,9898,1799,9981,1681,10065,1597,10145,1597,10229,1453,10313,1335,10397,1342,10481,1110,10561,1079,10644,973,10728,957,10812,797,10896,630,10976,649,11060,493,11144,451e" filled="f" stroked="t" strokeweight=".64pt" strokecolor="#696B6D">
                <v:path arrowok="t"/>
              </v:shape>
            </v:group>
            <v:group style="position:absolute;left:6743;top:523;width:4401;height:3448" coordorigin="6743,523" coordsize="4401,3448">
              <v:shape style="position:absolute;left:6743;top:523;width:4401;height:3448" coordorigin="6743,523" coordsize="4401,3448" path="m6743,3971l6823,3964,6907,3952,6991,3948,7074,3941,7158,3922,7238,3906,7322,3887,7406,3865,7490,3842,7573,3815,7653,3792,7737,3765,7821,3735,7905,3701,7989,3663,8069,3625,8153,3579,8236,3537,8320,3491,8404,3445,8484,3392,8568,3339,8652,3289,8736,3232,8819,3175,8899,3114,8983,3049,9067,2977,9151,2908,9235,2843,9315,2779,9399,2710,9482,2641,9566,2573,9650,2504,9730,2428,9814,2344,9898,2260,9981,2169,10065,2074,10145,1978,10229,1876,10313,1773,10397,1666,10481,1552,10561,1437,10644,1316,10728,1197,10812,1068,10896,934,10976,801,11060,664,11144,523e" filled="f" stroked="t" strokeweight=".64pt" strokecolor="#231F20">
                <v:path arrowok="t"/>
                <v:stroke dashstyle="dash"/>
              </v:shape>
            </v:group>
            <v:group style="position:absolute;left:6823;top:169;width:1326;height:446" coordorigin="6823,169" coordsize="1326,446">
              <v:shape style="position:absolute;left:6823;top:169;width:1326;height:446" coordorigin="6823,169" coordsize="1326,446" path="m6823,614l8149,614,8149,169,6823,169,6823,614xe" filled="t" fillcolor="#FFFFFF" stroked="f">
                <v:path arrowok="t"/>
                <v:fill type="solid"/>
              </v:shape>
            </v:group>
            <v:group style="position:absolute;left:6823;top:169;width:1326;height:446" coordorigin="6823,169" coordsize="1326,446">
              <v:shape style="position:absolute;left:6823;top:169;width:1326;height:446" coordorigin="6823,169" coordsize="1326,446" path="m6823,614l6823,169,8149,169,8149,614,6823,614e" filled="f" stroked="t" strokeweight=".64pt" strokecolor="#FFFFFF">
                <v:path arrowok="t"/>
              </v:shape>
            </v:group>
            <v:group style="position:absolute;left:6823;top:169;width:1326;height:2" coordorigin="6823,169" coordsize="1326,2">
              <v:shape style="position:absolute;left:6823;top:169;width:1326;height:2" coordorigin="6823,169" coordsize="1326,0" path="m6823,169l8149,169,8149,169e" filled="f" stroked="t" strokeweight=".64pt" strokecolor="#231F20">
                <v:path arrowok="t"/>
              </v:shape>
            </v:group>
            <v:group style="position:absolute;left:6823;top:169;width:1326;height:446" coordorigin="6823,169" coordsize="1326,446">
              <v:shape style="position:absolute;left:6823;top:169;width:1326;height:446" coordorigin="6823,169" coordsize="1326,446" path="m6823,614l8149,614,8149,169e" filled="f" stroked="t" strokeweight=".64pt" strokecolor="#231F20">
                <v:path arrowok="t"/>
              </v:shape>
            </v:group>
            <v:group style="position:absolute;left:6823;top:169;width:2;height:446" coordorigin="6823,169" coordsize="2,446">
              <v:shape style="position:absolute;left:6823;top:169;width:2;height:446" coordorigin="6823,169" coordsize="0,446" path="m6823,169l6823,614e" filled="f" stroked="t" strokeweight=".64pt" strokecolor="#231F20">
                <v:path arrowok="t"/>
              </v:shape>
            </v:group>
            <v:group style="position:absolute;left:6823;top:614;width:1326;height:2" coordorigin="6823,614" coordsize="1326,2">
              <v:shape style="position:absolute;left:6823;top:614;width:1326;height:2" coordorigin="6823,614" coordsize="1326,0" path="m6823,614l8149,614,8149,614e" filled="f" stroked="t" strokeweight=".64pt" strokecolor="#231F20">
                <v:path arrowok="t"/>
              </v:shape>
            </v:group>
            <v:group style="position:absolute;left:6823;top:169;width:1326;height:446" coordorigin="6823,169" coordsize="1326,446">
              <v:shape style="position:absolute;left:6823;top:169;width:1326;height:446" coordorigin="6823,169" coordsize="1326,446" path="m6823,614l6823,169,8149,169e" filled="f" stroked="t" strokeweight=".64pt" strokecolor="#231F20">
                <v:path arrowok="t"/>
              </v:shape>
            </v:group>
            <v:group style="position:absolute;left:6823;top:169;width:1326;height:446" coordorigin="6823,169" coordsize="1326,446">
              <v:shape style="position:absolute;left:6823;top:169;width:1326;height:446" coordorigin="6823,169" coordsize="1326,446" path="m6823,614l8149,614,8149,169e" filled="f" stroked="t" strokeweight=".64pt" strokecolor="#231F20">
                <v:path arrowok="t"/>
              </v:shape>
            </v:group>
            <v:group style="position:absolute;left:6918;top:291;width:476;height:2" coordorigin="6918,291" coordsize="476,2">
              <v:shape style="position:absolute;left:6918;top:291;width:476;height:2" coordorigin="6918,291" coordsize="476,0" path="m6918,291l7394,291e" filled="f" stroked="t" strokeweight=".64pt" strokecolor="#696B6D">
                <v:path arrowok="t"/>
              </v:shape>
            </v:group>
            <v:group style="position:absolute;left:6918;top:489;width:476;height:2" coordorigin="6918,489" coordsize="476,2">
              <v:shape style="position:absolute;left:6918;top:489;width:476;height:2" coordorigin="6918,489" coordsize="476,0" path="m6918,489l7394,489e" filled="f" stroked="t" strokeweight=".64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1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20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8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Velocity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Altitude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Rocket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026" w:space="40"/>
            <w:col w:w="1229" w:space="40"/>
            <w:col w:w="6185"/>
          </w:cols>
        </w:sectPr>
      </w:pPr>
    </w:p>
    <w:p>
      <w:pPr>
        <w:spacing w:before="94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4"/>
        <w:ind w:left="71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/5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026" w:space="40"/>
            <w:col w:w="7454"/>
          </w:cols>
        </w:sectPr>
      </w:pP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2156" w:right="48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2156" w:right="4876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08.956238pt;margin-top:3.517889pt;width:10.001200pt;height:56.744213pt;mso-position-horizontal-relative:page;mso-position-vertical-relative:paragraph;z-index:-4298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v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4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,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h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4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5)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2156" w:right="48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2156" w:right="48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2156" w:right="48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9"/>
        <w:ind w:left="2376" w:right="50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69" w:lineRule="exact" w:before="79"/>
        <w:ind w:left="2205" w:right="473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3503" w:val="left" w:leader="none"/>
          <w:tab w:pos="4333" w:val="left" w:leader="none"/>
          <w:tab w:pos="5164" w:val="left" w:leader="none"/>
          <w:tab w:pos="5995" w:val="left" w:leader="none"/>
          <w:tab w:pos="6780" w:val="left" w:leader="none"/>
          <w:tab w:pos="7610" w:val="left" w:leader="none"/>
        </w:tabs>
        <w:spacing w:line="148" w:lineRule="exact"/>
        <w:ind w:left="2672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373" w:right="176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4"/>
        <w:ind w:left="4330" w:right="457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15.13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Rocket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velocity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altitude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670" w:right="0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4289" coordorigin="4760,63" coordsize="7029,358">
            <v:shape style="position:absolute;left:4764;top:63;width:420;height:357" type="#_x0000_t75">
              <v:imagedata r:id="rId33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15.4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0"/>
          <w:w w:val="105"/>
        </w:rPr>
        <w:t>Numerical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0"/>
          <w:w w:val="105"/>
        </w:rPr>
        <w:t>Differentiation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69" w:right="238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derivative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defined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‘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equal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rate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change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respect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derivative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-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expressed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ratio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chang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f</w:t>
      </w:r>
      <w:r>
        <w:rPr>
          <w:b w:val="0"/>
          <w:bCs w:val="0"/>
          <w:i w:val="0"/>
          <w:color w:val="231F20"/>
          <w:spacing w:val="2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indicate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df</w:t>
      </w:r>
      <w:r>
        <w:rPr>
          <w:b w:val="0"/>
          <w:bCs w:val="0"/>
          <w:i w:val="0"/>
          <w:color w:val="231F20"/>
          <w:spacing w:val="2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chang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indicated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dx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giving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following: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196" w:lineRule="exact"/>
        <w:ind w:left="1619" w:right="0" w:firstLine="0"/>
        <w:jc w:val="center"/>
        <w:rPr>
          <w:rFonts w:ascii="Palatino" w:hAnsi="Palatino" w:cs="Palatino" w:eastAsia="Palatino"/>
          <w:sz w:val="24"/>
          <w:szCs w:val="24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df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3"/>
          <w:w w:val="100"/>
          <w:sz w:val="24"/>
          <w:szCs w:val="24"/>
        </w:rPr>
        <w:t> 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1"/>
          <w:w w:val="10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0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4"/>
          <w:szCs w:val="24"/>
        </w:rPr>
      </w:r>
    </w:p>
    <w:p>
      <w:pPr>
        <w:tabs>
          <w:tab w:pos="1619" w:val="left" w:leader="none"/>
        </w:tabs>
        <w:spacing w:line="422" w:lineRule="exact"/>
        <w:ind w:left="652" w:right="0" w:firstLine="0"/>
        <w:jc w:val="center"/>
        <w:rPr>
          <w:rFonts w:ascii="Palatino" w:hAnsi="Palatino" w:cs="Palatino" w:eastAsia="Palatino"/>
          <w:sz w:val="24"/>
          <w:szCs w:val="24"/>
        </w:rPr>
      </w:pPr>
      <w:r>
        <w:rPr/>
        <w:pict>
          <v:group style="position:absolute;margin-left:423.273987pt;margin-top:5.299689pt;width:26.42pt;height:.1pt;mso-position-horizontal-relative:page;mso-position-vertical-relative:paragraph;z-index:-4288" coordorigin="8465,106" coordsize="528,2">
            <v:shape style="position:absolute;left:8465;top:106;width:528;height:2" coordorigin="8465,106" coordsize="528,0" path="m8465,106l8994,106e" filled="f" stroked="t" strokeweight=".42pt" strokecolor="#231F20">
              <v:path arrowok="t"/>
            </v:shape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0"/>
          <w:w w:val="100"/>
          <w:sz w:val="24"/>
          <w:szCs w:val="24"/>
        </w:rPr>
        <w:t>¿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-1"/>
          <w:w w:val="100"/>
          <w:sz w:val="24"/>
          <w:szCs w:val="24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4"/>
          <w:szCs w:val="24"/>
        </w:rPr>
        <w:t>x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0"/>
          <w:w w:val="100"/>
          <w:sz w:val="24"/>
          <w:szCs w:val="24"/>
        </w:rPr>
        <w:t>)</w:t>
      </w:r>
      <w:r>
        <w:rPr>
          <w:rFonts w:ascii="Palatino" w:hAnsi="Palatino" w:cs="Palatino" w:eastAsia="Palatino"/>
          <w:b w:val="0"/>
          <w:bCs w:val="0"/>
          <w:i w:val="0"/>
          <w:color w:val="231F20"/>
          <w:spacing w:val="3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24"/>
          <w:szCs w:val="24"/>
        </w:rPr>
        <w:tab/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16"/>
          <w:sz w:val="24"/>
          <w:szCs w:val="24"/>
        </w:rPr>
        <w:t>dx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24"/>
          <w:szCs w:val="24"/>
        </w:rPr>
      </w:r>
    </w:p>
    <w:p>
      <w:pPr>
        <w:pStyle w:val="BodyText"/>
        <w:spacing w:line="260" w:lineRule="exact" w:before="99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physical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velocity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meters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second),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acceleration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velocity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squared).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 w:firstLine="240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derivativ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f‘</w:t>
      </w:r>
      <w:r>
        <w:rPr>
          <w:b w:val="0"/>
          <w:bCs w:val="0"/>
          <w:i w:val="0"/>
          <w:color w:val="231F20"/>
          <w:spacing w:val="3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describe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graphicall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slop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the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functio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f</w:t>
      </w:r>
      <w:r>
        <w:rPr>
          <w:b w:val="0"/>
          <w:bCs w:val="0"/>
          <w:i w:val="0"/>
          <w:color w:val="231F20"/>
          <w:spacing w:val="2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x</w:t>
      </w:r>
      <w:r>
        <w:rPr>
          <w:b w:val="0"/>
          <w:bCs w:val="0"/>
          <w:i w:val="0"/>
          <w:color w:val="231F20"/>
          <w:spacing w:val="2"/>
          <w:w w:val="100"/>
        </w:rPr>
        <w:t>)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whic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define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slop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tangen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lin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specified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point.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Thus,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‘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‘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),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equal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slope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tangent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7"/>
        </w:numPr>
        <w:tabs>
          <w:tab w:pos="3811" w:val="left" w:leader="none"/>
        </w:tabs>
        <w:ind w:left="3811" w:right="6392" w:hanging="642"/>
        <w:jc w:val="both"/>
        <w:rPr>
          <w:b w:val="0"/>
          <w:bCs w:val="0"/>
        </w:rPr>
      </w:pPr>
      <w:r>
        <w:rPr/>
        <w:pict>
          <v:group style="position:absolute;margin-left:88.375pt;margin-top:10.139648pt;width:24.25pt;height:48.25pt;mso-position-horizontal-relative:page;mso-position-vertical-relative:paragraph;z-index:-4287" coordorigin="1768,203" coordsize="485,965">
            <v:group style="position:absolute;left:1892;top:565;width:238;height:239" coordorigin="1892,565" coordsize="238,239">
              <v:shape style="position:absolute;left:1892;top:565;width:238;height:239" coordorigin="1892,565" coordsize="238,239" path="m2130,685l2112,749,2064,793,2021,805,1996,803,1934,776,1897,726,1892,705,1893,678,1917,613,1964,575,2004,565,2028,567,2089,595,2124,648,2130,685xe" filled="f" stroked="t" strokeweight=".25pt" strokecolor="#231F20">
                <v:path arrowok="t"/>
              </v:shape>
            </v:group>
            <v:group style="position:absolute;left:1770;top:685;width:480;height:2" coordorigin="1770,685" coordsize="480,2">
              <v:shape style="position:absolute;left:1770;top:685;width:480;height:2" coordorigin="1770,685" coordsize="480,0" path="m1770,685l2250,685e" filled="f" stroked="t" strokeweight=".25pt" strokecolor="#231F20">
                <v:path arrowok="t"/>
              </v:shape>
            </v:group>
            <v:group style="position:absolute;left:2010;top:205;width:2;height:960" coordorigin="2010,205" coordsize="2,960">
              <v:shape style="position:absolute;left:2010;top:205;width:2;height:960" coordorigin="2010,205" coordsize="0,960" path="m2010,205l2010,116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139648pt;width:24.25pt;height:48.25pt;mso-position-horizontal-relative:page;mso-position-vertical-relative:paragraph;z-index:-4286" coordorigin="13588,203" coordsize="485,965">
            <v:group style="position:absolute;left:13712;top:565;width:238;height:239" coordorigin="13712,565" coordsize="238,239">
              <v:shape style="position:absolute;left:13712;top:565;width:238;height:239" coordorigin="13712,565" coordsize="238,239" path="m13950,685l13932,749,13884,793,13841,805,13816,803,13754,776,13717,726,13712,705,13713,678,13737,613,13784,575,13824,565,13848,567,13909,595,13944,648,13950,685xe" filled="f" stroked="t" strokeweight=".25pt" strokecolor="#231F20">
                <v:path arrowok="t"/>
              </v:shape>
            </v:group>
            <v:group style="position:absolute;left:13590;top:685;width:480;height:2" coordorigin="13590,685" coordsize="480,2">
              <v:shape style="position:absolute;left:13590;top:685;width:480;height:2" coordorigin="13590,685" coordsize="480,0" path="m13590,685l14070,685e" filled="f" stroked="t" strokeweight=".25pt" strokecolor="#231F20">
                <v:path arrowok="t"/>
              </v:shape>
            </v:group>
            <v:group style="position:absolute;left:13830;top:205;width:2;height:960" coordorigin="13830,205" coordsize="2,960">
              <v:shape style="position:absolute;left:13830;top:205;width:2;height:960" coordorigin="13830,205" coordsize="0,960" path="m13830,205l13830,116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Difference</w:t>
      </w:r>
      <w:r>
        <w:rPr>
          <w:color w:val="231F20"/>
          <w:spacing w:val="46"/>
          <w:w w:val="105"/>
        </w:rPr>
        <w:t> </w:t>
      </w:r>
      <w:r>
        <w:rPr>
          <w:color w:val="231F20"/>
          <w:spacing w:val="0"/>
          <w:w w:val="105"/>
        </w:rPr>
        <w:t>Expressions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differentiatio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estimat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derivative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5"/>
          <w:w w:val="100"/>
          <w:position w:val="-3"/>
          <w:sz w:val="15"/>
          <w:szCs w:val="15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b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i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approximatin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i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slop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i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tangen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1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line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  <w:position w:val="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2"/>
          <w:w w:val="100"/>
          <w:position w:val="-3"/>
          <w:sz w:val="15"/>
          <w:szCs w:val="15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usin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i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value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i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functio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i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point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nea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i w:val="0"/>
          <w:color w:val="231F20"/>
          <w:spacing w:val="8"/>
          <w:w w:val="100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  <w:position w:val="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  <w:position w:val="-3"/>
          <w:sz w:val="15"/>
          <w:szCs w:val="15"/>
        </w:rPr>
        <w:t>k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approximatio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of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slop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tangen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lin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ca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b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don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i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severa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ways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show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i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in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Figur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3"/>
          <w:w w:val="100"/>
          <w:position w:val="0"/>
        </w:rPr>
        <w:t>15.14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3"/>
          <w:numId w:val="17"/>
        </w:numPr>
        <w:tabs>
          <w:tab w:pos="3625" w:val="left" w:leader="none"/>
        </w:tabs>
        <w:spacing w:line="260" w:lineRule="exact"/>
        <w:ind w:left="3630" w:right="2640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sz w:val="21"/>
          <w:szCs w:val="21"/>
        </w:rPr>
        <w:t>Backwar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7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sz w:val="21"/>
          <w:szCs w:val="21"/>
        </w:rPr>
        <w:t>Difference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sz w:val="21"/>
          <w:szCs w:val="21"/>
        </w:rPr>
        <w:t>Figur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sz w:val="21"/>
          <w:szCs w:val="21"/>
        </w:rPr>
        <w:t>15.14(a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sz w:val="21"/>
          <w:szCs w:val="21"/>
        </w:rPr>
        <w:t>assume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sz w:val="21"/>
          <w:szCs w:val="21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sz w:val="21"/>
          <w:szCs w:val="21"/>
        </w:rPr>
        <w:t>derivativ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9"/>
          <w:w w:val="100"/>
          <w:position w:val="-3"/>
          <w:sz w:val="15"/>
          <w:szCs w:val="15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estimate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2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computin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slop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2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betwee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  <w:position w:val="-3"/>
          <w:sz w:val="15"/>
          <w:szCs w:val="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position w:val="-3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3"/>
          <w:w w:val="100"/>
          <w:position w:val="-3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00"/>
          <w:position w:val="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0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3"/>
          <w:w w:val="100"/>
          <w:position w:val="-3"/>
          <w:sz w:val="15"/>
          <w:szCs w:val="15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numPr>
          <w:ilvl w:val="3"/>
          <w:numId w:val="17"/>
        </w:numPr>
        <w:tabs>
          <w:tab w:pos="3625" w:val="left" w:leader="none"/>
        </w:tabs>
        <w:spacing w:line="260" w:lineRule="exact" w:before="40"/>
        <w:ind w:left="3630" w:right="2711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412.553986pt;margin-top:61.164997pt;width:43.37pt;height:64.515pt;mso-position-horizontal-relative:page;mso-position-vertical-relative:paragraph;z-index:-4291" coordorigin="8251,1223" coordsize="867,1290">
            <v:group style="position:absolute;left:8256;top:1228;width:857;height:1280" coordorigin="8256,1228" coordsize="857,1280">
              <v:shape style="position:absolute;left:8256;top:1228;width:857;height:1280" coordorigin="8256,1228" coordsize="857,1280" path="m8256,2509l9113,1228e" filled="f" stroked="t" strokeweight=".5pt" strokecolor="#231F20">
                <v:path arrowok="t"/>
                <v:stroke dashstyle="dash"/>
              </v:shape>
            </v:group>
            <v:group style="position:absolute;left:8420;top:1491;width:499;height:793" coordorigin="8420,1491" coordsize="499,793">
              <v:shape style="position:absolute;left:8420;top:1491;width:499;height:793" coordorigin="8420,1491" coordsize="499,793" path="m8420,2284l8920,2284,8920,1491e" filled="f" stroked="t" strokeweight=".5pt" strokecolor="#231F20">
                <v:path arrowok="t"/>
                <v:stroke dashstyle="dash"/>
              </v:shape>
            </v:group>
            <v:group style="position:absolute;left:8879;top:1444;width:79;height:76" coordorigin="8879,1444" coordsize="79,76">
              <v:shape style="position:absolute;left:8879;top:1444;width:79;height:76" coordorigin="8879,1444" coordsize="79,76" path="m8927,1444l8902,1448,8886,1461,8879,1480,8879,1483,8885,1505,8901,1519,8929,1518,8948,1510,8958,1495,8955,1469,8944,1452,8927,1444xe" filled="t" fillcolor="#231F20" stroked="f">
                <v:path arrowok="t"/>
                <v:fill type="solid"/>
              </v:shape>
            </v:group>
            <v:group style="position:absolute;left:8375;top:2244;width:79;height:76" coordorigin="8375,2244" coordsize="79,76">
              <v:shape style="position:absolute;left:8375;top:2244;width:79;height:76" coordorigin="8375,2244" coordsize="79,76" path="m8423,2244l8398,2248,8382,2262,8375,2280,8375,2284,8381,2305,8397,2319,8425,2319,8444,2310,8454,2296,8451,2269,8440,2252,8423,224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Forward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Difference: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Figure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15.14(b)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assumes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derivative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  <w:position w:val="-3"/>
          <w:sz w:val="15"/>
          <w:szCs w:val="15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  <w:position w:val="-3"/>
          <w:sz w:val="15"/>
          <w:szCs w:val="15"/>
        </w:rPr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estimated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5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computing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slope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5"/>
          <w:w w:val="10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2.476013pt;margin-top:10.416600pt;width:3.939246pt;height:3.781159pt;mso-position-horizontal-relative:page;mso-position-vertical-relative:paragraph;z-index:-4293" coordorigin="6250,208" coordsize="79,76">
            <v:shape style="position:absolute;left:6250;top:208;width:79;height:76" coordorigin="6250,208" coordsize="79,76" path="m6297,208l6273,213,6256,226,6250,245,6250,248,6256,269,6271,284,6300,283,6318,274,6328,260,6325,234,6314,217,6297,208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k+1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k+1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0" w:right="61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k+1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4534" w:space="40"/>
            <w:col w:w="2590" w:space="40"/>
            <w:col w:w="531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42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k-1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k-1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43" w:val="left" w:leader="none"/>
        </w:tabs>
        <w:ind w:left="32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251.110992pt;margin-top:-6.736101pt;width:76.143pt;height:4.601pt;mso-position-horizontal-relative:page;mso-position-vertical-relative:paragraph;z-index:-4295" coordorigin="5022,-135" coordsize="1523,92">
            <v:group style="position:absolute;left:5027;top:-48;width:1513;height:2" coordorigin="5027,-48" coordsize="1513,2">
              <v:shape style="position:absolute;left:5027;top:-48;width:1513;height:2" coordorigin="5027,-48" coordsize="1513,0" path="m5027,-48l6540,-48e" filled="f" stroked="t" strokeweight=".5pt" strokecolor="#231F20">
                <v:path arrowok="t"/>
              </v:shape>
            </v:group>
            <v:group style="position:absolute;left:6293;top:-130;width:2;height:81" coordorigin="6293,-130" coordsize="2,81">
              <v:shape style="position:absolute;left:6293;top:-130;width:2;height:81" coordorigin="6293,-130" coordsize="0,81" path="m6293,-49l6293,-130e" filled="f" stroked="t" strokeweight=".5pt" strokecolor="#231F20">
                <v:path arrowok="t"/>
              </v:shape>
            </v:group>
            <v:group style="position:absolute;left:5301;top:-130;width:2;height:81" coordorigin="5301,-130" coordsize="2,81">
              <v:shape style="position:absolute;left:5301;top:-130;width:2;height:81" coordorigin="5301,-130" coordsize="0,81" path="m5301,-49l5301,-130e" filled="f" stroked="t" strokeweight=".5pt" strokecolor="#231F20">
                <v:path arrowok="t"/>
              </v:shape>
            </v:group>
            <v:group style="position:absolute;left:5793;top:-130;width:2;height:81" coordorigin="5793,-130" coordsize="2,81">
              <v:shape style="position:absolute;left:5793;top:-130;width:2;height:81" coordorigin="5793,-130" coordsize="0,81" path="m5793,-49l5793,-130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9.768005pt;margin-top:-45.362103pt;width:52.394pt;height:29.231pt;mso-position-horizontal-relative:page;mso-position-vertical-relative:paragraph;z-index:-4294" coordorigin="4995,-907" coordsize="1048,585">
            <v:group style="position:absolute;left:5000;top:-902;width:1038;height:575" coordorigin="5000,-902" coordsize="1038,575">
              <v:shape style="position:absolute;left:5000;top:-902;width:1038;height:575" coordorigin="5000,-902" coordsize="1038,575" path="m5000,-328l6038,-902e" filled="f" stroked="t" strokeweight=".5pt" strokecolor="#231F20">
                <v:path arrowok="t"/>
                <v:stroke dashstyle="dash"/>
              </v:shape>
            </v:group>
            <v:group style="position:absolute;left:5291;top:-757;width:499;height:243" coordorigin="5291,-757" coordsize="499,243">
              <v:shape style="position:absolute;left:5291;top:-757;width:499;height:243" coordorigin="5291,-757" coordsize="499,243" path="m5291,-514l5790,-514,5790,-757e" filled="f" stroked="t" strokeweight=".5pt" strokecolor="#231F20">
                <v:path arrowok="t"/>
                <v:stroke dashstyle="dash"/>
              </v:shape>
            </v:group>
            <v:group style="position:absolute;left:5255;top:-550;width:79;height:76" coordorigin="5255,-550" coordsize="79,76">
              <v:shape style="position:absolute;left:5255;top:-550;width:79;height:76" coordorigin="5255,-550" coordsize="79,76" path="m5302,-550l5278,-545,5262,-532,5255,-513,5255,-510,5261,-489,5277,-474,5305,-475,5324,-484,5334,-498,5330,-524,5319,-542,5302,-550xe" filled="t" fillcolor="#231F20" stroked="f">
                <v:path arrowok="t"/>
                <v:fill type="solid"/>
              </v:shape>
            </v:group>
            <v:group style="position:absolute;left:5746;top:-794;width:79;height:76" coordorigin="5746,-794" coordsize="79,76">
              <v:shape style="position:absolute;left:5746;top:-794;width:79;height:76" coordorigin="5746,-794" coordsize="79,76" path="m5793,-794l5769,-789,5752,-776,5746,-757,5746,-754,5752,-733,5767,-718,5796,-719,5814,-728,5824,-742,5821,-768,5810,-786,5793,-79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k+1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60" w:lineRule="exact" w:before="5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94.221985pt;margin-top:7.377854pt;width:3.939304pt;height:3.781365pt;mso-position-horizontal-relative:page;mso-position-vertical-relative:paragraph;z-index:-4290" coordorigin="7884,148" coordsize="79,76">
            <v:shape style="position:absolute;left:7884;top:148;width:79;height:76" coordorigin="7884,148" coordsize="79,76" path="m7932,148l7908,152,7891,165,7885,184,7884,187,7890,209,7906,223,7934,222,7953,214,7963,199,7960,173,7949,156,7932,148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k-1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82.592987pt;margin-top:-6.7361pt;width:76.143pt;height:4.601pt;mso-position-horizontal-relative:page;mso-position-vertical-relative:paragraph;z-index:-4292" coordorigin="7652,-135" coordsize="1523,92">
            <v:group style="position:absolute;left:7657;top:-48;width:1513;height:2" coordorigin="7657,-48" coordsize="1513,2">
              <v:shape style="position:absolute;left:7657;top:-48;width:1513;height:2" coordorigin="7657,-48" coordsize="1513,0" path="m7657,-48l9170,-48e" filled="f" stroked="t" strokeweight=".5pt" strokecolor="#231F20">
                <v:path arrowok="t"/>
              </v:shape>
            </v:group>
            <v:group style="position:absolute;left:8922;top:-130;width:2;height:81" coordorigin="8922,-130" coordsize="2,81">
              <v:shape style="position:absolute;left:8922;top:-130;width:2;height:81" coordorigin="8922,-130" coordsize="0,81" path="m8922,-49l8922,-130e" filled="f" stroked="t" strokeweight=".5pt" strokecolor="#231F20">
                <v:path arrowok="t"/>
              </v:shape>
            </v:group>
            <v:group style="position:absolute;left:7930;top:-130;width:2;height:81" coordorigin="7930,-130" coordsize="2,81">
              <v:shape style="position:absolute;left:7930;top:-130;width:2;height:81" coordorigin="7930,-130" coordsize="0,81" path="m7930,-49l7930,-130e" filled="f" stroked="t" strokeweight=".5pt" strokecolor="#231F20">
                <v:path arrowok="t"/>
              </v:shape>
            </v:group>
            <v:group style="position:absolute;left:8422;top:-130;width:2;height:81" coordorigin="8422,-130" coordsize="2,81">
              <v:shape style="position:absolute;left:8422;top:-130;width:2;height:81" coordorigin="8422,-130" coordsize="0,81" path="m8422,-49l8422,-130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k-1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10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407" w:val="left" w:leader="none"/>
        </w:tabs>
        <w:ind w:left="-16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519.127991pt;margin-top:-84.246101pt;width:63.249pt;height:67.107pt;mso-position-horizontal-relative:page;mso-position-vertical-relative:paragraph;z-index:-4296" coordorigin="10383,-1685" coordsize="1265,1342">
            <v:group style="position:absolute;left:10388;top:-1680;width:1255;height:1332" coordorigin="10388,-1680" coordsize="1255,1332">
              <v:shape style="position:absolute;left:10388;top:-1680;width:1255;height:1332" coordorigin="10388,-1680" coordsize="1255,1332" path="m10388,-348l11643,-1680e" filled="f" stroked="t" strokeweight=".5pt" strokecolor="#231F20">
                <v:path arrowok="t"/>
                <v:stroke dashstyle="dash"/>
              </v:shape>
            </v:group>
            <v:group style="position:absolute;left:10525;top:-1547;width:999;height:1033" coordorigin="10525,-1547" coordsize="999,1033">
              <v:shape style="position:absolute;left:10525;top:-1547;width:999;height:1033" coordorigin="10525,-1547" coordsize="999,1033" path="m10525,-514l11524,-514,11524,-1547e" filled="f" stroked="t" strokeweight=".5pt" strokecolor="#231F20">
                <v:path arrowok="t"/>
                <v:stroke dashstyle="dash"/>
              </v:shape>
            </v:group>
            <v:group style="position:absolute;left:11484;top:-1594;width:79;height:76" coordorigin="11484,-1594" coordsize="79,76">
              <v:shape style="position:absolute;left:11484;top:-1594;width:79;height:76" coordorigin="11484,-1594" coordsize="79,76" path="m11531,-1594l11507,-1590,11491,-1577,11484,-1558,11484,-1555,11490,-1533,11505,-1519,11534,-1520,11552,-1528,11562,-1542,11559,-1569,11548,-1586,11531,-1594xe" filled="t" fillcolor="#231F20" stroked="f">
                <v:path arrowok="t"/>
                <v:fill type="solid"/>
              </v:shape>
            </v:group>
            <v:group style="position:absolute;left:10489;top:-550;width:79;height:76" coordorigin="10489,-550" coordsize="79,76">
              <v:shape style="position:absolute;left:10489;top:-550;width:79;height:76" coordorigin="10489,-550" coordsize="79,76" path="m10537,-550l10512,-545,10496,-532,10489,-513,10489,-510,10495,-489,10511,-474,10539,-475,10558,-484,10568,-498,10565,-524,10553,-542,10537,-550xe" filled="t" fillcolor="#231F20" stroked="f">
                <v:path arrowok="t"/>
                <v:fill type="solid"/>
              </v:shape>
            </v:group>
            <v:group style="position:absolute;left:10980;top:-794;width:79;height:76" coordorigin="10980,-794" coordsize="79,76">
              <v:shape style="position:absolute;left:10980;top:-794;width:79;height:76" coordorigin="10980,-794" coordsize="79,76" path="m11027,-794l11003,-789,10986,-776,10980,-757,10980,-754,10986,-733,11001,-718,11030,-719,11048,-728,11058,-742,11055,-768,11044,-786,11027,-79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k+1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60" w:lineRule="exact" w:before="5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6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k-</w:t>
      </w:r>
      <w:r>
        <w:rPr>
          <w:rFonts w:ascii="Arial" w:hAnsi="Arial" w:cs="Arial" w:eastAsia="Arial"/>
          <w:b w:val="0"/>
          <w:bCs w:val="0"/>
          <w:i/>
          <w:color w:val="231F20"/>
          <w:spacing w:val="-1"/>
          <w:w w:val="100"/>
          <w:position w:val="-5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k-1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70" w:lineRule="exact" w:before="10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0" w:right="231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f(x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-5"/>
          <w:sz w:val="12"/>
          <w:szCs w:val="12"/>
        </w:rPr>
        <w:t>k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423" w:val="left" w:leader="none"/>
        </w:tabs>
        <w:ind w:left="0" w:right="2203" w:firstLine="0"/>
        <w:jc w:val="center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512.817017pt;margin-top:-6.737101pt;width:76.143pt;height:4.602pt;mso-position-horizontal-relative:page;mso-position-vertical-relative:paragraph;z-index:-4297" coordorigin="10256,-135" coordsize="1523,92">
            <v:group style="position:absolute;left:10261;top:-48;width:1513;height:2" coordorigin="10261,-48" coordsize="1513,2">
              <v:shape style="position:absolute;left:10261;top:-48;width:1513;height:2" coordorigin="10261,-48" coordsize="1513,0" path="m10261,-48l11774,-48e" filled="f" stroked="t" strokeweight=".5pt" strokecolor="#231F20">
                <v:path arrowok="t"/>
              </v:shape>
            </v:group>
            <v:group style="position:absolute;left:11527;top:-130;width:2;height:81" coordorigin="11527,-130" coordsize="2,81">
              <v:shape style="position:absolute;left:11527;top:-130;width:2;height:81" coordorigin="11527,-130" coordsize="0,81" path="m11527,-49l11527,-130e" filled="f" stroked="t" strokeweight=".5pt" strokecolor="#231F20">
                <v:path arrowok="t"/>
              </v:shape>
            </v:group>
            <v:group style="position:absolute;left:10535;top:-130;width:2;height:81" coordorigin="10535,-130" coordsize="2,81">
              <v:shape style="position:absolute;left:10535;top:-130;width:2;height:81" coordorigin="10535,-130" coordsize="0,81" path="m10535,-49l10535,-130e" filled="f" stroked="t" strokeweight=".5pt" strokecolor="#231F20">
                <v:path arrowok="t"/>
              </v:shape>
            </v:group>
            <v:group style="position:absolute;left:11027;top:-130;width:2;height:81" coordorigin="11027,-130" coordsize="2,81">
              <v:shape style="position:absolute;left:11027;top:-130;width:2;height:81" coordorigin="11027,-130" coordsize="0,81" path="m11027,-49l11027,-130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position w:val="6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position w:val="0"/>
          <w:sz w:val="12"/>
          <w:szCs w:val="12"/>
        </w:rPr>
        <w:t>k+1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center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7" w:equalWidth="0">
            <w:col w:w="3699" w:space="40"/>
            <w:col w:w="1023" w:space="40"/>
            <w:col w:w="1527" w:space="40"/>
            <w:col w:w="296" w:space="40"/>
            <w:col w:w="687" w:space="40"/>
            <w:col w:w="1502" w:space="40"/>
            <w:col w:w="3546"/>
          </w:cols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tabs>
          <w:tab w:pos="6253" w:val="left" w:leader="none"/>
          <w:tab w:pos="9007" w:val="left" w:leader="none"/>
        </w:tabs>
        <w:spacing w:before="78"/>
        <w:ind w:left="366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(a)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Forward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(b)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Backward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(c)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Central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9"/>
        <w:ind w:left="3158" w:right="2519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15.14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Difference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techniques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8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2"/>
          <w:numId w:val="18"/>
        </w:numPr>
        <w:tabs>
          <w:tab w:pos="4345" w:val="left" w:leader="none"/>
        </w:tabs>
        <w:spacing w:line="260" w:lineRule="exact" w:before="374"/>
        <w:ind w:left="4350" w:right="1893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Central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Difference: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Figure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15.14(c)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assumes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derivative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5"/>
          <w:w w:val="100"/>
          <w:position w:val="-3"/>
          <w:sz w:val="15"/>
          <w:szCs w:val="15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estimated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computing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7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slope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7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5"/>
          <w:w w:val="10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6"/>
          <w:w w:val="10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position w:val="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pStyle w:val="BodyText"/>
        <w:spacing w:line="260" w:lineRule="exact" w:before="100"/>
        <w:ind w:right="1664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qualit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derivativ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depend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distanc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estimat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derivative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estimat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derivativ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improve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distanc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points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decreases.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555"/>
        <w:jc w:val="center"/>
        <w:rPr>
          <w:b w:val="0"/>
          <w:bCs w:val="0"/>
        </w:rPr>
      </w:pPr>
      <w:r>
        <w:rPr/>
        <w:pict>
          <v:group style="position:absolute;margin-left:273.993011pt;margin-top:.245839pt;width:351.456pt;height:17.89pt;mso-position-horizontal-relative:page;mso-position-vertical-relative:paragraph;z-index:-4284" coordorigin="5480,5" coordsize="7029,358">
            <v:shape style="position:absolute;left:5484;top:5;width:420;height:357" type="#_x0000_t75">
              <v:imagedata r:id="rId35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15.5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0"/>
          <w:w w:val="105"/>
        </w:rPr>
        <w:t>Analytical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discussio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polynomia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15.2.2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approximate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polynomia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following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876" w:right="2656" w:firstLine="0"/>
        <w:jc w:val="center"/>
        <w:rPr>
          <w:rFonts w:ascii="Palatino" w:hAnsi="Palatino" w:cs="Palatino" w:eastAsia="Palatino"/>
          <w:sz w:val="15"/>
          <w:szCs w:val="15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22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3"/>
          <w:w w:val="14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2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3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2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3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...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2"/>
          <w:w w:val="12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2"/>
          <w:w w:val="12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4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2"/>
          <w:w w:val="14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n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spacing w:line="260" w:lineRule="exact" w:before="67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analytical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raw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9"/>
        </w:numPr>
        <w:tabs>
          <w:tab w:pos="4531" w:val="left" w:leader="none"/>
        </w:tabs>
        <w:ind w:left="4531" w:right="5831" w:hanging="642"/>
        <w:jc w:val="both"/>
        <w:rPr>
          <w:b w:val="0"/>
          <w:bCs w:val="0"/>
        </w:rPr>
      </w:pPr>
      <w:r>
        <w:rPr/>
        <w:pict>
          <v:group style="position:absolute;margin-left:88.375pt;margin-top:-6.407471pt;width:24.25pt;height:48.25pt;mso-position-horizontal-relative:page;mso-position-vertical-relative:paragraph;z-index:-4283" coordorigin="1768,-128" coordsize="485,965">
            <v:group style="position:absolute;left:1892;top:234;width:238;height:239" coordorigin="1892,234" coordsize="238,239">
              <v:shape style="position:absolute;left:1892;top:234;width:238;height:239" coordorigin="1892,234" coordsize="238,239" path="m2130,354l2112,418,2064,462,2021,474,1996,472,1934,446,1897,395,1892,374,1893,347,1917,283,1964,244,2004,234,2028,237,2089,264,2124,317,2130,354xe" filled="f" stroked="t" strokeweight=".25pt" strokecolor="#231F20">
                <v:path arrowok="t"/>
              </v:shape>
            </v:group>
            <v:group style="position:absolute;left:1770;top:354;width:480;height:2" coordorigin="1770,354" coordsize="480,2">
              <v:shape style="position:absolute;left:1770;top:354;width:480;height:2" coordorigin="1770,354" coordsize="480,0" path="m1770,354l2250,354e" filled="f" stroked="t" strokeweight=".25pt" strokecolor="#231F20">
                <v:path arrowok="t"/>
              </v:shape>
            </v:group>
            <v:group style="position:absolute;left:2010;top:-126;width:2;height:960" coordorigin="2010,-126" coordsize="2,960">
              <v:shape style="position:absolute;left:2010;top:-126;width:2;height:960" coordorigin="2010,-126" coordsize="0,960" path="m2010,-126l2010,83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6.407471pt;width:24.25pt;height:48.25pt;mso-position-horizontal-relative:page;mso-position-vertical-relative:paragraph;z-index:-4282" coordorigin="13588,-128" coordsize="485,965">
            <v:group style="position:absolute;left:13712;top:234;width:238;height:239" coordorigin="13712,234" coordsize="238,239">
              <v:shape style="position:absolute;left:13712;top:234;width:238;height:239" coordorigin="13712,234" coordsize="238,239" path="m13950,354l13932,418,13884,462,13841,474,13816,472,13754,446,13717,395,13712,374,13713,347,13737,283,13784,244,13824,234,13848,237,13909,264,13944,317,13950,354xe" filled="f" stroked="t" strokeweight=".25pt" strokecolor="#231F20">
                <v:path arrowok="t"/>
              </v:shape>
            </v:group>
            <v:group style="position:absolute;left:13590;top:354;width:480;height:2" coordorigin="13590,354" coordsize="480,2">
              <v:shape style="position:absolute;left:13590;top:354;width:480;height:2" coordorigin="13590,354" coordsize="480,0" path="m13590,354l14070,354e" filled="f" stroked="t" strokeweight=".25pt" strokecolor="#231F20">
                <v:path arrowok="t"/>
              </v:shape>
            </v:group>
            <v:group style="position:absolute;left:13830;top:-126;width:2;height:960" coordorigin="13830,-126" coordsize="2,960">
              <v:shape style="position:absolute;left:13830;top:-126;width:2;height:960" coordorigin="13830,-126" coordsize="0,960" path="m13830,-126l13830,83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Analytical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7"/>
          <w:w w:val="100"/>
        </w:rPr>
        <w:t> </w:t>
      </w:r>
      <w:r>
        <w:rPr>
          <w:color w:val="231F20"/>
          <w:spacing w:val="0"/>
          <w:w w:val="100"/>
        </w:rPr>
        <w:t>Integration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722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expressio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F(x)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integra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f(x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respec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330" w:lineRule="exact"/>
        <w:ind w:left="4457" w:right="2237" w:firstLine="0"/>
        <w:jc w:val="center"/>
        <w:rPr>
          <w:rFonts w:ascii="Palatino" w:hAnsi="Palatino" w:cs="Palatino" w:eastAsia="Palatino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41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8"/>
          <w:w w:val="135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/(n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1)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40"/>
          <w:w w:val="12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8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/n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0"/>
          <w:w w:val="12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/(n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0"/>
          <w:w w:val="12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/(n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0"/>
          <w:w w:val="12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...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/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28"/>
          <w:w w:val="12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5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9"/>
          <w:w w:val="120"/>
          <w:position w:val="-3"/>
          <w:sz w:val="15"/>
          <w:szCs w:val="15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7"/>
          <w:w w:val="12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6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K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pStyle w:val="BodyText"/>
        <w:spacing w:line="260" w:lineRule="exact" w:before="86"/>
        <w:ind w:right="1664"/>
        <w:jc w:val="both"/>
      </w:pPr>
      <w:r>
        <w:rPr>
          <w:b w:val="0"/>
          <w:bCs w:val="0"/>
          <w:color w:val="231F20"/>
          <w:spacing w:val="5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arbitrar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alway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analytical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F(0).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9"/>
        </w:numPr>
        <w:tabs>
          <w:tab w:pos="4531" w:val="left" w:leader="none"/>
        </w:tabs>
        <w:ind w:left="4531" w:right="546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Analytical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0"/>
          <w:w w:val="105"/>
        </w:rPr>
        <w:t>Differentiation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53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f’(x),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f(x)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220" w:right="0" w:firstLine="0"/>
        <w:jc w:val="center"/>
        <w:rPr>
          <w:rFonts w:ascii="Palatino Linotype" w:hAnsi="Palatino Linotype" w:cs="Palatino Linotype" w:eastAsia="Palatino Linotype"/>
          <w:sz w:val="15"/>
          <w:szCs w:val="15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f'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27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35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sz w:val="21"/>
          <w:szCs w:val="21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2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0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9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(n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1)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20"/>
          <w:position w:val="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8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5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(n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2)a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8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(n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0"/>
          <w:sz w:val="21"/>
          <w:szCs w:val="21"/>
        </w:rPr>
        <w:t>2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3)a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3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9"/>
          <w:sz w:val="15"/>
          <w:szCs w:val="15"/>
        </w:rPr>
        <w:t>4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9"/>
          <w:w w:val="120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  <w:position w:val="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4"/>
          <w:w w:val="135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...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6"/>
          <w:w w:val="120"/>
          <w:position w:val="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20"/>
          <w:position w:val="-3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20"/>
          <w:position w:val="-3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3376" w:right="4589"/>
        <w:jc w:val="center"/>
        <w:rPr>
          <w:b w:val="0"/>
          <w:bCs w:val="0"/>
        </w:rPr>
      </w:pPr>
      <w:r>
        <w:rPr/>
        <w:pict>
          <v:group style="position:absolute;margin-left:273.993011pt;margin-top:3.145704pt;width:351.456pt;height:17.89pt;mso-position-horizontal-relative:page;mso-position-vertical-relative:paragraph;z-index:-4285" coordorigin="5480,63" coordsize="7029,358">
            <v:shape style="position:absolute;left:5484;top:63;width:420;height:356" type="#_x0000_t75">
              <v:imagedata r:id="rId36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15.6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42"/>
          <w:w w:val="105"/>
        </w:rPr>
        <w:t> </w:t>
      </w:r>
      <w:r>
        <w:rPr>
          <w:color w:val="231F20"/>
          <w:spacing w:val="0"/>
          <w:w w:val="105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8"/>
        <w:jc w:val="both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facilitate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differentiation,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diff(...)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adjacent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238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diff(V)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[V(2)-V(1),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V(3)-V(2),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V(n)-V(n-1)]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approximat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derivativ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dy</w:t>
      </w:r>
      <w:r>
        <w:rPr>
          <w:b w:val="0"/>
          <w:bCs w:val="0"/>
          <w:i w:val="0"/>
          <w:color w:val="231F20"/>
          <w:spacing w:val="1"/>
          <w:w w:val="100"/>
        </w:rPr>
        <w:t>/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compute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3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usin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5"/>
          <w:w w:val="100"/>
          <w:sz w:val="17"/>
          <w:szCs w:val="17"/>
        </w:rPr>
        <w:t>diff(y)./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4"/>
          <w:w w:val="100"/>
          <w:sz w:val="17"/>
          <w:szCs w:val="17"/>
        </w:rPr>
        <w:t>diff(x)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Dependin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application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use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comput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62" w:right="597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428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15.9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Differentiating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-7:0.1:9;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polyval([0.0333,-0.3,-1.3333,16,0,-187.2,0],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diff(f)./diff(x);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plot(x(2:end),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0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plot(x(1:end-1),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'r')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(x(2:end)+x(2:end))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plot(xm,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'c')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428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legend({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'f(x)'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'forward'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'backward'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'central'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7"/>
        <w:jc w:val="both"/>
      </w:pPr>
      <w:r>
        <w:rPr>
          <w:b w:val="0"/>
          <w:bCs w:val="0"/>
          <w:color w:val="231F20"/>
          <w:spacing w:val="2"/>
          <w:w w:val="100"/>
        </w:rPr>
        <w:t>forward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backward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centra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differenc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approximation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15.9.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15.9: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Establish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).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321"/>
        <w:jc w:val="left"/>
      </w:pPr>
      <w:r>
        <w:rPr/>
        <w:pict>
          <v:group style="position:absolute;margin-left:88.375pt;margin-top:21.480738pt;width:24.25pt;height:48.25pt;mso-position-horizontal-relative:page;mso-position-vertical-relative:paragraph;z-index:-4278" coordorigin="1768,430" coordsize="485,965">
            <v:group style="position:absolute;left:1892;top:792;width:238;height:239" coordorigin="1892,792" coordsize="238,239">
              <v:shape style="position:absolute;left:1892;top:792;width:238;height:239" coordorigin="1892,792" coordsize="238,239" path="m2130,912l2112,976,2064,1019,2021,1032,1996,1030,1934,1003,1897,953,1892,932,1893,905,1917,840,1964,801,2004,792,2028,794,2089,822,2124,875,2130,912xe" filled="f" stroked="t" strokeweight=".25pt" strokecolor="#231F20">
                <v:path arrowok="t"/>
              </v:shape>
            </v:group>
            <v:group style="position:absolute;left:1770;top:912;width:480;height:2" coordorigin="1770,912" coordsize="480,2">
              <v:shape style="position:absolute;left:1770;top:912;width:480;height:2" coordorigin="1770,912" coordsize="480,0" path="m1770,912l2250,912e" filled="f" stroked="t" strokeweight=".25pt" strokecolor="#231F20">
                <v:path arrowok="t"/>
              </v:shape>
            </v:group>
            <v:group style="position:absolute;left:2010;top:432;width:2;height:960" coordorigin="2010,432" coordsize="2,960">
              <v:shape style="position:absolute;left:2010;top:432;width:2;height:960" coordorigin="2010,432" coordsize="0,960" path="m2010,432l2010,139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1.480738pt;width:24.25pt;height:48.25pt;mso-position-horizontal-relative:page;mso-position-vertical-relative:paragraph;z-index:-4277" coordorigin="13588,430" coordsize="485,965">
            <v:group style="position:absolute;left:13712;top:792;width:238;height:239" coordorigin="13712,792" coordsize="238,239">
              <v:shape style="position:absolute;left:13712;top:792;width:238;height:239" coordorigin="13712,792" coordsize="238,239" path="m13950,912l13932,976,13884,1019,13841,1032,13816,1030,13754,1003,13717,953,13712,932,13713,905,13737,840,13784,801,13824,792,13848,794,13909,822,13944,875,13950,912xe" filled="f" stroked="t" strokeweight=".25pt" strokecolor="#231F20">
                <v:path arrowok="t"/>
              </v:shape>
            </v:group>
            <v:group style="position:absolute;left:13590;top:912;width:480;height:2" coordorigin="13590,912" coordsize="480,2">
              <v:shape style="position:absolute;left:13590;top:912;width:480;height:2" coordorigin="13590,912" coordsize="480,0" path="m13590,912l14070,912e" filled="f" stroked="t" strokeweight=".25pt" strokecolor="#231F20">
                <v:path arrowok="t"/>
              </v:shape>
            </v:group>
            <v:group style="position:absolute;left:13830;top:432;width:2;height:960" coordorigin="13830,432" coordsize="2,960">
              <v:shape style="position:absolute;left:13830;top:432;width:2;height:960" coordorigin="13830,432" coordsize="0,960" path="m13830,432l13830,139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expression—returns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forward,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backward,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central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15.15.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15.5.2.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390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9.043488pt;margin-top:-186.257401pt;width:252.489pt;height:194.963pt;mso-position-horizontal-relative:page;mso-position-vertical-relative:paragraph;z-index:-4279" coordorigin="5981,-3725" coordsize="5050,3899">
            <v:group style="position:absolute;left:6014;top:-3719;width:2;height:3886" coordorigin="6014,-3719" coordsize="2,3886">
              <v:shape style="position:absolute;left:6014;top:-3719;width:2;height:3886" coordorigin="6014,-3719" coordsize="0,3886" path="m6014,-3719l6014,168e" filled="f" stroked="t" strokeweight=".641pt" strokecolor="#231F20">
                <v:path arrowok="t"/>
                <v:stroke dashstyle="dash"/>
              </v:shape>
            </v:group>
            <v:group style="position:absolute;left:6014;top:-3719;width:2;height:2" coordorigin="6014,-3719" coordsize="2,2">
              <v:shape style="position:absolute;left:6014;top:-3719;width:2;height:2" coordorigin="6014,-3719" coordsize="0,0" path="m6014,-3719l6014,-3719e" filled="f" stroked="t" strokeweight=".32pt" strokecolor="#231F20">
                <v:path arrowok="t"/>
                <v:stroke dashstyle="dash"/>
              </v:shape>
            </v:group>
            <v:group style="position:absolute;left:6014;top:-3719;width:2;height:2" coordorigin="6014,-3719" coordsize="2,2">
              <v:shape style="position:absolute;left:6014;top:-3719;width:2;height:2" coordorigin="6014,-3719" coordsize="0,0" path="m6014,-3719l6014,-3719e" filled="f" stroked="t" strokeweight=".32pt" strokecolor="#231F20">
                <v:path arrowok="t"/>
                <v:stroke dashstyle="dash"/>
              </v:shape>
            </v:group>
            <v:group style="position:absolute;left:6566;top:-3719;width:2;height:3886" coordorigin="6566,-3719" coordsize="2,3886">
              <v:shape style="position:absolute;left:6566;top:-3719;width:2;height:3886" coordorigin="6566,-3719" coordsize="0,3886" path="m6566,168l6566,-3719e" filled="f" stroked="t" strokeweight=".32pt" strokecolor="#231F20">
                <v:path arrowok="t"/>
                <v:stroke dashstyle="dash"/>
              </v:shape>
            </v:group>
            <v:group style="position:absolute;left:6566;top:-3719;width:2;height:2" coordorigin="6566,-3719" coordsize="2,2">
              <v:shape style="position:absolute;left:6566;top:-3719;width:2;height:2" coordorigin="6566,-3719" coordsize="0,0" path="m6566,-3719l6566,-3719e" filled="f" stroked="t" strokeweight=".32pt" strokecolor="#231F20">
                <v:path arrowok="t"/>
                <v:stroke dashstyle="dash"/>
              </v:shape>
            </v:group>
            <v:group style="position:absolute;left:6566;top:-3719;width:2;height:2" coordorigin="6566,-3719" coordsize="2,2">
              <v:shape style="position:absolute;left:6566;top:-3719;width:2;height:2" coordorigin="6566,-3719" coordsize="0,0" path="m6566,-3719l6566,-3719e" filled="f" stroked="t" strokeweight=".32pt" strokecolor="#231F20">
                <v:path arrowok="t"/>
                <v:stroke dashstyle="dash"/>
              </v:shape>
            </v:group>
            <v:group style="position:absolute;left:7119;top:-3719;width:2;height:3886" coordorigin="7119,-3719" coordsize="2,3886">
              <v:shape style="position:absolute;left:7119;top:-3719;width:2;height:3886" coordorigin="7119,-3719" coordsize="0,3886" path="m7119,168l7119,-3719e" filled="f" stroked="t" strokeweight=".32pt" strokecolor="#231F20">
                <v:path arrowok="t"/>
                <v:stroke dashstyle="dash"/>
              </v:shape>
            </v:group>
            <v:group style="position:absolute;left:7119;top:-3719;width:2;height:2" coordorigin="7119,-3719" coordsize="2,2">
              <v:shape style="position:absolute;left:7119;top:-3719;width:2;height:2" coordorigin="7119,-3719" coordsize="0,0" path="m7119,-3719l7119,-3719e" filled="f" stroked="t" strokeweight=".32pt" strokecolor="#231F20">
                <v:path arrowok="t"/>
                <v:stroke dashstyle="dash"/>
              </v:shape>
            </v:group>
            <v:group style="position:absolute;left:7119;top:-3719;width:2;height:2" coordorigin="7119,-3719" coordsize="2,2">
              <v:shape style="position:absolute;left:7119;top:-3719;width:2;height:2" coordorigin="7119,-3719" coordsize="0,0" path="m7119,-3719l7119,-3719e" filled="f" stroked="t" strokeweight=".32pt" strokecolor="#231F20">
                <v:path arrowok="t"/>
                <v:stroke dashstyle="dash"/>
              </v:shape>
            </v:group>
            <v:group style="position:absolute;left:7675;top:-3719;width:2;height:3886" coordorigin="7675,-3719" coordsize="2,3886">
              <v:shape style="position:absolute;left:7675;top:-3719;width:2;height:3886" coordorigin="7675,-3719" coordsize="0,3886" path="m7675,168l7675,-3719e" filled="f" stroked="t" strokeweight=".32pt" strokecolor="#231F20">
                <v:path arrowok="t"/>
                <v:stroke dashstyle="dash"/>
              </v:shape>
            </v:group>
            <v:group style="position:absolute;left:7675;top:-3719;width:2;height:2" coordorigin="7675,-3719" coordsize="2,2">
              <v:shape style="position:absolute;left:7675;top:-3719;width:2;height:2" coordorigin="7675,-3719" coordsize="0,0" path="m7675,-3719l7675,-3719e" filled="f" stroked="t" strokeweight=".32pt" strokecolor="#231F20">
                <v:path arrowok="t"/>
                <v:stroke dashstyle="dash"/>
              </v:shape>
            </v:group>
            <v:group style="position:absolute;left:7675;top:-3719;width:2;height:2" coordorigin="7675,-3719" coordsize="2,2">
              <v:shape style="position:absolute;left:7675;top:-3719;width:2;height:2" coordorigin="7675,-3719" coordsize="0,0" path="m7675,-3719l7675,-3719e" filled="f" stroked="t" strokeweight=".32pt" strokecolor="#231F20">
                <v:path arrowok="t"/>
                <v:stroke dashstyle="dash"/>
              </v:shape>
            </v:group>
            <v:group style="position:absolute;left:8228;top:-3719;width:2;height:3886" coordorigin="8228,-3719" coordsize="2,3886">
              <v:shape style="position:absolute;left:8228;top:-3719;width:2;height:3886" coordorigin="8228,-3719" coordsize="0,3886" path="m8228,168l8228,-3719e" filled="f" stroked="t" strokeweight=".32pt" strokecolor="#231F20">
                <v:path arrowok="t"/>
                <v:stroke dashstyle="dash"/>
              </v:shape>
            </v:group>
            <v:group style="position:absolute;left:8228;top:-3719;width:2;height:2" coordorigin="8228,-3719" coordsize="2,2">
              <v:shape style="position:absolute;left:8228;top:-3719;width:2;height:2" coordorigin="8228,-3719" coordsize="0,0" path="m8228,-3719l8228,-3719e" filled="f" stroked="t" strokeweight=".32pt" strokecolor="#231F20">
                <v:path arrowok="t"/>
                <v:stroke dashstyle="dash"/>
              </v:shape>
            </v:group>
            <v:group style="position:absolute;left:8228;top:-3719;width:2;height:2" coordorigin="8228,-3719" coordsize="2,2">
              <v:shape style="position:absolute;left:8228;top:-3719;width:2;height:2" coordorigin="8228,-3719" coordsize="0,0" path="m8228,-3719l8228,-3719e" filled="f" stroked="t" strokeweight=".32pt" strokecolor="#231F20">
                <v:path arrowok="t"/>
                <v:stroke dashstyle="dash"/>
              </v:shape>
            </v:group>
            <v:group style="position:absolute;left:8780;top:-3719;width:2;height:3886" coordorigin="8780,-3719" coordsize="2,3886">
              <v:shape style="position:absolute;left:8780;top:-3719;width:2;height:3886" coordorigin="8780,-3719" coordsize="0,3886" path="m8780,168l8780,-3719e" filled="f" stroked="t" strokeweight=".32pt" strokecolor="#231F20">
                <v:path arrowok="t"/>
                <v:stroke dashstyle="dash"/>
              </v:shape>
            </v:group>
            <v:group style="position:absolute;left:8780;top:-3719;width:2;height:2" coordorigin="8780,-3719" coordsize="2,2">
              <v:shape style="position:absolute;left:8780;top:-3719;width:2;height:2" coordorigin="8780,-3719" coordsize="0,0" path="m8780,-3719l8780,-3719e" filled="f" stroked="t" strokeweight=".32pt" strokecolor="#231F20">
                <v:path arrowok="t"/>
                <v:stroke dashstyle="dash"/>
              </v:shape>
            </v:group>
            <v:group style="position:absolute;left:8780;top:-3719;width:2;height:2" coordorigin="8780,-3719" coordsize="2,2">
              <v:shape style="position:absolute;left:8780;top:-3719;width:2;height:2" coordorigin="8780,-3719" coordsize="0,0" path="m8780,-3719l8780,-3719e" filled="f" stroked="t" strokeweight=".32pt" strokecolor="#231F20">
                <v:path arrowok="t"/>
                <v:stroke dashstyle="dash"/>
              </v:shape>
            </v:group>
            <v:group style="position:absolute;left:9336;top:-3719;width:2;height:3886" coordorigin="9336,-3719" coordsize="2,3886">
              <v:shape style="position:absolute;left:9336;top:-3719;width:2;height:3886" coordorigin="9336,-3719" coordsize="0,3886" path="m9336,168l9336,-3719e" filled="f" stroked="t" strokeweight=".32pt" strokecolor="#231F20">
                <v:path arrowok="t"/>
                <v:stroke dashstyle="dash"/>
              </v:shape>
            </v:group>
            <v:group style="position:absolute;left:9336;top:-3719;width:2;height:2" coordorigin="9336,-3719" coordsize="2,2">
              <v:shape style="position:absolute;left:9336;top:-3719;width:2;height:2" coordorigin="9336,-3719" coordsize="0,0" path="m9336,-3719l9336,-3719e" filled="f" stroked="t" strokeweight=".32pt" strokecolor="#231F20">
                <v:path arrowok="t"/>
                <v:stroke dashstyle="dash"/>
              </v:shape>
            </v:group>
            <v:group style="position:absolute;left:9336;top:-3719;width:2;height:2" coordorigin="9336,-3719" coordsize="2,2">
              <v:shape style="position:absolute;left:9336;top:-3719;width:2;height:2" coordorigin="9336,-3719" coordsize="0,0" path="m9336,-3719l9336,-3719e" filled="f" stroked="t" strokeweight=".32pt" strokecolor="#231F20">
                <v:path arrowok="t"/>
                <v:stroke dashstyle="dash"/>
              </v:shape>
            </v:group>
            <v:group style="position:absolute;left:6014;top:-221;width:3559;height:2" coordorigin="6014,-221" coordsize="3559,2">
              <v:shape style="position:absolute;left:6014;top:-221;width:3559;height:2" coordorigin="6014,-221" coordsize="3559,0" path="m6014,-221l9573,-221e" filled="f" stroked="t" strokeweight=".64pt" strokecolor="#231F20">
                <v:path arrowok="t"/>
                <v:stroke dashstyle="dash"/>
              </v:shape>
            </v:group>
            <v:group style="position:absolute;left:6014;top:-610;width:3559;height:2" coordorigin="6014,-610" coordsize="3559,2">
              <v:shape style="position:absolute;left:6014;top:-610;width:3559;height:2" coordorigin="6014,-610" coordsize="3559,0" path="m6014,-610l9573,-610e" filled="f" stroked="t" strokeweight=".64pt" strokecolor="#231F20">
                <v:path arrowok="t"/>
                <v:stroke dashstyle="dash"/>
              </v:shape>
            </v:group>
            <v:group style="position:absolute;left:9889;top:-3719;width:2;height:2980" coordorigin="9889,-3719" coordsize="2,2980">
              <v:shape style="position:absolute;left:9889;top:-3719;width:2;height:2980" coordorigin="9889,-3719" coordsize="0,2980" path="m9889,-3719l9889,-739e" filled="f" stroked="t" strokeweight=".32pt" strokecolor="#231F20">
                <v:path arrowok="t"/>
                <v:stroke dashstyle="dash"/>
              </v:shape>
            </v:group>
            <v:group style="position:absolute;left:9889;top:-3719;width:2;height:2" coordorigin="9889,-3719" coordsize="2,2">
              <v:shape style="position:absolute;left:9889;top:-3719;width:2;height:2" coordorigin="9889,-3719" coordsize="0,0" path="m9889,-3719l9889,-3719e" filled="f" stroked="t" strokeweight=".32pt" strokecolor="#231F20">
                <v:path arrowok="t"/>
                <v:stroke dashstyle="dash"/>
              </v:shape>
            </v:group>
            <v:group style="position:absolute;left:9889;top:-3719;width:2;height:2" coordorigin="9889,-3719" coordsize="2,2">
              <v:shape style="position:absolute;left:9889;top:-3719;width:2;height:2" coordorigin="9889,-3719" coordsize="0,0" path="m9889,-3719l9889,-3719e" filled="f" stroked="t" strokeweight=".32pt" strokecolor="#231F20">
                <v:path arrowok="t"/>
                <v:stroke dashstyle="dash"/>
              </v:shape>
            </v:group>
            <v:group style="position:absolute;left:10441;top:-3719;width:2;height:2980" coordorigin="10441,-3719" coordsize="2,2980">
              <v:shape style="position:absolute;left:10441;top:-3719;width:2;height:2980" coordorigin="10441,-3719" coordsize="0,2980" path="m10441,-3719l10441,-739e" filled="f" stroked="t" strokeweight=".32pt" strokecolor="#231F20">
                <v:path arrowok="t"/>
                <v:stroke dashstyle="dash"/>
              </v:shape>
            </v:group>
            <v:group style="position:absolute;left:10441;top:-3719;width:2;height:2" coordorigin="10441,-3719" coordsize="2,2">
              <v:shape style="position:absolute;left:10441;top:-3719;width:2;height:2" coordorigin="10441,-3719" coordsize="0,0" path="m10441,-3719l10441,-3719e" filled="f" stroked="t" strokeweight=".32pt" strokecolor="#231F20">
                <v:path arrowok="t"/>
                <v:stroke dashstyle="dash"/>
              </v:shape>
            </v:group>
            <v:group style="position:absolute;left:10441;top:-3719;width:2;height:2" coordorigin="10441,-3719" coordsize="2,2">
              <v:shape style="position:absolute;left:10441;top:-3719;width:2;height:2" coordorigin="10441,-3719" coordsize="0,0" path="m10441,-3719l10441,-3719e" filled="f" stroked="t" strokeweight=".32pt" strokecolor="#231F20">
                <v:path arrowok="t"/>
                <v:stroke dashstyle="dash"/>
              </v:shape>
            </v:group>
            <v:group style="position:absolute;left:10998;top:-3719;width:2;height:3886" coordorigin="10998,-3719" coordsize="2,3886">
              <v:shape style="position:absolute;left:10998;top:-3719;width:2;height:3886" coordorigin="10998,-3719" coordsize="0,3886" path="m10998,168l10998,-3719e" filled="f" stroked="t" strokeweight=".32pt" strokecolor="#231F20">
                <v:path arrowok="t"/>
                <v:stroke dashstyle="dash"/>
              </v:shape>
            </v:group>
            <v:group style="position:absolute;left:10998;top:-3719;width:2;height:2" coordorigin="10998,-3719" coordsize="2,2">
              <v:shape style="position:absolute;left:10998;top:-3719;width:2;height:2" coordorigin="10998,-3719" coordsize="0,0" path="m10998,-3719l10998,-3719e" filled="f" stroked="t" strokeweight=".32pt" strokecolor="#231F20">
                <v:path arrowok="t"/>
                <v:stroke dashstyle="dash"/>
              </v:shape>
            </v:group>
            <v:group style="position:absolute;left:10998;top:-3719;width:2;height:2" coordorigin="10998,-3719" coordsize="2,2">
              <v:shape style="position:absolute;left:10998;top:-3719;width:2;height:2" coordorigin="10998,-3719" coordsize="0,0" path="m10998,-3719l10998,-3719e" filled="f" stroked="t" strokeweight=".32pt" strokecolor="#231F20">
                <v:path arrowok="t"/>
                <v:stroke dashstyle="dash"/>
              </v:shape>
            </v:group>
            <v:group style="position:absolute;left:10998;top:168;width:2;height:2" coordorigin="10998,168" coordsize="2,2">
              <v:shape style="position:absolute;left:10998;top:168;width:2;height:2" coordorigin="10998,168" coordsize="0,0" path="m10998,168l10998,168e" filled="f" stroked="t" strokeweight=".32pt" strokecolor="#231F20">
                <v:path arrowok="t"/>
                <v:stroke dashstyle="dash"/>
              </v:shape>
            </v:group>
            <v:group style="position:absolute;left:10998;top:168;width:2;height:2" coordorigin="10998,168" coordsize="2,2">
              <v:shape style="position:absolute;left:10998;top:168;width:2;height:2" coordorigin="10998,168" coordsize="0,0" path="m10998,168l10998,168e" filled="f" stroked="t" strokeweight=".32pt" strokecolor="#231F20">
                <v:path arrowok="t"/>
                <v:stroke dashstyle="dash"/>
              </v:shape>
            </v:group>
            <v:group style="position:absolute;left:10921;top:-221;width:76;height:2" coordorigin="10921,-221" coordsize="76,2">
              <v:shape style="position:absolute;left:10921;top:-221;width:76;height:2" coordorigin="10921,-221" coordsize="76,0" path="m10921,-221l10998,-221e" filled="f" stroked="t" strokeweight=".64pt" strokecolor="#231F20">
                <v:path arrowok="t"/>
                <v:stroke dashstyle="dash"/>
              </v:shape>
            </v:group>
            <v:group style="position:absolute;left:10998;top:-221;width:2;height:2" coordorigin="10998,-221" coordsize="2,2">
              <v:shape style="position:absolute;left:10998;top:-221;width:2;height:2" coordorigin="10998,-221" coordsize="0,0" path="m10998,-221l10998,-221e" filled="f" stroked="t" strokeweight=".32pt" strokecolor="#231F20">
                <v:path arrowok="t"/>
                <v:stroke dashstyle="dash"/>
              </v:shape>
            </v:group>
            <v:group style="position:absolute;left:10998;top:-221;width:2;height:2" coordorigin="10998,-221" coordsize="2,2">
              <v:shape style="position:absolute;left:10998;top:-221;width:2;height:2" coordorigin="10998,-221" coordsize="0,0" path="m10998,-221l10998,-221e" filled="f" stroked="t" strokeweight=".32pt" strokecolor="#231F20">
                <v:path arrowok="t"/>
                <v:stroke dashstyle="dash"/>
              </v:shape>
            </v:group>
            <v:group style="position:absolute;left:10921;top:-610;width:76;height:2" coordorigin="10921,-610" coordsize="76,2">
              <v:shape style="position:absolute;left:10921;top:-610;width:76;height:2" coordorigin="10921,-610" coordsize="76,0" path="m10921,-610l10998,-610e" filled="f" stroked="t" strokeweight=".64pt" strokecolor="#231F20">
                <v:path arrowok="t"/>
                <v:stroke dashstyle="dash"/>
              </v:shape>
            </v:group>
            <v:group style="position:absolute;left:10998;top:-610;width:2;height:2" coordorigin="10998,-610" coordsize="2,2">
              <v:shape style="position:absolute;left:10998;top:-610;width:2;height:2" coordorigin="10998,-610" coordsize="0,0" path="m10998,-610l10998,-610e" filled="f" stroked="t" strokeweight=".32pt" strokecolor="#231F20">
                <v:path arrowok="t"/>
                <v:stroke dashstyle="dash"/>
              </v:shape>
            </v:group>
            <v:group style="position:absolute;left:10998;top:-610;width:2;height:2" coordorigin="10998,-610" coordsize="2,2">
              <v:shape style="position:absolute;left:10998;top:-610;width:2;height:2" coordorigin="10998,-610" coordsize="0,0" path="m10998,-610l10998,-610e" filled="f" stroked="t" strokeweight=".32pt" strokecolor="#231F20">
                <v:path arrowok="t"/>
                <v:stroke dashstyle="dash"/>
              </v:shape>
            </v:group>
            <v:group style="position:absolute;left:6014;top:-998;width:4984;height:2" coordorigin="6014,-998" coordsize="4984,2">
              <v:shape style="position:absolute;left:6014;top:-998;width:4984;height:2" coordorigin="6014,-998" coordsize="4984,0" path="m6014,-998l10998,-998e" filled="f" stroked="t" strokeweight=".64pt" strokecolor="#231F20">
                <v:path arrowok="t"/>
                <v:stroke dashstyle="dash"/>
              </v:shape>
            </v:group>
            <v:group style="position:absolute;left:10998;top:-998;width:2;height:2" coordorigin="10998,-998" coordsize="2,2">
              <v:shape style="position:absolute;left:10998;top:-998;width:2;height:2" coordorigin="10998,-998" coordsize="0,0" path="m10998,-998l10998,-998e" filled="f" stroked="t" strokeweight=".32pt" strokecolor="#231F20">
                <v:path arrowok="t"/>
                <v:stroke dashstyle="dash"/>
              </v:shape>
            </v:group>
            <v:group style="position:absolute;left:10998;top:-998;width:2;height:2" coordorigin="10998,-998" coordsize="2,2">
              <v:shape style="position:absolute;left:10998;top:-998;width:2;height:2" coordorigin="10998,-998" coordsize="0,0" path="m10998,-998l10998,-998e" filled="f" stroked="t" strokeweight=".32pt" strokecolor="#231F20">
                <v:path arrowok="t"/>
                <v:stroke dashstyle="dash"/>
              </v:shape>
            </v:group>
            <v:group style="position:absolute;left:6014;top:-1387;width:4984;height:2" coordorigin="6014,-1387" coordsize="4984,2">
              <v:shape style="position:absolute;left:6014;top:-1387;width:4984;height:2" coordorigin="6014,-1387" coordsize="4984,0" path="m6014,-1387l10998,-1387e" filled="f" stroked="t" strokeweight=".64pt" strokecolor="#231F20">
                <v:path arrowok="t"/>
                <v:stroke dashstyle="dash"/>
              </v:shape>
            </v:group>
            <v:group style="position:absolute;left:10998;top:-1387;width:2;height:2" coordorigin="10998,-1387" coordsize="2,2">
              <v:shape style="position:absolute;left:10998;top:-1387;width:2;height:2" coordorigin="10998,-1387" coordsize="0,0" path="m10998,-1387l10998,-1387e" filled="f" stroked="t" strokeweight=".32pt" strokecolor="#231F20">
                <v:path arrowok="t"/>
                <v:stroke dashstyle="dash"/>
              </v:shape>
            </v:group>
            <v:group style="position:absolute;left:10998;top:-1387;width:2;height:2" coordorigin="10998,-1387" coordsize="2,2">
              <v:shape style="position:absolute;left:10998;top:-1387;width:2;height:2" coordorigin="10998,-1387" coordsize="0,0" path="m10998,-1387l10998,-1387e" filled="f" stroked="t" strokeweight=".32pt" strokecolor="#231F20">
                <v:path arrowok="t"/>
                <v:stroke dashstyle="dash"/>
              </v:shape>
            </v:group>
            <v:group style="position:absolute;left:6014;top:-1776;width:4984;height:2" coordorigin="6014,-1776" coordsize="4984,2">
              <v:shape style="position:absolute;left:6014;top:-1776;width:4984;height:2" coordorigin="6014,-1776" coordsize="4984,0" path="m6014,-1776l10998,-1776e" filled="f" stroked="t" strokeweight=".64pt" strokecolor="#231F20">
                <v:path arrowok="t"/>
                <v:stroke dashstyle="dash"/>
              </v:shape>
            </v:group>
            <v:group style="position:absolute;left:10998;top:-1776;width:2;height:2" coordorigin="10998,-1776" coordsize="2,2">
              <v:shape style="position:absolute;left:10998;top:-1776;width:2;height:2" coordorigin="10998,-1776" coordsize="0,0" path="m10998,-1776l10998,-1776e" filled="f" stroked="t" strokeweight=".32pt" strokecolor="#231F20">
                <v:path arrowok="t"/>
                <v:stroke dashstyle="dash"/>
              </v:shape>
            </v:group>
            <v:group style="position:absolute;left:10998;top:-1776;width:2;height:2" coordorigin="10998,-1776" coordsize="2,2">
              <v:shape style="position:absolute;left:10998;top:-1776;width:2;height:2" coordorigin="10998,-1776" coordsize="0,0" path="m10998,-1776l10998,-1776e" filled="f" stroked="t" strokeweight=".32pt" strokecolor="#231F20">
                <v:path arrowok="t"/>
                <v:stroke dashstyle="dash"/>
              </v:shape>
            </v:group>
            <v:group style="position:absolute;left:6014;top:-2164;width:4984;height:2" coordorigin="6014,-2164" coordsize="4984,2">
              <v:shape style="position:absolute;left:6014;top:-2164;width:4984;height:2" coordorigin="6014,-2164" coordsize="4984,0" path="m6014,-2164l10998,-2164e" filled="f" stroked="t" strokeweight=".64pt" strokecolor="#231F20">
                <v:path arrowok="t"/>
                <v:stroke dashstyle="dash"/>
              </v:shape>
            </v:group>
            <v:group style="position:absolute;left:10998;top:-2164;width:2;height:2" coordorigin="10998,-2164" coordsize="2,2">
              <v:shape style="position:absolute;left:10998;top:-2164;width:2;height:2" coordorigin="10998,-2164" coordsize="0,0" path="m10998,-2164l10998,-2164e" filled="f" stroked="t" strokeweight=".32pt" strokecolor="#231F20">
                <v:path arrowok="t"/>
                <v:stroke dashstyle="dash"/>
              </v:shape>
            </v:group>
            <v:group style="position:absolute;left:10998;top:-2164;width:2;height:2" coordorigin="10998,-2164" coordsize="2,2">
              <v:shape style="position:absolute;left:10998;top:-2164;width:2;height:2" coordorigin="10998,-2164" coordsize="0,0" path="m10998,-2164l10998,-2164e" filled="f" stroked="t" strokeweight=".32pt" strokecolor="#231F20">
                <v:path arrowok="t"/>
                <v:stroke dashstyle="dash"/>
              </v:shape>
            </v:group>
            <v:group style="position:absolute;left:6014;top:-2553;width:4984;height:2" coordorigin="6014,-2553" coordsize="4984,2">
              <v:shape style="position:absolute;left:6014;top:-2553;width:4984;height:2" coordorigin="6014,-2553" coordsize="4984,0" path="m6014,-2553l10998,-2553e" filled="f" stroked="t" strokeweight=".64pt" strokecolor="#231F20">
                <v:path arrowok="t"/>
                <v:stroke dashstyle="dash"/>
              </v:shape>
            </v:group>
            <v:group style="position:absolute;left:10998;top:-2553;width:2;height:2" coordorigin="10998,-2553" coordsize="2,2">
              <v:shape style="position:absolute;left:10998;top:-2553;width:2;height:2" coordorigin="10998,-2553" coordsize="0,0" path="m10998,-2553l10998,-2553e" filled="f" stroked="t" strokeweight=".32pt" strokecolor="#231F20">
                <v:path arrowok="t"/>
                <v:stroke dashstyle="dash"/>
              </v:shape>
            </v:group>
            <v:group style="position:absolute;left:10998;top:-2553;width:2;height:2" coordorigin="10998,-2553" coordsize="2,2">
              <v:shape style="position:absolute;left:10998;top:-2553;width:2;height:2" coordorigin="10998,-2553" coordsize="0,0" path="m10998,-2553l10998,-2553e" filled="f" stroked="t" strokeweight=".32pt" strokecolor="#231F20">
                <v:path arrowok="t"/>
                <v:stroke dashstyle="dash"/>
              </v:shape>
            </v:group>
            <v:group style="position:absolute;left:6014;top:-2941;width:4984;height:2" coordorigin="6014,-2941" coordsize="4984,2">
              <v:shape style="position:absolute;left:6014;top:-2941;width:4984;height:2" coordorigin="6014,-2941" coordsize="4984,0" path="m6014,-2941l10998,-2941e" filled="f" stroked="t" strokeweight=".64pt" strokecolor="#231F20">
                <v:path arrowok="t"/>
                <v:stroke dashstyle="dash"/>
              </v:shape>
            </v:group>
            <v:group style="position:absolute;left:10998;top:-2941;width:2;height:2" coordorigin="10998,-2941" coordsize="2,2">
              <v:shape style="position:absolute;left:10998;top:-2941;width:2;height:2" coordorigin="10998,-2941" coordsize="0,0" path="m10998,-2941l10998,-2941e" filled="f" stroked="t" strokeweight=".32pt" strokecolor="#231F20">
                <v:path arrowok="t"/>
                <v:stroke dashstyle="dash"/>
              </v:shape>
            </v:group>
            <v:group style="position:absolute;left:10998;top:-2941;width:2;height:2" coordorigin="10998,-2941" coordsize="2,2">
              <v:shape style="position:absolute;left:10998;top:-2941;width:2;height:2" coordorigin="10998,-2941" coordsize="0,0" path="m10998,-2941l10998,-2941e" filled="f" stroked="t" strokeweight=".32pt" strokecolor="#231F20">
                <v:path arrowok="t"/>
                <v:stroke dashstyle="dash"/>
              </v:shape>
            </v:group>
            <v:group style="position:absolute;left:6014;top:-3330;width:4984;height:2" coordorigin="6014,-3330" coordsize="4984,2">
              <v:shape style="position:absolute;left:6014;top:-3330;width:4984;height:2" coordorigin="6014,-3330" coordsize="4984,0" path="m6014,-3330l10998,-3330e" filled="f" stroked="t" strokeweight=".64pt" strokecolor="#231F20">
                <v:path arrowok="t"/>
                <v:stroke dashstyle="dash"/>
              </v:shape>
            </v:group>
            <v:group style="position:absolute;left:10998;top:-3330;width:2;height:2" coordorigin="10998,-3330" coordsize="2,2">
              <v:shape style="position:absolute;left:10998;top:-3330;width:2;height:2" coordorigin="10998,-3330" coordsize="0,0" path="m10998,-3330l10998,-3330e" filled="f" stroked="t" strokeweight=".32pt" strokecolor="#231F20">
                <v:path arrowok="t"/>
                <v:stroke dashstyle="dash"/>
              </v:shape>
            </v:group>
            <v:group style="position:absolute;left:10998;top:-3330;width:2;height:2" coordorigin="10998,-3330" coordsize="2,2">
              <v:shape style="position:absolute;left:10998;top:-3330;width:2;height:2" coordorigin="10998,-3330" coordsize="0,0" path="m10998,-3330l10998,-3330e" filled="f" stroked="t" strokeweight=".32pt" strokecolor="#231F20">
                <v:path arrowok="t"/>
                <v:stroke dashstyle="dash"/>
              </v:shape>
            </v:group>
            <v:group style="position:absolute;left:6014;top:-3719;width:4984;height:2" coordorigin="6014,-3719" coordsize="4984,2">
              <v:shape style="position:absolute;left:6014;top:-3719;width:4984;height:2" coordorigin="6014,-3719" coordsize="4984,0" path="m6014,-3719l10998,-3719e" filled="f" stroked="t" strokeweight=".641pt" strokecolor="#231F20">
                <v:path arrowok="t"/>
                <v:stroke dashstyle="dash"/>
              </v:shape>
            </v:group>
            <v:group style="position:absolute;left:10998;top:-3719;width:2;height:2" coordorigin="10998,-3719" coordsize="2,2">
              <v:shape style="position:absolute;left:10998;top:-3719;width:2;height:2" coordorigin="10998,-3719" coordsize="0,0" path="m10998,-3719l10998,-3719e" filled="f" stroked="t" strokeweight=".32pt" strokecolor="#231F20">
                <v:path arrowok="t"/>
                <v:stroke dashstyle="dash"/>
              </v:shape>
            </v:group>
            <v:group style="position:absolute;left:10998;top:-3719;width:2;height:2" coordorigin="10998,-3719" coordsize="2,2">
              <v:shape style="position:absolute;left:10998;top:-3719;width:2;height:2" coordorigin="10998,-3719" coordsize="0,0" path="m10998,-3719l10998,-3719e" filled="f" stroked="t" strokeweight=".32pt" strokecolor="#231F20">
                <v:path arrowok="t"/>
                <v:stroke dashstyle="dash"/>
              </v:shape>
            </v:group>
            <v:group style="position:absolute;left:6008;top:141;width:13;height:2" coordorigin="6008,141" coordsize="13,2">
              <v:shape style="position:absolute;left:6008;top:141;width:13;height:2" coordorigin="6008,141" coordsize="13,0" path="m6008,141l6020,141e" filled="f" stroked="t" strokeweight="2.666pt" strokecolor="#231F20">
                <v:path arrowok="t"/>
              </v:shape>
            </v:group>
            <v:group style="position:absolute;left:6008;top:-3692;width:13;height:2" coordorigin="6008,-3692" coordsize="13,2">
              <v:shape style="position:absolute;left:6008;top:-3692;width:13;height:2" coordorigin="6008,-3692" coordsize="13,0" path="m6008,-3692l6020,-3692e" filled="f" stroked="t" strokeweight="2.667pt" strokecolor="#231F20">
                <v:path arrowok="t"/>
              </v:shape>
            </v:group>
            <v:group style="position:absolute;left:6560;top:141;width:13;height:2" coordorigin="6560,141" coordsize="13,2">
              <v:shape style="position:absolute;left:6560;top:141;width:13;height:2" coordorigin="6560,141" coordsize="13,0" path="m6560,141l6573,141e" filled="f" stroked="t" strokeweight="2.666pt" strokecolor="#231F20">
                <v:path arrowok="t"/>
              </v:shape>
            </v:group>
            <v:group style="position:absolute;left:6560;top:-3692;width:13;height:2" coordorigin="6560,-3692" coordsize="13,2">
              <v:shape style="position:absolute;left:6560;top:-3692;width:13;height:2" coordorigin="6560,-3692" coordsize="13,0" path="m6560,-3692l6573,-3692e" filled="f" stroked="t" strokeweight="2.667pt" strokecolor="#231F20">
                <v:path arrowok="t"/>
              </v:shape>
            </v:group>
            <v:group style="position:absolute;left:7112;top:141;width:13;height:2" coordorigin="7112,141" coordsize="13,2">
              <v:shape style="position:absolute;left:7112;top:141;width:13;height:2" coordorigin="7112,141" coordsize="13,0" path="m7112,141l7125,141e" filled="f" stroked="t" strokeweight="2.666pt" strokecolor="#231F20">
                <v:path arrowok="t"/>
              </v:shape>
            </v:group>
            <v:group style="position:absolute;left:7112;top:-3692;width:13;height:2" coordorigin="7112,-3692" coordsize="13,2">
              <v:shape style="position:absolute;left:7112;top:-3692;width:13;height:2" coordorigin="7112,-3692" coordsize="13,0" path="m7112,-3692l7125,-3692e" filled="f" stroked="t" strokeweight="2.667pt" strokecolor="#231F20">
                <v:path arrowok="t"/>
              </v:shape>
            </v:group>
            <v:group style="position:absolute;left:7669;top:141;width:13;height:2" coordorigin="7669,141" coordsize="13,2">
              <v:shape style="position:absolute;left:7669;top:141;width:13;height:2" coordorigin="7669,141" coordsize="13,0" path="m7669,141l7682,141e" filled="f" stroked="t" strokeweight="2.666pt" strokecolor="#231F20">
                <v:path arrowok="t"/>
              </v:shape>
            </v:group>
            <v:group style="position:absolute;left:7669;top:-3692;width:13;height:2" coordorigin="7669,-3692" coordsize="13,2">
              <v:shape style="position:absolute;left:7669;top:-3692;width:13;height:2" coordorigin="7669,-3692" coordsize="13,0" path="m7669,-3692l7682,-3692e" filled="f" stroked="t" strokeweight="2.667pt" strokecolor="#231F20">
                <v:path arrowok="t"/>
              </v:shape>
            </v:group>
            <v:group style="position:absolute;left:8221;top:141;width:13;height:2" coordorigin="8221,141" coordsize="13,2">
              <v:shape style="position:absolute;left:8221;top:141;width:13;height:2" coordorigin="8221,141" coordsize="13,0" path="m8221,141l8234,141e" filled="f" stroked="t" strokeweight="2.666pt" strokecolor="#231F20">
                <v:path arrowok="t"/>
              </v:shape>
            </v:group>
            <v:group style="position:absolute;left:8221;top:-3692;width:13;height:2" coordorigin="8221,-3692" coordsize="13,2">
              <v:shape style="position:absolute;left:8221;top:-3692;width:13;height:2" coordorigin="8221,-3692" coordsize="13,0" path="m8221,-3692l8234,-3692e" filled="f" stroked="t" strokeweight="2.667pt" strokecolor="#231F20">
                <v:path arrowok="t"/>
              </v:shape>
            </v:group>
            <v:group style="position:absolute;left:8774;top:141;width:13;height:2" coordorigin="8774,141" coordsize="13,2">
              <v:shape style="position:absolute;left:8774;top:141;width:13;height:2" coordorigin="8774,141" coordsize="13,0" path="m8774,141l8786,141e" filled="f" stroked="t" strokeweight="2.666pt" strokecolor="#231F20">
                <v:path arrowok="t"/>
              </v:shape>
            </v:group>
            <v:group style="position:absolute;left:8774;top:-3692;width:13;height:2" coordorigin="8774,-3692" coordsize="13,2">
              <v:shape style="position:absolute;left:8774;top:-3692;width:13;height:2" coordorigin="8774,-3692" coordsize="13,0" path="m8774,-3692l8786,-3692e" filled="f" stroked="t" strokeweight="2.667pt" strokecolor="#231F20">
                <v:path arrowok="t"/>
              </v:shape>
            </v:group>
            <v:group style="position:absolute;left:9330;top:141;width:13;height:2" coordorigin="9330,141" coordsize="13,2">
              <v:shape style="position:absolute;left:9330;top:141;width:13;height:2" coordorigin="9330,141" coordsize="13,0" path="m9330,141l9343,141e" filled="f" stroked="t" strokeweight="2.666pt" strokecolor="#231F20">
                <v:path arrowok="t"/>
              </v:shape>
            </v:group>
            <v:group style="position:absolute;left:9330;top:-3692;width:13;height:2" coordorigin="9330,-3692" coordsize="13,2">
              <v:shape style="position:absolute;left:9330;top:-3692;width:13;height:2" coordorigin="9330,-3692" coordsize="13,0" path="m9330,-3692l9343,-3692e" filled="f" stroked="t" strokeweight="2.667pt" strokecolor="#231F20">
                <v:path arrowok="t"/>
              </v:shape>
            </v:group>
            <v:group style="position:absolute;left:9889;top:95;width:2;height:72" coordorigin="9889,95" coordsize="2,72">
              <v:shape style="position:absolute;left:9889;top:95;width:2;height:72" coordorigin="9889,95" coordsize="0,72" path="m9889,95l9889,168e" filled="f" stroked="t" strokeweight=".32pt" strokecolor="#231F20">
                <v:path arrowok="t"/>
                <v:stroke dashstyle="dash"/>
              </v:shape>
            </v:group>
            <v:group style="position:absolute;left:9882;top:141;width:13;height:2" coordorigin="9882,141" coordsize="13,2">
              <v:shape style="position:absolute;left:9882;top:141;width:13;height:2" coordorigin="9882,141" coordsize="13,0" path="m9882,141l9895,141e" filled="f" stroked="t" strokeweight="2.666pt" strokecolor="#231F20">
                <v:path arrowok="t"/>
              </v:shape>
            </v:group>
            <v:group style="position:absolute;left:9882;top:-3692;width:13;height:2" coordorigin="9882,-3692" coordsize="13,2">
              <v:shape style="position:absolute;left:9882;top:-3692;width:13;height:2" coordorigin="9882,-3692" coordsize="13,0" path="m9882,-3692l9895,-3692e" filled="f" stroked="t" strokeweight="2.667pt" strokecolor="#231F20">
                <v:path arrowok="t"/>
              </v:shape>
            </v:group>
            <v:group style="position:absolute;left:10441;top:95;width:2;height:72" coordorigin="10441,95" coordsize="2,72">
              <v:shape style="position:absolute;left:10441;top:95;width:2;height:72" coordorigin="10441,95" coordsize="0,72" path="m10441,95l10441,168e" filled="f" stroked="t" strokeweight=".32pt" strokecolor="#231F20">
                <v:path arrowok="t"/>
                <v:stroke dashstyle="dash"/>
              </v:shape>
            </v:group>
            <v:group style="position:absolute;left:10435;top:141;width:13;height:2" coordorigin="10435,141" coordsize="13,2">
              <v:shape style="position:absolute;left:10435;top:141;width:13;height:2" coordorigin="10435,141" coordsize="13,0" path="m10435,141l10448,141e" filled="f" stroked="t" strokeweight="2.666pt" strokecolor="#231F20">
                <v:path arrowok="t"/>
              </v:shape>
            </v:group>
            <v:group style="position:absolute;left:10435;top:-3692;width:13;height:2" coordorigin="10435,-3692" coordsize="13,2">
              <v:shape style="position:absolute;left:10435;top:-3692;width:13;height:2" coordorigin="10435,-3692" coordsize="13,0" path="m10435,-3692l10448,-3692e" filled="f" stroked="t" strokeweight="2.667pt" strokecolor="#231F20">
                <v:path arrowok="t"/>
              </v:shape>
            </v:group>
            <v:group style="position:absolute;left:10991;top:141;width:13;height:2" coordorigin="10991,141" coordsize="13,2">
              <v:shape style="position:absolute;left:10991;top:141;width:13;height:2" coordorigin="10991,141" coordsize="13,0" path="m10991,141l11004,141e" filled="f" stroked="t" strokeweight="2.666pt" strokecolor="#231F20">
                <v:path arrowok="t"/>
              </v:shape>
            </v:group>
            <v:group style="position:absolute;left:10991;top:-3692;width:13;height:2" coordorigin="10991,-3692" coordsize="13,2">
              <v:shape style="position:absolute;left:10991;top:-3692;width:13;height:2" coordorigin="10991,-3692" coordsize="13,0" path="m10991,-3692l11004,-3692e" filled="f" stroked="t" strokeweight="2.667pt" strokecolor="#231F20">
                <v:path arrowok="t"/>
              </v:shape>
            </v:group>
            <v:group style="position:absolute;left:6288;top:-3391;width:4431;height:1577" coordorigin="6288,-3391" coordsize="4431,1577">
              <v:shape style="position:absolute;left:6288;top:-3391;width:4431;height:1577" coordorigin="6288,-3391" coordsize="4431,1577" path="m6288,-3391l6315,-3174,6345,-2976,6372,-2800,6399,-2640,6429,-2503,6456,-2378,6483,-2271,6509,-2176,6540,-2096,6566,-2027,6593,-1970,6650,-1886,6704,-1836,6761,-1814,6787,-1814,6858,-1827,6912,-1855,6966,-1893,7018,-1937,7065,-1980,7094,-2007,7107,-2019,7119,-2031,7146,-2054,7176,-2080,7203,-2107,7229,-2130,7260,-2153,7313,-2198,7340,-2217,7370,-2237,7397,-2256,7450,-2286,7481,-2301,7507,-2313,7534,-2320,7561,-2332,7591,-2336,7618,-2343,7645,-2347,7728,-2347,7755,-2343,7786,-2343,7812,-2336,7839,-2332,7866,-2324,7896,-2317,7923,-2305,7949,-2297,7976,-2286,8007,-2275,8033,-2259,8117,-2221,8171,-2194,8224,-2166,8241,-2157,8259,-2147,8330,-2110,8402,-2075,8475,-2042,8539,-2016,8596,-1995,8653,-1977,8712,-1963,8771,-1952,8831,-1944,8864,-1939,8917,-1939,8948,-1936,8968,-1936,9029,-1940,9108,-1947,9186,-1957,9246,-1965,9306,-1974,9336,-1981,9363,-1985,9390,-1989,9416,-1993,9447,-1996,9474,-2000,9500,-2008,9527,-2008,9546,-2010,9566,-2013,9586,-2016,9607,-2019,9627,-2022,9647,-2023,9666,-2023,9694,-2023,9721,-2027,9805,-2027,9862,-2027,9882,-2027,9902,-2027,9922,-2028,9942,-2028,10002,-2029,10062,-2032,10141,-2044,10218,-2068,10277,-2096,10340,-2142,10396,-2203,10447,-2275,10492,-2355,10531,-2441,10566,-2529,10596,-2618,10622,-2704,10644,-2785,10662,-2858,10693,-2976,10719,-3105e" filled="f" stroked="t" strokeweight=".64pt" strokecolor="#696B6D">
                <v:path arrowok="t"/>
              </v:shape>
            </v:group>
            <v:group style="position:absolute;left:9573;top:-739;width:1349;height:834" coordorigin="9573,-739" coordsize="1349,834">
              <v:shape style="position:absolute;left:9573;top:-739;width:1349;height:834" coordorigin="9573,-739" coordsize="1349,834" path="m9573,95l10921,95,10921,-739,9573,-739,9573,95xe" filled="t" fillcolor="#FFFFFF" stroked="f">
                <v:path arrowok="t"/>
                <v:fill type="solid"/>
              </v:shape>
            </v:group>
            <v:group style="position:absolute;left:9668;top:-617;width:476;height:2" coordorigin="9668,-617" coordsize="476,2">
              <v:shape style="position:absolute;left:9668;top:-617;width:476;height:2" coordorigin="9668,-617" coordsize="476,0" path="m9668,-617l10144,-617e" filled="f" stroked="t" strokeweight=".64pt" strokecolor="#696B6D">
                <v:path arrowok="t"/>
              </v:shape>
            </v:group>
            <v:group style="position:absolute;left:9668;top:-423;width:476;height:2" coordorigin="9668,-423" coordsize="476,2">
              <v:shape style="position:absolute;left:9668;top:-423;width:476;height:2" coordorigin="9668,-423" coordsize="476,0" path="m9668,-423l10144,-423e" filled="f" stroked="t" strokeweight=".64pt" strokecolor="#BCBEC0">
                <v:path arrowok="t"/>
              </v:shape>
            </v:group>
            <v:group style="position:absolute;left:9668;top:-225;width:476;height:2" coordorigin="9668,-225" coordsize="476,2">
              <v:shape style="position:absolute;left:9668;top:-225;width:476;height:2" coordorigin="9668,-225" coordsize="476,0" path="m9668,-225l10144,-225e" filled="f" stroked="t" strokeweight=".64pt" strokecolor="#6E6F72">
                <v:path arrowok="t"/>
              </v:shape>
            </v:group>
            <v:group style="position:absolute;left:9668;top:-30;width:476;height:2" coordorigin="9668,-30" coordsize="476,2">
              <v:shape style="position:absolute;left:9668;top:-30;width:476;height:2" coordorigin="9668,-30" coordsize="476,0" path="m9668,-30l10144,-30e" filled="f" stroked="t" strokeweight=".64pt" strokecolor="#D8D9DA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50"/>
        <w:ind w:left="3883" w:right="436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shape style="position:absolute;margin-left:276.218567pt;margin-top:-214.468307pt;width:279.918927pt;height:218.79994pt;mso-position-horizontal-relative:page;mso-position-vertical-relative:paragraph;z-index:-427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74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2000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700" w:type="dxa"/>
                        <w:gridSpan w:val="11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1500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1000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8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500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D8D9DA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7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</w:r>
                      </w:p>
                      <w:p>
                        <w:pPr>
                          <w:pStyle w:val="TableParagraph"/>
                          <w:ind w:right="96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single" w:sz="5" w:space="0" w:color="D8D9DA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D8D9DA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1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5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ind w:left="12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single" w:sz="5" w:space="0" w:color="D8D9DA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1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6E6F72"/>
                        </w:tcBorders>
                      </w:tcPr>
                      <w:p>
                        <w:pPr>
                          <w:pStyle w:val="TableParagraph"/>
                          <w:spacing w:line="140" w:lineRule="exact" w:before="7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500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single" w:sz="5" w:space="0" w:color="6E6F72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single" w:sz="5" w:space="0" w:color="231F20"/>
                          <w:left w:val="single" w:sz="5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8" w:lineRule="auto" w:before="20"/>
                          <w:ind w:left="128" w:right="195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11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11"/>
                            <w:w w:val="100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8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500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single" w:sz="5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2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9"/>
                            <w:w w:val="100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8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2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6" w:hRule="exact"/>
                    </w:trPr>
                    <w:tc>
                      <w:tcPr>
                        <w:tcW w:w="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5" w:right="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4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4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94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5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3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-2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3" w:right="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5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3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44" w:right="0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27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5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right="58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7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6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15.15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Differentiation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Example—Shaping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Synthesizer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Notes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359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461"/>
        <w:ind w:left="401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15.7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1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1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Example—Shaping</w:t>
      </w:r>
      <w:r>
        <w:rPr>
          <w:rFonts w:ascii="Times New Roman" w:hAnsi="Times New Roman" w:cs="Times New Roman" w:eastAsia="Times New Roman"/>
          <w:b/>
          <w:bCs/>
          <w:color w:val="FFFFFF"/>
          <w:spacing w:val="1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b/>
          <w:bCs/>
          <w:color w:val="FFFFFF"/>
          <w:spacing w:val="1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Synthesizer</w:t>
      </w:r>
      <w:r>
        <w:rPr>
          <w:rFonts w:ascii="Times New Roman" w:hAnsi="Times New Roman" w:cs="Times New Roman" w:eastAsia="Times New Roman"/>
          <w:b/>
          <w:bCs/>
          <w:color w:val="FFFFFF"/>
          <w:spacing w:val="1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Notes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pStyle w:val="BodyText"/>
        <w:spacing w:line="258" w:lineRule="auto" w:before="194"/>
        <w:ind w:right="1775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55.828003pt;margin-top:-15.284696pt;width:370.148pt;height:17.992pt;mso-position-horizontal-relative:page;mso-position-vertical-relative:paragraph;z-index:-4275" coordorigin="5117,-306" coordsize="7403,360">
            <v:group style="position:absolute;left:5550;top:-296;width:6960;height:340" coordorigin="5550,-296" coordsize="6960,340">
              <v:shape style="position:absolute;left:5550;top:-296;width:6960;height:340" coordorigin="5550,-296" coordsize="6960,340" path="m5550,44l12510,44,12510,-296,5550,-296,5550,44xe" filled="t" fillcolor="#231F20" stroked="f">
                <v:path arrowok="t"/>
                <v:fill type="solid"/>
              </v:shape>
              <v:shape style="position:absolute;left:5117;top:-296;width:433;height:340" type="#_x0000_t75">
                <v:imagedata r:id="rId39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discusse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Chapte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14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synthesiz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frequenc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conten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instrumen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selectin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numbe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coefficient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energ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spectrum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multiplyin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summin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give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trac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constan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amplitude,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instrumen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lik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trumpet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playe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instrument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lik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pian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non-linea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profil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15.16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overlay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indicatin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develo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profil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typica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pian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choos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before="400"/>
        <w:ind w:left="1459" w:right="4737" w:firstLine="0"/>
        <w:jc w:val="center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15.712006pt;margin-top:23.08411pt;width:280.237pt;height:255.099998pt;mso-position-horizontal-relative:page;mso-position-vertical-relative:paragraph;z-index:-4274" coordorigin="6314,462" coordsize="5605,5102">
            <v:group style="position:absolute;left:6348;top:467;width:5538;height:2" coordorigin="6348,467" coordsize="5538,2">
              <v:shape style="position:absolute;left:6348;top:467;width:5538;height:2" coordorigin="6348,467" coordsize="5538,0" path="m6348,467l11886,467e" filled="f" stroked="t" strokeweight=".480043pt" strokecolor="#231F20">
                <v:path arrowok="t"/>
              </v:shape>
            </v:group>
            <v:group style="position:absolute;left:6348;top:467;width:5538;height:5092" coordorigin="6348,467" coordsize="5538,5092">
              <v:shape style="position:absolute;left:6348;top:467;width:5538;height:5092" coordorigin="6348,467" coordsize="5538,5092" path="m6348,5559l11886,5559,11886,467e" filled="f" stroked="t" strokeweight=".48pt" strokecolor="#231F20">
                <v:path arrowok="t"/>
              </v:shape>
            </v:group>
            <v:group style="position:absolute;left:6348;top:467;width:2;height:5092" coordorigin="6348,467" coordsize="2,5092">
              <v:shape style="position:absolute;left:6348;top:467;width:2;height:5092" coordorigin="6348,467" coordsize="0,5092" path="m6348,467l6348,5559e" filled="f" stroked="t" strokeweight=".481988pt" strokecolor="#231F20">
                <v:path arrowok="t"/>
              </v:shape>
            </v:group>
            <v:group style="position:absolute;left:6348;top:5559;width:5538;height:2" coordorigin="6348,5559" coordsize="5538,2">
              <v:shape style="position:absolute;left:6348;top:5559;width:5538;height:2" coordorigin="6348,5559" coordsize="5538,0" path="m6348,5559l11886,5559e" filled="f" stroked="t" strokeweight=".48001pt" strokecolor="#231F20">
                <v:path arrowok="t"/>
              </v:shape>
            </v:group>
            <v:group style="position:absolute;left:6343;top:5530;width:10;height:2" coordorigin="6343,5530" coordsize="10,2">
              <v:shape style="position:absolute;left:6343;top:5530;width:10;height:2" coordorigin="6343,5530" coordsize="10,0" path="m6343,5530l6352,5530e" filled="f" stroked="t" strokeweight="2.858pt" strokecolor="#231F20">
                <v:path arrowok="t"/>
              </v:shape>
            </v:group>
            <v:group style="position:absolute;left:6343;top:494;width:10;height:2" coordorigin="6343,494" coordsize="10,2">
              <v:shape style="position:absolute;left:6343;top:494;width:10;height:2" coordorigin="6343,494" coordsize="10,0" path="m6343,494l6352,494e" filled="f" stroked="t" strokeweight="2.715pt" strokecolor="#231F20">
                <v:path arrowok="t"/>
              </v:shape>
            </v:group>
            <v:group style="position:absolute;left:6957;top:5530;width:10;height:2" coordorigin="6957,5530" coordsize="10,2">
              <v:shape style="position:absolute;left:6957;top:5530;width:10;height:2" coordorigin="6957,5530" coordsize="10,0" path="m6957,5530l6967,5530e" filled="f" stroked="t" strokeweight="2.858pt" strokecolor="#231F20">
                <v:path arrowok="t"/>
              </v:shape>
            </v:group>
            <v:group style="position:absolute;left:6957;top:494;width:10;height:2" coordorigin="6957,494" coordsize="10,2">
              <v:shape style="position:absolute;left:6957;top:494;width:10;height:2" coordorigin="6957,494" coordsize="10,0" path="m6957,494l6967,494e" filled="f" stroked="t" strokeweight="2.715pt" strokecolor="#231F20">
                <v:path arrowok="t"/>
              </v:shape>
            </v:group>
            <v:group style="position:absolute;left:7572;top:5530;width:10;height:2" coordorigin="7572,5530" coordsize="10,2">
              <v:shape style="position:absolute;left:7572;top:5530;width:10;height:2" coordorigin="7572,5530" coordsize="10,0" path="m7572,5530l7581,5530e" filled="f" stroked="t" strokeweight="2.858pt" strokecolor="#231F20">
                <v:path arrowok="t"/>
              </v:shape>
            </v:group>
            <v:group style="position:absolute;left:7572;top:494;width:10;height:2" coordorigin="7572,494" coordsize="10,2">
              <v:shape style="position:absolute;left:7572;top:494;width:10;height:2" coordorigin="7572,494" coordsize="10,0" path="m7572,494l7581,494e" filled="f" stroked="t" strokeweight="2.715pt" strokecolor="#231F20">
                <v:path arrowok="t"/>
              </v:shape>
            </v:group>
            <v:group style="position:absolute;left:8189;top:5530;width:10;height:2" coordorigin="8189,5530" coordsize="10,2">
              <v:shape style="position:absolute;left:8189;top:5530;width:10;height:2" coordorigin="8189,5530" coordsize="10,0" path="m8189,5530l8198,5530e" filled="f" stroked="t" strokeweight="2.858pt" strokecolor="#231F20">
                <v:path arrowok="t"/>
              </v:shape>
            </v:group>
            <v:group style="position:absolute;left:8189;top:494;width:10;height:2" coordorigin="8189,494" coordsize="10,2">
              <v:shape style="position:absolute;left:8189;top:494;width:10;height:2" coordorigin="8189,494" coordsize="10,0" path="m8189,494l8198,494e" filled="f" stroked="t" strokeweight="2.715pt" strokecolor="#231F20">
                <v:path arrowok="t"/>
              </v:shape>
            </v:group>
            <v:group style="position:absolute;left:8803;top:5530;width:10;height:2" coordorigin="8803,5530" coordsize="10,2">
              <v:shape style="position:absolute;left:8803;top:5530;width:10;height:2" coordorigin="8803,5530" coordsize="10,0" path="m8803,5530l8813,5530e" filled="f" stroked="t" strokeweight="2.858pt" strokecolor="#231F20">
                <v:path arrowok="t"/>
              </v:shape>
            </v:group>
            <v:group style="position:absolute;left:8803;top:494;width:10;height:2" coordorigin="8803,494" coordsize="10,2">
              <v:shape style="position:absolute;left:8803;top:494;width:10;height:2" coordorigin="8803,494" coordsize="10,0" path="m8803,494l8813,494e" filled="f" stroked="t" strokeweight="2.715pt" strokecolor="#231F20">
                <v:path arrowok="t"/>
              </v:shape>
            </v:group>
            <v:group style="position:absolute;left:9418;top:5530;width:10;height:2" coordorigin="9418,5530" coordsize="10,2">
              <v:shape style="position:absolute;left:9418;top:5530;width:10;height:2" coordorigin="9418,5530" coordsize="10,0" path="m9418,5530l9427,5530e" filled="f" stroked="t" strokeweight="2.858pt" strokecolor="#231F20">
                <v:path arrowok="t"/>
              </v:shape>
            </v:group>
            <v:group style="position:absolute;left:9418;top:494;width:10;height:2" coordorigin="9418,494" coordsize="10,2">
              <v:shape style="position:absolute;left:9418;top:494;width:10;height:2" coordorigin="9418,494" coordsize="10,0" path="m9418,494l9427,494e" filled="f" stroked="t" strokeweight="2.715pt" strokecolor="#231F20">
                <v:path arrowok="t"/>
              </v:shape>
            </v:group>
            <v:group style="position:absolute;left:10035;top:5530;width:10;height:2" coordorigin="10035,5530" coordsize="10,2">
              <v:shape style="position:absolute;left:10035;top:5530;width:10;height:2" coordorigin="10035,5530" coordsize="10,0" path="m10035,5530l10044,5530e" filled="f" stroked="t" strokeweight="2.858pt" strokecolor="#231F20">
                <v:path arrowok="t"/>
              </v:shape>
            </v:group>
            <v:group style="position:absolute;left:10035;top:494;width:10;height:2" coordorigin="10035,494" coordsize="10,2">
              <v:shape style="position:absolute;left:10035;top:494;width:10;height:2" coordorigin="10035,494" coordsize="10,0" path="m10035,494l10044,494e" filled="f" stroked="t" strokeweight="2.715pt" strokecolor="#231F20">
                <v:path arrowok="t"/>
              </v:shape>
            </v:group>
            <v:group style="position:absolute;left:10649;top:5530;width:10;height:2" coordorigin="10649,5530" coordsize="10,2">
              <v:shape style="position:absolute;left:10649;top:5530;width:10;height:2" coordorigin="10649,5530" coordsize="10,0" path="m10649,5530l10659,5530e" filled="f" stroked="t" strokeweight="2.858pt" strokecolor="#231F20">
                <v:path arrowok="t"/>
              </v:shape>
            </v:group>
            <v:group style="position:absolute;left:10649;top:494;width:10;height:2" coordorigin="10649,494" coordsize="10,2">
              <v:shape style="position:absolute;left:10649;top:494;width:10;height:2" coordorigin="10649,494" coordsize="10,0" path="m10649,494l10659,494e" filled="f" stroked="t" strokeweight="2.715pt" strokecolor="#231F20">
                <v:path arrowok="t"/>
              </v:shape>
            </v:group>
            <v:group style="position:absolute;left:11264;top:5530;width:10;height:2" coordorigin="11264,5530" coordsize="10,2">
              <v:shape style="position:absolute;left:11264;top:5530;width:10;height:2" coordorigin="11264,5530" coordsize="10,0" path="m11264,5530l11273,5530e" filled="f" stroked="t" strokeweight="2.858pt" strokecolor="#231F20">
                <v:path arrowok="t"/>
              </v:shape>
            </v:group>
            <v:group style="position:absolute;left:11264;top:494;width:10;height:2" coordorigin="11264,494" coordsize="10,2">
              <v:shape style="position:absolute;left:11264;top:494;width:10;height:2" coordorigin="11264,494" coordsize="10,0" path="m11264,494l11273,494e" filled="f" stroked="t" strokeweight="2.715pt" strokecolor="#231F20">
                <v:path arrowok="t"/>
              </v:shape>
            </v:group>
            <v:group style="position:absolute;left:11881;top:5530;width:10;height:2" coordorigin="11881,5530" coordsize="10,2">
              <v:shape style="position:absolute;left:11881;top:5530;width:10;height:2" coordorigin="11881,5530" coordsize="10,0" path="m11881,5530l11890,5530e" filled="f" stroked="t" strokeweight="2.858pt" strokecolor="#231F20">
                <v:path arrowok="t"/>
              </v:shape>
            </v:group>
            <v:group style="position:absolute;left:11881;top:494;width:10;height:2" coordorigin="11881,494" coordsize="10,2">
              <v:shape style="position:absolute;left:11881;top:494;width:10;height:2" coordorigin="11881,494" coordsize="10,0" path="m11881,494l11890,494e" filled="f" stroked="t" strokeweight="2.715pt" strokecolor="#231F20">
                <v:path arrowok="t"/>
              </v:shape>
            </v:group>
            <v:group style="position:absolute;left:6348;top:5047;width:54;height:2" coordorigin="6348,5047" coordsize="54,2">
              <v:shape style="position:absolute;left:6348;top:5047;width:54;height:2" coordorigin="6348,5047" coordsize="54,0" path="m6348,5047l6402,5047,6402,5047e" filled="f" stroked="t" strokeweight=".48pt" strokecolor="#231F20">
                <v:path arrowok="t"/>
              </v:shape>
            </v:group>
            <v:group style="position:absolute;left:11828;top:5047;width:57;height:2" coordorigin="11828,5047" coordsize="57,2">
              <v:shape style="position:absolute;left:11828;top:5047;width:57;height:2" coordorigin="11828,5047" coordsize="57,0" path="m11886,5047l11828,5047,11828,5047e" filled="f" stroked="t" strokeweight=".48pt" strokecolor="#231F20">
                <v:path arrowok="t"/>
              </v:shape>
            </v:group>
            <v:group style="position:absolute;left:6348;top:4539;width:54;height:2" coordorigin="6348,4539" coordsize="54,2">
              <v:shape style="position:absolute;left:6348;top:4539;width:54;height:2" coordorigin="6348,4539" coordsize="54,0" path="m6348,4539l6402,4539,6402,4539e" filled="f" stroked="t" strokeweight=".48pt" strokecolor="#231F20">
                <v:path arrowok="t"/>
              </v:shape>
            </v:group>
            <v:group style="position:absolute;left:11828;top:4539;width:57;height:2" coordorigin="11828,4539" coordsize="57,2">
              <v:shape style="position:absolute;left:11828;top:4539;width:57;height:2" coordorigin="11828,4539" coordsize="57,0" path="m11886,4539l11828,4539,11828,4539e" filled="f" stroked="t" strokeweight=".48pt" strokecolor="#231F20">
                <v:path arrowok="t"/>
              </v:shape>
            </v:group>
            <v:group style="position:absolute;left:6348;top:4030;width:54;height:2" coordorigin="6348,4030" coordsize="54,2">
              <v:shape style="position:absolute;left:6348;top:4030;width:54;height:2" coordorigin="6348,4030" coordsize="54,0" path="m6348,4030l6402,4030,6402,4030e" filled="f" stroked="t" strokeweight=".48pt" strokecolor="#231F20">
                <v:path arrowok="t"/>
              </v:shape>
            </v:group>
            <v:group style="position:absolute;left:11828;top:4030;width:57;height:2" coordorigin="11828,4030" coordsize="57,2">
              <v:shape style="position:absolute;left:11828;top:4030;width:57;height:2" coordorigin="11828,4030" coordsize="57,0" path="m11886,4030l11828,4030,11828,4030e" filled="f" stroked="t" strokeweight=".48pt" strokecolor="#231F20">
                <v:path arrowok="t"/>
              </v:shape>
            </v:group>
            <v:group style="position:absolute;left:6348;top:3521;width:54;height:2" coordorigin="6348,3521" coordsize="54,2">
              <v:shape style="position:absolute;left:6348;top:3521;width:54;height:2" coordorigin="6348,3521" coordsize="54,0" path="m6348,3521l6402,3521,6402,3521e" filled="f" stroked="t" strokeweight=".48pt" strokecolor="#231F20">
                <v:path arrowok="t"/>
              </v:shape>
            </v:group>
            <v:group style="position:absolute;left:11828;top:3521;width:57;height:2" coordorigin="11828,3521" coordsize="57,2">
              <v:shape style="position:absolute;left:11828;top:3521;width:57;height:2" coordorigin="11828,3521" coordsize="57,0" path="m11886,3521l11828,3521,11828,3521e" filled="f" stroked="t" strokeweight=".48pt" strokecolor="#231F20">
                <v:path arrowok="t"/>
              </v:shape>
            </v:group>
            <v:group style="position:absolute;left:6348;top:3013;width:54;height:2" coordorigin="6348,3013" coordsize="54,2">
              <v:shape style="position:absolute;left:6348;top:3013;width:54;height:2" coordorigin="6348,3013" coordsize="54,0" path="m6348,3013l6402,3013,6402,3013e" filled="f" stroked="t" strokeweight=".48pt" strokecolor="#231F20">
                <v:path arrowok="t"/>
              </v:shape>
            </v:group>
            <v:group style="position:absolute;left:11828;top:3013;width:57;height:2" coordorigin="11828,3013" coordsize="57,2">
              <v:shape style="position:absolute;left:11828;top:3013;width:57;height:2" coordorigin="11828,3013" coordsize="57,0" path="m11886,3013l11828,3013,11828,3013e" filled="f" stroked="t" strokeweight=".48pt" strokecolor="#231F20">
                <v:path arrowok="t"/>
              </v:shape>
            </v:group>
            <v:group style="position:absolute;left:6348;top:2501;width:54;height:2" coordorigin="6348,2501" coordsize="54,2">
              <v:shape style="position:absolute;left:6348;top:2501;width:54;height:2" coordorigin="6348,2501" coordsize="54,0" path="m6348,2501l6402,2501,6402,2501e" filled="f" stroked="t" strokeweight=".48pt" strokecolor="#231F20">
                <v:path arrowok="t"/>
              </v:shape>
            </v:group>
            <v:group style="position:absolute;left:11828;top:2501;width:57;height:2" coordorigin="11828,2501" coordsize="57,2">
              <v:shape style="position:absolute;left:11828;top:2501;width:57;height:2" coordorigin="11828,2501" coordsize="57,0" path="m11886,2501l11828,2501,11828,2501e" filled="f" stroked="t" strokeweight=".48pt" strokecolor="#231F20">
                <v:path arrowok="t"/>
              </v:shape>
            </v:group>
            <v:group style="position:absolute;left:6348;top:1992;width:54;height:2" coordorigin="6348,1992" coordsize="54,2">
              <v:shape style="position:absolute;left:6348;top:1992;width:54;height:2" coordorigin="6348,1992" coordsize="54,0" path="m6348,1992l6402,1992,6402,1992e" filled="f" stroked="t" strokeweight=".48pt" strokecolor="#231F20">
                <v:path arrowok="t"/>
              </v:shape>
            </v:group>
            <v:group style="position:absolute;left:11828;top:1992;width:57;height:2" coordorigin="11828,1992" coordsize="57,2">
              <v:shape style="position:absolute;left:11828;top:1992;width:57;height:2" coordorigin="11828,1992" coordsize="57,0" path="m11886,1992l11828,1992,11828,1992e" filled="f" stroked="t" strokeweight=".48pt" strokecolor="#231F20">
                <v:path arrowok="t"/>
              </v:shape>
            </v:group>
            <v:group style="position:absolute;left:6348;top:1484;width:54;height:2" coordorigin="6348,1484" coordsize="54,2">
              <v:shape style="position:absolute;left:6348;top:1484;width:54;height:2" coordorigin="6348,1484" coordsize="54,0" path="m6348,1484l6402,1484,6402,1484e" filled="f" stroked="t" strokeweight=".48pt" strokecolor="#231F20">
                <v:path arrowok="t"/>
              </v:shape>
            </v:group>
            <v:group style="position:absolute;left:11828;top:1484;width:57;height:2" coordorigin="11828,1484" coordsize="57,2">
              <v:shape style="position:absolute;left:11828;top:1484;width:57;height:2" coordorigin="11828,1484" coordsize="57,0" path="m11886,1484l11828,1484,11828,1484e" filled="f" stroked="t" strokeweight=".48pt" strokecolor="#231F20">
                <v:path arrowok="t"/>
              </v:shape>
            </v:group>
            <v:group style="position:absolute;left:6348;top:975;width:54;height:2" coordorigin="6348,975" coordsize="54,2">
              <v:shape style="position:absolute;left:6348;top:975;width:54;height:2" coordorigin="6348,975" coordsize="54,0" path="m6348,975l6402,975,6402,975e" filled="f" stroked="t" strokeweight=".48pt" strokecolor="#231F20">
                <v:path arrowok="t"/>
              </v:shape>
            </v:group>
            <v:group style="position:absolute;left:11828;top:975;width:57;height:2" coordorigin="11828,975" coordsize="57,2">
              <v:shape style="position:absolute;left:11828;top:975;width:57;height:2" coordorigin="11828,975" coordsize="57,0" path="m11886,975l11828,975,11828,975e" filled="f" stroked="t" strokeweight=".48pt" strokecolor="#231F20">
                <v:path arrowok="t"/>
              </v:shape>
            </v:group>
            <v:group style="position:absolute;left:6348;top:467;width:5538;height:5092" coordorigin="6348,467" coordsize="5538,5092">
              <v:shape style="position:absolute;left:6348;top:467;width:5538;height:5092" coordorigin="6348,467" coordsize="5538,5092" path="m6348,5559l11886,5559,11886,467e" filled="f" stroked="t" strokeweight=".48pt" strokecolor="#231F20">
                <v:path arrowok="t"/>
              </v:shape>
            </v:group>
            <v:group style="position:absolute;left:6348;top:758;width:5392;height:4801" coordorigin="6348,758" coordsize="5392,4801">
              <v:shape style="position:absolute;left:6348;top:758;width:5392;height:4801" coordorigin="6348,758" coordsize="5392,4801" path="m6348,3007l6348,3027,6348,3004,6348,3021,6350,3024,6350,3021,6350,3036,6353,3038,6353,3041,6353,3016,6356,3018,6356,3021,6356,2993,6356,2998,6359,2996,6359,3007,6359,2990,6359,2998,6362,3001,6362,3058,6362,3033,6365,3036,6365,3136,6365,2961,6365,2978,6368,2973,6368,3138,6368,3004,6370,2970,6370,3684,6370,2710,6373,2621,6373,2984,6373,2081,6373,2175,6376,2130,6376,4007,6376,2087,6376,3453,6379,3398,6379,3719,6379,3153,6379,3216,6382,3238,6382,3864,6382,1312,6382,2541,6385,2484,6385,3301,6385,1312,6385,3227,6388,3227,6388,5030,6388,3310,6390,3253,6390,4276,6390,2947,6390,4256,6393,4261,6393,1215,6393,1455,6396,1441,6396,1427,6396,5316,6399,5276,6399,2318,6399,3130,6402,3093,6402,4556,6402,2007,6402,2021,6405,2055,6405,2438,6405,1155,6405,2304,6408,2504,6408,5559,6408,4170,6411,4010,6411,2513,6411,3544,6413,3501,6413,4304,6413,1852,6416,1732,6416,1407,6416,3436,6419,3667,6419,4979,6419,1890,6419,1984,6422,2084,6422,4256,6422,3787,6425,3533,6425,1492,6428,1498,6428,4499,6428,4190,6431,4104,6431,2204,6431,2841,6433,2970,6433,4187,6433,2353,6433,3287,6436,3273,6436,1438,6436,2558,6439,2455,6439,4627,6439,2281,6439,3133,6442,3001,6442,2315,6442,3970,6445,4153,6445,4393,6445,2355,6448,2270,6448,1332,6448,4353,6451,4422,6451,4687,6451,2133,6451,2281,6453,2295,6453,4779,6453,3061,6456,3098,6456,3576,6456,758,6456,1878,6459,1987,6459,4587,6459,1850,6459,4439,6462,4456,6462,2310,6462,2653,6465,2670,6465,4442,6465,2755,6468,2724,6468,838,6468,2513,6471,2678,6471,4916,6471,2907,6473,2881,6473,4533,6473,2453,6473,4047,6476,3887,6476,875,6479,832,6479,4156,6479,4027,6482,4076,6482,4764,6482,2384,6482,3284,6485,3250,6485,4467,6485,2713,6485,3084,6488,3044,6488,924,6488,1881,6491,1832,6491,5099,6491,1810,6491,4061,6493,3944,6493,2604,6493,3861,6496,4067,6496,4424,6496,2313,6499,2107,6499,935,6499,3867,6502,4013,6502,4879,6502,2527,6502,2587,6505,2678,6505,4267,6505,2595,6505,3213,6508,3178,6508,1049,6508,1555,6511,1632,6511,4664,6511,1538,6511,4662,6513,4619,6513,2381,6513,2550,6516,2561,6516,4164,6516,2821,6519,2858,6519,3038,6519,1144,6519,1561,6522,1741,6522,4582,6522,3310,6525,3176,6525,4313,6525,2615,6525,4190,6528,4056,6528,1290,6531,1250,6531,1158,6531,3730,6533,3830,6533,4599,6533,2661,6533,3393,6536,3344,6536,4099,6536,2521,6536,3050,6539,2953,6539,3270,6539,1430,6539,1812,6542,1707,6542,4667,6542,1258,6542,4644,6545,4630,6545,2370,6545,3381,6548,3530,6548,3887,6548,2870,6548,3138,6551,3001,6551,1215,6551,2693,6553,2738,6553,4664,6553,2996,6556,3090,6556,3921,6556,2484,6556,3639,6559,3633,6559,1627,6559,1907,6562,1981,6562,1184,6562,3953,6565,4016,6565,4507,6565,2464,6568,2395,6568,3876,6568,2375,6568,3244,6571,3316,6571,3430,6571,1104,6571,1332,6573,1424,6573,4696,6573,3887,6576,3687,6576,3916,6576,2478,6576,3853,6579,3841,6579,4124,6579,1932,6582,1761,6582,992,6582,2930,6585,3090,6585,4793,6585,3033,6585,3656,6588,3590,6588,4153,6588,2547,6588,3347,6591,3276,6591,3601,6591,1324,6593,1224,6593,1027,6593,4516,6596,4613,6596,4687,6596,2741,6596,3427,6599,3550,6599,4244,6599,3093,6599,3653,6602,3567,6602,921,6602,1467,6605,1532,6605,4676,6605,3078,6608,3144,6608,2681,6608,4404,6611,4396,6611,1930,6613,1932,6613,1029,6613,3018,6616,3090,6616,4650,6616,2744,6619,2721,6619,4307,6619,3138,6622,3176,6622,3933,6622,1149,6622,1215,6625,1252,6625,4684,6625,1227,6625,4224,6628,4044,6628,2795,6628,3770,6631,3856,6631,4410,6631,2675,6633,2533,6633,1087,6633,2118,6636,2221,6636,4564,6636,3773,6639,3733,6639,4519,6639,2924,6639,4096,6642,3910,6642,4033,6642,1741,6645,1681,6645,1161,6645,3904,6648,4099,6648,4542,6648,2993,6648,3178,6651,3204,6651,4562,6651,3181,6651,3964,6653,3959,6653,1187,6656,1195,6656,4404,6656,3324,6659,3381,6659,3007,6659,4259,6662,4359,6662,4619,6662,2475,6665,2435,6665,1052,6665,2081,6668,2144,6668,4379,6668,3150,6671,3104,6671,4659,6671,2961,6671,3310,6673,3376,6673,3999,6673,1567,6676,1492,6676,4201,6676,1092,6676,4096,6679,3999,6679,2941,6679,3258,6682,3281,6682,4619,6682,3387,6685,3284,6685,969,6685,1741,6688,1815,6688,4096,6688,1684,6688,3541,6691,3504,6691,4613,6691,2893,6691,4284,6693,4139,6693,2135,6696,2087,6696,1024,6696,3253,6699,3453,6699,3884,6699,3073,6699,3127,6702,3141,6702,4719,6702,3078,6702,4013,6705,4039,6705,987,6705,995,6708,1044,6708,3781,6708,3653,6711,3621,6711,2993,6711,4101,6713,4273,6713,4607,6713,3007,6716,2904,6716,972,6716,1315,6719,1355,6719,3799,6719,3298,6722,3264,6722,4630,6722,2913,6722,3604,6725,3613,6725,4044,6725,2030,6728,1918,6728,1012,6728,3556,6731,3587,6731,3773,6731,2841,6733,2853,6733,4499,6733,3824,6736,3801,6736,1107,6736,1775,6739,1721,6739,1167,6739,3736,6742,3733,6742,4493,6742,2698,6742,4319,6745,4210,6745,2715,6745,2730,6748,2750,6748,2758,6748,1067,6748,2073,6751,2238,6751,3801,6751,3336,6753,3267,6753,4333,6753,2724,6753,3790,6756,3819,6756,3961,6756,1198,6756,1218,6759,1264,6759,1112,6759,3544,6762,3601,6762,3876,6762,2701,6762,3610,6765,3779,6765,4379,6765,3496,6768,3393,6768,1084,6771,1084,6771,3890,6771,3507,6773,3496,6773,4210,6773,2635,6773,3770,6776,3756,6776,3976,6776,2461,6779,2258,6779,1021,6779,2924,6782,2998,6782,3773,6782,2587,6785,2538,6785,4184,6785,4093,6788,4119,6788,4124,6788,1615,6788,1738,6791,1715,6791,3827,6791,1052,6791,3801,6793,3761,6793,2604,6793,4107,6796,4113,6796,4170,6796,3227,6796,3347,6799,3378,6799,3393,6799,935,6799,1404,6802,1564,6802,3724,6802,3647,6805,3590,6805,4016,6805,2544,6805,3716,6808,3699,6808,4207,6808,1744,6811,1744,6811,995,6811,3156,6813,3224,6813,3776,6813,2598,6813,3113,6816,3253,6816,4264,6816,3587,6819,3496,6819,3536,6819,1241,6822,1149,6822,3667,6822,964,6822,3447,6825,3487,6825,4027,6825,2590,6825,4010,6828,3981,6828,4259,6828,3021,6831,2887,6831,1007,6831,2121,6833,2187,6833,3827,6833,2841,6836,2750,6836,2601,6836,4161,6839,4187,6839,4196,6839,1941,6839,2070,6842,2027,6842,1038,6842,3527,6845,3530,6845,3833,6845,2635,6845,3584,6848,3639,6848,4216,6848,3504,6848,3681,6851,3724,6851,3750,6851,1109,6851,1152,6853,1210,6853,3987,6856,3973,6856,4107,6856,2698,6856,3536,6859,3561,6859,4170,6859,2304,6862,2255,6862,1109,6862,2473,6865,2610,6865,3953,6865,2838,6868,2850,6868,4187,6868,3733,6871,3699,6871,3821,6871,1687,6873,1578,6873,1184,6873,3390,6876,3430,6876,4044,6876,2813,6876,3999,6879,3970,6879,4099,6879,3504,6879,3633,6882,3498,6882,1187,6882,1550,6885,1590,6885,3964,6885,3341,6888,3244,6888,2687,6888,4019,6891,4056,6891,4070,6891,2401,6893,2387,6893,1258,6893,3093,6896,3116,6896,3976,6896,2704,6896,3018,6899,3158,6899,4053,6899,3713,6902,3761,6902,3904,6902,1332,6902,1347,6905,1367,6905,3861,6908,3867,6908,2627,6908,3544,6911,3556,6911,4116,6911,2850,6913,2790,6913,1355,6913,1852,6916,1972,6916,3867,6916,2864,6919,2773,6919,4084,6919,2627,6919,3710,6922,3641,6922,3967,6922,2130,6925,2038,6925,1330,6925,3018,6928,3098,6928,3873,6928,2610,6928,3733,6931,3736,6931,4073,6931,3464,6931,3887,6933,3850,6933,1338,6936,1275,6936,3936,6936,1192,6936,3921,6939,3884,6939,2698,6939,3961,6942,3981,6942,4024,6942,2901,6942,2930,6945,2921,6945,1224,6945,2455,6948,2495,6948,4019,6948,2867,6951,2944,6951,4024,6951,3699,6953,3767,6953,4001,6953,1827,6956,1795,6956,1167,6956,3498,6959,3581,6959,4030,6959,2684,6959,3364,6962,3390,6962,4090,6962,3410,6965,3336,6965,1204,6965,1490,6968,1607,6968,4019,6968,3284,6971,3136,6971,3956,6971,2707,6971,3770,6973,3733,6973,4021,6973,2510,6976,2401,6976,1195,6976,2687,6979,2718,6979,4013,6979,2681,6979,3407,6982,3418,6982,4039,6982,3287,6982,4033,6985,4004,6985,1381,6988,1321,6988,1250,6988,3964,6991,3990,6991,3996,6991,2738,6991,3784,6993,3839,6993,4021,6993,3301,6996,3276,6996,1295,6996,2035,6999,2104,6999,4064,6999,2813,7002,2884,7002,3884,7002,3553,7005,3593,7005,4053,7005,2381,7008,2333,7008,1350,7008,2847,7011,2924,7011,4024,7011,2847,7011,3267,7013,3281,7013,4016,7013,3556,7016,3524,7016,3530,7016,1370,7019,1375,7019,4076,7019,3510,7022,3393,7022,3887,7022,2898,7022,3756,7025,3687,7025,4024,7025,2918,7028,2890,7028,1370,7028,2230,7031,2250,7031,4010,7031,3238,7033,3244,7033,3181,7033,3973,7036,3984,7036,1958,7039,1855,7039,1435,7039,3756,7042,3870,7042,4004,7042,2996,7042,3596,7045,3667,7045,4010,7045,3493,7045,3636,7048,3579,7048,1470,7048,1695,7051,1761,7051,3910,7051,3073,7053,3058,7053,3813,7053,3044,7053,3493,7056,3564,7056,3893,7056,2801,7059,2747,7059,1452,7059,2150,7062,2250,7062,3859,7062,3044,7065,3030,7065,3887,7065,3810,7068,3819,7068,1561,7071,1530,7071,3810,7071,1478,7071,3699,7073,3624,7073,3764,7073,3027,7073,3670,7076,3616,7076,3793,7076,3301,7079,3247,7079,1467,7079,2027,7082,2015,7082,3730,7082,1844,7082,3167,7085,3173,7085,3779,7085,2956,7085,3747,7088,3756,7088,3796,7088,2490,7091,2427,7091,1510,7091,3127,7093,3250,7093,3724,7093,2944,7093,3427,7096,3533,7096,3799,7096,3461,7096,3727,7099,3704,7099,1501,7099,1667,7102,1721,7102,3659,7102,1701,7102,3233,7105,3216,7105,3627,7105,2853,7105,3507,7108,3516,7108,3764,7108,3198,7111,3176,7111,1581,7111,1715,7113,1747,7113,3641,7113,2890,7116,2867,7116,3727,7116,2861,7116,3710,7119,3713,7119,3804,7119,2021,7122,1915,7122,1590,7122,3530,7125,3556,7125,3573,7125,2813,7125,3513,7128,3490,7128,3801,7128,3438,7128,3547,7131,3538,7131,1678,7131,1947,7133,1904,7133,3547,7133,1638,7133,3407,7136,3390,7136,2864,7136,3598,7139,3616,7139,3819,7139,3130,7142,3084,7142,1578,7142,2255,7145,2398,7145,3501,7145,3121,7148,3167,7148,3767,7151,3761,7151,1821,7153,1827,7153,3416,7153,1561,7153,3284,7156,3296,7156,3450,7156,2878,7156,3364,7159,3376,7159,3770,7159,3398,7162,3353,7162,3361,7162,1610,7165,1598,7165,3467,7165,1595,7165,2950,7168,2901,7168,2858,7168,3667,7171,3693,7171,3761,7171,2581,7173,2455,7173,1512,7173,3116,7176,3164,7176,3478,7176,2893,7176,3344,7179,3356,7179,3799,7179,3353,7179,3784,7182,3761,7182,2064,7185,2058,7185,3484,7185,1464,7185,3470,7188,3447,7188,2887,7188,3484,7191,3498,7191,3779,7191,3418,7191,3521,7193,3518,7193,1418,7193,1721,7196,1838,7196,3481,7196,2984,7199,3041,7199,3639,7202,3653,7202,3824,7202,2255,7205,2224,7205,1415,7205,3101,7208,3147,7208,3436,7208,2884,7208,3338,7211,3356,7211,3773,7211,3344,7211,3407,7213,3404,7213,3633,7213,1764,7216,1664,7216,3481,7216,1415,7216,3076,7219,3033,7219,3567,7219,2896,7219,3544,7222,3530,7222,3816,7222,3207,7225,3127,7225,1438,7225,2418,7228,2495,7228,3461,7228,3144,7231,3156,7231,3810,7231,3799,7233,3779,7233,2324,7233,2415,7236,2415,7236,1467,7236,3458,7239,3481,7239,3484,7239,2944,7239,3347,7242,3370,7242,3847,7242,3693,7245,3684,7245,1518,7245,1541,7248,1584,7248,3447,7248,3004,7251,2996,7251,2973,7251,3530,7253,3596,7253,3804,7253,2581,7256,2513,7256,1535,7256,2718,7259,2795,7259,3450,7259,3190,7262,3187,7262,3810,7262,3521,7265,3516,7265,3730,7265,2118,7268,2027,7268,3376,7268,1550,7268,3281,7271,3247,7271,3476,7271,2936,7271,3430,7273,3407,7273,3793,7273,3353,7273,3653,7276,3570,7276,1618,7276,2018,7279,2070,7279,3356,7279,3050,7282,3070,7282,3753,7282,3727,7285,3696,7285,3813,7285,2675,7285,2718,7288,2730,7288,1615,7288,3161,7291,3204,7291,3341,7291,2950,7291,3316,7293,3373,7293,3681,7293,3316,7293,3573,7296,3624,7296,3839,7296,1710,7299,1690,7299,3304,7299,1684,7299,3016,7302,2996,7302,2970,7302,3464,7305,3501,7305,3827,7305,2993,7308,2938,7308,1738,7308,2230,7311,2301,7311,3324,7311,3021,7313,3024,7313,3684,7313,3447,7316,3418,7316,3881,7316,2593,7319,2487,7319,1772,7319,3293,7322,3313,7322,3327,7322,2987,7322,3267,7325,3256,7325,3873,7325,3250,7325,3864,7328,3836,7328,1778,7331,1784,7331,3324,7331,3107,7334,3116,7334,2970,7334,3664,7336,3679,7336,3887,7336,2950,7336,3018,7339,3027,7339,3030,7339,1787,7339,2604,7342,2693,7342,3284,7342,3204,7345,3216,7345,3667,7345,3484,7348,3544,7348,3887,7348,2110,7351,2061,7351,3253,7351,1772,7351,3073,7353,3053,7353,2944,7353,3247,7356,3281,7356,3884,7356,3336,7359,3244,7359,1787,7359,1892,7362,1938,7362,3216,7362,2950,7365,2956,7365,3644,7365,3521,7368,3484,7368,3939,7368,2947,7371,2876,7371,1824,7371,3138,7374,3156,7374,3227,7374,2956,7374,3221,7376,3221,7376,3156,7376,3907,7379,3910,7379,1975,7382,1947,7382,3170,7382,1830,7382,3101,7385,3081,7385,2938,7385,3561,7388,3584,7388,3893,7388,3207,7388,3221,7391,3238,7391,3256,7391,1778,7391,2130,7394,2233,7394,3141,7394,3093,7396,3127,7396,3633,7396,3110,7396,3310,7399,3341,7399,3861,7399,2633,7402,2570,7402,1752,7402,3050,7405,3073,7405,3210,7405,2924,7405,3150,7408,3164,7408,3870,7408,3550,7411,3496,7411,1847,7414,1787,7414,3141,7414,1692,7414,2956,7416,2953,7416,3616,7416,2936,7416,3527,7419,3487,7419,3839,7419,3238,7422,3216,7422,1707,7422,2644,7425,2701,7425,3161,7425,3153,7428,3141,7428,3078,7428,3739,7431,3781,7431,3813,7431,2455,7434,2413,7434,1724,7434,3133,7436,3141,7436,2913,7436,3316,7439,3364,7439,3759,7439,3213,7439,3376,7442,3353,7442,1758,7442,1830,7445,1892,7445,3138,7445,2996,7448,3007,7448,3567,7448,3213,7451,3238,7451,3759,7451,2953,7454,2901,7454,1758,7454,2847,7456,2887,7456,3144,7456,3007,7459,3010,7459,3721,7459,3699,7462,3673,7462,2121,7465,2041,7465,3113,7465,1804,7465,2987,7468,2961,7468,3547,7468,2924,7468,3524,7471,3493,7471,3716,7471,3190,7471,3418,7474,3398,7474,1827,7474,2290,7476,2341,7476,3127,7479,3138,7479,3553,7479,2956,7479,3524,7482,3550,7482,3750,7482,2938,7485,2904,7485,1827,7485,3061,7488,3073,7488,2930,7488,3190,7491,3264,7491,3716,7491,3207,7491,3427,7494,3427,7494,3476,7494,1884,7496,1884,7496,3081,7496,2924,7499,2947,7499,3493,7499,2907,7499,3236,7502,3221,7502,3707,7502,3210,7505,3196,7505,1910,7505,2547,7508,2610,7508,3147,7508,2956,7511,2927,7511,3667,7511,2881,7511,3647,7514,3633,7514,2558,7516,2464,7516,3041,7516,1947,7516,3030,7519,3016,7519,2856,7519,3416,7522,3407,7522,3661,7522,3147,7522,3496,7525,3470,7525,1981,7525,2007,7528,2035,7528,3161,7531,3161,7531,3433,7531,2861,7531,3350,7534,3410,7534,3613,7534,3230,7534,3258,7536,3233,7536,1975,7536,2878,7539,2924,7539,3150,7539,2864,7539,3016,7542,3058,7542,3587,7542,3513,7545,3518,7545,3541,7545,2181,7548,2147,7548,3044,7548,1987,7548,2864,7551,2878,7551,3413,7551,2864,7551,3184,7554,3156,7554,3573,7554,3124,7554,3293,7556,3273,7556,3336,7556,2007,7556,2241,7559,2298,7559,3121,7559,2936,7562,2913,7562,3544,7562,2870,7562,3536,7565,3521,7565,3567,7565,2998,7568,2933,7568,3027,7568,2015,7568,3004,7571,2978,7571,2841,7571,3367,7574,3396,7574,3584,7574,3116,7574,3536,7576,3513,7576,2058,7579,2033,7579,2004,7579,3076,7582,3090,7582,3370,7582,2836,7582,3238,7585,3273,7585,3579,7585,3390,7588,3401,7588,3407,7588,2035,7588,2570,7591,2641,7591,3098,7591,2856,7594,2887,7594,3470,7596,3484,7596,3590,7596,2707,7599,2635,7599,2918,7599,2073,7599,2853,7602,2864,7602,3327,7602,2804,7602,3207,7605,3167,7605,3593,7605,3101,7605,3356,7608,3347,7608,3438,7608,2033,7611,2035,7611,3096,7611,3033,7614,2998,7614,2776,7614,3367,7616,3376,7616,3579,7616,3307,7616,3330,7619,3293,7619,2038,7619,2836,7622,2853,7622,2770,7622,3193,7625,3227,7625,3107,7625,3567,7628,3567,7628,2393,7631,2350,7631,2015,7631,3016,7634,3047,7634,3270,7634,2770,7634,3156,7636,3187,7636,3573,7636,3401,7639,3398,7639,3427,7639,2041,7639,2298,7642,2367,7642,3133,7642,2755,7645,2764,7645,3390,7648,3416,7648,3584,7648,3084,7651,3027,7651,2038,7651,2784,7654,2781,7654,3233,7654,2767,7654,3164,7656,3153,7656,3567,7656,3116,7656,3393,7659,3378,7659,3470,7659,2135,7662,2104,7662,3147,7662,2050,7662,3084,7665,3050,7665,3253,7665,2744,7665,3247,7668,3238,7668,3547,7668,3210,7668,3456,7671,3458,7671,2064,7671,2601,7674,2635,7674,3136,7674,3050,7676,3096,7676,3518,7676,3513,7679,3501,7679,2896,7682,2838,7682,2090,7682,2881,7685,2927,7685,3161,7685,2744,7685,3150,7688,3164,7688,3513,7688,3153,7688,3324,7691,3336,7691,3464,7691,2118,7691,2133,7694,2153,7694,3156,7694,2781,7696,2776,7696,2773,7696,3233,7699,3258,7699,3501,7699,3381,7702,3358,7702,2118,7702,2635,7705,2638,7705,3141,7705,3093,7708,3073,7708,3493,7708,3050,7708,3447,7711,3438,7711,3447,7711,2510,7714,2441,7714,2127,7714,3133,7716,3121,7716,3184,7716,2770,7716,3118,7719,3116,7719,3496,7719,3421,7722,3424,7722,3427,7722,2153,7722,2390,7725,2441,7725,3104,7725,2924,7728,2953,7728,3393,7731,3424,7731,3476,7731,3256,7734,3216,7734,2173,7734,2738,7736,2790,7736,2781,7736,3136,7739,3150,7739,3484,7739,3116,7739,3333,7742,3330,7742,3447,7742,2244,7745,2224,7745,3104,7745,2207,7745,2830,7748,2798,7748,3150,7748,2784,7748,3130,7751,3141,7751,3464,7751,3407,7754,3416,7754,3441,7754,2201,7754,2504,7756,2498,7756,3113,7756,2481,7756,2964,7759,2984,7759,3458,7759,3438,7762,3418,7762,3430,7762,2978,7765,2910,7765,2258,7765,3064,7768,3067,7768,2833,7768,3138,7771,3133,7771,3436,7771,3084,7771,3333,7774,3341,7774,3464,7774,2287,7774,2393,7776,2410,7776,3058,7776,2870,7779,2878,7779,3258,7782,3287,7782,3453,7785,3450,7785,2341,7785,2513,7788,2573,7788,3076,7791,3081,7791,3424,7791,3064,7791,3347,7794,3350,7794,3467,7794,2558,7796,2498,7796,3001,7796,2361,7796,2930,7799,2918,7799,3127,7799,2856,7799,3041,7802,3038,7802,3401,7802,3370,7805,3373,7805,3507,7805,2393,7805,2424,7808,2398,7808,2990,7808,2358,7808,2884,7811,2890,7811,3370,7814,3381,7814,3521,7814,3293,7814,3398,7816,3341,7816,2338,7816,2918,7819,2944,7819,3121,7819,2850,7819,3110,7822,3104,7822,3404,7822,3036,7822,3321,7825,3324,7825,3527,7825,2493,7825,2515,7828,2533,7828,2950,7828,2341,7828,2878,7831,2864,7831,2841,7831,3141,7834,3170,7834,3438,7836,3464,7836,3553,7836,2321,7836,2407,7839,2444,7839,2950,7839,2944,7842,2967,7842,3387,7842,3361,7845,3347,7845,3564,7845,2927,7848,2864,7848,2927,7848,2330,7848,2924,7851,2918,7851,3110,7851,2827,7851,3033,7854,3030,7854,3358,7854,3027,7854,3247,7856,3253,7856,3604,7856,2504,7859,2461,7859,2930,7859,2315,7859,2821,7862,2827,7862,3261,7865,3276,7865,3227,7865,3604,7868,3601,7868,2344,7868,2670,7871,2704,7871,3087,7874,3090,7874,3367,7874,3021,7874,3327,7876,3330,7876,3621,7876,2801,7879,2790,7879,2933,7879,2350,7879,2921,7882,2916,7882,3070,7882,2816,7882,3018,7885,3021,7885,3364,7885,3256,7888,3298,7888,3633,7888,2347,7891,2355,7891,2938,7891,2864,7894,2881,7894,3301,7896,3313,7896,3621,7896,3176,7896,3258,7899,3193,7899,2378,7899,2847,7902,2867,7902,3078,7902,2801,7902,3044,7905,3027,7905,3376,7905,3010,7905,3264,7908,3241,7908,3630,7908,2678,7911,2638,7911,2938,7911,2378,7911,2864,7914,2838,7914,2787,7914,3124,7916,3153,7916,3133,7916,3579,7919,3590,7919,2398,7919,2510,7922,2544,7922,2967,7922,2956,7925,2973,7925,3367,7928,3378,7928,3593,7928,3067,7931,3056,7931,2407,7931,2936,7934,2941,7934,3044,7934,2807,7934,2990,7936,2996,7936,3413,7936,3107,7939,3127,7939,3570,7939,2498,7942,2473,7942,2941,7942,2395,7942,2798,7945,2801,7945,3198,7948,3201,7948,3570,7948,3093,7948,3424,7951,3401,7951,2447,7951,2653,7954,2678,7954,3030,7956,3036,7956,3433,7956,2990,7956,3344,7959,3304,7959,3541,7959,2996,7962,2958,7962,2464,7962,2893,7965,2884,7965,2807,7965,3044,7968,3058,7968,3418,7971,3464,7971,3518,7971,2467,7974,2458,7974,2918,7974,2876,7976,2890,7976,3304,7979,3341,7979,3484,7979,3061,7979,3284,7982,3264,7982,2478,7982,2818,7985,2847,7985,3013,7985,2807,7985,2973,7988,2961,7988,3421,7988,2956,7988,3070,7991,3081,7991,3464,7991,2727,7994,2687,7994,2918,7994,2467,7994,2836,7996,2824,7996,3067,7996,2793,7996,3036,7999,3047,7999,3476,7999,3467,8002,3450,8002,2475,8002,2510,8005,2535,8005,2967,8008,2976,8008,3427,8008,2950,8008,3401,8011,3373,8011,3436,8011,3104,8011,3198,8014,3167,8014,2484,8014,2916,8016,2913,8016,2795,8016,3016,8019,3030,8019,3427,8019,2987,8019,3244,8022,3276,8022,3424,8022,2587,8025,2564,8025,2904,8025,2475,8025,2790,8028,2795,8028,3173,8031,3221,8031,3396,8031,3096,8031,3373,8034,3376,8034,2507,8034,2690,8036,2713,8036,2961,8036,2938,8039,2944,8039,3387,8039,2930,8039,3133,8042,3110,8042,3396,8042,3038,8045,3007,8045,2498,8045,2873,8048,2858,8048,3053,8048,2790,8048,2936,8051,2924,8051,3396,8051,2921,8051,3341,8054,3350,8054,3398,8054,2527,8056,2515,8056,2507,8056,2918,8059,2938,8059,2896,8059,3367,8062,3364,8062,3396,8062,3101,8062,3341,8065,3327,8065,2521,8065,2816,8068,2841,8068,2781,8068,3038,8071,3036,8071,3370,8071,2896,8071,3164,8074,3187,8074,3396,8074,2873,8076,2827,8076,2901,8076,2521,8076,2790,8079,2795,8079,3038,8079,2978,8082,3018,8082,3376,8085,3378,8085,2553,8085,2570,8088,2584,8088,2907,8088,2878,8091,2884,8091,3361,8091,2873,8091,3207,8094,3193,8094,3387,8094,3138,8094,3244,8096,3224,8096,2553,8096,2918,8099,2913,8099,3050,8099,2795,8099,2933,8102,2913,8102,3324,8102,2881,8102,3238,8105,3247,8105,3381,8105,2681,8108,2653,8108,2904,8108,2564,8108,2870,8111,2864,8111,2844,8111,3270,8114,3293,8114,3364,8114,3147,8114,3353,8116,3347,8116,2575,8116,2698,8119,2730,8119,2993,8122,3013,8122,3281,8122,2838,8122,3161,8125,3156,8125,3358,8125,3147,8125,3153,8128,3124,8128,2570,8128,2824,8131,2821,8131,3027,8131,2818,8131,2856,8134,2884,8134,3281,8136,3290,8136,3358,8136,2604,8139,2584,8139,2876,8139,2553,8139,2816,8142,2824,8142,3261,8142,2824,8142,3250,8145,3238,8145,3353,8145,3158,8145,3347,8148,3344,8148,2570,8148,2844,8151,2841,8151,3038,8151,2807,8151,2990,8154,2961,8154,3241,8154,2807,8154,3158,8156,3170,8156,3361,8156,2953,8159,2918,8159,2564,8159,2878,8162,2876,8162,2793,8162,3084,8165,3113,8165,3321,8168,3318,8168,3387,8168,2587,8168,2633,8171,2661,8171,2941,8174,2973,8174,3230,8174,2824,8174,3184,8176,3181,8176,3376,8176,3153,8176,3307,8179,3278,8179,2584,8179,2847,8182,2856,8182,3033,8182,2767,8182,2816,8185,2818,8185,3227,8188,3244,8188,3378,8188,2724,8191,2690,8191,2913,8191,2618,8191,2776,8194,2761,8194,2755,8194,3193,8196,3207,8196,3138,8196,3338,8199,3344,8199,3370,8199,2630,8199,2776,8202,2787,8202,3016,8202,2755,8202,2990,8205,2973,8205,3204,8205,2813,8205,3141,8208,3136,8208,3370,8208,3133,8208,3198,8211,3170,8211,2641,8211,2924,8214,2913,8214,3018,8214,2750,8214,2930,8216,2961,8216,3216,8216,3204,8219,3207,8219,3350,8219,2664,8222,2664,8222,2936,8222,2864,8225,2898,8225,3216,8225,2818,8225,3213,8228,3207,8228,3338,8228,3144,8228,3330,8231,3336,8231,3341,8231,2667,8231,2795,8234,2813,8234,2993,8234,2741,8234,2847,8237,2836,8237,3201,8237,2813,8237,3193,8239,3198,8239,3353,8239,2964,8242,2916,8242,2944,8242,2701,8242,2781,8245,2764,8245,2755,8245,3061,8248,3081,8248,3276,8251,3281,8251,3356,8251,2718,8254,2715,8254,3004,8256,2998,8256,3181,8256,2830,8256,3136,8259,3141,8259,3358,8259,3341,8262,3324,8262,2710,8262,2956,8265,2958,8265,2990,8265,2778,8265,2853,8268,2861,8268,3190,8268,3176,8271,3181,8271,3353,8271,2784,8274,2776,8274,2947,8274,2707,8274,2816,8277,2841,8277,2836,8277,3161,8279,3161,8279,3127,8279,3293,8282,3298,8282,3378,8282,2675,8282,2753,8285,2784,8285,2970,8285,2764,8285,2878,8288,2867,8288,3176,8288,2836,8288,3173,8291,3170,8291,3387,8291,3156,8294,3116,8294,2678,8294,2844,8297,2818,8297,2967,8297,2767,8297,2956,8299,2984,8299,3196,8302,3201,8302,3381,8302,2738,8305,2718,8305,2684,8305,2953,8308,2958,8308,2807,8308,3153,8311,3156,8311,3378,8314,3387,8314,3398,8314,2698,8314,2921,8317,2936,8317,2953,8317,2781,8317,2818,8319,2810,8319,3178,8319,2807,8319,3150,8322,3153,8322,3404,8322,2996,8325,2973,8325,2698,8325,2798,8328,2818,8328,2793,8328,3050,8331,3061,8331,3190,8334,3198,8334,3410,8334,2690,8334,2693,8337,2701,8337,2964,8337,2961,8339,2956,8339,3161,8339,2801,8339,3158,8342,3161,8342,3393,8342,3158,8342,3278,8345,3250,8345,2690,8345,2878,8348,2861,8348,2964,8348,2795,8348,2856,8351,2867,8351,3190,8354,3190,8354,3381,8354,2856,8357,2827,8357,2944,8357,2698,8357,2881,8359,2893,8359,2807,8359,3078,8362,3090,8362,3336,8365,3347,8365,3367,8365,2704,8365,2873,8368,2901,8368,2967,8368,2830,8368,2853,8371,2838,8371,3161,8371,2807,8371,3141,8374,3147,8374,3364,8374,3104,8374,3170,8377,3156,8377,2693,8377,2847,8379,2838,8379,2961,8379,2807,8379,2947,8382,2964,8382,3204,8382,3110,8385,3116,8385,3350,8385,2718,8388,2710,8388,2707,8388,2958,8391,2961,8391,2821,8391,3144,8394,3138,8394,3336,8394,3101,8394,3324,8397,3324,8397,2710,8397,2901,8399,2898,8399,2973,8399,2813,8399,2816,8402,2821,8402,3198,8402,3184,8405,3176,8405,3333,8405,3093,8405,3118,8408,3084,8408,2744,8408,2838,8411,2847,8411,2813,8411,2981,8414,3001,8414,3216,8417,3236,8417,3318,8417,2767,8417,2807,8419,2816,8419,2956,8419,2924,8422,2910,8422,2810,8422,3124,8425,3138,8425,3316,8425,3090,8425,3270,8428,3276,8428,3284,8428,2773,8428,2873,8431,2867,8431,2973,8431,2824,8431,2858,8434,2853,8434,3198,8434,3098,8437,3096,8437,3313,8437,2867,8439,2841,8439,2787,8439,2933,8442,2947,8442,2838,8442,3041,8445,3044,8445,3284,8445,3276,8448,3267,8448,3324,8448,2795,8448,2890,8451,2901,8451,2987,8451,2841,8451,2858,8454,2853,8454,2836,8454,3193,8457,3190,8457,3327,8457,3078,8457,3261,8459,3236,8459,2807,8459,2841,8462,2836,8462,2973,8462,2824,8462,2898,8465,2918,8465,3187,8465,3153,8468,3170,8468,3330,8468,2804,8471,2807,8471,2967,8471,2936,8474,2924,8474,2818,8474,3081,8477,3093,8477,3067,8477,3270,8479,3284,8479,3344,8479,2807,8479,2918,8482,2916,8482,2961,8482,2824,8482,2827,8485,2821,8485,3210,8485,3098,8488,3084,8488,3338,8488,3073,8488,3076,8491,3044,8491,2827,8491,2918,8494,2930,8494,2956,8494,2813,8494,2950,8497,2961,8497,3213,8497,3170,8499,3173,8499,3338,8499,2844,8499,2856,8502,2864,8502,2950,8502,2836,8502,2924,8505,2924,8505,2818,8505,3193,8508,3198,8508,3090,8508,3333,8511,3336,8511,2836,8511,2841,8514,2838,8514,2947,8514,2833,8514,2847,8517,2853,8517,3187,8517,3133,8519,3144,8519,3341,8519,2921,8522,2904,8522,2938,8522,2838,8522,2930,8525,2933,8525,2958,8525,2827,8525,2956,8528,2976,8528,3198,8531,3210,8531,3350,8531,2836,8531,2930,8534,2930,8534,2967,8534,2841,8534,2873,8537,2864,8537,3178,8537,2821,8537,3110,8539,3107,8539,3341,8539,3213,8542,3187,8542,2853,8542,2904,8545,2907,8545,2967,8545,2821,8545,2896,8548,2893,8548,3156,8548,3130,8551,3127,8551,3338,8551,2853,8554,2858,8554,2958,8554,2947,8557,2944,8557,2824,8557,3121,8559,3130,8559,3107,8559,3316,8562,3318,8562,3321,8562,2856,8562,2881,8565,2884,8565,2961,8565,2836,8565,2841,8568,2847,8568,3127,8571,3130,8571,3313,8571,3053,8574,3021,8574,2867,8574,2936,8577,2936,8577,2970,8577,2830,8577,2881,8579,2901,8579,3156,8579,3113,8582,3130,8582,3313,8582,2893,8582,2918,8585,2910,8585,2973,8585,2867,8585,2913,8588,2896,8588,3118,8588,2827,8588,3116,8591,3113,8591,3310,8591,3081,8591,3307,8594,3307,8594,2878,8594,2887,8597,2893,8597,2978,8597,2844,8597,2864,8599,2853,8599,3161,8599,2818,8599,3118,8602,3110,8602,3321,8602,2936,8605,2930,8605,2881,8605,2973,8608,2981,8608,2824,8608,3010,8611,3027,8611,3210,8614,3221,8614,3341,8614,2901,8617,2896,8617,3001,8617,2867,8617,2896,8619,2904,8619,2827,8619,3136,8622,3144,8622,3336,8622,3070,8622,3181,8625,3156,8625,2884,8625,2901,8628,2901,8628,3007,8628,2816,8628,2818,8631,2821,8631,3164,8631,3093,8634,3101,8634,3330,8634,2933,8637,2936,8637,3010,8637,2893,8637,2927,8639,2916,8639,2807,8639,3036,8642,3041,8642,3307,8645,3316,8645,3321,8645,2896,8645,2910,8648,2913,8648,3007,8648,2881,8648,2893,8651,2884,8651,3161,8651,2804,8651,3121,8654,3113,8654,3324,8654,3027,8657,3007,8657,2873,8657,2993,8659,2996,8659,2804,8659,2916,8662,2930,8662,3150,8662,3101,8665,3110,8665,3316,8665,2910,8668,2904,8668,2990,8668,2870,8668,2921,8671,2924,8671,2801,8671,3110,8674,3118,8674,3313,8674,3070,8674,3293,8677,3276,8677,2873,8677,2878,8679,2887,8679,2990,8679,2801,8682,2801,8682,3141,8682,3101,8685,3096,8685,3316,8685,3004,8688,2993,8688,2996,8688,2876,8688,2964,8691,2953,8691,2798,8691,2924,8694,2936,8694,3207,8697,3227,8697,3321,8697,2924,8699,2913,8699,2993,8699,2881,8699,2953,8702,2941,8702,2810,8702,3130,8705,3136,8705,3321,8705,3058,8705,3138,8708,3127,8708,2878,8708,2967,8711,2973,8711,2990,8711,2830,8711,2856,8714,2858,8714,3147,8714,3061,8717,3064,8717,3316,8717,2953,8719,2950,8719,2990,8719,2878,8719,2941,8722,2956,8722,2841,8722,3007,8725,3018,8725,3304,8725,3301,8728,3290,8728,2878,8728,2881,8731,2884,8731,3004,8731,2858,8734,2856,8734,3138,8734,2844,8734,3124,8737,3121,8737,3276,8737,3033,8737,3073,8739,3056,8739,2887,8739,2973,8742,2958,8742,2998,8742,2841,8742,2861,8745,2870,8745,3133,8745,3121,8748,3144,8748,3264,8748,2941,8751,2936,8751,3001,8751,2873,8751,2978,8754,2967,8754,2833,8754,3084,8757,3093,8757,3267,8757,3016,8757,3236,8759,3227,8759,2870,8759,2956,8762,2970,8762,3004,8762,2850,8765,2844,8765,3158,8765,2841,8765,3044,8768,3033,8768,3256,8768,3010,8771,3001,8771,2864,8771,2976,8774,2984,8774,3010,8774,2844,8774,2904,8777,2921,8777,3216,8779,3224,8779,3264,8779,2873,8782,2867,8782,3007,8782,2864,8782,2930,8785,2921,8785,2827,8785,3156,8788,3153,8788,3261,8788,3027,8788,3161,8791,3147,8791,2867,8791,2950,8794,2944,8794,3004,8794,2830,8797,2827,8797,3150,8797,2821,8797,3061,8799,3073,8799,3258,8799,3004,8802,2993,8802,3001,8802,2870,8802,2998,8805,2996,8805,2816,8805,2967,8808,2984,8808,3247,8811,3250,8811,2870,8811,2947,8814,2956,8814,3007,8814,2918,8814,2921,8817,2916,8817,3141,8817,2824,8817,3081,8819,3073,8819,3250,8819,3044,8819,3064,8822,3056,8822,2876,8822,2976,8825,2978,8825,3018,8825,2830,8825,2856,8828,2858,8828,3141,8831,3156,8831,3253,8831,2884,8834,2878,8834,3027,8834,2967,8837,2964,8837,2841,8837,3096,8839,3104,8839,3253,8839,3036,8839,3224,8842,3207,8842,2890,8842,2947,8845,2953,8845,3021,8845,2856,8848,2850,8848,3118,8848,2833,8848,3044,8851,3053,8851,3258,8851,3061,8854,3044,8854,2896,8854,3021,8857,3018,8857,2821,8857,2870,8859,2887,8859,3198,8862,3213,8862,3258,8862,2910,8862,2916,8865,2921,8865,3013,8865,2970,8868,2958,8868,3110,8868,2821,8868,3104,8871,3098,8871,3250,8871,3050,8871,3127,8874,3130,8874,3136,8874,2907,8874,2958,8877,2967,8877,3016,8877,2841,8879,2836,8879,3098,8879,2818,8879,3058,8882,3058,8882,3247,8882,2953,8885,2941,8885,2901,8885,3013,8888,3018,8888,3027,8888,2816,8888,2987,8891,3010,8891,3244,8891,3224,8894,3210,8894,2907,8894,2936,8897,2930,8897,3033,8897,2924,8897,2930,8899,2924,8899,3081,8899,2810,8899,3073,8902,3067,8902,3233,8902,3038,8902,3118,8905,3110,8905,2918,8905,2984,8908,2987,8908,3033,8908,2807,8911,2810,8911,3138,8914,3161,8914,3216,8914,2927,8914,2930,8917,2936,8917,3033,8917,2910,8917,3007,8919,3001,8919,2795,8919,3050,8922,3056,8922,3193,8922,3016,8922,3176,8925,3173,8925,2910,8925,2944,8928,2953,8928,3033,8928,2910,8931,2898,8931,3090,8931,2798,8931,3013,8934,3010,8934,3193,8934,3016,8937,2993,8937,2907,8937,3021,8939,3030,8939,3033,8939,2795,8939,2876,8942,2896,8942,3187,8945,3190,8945,2913,8948,2916,8948,3036,8948,2981,8951,2976,8951,2795,8951,3093,8954,3090,8954,3201,8954,3018,8954,3198,8957,3193,8957,2913,8957,2958,8959,2961,8959,3036,8959,2813,8962,2801,8962,3084,8962,2795,8962,3078,8965,3090,8965,3216,8965,2976,8968,2970,8968,3041,8968,2913,8968,3036,8971,3030,8971,2801,8971,2950,8974,2973,8974,3170,8974,3150,8977,3156,8977,3216,8977,2916,8977,2930,8979,2933,8979,3038,8979,2930,8979,2990,8982,2981,8982,3061,8982,2824,8982,3024,8985,3018,8985,3216,8985,3096,8988,3084,8988,2921,8988,2998,8991,3007,8991,3038,8991,2821,8994,2818,8994,3150,8997,3147,8997,3216,8997,2938,8999,2930,8999,3044,8999,2916,8999,3004,9002,3010,9002,2813,9002,3033,9005,3038,9005,3004,9005,3213,9008,3210,9008,2918,9008,2930,9011,2933,9011,3044,9011,2901,9014,2890,9014,3047,9014,2807,9014,3036,9017,3053,9017,3210,9017,3036,9019,3027,9019,3041,9019,2924,9019,3038,9022,3033,9022,3044,9022,2801,9022,2856,9025,2870,9025,3138,9028,3150,9028,3207,9028,2924,9031,2927,9031,3050,9031,2924,9031,3033,9034,3024,9034,3038,9034,2807,9034,3007,9037,3001,9037,3201,9037,2993,9037,3158,9039,3147,9039,2910,9039,2970,9042,2984,9042,3056,9042,2830,9045,2821,9045,2816,9045,3096,9048,3093,9048,3204,9048,2978,9051,2970,9051,2898,9051,3033,9054,3038,9054,3050,9054,2807,9054,2973,9057,2987,9057,2984,9057,3190,9059,3193,9059,3196,9059,2907,9062,2901,9062,3047,9062,2898,9062,2990,9065,2978,9065,2801,9065,3021,9068,3033,9068,3193,9068,3116,9071,3110,9071,2890,9071,2996,9074,2998,9074,3056,9074,2798,9077,2804,9077,3101,9079,3113,9079,3198,9079,2958,9082,2956,9082,2887,9082,3058,9085,3061,9085,2795,9085,2967,9088,2964,9088,3190,9088,3181,9091,3178,9091,2884,9091,2944,9094,2950,9094,3058,9094,2938,9097,2918,9097,2798,9097,3056,9099,3061,9099,3184,9099,3027,9102,3013,9102,2890,9102,3016,9105,3021,9105,3061,9105,2798,9105,2907,9108,2916,9108,3161,9111,3167,9111,3184,9111,2898,9114,2901,9114,3058,9114,3056,9117,3056,9117,2818,9117,2990,9120,2998,9120,3196,9120,3184,9122,3178,9122,2901,9122,2978,9125,2987,9125,3073,9125,2821,9128,2818,9128,3070,9131,3078,9131,3204,9131,2996,9134,2984,9134,3047,9134,2896,9134,3044,9137,3041,9137,3084,9137,2830,9137,2924,9140,2927,9140,3156,9142,3164,9142,3210,9142,2896,9142,2907,9145,2913,9145,3090,9145,3030,9148,3010,9148,2836,9148,3027,9151,3030,9151,3207,9151,3107,9154,3101,9154,2896,9154,3001,9157,3004,9157,3096,9157,2850,9157,2878,9159,2884,9159,3107,9162,3104,9162,3204,9162,2944,9165,2933,9165,2896,9165,3073,9168,3084,9168,3110,9168,2861,9168,2938,9171,2947,9171,3193,9174,3184,9174,2901,9174,2918,9177,2924,9177,3113,9177,2904,9180,2890,9180,2867,9180,3041,9182,3056,9182,3198,9182,3067,9185,3061,9185,2904,9185,3001,9188,3004,9188,3121,9188,2881,9188,2890,9191,2887,9191,2881,9191,3130,9194,3141,9194,3190,9194,2910,9197,2907,9197,3124,9197,2901,9197,3113,9200,3101,9200,2876,9200,2961,9202,2961,9202,3190,9202,3158,9205,3147,9205,2898,9205,2964,9208,2973,9208,3127,9208,2898,9208,2901,9211,2904,9211,2864,9211,3053,9214,3056,9214,3198,9214,2998,9217,2987,9217,2896,9217,3044,9220,3058,9220,3130,9220,2870,9220,2910,9222,2918,9222,3184,9225,3187,9225,2890,9225,2896,9228,2904,9228,3124,9228,2998,9231,2978,9231,2870,9231,3010,9234,3013,9234,3184,9234,3133,9237,3124,9237,2890,9237,2958,9240,2956,9240,3138,9240,2878,9242,2878,9242,3076,9245,3084,9245,3176,9245,2953,9248,2944,9248,2890,9248,3136,9251,3136,9251,2884,9251,2918,9254,2927,9254,3173,9254,3170,9257,3173,9257,2881,9257,2936,9260,2941,9260,3138,9260,2976,9262,2967,9262,2890,9262,3021,9265,3024,9265,3176,9265,3076,9268,3067,9268,2884,9268,2967,9271,2984,9271,3130,9271,2893,9274,2890,9274,3138,9277,3144,9277,3178,9277,2890,9280,2893,9280,3124,9280,3067,9282,3061,9282,2887,9282,2944,9285,2956,9285,3176,9285,3170,9288,3167,9288,2893,9288,2936,9291,2927,9291,3113,9291,2916,9291,2938,9294,2930,9294,2893,9294,3036,9297,3044,9297,3181,9297,3016,9300,3001,9300,2887,9300,3096,9302,3101,9302,3104,9302,2884,9305,2887,9305,3161,9308,3161,9308,3181,9308,2890,9308,2910,9311,2921,9311,3101,9311,2893,9311,3036,9314,3027,9314,2884,9314,2976,9317,2981,9317,3184,9317,3136,9320,3130,9320,2881,9320,2918,9322,2933,9322,3104,9322,2921,9325,2918,9325,2878,9325,3084,9328,3087,9328,3173,9328,2941,9331,2927,9331,3098,9331,2878,9331,3096,9334,3093,9334,2878,9334,2913,9337,2918,9337,3170,9340,3167,9340,2901,9340,2907,9342,2896,9342,3098,9342,2873,9342,2990,9345,2984,9345,2881,9345,2993,9348,2998,9348,3176,9348,3113,9351,3101,9351,2878,9351,3016,9354,3027,9354,3098,9354,2901,9357,2896,9357,2881,9357,3124,9360,3133,9360,3170,9360,2924,9360,2941,9362,2944,9362,3098,9362,2873,9362,3093,9365,3087,9365,2884,9365,2933,9368,2938,9368,3170,9368,3156,9371,3153,9371,3158,9371,2867,9371,2873,9374,2878,9374,3107,9374,2976,9377,2970,9377,2884,9377,3024,9380,3033,9380,3176,9380,3001,9382,2984,9382,2867,9382,3067,9385,3076,9385,3104,9385,2893,9385,2896,9388,2898,9388,3167,9391,3164,9391,3184,9391,2924,9394,2913,9394,3101,9394,2858,9394,3050,9397,3044,9397,2896,9397,2953,9400,2956,9400,3196,9400,3187,9402,3181,9402,2861,9402,2930,9405,2941,9405,3096,9405,2941,9408,2936,9408,2896,9408,3064,9411,3078,9411,3196,9411,2964,9414,2967,9414,2864,9414,3096,9417,3093,9417,2896,9417,2907,9420,2913,9420,3150,9422,3156,9422,3204,9422,2870,9425,2867,9425,3096,9425,3038,9428,3033,9428,2896,9428,2973,9431,2973,9431,3204,9431,3096,9434,3076,9434,2864,9434,2996,9437,3010,9437,3084,9437,2913,9440,2910,9440,2898,9440,3116,9442,3118,9442,3207,9442,2956,9445,2947,9445,3084,9445,2861,9445,3078,9448,3076,9448,2898,9448,2927,9451,2933,9451,3207,9454,3213,9454,3216,9454,2864,9454,2867,9457,2873,9457,3084,9457,3018,9460,3007,9460,2896,9460,3013,9462,3024,9462,3216,9462,3036,9465,3030,9465,2858,9465,3056,9468,3061,9468,3084,9468,2901,9471,2898,9471,2896,9471,3104,9474,3110,9474,3218,9474,2904,9477,2896,9477,3084,9477,2853,9477,3073,9480,3076,9480,2896,9480,2913,9482,2916,9482,3213,9482,3158,9485,3144,9485,2853,9485,2918,9488,2933,9488,3081,9488,2978,9491,2973,9491,2898,9491,3073,9494,3070,9494,3213,9494,3010,9497,3001,9497,2847,9497,3067,9500,3070,9500,3087,9500,2904,9500,2927,9502,2930,9502,2907,9502,3193,9505,3201,9505,3210,9505,2850,9508,2847,9508,3090,9508,3058,9511,3056,9511,2898,9511,2944,9514,2961,9514,3207,9514,3098,9517,3090,9517,2853,9517,2978,9520,2993,9520,3090,9520,2927,9522,2924,9522,2893,9522,3050,9525,3058,9525,3198,9525,2964,9528,2950,9528,2850,9528,3087,9531,3090,9531,2901,9534,2896,9534,3201,9534,2887,9534,3187,9537,3181,9537,2844,9537,2853,9540,2858,9540,3087,9540,3041,9542,3030,9542,2887,9542,3013,9545,3016,9545,3196,9545,3013,9545,3064,9548,3061,9548,2841,9548,3013,9551,3021,9551,3087,9551,2933,9551,2941,9554,2938,9554,2878,9554,3141,9557,3156,9557,3193,9557,2896,9560,2884,9560,2838,9560,3087,9562,3093,9562,2873,9562,2910,9565,2921,9565,3193,9565,3144,9568,3138,9568,2838,9568,2907,9571,2916,9571,3093,9571,2978,9574,2973,9574,2873,9574,2996,9577,3001,9577,3193,9577,3030,9580,3021,9580,2841,9580,3050,9582,3056,9582,3098,9582,2901,9585,2893,9585,2878,9585,3190,9588,3193,9588,2850,9591,2853,9591,3104,9591,3096,9594,3090,9594,2878,9594,2958,9597,2961,9597,3184,9597,3118,9600,3113,9600,2850,9600,2956,9602,2967,9602,3104,9602,2990,9605,2984,9605,2878,9605,3061,9608,3076,9608,3181,9608,2961,9611,2944,9611,2847,9611,3067,9614,3073,9614,3116,9614,2881,9614,2890,9617,2896,9617,3173,9620,3170,9620,2844,9620,2850,9622,2853,9622,3118,9622,3027,9625,3021,9625,2890,9625,2953,9628,2956,9628,3178,9628,3101,9631,3096,9631,2844,9631,3001,9634,3004,9634,3116,9634,2933,9637,2924,9637,2896,9637,3138,9640,3141,9640,3181,9640,2901,9642,2890,9642,2841,9642,3116,9645,3113,9645,2896,9645,2924,9648,2930,9648,3181,9648,3144,9651,3136,9651,2847,9651,2893,9654,2904,9654,3116,9654,3038,9657,3038,9657,2901,9657,2993,9660,3007,9660,3176,9660,3061,9662,3050,9662,2844,9662,3016,9665,3027,9665,3116,9665,2907,9668,2901,9668,2898,9668,3170,9671,3173,9671,2853,9674,2847,9674,3110,9674,2838,9674,3061,9677,3058,9677,2901,9677,2910,9680,2913,9680,3167,9680,3141,9682,3136,9682,2838,9682,2936,9685,2938,9685,3104,9685,3021,9688,3013,9688,2907,9688,3053,9691,3067,9691,3161,9691,2998,9694,2984,9694,2841,9694,3093,9697,3096,9697,2918,9697,2930,9700,2933,9700,2907,9700,3167,9702,3164,9702,2841,9702,2858,9705,2867,9705,3087,9705,3067,9708,3070,9708,2907,9708,2921,9711,2924,9711,3161,9711,3133,9714,3124,9714,2847,9714,2938,9717,2953,9717,3084,9717,2953,9720,2947,9720,2907,9720,3116,9722,3124,9722,3161,9722,2916,9725,2896,9725,3084,9725,2847,9725,3078,9728,3070,9728,3087,9728,2918,9731,2916,9731,2896,9731,3161,9734,3158,9734,2856,9734,2887,9737,2881,9737,3096,9737,2878,9737,3084,9740,3078,9740,2890,9740,2961,9742,2973,9742,3164,9742,3107,9745,3098,9745,2864,9745,3016,9748,3027,9748,3101,9748,2950,9751,2944,9751,2890,9751,3138,9754,3147,9754,3167,9754,2873,9754,2878,9757,2881,9757,2867,9757,3073,9760,3076,9760,3110,9760,2893,9762,2896,9762,3164,9762,3158,9765,3156,9765,2864,9765,2873,9768,2878,9768,3107,9768,3033,9771,3021,9771,2887,9771,3033,9774,3047,9774,3164,9774,3013,9777,2990,9777,2858,9777,3041,9780,3038,9780,3104,9780,2944,9782,2941,9782,2884,9782,3153,9785,3156,9785,3176,9785,2881,9788,2876,9788,2858,9788,3098,9791,3096,9791,2884,9791,2893,9794,2901,9794,3187,9794,3184,9797,3181,9797,2850,9797,2941,9800,2958,9800,3104,9800,2993,9802,2990,9802,2878,9802,3070,9805,3078,9805,3193,9805,2938,9808,2930,9808,2841,9808,3053,9811,3056,9811,3110,9811,2913,9814,2907,9814,3144,9814,2876,9814,3141,9817,3147,9817,3193,9817,2836,9820,2838,9820,3110,9820,3078,9822,3067,9822,2873,9822,2958,9825,2967,9825,3201,9825,3104,9828,3090,9828,2833,9828,2976,9831,2984,9831,3110,9831,2987,9834,2981,9834,2867,9834,3121,9837,3124,9837,3207,9837,2930,9840,2918,9840,2838,9840,3093,9842,3098,9842,3110,9842,2873,9845,2876,9845,3201,9848,3198,9848,2841,9848,2873,9851,2878,9851,3110,9851,3041,9854,3038,9854,2878,9854,2998,9857,3013,9857,3207,9857,3013,9860,3007,9860,2841,9860,2993,9862,3001,9862,3107,9862,2956,9865,2944,9865,2884,9865,3121,9868,3124,9868,3216,9868,2858,9871,2853,9871,3101,9871,2844,9871,3096,9874,3093,9874,2884,9877,2890,9877,3221,9877,3181,9880,3167,9880,2844,9880,2918,9882,2924,9882,3098,9882,3038,9885,3036,9885,2878,9885,3061,9888,3067,9888,3224,9888,2981,9891,2967,9891,2841,9891,3058,9894,3064,9894,3104,9894,2913,9897,2910,9897,2867,9897,3187,9900,3196,9900,3218,9900,2847,9900,2850,9902,2861,9902,3104,9902,3067,9905,3061,9905,2864,9905,2933,9908,2944,9908,3218,9908,3101,9911,3090,9911,2847,9911,2933,9914,2944,9914,3104,9914,3001,9917,2993,9917,2861,9917,3061,9920,3064,9920,3216,9920,2927,9922,2913,9922,2850,9922,3093,9925,3096,9925,2873,9928,2870,9928,3213,9928,3207,9931,3204,9931,2858,9931,2870,9934,2873,9934,3098,9934,3078,9937,3076,9937,2867,9937,3013,9940,3021,9940,3213,9940,3067,9942,3058,9942,2864,9942,2978,9945,2990,9945,3093,9945,2984,9948,2973,9948,2858,9948,3124,9951,3141,9951,3204,9951,2881,9954,2876,9954,3084,9954,2864,9954,3070,9957,3073,9957,3090,9957,2858,9957,2870,9960,2878,9960,3204,9960,3164,9962,3156,9962,2864,9962,2881,9965,2887,9965,3090,9965,3061,9968,3056,9968,2856,9968,3001,9971,3004,9971,3210,9971,3007,9974,2993,9974,2861,9974,3047,9977,3053,9977,3087,9977,2930,9980,2916,9980,2858,9980,3198,9982,3204,9982,3207,9982,2864,9985,2861,9985,3084,9988,3081,9988,2858,9988,2950,9991,2958,9991,3198,9991,3156,9994,3150,9994,2853,9994,2898,9997,2913,9997,3090,9997,3053,10000,3050,10000,2856,10000,3033,10002,3047,10002,3193,10002,2947,10005,2936,10005,2841,10005,3058,10008,3061,10008,3090,10008,2858,10011,2861,10011,3196,10011,3193,10014,3196,10014,3198,10014,2847,10017,2841,10017,3090,10017,2833,10017,3084,10020,3087,10020,2867,10020,2950,10022,2947,10022,3210,10022,3113,10025,3101,10025,2830,10025,2950,10028,2961,10028,3090,10028,3016,10031,2996,10031,2873,10031,3136,10034,3147,10034,3218,10034,2913,10037,2910,10037,2830,10037,3073,10040,3076,10040,3101,10040,2864,10040,2896,10043,2907,10043,3216,10043,3213,10045,3210,10045,2830,10045,2836,10048,2841,10048,3107,10051,3113,10051,2870,10051,2950,10054,2964,10054,3213,10054,3021,10057,3007,10057,2827,10057,2998,10060,3007,10060,3110,10060,2907,10062,2896,10062,2876,10062,3170,10065,3181,10065,3207,10065,2867,10068,2858,10068,3078,10068,2830,10068,3070,10071,3073,10071,3110,10071,2878,10071,2924,10074,2921,10074,3216,10074,2910,10074,3201,10077,3190,10077,2830,10077,2893,10080,2904,10080,3121,10080,3093,10082,3081,10082,2881,10082,3033,10085,3050,10085,3216,10085,2976,10088,2967,10088,2824,10088,3047,10091,3053,10091,3118,10091,2887,10091,2896,10094,2901,10094,3190,10097,3196,10097,3218,10097,2824,10100,2821,10100,3093,10103,3098,10103,3121,10103,2898,10103,2918,10105,2921,10105,3218,10105,3116,10108,3104,10108,2824,10108,2924,10111,2936,10111,3124,10111,2987,10114,2970,10114,2907,10114,3104,10117,3113,10117,3221,10117,2936,10120,2924,10120,2833,10120,3050,10123,3053,10123,3133,10123,2913,10123,2916,10125,2918,10125,2904,10125,3218,10128,3216,10128,2838,10128,2853,10131,2853,10131,3141,10134,3138,10134,2893,10134,2941,10137,2953,10137,3213,10137,3056,10140,3050,10140,2841,10140,2987,10143,2996,10143,3141,10143,2936,10145,2927,10145,2893,10145,3147,10148,3156,10148,3216,10148,2861,10151,2853,10151,2844,10151,3050,10154,3061,10154,3141,10154,2896,10157,2893,10157,3221,10157,2887,10157,3181,10160,3167,10160,2841,10160,2870,10163,2881,10163,3138,10163,3078,10165,3067,10165,2881,10165,3013,10168,3021,10168,3221,10168,3010,10171,2993,10171,2838,10171,3033,10174,3030,10174,3136,10174,2936,10174,2938,10177,2936,10177,2881,10177,3201,10180,3210,10180,3216,10180,2841,10183,2844,10183,3121,10185,3127,10185,3136,10185,2887,10185,2896,10188,2901,10188,3210,10188,3136,10191,3133,10191,2847,10191,2921,10194,2936,10194,3138,10194,2981,10197,2967,10197,2884,10197,3067,10200,3078,10200,3204,10200,2930,10203,2918,10203,2847,10203,3021,10205,3027,10205,3138,10205,2924,10208,2921,10208,3204,10208,2876,10208,3190,10211,3187,10211,2847,10214,2844,10214,3147,10214,3141,10217,3133,10217,2876,10217,2950,10220,2958,10220,3190,10220,3093,10223,3084,10223,2838,10223,2984,10225,2993,10225,3153,10225,2964,10228,2958,10228,2878,10228,3147,10231,3158,10231,3187,10231,2890,10234,2887,10234,2841,10234,3061,10237,3078,10237,3147,10237,2881,10240,2878,10240,3190,10240,3178,10243,3176,10243,2838,10243,2867,10245,2878,10245,3138,10245,3061,10248,3050,10248,2878,10248,2984,10251,2996,10251,3187,10251,3027,10254,3013,10254,2836,10254,2990,10257,2987,10257,3136,10257,2967,10260,2961,10260,2878,10260,3176,10263,3178,10263,3184,10263,2853,10265,2844,10265,2841,10265,3136,10268,3138,10268,3144,10268,2887,10268,2901,10271,2904,10271,3181,10271,3167,10274,3161,10274,2847,10274,2936,10277,2950,10277,3138,10277,3007,10280,3004,10280,2896,10280,3067,10283,3078,10283,3184,10283,2961,10285,2950,10285,2836,10285,3013,10288,3018,10288,3138,10288,2913,10291,2910,10291,2887,10291,3173,10294,3176,10294,3193,10294,2830,10297,2833,10297,3141,10297,3107,10300,3093,10300,2890,10300,2930,10303,2938,10303,3196,10303,3113,10305,3101,10305,2833,10305,2961,10308,2961,10308,3141,10308,3004,10311,2998,10311,2884,10311,3127,10314,3133,10314,3198,10314,2916,10317,2907,10317,2836,10317,3093,10320,3110,10320,3138,10320,2893,10323,2890,10323,2887,10323,3193,10325,3190,10325,2836,10325,2884,10328,2893,10328,3130,10328,3061,10331,3058,10331,2890,10331,2984,10334,2998,10334,3193,10334,3036,10337,3027,10337,2838,10337,2950,10340,2953,10340,3124,10340,2970,10343,2961,10343,2884,10343,3147,10345,3153,10345,3204,10345,2853,10348,2847,10348,2841,10348,3116,10351,3113,10351,2887,10354,2890,10354,3204,10354,3187,10357,3178,10357,2844,10357,2936,10360,2941,10360,3113,10360,2927,10360,3044,10363,3041,10363,2881,10363,3050,10365,3061,10365,3207,10365,2987,10368,2973,10368,2841,10368,3018,10371,3033,10371,3113,10371,2927,10374,2924,10374,2873,10374,3167,10377,3176,10377,3210,10377,2836,10377,2841,10380,2847,10380,3104,10380,3090,10383,3084,10383,2876,10383,2924,10385,2933,10385,3210,10385,3118,10388,3110,10388,2838,10388,2918,10391,2921,10391,3104,10391,3013,10394,3004,10394,2878,10394,3087,10397,3090,10397,3207,10397,2924,10400,2907,10400,2838,10400,3084,10403,3090,10403,3104,10403,2890,10405,2887,10405,2878,10405,3198,10408,3196,10408,2847,10408,2901,10411,2907,10411,3101,10411,2904,10411,3078,10414,3076,10414,2881,10414,2996,10417,3007,10417,3204,10417,3061,10420,3056,10420,2853,10420,2950,10423,2961,10423,3093,10423,2981,10425,2973,10425,2878,10425,3116,10428,3127,10428,3207,10428,2858,10431,2856,10431,3084,10434,3090,10434,3096,10434,2873,10437,2876,10437,3210,10437,3173,10440,3161,10440,2861,10440,2896,10443,2898,10443,3093,10443,3061,10445,3056,10445,2864,10445,3021,10448,3027,10448,3210,10448,3007,10451,2990,10451,2870,10451,3024,10454,3033,10454,3090,10454,2944,10457,2933,10457,2867,10457,3181,10460,3193,10460,3207,10460,2873,10463,2878,10463,3087,10463,3081,10465,3078,10465,2867,10465,2924,10468,2936,10468,3201,10468,3133,10471,3127,10471,2870,10471,2901,10474,2910,10474,3087,10474,3027,10477,3021,10477,2873,10477,3038,10480,3050,10480,3198,10480,2918,10483,2907,10483,2873,10483,3073,10485,3076,10485,3087,10485,2881,10488,2878,10488,3198,10488,3190,10491,3184,10491,2881,10494,2878,10494,3090,10494,3084,10497,3078,10497,2873,10497,2984,10500,2990,10500,3187,10500,3093,10503,3081,10503,2873,10503,2953,10505,2964,10505,3090,10505,2996,10508,2987,10508,2870,10508,3118,10511,3133,10511,3184,10511,2898,10514,2896,10514,2873,10514,3070,10517,3073,10517,3090,10517,2870,10517,2884,10520,2893,10520,3190,10520,3161,10523,3158,10523,2873,10523,2878,10525,2881,10525,3084,10525,3070,10528,3067,10528,2876,10528,2978,10531,2984,10531,3187,10531,3001,10534,2987,10534,2873,10534,3018,10537,3021,10537,3081,10537,2941,10540,2930,10540,2873,10540,3173,10543,3176,10543,3178,10543,2887,10545,2884,10545,2861,10545,3078,10548,3081,10548,2873,10548,2944,10551,2947,10551,3176,10551,3158,10554,3153,10554,2858,10554,2901,10557,2916,10557,3078,10557,3058,10560,3053,10560,2878,10560,3030,10563,3047,10563,3178,10563,2953,10565,2941,10565,2853,10565,3047,10568,3053,10568,3078,10568,2887,10571,2890,10571,3167,10574,3170,10574,3181,10574,2861,10577,2858,10577,3078,10577,3076,10580,3073,10580,3081,10580,2893,10580,2947,10583,2950,10583,3187,10583,3104,10585,3098,10585,2858,10585,2961,10588,2970,10588,3090,10588,3007,10591,2993,10591,2890,10591,3116,10594,3121,10594,3184,10594,2933,10597,2927,10597,2858,10597,3070,10600,3073,10600,3096,10600,2893,10600,2921,10603,2924,10603,3181,10603,3170,10605,3167,10605,2858,10605,2867,10608,2873,10608,3093,10611,3090,10611,2898,10611,2967,10614,2978,10614,3176,10614,3024,10617,3013,10617,2858,10617,2996,10620,3001,10620,3096,10620,2927,10623,2921,10623,2901,10623,3150,10625,3156,10625,3181,10625,2893,10628,2884,10628,2858,10628,3061,10631,3064,10631,3098,10631,2901,10631,2930,10634,2927,10634,3184,10634,2921,10634,3167,10637,3161,10637,2853,10637,2916,10640,2921,10640,3101,10640,3078,10643,3073,10643,2907,10643,3027,10645,3041,10645,3187,10645,2990,10648,2981,10648,2853,10648,3038,10651,3044,10651,3104,10651,2918,10651,2924,10654,2927,10654,2924,10654,3161,10657,3167,10657,3184,10657,2856,10660,2858,10660,3081,10663,3087,10663,3107,10663,2924,10663,2927,10665,2930,10665,3187,10665,3107,10668,3096,10668,2861,10668,2944,10671,2953,10671,3116,10671,2990,10674,2976,10674,2918,10674,3093,10677,3098,10677,3184,10677,2941,10680,2927,10680,2867,10680,3044,10683,3047,10683,3121,10683,2930,10683,2933,10685,2936,10685,2913,10685,3178,10688,3176,10688,2867,10688,2878,10691,2884,10691,3121,10694,3116,10694,2913,10694,2964,10697,2976,10697,3184,10697,3061,10700,3056,10700,2870,10700,2987,10703,2996,10703,3121,10703,2944,10705,2941,10705,2907,10705,3127,10708,3133,10708,3187,10708,2890,10711,2884,10711,2870,10711,3044,10714,3056,10714,3116,10714,2913,10717,2907,10717,3187,10717,2901,10717,3147,10720,3138,10720,2867,10720,2901,10723,2907,10723,3116,10723,3067,10725,3056,10725,2901,10725,3010,10728,3024,10728,3181,10728,3010,10731,2996,10731,3021,10731,2867,10731,3018,10734,3016,10734,3116,10734,2950,10734,2958,10737,2956,10737,2907,10737,3167,10740,3170,10740,3176,10740,2873,10743,2876,10743,3101,10745,3110,10745,3118,10745,2907,10745,2910,10748,2913,10748,3173,10748,3127,10751,3121,10751,2873,10751,2936,10754,2947,10754,3121,10754,2987,10757,2978,10757,2898,10757,3056,10760,3067,10760,3173,10760,2944,10763,2930,10763,2873,10763,3018,10765,3024,10765,3121,10765,2936,10768,2930,10768,3161,10768,2896,10768,3158,10771,3156,10771,2867,10774,2876,10774,3130,10774,3118,10777,3107,10777,2898,10777,2956,10780,2961,10780,3158,10780,3087,10783,3076,10783,2867,10783,2981,10785,2987,10785,3124,10785,2973,10785,2976,10788,2973,10788,2898,10788,3124,10791,3130,10791,3161,10791,2907,10794,2901,10794,2867,10794,3064,10797,3076,10797,3121,10797,2901,10800,2901,10800,3158,10800,3147,10803,3144,10803,2864,10803,2898,10805,2904,10805,3116,10805,3044,10808,3036,10808,2901,10808,2990,10811,3004,10811,3156,10811,3013,10814,3001,10814,2864,10814,2981,10817,2981,10817,3121,10817,2973,10820,2961,10820,2907,10820,3144,10823,3147,10823,3156,10823,2878,10825,2876,10825,2873,10825,3116,10828,3118,10828,3121,10828,2913,10828,2916,10831,2918,10831,3158,10831,3150,10834,3141,10834,2864,10834,2950,10837,2956,10837,3118,10837,3016,10840,3013,10840,2907,10840,3053,10843,3067,10843,3161,10843,2970,10845,2958,10845,2861,10845,3007,10848,3018,10848,3121,10848,2936,10851,2930,10851,2907,10851,3144,10854,3150,10854,3164,10854,2861,10857,2864,10857,3118,10857,3084,10860,3076,10860,2904,10860,2936,10863,2941,10863,3170,10863,3098,10865,3087,10865,2864,10865,2961,10868,2964,10868,3121,10868,3007,10871,2998,10871,2907,10871,3104,10874,3110,10874,3161,10874,2930,10877,2918,10877,2864,10877,3090,10880,3098,10880,3110,10880,2910,10883,2907,10883,3158,10885,3161,10885,2867,10885,2901,10888,2910,10888,3107,10888,3053,10891,3047,10891,2904,10891,2990,10894,3007,10894,3173,10894,3033,10897,3027,10897,2870,10897,2956,10900,2961,10900,3098,10900,2976,10903,2970,10903,2907,10903,3118,10905,3121,10905,3173,10905,2884,10908,2878,10908,3096,10908,2873,10908,3093,10911,3090,10911,2901,10914,2904,10914,3176,10914,3156,10917,3150,10917,2867,10917,2947,10920,2944,10920,3096,10920,2936,10920,3038,10923,3036,10923,2896,10923,3050,10925,3056,10925,3176,10925,2990,10928,2978,10928,2864,10928,3024,10931,3038,10931,3090,10931,2950,10934,2944,10934,2896,10934,3147,10937,3158,10937,3178,10937,2867,10937,2873,10940,2878,10940,3090,10940,3076,10943,3073,10943,2901,10943,2930,10945,2938,10945,3176,10945,3110,10948,3098,10948,2867,10948,2927,10951,2930,10951,3090,10951,3016,10954,3013,10954,2901,10954,3067,10957,3070,10957,3170,10957,2936,10960,2918,10960,2873,10960,3073,10963,3078,10963,3087,10963,2910,10965,2907,10965,2901,10965,3170,10968,3173,10968,2876,10968,2916,10971,2918,10971,3078,10971,2916,10971,3064,10974,3061,10974,2898,10974,3001,10977,3013,10977,3176,10977,3064,10980,3056,10980,2881,10980,2964,10983,2973,10983,3081,10983,2987,10986,2978,10986,2896,10986,3096,10988,3101,10988,3178,10988,2884,10991,2887,10991,3078,10994,3076,10994,2890,10994,2893,10997,2896,10997,3176,10997,3141,11000,3136,11000,2890,11000,2916,11003,2913,11003,3078,11003,2907,11003,3053,11005,3050,11005,2890,11005,3027,11008,3030,11008,3173,11008,3007,11011,2990,11011,2896,11011,3018,11014,3027,11014,3073,11014,2956,11017,2944,11017,2890,11017,3153,11020,3161,11020,3170,11020,2890,11020,2907,11023,2910,11023,3076,11023,2901,11023,3067,11025,3064,11025,3070,11025,2896,11025,2944,11028,2953,11028,3170,11028,3118,11031,3116,11031,2898,11031,2918,11034,2924,11034,3073,11034,3030,11037,3027,11037,2898,11037,3030,11040,3038,11040,3167,11040,2933,11043,2921,11043,2898,11043,3058,11046,3064,11046,3078,11046,2904,11048,2898,11048,3158,11048,2896,11048,3156,11051,3153,11051,2898,11054,2896,11054,3078,11054,3070,11057,3067,11057,2896,11057,2984,11060,2987,11060,3156,11060,3087,11063,3073,11063,2896,11063,2958,11066,2970,11066,3076,11066,3001,11068,2993,11068,2893,11068,3101,11071,3110,11071,3161,11071,2918,11074,2916,11074,2896,11074,3067,11077,3070,11077,3073,11077,2896,11077,2910,11080,2918,11080,3156,11080,3141,11083,3138,11083,2896,11086,2893,11086,3070,11086,3058,11088,3056,11088,2896,11088,2987,11091,2993,11091,3150,11091,3001,11094,2990,11094,2884,11094,3010,11097,3016,11097,3070,11097,2941,11100,2930,11100,2896,11100,3138,11103,3144,11103,3150,11103,2913,11106,2916,11106,2884,11106,3067,11108,3064,11108,2898,11108,2950,11111,2956,11111,3150,11111,3136,11114,3127,11114,2881,11114,2924,11117,2933,11117,3067,11117,3056,11120,3053,11120,2907,11120,3030,11123,3041,11123,3156,11123,2953,11126,2947,11126,2881,11126,3036,11128,3041,11128,3067,11128,2913,11131,2916,11131,3144,11134,3150,11134,3158,11134,2887,11137,2881,11137,3067,11137,3061,11140,3064,11140,3076,11140,2907,11140,2956,11143,2958,11143,3156,11143,3090,11146,3076,11146,2884,11146,2964,11148,2970,11148,3084,11148,3001,11151,2990,11151,2913,11151,3087,11154,3096,11154,3153,11154,2947,11157,2941,11157,2881,11157,3064,11160,3067,11160,3078,11160,2918,11160,2936,11163,2938,11163,3150,11166,3147,11166,2884,11166,2890,11168,2893,11168,3081,11168,3078,11171,3081,11171,2918,11171,2973,11174,2984,11174,3153,11174,3027,11177,3018,11177,2884,11177,2993,11180,3004,11180,3087,11180,2941,11183,2933,11183,2918,11183,3124,11186,3127,11186,3156,11186,2910,11188,2904,11188,2878,11188,3053,11191,3056,11191,3087,11191,2924,11191,2936,11194,2938,11194,3156,11194,2936,11194,3133,11197,3127,11197,2878,11197,2927,11200,2930,11200,3087,11200,3070,11203,3061,11203,2933,11203,3027,11206,3038,11206,3156,11206,2990,11208,2984,11208,2878,11208,3036,11211,3038,11211,3090,11211,2938,11211,2941,11214,2944,11214,2938,11214,3141,11217,3147,11217,3158,11217,2884,11217,2890,11220,2893,11220,3070,11223,3076,11223,3098,11223,2936,11226,2938,11226,3156,11226,3093,11228,3084,11228,2890,11228,2953,11231,2961,11231,3101,11231,2996,11234,2987,11234,2930,11234,3073,11237,3078,11237,3153,11237,2950,11240,2941,11240,2890,11240,3041,11243,3038,11243,3104,11243,2941,11243,2950,11246,2941,11246,2927,11246,3153,11248,3156,11248,2893,11248,2898,11251,2901,11251,3101,11254,3098,11254,2924,11254,2970,11257,2981,11257,3158,11257,3061,11260,3053,11260,2893,11260,2996,11263,3004,11263,3098,11263,2956,11266,2953,11266,2918,11266,3104,11268,3110,11268,3161,11268,2910,11271,2907,11271,2890,11271,3044,11274,3053,11274,3098,11274,2921,11277,2924,11277,3153,11277,3127,11280,3121,11280,2890,11280,2916,11283,2918,11283,3098,11283,3058,11286,3047,11286,2924,11286,3024,11288,3033,11288,3150,11288,3007,11291,2996,11291,2896,11291,3013,11294,3016,11294,3101,11294,2967,11297,2964,11297,2924,11297,3141,11300,3144,11300,3147,11300,2896,11303,2901,11303,2896,11303,3087,11306,3090,11306,3101,11306,2916,11306,2927,11308,2933,11308,3147,11308,3107,11311,3104,11311,2893,11311,2961,11314,2967,11314,3104,11314,2996,11317,2996,11317,2916,11317,3047,11320,3053,11320,3138,11320,2953,11323,2944,11323,2890,11323,3016,11326,3018,11326,3110,11326,2947,11328,2941,11328,2916,11328,3133,11331,3136,11331,2890,11334,2893,11334,3107,11334,3090,11337,3084,11337,2918,11337,2967,11340,2973,11340,3136,11340,3078,11343,3073,11343,2890,11343,2984,11346,2987,11346,3101,11346,2990,11348,2987,11348,2918,11348,3098,11351,3104,11351,3136,11351,2927,11354,2921,11354,2887,11354,3061,11357,3070,11357,3098,11357,2918,11360,2921,11360,3133,11360,3127,11363,3127,11363,2890,11363,2907,11366,2913,11366,3101,11366,3041,11368,3033,11368,2924,11368,2996,11371,3004,11371,3133,11371,3013,11374,3001,11374,2896,11374,2984,11377,2987,11377,3101,11377,2973,11380,2961,11380,2927,11380,3121,11383,3124,11383,3136,11383,2907,11386,2904,11386,2890,11386,3098,11388,3096,11388,2924,11388,2930,11391,2933,11391,3138,11391,3127,11394,3118,11394,2884,11394,2956,11397,2961,11397,3101,11397,3021,11400,3018,11400,2924,11400,3050,11403,3056,11403,3141,11403,2964,11406,2958,11406,2884,11406,3007,11408,3016,11408,3101,11408,2944,11411,2941,11411,2924,11411,3121,11414,3127,11414,3144,11414,2890,11417,2893,11417,3101,11417,3067,11420,3058,11420,2924,11420,2947,11423,2956,11423,3138,11423,3084,11426,3073,11426,2887,11426,2967,11428,2970,11428,3096,11428,3007,11431,3001,11431,2924,11431,3078,11434,3081,11434,3138,11434,2947,11437,2938,11437,2890,11437,3073,11440,3084,11440,3090,11440,2930,11443,2924,11443,3141,11446,3144,11446,3147,11446,2890,11446,2918,11448,2924,11448,3084,11448,3047,11451,3044,11451,2924,11451,2998,11454,3007,11454,3147,11454,3027,11457,3021,11457,2893,11457,2964,11460,2970,11460,3081,11460,2984,11463,2978,11463,2918,11463,3096,11466,3098,11466,3147,11466,2907,11468,2901,11468,3081,11468,2890,11468,3078,11471,3076,11471,2913,11471,2916,11474,2918,11474,3150,11474,3127,11477,3116,11477,2887,11477,2950,11480,2947,11480,3078,11480,2944,11480,3036,11483,3033,11483,2916,11483,3044,11486,3050,11486,3150,11486,2996,11488,2987,11488,2890,11488,3027,11491,3036,11491,3078,11491,2956,11494,2950,11494,2918,11494,3130,11497,3136,11497,3147,11497,2890,11497,2901,11500,2910,11500,3076,11500,3056,11503,3053,11503,3056,11503,2918,11503,2944,11506,2953,11506,3144,11506,3090,11508,3081,11508,2896,11508,2938,11511,2941,11511,3076,11511,3021,11514,3018,11514,2918,11514,3050,11517,3056,11517,3147,11517,2944,11520,2936,11520,2898,11520,3067,11523,3064,11523,2930,11526,2927,11526,2918,11526,3147,11528,3150,11528,2901,11528,2933,11531,2930,11531,3070,11531,3050,11534,3047,11534,2913,11534,3001,11537,3007,11537,3150,11537,3061,11540,3056,11540,2904,11540,2973,11543,2984,11543,3070,11543,2993,11546,2984,11546,2910,11546,3084,11548,3090,11548,3150,11548,2913,11551,2916,11551,3067,11554,3064,11554,2910,11554,2913,11557,2918,11557,3147,11557,3124,11560,3118,11560,2913,11560,2918,11563,2921,11563,3064,11563,3053,11566,3050,11566,2910,11566,3021,11568,3024,11568,3144,11568,3004,11571,2993,11571,2910,11571,3024,11574,3033,11574,3064,11574,2958,11577,2950,11577,2916,11577,3130,11580,3136,11580,3144,11580,2916,11580,2927,11583,2930,11583,3061,11583,2916,11583,3056,11586,3058,11586,3064,11586,2918,11586,2956,11588,2964,11588,3141,11588,3104,11591,3098,11591,2916,11591,2936,11594,2944,11594,3067,11594,3033,11597,3030,11597,2913,11597,3033,11600,3041,11600,3136,11600,2947,11603,2941,11603,2916,11603,3050,11606,3047,11606,3064,11606,2921,11608,2918,11608,2913,11608,3133,11611,3130,11611,2918,11614,2916,11614,3067,11614,2913,11614,3053,11617,3050,11617,2913,11617,2990,11620,2993,11620,3136,11620,3073,11623,3061,11623,2913,11623,2973,11626,2981,11626,3061,11626,3007,11628,3001,11628,2916,11628,3078,11631,3087,11631,3133,11631,2938,11634,2936,11634,2913,11634,3056,11637,3058,11637,3061,11637,2916,11637,2930,11640,2936,11640,3127,11640,3124,11643,3121,11643,2904,11646,2907,11646,3061,11646,3053,11648,3050,11648,2913,11648,2987,11651,2993,11651,3127,11651,3007,11654,3001,11654,2904,11654,3007,11657,3016,11657,3058,11657,2950,11660,2938,11660,2918,11660,3116,11663,3121,11663,3127,11663,2933,11666,2930,11666,3061,11666,2901,11666,3058,11668,3056,11668,2924,11668,2961,11671,2967,11671,3130,11671,3113,11674,3104,11674,2901,11674,2936,11677,2941,11677,3058,11677,3056,11680,3050,11680,2927,11680,3024,11683,3036,11683,3133,11683,2964,11686,2961,11686,2901,11686,3033,11688,3036,11688,3067,11688,2924,11688,2927,11691,2930,11691,3127,11694,3130,11694,3133,11694,2907,11697,2910,11697,3058,11697,3047,11700,3050,11700,3073,11700,2930,11700,2961,11703,2964,11703,3130,11703,3073,11706,3064,11706,2901,11706,2973,11708,2978,11708,3070,11708,3001,11711,2993,11711,2933,11711,3070,11714,3078,11714,3127,11714,2956,11717,2950,11717,2904,11717,3050,11720,3047,11720,3070,11720,2933,11720,2950,11723,2956,11723,2950,11723,3130,11726,3133,11726,2904,11726,2910,11728,2913,11728,3073,11731,3076,11731,2933,11731,2978,11734,2987,11734,3133,11734,3021,11737,3016,11737,2901,11737,2998,11740,3007,11740,3013e" filled="f" stroked="t" strokeweight=".48pt" strokecolor="#696B6D">
                <v:path arrowok="t"/>
              </v:shape>
            </v:group>
            <v:group style="position:absolute;left:6342;top:1155;width:69;height:2" coordorigin="6342,1155" coordsize="69,2">
              <v:shape style="position:absolute;left:6342;top:1155;width:69;height:2" coordorigin="6342,1155" coordsize="69,0" path="m6342,1155l6410,1155,6410,1155e" filled="f" stroked="t" strokeweight=".48pt" strokecolor="#6E6F72">
                <v:path arrowok="t"/>
              </v:shape>
            </v:group>
            <v:group style="position:absolute;left:6371;top:1155;width:10;height:2" coordorigin="6371,1155" coordsize="10,2">
              <v:shape style="position:absolute;left:6371;top:1155;width:10;height:2" coordorigin="6371,1155" coordsize="10,0" path="m6371,1155l6381,1155e" filled="f" stroked="t" strokeweight="3.429pt" strokecolor="#6E6F72">
                <v:path arrowok="t"/>
              </v:shape>
            </v:group>
            <v:group style="position:absolute;left:6405;top:758;width:69;height:2" coordorigin="6405,758" coordsize="69,2">
              <v:shape style="position:absolute;left:6405;top:758;width:69;height:2" coordorigin="6405,758" coordsize="69,0" path="m6405,758l6473,758,6473,758e" filled="f" stroked="t" strokeweight=".48pt" strokecolor="#6E6F72">
                <v:path arrowok="t"/>
              </v:shape>
            </v:group>
            <v:group style="position:absolute;left:6434;top:758;width:10;height:2" coordorigin="6434,758" coordsize="10,2">
              <v:shape style="position:absolute;left:6434;top:758;width:10;height:2" coordorigin="6434,758" coordsize="10,0" path="m6434,758l6444,758e" filled="f" stroked="t" strokeweight="3.43pt" strokecolor="#6E6F72">
                <v:path arrowok="t"/>
              </v:shape>
            </v:group>
            <v:group style="position:absolute;left:6465;top:832;width:69;height:2" coordorigin="6465,832" coordsize="69,2">
              <v:shape style="position:absolute;left:6465;top:832;width:69;height:2" coordorigin="6465,832" coordsize="69,0" path="m6465,832l6533,832,6533,832e" filled="f" stroked="t" strokeweight=".48pt" strokecolor="#6E6F72">
                <v:path arrowok="t"/>
              </v:shape>
            </v:group>
            <v:group style="position:absolute;left:6494;top:832;width:10;height:2" coordorigin="6494,832" coordsize="10,2">
              <v:shape style="position:absolute;left:6494;top:832;width:10;height:2" coordorigin="6494,832" coordsize="10,0" path="m6494,832l6504,832e" filled="f" stroked="t" strokeweight="3.429pt" strokecolor="#6E6F72">
                <v:path arrowok="t"/>
              </v:shape>
            </v:group>
            <v:group style="position:absolute;left:6528;top:992;width:69;height:2" coordorigin="6528,992" coordsize="69,2">
              <v:shape style="position:absolute;left:6528;top:992;width:69;height:2" coordorigin="6528,992" coordsize="69,0" path="m6528,992l6596,992,6596,992e" filled="f" stroked="t" strokeweight=".48pt" strokecolor="#6E6F72">
                <v:path arrowok="t"/>
              </v:shape>
            </v:group>
            <v:group style="position:absolute;left:6557;top:992;width:10;height:2" coordorigin="6557,992" coordsize="10,2">
              <v:shape style="position:absolute;left:6557;top:992;width:10;height:2" coordorigin="6557,992" coordsize="10,0" path="m6557,992l6567,992e" filled="f" stroked="t" strokeweight="3.429pt" strokecolor="#6E6F72">
                <v:path arrowok="t"/>
              </v:shape>
            </v:group>
            <v:group style="position:absolute;left:6588;top:921;width:69;height:2" coordorigin="6588,921" coordsize="69,2">
              <v:shape style="position:absolute;left:6588;top:921;width:69;height:2" coordorigin="6588,921" coordsize="69,0" path="m6588,921l6656,921,6656,921e" filled="f" stroked="t" strokeweight=".48pt" strokecolor="#6E6F72">
                <v:path arrowok="t"/>
              </v:shape>
            </v:group>
            <v:group style="position:absolute;left:6617;top:921;width:10;height:2" coordorigin="6617,921" coordsize="10,2">
              <v:shape style="position:absolute;left:6617;top:921;width:10;height:2" coordorigin="6617,921" coordsize="10,0" path="m6617,921l6627,921e" filled="f" stroked="t" strokeweight="3.429pt" strokecolor="#6E6F72">
                <v:path arrowok="t"/>
              </v:shape>
            </v:group>
            <v:group style="position:absolute;left:6651;top:969;width:69;height:2" coordorigin="6651,969" coordsize="69,2">
              <v:shape style="position:absolute;left:6651;top:969;width:69;height:2" coordorigin="6651,969" coordsize="69,0" path="m6651,969l6719,969,6719,969e" filled="f" stroked="t" strokeweight=".48pt" strokecolor="#6E6F72">
                <v:path arrowok="t"/>
              </v:shape>
            </v:group>
            <v:group style="position:absolute;left:6680;top:969;width:10;height:2" coordorigin="6680,969" coordsize="10,2">
              <v:shape style="position:absolute;left:6680;top:969;width:10;height:2" coordorigin="6680,969" coordsize="10,0" path="m6680,969l6690,969e" filled="f" stroked="t" strokeweight="3.429pt" strokecolor="#6E6F72">
                <v:path arrowok="t"/>
              </v:shape>
            </v:group>
            <v:group style="position:absolute;left:6711;top:972;width:69;height:2" coordorigin="6711,972" coordsize="69,2">
              <v:shape style="position:absolute;left:6711;top:972;width:69;height:2" coordorigin="6711,972" coordsize="69,0" path="m6711,972l6779,972,6779,972e" filled="f" stroked="t" strokeweight=".48pt" strokecolor="#6E6F72">
                <v:path arrowok="t"/>
              </v:shape>
            </v:group>
            <v:group style="position:absolute;left:6740;top:972;width:10;height:2" coordorigin="6740,972" coordsize="10,2">
              <v:shape style="position:absolute;left:6740;top:972;width:10;height:2" coordorigin="6740,972" coordsize="10,0" path="m6740,972l6750,972e" filled="f" stroked="t" strokeweight="3.429pt" strokecolor="#6E6F72">
                <v:path arrowok="t"/>
              </v:shape>
            </v:group>
            <v:group style="position:absolute;left:6773;top:935;width:69;height:2" coordorigin="6773,935" coordsize="69,2">
              <v:shape style="position:absolute;left:6773;top:935;width:69;height:2" coordorigin="6773,935" coordsize="69,0" path="m6773,935l6842,935,6842,935e" filled="f" stroked="t" strokeweight=".48pt" strokecolor="#6E6F72">
                <v:path arrowok="t"/>
              </v:shape>
            </v:group>
            <v:group style="position:absolute;left:6803;top:935;width:10;height:2" coordorigin="6803,935" coordsize="10,2">
              <v:shape style="position:absolute;left:6803;top:935;width:10;height:2" coordorigin="6803,935" coordsize="10,0" path="m6803,935l6813,935e" filled="f" stroked="t" strokeweight="3.429pt" strokecolor="#6E6F72">
                <v:path arrowok="t"/>
              </v:shape>
            </v:group>
            <v:group style="position:absolute;left:6836;top:1038;width:69;height:2" coordorigin="6836,1038" coordsize="69,2">
              <v:shape style="position:absolute;left:6836;top:1038;width:69;height:2" coordorigin="6836,1038" coordsize="69,0" path="m6836,1038l6905,1038,6905,1038e" filled="f" stroked="t" strokeweight=".48pt" strokecolor="#6E6F72">
                <v:path arrowok="t"/>
              </v:shape>
            </v:group>
            <v:group style="position:absolute;left:6866;top:1038;width:10;height:2" coordorigin="6866,1038" coordsize="10,2">
              <v:shape style="position:absolute;left:6866;top:1038;width:10;height:2" coordorigin="6866,1038" coordsize="10,0" path="m6866,1038l6875,1038e" filled="f" stroked="t" strokeweight="3.429pt" strokecolor="#6E6F72">
                <v:path arrowok="t"/>
              </v:shape>
            </v:group>
            <v:group style="position:absolute;left:6896;top:1167;width:69;height:2" coordorigin="6896,1167" coordsize="69,2">
              <v:shape style="position:absolute;left:6896;top:1167;width:69;height:2" coordorigin="6896,1167" coordsize="69,0" path="m6896,1167l6965,1167,6965,1167e" filled="f" stroked="t" strokeweight=".48pt" strokecolor="#6E6F72">
                <v:path arrowok="t"/>
              </v:shape>
            </v:group>
            <v:group style="position:absolute;left:6926;top:1167;width:10;height:2" coordorigin="6926,1167" coordsize="10,2">
              <v:shape style="position:absolute;left:6926;top:1167;width:10;height:2" coordorigin="6926,1167" coordsize="10,0" path="m6926,1167l6935,1167e" filled="f" stroked="t" strokeweight="3.429pt" strokecolor="#6E6F72">
                <v:path arrowok="t"/>
              </v:shape>
            </v:group>
            <v:group style="position:absolute;left:6959;top:1195;width:69;height:2" coordorigin="6959,1195" coordsize="69,2">
              <v:shape style="position:absolute;left:6959;top:1195;width:69;height:2" coordorigin="6959,1195" coordsize="69,0" path="m6959,1195l7028,1195,7028,1195e" filled="f" stroked="t" strokeweight=".48pt" strokecolor="#6E6F72">
                <v:path arrowok="t"/>
              </v:shape>
            </v:group>
            <v:group style="position:absolute;left:6989;top:1195;width:10;height:2" coordorigin="6989,1195" coordsize="10,2">
              <v:shape style="position:absolute;left:6989;top:1195;width:10;height:2" coordorigin="6989,1195" coordsize="10,0" path="m6989,1195l6998,1195e" filled="f" stroked="t" strokeweight="3.429pt" strokecolor="#6E6F72">
                <v:path arrowok="t"/>
              </v:shape>
            </v:group>
            <v:group style="position:absolute;left:7019;top:1369;width:69;height:2" coordorigin="7019,1369" coordsize="69,2">
              <v:shape style="position:absolute;left:7019;top:1369;width:69;height:2" coordorigin="7019,1369" coordsize="69,0" path="m7019,1369l7088,1369,7088,1369e" filled="f" stroked="t" strokeweight=".48pt" strokecolor="#6E6F72">
                <v:path arrowok="t"/>
              </v:shape>
            </v:group>
            <v:group style="position:absolute;left:7049;top:1369;width:10;height:2" coordorigin="7049,1369" coordsize="10,2">
              <v:shape style="position:absolute;left:7049;top:1369;width:10;height:2" coordorigin="7049,1369" coordsize="10,0" path="m7049,1369l7058,1369e" filled="f" stroked="t" strokeweight="3.429pt" strokecolor="#6E6F72">
                <v:path arrowok="t"/>
              </v:shape>
            </v:group>
            <v:group style="position:absolute;left:7082;top:1501;width:69;height:2" coordorigin="7082,1501" coordsize="69,2">
              <v:shape style="position:absolute;left:7082;top:1501;width:69;height:2" coordorigin="7082,1501" coordsize="69,0" path="m7082,1501l7151,1501,7151,1501e" filled="f" stroked="t" strokeweight=".48pt" strokecolor="#6E6F72">
                <v:path arrowok="t"/>
              </v:shape>
            </v:group>
            <v:group style="position:absolute;left:7112;top:1501;width:10;height:2" coordorigin="7112,1501" coordsize="10,2">
              <v:shape style="position:absolute;left:7112;top:1501;width:10;height:2" coordorigin="7112,1501" coordsize="10,0" path="m7112,1501l7121,1501e" filled="f" stroked="t" strokeweight="3.429pt" strokecolor="#6E6F72">
                <v:path arrowok="t"/>
              </v:shape>
            </v:group>
            <v:group style="position:absolute;left:7142;top:1415;width:131;height:2" coordorigin="7142,1415" coordsize="131,2">
              <v:shape style="position:absolute;left:7142;top:1415;width:131;height:2" coordorigin="7142,1415" coordsize="131,0" path="m7142,1415l7274,1415e" filled="f" stroked="t" strokeweight=".48pt" strokecolor="#6E6F72">
                <v:path arrowok="t"/>
              </v:shape>
            </v:group>
            <v:group style="position:absolute;left:7172;top:1415;width:10;height:2" coordorigin="7172,1415" coordsize="10,2">
              <v:shape style="position:absolute;left:7172;top:1415;width:10;height:2" coordorigin="7172,1415" coordsize="10,0" path="m7172,1415l7181,1415e" filled="f" stroked="t" strokeweight="3.429pt" strokecolor="#6E6F72">
                <v:path arrowok="t"/>
              </v:shape>
            </v:group>
            <v:group style="position:absolute;left:7234;top:1415;width:10;height:2" coordorigin="7234,1415" coordsize="10,2">
              <v:shape style="position:absolute;left:7234;top:1415;width:10;height:2" coordorigin="7234,1415" coordsize="10,0" path="m7234,1415l7244,1415e" filled="f" stroked="t" strokeweight="3.429pt" strokecolor="#6E6F72">
                <v:path arrowok="t"/>
              </v:shape>
            </v:group>
            <v:group style="position:absolute;left:7265;top:1615;width:69;height:2" coordorigin="7265,1615" coordsize="69,2">
              <v:shape style="position:absolute;left:7265;top:1615;width:69;height:2" coordorigin="7265,1615" coordsize="69,0" path="m7265,1615l7334,1615,7334,1615e" filled="f" stroked="t" strokeweight=".48pt" strokecolor="#6E6F72">
                <v:path arrowok="t"/>
              </v:shape>
            </v:group>
            <v:group style="position:absolute;left:7295;top:1615;width:10;height:2" coordorigin="7295,1615" coordsize="10,2">
              <v:shape style="position:absolute;left:7295;top:1615;width:10;height:2" coordorigin="7295,1615" coordsize="10,0" path="m7295,1615l7304,1615e" filled="f" stroked="t" strokeweight="3.429pt" strokecolor="#6E6F72">
                <v:path arrowok="t"/>
              </v:shape>
            </v:group>
            <v:group style="position:absolute;left:7328;top:1772;width:69;height:2" coordorigin="7328,1772" coordsize="69,2">
              <v:shape style="position:absolute;left:7328;top:1772;width:69;height:2" coordorigin="7328,1772" coordsize="69,0" path="m7328,1772l7396,1772,7396,1772e" filled="f" stroked="t" strokeweight=".48pt" strokecolor="#6E6F72">
                <v:path arrowok="t"/>
              </v:shape>
            </v:group>
            <v:group style="position:absolute;left:7357;top:1772;width:10;height:2" coordorigin="7357,1772" coordsize="10,2">
              <v:shape style="position:absolute;left:7357;top:1772;width:10;height:2" coordorigin="7357,1772" coordsize="10,0" path="m7357,1772l7367,1772e" filled="f" stroked="t" strokeweight="3.43pt" strokecolor="#6E6F72">
                <v:path arrowok="t"/>
              </v:shape>
            </v:group>
            <v:group style="position:absolute;left:7388;top:1692;width:69;height:2" coordorigin="7388,1692" coordsize="69,2">
              <v:shape style="position:absolute;left:7388;top:1692;width:69;height:2" coordorigin="7388,1692" coordsize="69,0" path="m7388,1692l7456,1692,7456,1692e" filled="f" stroked="t" strokeweight=".48pt" strokecolor="#6E6F72">
                <v:path arrowok="t"/>
              </v:shape>
            </v:group>
            <v:group style="position:absolute;left:7417;top:1692;width:10;height:2" coordorigin="7417,1692" coordsize="10,2">
              <v:shape style="position:absolute;left:7417;top:1692;width:10;height:2" coordorigin="7417,1692" coordsize="10,0" path="m7417,1692l7427,1692e" filled="f" stroked="t" strokeweight="3.429pt" strokecolor="#6E6F72">
                <v:path arrowok="t"/>
              </v:shape>
            </v:group>
            <v:group style="position:absolute;left:7451;top:1804;width:69;height:2" coordorigin="7451,1804" coordsize="69,2">
              <v:shape style="position:absolute;left:7451;top:1804;width:69;height:2" coordorigin="7451,1804" coordsize="69,0" path="m7451,1804l7519,1804,7519,1804e" filled="f" stroked="t" strokeweight=".48pt" strokecolor="#6E6F72">
                <v:path arrowok="t"/>
              </v:shape>
            </v:group>
            <v:group style="position:absolute;left:7480;top:1804;width:10;height:2" coordorigin="7480,1804" coordsize="10,2">
              <v:shape style="position:absolute;left:7480;top:1804;width:10;height:2" coordorigin="7480,1804" coordsize="10,0" path="m7480,1804l7490,1804e" filled="f" stroked="t" strokeweight="3.429pt" strokecolor="#6E6F72">
                <v:path arrowok="t"/>
              </v:shape>
            </v:group>
            <v:group style="position:absolute;left:7511;top:1947;width:69;height:2" coordorigin="7511,1947" coordsize="69,2">
              <v:shape style="position:absolute;left:7511;top:1947;width:69;height:2" coordorigin="7511,1947" coordsize="69,0" path="m7511,1947l7579,1947,7579,1947e" filled="f" stroked="t" strokeweight=".48pt" strokecolor="#6E6F72">
                <v:path arrowok="t"/>
              </v:shape>
            </v:group>
            <v:group style="position:absolute;left:7540;top:1947;width:10;height:2" coordorigin="7540,1947" coordsize="10,2">
              <v:shape style="position:absolute;left:7540;top:1947;width:10;height:2" coordorigin="7540,1947" coordsize="10,0" path="m7540,1947l7550,1947e" filled="f" stroked="t" strokeweight="3.429pt" strokecolor="#6E6F72">
                <v:path arrowok="t"/>
              </v:shape>
            </v:group>
            <v:group style="position:absolute;left:7574;top:2004;width:69;height:2" coordorigin="7574,2004" coordsize="69,2">
              <v:shape style="position:absolute;left:7574;top:2004;width:69;height:2" coordorigin="7574,2004" coordsize="69,0" path="m7574,2004l7642,2004,7642,2004e" filled="f" stroked="t" strokeweight=".48pt" strokecolor="#6E6F72">
                <v:path arrowok="t"/>
              </v:shape>
            </v:group>
            <v:group style="position:absolute;left:7603;top:2004;width:10;height:2" coordorigin="7603,2004" coordsize="10,2">
              <v:shape style="position:absolute;left:7603;top:2004;width:10;height:2" coordorigin="7603,2004" coordsize="10,0" path="m7603,2004l7613,2004e" filled="f" stroked="t" strokeweight="3.429pt" strokecolor="#6E6F72">
                <v:path arrowok="t"/>
              </v:shape>
            </v:group>
            <v:group style="position:absolute;left:7634;top:2038;width:69;height:2" coordorigin="7634,2038" coordsize="69,2">
              <v:shape style="position:absolute;left:7634;top:2038;width:69;height:2" coordorigin="7634,2038" coordsize="69,0" path="m7634,2038l7702,2038,7702,2038e" filled="f" stroked="t" strokeweight=".48pt" strokecolor="#6E6F72">
                <v:path arrowok="t"/>
              </v:shape>
            </v:group>
            <v:group style="position:absolute;left:7663;top:2038;width:10;height:2" coordorigin="7663,2038" coordsize="10,2">
              <v:shape style="position:absolute;left:7663;top:2038;width:10;height:2" coordorigin="7663,2038" coordsize="10,0" path="m7663,2038l7673,2038e" filled="f" stroked="t" strokeweight="3.429pt" strokecolor="#6E6F72">
                <v:path arrowok="t"/>
              </v:shape>
            </v:group>
            <v:group style="position:absolute;left:7697;top:2118;width:69;height:2" coordorigin="7697,2118" coordsize="69,2">
              <v:shape style="position:absolute;left:7697;top:2118;width:69;height:2" coordorigin="7697,2118" coordsize="69,0" path="m7697,2118l7765,2118,7765,2118e" filled="f" stroked="t" strokeweight=".48pt" strokecolor="#6E6F72">
                <v:path arrowok="t"/>
              </v:shape>
            </v:group>
            <v:group style="position:absolute;left:7726;top:2118;width:10;height:2" coordorigin="7726,2118" coordsize="10,2">
              <v:shape style="position:absolute;left:7726;top:2118;width:10;height:2" coordorigin="7726,2118" coordsize="10,0" path="m7726,2118l7736,2118e" filled="f" stroked="t" strokeweight="3.43pt" strokecolor="#6E6F72">
                <v:path arrowok="t"/>
              </v:shape>
            </v:group>
            <v:group style="position:absolute;left:7759;top:2258;width:69;height:2" coordorigin="7759,2258" coordsize="69,2">
              <v:shape style="position:absolute;left:7759;top:2258;width:69;height:2" coordorigin="7759,2258" coordsize="69,0" path="m7759,2258l7828,2258,7828,2258e" filled="f" stroked="t" strokeweight=".48pt" strokecolor="#6E6F72">
                <v:path arrowok="t"/>
              </v:shape>
            </v:group>
            <v:group style="position:absolute;left:7789;top:2258;width:10;height:2" coordorigin="7789,2258" coordsize="10,2">
              <v:shape style="position:absolute;left:7789;top:2258;width:10;height:2" coordorigin="7789,2258" coordsize="10,0" path="m7789,2258l7799,2258e" filled="f" stroked="t" strokeweight="3.429pt" strokecolor="#6E6F72">
                <v:path arrowok="t"/>
              </v:shape>
            </v:group>
            <v:group style="position:absolute;left:7819;top:2315;width:69;height:2" coordorigin="7819,2315" coordsize="69,2">
              <v:shape style="position:absolute;left:7819;top:2315;width:69;height:2" coordorigin="7819,2315" coordsize="69,0" path="m7819,2315l7888,2315,7888,2315e" filled="f" stroked="t" strokeweight=".48pt" strokecolor="#6E6F72">
                <v:path arrowok="t"/>
              </v:shape>
            </v:group>
            <v:group style="position:absolute;left:7849;top:2315;width:10;height:2" coordorigin="7849,2315" coordsize="10,2">
              <v:shape style="position:absolute;left:7849;top:2315;width:10;height:2" coordorigin="7849,2315" coordsize="10,0" path="m7849,2315l7859,2315e" filled="f" stroked="t" strokeweight="3.429pt" strokecolor="#6E6F72">
                <v:path arrowok="t"/>
              </v:shape>
            </v:group>
            <v:group style="position:absolute;left:7882;top:2347;width:69;height:2" coordorigin="7882,2347" coordsize="69,2">
              <v:shape style="position:absolute;left:7882;top:2347;width:69;height:2" coordorigin="7882,2347" coordsize="69,0" path="m7882,2347l7951,2347,7951,2347e" filled="f" stroked="t" strokeweight=".48pt" strokecolor="#6E6F72">
                <v:path arrowok="t"/>
              </v:shape>
            </v:group>
            <v:group style="position:absolute;left:7912;top:2347;width:10;height:2" coordorigin="7912,2347" coordsize="10,2">
              <v:shape style="position:absolute;left:7912;top:2347;width:10;height:2" coordorigin="7912,2347" coordsize="10,0" path="m7912,2347l7921,2347e" filled="f" stroked="t" strokeweight="3.429pt" strokecolor="#6E6F72">
                <v:path arrowok="t"/>
              </v:shape>
            </v:group>
            <v:group style="position:absolute;left:7942;top:2447;width:69;height:2" coordorigin="7942,2447" coordsize="69,2">
              <v:shape style="position:absolute;left:7942;top:2447;width:69;height:2" coordorigin="7942,2447" coordsize="69,0" path="m7942,2447l8011,2447,8011,2447e" filled="f" stroked="t" strokeweight=".48pt" strokecolor="#6E6F72">
                <v:path arrowok="t"/>
              </v:shape>
            </v:group>
            <v:group style="position:absolute;left:7972;top:2447;width:10;height:2" coordorigin="7972,2447" coordsize="10,2">
              <v:shape style="position:absolute;left:7972;top:2447;width:10;height:2" coordorigin="7972,2447" coordsize="10,0" path="m7972,2447l7981,2447e" filled="f" stroked="t" strokeweight="3.429pt" strokecolor="#6E6F72">
                <v:path arrowok="t"/>
              </v:shape>
            </v:group>
            <v:group style="position:absolute;left:8005;top:2475;width:69;height:2" coordorigin="8005,2475" coordsize="69,2">
              <v:shape style="position:absolute;left:8005;top:2475;width:69;height:2" coordorigin="8005,2475" coordsize="69,0" path="m8005,2475l8074,2475,8074,2475e" filled="f" stroked="t" strokeweight=".48pt" strokecolor="#6E6F72">
                <v:path arrowok="t"/>
              </v:shape>
            </v:group>
            <v:group style="position:absolute;left:8035;top:2475;width:10;height:2" coordorigin="8035,2475" coordsize="10,2">
              <v:shape style="position:absolute;left:8035;top:2475;width:10;height:2" coordorigin="8035,2475" coordsize="10,0" path="m8035,2475l8044,2475e" filled="f" stroked="t" strokeweight="3.429pt" strokecolor="#6E6F72">
                <v:path arrowok="t"/>
              </v:shape>
            </v:group>
            <v:group style="position:absolute;left:8065;top:2521;width:69;height:2" coordorigin="8065,2521" coordsize="69,2">
              <v:shape style="position:absolute;left:8065;top:2521;width:69;height:2" coordorigin="8065,2521" coordsize="69,0" path="m8065,2521l8134,2521,8134,2521e" filled="f" stroked="t" strokeweight=".48pt" strokecolor="#6E6F72">
                <v:path arrowok="t"/>
              </v:shape>
            </v:group>
            <v:group style="position:absolute;left:8095;top:2521;width:10;height:2" coordorigin="8095,2521" coordsize="10,2">
              <v:shape style="position:absolute;left:8095;top:2521;width:10;height:2" coordorigin="8095,2521" coordsize="10,0" path="m8095,2521l8104,2521e" filled="f" stroked="t" strokeweight="3.429pt" strokecolor="#6E6F72">
                <v:path arrowok="t"/>
              </v:shape>
            </v:group>
            <v:group style="position:absolute;left:8128;top:2552;width:69;height:2" coordorigin="8128,2552" coordsize="69,2">
              <v:shape style="position:absolute;left:8128;top:2552;width:69;height:2" coordorigin="8128,2552" coordsize="69,0" path="m8128,2552l8197,2552,8197,2552e" filled="f" stroked="t" strokeweight=".48pt" strokecolor="#6E6F72">
                <v:path arrowok="t"/>
              </v:shape>
            </v:group>
            <v:group style="position:absolute;left:8158;top:2552;width:10;height:2" coordorigin="8158,2552" coordsize="10,2">
              <v:shape style="position:absolute;left:8158;top:2552;width:10;height:2" coordorigin="8158,2552" coordsize="10,0" path="m8158,2552l8167,2552e" filled="f" stroked="t" strokeweight="3.429pt" strokecolor="#6E6F72">
                <v:path arrowok="t"/>
              </v:shape>
            </v:group>
            <v:group style="position:absolute;left:8188;top:2630;width:69;height:2" coordorigin="8188,2630" coordsize="69,2">
              <v:shape style="position:absolute;left:8188;top:2630;width:69;height:2" coordorigin="8188,2630" coordsize="69,0" path="m8188,2630l8257,2630,8257,2630e" filled="f" stroked="t" strokeweight=".48pt" strokecolor="#6E6F72">
                <v:path arrowok="t"/>
              </v:shape>
            </v:group>
            <v:group style="position:absolute;left:8218;top:2630;width:10;height:2" coordorigin="8218,2630" coordsize="10,2">
              <v:shape style="position:absolute;left:8218;top:2630;width:10;height:2" coordorigin="8218,2630" coordsize="10,0" path="m8218,2630l8227,2630e" filled="f" stroked="t" strokeweight="3.429pt" strokecolor="#6E6F72">
                <v:path arrowok="t"/>
              </v:shape>
            </v:group>
            <v:group style="position:absolute;left:8251;top:2675;width:69;height:2" coordorigin="8251,2675" coordsize="69,2">
              <v:shape style="position:absolute;left:8251;top:2675;width:69;height:2" coordorigin="8251,2675" coordsize="69,0" path="m8251,2675l8320,2675,8320,2675e" filled="f" stroked="t" strokeweight=".48pt" strokecolor="#6E6F72">
                <v:path arrowok="t"/>
              </v:shape>
            </v:group>
            <v:group style="position:absolute;left:8280;top:2675;width:10;height:2" coordorigin="8280,2675" coordsize="10,2">
              <v:shape style="position:absolute;left:8280;top:2675;width:10;height:2" coordorigin="8280,2675" coordsize="10,0" path="m8280,2675l8290,2675e" filled="f" stroked="t" strokeweight="3.429pt" strokecolor="#6E6F72">
                <v:path arrowok="t"/>
              </v:shape>
            </v:group>
            <v:group style="position:absolute;left:8311;top:2690;width:69;height:2" coordorigin="8311,2690" coordsize="69,2">
              <v:shape style="position:absolute;left:8311;top:2690;width:69;height:2" coordorigin="8311,2690" coordsize="69,0" path="m8311,2690l8380,2690,8380,2690e" filled="f" stroked="t" strokeweight=".48pt" strokecolor="#6E6F72">
                <v:path arrowok="t"/>
              </v:shape>
            </v:group>
            <v:group style="position:absolute;left:8340;top:2690;width:10;height:2" coordorigin="8340,2690" coordsize="10,2">
              <v:shape style="position:absolute;left:8340;top:2690;width:10;height:2" coordorigin="8340,2690" coordsize="10,0" path="m8340,2690l8350,2690e" filled="f" stroked="t" strokeweight="3.43pt" strokecolor="#6E6F72">
                <v:path arrowok="t"/>
              </v:shape>
            </v:group>
            <v:group style="position:absolute;left:8374;top:2707;width:69;height:2" coordorigin="8374,2707" coordsize="69,2">
              <v:shape style="position:absolute;left:8374;top:2707;width:69;height:2" coordorigin="8374,2707" coordsize="69,0" path="m8374,2707l8442,2707,8442,2707e" filled="f" stroked="t" strokeweight=".48pt" strokecolor="#6E6F72">
                <v:path arrowok="t"/>
              </v:shape>
            </v:group>
            <v:group style="position:absolute;left:8403;top:2707;width:10;height:2" coordorigin="8403,2707" coordsize="10,2">
              <v:shape style="position:absolute;left:8403;top:2707;width:10;height:2" coordorigin="8403,2707" coordsize="10,0" path="m8403,2707l8413,2707e" filled="f" stroked="t" strokeweight="3.43pt" strokecolor="#6E6F72">
                <v:path arrowok="t"/>
              </v:shape>
            </v:group>
            <v:group style="position:absolute;left:8434;top:2792;width:69;height:2" coordorigin="8434,2792" coordsize="69,2">
              <v:shape style="position:absolute;left:8434;top:2792;width:69;height:2" coordorigin="8434,2792" coordsize="69,0" path="m8434,2792l8502,2792,8502,2792e" filled="f" stroked="t" strokeweight=".48pt" strokecolor="#6E6F72">
                <v:path arrowok="t"/>
              </v:shape>
            </v:group>
            <v:group style="position:absolute;left:8463;top:2792;width:10;height:2" coordorigin="8463,2792" coordsize="10,2">
              <v:shape style="position:absolute;left:8463;top:2792;width:10;height:2" coordorigin="8463,2792" coordsize="10,0" path="m8463,2792l8473,2792e" filled="f" stroked="t" strokeweight="3.429pt" strokecolor="#6E6F72">
                <v:path arrowok="t"/>
              </v:shape>
            </v:group>
            <v:group style="position:absolute;left:8497;top:2818;width:129;height:2" coordorigin="8497,2818" coordsize="129,2">
              <v:shape style="position:absolute;left:8497;top:2818;width:129;height:2" coordorigin="8497,2818" coordsize="129,0" path="m8497,2818l8625,2818e" filled="f" stroked="t" strokeweight=".48pt" strokecolor="#6E6F72">
                <v:path arrowok="t"/>
              </v:shape>
            </v:group>
            <v:group style="position:absolute;left:8526;top:2818;width:10;height:2" coordorigin="8526,2818" coordsize="10,2">
              <v:shape style="position:absolute;left:8526;top:2818;width:10;height:2" coordorigin="8526,2818" coordsize="10,0" path="m8526,2818l8536,2818e" filled="f" stroked="t" strokeweight="3.43pt" strokecolor="#6E6F72">
                <v:path arrowok="t"/>
              </v:shape>
            </v:group>
            <v:group style="position:absolute;left:8586;top:2818;width:10;height:2" coordorigin="8586,2818" coordsize="10,2">
              <v:shape style="position:absolute;left:8586;top:2818;width:10;height:2" coordorigin="8586,2818" coordsize="10,0" path="m8586,2818l8596,2818e" filled="f" stroked="t" strokeweight="3.43pt" strokecolor="#6E6F72">
                <v:path arrowok="t"/>
              </v:shape>
            </v:group>
            <v:group style="position:absolute;left:8620;top:2801;width:69;height:2" coordorigin="8620,2801" coordsize="69,2">
              <v:shape style="position:absolute;left:8620;top:2801;width:69;height:2" coordorigin="8620,2801" coordsize="69,0" path="m8620,2801l8688,2801,8688,2801e" filled="f" stroked="t" strokeweight=".48pt" strokecolor="#6E6F72">
                <v:path arrowok="t"/>
              </v:shape>
            </v:group>
            <v:group style="position:absolute;left:8649;top:2801;width:10;height:2" coordorigin="8649,2801" coordsize="10,2">
              <v:shape style="position:absolute;left:8649;top:2801;width:10;height:2" coordorigin="8649,2801" coordsize="10,0" path="m8649,2801l8659,2801e" filled="f" stroked="t" strokeweight="3.429pt" strokecolor="#6E6F72">
                <v:path arrowok="t"/>
              </v:shape>
            </v:group>
            <v:group style="position:absolute;left:8683;top:2798;width:69;height:2" coordorigin="8683,2798" coordsize="69,2">
              <v:shape style="position:absolute;left:8683;top:2798;width:69;height:2" coordorigin="8683,2798" coordsize="69,0" path="m8683,2798l8751,2798,8751,2798e" filled="f" stroked="t" strokeweight=".48pt" strokecolor="#6E6F72">
                <v:path arrowok="t"/>
              </v:shape>
            </v:group>
            <v:group style="position:absolute;left:8712;top:2798;width:10;height:2" coordorigin="8712,2798" coordsize="10,2">
              <v:shape style="position:absolute;left:8712;top:2798;width:10;height:2" coordorigin="8712,2798" coordsize="10,0" path="m8712,2798l8722,2798e" filled="f" stroked="t" strokeweight="3.429pt" strokecolor="#6E6F72">
                <v:path arrowok="t"/>
              </v:shape>
            </v:group>
            <v:group style="position:absolute;left:8743;top:2815;width:69;height:2" coordorigin="8743,2815" coordsize="69,2">
              <v:shape style="position:absolute;left:8743;top:2815;width:69;height:2" coordorigin="8743,2815" coordsize="69,0" path="m8743,2815l8811,2815,8811,2815e" filled="f" stroked="t" strokeweight=".48pt" strokecolor="#6E6F72">
                <v:path arrowok="t"/>
              </v:shape>
            </v:group>
            <v:group style="position:absolute;left:8772;top:2815;width:10;height:2" coordorigin="8772,2815" coordsize="10,2">
              <v:shape style="position:absolute;left:8772;top:2815;width:10;height:2" coordorigin="8772,2815" coordsize="10,0" path="m8772,2815l8782,2815e" filled="f" stroked="t" strokeweight="3.429pt" strokecolor="#6E6F72">
                <v:path arrowok="t"/>
              </v:shape>
            </v:group>
            <v:group style="position:absolute;left:8805;top:2821;width:69;height:2" coordorigin="8805,2821" coordsize="69,2">
              <v:shape style="position:absolute;left:8805;top:2821;width:69;height:2" coordorigin="8805,2821" coordsize="69,0" path="m8805,2821l8874,2821,8874,2821e" filled="f" stroked="t" strokeweight=".48pt" strokecolor="#6E6F72">
                <v:path arrowok="t"/>
              </v:shape>
            </v:group>
            <v:group style="position:absolute;left:8835;top:2821;width:10;height:2" coordorigin="8835,2821" coordsize="10,2">
              <v:shape style="position:absolute;left:8835;top:2821;width:10;height:2" coordorigin="8835,2821" coordsize="10,0" path="m8835,2821l8844,2821e" filled="f" stroked="t" strokeweight="3.429pt" strokecolor="#6E6F72">
                <v:path arrowok="t"/>
              </v:shape>
            </v:group>
            <v:group style="position:absolute;left:8865;top:2795;width:131;height:2" coordorigin="8865,2795" coordsize="131,2">
              <v:shape style="position:absolute;left:8865;top:2795;width:131;height:2" coordorigin="8865,2795" coordsize="131,0" path="m8865,2795l8997,2795e" filled="f" stroked="t" strokeweight=".48pt" strokecolor="#6E6F72">
                <v:path arrowok="t"/>
              </v:shape>
            </v:group>
            <v:group style="position:absolute;left:8895;top:2795;width:10;height:2" coordorigin="8895,2795" coordsize="10,2">
              <v:shape style="position:absolute;left:8895;top:2795;width:10;height:2" coordorigin="8895,2795" coordsize="10,0" path="m8895,2795l8904,2795e" filled="f" stroked="t" strokeweight="3.429pt" strokecolor="#6E6F72">
                <v:path arrowok="t"/>
              </v:shape>
            </v:group>
            <v:group style="position:absolute;left:8958;top:2795;width:10;height:2" coordorigin="8958,2795" coordsize="10,2">
              <v:shape style="position:absolute;left:8958;top:2795;width:10;height:2" coordorigin="8958,2795" coordsize="10,0" path="m8958,2795l8967,2795e" filled="f" stroked="t" strokeweight="3.429pt" strokecolor="#6E6F72">
                <v:path arrowok="t"/>
              </v:shape>
            </v:group>
            <v:group style="position:absolute;left:8988;top:2801;width:69;height:2" coordorigin="8988,2801" coordsize="69,2">
              <v:shape style="position:absolute;left:8988;top:2801;width:69;height:2" coordorigin="8988,2801" coordsize="69,0" path="m8988,2801l9057,2801,9057,2801e" filled="f" stroked="t" strokeweight=".48pt" strokecolor="#6E6F72">
                <v:path arrowok="t"/>
              </v:shape>
            </v:group>
            <v:group style="position:absolute;left:9018;top:2801;width:10;height:2" coordorigin="9018,2801" coordsize="10,2">
              <v:shape style="position:absolute;left:9018;top:2801;width:10;height:2" coordorigin="9018,2801" coordsize="10,0" path="m9018,2801l9027,2801e" filled="f" stroked="t" strokeweight="3.429pt" strokecolor="#6E6F72">
                <v:path arrowok="t"/>
              </v:shape>
            </v:group>
            <v:group style="position:absolute;left:9051;top:2795;width:69;height:2" coordorigin="9051,2795" coordsize="69,2">
              <v:shape style="position:absolute;left:9051;top:2795;width:69;height:2" coordorigin="9051,2795" coordsize="69,0" path="m9051,2795l9120,2795,9120,2795e" filled="f" stroked="t" strokeweight=".48pt" strokecolor="#6E6F72">
                <v:path arrowok="t"/>
              </v:shape>
            </v:group>
            <v:group style="position:absolute;left:9081;top:2795;width:10;height:2" coordorigin="9081,2795" coordsize="10,2">
              <v:shape style="position:absolute;left:9081;top:2795;width:10;height:2" coordorigin="9081,2795" coordsize="10,0" path="m9081,2795l9090,2795e" filled="f" stroked="t" strokeweight="3.429pt" strokecolor="#6E6F72">
                <v:path arrowok="t"/>
              </v:shape>
            </v:group>
            <v:group style="position:absolute;left:9111;top:2818;width:69;height:2" coordorigin="9111,2818" coordsize="69,2">
              <v:shape style="position:absolute;left:9111;top:2818;width:69;height:2" coordorigin="9111,2818" coordsize="69,0" path="m9111,2818l9180,2818,9180,2818e" filled="f" stroked="t" strokeweight=".48pt" strokecolor="#6E6F72">
                <v:path arrowok="t"/>
              </v:shape>
            </v:group>
            <v:group style="position:absolute;left:9141;top:2818;width:10;height:2" coordorigin="9141,2818" coordsize="10,2">
              <v:shape style="position:absolute;left:9141;top:2818;width:10;height:2" coordorigin="9141,2818" coordsize="10,0" path="m9141,2818l9150,2818e" filled="f" stroked="t" strokeweight="3.43pt" strokecolor="#6E6F72">
                <v:path arrowok="t"/>
              </v:shape>
            </v:group>
            <v:group style="position:absolute;left:9174;top:2864;width:69;height:2" coordorigin="9174,2864" coordsize="69,2">
              <v:shape style="position:absolute;left:9174;top:2864;width:69;height:2" coordorigin="9174,2864" coordsize="69,0" path="m9174,2864l9243,2864,9243,2864e" filled="f" stroked="t" strokeweight=".48pt" strokecolor="#6E6F72">
                <v:path arrowok="t"/>
              </v:shape>
            </v:group>
            <v:group style="position:absolute;left:9204;top:2864;width:10;height:2" coordorigin="9204,2864" coordsize="10,2">
              <v:shape style="position:absolute;left:9204;top:2864;width:10;height:2" coordorigin="9204,2864" coordsize="10,0" path="m9204,2864l9213,2864e" filled="f" stroked="t" strokeweight="3.43pt" strokecolor="#6E6F72">
                <v:path arrowok="t"/>
              </v:shape>
            </v:group>
            <v:group style="position:absolute;left:9234;top:2878;width:69;height:2" coordorigin="9234,2878" coordsize="69,2">
              <v:shape style="position:absolute;left:9234;top:2878;width:69;height:2" coordorigin="9234,2878" coordsize="69,0" path="m9234,2878l9303,2878,9303,2878e" filled="f" stroked="t" strokeweight=".48pt" strokecolor="#6E6F72">
                <v:path arrowok="t"/>
              </v:shape>
            </v:group>
            <v:group style="position:absolute;left:9264;top:2878;width:10;height:2" coordorigin="9264,2878" coordsize="10,2">
              <v:shape style="position:absolute;left:9264;top:2878;width:10;height:2" coordorigin="9264,2878" coordsize="10,0" path="m9264,2878l9273,2878e" filled="f" stroked="t" strokeweight="3.429pt" strokecolor="#6E6F72">
                <v:path arrowok="t"/>
              </v:shape>
            </v:group>
            <v:group style="position:absolute;left:9297;top:2873;width:69;height:2" coordorigin="9297,2873" coordsize="69,2">
              <v:shape style="position:absolute;left:9297;top:2873;width:69;height:2" coordorigin="9297,2873" coordsize="69,0" path="m9297,2873l9365,2873,9365,2873e" filled="f" stroked="t" strokeweight=".48pt" strokecolor="#6E6F72">
                <v:path arrowok="t"/>
              </v:shape>
            </v:group>
            <v:group style="position:absolute;left:9326;top:2872;width:10;height:2" coordorigin="9326,2872" coordsize="10,2">
              <v:shape style="position:absolute;left:9326;top:2872;width:10;height:2" coordorigin="9326,2872" coordsize="10,0" path="m9326,2872l9336,2872e" filled="f" stroked="t" strokeweight="3.429pt" strokecolor="#6E6F72">
                <v:path arrowok="t"/>
              </v:shape>
            </v:group>
            <v:group style="position:absolute;left:9357;top:2858;width:69;height:2" coordorigin="9357,2858" coordsize="69,2">
              <v:shape style="position:absolute;left:9357;top:2858;width:69;height:2" coordorigin="9357,2858" coordsize="69,0" path="m9357,2858l9425,2858,9425,2858e" filled="f" stroked="t" strokeweight=".48pt" strokecolor="#6E6F72">
                <v:path arrowok="t"/>
              </v:shape>
            </v:group>
            <v:group style="position:absolute;left:9386;top:2858;width:10;height:2" coordorigin="9386,2858" coordsize="10,2">
              <v:shape style="position:absolute;left:9386;top:2858;width:10;height:2" coordorigin="9386,2858" coordsize="10,0" path="m9386,2858l9396,2858e" filled="f" stroked="t" strokeweight="3.43pt" strokecolor="#6E6F72">
                <v:path arrowok="t"/>
              </v:shape>
            </v:group>
            <v:group style="position:absolute;left:9420;top:2853;width:69;height:2" coordorigin="9420,2853" coordsize="69,2">
              <v:shape style="position:absolute;left:9420;top:2853;width:69;height:2" coordorigin="9420,2853" coordsize="69,0" path="m9420,2853l9488,2853,9488,2853e" filled="f" stroked="t" strokeweight=".48pt" strokecolor="#6E6F72">
                <v:path arrowok="t"/>
              </v:shape>
            </v:group>
            <v:group style="position:absolute;left:9449;top:2853;width:10;height:2" coordorigin="9449,2853" coordsize="10,2">
              <v:shape style="position:absolute;left:9449;top:2853;width:10;height:2" coordorigin="9449,2853" coordsize="10,0" path="m9449,2853l9459,2853e" filled="f" stroked="t" strokeweight="3.428pt" strokecolor="#6E6F72">
                <v:path arrowok="t"/>
              </v:shape>
            </v:group>
            <v:group style="position:absolute;left:9480;top:2844;width:69;height:2" coordorigin="9480,2844" coordsize="69,2">
              <v:shape style="position:absolute;left:9480;top:2844;width:69;height:2" coordorigin="9480,2844" coordsize="69,0" path="m9480,2844l9548,2844,9548,2844e" filled="f" stroked="t" strokeweight=".48pt" strokecolor="#6E6F72">
                <v:path arrowok="t"/>
              </v:shape>
            </v:group>
            <v:group style="position:absolute;left:9509;top:2844;width:10;height:2" coordorigin="9509,2844" coordsize="10,2">
              <v:shape style="position:absolute;left:9509;top:2844;width:10;height:2" coordorigin="9509,2844" coordsize="10,0" path="m9509,2844l9519,2844e" filled="f" stroked="t" strokeweight="3.429pt" strokecolor="#6E6F72">
                <v:path arrowok="t"/>
              </v:shape>
            </v:group>
            <v:group style="position:absolute;left:9542;top:2838;width:69;height:2" coordorigin="9542,2838" coordsize="69,2">
              <v:shape style="position:absolute;left:9542;top:2838;width:69;height:2" coordorigin="9542,2838" coordsize="69,0" path="m9542,2838l9611,2838,9611,2838e" filled="f" stroked="t" strokeweight=".48pt" strokecolor="#6E6F72">
                <v:path arrowok="t"/>
              </v:shape>
            </v:group>
            <v:group style="position:absolute;left:9572;top:2838;width:10;height:2" coordorigin="9572,2838" coordsize="10,2">
              <v:shape style="position:absolute;left:9572;top:2838;width:10;height:2" coordorigin="9572,2838" coordsize="10,0" path="m9572,2838l9582,2838e" filled="f" stroked="t" strokeweight="3.429pt" strokecolor="#6E6F72">
                <v:path arrowok="t"/>
              </v:shape>
            </v:group>
            <v:group style="position:absolute;left:9605;top:2841;width:69;height:2" coordorigin="9605,2841" coordsize="69,2">
              <v:shape style="position:absolute;left:9605;top:2841;width:69;height:2" coordorigin="9605,2841" coordsize="69,0" path="m9605,2841l9674,2841,9674,2841e" filled="f" stroked="t" strokeweight=".48pt" strokecolor="#6E6F72">
                <v:path arrowok="t"/>
              </v:shape>
            </v:group>
            <v:group style="position:absolute;left:9635;top:2841;width:10;height:2" coordorigin="9635,2841" coordsize="10,2">
              <v:shape style="position:absolute;left:9635;top:2841;width:10;height:2" coordorigin="9635,2841" coordsize="10,0" path="m9635,2841l9644,2841e" filled="f" stroked="t" strokeweight="3.43pt" strokecolor="#6E6F72">
                <v:path arrowok="t"/>
              </v:shape>
            </v:group>
            <v:group style="position:absolute;left:9665;top:2838;width:69;height:2" coordorigin="9665,2838" coordsize="69,2">
              <v:shape style="position:absolute;left:9665;top:2838;width:69;height:2" coordorigin="9665,2838" coordsize="69,0" path="m9665,2838l9734,2838,9734,2838e" filled="f" stroked="t" strokeweight=".48pt" strokecolor="#6E6F72">
                <v:path arrowok="t"/>
              </v:shape>
            </v:group>
            <v:group style="position:absolute;left:9695;top:2838;width:10;height:2" coordorigin="9695,2838" coordsize="10,2">
              <v:shape style="position:absolute;left:9695;top:2838;width:10;height:2" coordorigin="9695,2838" coordsize="10,0" path="m9695,2838l9704,2838e" filled="f" stroked="t" strokeweight="3.429pt" strokecolor="#6E6F72">
                <v:path arrowok="t"/>
              </v:shape>
            </v:group>
            <v:group style="position:absolute;left:9728;top:2856;width:69;height:2" coordorigin="9728,2856" coordsize="69,2">
              <v:shape style="position:absolute;left:9728;top:2856;width:69;height:2" coordorigin="9728,2856" coordsize="69,0" path="m9728,2856l9797,2856,9797,2856e" filled="f" stroked="t" strokeweight=".48pt" strokecolor="#6E6F72">
                <v:path arrowok="t"/>
              </v:shape>
            </v:group>
            <v:group style="position:absolute;left:9758;top:2856;width:10;height:2" coordorigin="9758,2856" coordsize="10,2">
              <v:shape style="position:absolute;left:9758;top:2856;width:10;height:2" coordorigin="9758,2856" coordsize="10,0" path="m9758,2856l9767,2856e" filled="f" stroked="t" strokeweight="3.429pt" strokecolor="#6E6F72">
                <v:path arrowok="t"/>
              </v:shape>
            </v:group>
            <v:group style="position:absolute;left:9788;top:2833;width:69;height:2" coordorigin="9788,2833" coordsize="69,2">
              <v:shape style="position:absolute;left:9788;top:2833;width:69;height:2" coordorigin="9788,2833" coordsize="69,0" path="m9788,2833l9857,2833,9857,2833e" filled="f" stroked="t" strokeweight=".48pt" strokecolor="#6E6F72">
                <v:path arrowok="t"/>
              </v:shape>
            </v:group>
            <v:group style="position:absolute;left:9818;top:2833;width:10;height:2" coordorigin="9818,2833" coordsize="10,2">
              <v:shape style="position:absolute;left:9818;top:2833;width:10;height:2" coordorigin="9818,2833" coordsize="10,0" path="m9818,2833l9827,2833e" filled="f" stroked="t" strokeweight="3.429pt" strokecolor="#6E6F72">
                <v:path arrowok="t"/>
              </v:shape>
            </v:group>
            <v:group style="position:absolute;left:9851;top:2841;width:69;height:2" coordorigin="9851,2841" coordsize="69,2">
              <v:shape style="position:absolute;left:9851;top:2841;width:69;height:2" coordorigin="9851,2841" coordsize="69,0" path="m9851,2841l9920,2841,9920,2841e" filled="f" stroked="t" strokeweight=".48pt" strokecolor="#6E6F72">
                <v:path arrowok="t"/>
              </v:shape>
            </v:group>
            <v:group style="position:absolute;left:9881;top:2841;width:10;height:2" coordorigin="9881,2841" coordsize="10,2">
              <v:shape style="position:absolute;left:9881;top:2841;width:10;height:2" coordorigin="9881,2841" coordsize="10,0" path="m9881,2841l9890,2841e" filled="f" stroked="t" strokeweight="3.43pt" strokecolor="#6E6F72">
                <v:path arrowok="t"/>
              </v:shape>
            </v:group>
            <v:group style="position:absolute;left:9911;top:2850;width:69;height:2" coordorigin="9911,2850" coordsize="69,2">
              <v:shape style="position:absolute;left:9911;top:2850;width:69;height:2" coordorigin="9911,2850" coordsize="69,0" path="m9911,2850l9980,2850,9980,2850e" filled="f" stroked="t" strokeweight=".48pt" strokecolor="#6E6F72">
                <v:path arrowok="t"/>
              </v:shape>
            </v:group>
            <v:group style="position:absolute;left:9941;top:2850;width:10;height:2" coordorigin="9941,2850" coordsize="10,2">
              <v:shape style="position:absolute;left:9941;top:2850;width:10;height:2" coordorigin="9941,2850" coordsize="10,0" path="m9941,2850l9950,2850e" filled="f" stroked="t" strokeweight="3.429pt" strokecolor="#6E6F72">
                <v:path arrowok="t"/>
              </v:shape>
            </v:group>
            <v:group style="position:absolute;left:9974;top:2830;width:69;height:2" coordorigin="9974,2830" coordsize="69,2">
              <v:shape style="position:absolute;left:9974;top:2830;width:69;height:2" coordorigin="9974,2830" coordsize="69,0" path="m9974,2830l10043,2830,10043,2830e" filled="f" stroked="t" strokeweight=".48pt" strokecolor="#6E6F72">
                <v:path arrowok="t"/>
              </v:shape>
            </v:group>
            <v:group style="position:absolute;left:10003;top:2830;width:10;height:2" coordorigin="10003,2830" coordsize="10,2">
              <v:shape style="position:absolute;left:10003;top:2830;width:10;height:2" coordorigin="10003,2830" coordsize="10,0" path="m10003,2830l10013,2830e" filled="f" stroked="t" strokeweight="3.43pt" strokecolor="#6E6F72">
                <v:path arrowok="t"/>
              </v:shape>
            </v:group>
            <v:group style="position:absolute;left:10034;top:2821;width:69;height:2" coordorigin="10034,2821" coordsize="69,2">
              <v:shape style="position:absolute;left:10034;top:2821;width:69;height:2" coordorigin="10034,2821" coordsize="69,0" path="m10034,2821l10103,2821,10103,2821e" filled="f" stroked="t" strokeweight=".48pt" strokecolor="#6E6F72">
                <v:path arrowok="t"/>
              </v:shape>
            </v:group>
            <v:group style="position:absolute;left:10063;top:2821;width:10;height:2" coordorigin="10063,2821" coordsize="10,2">
              <v:shape style="position:absolute;left:10063;top:2821;width:10;height:2" coordorigin="10063,2821" coordsize="10,0" path="m10063,2821l10073,2821e" filled="f" stroked="t" strokeweight="3.429pt" strokecolor="#6E6F72">
                <v:path arrowok="t"/>
              </v:shape>
            </v:group>
            <v:group style="position:absolute;left:10097;top:2824;width:69;height:2" coordorigin="10097,2824" coordsize="69,2">
              <v:shape style="position:absolute;left:10097;top:2824;width:69;height:2" coordorigin="10097,2824" coordsize="69,0" path="m10097,2824l10165,2824,10165,2824e" filled="f" stroked="t" strokeweight=".48pt" strokecolor="#6E6F72">
                <v:path arrowok="t"/>
              </v:shape>
            </v:group>
            <v:group style="position:absolute;left:10126;top:2824;width:10;height:2" coordorigin="10126,2824" coordsize="10,2">
              <v:shape style="position:absolute;left:10126;top:2824;width:10;height:2" coordorigin="10126,2824" coordsize="10,0" path="m10126,2824l10136,2824e" filled="f" stroked="t" strokeweight="3.43pt" strokecolor="#6E6F72">
                <v:path arrowok="t"/>
              </v:shape>
            </v:group>
            <v:group style="position:absolute;left:10157;top:2838;width:69;height:2" coordorigin="10157,2838" coordsize="69,2">
              <v:shape style="position:absolute;left:10157;top:2838;width:69;height:2" coordorigin="10157,2838" coordsize="69,0" path="m10157,2838l10225,2838,10225,2838e" filled="f" stroked="t" strokeweight=".48pt" strokecolor="#6E6F72">
                <v:path arrowok="t"/>
              </v:shape>
            </v:group>
            <v:group style="position:absolute;left:10186;top:2838;width:10;height:2" coordorigin="10186,2838" coordsize="10,2">
              <v:shape style="position:absolute;left:10186;top:2838;width:10;height:2" coordorigin="10186,2838" coordsize="10,0" path="m10186,2838l10196,2838e" filled="f" stroked="t" strokeweight="3.429pt" strokecolor="#6E6F72">
                <v:path arrowok="t"/>
              </v:shape>
            </v:group>
            <v:group style="position:absolute;left:10220;top:2836;width:69;height:2" coordorigin="10220,2836" coordsize="69,2">
              <v:shape style="position:absolute;left:10220;top:2836;width:69;height:2" coordorigin="10220,2836" coordsize="69,0" path="m10220,2836l10288,2836,10288,2836e" filled="f" stroked="t" strokeweight=".48pt" strokecolor="#6E6F72">
                <v:path arrowok="t"/>
              </v:shape>
            </v:group>
            <v:group style="position:absolute;left:10249;top:2836;width:10;height:2" coordorigin="10249,2836" coordsize="10,2">
              <v:shape style="position:absolute;left:10249;top:2836;width:10;height:2" coordorigin="10249,2836" coordsize="10,0" path="m10249,2836l10259,2836e" filled="f" stroked="t" strokeweight="3.43pt" strokecolor="#6E6F72">
                <v:path arrowok="t"/>
              </v:shape>
            </v:group>
            <v:group style="position:absolute;left:10280;top:2830;width:69;height:2" coordorigin="10280,2830" coordsize="69,2">
              <v:shape style="position:absolute;left:10280;top:2830;width:69;height:2" coordorigin="10280,2830" coordsize="69,0" path="m10280,2830l10348,2830,10348,2830e" filled="f" stroked="t" strokeweight=".48pt" strokecolor="#6E6F72">
                <v:path arrowok="t"/>
              </v:shape>
            </v:group>
            <v:group style="position:absolute;left:10309;top:2830;width:10;height:2" coordorigin="10309,2830" coordsize="10,2">
              <v:shape style="position:absolute;left:10309;top:2830;width:10;height:2" coordorigin="10309,2830" coordsize="10,0" path="m10309,2830l10319,2830e" filled="f" stroked="t" strokeweight="3.43pt" strokecolor="#6E6F72">
                <v:path arrowok="t"/>
              </v:shape>
            </v:group>
            <v:group style="position:absolute;left:10343;top:2836;width:69;height:2" coordorigin="10343,2836" coordsize="69,2">
              <v:shape style="position:absolute;left:10343;top:2836;width:69;height:2" coordorigin="10343,2836" coordsize="69,0" path="m10343,2836l10411,2836,10411,2836e" filled="f" stroked="t" strokeweight=".48pt" strokecolor="#6E6F72">
                <v:path arrowok="t"/>
              </v:shape>
            </v:group>
            <v:group style="position:absolute;left:10372;top:2836;width:10;height:2" coordorigin="10372,2836" coordsize="10,2">
              <v:shape style="position:absolute;left:10372;top:2836;width:10;height:2" coordorigin="10372,2836" coordsize="10,0" path="m10372,2836l10382,2836e" filled="f" stroked="t" strokeweight="3.43pt" strokecolor="#6E6F72">
                <v:path arrowok="t"/>
              </v:shape>
            </v:group>
            <v:group style="position:absolute;left:10403;top:2847;width:69;height:2" coordorigin="10403,2847" coordsize="69,2">
              <v:shape style="position:absolute;left:10403;top:2847;width:69;height:2" coordorigin="10403,2847" coordsize="69,0" path="m10403,2847l10471,2847,10471,2847e" filled="f" stroked="t" strokeweight=".48pt" strokecolor="#6E6F72">
                <v:path arrowok="t"/>
              </v:shape>
            </v:group>
            <v:group style="position:absolute;left:10432;top:2847;width:10;height:2" coordorigin="10432,2847" coordsize="10,2">
              <v:shape style="position:absolute;left:10432;top:2847;width:10;height:2" coordorigin="10432,2847" coordsize="10,0" path="m10432,2847l10442,2847e" filled="f" stroked="t" strokeweight="3.43pt" strokecolor="#6E6F72">
                <v:path arrowok="t"/>
              </v:shape>
            </v:group>
            <v:group style="position:absolute;left:10465;top:2870;width:69;height:2" coordorigin="10465,2870" coordsize="69,2">
              <v:shape style="position:absolute;left:10465;top:2870;width:69;height:2" coordorigin="10465,2870" coordsize="69,0" path="m10465,2870l10534,2870,10534,2870e" filled="f" stroked="t" strokeweight=".48pt" strokecolor="#6E6F72">
                <v:path arrowok="t"/>
              </v:shape>
            </v:group>
            <v:group style="position:absolute;left:10495;top:2870;width:10;height:2" coordorigin="10495,2870" coordsize="10,2">
              <v:shape style="position:absolute;left:10495;top:2870;width:10;height:2" coordorigin="10495,2870" coordsize="10,0" path="m10495,2870l10505,2870e" filled="f" stroked="t" strokeweight="3.43pt" strokecolor="#6E6F72">
                <v:path arrowok="t"/>
              </v:shape>
            </v:group>
            <v:group style="position:absolute;left:10528;top:2853;width:129;height:2" coordorigin="10528,2853" coordsize="129,2">
              <v:shape style="position:absolute;left:10528;top:2853;width:129;height:2" coordorigin="10528,2853" coordsize="129,0" path="m10528,2853l10657,2853e" filled="f" stroked="t" strokeweight=".48pt" strokecolor="#6E6F72">
                <v:path arrowok="t"/>
              </v:shape>
            </v:group>
            <v:group style="position:absolute;left:10558;top:2853;width:10;height:2" coordorigin="10558,2853" coordsize="10,2">
              <v:shape style="position:absolute;left:10558;top:2853;width:10;height:2" coordorigin="10558,2853" coordsize="10,0" path="m10558,2853l10567,2853e" filled="f" stroked="t" strokeweight="3.428pt" strokecolor="#6E6F72">
                <v:path arrowok="t"/>
              </v:shape>
            </v:group>
            <v:group style="position:absolute;left:10618;top:2853;width:10;height:2" coordorigin="10618,2853" coordsize="10,2">
              <v:shape style="position:absolute;left:10618;top:2853;width:10;height:2" coordorigin="10618,2853" coordsize="10,0" path="m10618,2853l10627,2853e" filled="f" stroked="t" strokeweight="3.428pt" strokecolor="#6E6F72">
                <v:path arrowok="t"/>
              </v:shape>
            </v:group>
            <v:group style="position:absolute;left:10651;top:2856;width:69;height:2" coordorigin="10651,2856" coordsize="69,2">
              <v:shape style="position:absolute;left:10651;top:2856;width:69;height:2" coordorigin="10651,2856" coordsize="69,0" path="m10651,2856l10720,2856,10720,2856e" filled="f" stroked="t" strokeweight=".48pt" strokecolor="#6E6F72">
                <v:path arrowok="t"/>
              </v:shape>
            </v:group>
            <v:group style="position:absolute;left:10681;top:2856;width:10;height:2" coordorigin="10681,2856" coordsize="10,2">
              <v:shape style="position:absolute;left:10681;top:2856;width:10;height:2" coordorigin="10681,2856" coordsize="10,0" path="m10681,2856l10690,2856e" filled="f" stroked="t" strokeweight="3.429pt" strokecolor="#6E6F72">
                <v:path arrowok="t"/>
              </v:shape>
            </v:group>
            <v:group style="position:absolute;left:10711;top:2867;width:69;height:2" coordorigin="10711,2867" coordsize="69,2">
              <v:shape style="position:absolute;left:10711;top:2867;width:69;height:2" coordorigin="10711,2867" coordsize="69,0" path="m10711,2867l10780,2867,10780,2867e" filled="f" stroked="t" strokeweight=".48pt" strokecolor="#6E6F72">
                <v:path arrowok="t"/>
              </v:shape>
            </v:group>
            <v:group style="position:absolute;left:10741;top:2867;width:10;height:2" coordorigin="10741,2867" coordsize="10,2">
              <v:shape style="position:absolute;left:10741;top:2867;width:10;height:2" coordorigin="10741,2867" coordsize="10,0" path="m10741,2867l10750,2867e" filled="f" stroked="t" strokeweight="3.43pt" strokecolor="#6E6F72">
                <v:path arrowok="t"/>
              </v:shape>
            </v:group>
            <v:group style="position:absolute;left:10774;top:2864;width:69;height:2" coordorigin="10774,2864" coordsize="69,2">
              <v:shape style="position:absolute;left:10774;top:2864;width:69;height:2" coordorigin="10774,2864" coordsize="69,0" path="m10774,2864l10843,2864,10843,2864e" filled="f" stroked="t" strokeweight=".48pt" strokecolor="#6E6F72">
                <v:path arrowok="t"/>
              </v:shape>
            </v:group>
            <v:group style="position:absolute;left:10804;top:2864;width:10;height:2" coordorigin="10804,2864" coordsize="10,2">
              <v:shape style="position:absolute;left:10804;top:2864;width:10;height:2" coordorigin="10804,2864" coordsize="10,0" path="m10804,2864l10813,2864e" filled="f" stroked="t" strokeweight="3.43pt" strokecolor="#6E6F72">
                <v:path arrowok="t"/>
              </v:shape>
            </v:group>
            <v:group style="position:absolute;left:10834;top:2861;width:69;height:2" coordorigin="10834,2861" coordsize="69,2">
              <v:shape style="position:absolute;left:10834;top:2861;width:69;height:2" coordorigin="10834,2861" coordsize="69,0" path="m10834,2861l10903,2861,10903,2861e" filled="f" stroked="t" strokeweight=".48pt" strokecolor="#6E6F72">
                <v:path arrowok="t"/>
              </v:shape>
            </v:group>
            <v:group style="position:absolute;left:10864;top:2861;width:10;height:2" coordorigin="10864,2861" coordsize="10,2">
              <v:shape style="position:absolute;left:10864;top:2861;width:10;height:2" coordorigin="10864,2861" coordsize="10,0" path="m10864,2861l10873,2861e" filled="f" stroked="t" strokeweight="3.429pt" strokecolor="#6E6F72">
                <v:path arrowok="t"/>
              </v:shape>
            </v:group>
            <v:group style="position:absolute;left:10897;top:2864;width:69;height:2" coordorigin="10897,2864" coordsize="69,2">
              <v:shape style="position:absolute;left:10897;top:2864;width:69;height:2" coordorigin="10897,2864" coordsize="69,0" path="m10897,2864l10966,2864,10966,2864e" filled="f" stroked="t" strokeweight=".48pt" strokecolor="#6E6F72">
                <v:path arrowok="t"/>
              </v:shape>
            </v:group>
            <v:group style="position:absolute;left:10926;top:2864;width:10;height:2" coordorigin="10926,2864" coordsize="10,2">
              <v:shape style="position:absolute;left:10926;top:2864;width:10;height:2" coordorigin="10926,2864" coordsize="10,0" path="m10926,2864l10936,2864e" filled="f" stroked="t" strokeweight="3.43pt" strokecolor="#6E6F72">
                <v:path arrowok="t"/>
              </v:shape>
            </v:group>
            <v:group style="position:absolute;left:10957;top:2876;width:69;height:2" coordorigin="10957,2876" coordsize="69,2">
              <v:shape style="position:absolute;left:10957;top:2876;width:69;height:2" coordorigin="10957,2876" coordsize="69,0" path="m10957,2876l11026,2876,11026,2876e" filled="f" stroked="t" strokeweight=".48pt" strokecolor="#6E6F72">
                <v:path arrowok="t"/>
              </v:shape>
            </v:group>
            <v:group style="position:absolute;left:10986;top:2876;width:10;height:2" coordorigin="10986,2876" coordsize="10,2">
              <v:shape style="position:absolute;left:10986;top:2876;width:10;height:2" coordorigin="10986,2876" coordsize="10,0" path="m10986,2876l10996,2876e" filled="f" stroked="t" strokeweight="3.429pt" strokecolor="#6E6F72">
                <v:path arrowok="t"/>
              </v:shape>
            </v:group>
            <v:group style="position:absolute;left:11020;top:2893;width:69;height:2" coordorigin="11020,2893" coordsize="69,2">
              <v:shape style="position:absolute;left:11020;top:2893;width:69;height:2" coordorigin="11020,2893" coordsize="69,0" path="m11020,2893l11088,2893,11088,2893e" filled="f" stroked="t" strokeweight=".48pt" strokecolor="#6E6F72">
                <v:path arrowok="t"/>
              </v:shape>
            </v:group>
            <v:group style="position:absolute;left:11049;top:2893;width:10;height:2" coordorigin="11049,2893" coordsize="10,2">
              <v:shape style="position:absolute;left:11049;top:2893;width:10;height:2" coordorigin="11049,2893" coordsize="10,0" path="m11049,2893l11059,2893e" filled="f" stroked="t" strokeweight="3.429pt" strokecolor="#6E6F72">
                <v:path arrowok="t"/>
              </v:shape>
            </v:group>
            <v:group style="position:absolute;left:11080;top:2881;width:69;height:2" coordorigin="11080,2881" coordsize="69,2">
              <v:shape style="position:absolute;left:11080;top:2881;width:69;height:2" coordorigin="11080,2881" coordsize="69,0" path="m11080,2881l11148,2881,11148,2881e" filled="f" stroked="t" strokeweight=".48pt" strokecolor="#6E6F72">
                <v:path arrowok="t"/>
              </v:shape>
            </v:group>
            <v:group style="position:absolute;left:11109;top:2881;width:10;height:2" coordorigin="11109,2881" coordsize="10,2">
              <v:shape style="position:absolute;left:11109;top:2881;width:10;height:2" coordorigin="11109,2881" coordsize="10,0" path="m11109,2881l11119,2881e" filled="f" stroked="t" strokeweight="3.43pt" strokecolor="#6E6F72">
                <v:path arrowok="t"/>
              </v:shape>
            </v:group>
            <v:group style="position:absolute;left:11143;top:2878;width:129;height:2" coordorigin="11143,2878" coordsize="129,2">
              <v:shape style="position:absolute;left:11143;top:2878;width:129;height:2" coordorigin="11143,2878" coordsize="129,0" path="m11143,2878l11271,2878e" filled="f" stroked="t" strokeweight=".48pt" strokecolor="#6E6F72">
                <v:path arrowok="t"/>
              </v:shape>
            </v:group>
            <v:group style="position:absolute;left:11172;top:2878;width:10;height:2" coordorigin="11172,2878" coordsize="10,2">
              <v:shape style="position:absolute;left:11172;top:2878;width:10;height:2" coordorigin="11172,2878" coordsize="10,0" path="m11172,2878l11182,2878e" filled="f" stroked="t" strokeweight="3.429pt" strokecolor="#6E6F72">
                <v:path arrowok="t"/>
              </v:shape>
            </v:group>
            <v:group style="position:absolute;left:11232;top:2878;width:10;height:2" coordorigin="11232,2878" coordsize="10,2">
              <v:shape style="position:absolute;left:11232;top:2878;width:10;height:2" coordorigin="11232,2878" coordsize="10,0" path="m11232,2878l11242,2878e" filled="f" stroked="t" strokeweight="3.429pt" strokecolor="#6E6F72">
                <v:path arrowok="t"/>
              </v:shape>
            </v:group>
            <v:group style="position:absolute;left:11266;top:2890;width:69;height:2" coordorigin="11266,2890" coordsize="69,2">
              <v:shape style="position:absolute;left:11266;top:2890;width:69;height:2" coordorigin="11266,2890" coordsize="69,0" path="m11266,2890l11334,2890,11334,2890e" filled="f" stroked="t" strokeweight=".48pt" strokecolor="#6E6F72">
                <v:path arrowok="t"/>
              </v:shape>
            </v:group>
            <v:group style="position:absolute;left:11295;top:2890;width:10;height:2" coordorigin="11295,2890" coordsize="10,2">
              <v:shape style="position:absolute;left:11295;top:2890;width:10;height:2" coordorigin="11295,2890" coordsize="10,0" path="m11295,2890l11305,2890e" filled="f" stroked="t" strokeweight="3.429pt" strokecolor="#6E6F72">
                <v:path arrowok="t"/>
              </v:shape>
            </v:group>
            <v:group style="position:absolute;left:11326;top:2887;width:69;height:2" coordorigin="11326,2887" coordsize="69,2">
              <v:shape style="position:absolute;left:11326;top:2887;width:69;height:2" coordorigin="11326,2887" coordsize="69,0" path="m11326,2887l11394,2887,11394,2887e" filled="f" stroked="t" strokeweight=".48pt" strokecolor="#6E6F72">
                <v:path arrowok="t"/>
              </v:shape>
            </v:group>
            <v:group style="position:absolute;left:11355;top:2887;width:10;height:2" coordorigin="11355,2887" coordsize="10,2">
              <v:shape style="position:absolute;left:11355;top:2887;width:10;height:2" coordorigin="11355,2887" coordsize="10,0" path="m11355,2887l11365,2887e" filled="f" stroked="t" strokeweight="3.429pt" strokecolor="#6E6F72">
                <v:path arrowok="t"/>
              </v:shape>
            </v:group>
            <v:group style="position:absolute;left:11388;top:2884;width:69;height:2" coordorigin="11388,2884" coordsize="69,2">
              <v:shape style="position:absolute;left:11388;top:2884;width:69;height:2" coordorigin="11388,2884" coordsize="69,0" path="m11388,2884l11457,2884,11457,2884e" filled="f" stroked="t" strokeweight=".48pt" strokecolor="#6E6F72">
                <v:path arrowok="t"/>
              </v:shape>
            </v:group>
            <v:group style="position:absolute;left:11418;top:2884;width:10;height:2" coordorigin="11418,2884" coordsize="10,2">
              <v:shape style="position:absolute;left:11418;top:2884;width:10;height:2" coordorigin="11418,2884" coordsize="10,0" path="m11418,2884l11428,2884e" filled="f" stroked="t" strokeweight="3.429pt" strokecolor="#6E6F72">
                <v:path arrowok="t"/>
              </v:shape>
            </v:group>
            <v:group style="position:absolute;left:11451;top:2887;width:69;height:2" coordorigin="11451,2887" coordsize="69,2">
              <v:shape style="position:absolute;left:11451;top:2887;width:69;height:2" coordorigin="11451,2887" coordsize="69,0" path="m11451,2887l11520,2887,11520,2887e" filled="f" stroked="t" strokeweight=".48pt" strokecolor="#6E6F72">
                <v:path arrowok="t"/>
              </v:shape>
            </v:group>
            <v:group style="position:absolute;left:11481;top:2887;width:10;height:2" coordorigin="11481,2887" coordsize="10,2">
              <v:shape style="position:absolute;left:11481;top:2887;width:10;height:2" coordorigin="11481,2887" coordsize="10,0" path="m11481,2887l11490,2887e" filled="f" stroked="t" strokeweight="3.429pt" strokecolor="#6E6F72">
                <v:path arrowok="t"/>
              </v:shape>
            </v:group>
            <v:group style="position:absolute;left:11511;top:2898;width:69;height:2" coordorigin="11511,2898" coordsize="69,2">
              <v:shape style="position:absolute;left:11511;top:2898;width:69;height:2" coordorigin="11511,2898" coordsize="69,0" path="m11511,2898l11580,2898,11580,2898e" filled="f" stroked="t" strokeweight=".48pt" strokecolor="#6E6F72">
                <v:path arrowok="t"/>
              </v:shape>
            </v:group>
            <v:group style="position:absolute;left:11541;top:2898;width:10;height:2" coordorigin="11541,2898" coordsize="10,2">
              <v:shape style="position:absolute;left:11541;top:2898;width:10;height:2" coordorigin="11541,2898" coordsize="10,0" path="m11541,2898l11550,2898e" filled="f" stroked="t" strokeweight="3.429pt" strokecolor="#6E6F72">
                <v:path arrowok="t"/>
              </v:shape>
            </v:group>
            <v:group style="position:absolute;left:11574;top:2913;width:69;height:2" coordorigin="11574,2913" coordsize="69,2">
              <v:shape style="position:absolute;left:11574;top:2913;width:69;height:2" coordorigin="11574,2913" coordsize="69,0" path="m11574,2913l11643,2913,11643,2913e" filled="f" stroked="t" strokeweight=".48pt" strokecolor="#6E6F72">
                <v:path arrowok="t"/>
              </v:shape>
            </v:group>
            <v:group style="position:absolute;left:11604;top:2913;width:10;height:2" coordorigin="11604,2913" coordsize="10,2">
              <v:shape style="position:absolute;left:11604;top:2913;width:10;height:2" coordorigin="11604,2913" coordsize="10,0" path="m11604,2913l11613,2913e" filled="f" stroked="t" strokeweight="3.429pt" strokecolor="#6E6F72">
                <v:path arrowok="t"/>
              </v:shape>
            </v:group>
            <v:group style="position:absolute;left:11634;top:2901;width:69;height:2" coordorigin="11634,2901" coordsize="69,2">
              <v:shape style="position:absolute;left:11634;top:2901;width:69;height:2" coordorigin="11634,2901" coordsize="69,0" path="m11634,2901l11703,2901,11703,2901e" filled="f" stroked="t" strokeweight=".48pt" strokecolor="#6E6F72">
                <v:path arrowok="t"/>
              </v:shape>
            </v:group>
            <v:group style="position:absolute;left:11664;top:2901;width:10;height:2" coordorigin="11664,2901" coordsize="10,2">
              <v:shape style="position:absolute;left:11664;top:2901;width:10;height:2" coordorigin="11664,2901" coordsize="10,0" path="m11664,2901l11673,2901e" filled="f" stroked="t" strokeweight="3.429pt" strokecolor="#6E6F72">
                <v:path arrowok="t"/>
              </v:shape>
            </v:group>
            <v:group style="position:absolute;left:6353;top:1132;width:46;height:46" coordorigin="6353,1132" coordsize="46,46">
              <v:shape style="position:absolute;left:6353;top:1132;width:46;height:46" coordorigin="6353,1132" coordsize="46,46" path="m6353,1132l6399,1178,6399,1178e" filled="f" stroked="t" strokeweight=".48pt" strokecolor="#6E6F72">
                <v:path arrowok="t"/>
              </v:shape>
            </v:group>
            <v:group style="position:absolute;left:6353;top:1132;width:46;height:46" coordorigin="6353,1132" coordsize="46,46">
              <v:shape style="position:absolute;left:6353;top:1132;width:46;height:46" coordorigin="6353,1132" coordsize="46,46" path="m6399,1132l6353,1178,6353,1178e" filled="f" stroked="t" strokeweight=".48pt" strokecolor="#6E6F72">
                <v:path arrowok="t"/>
              </v:shape>
            </v:group>
            <v:group style="position:absolute;left:6416;top:735;width:46;height:46" coordorigin="6416,735" coordsize="46,46">
              <v:shape style="position:absolute;left:6416;top:735;width:46;height:46" coordorigin="6416,735" coordsize="46,46" path="m6416,735l6462,781,6462,781e" filled="f" stroked="t" strokeweight=".48pt" strokecolor="#6E6F72">
                <v:path arrowok="t"/>
              </v:shape>
            </v:group>
            <v:group style="position:absolute;left:6416;top:735;width:46;height:46" coordorigin="6416,735" coordsize="46,46">
              <v:shape style="position:absolute;left:6416;top:735;width:46;height:46" coordorigin="6416,735" coordsize="46,46" path="m6462,735l6416,781,6416,781e" filled="f" stroked="t" strokeweight=".48pt" strokecolor="#6E6F72">
                <v:path arrowok="t"/>
              </v:shape>
            </v:group>
            <v:group style="position:absolute;left:6476;top:809;width:46;height:46" coordorigin="6476,809" coordsize="46,46">
              <v:shape style="position:absolute;left:6476;top:809;width:46;height:46" coordorigin="6476,809" coordsize="46,46" path="m6476,809l6522,855,6522,855e" filled="f" stroked="t" strokeweight=".48pt" strokecolor="#6E6F72">
                <v:path arrowok="t"/>
              </v:shape>
            </v:group>
            <v:group style="position:absolute;left:6476;top:809;width:46;height:46" coordorigin="6476,809" coordsize="46,46">
              <v:shape style="position:absolute;left:6476;top:809;width:46;height:46" coordorigin="6476,809" coordsize="46,46" path="m6522,809l6476,855,6476,855e" filled="f" stroked="t" strokeweight=".48pt" strokecolor="#6E6F72">
                <v:path arrowok="t"/>
              </v:shape>
            </v:group>
            <v:group style="position:absolute;left:6539;top:969;width:46;height:46" coordorigin="6539,969" coordsize="46,46">
              <v:shape style="position:absolute;left:6539;top:969;width:46;height:46" coordorigin="6539,969" coordsize="46,46" path="m6539,969l6585,1015,6585,1015e" filled="f" stroked="t" strokeweight=".48pt" strokecolor="#6E6F72">
                <v:path arrowok="t"/>
              </v:shape>
            </v:group>
            <v:group style="position:absolute;left:6539;top:969;width:46;height:46" coordorigin="6539,969" coordsize="46,46">
              <v:shape style="position:absolute;left:6539;top:969;width:46;height:46" coordorigin="6539,969" coordsize="46,46" path="m6585,969l6539,1015,6539,1015e" filled="f" stroked="t" strokeweight=".48pt" strokecolor="#6E6F72">
                <v:path arrowok="t"/>
              </v:shape>
            </v:group>
            <v:group style="position:absolute;left:6599;top:898;width:46;height:46" coordorigin="6599,898" coordsize="46,46">
              <v:shape style="position:absolute;left:6599;top:898;width:46;height:46" coordorigin="6599,898" coordsize="46,46" path="m6599,898l6645,944,6645,944e" filled="f" stroked="t" strokeweight=".48pt" strokecolor="#6E6F72">
                <v:path arrowok="t"/>
              </v:shape>
            </v:group>
            <v:group style="position:absolute;left:6599;top:898;width:46;height:46" coordorigin="6599,898" coordsize="46,46">
              <v:shape style="position:absolute;left:6599;top:898;width:46;height:46" coordorigin="6599,898" coordsize="46,46" path="m6645,898l6599,944,6599,944e" filled="f" stroked="t" strokeweight=".48pt" strokecolor="#6E6F72">
                <v:path arrowok="t"/>
              </v:shape>
            </v:group>
            <v:group style="position:absolute;left:6662;top:947;width:46;height:46" coordorigin="6662,947" coordsize="46,46">
              <v:shape style="position:absolute;left:6662;top:947;width:46;height:46" coordorigin="6662,947" coordsize="46,46" path="m6662,947l6708,992,6708,992e" filled="f" stroked="t" strokeweight=".48pt" strokecolor="#6E6F72">
                <v:path arrowok="t"/>
              </v:shape>
            </v:group>
            <v:group style="position:absolute;left:6662;top:947;width:46;height:46" coordorigin="6662,947" coordsize="46,46">
              <v:shape style="position:absolute;left:6662;top:947;width:46;height:46" coordorigin="6662,947" coordsize="46,46" path="m6708,947l6662,992,6662,992e" filled="f" stroked="t" strokeweight=".48pt" strokecolor="#6E6F72">
                <v:path arrowok="t"/>
              </v:shape>
            </v:group>
            <v:group style="position:absolute;left:6722;top:949;width:46;height:46" coordorigin="6722,949" coordsize="46,46">
              <v:shape style="position:absolute;left:6722;top:949;width:46;height:46" coordorigin="6722,949" coordsize="46,46" path="m6722,949l6768,995,6768,995e" filled="f" stroked="t" strokeweight=".48pt" strokecolor="#6E6F72">
                <v:path arrowok="t"/>
              </v:shape>
            </v:group>
            <v:group style="position:absolute;left:6722;top:949;width:46;height:46" coordorigin="6722,949" coordsize="46,46">
              <v:shape style="position:absolute;left:6722;top:949;width:46;height:46" coordorigin="6722,949" coordsize="46,46" path="m6768,949l6722,995,6722,995e" filled="f" stroked="t" strokeweight=".48pt" strokecolor="#6E6F72">
                <v:path arrowok="t"/>
              </v:shape>
            </v:group>
            <v:group style="position:absolute;left:6785;top:912;width:46;height:46" coordorigin="6785,912" coordsize="46,46">
              <v:shape style="position:absolute;left:6785;top:912;width:46;height:46" coordorigin="6785,912" coordsize="46,46" path="m6785,912l6831,958,6831,958e" filled="f" stroked="t" strokeweight=".48pt" strokecolor="#6E6F72">
                <v:path arrowok="t"/>
              </v:shape>
            </v:group>
            <v:group style="position:absolute;left:6785;top:912;width:46;height:46" coordorigin="6785,912" coordsize="46,46">
              <v:shape style="position:absolute;left:6785;top:912;width:46;height:46" coordorigin="6785,912" coordsize="46,46" path="m6831,912l6785,958,6785,958e" filled="f" stroked="t" strokeweight=".48pt" strokecolor="#6E6F72">
                <v:path arrowok="t"/>
              </v:shape>
            </v:group>
            <v:group style="position:absolute;left:6848;top:1015;width:46;height:46" coordorigin="6848,1015" coordsize="46,46">
              <v:shape style="position:absolute;left:6848;top:1015;width:46;height:46" coordorigin="6848,1015" coordsize="46,46" path="m6848,1015l6893,1061,6893,1061e" filled="f" stroked="t" strokeweight=".48pt" strokecolor="#6E6F72">
                <v:path arrowok="t"/>
              </v:shape>
            </v:group>
            <v:group style="position:absolute;left:6848;top:1015;width:46;height:46" coordorigin="6848,1015" coordsize="46,46">
              <v:shape style="position:absolute;left:6848;top:1015;width:46;height:46" coordorigin="6848,1015" coordsize="46,46" path="m6893,1015l6848,1061,6848,1061e" filled="f" stroked="t" strokeweight=".48pt" strokecolor="#6E6F72">
                <v:path arrowok="t"/>
              </v:shape>
            </v:group>
            <v:group style="position:absolute;left:6908;top:1144;width:46;height:46" coordorigin="6908,1144" coordsize="46,46">
              <v:shape style="position:absolute;left:6908;top:1144;width:46;height:46" coordorigin="6908,1144" coordsize="46,46" path="m6908,1144l6953,1189,6953,1189e" filled="f" stroked="t" strokeweight=".48pt" strokecolor="#6E6F72">
                <v:path arrowok="t"/>
              </v:shape>
            </v:group>
            <v:group style="position:absolute;left:6908;top:1144;width:46;height:46" coordorigin="6908,1144" coordsize="46,46">
              <v:shape style="position:absolute;left:6908;top:1144;width:46;height:46" coordorigin="6908,1144" coordsize="46,46" path="m6953,1144l6908,1189,6908,1189e" filled="f" stroked="t" strokeweight=".48pt" strokecolor="#6E6F72">
                <v:path arrowok="t"/>
              </v:shape>
            </v:group>
            <v:group style="position:absolute;left:6971;top:1172;width:46;height:46" coordorigin="6971,1172" coordsize="46,46">
              <v:shape style="position:absolute;left:6971;top:1172;width:46;height:46" coordorigin="6971,1172" coordsize="46,46" path="m6971,1172l7016,1218,7016,1218e" filled="f" stroked="t" strokeweight=".48pt" strokecolor="#6E6F72">
                <v:path arrowok="t"/>
              </v:shape>
            </v:group>
            <v:group style="position:absolute;left:6971;top:1172;width:46;height:46" coordorigin="6971,1172" coordsize="46,46">
              <v:shape style="position:absolute;left:6971;top:1172;width:46;height:46" coordorigin="6971,1172" coordsize="46,46" path="m7016,1172l6971,1218,6971,1218e" filled="f" stroked="t" strokeweight=".48pt" strokecolor="#6E6F72">
                <v:path arrowok="t"/>
              </v:shape>
            </v:group>
            <v:group style="position:absolute;left:7031;top:1347;width:46;height:46" coordorigin="7031,1347" coordsize="46,46">
              <v:shape style="position:absolute;left:7031;top:1347;width:46;height:46" coordorigin="7031,1347" coordsize="46,46" path="m7031,1347l7076,1392,7076,1392e" filled="f" stroked="t" strokeweight=".48pt" strokecolor="#6E6F72">
                <v:path arrowok="t"/>
              </v:shape>
            </v:group>
            <v:group style="position:absolute;left:7031;top:1347;width:46;height:46" coordorigin="7031,1347" coordsize="46,46">
              <v:shape style="position:absolute;left:7031;top:1347;width:46;height:46" coordorigin="7031,1347" coordsize="46,46" path="m7076,1347l7031,1392,7031,1392e" filled="f" stroked="t" strokeweight=".48pt" strokecolor="#6E6F72">
                <v:path arrowok="t"/>
              </v:shape>
            </v:group>
            <v:group style="position:absolute;left:7093;top:1478;width:46;height:46" coordorigin="7093,1478" coordsize="46,46">
              <v:shape style="position:absolute;left:7093;top:1478;width:46;height:46" coordorigin="7093,1478" coordsize="46,46" path="m7093,1478l7139,1524,7139,1524e" filled="f" stroked="t" strokeweight=".48pt" strokecolor="#6E6F72">
                <v:path arrowok="t"/>
              </v:shape>
            </v:group>
            <v:group style="position:absolute;left:7093;top:1478;width:46;height:46" coordorigin="7093,1478" coordsize="46,46">
              <v:shape style="position:absolute;left:7093;top:1478;width:46;height:46" coordorigin="7093,1478" coordsize="46,46" path="m7139,1478l7093,1524,7093,1524e" filled="f" stroked="t" strokeweight=".48pt" strokecolor="#6E6F72">
                <v:path arrowok="t"/>
              </v:shape>
            </v:group>
            <v:group style="position:absolute;left:7153;top:1392;width:46;height:46" coordorigin="7153,1392" coordsize="46,46">
              <v:shape style="position:absolute;left:7153;top:1392;width:46;height:46" coordorigin="7153,1392" coordsize="46,46" path="m7153,1392l7199,1438,7199,1438e" filled="f" stroked="t" strokeweight=".48pt" strokecolor="#6E6F72">
                <v:path arrowok="t"/>
              </v:shape>
            </v:group>
            <v:group style="position:absolute;left:7153;top:1392;width:46;height:46" coordorigin="7153,1392" coordsize="46,46">
              <v:shape style="position:absolute;left:7153;top:1392;width:46;height:46" coordorigin="7153,1392" coordsize="46,46" path="m7199,1392l7153,1438,7153,1438e" filled="f" stroked="t" strokeweight=".48pt" strokecolor="#6E6F72">
                <v:path arrowok="t"/>
              </v:shape>
            </v:group>
            <v:group style="position:absolute;left:7216;top:1392;width:46;height:46" coordorigin="7216,1392" coordsize="46,46">
              <v:shape style="position:absolute;left:7216;top:1392;width:46;height:46" coordorigin="7216,1392" coordsize="46,46" path="m7216,1392l7262,1438,7262,1438e" filled="f" stroked="t" strokeweight=".48pt" strokecolor="#6E6F72">
                <v:path arrowok="t"/>
              </v:shape>
            </v:group>
            <v:group style="position:absolute;left:7216;top:1392;width:46;height:46" coordorigin="7216,1392" coordsize="46,46">
              <v:shape style="position:absolute;left:7216;top:1392;width:46;height:46" coordorigin="7216,1392" coordsize="46,46" path="m7262,1392l7216,1438,7216,1438e" filled="f" stroked="t" strokeweight=".48pt" strokecolor="#6E6F72">
                <v:path arrowok="t"/>
              </v:shape>
            </v:group>
            <v:group style="position:absolute;left:7276;top:1592;width:46;height:46" coordorigin="7276,1592" coordsize="46,46">
              <v:shape style="position:absolute;left:7276;top:1592;width:46;height:46" coordorigin="7276,1592" coordsize="46,46" path="m7276,1592l7322,1638,7322,1638e" filled="f" stroked="t" strokeweight=".48pt" strokecolor="#6E6F72">
                <v:path arrowok="t"/>
              </v:shape>
            </v:group>
            <v:group style="position:absolute;left:7276;top:1592;width:46;height:46" coordorigin="7276,1592" coordsize="46,46">
              <v:shape style="position:absolute;left:7276;top:1592;width:46;height:46" coordorigin="7276,1592" coordsize="46,46" path="m7322,1592l7276,1638,7276,1638e" filled="f" stroked="t" strokeweight=".48pt" strokecolor="#6E6F72">
                <v:path arrowok="t"/>
              </v:shape>
            </v:group>
            <v:group style="position:absolute;left:7339;top:1750;width:46;height:46" coordorigin="7339,1750" coordsize="46,46">
              <v:shape style="position:absolute;left:7339;top:1750;width:46;height:46" coordorigin="7339,1750" coordsize="46,46" path="m7339,1750l7385,1795,7385,1795e" filled="f" stroked="t" strokeweight=".48pt" strokecolor="#6E6F72">
                <v:path arrowok="t"/>
              </v:shape>
            </v:group>
            <v:group style="position:absolute;left:7339;top:1750;width:46;height:46" coordorigin="7339,1750" coordsize="46,46">
              <v:shape style="position:absolute;left:7339;top:1750;width:46;height:46" coordorigin="7339,1750" coordsize="46,46" path="m7385,1750l7339,1795,7339,1795e" filled="f" stroked="t" strokeweight=".48pt" strokecolor="#6E6F72">
                <v:path arrowok="t"/>
              </v:shape>
            </v:group>
            <v:group style="position:absolute;left:7399;top:1670;width:46;height:46" coordorigin="7399,1670" coordsize="46,46">
              <v:shape style="position:absolute;left:7399;top:1670;width:46;height:46" coordorigin="7399,1670" coordsize="46,46" path="m7399,1670l7445,1715,7445,1715e" filled="f" stroked="t" strokeweight=".48pt" strokecolor="#6E6F72">
                <v:path arrowok="t"/>
              </v:shape>
            </v:group>
            <v:group style="position:absolute;left:7399;top:1670;width:46;height:46" coordorigin="7399,1670" coordsize="46,46">
              <v:shape style="position:absolute;left:7399;top:1670;width:46;height:46" coordorigin="7399,1670" coordsize="46,46" path="m7445,1670l7399,1715,7399,1715e" filled="f" stroked="t" strokeweight=".48pt" strokecolor="#6E6F72">
                <v:path arrowok="t"/>
              </v:shape>
            </v:group>
            <v:group style="position:absolute;left:7462;top:1781;width:46;height:46" coordorigin="7462,1781" coordsize="46,46">
              <v:shape style="position:absolute;left:7462;top:1781;width:46;height:46" coordorigin="7462,1781" coordsize="46,46" path="m7462,1781l7508,1827,7508,1827e" filled="f" stroked="t" strokeweight=".48pt" strokecolor="#6E6F72">
                <v:path arrowok="t"/>
              </v:shape>
            </v:group>
            <v:group style="position:absolute;left:7462;top:1781;width:46;height:46" coordorigin="7462,1781" coordsize="46,46">
              <v:shape style="position:absolute;left:7462;top:1781;width:46;height:46" coordorigin="7462,1781" coordsize="46,46" path="m7508,1781l7462,1827,7462,1827e" filled="f" stroked="t" strokeweight=".48pt" strokecolor="#6E6F72">
                <v:path arrowok="t"/>
              </v:shape>
            </v:group>
            <v:group style="position:absolute;left:7522;top:1924;width:46;height:46" coordorigin="7522,1924" coordsize="46,46">
              <v:shape style="position:absolute;left:7522;top:1924;width:46;height:46" coordorigin="7522,1924" coordsize="46,46" path="m7522,1924l7568,1970,7568,1970e" filled="f" stroked="t" strokeweight=".48pt" strokecolor="#6E6F72">
                <v:path arrowok="t"/>
              </v:shape>
            </v:group>
            <v:group style="position:absolute;left:7522;top:1924;width:46;height:46" coordorigin="7522,1924" coordsize="46,46">
              <v:shape style="position:absolute;left:7522;top:1924;width:46;height:46" coordorigin="7522,1924" coordsize="46,46" path="m7568,1924l7522,1970,7522,1970e" filled="f" stroked="t" strokeweight=".48pt" strokecolor="#6E6F72">
                <v:path arrowok="t"/>
              </v:shape>
            </v:group>
            <v:group style="position:absolute;left:7585;top:1981;width:46;height:46" coordorigin="7585,1981" coordsize="46,46">
              <v:shape style="position:absolute;left:7585;top:1981;width:46;height:46" coordorigin="7585,1981" coordsize="46,46" path="m7585,1981l7631,2027,7631,2027e" filled="f" stroked="t" strokeweight=".48pt" strokecolor="#6E6F72">
                <v:path arrowok="t"/>
              </v:shape>
            </v:group>
            <v:group style="position:absolute;left:7585;top:1981;width:46;height:46" coordorigin="7585,1981" coordsize="46,46">
              <v:shape style="position:absolute;left:7585;top:1981;width:46;height:46" coordorigin="7585,1981" coordsize="46,46" path="m7631,1981l7585,2027,7585,2027e" filled="f" stroked="t" strokeweight=".48pt" strokecolor="#6E6F72">
                <v:path arrowok="t"/>
              </v:shape>
            </v:group>
            <v:group style="position:absolute;left:7645;top:2015;width:46;height:46" coordorigin="7645,2015" coordsize="46,46">
              <v:shape style="position:absolute;left:7645;top:2015;width:46;height:46" coordorigin="7645,2015" coordsize="46,46" path="m7645,2015l7691,2061,7691,2061e" filled="f" stroked="t" strokeweight=".48pt" strokecolor="#6E6F72">
                <v:path arrowok="t"/>
              </v:shape>
            </v:group>
            <v:group style="position:absolute;left:7645;top:2015;width:46;height:46" coordorigin="7645,2015" coordsize="46,46">
              <v:shape style="position:absolute;left:7645;top:2015;width:46;height:46" coordorigin="7645,2015" coordsize="46,46" path="m7691,2015l7645,2061,7645,2061e" filled="f" stroked="t" strokeweight=".48pt" strokecolor="#6E6F72">
                <v:path arrowok="t"/>
              </v:shape>
            </v:group>
            <v:group style="position:absolute;left:7708;top:2095;width:46;height:46" coordorigin="7708,2095" coordsize="46,46">
              <v:shape style="position:absolute;left:7708;top:2095;width:46;height:46" coordorigin="7708,2095" coordsize="46,46" path="m7708,2095l7754,2141,7754,2141e" filled="f" stroked="t" strokeweight=".48pt" strokecolor="#6E6F72">
                <v:path arrowok="t"/>
              </v:shape>
            </v:group>
            <v:group style="position:absolute;left:7708;top:2095;width:46;height:46" coordorigin="7708,2095" coordsize="46,46">
              <v:shape style="position:absolute;left:7708;top:2095;width:46;height:46" coordorigin="7708,2095" coordsize="46,46" path="m7754,2095l7708,2141,7708,2141e" filled="f" stroked="t" strokeweight=".48pt" strokecolor="#6E6F72">
                <v:path arrowok="t"/>
              </v:shape>
            </v:group>
            <v:group style="position:absolute;left:7771;top:2235;width:46;height:46" coordorigin="7771,2235" coordsize="46,46">
              <v:shape style="position:absolute;left:7771;top:2235;width:46;height:46" coordorigin="7771,2235" coordsize="46,46" path="m7771,2235l7816,2281,7816,2281e" filled="f" stroked="t" strokeweight=".48pt" strokecolor="#6E6F72">
                <v:path arrowok="t"/>
              </v:shape>
            </v:group>
            <v:group style="position:absolute;left:7771;top:2235;width:46;height:46" coordorigin="7771,2235" coordsize="46,46">
              <v:shape style="position:absolute;left:7771;top:2235;width:46;height:46" coordorigin="7771,2235" coordsize="46,46" path="m7816,2235l7771,2281,7771,2281e" filled="f" stroked="t" strokeweight=".48pt" strokecolor="#6E6F72">
                <v:path arrowok="t"/>
              </v:shape>
            </v:group>
            <v:group style="position:absolute;left:7831;top:2293;width:46;height:46" coordorigin="7831,2293" coordsize="46,46">
              <v:shape style="position:absolute;left:7831;top:2293;width:46;height:46" coordorigin="7831,2293" coordsize="46,46" path="m7831,2293l7876,2338,7876,2338e" filled="f" stroked="t" strokeweight=".48pt" strokecolor="#6E6F72">
                <v:path arrowok="t"/>
              </v:shape>
            </v:group>
            <v:group style="position:absolute;left:7831;top:2293;width:46;height:46" coordorigin="7831,2293" coordsize="46,46">
              <v:shape style="position:absolute;left:7831;top:2293;width:46;height:46" coordorigin="7831,2293" coordsize="46,46" path="m7876,2293l7831,2338,7831,2338e" filled="f" stroked="t" strokeweight=".48pt" strokecolor="#6E6F72">
                <v:path arrowok="t"/>
              </v:shape>
            </v:group>
            <v:group style="position:absolute;left:7894;top:2324;width:46;height:46" coordorigin="7894,2324" coordsize="46,46">
              <v:shape style="position:absolute;left:7894;top:2324;width:46;height:46" coordorigin="7894,2324" coordsize="46,46" path="m7894,2324l7939,2370,7939,2370e" filled="f" stroked="t" strokeweight=".48pt" strokecolor="#6E6F72">
                <v:path arrowok="t"/>
              </v:shape>
            </v:group>
            <v:group style="position:absolute;left:7894;top:2324;width:46;height:46" coordorigin="7894,2324" coordsize="46,46">
              <v:shape style="position:absolute;left:7894;top:2324;width:46;height:46" coordorigin="7894,2324" coordsize="46,46" path="m7939,2324l7894,2370,7894,2370e" filled="f" stroked="t" strokeweight=".48pt" strokecolor="#6E6F72">
                <v:path arrowok="t"/>
              </v:shape>
            </v:group>
            <v:group style="position:absolute;left:7954;top:2424;width:46;height:46" coordorigin="7954,2424" coordsize="46,46">
              <v:shape style="position:absolute;left:7954;top:2424;width:46;height:46" coordorigin="7954,2424" coordsize="46,46" path="m7954,2424l7999,2470,7999,2470e" filled="f" stroked="t" strokeweight=".48pt" strokecolor="#6E6F72">
                <v:path arrowok="t"/>
              </v:shape>
            </v:group>
            <v:group style="position:absolute;left:7954;top:2424;width:46;height:46" coordorigin="7954,2424" coordsize="46,46">
              <v:shape style="position:absolute;left:7954;top:2424;width:46;height:46" coordorigin="7954,2424" coordsize="46,46" path="m7999,2424l7954,2470,7954,2470e" filled="f" stroked="t" strokeweight=".48pt" strokecolor="#6E6F72">
                <v:path arrowok="t"/>
              </v:shape>
            </v:group>
            <v:group style="position:absolute;left:8016;top:2453;width:46;height:46" coordorigin="8016,2453" coordsize="46,46">
              <v:shape style="position:absolute;left:8016;top:2453;width:46;height:46" coordorigin="8016,2453" coordsize="46,46" path="m8016,2453l8062,2498,8062,2498e" filled="f" stroked="t" strokeweight=".48pt" strokecolor="#6E6F72">
                <v:path arrowok="t"/>
              </v:shape>
            </v:group>
            <v:group style="position:absolute;left:8016;top:2453;width:46;height:46" coordorigin="8016,2453" coordsize="46,46">
              <v:shape style="position:absolute;left:8016;top:2453;width:46;height:46" coordorigin="8016,2453" coordsize="46,46" path="m8062,2453l8016,2498,8016,2498e" filled="f" stroked="t" strokeweight=".48pt" strokecolor="#6E6F72">
                <v:path arrowok="t"/>
              </v:shape>
            </v:group>
            <v:group style="position:absolute;left:8076;top:2498;width:46;height:46" coordorigin="8076,2498" coordsize="46,46">
              <v:shape style="position:absolute;left:8076;top:2498;width:46;height:46" coordorigin="8076,2498" coordsize="46,46" path="m8076,2498l8122,2544,8122,2544e" filled="f" stroked="t" strokeweight=".48pt" strokecolor="#6E6F72">
                <v:path arrowok="t"/>
              </v:shape>
            </v:group>
            <v:group style="position:absolute;left:8076;top:2498;width:46;height:46" coordorigin="8076,2498" coordsize="46,46">
              <v:shape style="position:absolute;left:8076;top:2498;width:46;height:46" coordorigin="8076,2498" coordsize="46,46" path="m8122,2498l8076,2544,8076,2544e" filled="f" stroked="t" strokeweight=".48pt" strokecolor="#6E6F72">
                <v:path arrowok="t"/>
              </v:shape>
            </v:group>
            <v:group style="position:absolute;left:8139;top:2530;width:46;height:46" coordorigin="8139,2530" coordsize="46,46">
              <v:shape style="position:absolute;left:8139;top:2530;width:46;height:46" coordorigin="8139,2530" coordsize="46,46" path="m8139,2530l8185,2575,8185,2575e" filled="f" stroked="t" strokeweight=".48pt" strokecolor="#6E6F72">
                <v:path arrowok="t"/>
              </v:shape>
            </v:group>
            <v:group style="position:absolute;left:8139;top:2530;width:46;height:46" coordorigin="8139,2530" coordsize="46,46">
              <v:shape style="position:absolute;left:8139;top:2530;width:46;height:46" coordorigin="8139,2530" coordsize="46,46" path="m8185,2530l8139,2575,8139,2575e" filled="f" stroked="t" strokeweight=".48pt" strokecolor="#6E6F72">
                <v:path arrowok="t"/>
              </v:shape>
            </v:group>
            <v:group style="position:absolute;left:8199;top:2607;width:46;height:46" coordorigin="8199,2607" coordsize="46,46">
              <v:shape style="position:absolute;left:8199;top:2607;width:46;height:46" coordorigin="8199,2607" coordsize="46,46" path="m8199,2607l8245,2653,8245,2653e" filled="f" stroked="t" strokeweight=".48pt" strokecolor="#6E6F72">
                <v:path arrowok="t"/>
              </v:shape>
            </v:group>
            <v:group style="position:absolute;left:8199;top:2607;width:46;height:46" coordorigin="8199,2607" coordsize="46,46">
              <v:shape style="position:absolute;left:8199;top:2607;width:46;height:46" coordorigin="8199,2607" coordsize="46,46" path="m8245,2607l8199,2653,8199,2653e" filled="f" stroked="t" strokeweight=".48pt" strokecolor="#6E6F72">
                <v:path arrowok="t"/>
              </v:shape>
            </v:group>
            <v:group style="position:absolute;left:8262;top:2653;width:46;height:46" coordorigin="8262,2653" coordsize="46,46">
              <v:shape style="position:absolute;left:8262;top:2653;width:46;height:46" coordorigin="8262,2653" coordsize="46,46" path="m8262,2653l8308,2698,8308,2698e" filled="f" stroked="t" strokeweight=".48pt" strokecolor="#6E6F72">
                <v:path arrowok="t"/>
              </v:shape>
            </v:group>
            <v:group style="position:absolute;left:8262;top:2653;width:46;height:46" coordorigin="8262,2653" coordsize="46,46">
              <v:shape style="position:absolute;left:8262;top:2653;width:46;height:46" coordorigin="8262,2653" coordsize="46,46" path="m8308,2653l8262,2698,8262,2698e" filled="f" stroked="t" strokeweight=".48pt" strokecolor="#6E6F72">
                <v:path arrowok="t"/>
              </v:shape>
            </v:group>
            <v:group style="position:absolute;left:8322;top:2667;width:46;height:46" coordorigin="8322,2667" coordsize="46,46">
              <v:shape style="position:absolute;left:8322;top:2667;width:46;height:46" coordorigin="8322,2667" coordsize="46,46" path="m8322,2667l8368,2713,8368,2713e" filled="f" stroked="t" strokeweight=".48pt" strokecolor="#6E6F72">
                <v:path arrowok="t"/>
              </v:shape>
            </v:group>
            <v:group style="position:absolute;left:8322;top:2667;width:46;height:46" coordorigin="8322,2667" coordsize="46,46">
              <v:shape style="position:absolute;left:8322;top:2667;width:46;height:46" coordorigin="8322,2667" coordsize="46,46" path="m8368,2667l8322,2713,8322,2713e" filled="f" stroked="t" strokeweight=".48pt" strokecolor="#6E6F72">
                <v:path arrowok="t"/>
              </v:shape>
            </v:group>
            <v:group style="position:absolute;left:8385;top:2684;width:46;height:46" coordorigin="8385,2684" coordsize="46,46">
              <v:shape style="position:absolute;left:8385;top:2684;width:46;height:46" coordorigin="8385,2684" coordsize="46,46" path="m8385,2684l8431,2730,8431,2730e" filled="f" stroked="t" strokeweight=".48pt" strokecolor="#6E6F72">
                <v:path arrowok="t"/>
              </v:shape>
            </v:group>
            <v:group style="position:absolute;left:8385;top:2684;width:46;height:46" coordorigin="8385,2684" coordsize="46,46">
              <v:shape style="position:absolute;left:8385;top:2684;width:46;height:46" coordorigin="8385,2684" coordsize="46,46" path="m8431,2684l8385,2730,8385,2730e" filled="f" stroked="t" strokeweight=".48pt" strokecolor="#6E6F72">
                <v:path arrowok="t"/>
              </v:shape>
            </v:group>
            <v:group style="position:absolute;left:8445;top:2770;width:46;height:46" coordorigin="8445,2770" coordsize="46,46">
              <v:shape style="position:absolute;left:8445;top:2770;width:46;height:46" coordorigin="8445,2770" coordsize="46,46" path="m8445,2770l8491,2816,8491,2816e" filled="f" stroked="t" strokeweight=".48pt" strokecolor="#6E6F72">
                <v:path arrowok="t"/>
              </v:shape>
            </v:group>
            <v:group style="position:absolute;left:8445;top:2770;width:46;height:46" coordorigin="8445,2770" coordsize="46,46">
              <v:shape style="position:absolute;left:8445;top:2770;width:46;height:46" coordorigin="8445,2770" coordsize="46,46" path="m8491,2770l8445,2816,8445,2816e" filled="f" stroked="t" strokeweight=".48pt" strokecolor="#6E6F72">
                <v:path arrowok="t"/>
              </v:shape>
            </v:group>
            <v:group style="position:absolute;left:8508;top:2796;width:46;height:46" coordorigin="8508,2796" coordsize="46,46">
              <v:shape style="position:absolute;left:8508;top:2796;width:46;height:46" coordorigin="8508,2796" coordsize="46,46" path="m8508,2796l8554,2841,8554,2841e" filled="f" stroked="t" strokeweight=".48pt" strokecolor="#6E6F72">
                <v:path arrowok="t"/>
              </v:shape>
            </v:group>
            <v:group style="position:absolute;left:8508;top:2796;width:46;height:46" coordorigin="8508,2796" coordsize="46,46">
              <v:shape style="position:absolute;left:8508;top:2796;width:46;height:46" coordorigin="8508,2796" coordsize="46,46" path="m8554,2796l8508,2841,8508,2841e" filled="f" stroked="t" strokeweight=".48pt" strokecolor="#6E6F72">
                <v:path arrowok="t"/>
              </v:shape>
            </v:group>
            <v:group style="position:absolute;left:8568;top:2796;width:46;height:46" coordorigin="8568,2796" coordsize="46,46">
              <v:shape style="position:absolute;left:8568;top:2796;width:46;height:46" coordorigin="8568,2796" coordsize="46,46" path="m8568,2796l8614,2841,8614,2841e" filled="f" stroked="t" strokeweight=".48pt" strokecolor="#6E6F72">
                <v:path arrowok="t"/>
              </v:shape>
            </v:group>
            <v:group style="position:absolute;left:8568;top:2796;width:46;height:46" coordorigin="8568,2796" coordsize="46,46">
              <v:shape style="position:absolute;left:8568;top:2796;width:46;height:46" coordorigin="8568,2796" coordsize="46,46" path="m8614,2796l8568,2841,8568,2841e" filled="f" stroked="t" strokeweight=".48pt" strokecolor="#6E6F72">
                <v:path arrowok="t"/>
              </v:shape>
            </v:group>
            <v:group style="position:absolute;left:8631;top:2778;width:46;height:46" coordorigin="8631,2778" coordsize="46,46">
              <v:shape style="position:absolute;left:8631;top:2778;width:46;height:46" coordorigin="8631,2778" coordsize="46,46" path="m8631,2778l8677,2824,8677,2824e" filled="f" stroked="t" strokeweight=".48pt" strokecolor="#6E6F72">
                <v:path arrowok="t"/>
              </v:shape>
            </v:group>
            <v:group style="position:absolute;left:8631;top:2778;width:46;height:46" coordorigin="8631,2778" coordsize="46,46">
              <v:shape style="position:absolute;left:8631;top:2778;width:46;height:46" coordorigin="8631,2778" coordsize="46,46" path="m8677,2778l8631,2824,8631,2824e" filled="f" stroked="t" strokeweight=".48pt" strokecolor="#6E6F72">
                <v:path arrowok="t"/>
              </v:shape>
            </v:group>
            <v:group style="position:absolute;left:8694;top:2776;width:46;height:46" coordorigin="8694,2776" coordsize="46,46">
              <v:shape style="position:absolute;left:8694;top:2776;width:46;height:46" coordorigin="8694,2776" coordsize="46,46" path="m8694,2776l8739,2821,8739,2821e" filled="f" stroked="t" strokeweight=".48pt" strokecolor="#6E6F72">
                <v:path arrowok="t"/>
              </v:shape>
            </v:group>
            <v:group style="position:absolute;left:8694;top:2776;width:46;height:46" coordorigin="8694,2776" coordsize="46,46">
              <v:shape style="position:absolute;left:8694;top:2776;width:46;height:46" coordorigin="8694,2776" coordsize="46,46" path="m8739,2776l8694,2821,8694,2821e" filled="f" stroked="t" strokeweight=".48pt" strokecolor="#6E6F72">
                <v:path arrowok="t"/>
              </v:shape>
            </v:group>
            <v:group style="position:absolute;left:8754;top:2793;width:46;height:46" coordorigin="8754,2793" coordsize="46,46">
              <v:shape style="position:absolute;left:8754;top:2793;width:46;height:46" coordorigin="8754,2793" coordsize="46,46" path="m8754,2793l8799,2838,8799,2838e" filled="f" stroked="t" strokeweight=".48pt" strokecolor="#6E6F72">
                <v:path arrowok="t"/>
              </v:shape>
            </v:group>
            <v:group style="position:absolute;left:8754;top:2793;width:46;height:46" coordorigin="8754,2793" coordsize="46,46">
              <v:shape style="position:absolute;left:8754;top:2793;width:46;height:46" coordorigin="8754,2793" coordsize="46,46" path="m8799,2793l8754,2838,8754,2838e" filled="f" stroked="t" strokeweight=".48pt" strokecolor="#6E6F72">
                <v:path arrowok="t"/>
              </v:shape>
            </v:group>
            <v:group style="position:absolute;left:8817;top:2798;width:46;height:46" coordorigin="8817,2798" coordsize="46,46">
              <v:shape style="position:absolute;left:8817;top:2798;width:46;height:46" coordorigin="8817,2798" coordsize="46,46" path="m8817,2798l8862,2844,8862,2844e" filled="f" stroked="t" strokeweight=".48pt" strokecolor="#6E6F72">
                <v:path arrowok="t"/>
              </v:shape>
            </v:group>
            <v:group style="position:absolute;left:8817;top:2798;width:46;height:46" coordorigin="8817,2798" coordsize="46,46">
              <v:shape style="position:absolute;left:8817;top:2798;width:46;height:46" coordorigin="8817,2798" coordsize="46,46" path="m8862,2798l8817,2844,8817,2844e" filled="f" stroked="t" strokeweight=".48pt" strokecolor="#6E6F72">
                <v:path arrowok="t"/>
              </v:shape>
            </v:group>
            <v:group style="position:absolute;left:8877;top:2773;width:46;height:46" coordorigin="8877,2773" coordsize="46,46">
              <v:shape style="position:absolute;left:8877;top:2773;width:46;height:46" coordorigin="8877,2773" coordsize="46,46" path="m8877,2773l8922,2818,8922,2818e" filled="f" stroked="t" strokeweight=".48pt" strokecolor="#6E6F72">
                <v:path arrowok="t"/>
              </v:shape>
            </v:group>
            <v:group style="position:absolute;left:8877;top:2773;width:46;height:46" coordorigin="8877,2773" coordsize="46,46">
              <v:shape style="position:absolute;left:8877;top:2773;width:46;height:46" coordorigin="8877,2773" coordsize="46,46" path="m8922,2773l8877,2818,8877,2818e" filled="f" stroked="t" strokeweight=".48pt" strokecolor="#6E6F72">
                <v:path arrowok="t"/>
              </v:shape>
            </v:group>
            <v:group style="position:absolute;left:8939;top:2773;width:46;height:46" coordorigin="8939,2773" coordsize="46,46">
              <v:shape style="position:absolute;left:8939;top:2773;width:46;height:46" coordorigin="8939,2773" coordsize="46,46" path="m8939,2773l8985,2818,8985,2818e" filled="f" stroked="t" strokeweight=".48pt" strokecolor="#6E6F72">
                <v:path arrowok="t"/>
              </v:shape>
            </v:group>
            <v:group style="position:absolute;left:8939;top:2773;width:46;height:46" coordorigin="8939,2773" coordsize="46,46">
              <v:shape style="position:absolute;left:8939;top:2773;width:46;height:46" coordorigin="8939,2773" coordsize="46,46" path="m8985,2773l8939,2818,8939,2818e" filled="f" stroked="t" strokeweight=".48pt" strokecolor="#6E6F72">
                <v:path arrowok="t"/>
              </v:shape>
            </v:group>
            <v:group style="position:absolute;left:8999;top:2778;width:46;height:46" coordorigin="8999,2778" coordsize="46,46">
              <v:shape style="position:absolute;left:8999;top:2778;width:46;height:46" coordorigin="8999,2778" coordsize="46,46" path="m8999,2778l9045,2824,9045,2824e" filled="f" stroked="t" strokeweight=".48pt" strokecolor="#6E6F72">
                <v:path arrowok="t"/>
              </v:shape>
            </v:group>
            <v:group style="position:absolute;left:8999;top:2778;width:46;height:46" coordorigin="8999,2778" coordsize="46,46">
              <v:shape style="position:absolute;left:8999;top:2778;width:46;height:46" coordorigin="8999,2778" coordsize="46,46" path="m9045,2778l8999,2824,8999,2824e" filled="f" stroked="t" strokeweight=".48pt" strokecolor="#6E6F72">
                <v:path arrowok="t"/>
              </v:shape>
            </v:group>
            <v:group style="position:absolute;left:9062;top:2773;width:46;height:46" coordorigin="9062,2773" coordsize="46,46">
              <v:shape style="position:absolute;left:9062;top:2773;width:46;height:46" coordorigin="9062,2773" coordsize="46,46" path="m9062,2773l9108,2818,9108,2818e" filled="f" stroked="t" strokeweight=".48pt" strokecolor="#6E6F72">
                <v:path arrowok="t"/>
              </v:shape>
            </v:group>
            <v:group style="position:absolute;left:9062;top:2773;width:46;height:46" coordorigin="9062,2773" coordsize="46,46">
              <v:shape style="position:absolute;left:9062;top:2773;width:46;height:46" coordorigin="9062,2773" coordsize="46,46" path="m9108,2773l9062,2818,9062,2818e" filled="f" stroked="t" strokeweight=".48pt" strokecolor="#6E6F72">
                <v:path arrowok="t"/>
              </v:shape>
            </v:group>
            <v:group style="position:absolute;left:9122;top:2796;width:46;height:46" coordorigin="9122,2796" coordsize="46,46">
              <v:shape style="position:absolute;left:9122;top:2796;width:46;height:46" coordorigin="9122,2796" coordsize="46,46" path="m9122,2796l9168,2841,9168,2841e" filled="f" stroked="t" strokeweight=".48pt" strokecolor="#6E6F72">
                <v:path arrowok="t"/>
              </v:shape>
            </v:group>
            <v:group style="position:absolute;left:9122;top:2796;width:46;height:46" coordorigin="9122,2796" coordsize="46,46">
              <v:shape style="position:absolute;left:9122;top:2796;width:46;height:46" coordorigin="9122,2796" coordsize="46,46" path="m9168,2796l9122,2841,9122,2841e" filled="f" stroked="t" strokeweight=".48pt" strokecolor="#6E6F72">
                <v:path arrowok="t"/>
              </v:shape>
            </v:group>
            <v:group style="position:absolute;left:9185;top:2841;width:46;height:46" coordorigin="9185,2841" coordsize="46,46">
              <v:shape style="position:absolute;left:9185;top:2841;width:46;height:46" coordorigin="9185,2841" coordsize="46,46" path="m9185,2841l9231,2887,9231,2887e" filled="f" stroked="t" strokeweight=".48pt" strokecolor="#6E6F72">
                <v:path arrowok="t"/>
              </v:shape>
            </v:group>
            <v:group style="position:absolute;left:9185;top:2841;width:46;height:46" coordorigin="9185,2841" coordsize="46,46">
              <v:shape style="position:absolute;left:9185;top:2841;width:46;height:46" coordorigin="9185,2841" coordsize="46,46" path="m9231,2841l9185,2887,9185,2887e" filled="f" stroked="t" strokeweight=".48pt" strokecolor="#6E6F72">
                <v:path arrowok="t"/>
              </v:shape>
            </v:group>
            <v:group style="position:absolute;left:9245;top:2856;width:46;height:46" coordorigin="9245,2856" coordsize="46,46">
              <v:shape style="position:absolute;left:9245;top:2856;width:46;height:46" coordorigin="9245,2856" coordsize="46,46" path="m9245,2856l9291,2901,9291,2901e" filled="f" stroked="t" strokeweight=".48pt" strokecolor="#6E6F72">
                <v:path arrowok="t"/>
              </v:shape>
            </v:group>
            <v:group style="position:absolute;left:9245;top:2856;width:46;height:46" coordorigin="9245,2856" coordsize="46,46">
              <v:shape style="position:absolute;left:9245;top:2856;width:46;height:46" coordorigin="9245,2856" coordsize="46,46" path="m9291,2856l9245,2901,9245,2901e" filled="f" stroked="t" strokeweight=".48pt" strokecolor="#6E6F72">
                <v:path arrowok="t"/>
              </v:shape>
            </v:group>
            <v:group style="position:absolute;left:9308;top:2850;width:46;height:46" coordorigin="9308,2850" coordsize="46,46">
              <v:shape style="position:absolute;left:9308;top:2850;width:46;height:46" coordorigin="9308,2850" coordsize="46,46" path="m9308,2850l9354,2896,9354,2896e" filled="f" stroked="t" strokeweight=".48pt" strokecolor="#6E6F72">
                <v:path arrowok="t"/>
              </v:shape>
            </v:group>
            <v:group style="position:absolute;left:9308;top:2850;width:46;height:46" coordorigin="9308,2850" coordsize="46,46">
              <v:shape style="position:absolute;left:9308;top:2850;width:46;height:46" coordorigin="9308,2850" coordsize="46,46" path="m9354,2850l9308,2896,9308,2896e" filled="f" stroked="t" strokeweight=".48pt" strokecolor="#6E6F72">
                <v:path arrowok="t"/>
              </v:shape>
            </v:group>
            <v:group style="position:absolute;left:9368;top:2836;width:46;height:46" coordorigin="9368,2836" coordsize="46,46">
              <v:shape style="position:absolute;left:9368;top:2836;width:46;height:46" coordorigin="9368,2836" coordsize="46,46" path="m9368,2836l9414,2881,9414,2881e" filled="f" stroked="t" strokeweight=".48pt" strokecolor="#6E6F72">
                <v:path arrowok="t"/>
              </v:shape>
            </v:group>
            <v:group style="position:absolute;left:9368;top:2836;width:46;height:46" coordorigin="9368,2836" coordsize="46,46">
              <v:shape style="position:absolute;left:9368;top:2836;width:46;height:46" coordorigin="9368,2836" coordsize="46,46" path="m9414,2836l9368,2881,9368,2881e" filled="f" stroked="t" strokeweight=".48pt" strokecolor="#6E6F72">
                <v:path arrowok="t"/>
              </v:shape>
            </v:group>
            <v:group style="position:absolute;left:9431;top:2830;width:46;height:46" coordorigin="9431,2830" coordsize="46,46">
              <v:shape style="position:absolute;left:9431;top:2830;width:46;height:46" coordorigin="9431,2830" coordsize="46,46" path="m9431,2830l9477,2876,9477,2876e" filled="f" stroked="t" strokeweight=".48pt" strokecolor="#6E6F72">
                <v:path arrowok="t"/>
              </v:shape>
            </v:group>
            <v:group style="position:absolute;left:9431;top:2830;width:46;height:46" coordorigin="9431,2830" coordsize="46,46">
              <v:shape style="position:absolute;left:9431;top:2830;width:46;height:46" coordorigin="9431,2830" coordsize="46,46" path="m9477,2830l9431,2876,9431,2876e" filled="f" stroked="t" strokeweight=".48pt" strokecolor="#6E6F72">
                <v:path arrowok="t"/>
              </v:shape>
            </v:group>
            <v:group style="position:absolute;left:9491;top:2821;width:46;height:46" coordorigin="9491,2821" coordsize="46,46">
              <v:shape style="position:absolute;left:9491;top:2821;width:46;height:46" coordorigin="9491,2821" coordsize="46,46" path="m9491,2821l9537,2867,9537,2867e" filled="f" stroked="t" strokeweight=".48pt" strokecolor="#6E6F72">
                <v:path arrowok="t"/>
              </v:shape>
            </v:group>
            <v:group style="position:absolute;left:9491;top:2821;width:46;height:46" coordorigin="9491,2821" coordsize="46,46">
              <v:shape style="position:absolute;left:9491;top:2821;width:46;height:46" coordorigin="9491,2821" coordsize="46,46" path="m9537,2821l9491,2867,9491,2867e" filled="f" stroked="t" strokeweight=".48pt" strokecolor="#6E6F72">
                <v:path arrowok="t"/>
              </v:shape>
            </v:group>
            <v:group style="position:absolute;left:9554;top:2816;width:46;height:46" coordorigin="9554,2816" coordsize="46,46">
              <v:shape style="position:absolute;left:9554;top:2816;width:46;height:46" coordorigin="9554,2816" coordsize="46,46" path="m9554,2816l9600,2861,9600,2861e" filled="f" stroked="t" strokeweight=".48pt" strokecolor="#6E6F72">
                <v:path arrowok="t"/>
              </v:shape>
            </v:group>
            <v:group style="position:absolute;left:9554;top:2816;width:46;height:46" coordorigin="9554,2816" coordsize="46,46">
              <v:shape style="position:absolute;left:9554;top:2816;width:46;height:46" coordorigin="9554,2816" coordsize="46,46" path="m9600,2816l9554,2861,9554,2861e" filled="f" stroked="t" strokeweight=".48pt" strokecolor="#6E6F72">
                <v:path arrowok="t"/>
              </v:shape>
            </v:group>
            <v:group style="position:absolute;left:9617;top:2818;width:46;height:46" coordorigin="9617,2818" coordsize="46,46">
              <v:shape style="position:absolute;left:9617;top:2818;width:46;height:46" coordorigin="9617,2818" coordsize="46,46" path="m9617,2818l9662,2864,9662,2864e" filled="f" stroked="t" strokeweight=".48pt" strokecolor="#6E6F72">
                <v:path arrowok="t"/>
              </v:shape>
            </v:group>
            <v:group style="position:absolute;left:9617;top:2818;width:46;height:46" coordorigin="9617,2818" coordsize="46,46">
              <v:shape style="position:absolute;left:9617;top:2818;width:46;height:46" coordorigin="9617,2818" coordsize="46,46" path="m9662,2818l9617,2864,9617,2864e" filled="f" stroked="t" strokeweight=".48pt" strokecolor="#6E6F72">
                <v:path arrowok="t"/>
              </v:shape>
            </v:group>
            <v:group style="position:absolute;left:9677;top:2816;width:46;height:46" coordorigin="9677,2816" coordsize="46,46">
              <v:shape style="position:absolute;left:9677;top:2816;width:46;height:46" coordorigin="9677,2816" coordsize="46,46" path="m9677,2816l9722,2861,9722,2861e" filled="f" stroked="t" strokeweight=".48pt" strokecolor="#6E6F72">
                <v:path arrowok="t"/>
              </v:shape>
            </v:group>
            <v:group style="position:absolute;left:9677;top:2816;width:46;height:46" coordorigin="9677,2816" coordsize="46,46">
              <v:shape style="position:absolute;left:9677;top:2816;width:46;height:46" coordorigin="9677,2816" coordsize="46,46" path="m9722,2816l9677,2861,9677,2861e" filled="f" stroked="t" strokeweight=".48pt" strokecolor="#6E6F72">
                <v:path arrowok="t"/>
              </v:shape>
            </v:group>
            <v:group style="position:absolute;left:9740;top:2833;width:46;height:46" coordorigin="9740,2833" coordsize="46,46">
              <v:shape style="position:absolute;left:9740;top:2833;width:46;height:46" coordorigin="9740,2833" coordsize="46,46" path="m9740,2833l9785,2878,9785,2878e" filled="f" stroked="t" strokeweight=".48pt" strokecolor="#6E6F72">
                <v:path arrowok="t"/>
              </v:shape>
            </v:group>
            <v:group style="position:absolute;left:9740;top:2833;width:46;height:46" coordorigin="9740,2833" coordsize="46,46">
              <v:shape style="position:absolute;left:9740;top:2833;width:46;height:46" coordorigin="9740,2833" coordsize="46,46" path="m9785,2833l9740,2878,9740,2878e" filled="f" stroked="t" strokeweight=".48pt" strokecolor="#6E6F72">
                <v:path arrowok="t"/>
              </v:shape>
            </v:group>
            <v:group style="position:absolute;left:9800;top:2810;width:46;height:46" coordorigin="9800,2810" coordsize="46,46">
              <v:shape style="position:absolute;left:9800;top:2810;width:46;height:46" coordorigin="9800,2810" coordsize="46,46" path="m9800,2810l9845,2856,9845,2856e" filled="f" stroked="t" strokeweight=".48pt" strokecolor="#6E6F72">
                <v:path arrowok="t"/>
              </v:shape>
            </v:group>
            <v:group style="position:absolute;left:9800;top:2810;width:46;height:46" coordorigin="9800,2810" coordsize="46,46">
              <v:shape style="position:absolute;left:9800;top:2810;width:46;height:46" coordorigin="9800,2810" coordsize="46,46" path="m9845,2810l9800,2856,9800,2856e" filled="f" stroked="t" strokeweight=".48pt" strokecolor="#6E6F72">
                <v:path arrowok="t"/>
              </v:shape>
            </v:group>
            <v:group style="position:absolute;left:9862;top:2818;width:46;height:46" coordorigin="9862,2818" coordsize="46,46">
              <v:shape style="position:absolute;left:9862;top:2818;width:46;height:46" coordorigin="9862,2818" coordsize="46,46" path="m9862,2818l9908,2864,9908,2864e" filled="f" stroked="t" strokeweight=".48pt" strokecolor="#6E6F72">
                <v:path arrowok="t"/>
              </v:shape>
            </v:group>
            <v:group style="position:absolute;left:9862;top:2818;width:46;height:46" coordorigin="9862,2818" coordsize="46,46">
              <v:shape style="position:absolute;left:9862;top:2818;width:46;height:46" coordorigin="9862,2818" coordsize="46,46" path="m9908,2818l9862,2864,9862,2864e" filled="f" stroked="t" strokeweight=".48pt" strokecolor="#6E6F72">
                <v:path arrowok="t"/>
              </v:shape>
            </v:group>
            <v:group style="position:absolute;left:9922;top:2827;width:46;height:46" coordorigin="9922,2827" coordsize="46,46">
              <v:shape style="position:absolute;left:9922;top:2827;width:46;height:46" coordorigin="9922,2827" coordsize="46,46" path="m9922,2827l9968,2873,9968,2873e" filled="f" stroked="t" strokeweight=".48pt" strokecolor="#6E6F72">
                <v:path arrowok="t"/>
              </v:shape>
            </v:group>
            <v:group style="position:absolute;left:9922;top:2827;width:46;height:46" coordorigin="9922,2827" coordsize="46,46">
              <v:shape style="position:absolute;left:9922;top:2827;width:46;height:46" coordorigin="9922,2827" coordsize="46,46" path="m9968,2827l9922,2873,9922,2873e" filled="f" stroked="t" strokeweight=".48pt" strokecolor="#6E6F72">
                <v:path arrowok="t"/>
              </v:shape>
            </v:group>
            <v:group style="position:absolute;left:9985;top:2807;width:46;height:46" coordorigin="9985,2807" coordsize="46,46">
              <v:shape style="position:absolute;left:9985;top:2807;width:46;height:46" coordorigin="9985,2807" coordsize="46,46" path="m9985,2807l10031,2853,10031,2853e" filled="f" stroked="t" strokeweight=".48pt" strokecolor="#6E6F72">
                <v:path arrowok="t"/>
              </v:shape>
            </v:group>
            <v:group style="position:absolute;left:9985;top:2807;width:46;height:46" coordorigin="9985,2807" coordsize="46,46">
              <v:shape style="position:absolute;left:9985;top:2807;width:46;height:46" coordorigin="9985,2807" coordsize="46,46" path="m10031,2807l9985,2853,9985,2853e" filled="f" stroked="t" strokeweight=".48pt" strokecolor="#6E6F72">
                <v:path arrowok="t"/>
              </v:shape>
            </v:group>
            <v:group style="position:absolute;left:10045;top:2798;width:46;height:46" coordorigin="10045,2798" coordsize="46,46">
              <v:shape style="position:absolute;left:10045;top:2798;width:46;height:46" coordorigin="10045,2798" coordsize="46,46" path="m10045,2798l10091,2844,10091,2844e" filled="f" stroked="t" strokeweight=".48pt" strokecolor="#6E6F72">
                <v:path arrowok="t"/>
              </v:shape>
            </v:group>
            <v:group style="position:absolute;left:10045;top:2798;width:46;height:46" coordorigin="10045,2798" coordsize="46,46">
              <v:shape style="position:absolute;left:10045;top:2798;width:46;height:46" coordorigin="10045,2798" coordsize="46,46" path="m10091,2798l10045,2844,10045,2844e" filled="f" stroked="t" strokeweight=".48pt" strokecolor="#6E6F72">
                <v:path arrowok="t"/>
              </v:shape>
            </v:group>
            <v:group style="position:absolute;left:10108;top:2801;width:46;height:46" coordorigin="10108,2801" coordsize="46,46">
              <v:shape style="position:absolute;left:10108;top:2801;width:46;height:46" coordorigin="10108,2801" coordsize="46,46" path="m10108,2801l10154,2847,10154,2847e" filled="f" stroked="t" strokeweight=".48pt" strokecolor="#6E6F72">
                <v:path arrowok="t"/>
              </v:shape>
            </v:group>
            <v:group style="position:absolute;left:10108;top:2801;width:46;height:46" coordorigin="10108,2801" coordsize="46,46">
              <v:shape style="position:absolute;left:10108;top:2801;width:46;height:46" coordorigin="10108,2801" coordsize="46,46" path="m10154,2801l10108,2847,10108,2847e" filled="f" stroked="t" strokeweight=".48pt" strokecolor="#6E6F72">
                <v:path arrowok="t"/>
              </v:shape>
            </v:group>
            <v:group style="position:absolute;left:10168;top:2816;width:46;height:46" coordorigin="10168,2816" coordsize="46,46">
              <v:shape style="position:absolute;left:10168;top:2816;width:46;height:46" coordorigin="10168,2816" coordsize="46,46" path="m10168,2816l10214,2861,10214,2861e" filled="f" stroked="t" strokeweight=".48pt" strokecolor="#6E6F72">
                <v:path arrowok="t"/>
              </v:shape>
            </v:group>
            <v:group style="position:absolute;left:10168;top:2816;width:46;height:46" coordorigin="10168,2816" coordsize="46,46">
              <v:shape style="position:absolute;left:10168;top:2816;width:46;height:46" coordorigin="10168,2816" coordsize="46,46" path="m10214,2816l10168,2861,10168,2861e" filled="f" stroked="t" strokeweight=".48pt" strokecolor="#6E6F72">
                <v:path arrowok="t"/>
              </v:shape>
            </v:group>
            <v:group style="position:absolute;left:10231;top:2813;width:46;height:46" coordorigin="10231,2813" coordsize="46,46">
              <v:shape style="position:absolute;left:10231;top:2813;width:46;height:46" coordorigin="10231,2813" coordsize="46,46" path="m10231,2813l10277,2858,10277,2858e" filled="f" stroked="t" strokeweight=".48pt" strokecolor="#6E6F72">
                <v:path arrowok="t"/>
              </v:shape>
            </v:group>
            <v:group style="position:absolute;left:10231;top:2813;width:46;height:46" coordorigin="10231,2813" coordsize="46,46">
              <v:shape style="position:absolute;left:10231;top:2813;width:46;height:46" coordorigin="10231,2813" coordsize="46,46" path="m10277,2813l10231,2858,10231,2858e" filled="f" stroked="t" strokeweight=".48pt" strokecolor="#6E6F72">
                <v:path arrowok="t"/>
              </v:shape>
            </v:group>
            <v:group style="position:absolute;left:10291;top:2807;width:46;height:46" coordorigin="10291,2807" coordsize="46,46">
              <v:shape style="position:absolute;left:10291;top:2807;width:46;height:46" coordorigin="10291,2807" coordsize="46,46" path="m10291,2807l10337,2853,10337,2853e" filled="f" stroked="t" strokeweight=".48pt" strokecolor="#6E6F72">
                <v:path arrowok="t"/>
              </v:shape>
            </v:group>
            <v:group style="position:absolute;left:10291;top:2807;width:46;height:46" coordorigin="10291,2807" coordsize="46,46">
              <v:shape style="position:absolute;left:10291;top:2807;width:46;height:46" coordorigin="10291,2807" coordsize="46,46" path="m10337,2807l10291,2853,10291,2853e" filled="f" stroked="t" strokeweight=".48pt" strokecolor="#6E6F72">
                <v:path arrowok="t"/>
              </v:shape>
            </v:group>
            <v:group style="position:absolute;left:10354;top:2813;width:46;height:46" coordorigin="10354,2813" coordsize="46,46">
              <v:shape style="position:absolute;left:10354;top:2813;width:46;height:46" coordorigin="10354,2813" coordsize="46,46" path="m10354,2813l10400,2858,10400,2858e" filled="f" stroked="t" strokeweight=".48pt" strokecolor="#6E6F72">
                <v:path arrowok="t"/>
              </v:shape>
            </v:group>
            <v:group style="position:absolute;left:10354;top:2813;width:46;height:46" coordorigin="10354,2813" coordsize="46,46">
              <v:shape style="position:absolute;left:10354;top:2813;width:46;height:46" coordorigin="10354,2813" coordsize="46,46" path="m10400,2813l10354,2858,10354,2858e" filled="f" stroked="t" strokeweight=".48pt" strokecolor="#6E6F72">
                <v:path arrowok="t"/>
              </v:shape>
            </v:group>
            <v:group style="position:absolute;left:10414;top:2824;width:46;height:46" coordorigin="10414,2824" coordsize="46,46">
              <v:shape style="position:absolute;left:10414;top:2824;width:46;height:46" coordorigin="10414,2824" coordsize="46,46" path="m10414,2824l10460,2870,10460,2870e" filled="f" stroked="t" strokeweight=".48pt" strokecolor="#6E6F72">
                <v:path arrowok="t"/>
              </v:shape>
            </v:group>
            <v:group style="position:absolute;left:10414;top:2824;width:46;height:46" coordorigin="10414,2824" coordsize="46,46">
              <v:shape style="position:absolute;left:10414;top:2824;width:46;height:46" coordorigin="10414,2824" coordsize="46,46" path="m10460,2824l10414,2870,10414,2870e" filled="f" stroked="t" strokeweight=".48pt" strokecolor="#6E6F72">
                <v:path arrowok="t"/>
              </v:shape>
            </v:group>
            <v:group style="position:absolute;left:10477;top:2847;width:46;height:46" coordorigin="10477,2847" coordsize="46,46">
              <v:shape style="position:absolute;left:10477;top:2847;width:46;height:46" coordorigin="10477,2847" coordsize="46,46" path="m10477,2847l10523,2893,10523,2893e" filled="f" stroked="t" strokeweight=".48pt" strokecolor="#6E6F72">
                <v:path arrowok="t"/>
              </v:shape>
            </v:group>
            <v:group style="position:absolute;left:10477;top:2847;width:46;height:46" coordorigin="10477,2847" coordsize="46,46">
              <v:shape style="position:absolute;left:10477;top:2847;width:46;height:46" coordorigin="10477,2847" coordsize="46,46" path="m10523,2847l10477,2893,10477,2893e" filled="f" stroked="t" strokeweight=".48pt" strokecolor="#6E6F72">
                <v:path arrowok="t"/>
              </v:shape>
            </v:group>
            <v:group style="position:absolute;left:10540;top:2830;width:46;height:46" coordorigin="10540,2830" coordsize="46,46">
              <v:shape style="position:absolute;left:10540;top:2830;width:46;height:46" coordorigin="10540,2830" coordsize="46,46" path="m10540,2830l10585,2876,10585,2876e" filled="f" stroked="t" strokeweight=".48pt" strokecolor="#6E6F72">
                <v:path arrowok="t"/>
              </v:shape>
            </v:group>
            <v:group style="position:absolute;left:10540;top:2830;width:46;height:46" coordorigin="10540,2830" coordsize="46,46">
              <v:shape style="position:absolute;left:10540;top:2830;width:46;height:46" coordorigin="10540,2830" coordsize="46,46" path="m10585,2830l10540,2876,10540,2876e" filled="f" stroked="t" strokeweight=".48pt" strokecolor="#6E6F72">
                <v:path arrowok="t"/>
              </v:shape>
            </v:group>
            <v:group style="position:absolute;left:10600;top:2830;width:46;height:46" coordorigin="10600,2830" coordsize="46,46">
              <v:shape style="position:absolute;left:10600;top:2830;width:46;height:46" coordorigin="10600,2830" coordsize="46,46" path="m10600,2830l10645,2876,10645,2876e" filled="f" stroked="t" strokeweight=".48pt" strokecolor="#6E6F72">
                <v:path arrowok="t"/>
              </v:shape>
            </v:group>
            <v:group style="position:absolute;left:10600;top:2830;width:46;height:46" coordorigin="10600,2830" coordsize="46,46">
              <v:shape style="position:absolute;left:10600;top:2830;width:46;height:46" coordorigin="10600,2830" coordsize="46,46" path="m10645,2830l10600,2876,10600,2876e" filled="f" stroked="t" strokeweight=".48pt" strokecolor="#6E6F72">
                <v:path arrowok="t"/>
              </v:shape>
            </v:group>
            <v:group style="position:absolute;left:10663;top:2833;width:46;height:46" coordorigin="10663,2833" coordsize="46,46">
              <v:shape style="position:absolute;left:10663;top:2833;width:46;height:46" coordorigin="10663,2833" coordsize="46,46" path="m10663,2833l10708,2878,10708,2878e" filled="f" stroked="t" strokeweight=".48pt" strokecolor="#6E6F72">
                <v:path arrowok="t"/>
              </v:shape>
            </v:group>
            <v:group style="position:absolute;left:10663;top:2833;width:46;height:46" coordorigin="10663,2833" coordsize="46,46">
              <v:shape style="position:absolute;left:10663;top:2833;width:46;height:46" coordorigin="10663,2833" coordsize="46,46" path="m10708,2833l10663,2878,10663,2878e" filled="f" stroked="t" strokeweight=".48pt" strokecolor="#6E6F72">
                <v:path arrowok="t"/>
              </v:shape>
            </v:group>
            <v:group style="position:absolute;left:10723;top:2844;width:46;height:46" coordorigin="10723,2844" coordsize="46,46">
              <v:shape style="position:absolute;left:10723;top:2844;width:46;height:46" coordorigin="10723,2844" coordsize="46,46" path="m10723,2844l10768,2890,10768,2890e" filled="f" stroked="t" strokeweight=".48pt" strokecolor="#6E6F72">
                <v:path arrowok="t"/>
              </v:shape>
            </v:group>
            <v:group style="position:absolute;left:10723;top:2844;width:46;height:46" coordorigin="10723,2844" coordsize="46,46">
              <v:shape style="position:absolute;left:10723;top:2844;width:46;height:46" coordorigin="10723,2844" coordsize="46,46" path="m10768,2844l10723,2890,10723,2890e" filled="f" stroked="t" strokeweight=".48pt" strokecolor="#6E6F72">
                <v:path arrowok="t"/>
              </v:shape>
            </v:group>
            <v:group style="position:absolute;left:10785;top:2841;width:46;height:46" coordorigin="10785,2841" coordsize="46,46">
              <v:shape style="position:absolute;left:10785;top:2841;width:46;height:46" coordorigin="10785,2841" coordsize="46,46" path="m10785,2841l10831,2887,10831,2887e" filled="f" stroked="t" strokeweight=".48pt" strokecolor="#6E6F72">
                <v:path arrowok="t"/>
              </v:shape>
            </v:group>
            <v:group style="position:absolute;left:10785;top:2841;width:46;height:46" coordorigin="10785,2841" coordsize="46,46">
              <v:shape style="position:absolute;left:10785;top:2841;width:46;height:46" coordorigin="10785,2841" coordsize="46,46" path="m10831,2841l10785,2887,10785,2887e" filled="f" stroked="t" strokeweight=".48pt" strokecolor="#6E6F72">
                <v:path arrowok="t"/>
              </v:shape>
            </v:group>
            <v:group style="position:absolute;left:10845;top:2838;width:46;height:46" coordorigin="10845,2838" coordsize="46,46">
              <v:shape style="position:absolute;left:10845;top:2838;width:46;height:46" coordorigin="10845,2838" coordsize="46,46" path="m10845,2838l10891,2884,10891,2884e" filled="f" stroked="t" strokeweight=".48pt" strokecolor="#6E6F72">
                <v:path arrowok="t"/>
              </v:shape>
            </v:group>
            <v:group style="position:absolute;left:10845;top:2838;width:46;height:46" coordorigin="10845,2838" coordsize="46,46">
              <v:shape style="position:absolute;left:10845;top:2838;width:46;height:46" coordorigin="10845,2838" coordsize="46,46" path="m10891,2838l10845,2884,10845,2884e" filled="f" stroked="t" strokeweight=".48pt" strokecolor="#6E6F72">
                <v:path arrowok="t"/>
              </v:shape>
            </v:group>
            <v:group style="position:absolute;left:10908;top:2841;width:46;height:46" coordorigin="10908,2841" coordsize="46,46">
              <v:shape style="position:absolute;left:10908;top:2841;width:46;height:46" coordorigin="10908,2841" coordsize="46,46" path="m10908,2841l10954,2887,10954,2887e" filled="f" stroked="t" strokeweight=".48pt" strokecolor="#6E6F72">
                <v:path arrowok="t"/>
              </v:shape>
            </v:group>
            <v:group style="position:absolute;left:10908;top:2841;width:46;height:46" coordorigin="10908,2841" coordsize="46,46">
              <v:shape style="position:absolute;left:10908;top:2841;width:46;height:46" coordorigin="10908,2841" coordsize="46,46" path="m10954,2841l10908,2887,10908,2887e" filled="f" stroked="t" strokeweight=".48pt" strokecolor="#6E6F72">
                <v:path arrowok="t"/>
              </v:shape>
            </v:group>
            <v:group style="position:absolute;left:10968;top:2853;width:46;height:46" coordorigin="10968,2853" coordsize="46,46">
              <v:shape style="position:absolute;left:10968;top:2853;width:46;height:46" coordorigin="10968,2853" coordsize="46,46" path="m10968,2853l11014,2898,11014,2898e" filled="f" stroked="t" strokeweight=".48pt" strokecolor="#6E6F72">
                <v:path arrowok="t"/>
              </v:shape>
            </v:group>
            <v:group style="position:absolute;left:10968;top:2853;width:46;height:46" coordorigin="10968,2853" coordsize="46,46">
              <v:shape style="position:absolute;left:10968;top:2853;width:46;height:46" coordorigin="10968,2853" coordsize="46,46" path="m11014,2853l10968,2898,10968,2898e" filled="f" stroked="t" strokeweight=".48pt" strokecolor="#6E6F72">
                <v:path arrowok="t"/>
              </v:shape>
            </v:group>
            <v:group style="position:absolute;left:11031;top:2870;width:46;height:46" coordorigin="11031,2870" coordsize="46,46">
              <v:shape style="position:absolute;left:11031;top:2870;width:46;height:46" coordorigin="11031,2870" coordsize="46,46" path="m11031,2870l11077,2916,11077,2916e" filled="f" stroked="t" strokeweight=".48pt" strokecolor="#6E6F72">
                <v:path arrowok="t"/>
              </v:shape>
            </v:group>
            <v:group style="position:absolute;left:11031;top:2870;width:46;height:46" coordorigin="11031,2870" coordsize="46,46">
              <v:shape style="position:absolute;left:11031;top:2870;width:46;height:46" coordorigin="11031,2870" coordsize="46,46" path="m11077,2870l11031,2916,11031,2916e" filled="f" stroked="t" strokeweight=".48pt" strokecolor="#6E6F72">
                <v:path arrowok="t"/>
              </v:shape>
            </v:group>
            <v:group style="position:absolute;left:11091;top:2858;width:46;height:46" coordorigin="11091,2858" coordsize="46,46">
              <v:shape style="position:absolute;left:11091;top:2858;width:46;height:46" coordorigin="11091,2858" coordsize="46,46" path="m11091,2858l11137,2904,11137,2904e" filled="f" stroked="t" strokeweight=".48pt" strokecolor="#6E6F72">
                <v:path arrowok="t"/>
              </v:shape>
            </v:group>
            <v:group style="position:absolute;left:11091;top:2858;width:46;height:46" coordorigin="11091,2858" coordsize="46,46">
              <v:shape style="position:absolute;left:11091;top:2858;width:46;height:46" coordorigin="11091,2858" coordsize="46,46" path="m11137,2858l11091,2904,11091,2904e" filled="f" stroked="t" strokeweight=".48pt" strokecolor="#6E6F72">
                <v:path arrowok="t"/>
              </v:shape>
            </v:group>
            <v:group style="position:absolute;left:11154;top:2856;width:46;height:46" coordorigin="11154,2856" coordsize="46,46">
              <v:shape style="position:absolute;left:11154;top:2856;width:46;height:46" coordorigin="11154,2856" coordsize="46,46" path="m11154,2856l11200,2901,11200,2901e" filled="f" stroked="t" strokeweight=".48pt" strokecolor="#6E6F72">
                <v:path arrowok="t"/>
              </v:shape>
            </v:group>
            <v:group style="position:absolute;left:11154;top:2856;width:46;height:46" coordorigin="11154,2856" coordsize="46,46">
              <v:shape style="position:absolute;left:11154;top:2856;width:46;height:46" coordorigin="11154,2856" coordsize="46,46" path="m11200,2856l11154,2901,11154,2901e" filled="f" stroked="t" strokeweight=".48pt" strokecolor="#6E6F72">
                <v:path arrowok="t"/>
              </v:shape>
            </v:group>
            <v:group style="position:absolute;left:11214;top:2856;width:46;height:46" coordorigin="11214,2856" coordsize="46,46">
              <v:shape style="position:absolute;left:11214;top:2856;width:46;height:46" coordorigin="11214,2856" coordsize="46,46" path="m11214,2856l11260,2901,11260,2901e" filled="f" stroked="t" strokeweight=".48pt" strokecolor="#6E6F72">
                <v:path arrowok="t"/>
              </v:shape>
            </v:group>
            <v:group style="position:absolute;left:11214;top:2856;width:46;height:46" coordorigin="11214,2856" coordsize="46,46">
              <v:shape style="position:absolute;left:11214;top:2856;width:46;height:46" coordorigin="11214,2856" coordsize="46,46" path="m11260,2856l11214,2901,11214,2901e" filled="f" stroked="t" strokeweight=".48pt" strokecolor="#6E6F72">
                <v:path arrowok="t"/>
              </v:shape>
            </v:group>
            <v:group style="position:absolute;left:11277;top:2867;width:46;height:46" coordorigin="11277,2867" coordsize="46,46">
              <v:shape style="position:absolute;left:11277;top:2867;width:46;height:46" coordorigin="11277,2867" coordsize="46,46" path="m11277,2867l11323,2913,11323,2913e" filled="f" stroked="t" strokeweight=".48pt" strokecolor="#6E6F72">
                <v:path arrowok="t"/>
              </v:shape>
            </v:group>
            <v:group style="position:absolute;left:11277;top:2867;width:46;height:46" coordorigin="11277,2867" coordsize="46,46">
              <v:shape style="position:absolute;left:11277;top:2867;width:46;height:46" coordorigin="11277,2867" coordsize="46,46" path="m11323,2867l11277,2913,11277,2913e" filled="f" stroked="t" strokeweight=".48pt" strokecolor="#6E6F72">
                <v:path arrowok="t"/>
              </v:shape>
            </v:group>
            <v:group style="position:absolute;left:11337;top:2864;width:46;height:46" coordorigin="11337,2864" coordsize="46,46">
              <v:shape style="position:absolute;left:11337;top:2864;width:46;height:46" coordorigin="11337,2864" coordsize="46,46" path="m11337,2864l11383,2910,11383,2910e" filled="f" stroked="t" strokeweight=".48pt" strokecolor="#6E6F72">
                <v:path arrowok="t"/>
              </v:shape>
            </v:group>
            <v:group style="position:absolute;left:11337;top:2864;width:46;height:46" coordorigin="11337,2864" coordsize="46,46">
              <v:shape style="position:absolute;left:11337;top:2864;width:46;height:46" coordorigin="11337,2864" coordsize="46,46" path="m11383,2864l11337,2910,11337,2910e" filled="f" stroked="t" strokeweight=".48pt" strokecolor="#6E6F72">
                <v:path arrowok="t"/>
              </v:shape>
            </v:group>
            <v:group style="position:absolute;left:11400;top:2861;width:46;height:46" coordorigin="11400,2861" coordsize="46,46">
              <v:shape style="position:absolute;left:11400;top:2861;width:46;height:46" coordorigin="11400,2861" coordsize="46,46" path="m11400,2861l11446,2907,11446,2907e" filled="f" stroked="t" strokeweight=".48pt" strokecolor="#6E6F72">
                <v:path arrowok="t"/>
              </v:shape>
            </v:group>
            <v:group style="position:absolute;left:11400;top:2861;width:46;height:46" coordorigin="11400,2861" coordsize="46,46">
              <v:shape style="position:absolute;left:11400;top:2861;width:46;height:46" coordorigin="11400,2861" coordsize="46,46" path="m11446,2861l11400,2907,11400,2907e" filled="f" stroked="t" strokeweight=".48pt" strokecolor="#6E6F72">
                <v:path arrowok="t"/>
              </v:shape>
            </v:group>
            <v:group style="position:absolute;left:11463;top:2864;width:46;height:46" coordorigin="11463,2864" coordsize="46,46">
              <v:shape style="position:absolute;left:11463;top:2864;width:46;height:46" coordorigin="11463,2864" coordsize="46,46" path="m11463,2864l11508,2910,11508,2910e" filled="f" stroked="t" strokeweight=".48pt" strokecolor="#6E6F72">
                <v:path arrowok="t"/>
              </v:shape>
            </v:group>
            <v:group style="position:absolute;left:11463;top:2864;width:46;height:46" coordorigin="11463,2864" coordsize="46,46">
              <v:shape style="position:absolute;left:11463;top:2864;width:46;height:46" coordorigin="11463,2864" coordsize="46,46" path="m11508,2864l11463,2910,11463,2910e" filled="f" stroked="t" strokeweight=".48pt" strokecolor="#6E6F72">
                <v:path arrowok="t"/>
              </v:shape>
            </v:group>
            <v:group style="position:absolute;left:11523;top:2876;width:46;height:46" coordorigin="11523,2876" coordsize="46,46">
              <v:shape style="position:absolute;left:11523;top:2876;width:46;height:46" coordorigin="11523,2876" coordsize="46,46" path="m11523,2876l11568,2921,11568,2921e" filled="f" stroked="t" strokeweight=".48pt" strokecolor="#6E6F72">
                <v:path arrowok="t"/>
              </v:shape>
            </v:group>
            <v:group style="position:absolute;left:11523;top:2876;width:46;height:46" coordorigin="11523,2876" coordsize="46,46">
              <v:shape style="position:absolute;left:11523;top:2876;width:46;height:46" coordorigin="11523,2876" coordsize="46,46" path="m11568,2876l11523,2921,11523,2921e" filled="f" stroked="t" strokeweight=".48pt" strokecolor="#6E6F72">
                <v:path arrowok="t"/>
              </v:shape>
            </v:group>
            <v:group style="position:absolute;left:11586;top:2890;width:46;height:46" coordorigin="11586,2890" coordsize="46,46">
              <v:shape style="position:absolute;left:11586;top:2890;width:46;height:46" coordorigin="11586,2890" coordsize="46,46" path="m11586,2890l11631,2936,11631,2936e" filled="f" stroked="t" strokeweight=".48pt" strokecolor="#6E6F72">
                <v:path arrowok="t"/>
              </v:shape>
            </v:group>
            <v:group style="position:absolute;left:11586;top:2890;width:46;height:46" coordorigin="11586,2890" coordsize="46,46">
              <v:shape style="position:absolute;left:11586;top:2890;width:46;height:46" coordorigin="11586,2890" coordsize="46,46" path="m11631,2890l11586,2936,11586,2936e" filled="f" stroked="t" strokeweight=".48pt" strokecolor="#6E6F72">
                <v:path arrowok="t"/>
              </v:shape>
            </v:group>
            <v:group style="position:absolute;left:11646;top:2878;width:46;height:46" coordorigin="11646,2878" coordsize="46,46">
              <v:shape style="position:absolute;left:11646;top:2878;width:46;height:46" coordorigin="11646,2878" coordsize="46,46" path="m11646,2878l11691,2924,11691,2924e" filled="f" stroked="t" strokeweight=".48pt" strokecolor="#6E6F72">
                <v:path arrowok="t"/>
              </v:shape>
            </v:group>
            <v:group style="position:absolute;left:11646;top:2878;width:46;height:46" coordorigin="11646,2878" coordsize="46,46">
              <v:shape style="position:absolute;left:11646;top:2878;width:46;height:46" coordorigin="11646,2878" coordsize="46,46" path="m11691,2878l11646,2924,11646,2924e" filled="f" stroked="t" strokeweight=".48pt" strokecolor="#6E6F72">
                <v:path arrowok="t"/>
              </v:shape>
            </v:group>
            <v:group style="position:absolute;left:6376;top:907;width:5292;height:2006" coordorigin="6376,907" coordsize="5292,2006">
              <v:shape style="position:absolute;left:6376;top:907;width:5292;height:2006" coordorigin="6376,907" coordsize="5292,2006" path="m6376,1001l6439,949,6499,918,6562,907,6622,912,6685,932,6745,967,6808,1012,6869,1069,6928,1129,6985,1193,7039,1260,7092,1327,7143,1394,7176,1438,7239,1521,7299,1607,7320,1635,7341,1663,7361,1691,7382,1720,7403,1748,7445,1805,7487,1862,7530,1919,7573,1975,7617,2030,7662,2085,7708,2138,7731,2164,7794,2235,7854,2298,7916,2361,7976,2418,8028,2463,8081,2506,8135,2548,8190,2587,8246,2624,8305,2659,8408,2710,8468,2738,8530,2761,8594,2782,8658,2799,8724,2813,8789,2825,8855,2834,8962,2844,9022,2847,9085,2850,9208,2850,9313,2848,9417,2845,9522,2841,9574,2839,9626,2837,9731,2834,9836,2831,9940,2830,9992,2830,10045,2831,10097,2832,10149,2833,10202,2835,10254,2838,10314,2841,10377,2844,10432,2848,10488,2851,10598,2857,10709,2863,10820,2868,10931,2872,11042,2876,11153,2880,11264,2883,11375,2887,11486,2890,11546,2896,11608,2901,11668,2913e" filled="f" stroked="t" strokeweight=".48pt" strokecolor="#D8D9DA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3439" w:right="682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.8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3439" w:right="682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.6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3439" w:right="682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3439" w:right="6820" w:firstLine="0"/>
        <w:jc w:val="center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88.375pt;margin-top:18.665833pt;width:24.25pt;height:48.25pt;mso-position-horizontal-relative:page;mso-position-vertical-relative:paragraph;z-index:-4273" coordorigin="1768,373" coordsize="485,965">
            <v:group style="position:absolute;left:1892;top:736;width:238;height:239" coordorigin="1892,736" coordsize="238,239">
              <v:shape style="position:absolute;left:1892;top:736;width:238;height:239" coordorigin="1892,736" coordsize="238,239" path="m2130,856l2112,920,2064,963,2021,975,1996,973,1934,947,1897,896,1892,876,1893,849,1917,784,1964,745,2004,736,2028,738,2089,766,2124,819,2130,856xe" filled="f" stroked="t" strokeweight=".25pt" strokecolor="#231F20">
                <v:path arrowok="t"/>
              </v:shape>
            </v:group>
            <v:group style="position:absolute;left:1770;top:856;width:480;height:2" coordorigin="1770,856" coordsize="480,2">
              <v:shape style="position:absolute;left:1770;top:856;width:480;height:2" coordorigin="1770,856" coordsize="480,0" path="m1770,856l2250,856e" filled="f" stroked="t" strokeweight=".25pt" strokecolor="#231F20">
                <v:path arrowok="t"/>
              </v:shape>
            </v:group>
            <v:group style="position:absolute;left:2010;top:376;width:2;height:960" coordorigin="2010,376" coordsize="2,960">
              <v:shape style="position:absolute;left:2010;top:376;width:2;height:960" coordorigin="2010,376" coordsize="0,960" path="m2010,376l2010,133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665833pt;width:24.25pt;height:48.25pt;mso-position-horizontal-relative:page;mso-position-vertical-relative:paragraph;z-index:-4272" coordorigin="13588,373" coordsize="485,965">
            <v:group style="position:absolute;left:13712;top:736;width:238;height:239" coordorigin="13712,736" coordsize="238,239">
              <v:shape style="position:absolute;left:13712;top:736;width:238;height:239" coordorigin="13712,736" coordsize="238,239" path="m13950,856l13932,920,13884,963,13841,975,13816,973,13754,947,13717,896,13712,876,13713,849,13737,784,13784,745,13824,736,13848,738,13909,766,13944,819,13950,856xe" filled="f" stroked="t" strokeweight=".25pt" strokecolor="#231F20">
                <v:path arrowok="t"/>
              </v:shape>
            </v:group>
            <v:group style="position:absolute;left:13590;top:856;width:480;height:2" coordorigin="13590,856" coordsize="480,2">
              <v:shape style="position:absolute;left:13590;top:856;width:480;height:2" coordorigin="13590,856" coordsize="480,0" path="m13590,856l14070,856e" filled="f" stroked="t" strokeweight=".25pt" strokecolor="#231F20">
                <v:path arrowok="t"/>
              </v:shape>
            </v:group>
            <v:group style="position:absolute;left:13830;top:376;width:2;height:960" coordorigin="13830,376" coordsize="2,960">
              <v:shape style="position:absolute;left:13830;top:376;width:2;height:960" coordorigin="13830,376" coordsize="0,960" path="m13830,376l13830,133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3"/>
        <w:ind w:left="1459" w:right="4737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1606" w:right="503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2"/>
          <w:szCs w:val="12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2"/>
          <w:szCs w:val="12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1606" w:right="503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2"/>
          <w:szCs w:val="12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2"/>
          <w:szCs w:val="12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1606" w:right="503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2"/>
          <w:szCs w:val="12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2"/>
          <w:szCs w:val="12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370"/>
        <w:ind w:left="1606" w:right="503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2"/>
          <w:szCs w:val="12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2"/>
          <w:szCs w:val="12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27" w:lineRule="exact"/>
        <w:ind w:left="0" w:right="3323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2"/>
          <w:szCs w:val="12"/>
        </w:rPr>
        <w:t>-1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tabs>
          <w:tab w:pos="614" w:val="left" w:leader="none"/>
          <w:tab w:pos="1228" w:val="left" w:leader="none"/>
          <w:tab w:pos="1845" w:val="left" w:leader="none"/>
          <w:tab w:pos="2460" w:val="left" w:leader="none"/>
          <w:tab w:pos="3074" w:val="left" w:leader="none"/>
          <w:tab w:pos="3691" w:val="left" w:leader="none"/>
          <w:tab w:pos="4306" w:val="left" w:leader="none"/>
          <w:tab w:pos="4920" w:val="left" w:leader="none"/>
          <w:tab w:pos="5537" w:val="left" w:leader="none"/>
        </w:tabs>
        <w:spacing w:line="111" w:lineRule="exact"/>
        <w:ind w:left="0" w:right="2259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7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9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line="59" w:lineRule="exact" w:before="25"/>
        <w:ind w:left="0" w:right="2294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8"/>
          <w:szCs w:val="8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8"/>
          <w:szCs w:val="8"/>
        </w:rPr>
      </w:r>
    </w:p>
    <w:p>
      <w:pPr>
        <w:spacing w:after="0" w:line="59" w:lineRule="exact"/>
        <w:jc w:val="right"/>
        <w:rPr>
          <w:rFonts w:ascii="Arial" w:hAnsi="Arial" w:cs="Arial" w:eastAsia="Arial"/>
          <w:sz w:val="8"/>
          <w:szCs w:val="8"/>
        </w:rPr>
        <w:sectPr>
          <w:headerReference w:type="default" r:id="rId38"/>
          <w:pgSz w:w="15840" w:h="24480"/>
          <w:pgMar w:header="4828" w:footer="5472" w:top="5660" w:bottom="5660" w:left="1660" w:right="1660"/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449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15.16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Piano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note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time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history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22" w:lineRule="exact"/>
        <w:ind w:left="262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2"/>
          <w:szCs w:val="12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2"/>
          <w:szCs w:val="12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after="0" w:line="122" w:lineRule="exact"/>
        <w:jc w:val="center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2" w:equalWidth="0">
            <w:col w:w="7307" w:space="40"/>
            <w:col w:w="5173"/>
          </w:cols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 w:before="66"/>
        <w:ind w:right="206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modes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numbe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describ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envelop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(marke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symbols)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perfor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high-orde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curv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chec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accurac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plottin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soli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figure.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right="1561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demonstrate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essence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capability,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14.6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‘instr_piano.wav’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instead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‘instr_tpt.wav.’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Now,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insert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15.10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14.6.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360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529" w:right="490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427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15.10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Modifying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amplitude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2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plot(snd)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incr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samples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incr)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084" w:val="left" w:leader="none"/>
        </w:tabs>
        <w:spacing w:before="18"/>
        <w:ind w:left="4084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max(snd(at:at+incr-1));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samples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[samples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at+incr/2];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incr;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plot(tm,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samples,'r*')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coeff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polyfit(tm,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samples,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samp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polyval(coeff,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tm);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plot(tm,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samp,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'c')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polyval(coeff,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1:length(f));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amult;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max(f);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427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sound(sf,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left="3170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-1.178149pt;width:24.25pt;height:48.25pt;mso-position-horizontal-relative:page;mso-position-vertical-relative:paragraph;z-index:-4269" coordorigin="1768,-24" coordsize="485,965">
            <v:group style="position:absolute;left:1892;top:339;width:238;height:239" coordorigin="1892,339" coordsize="238,239">
              <v:shape style="position:absolute;left:1892;top:339;width:238;height:239" coordorigin="1892,339" coordsize="238,239" path="m2130,459l2112,523,2064,566,2021,578,1996,577,1934,550,1897,499,1892,479,1893,452,1917,387,1964,348,2004,339,2028,341,2089,369,2124,422,2130,459xe" filled="f" stroked="t" strokeweight=".25pt" strokecolor="#231F20">
                <v:path arrowok="t"/>
              </v:shape>
            </v:group>
            <v:group style="position:absolute;left:1770;top:459;width:480;height:2" coordorigin="1770,459" coordsize="480,2">
              <v:shape style="position:absolute;left:1770;top:459;width:480;height:2" coordorigin="1770,459" coordsize="480,0" path="m1770,459l2250,459e" filled="f" stroked="t" strokeweight=".25pt" strokecolor="#231F20">
                <v:path arrowok="t"/>
              </v:shape>
            </v:group>
            <v:group style="position:absolute;left:2010;top:-21;width:2;height:960" coordorigin="2010,-21" coordsize="2,960">
              <v:shape style="position:absolute;left:2010;top:-21;width:2;height:960" coordorigin="2010,-21" coordsize="0,960" path="m2010,-21l2010,93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.178149pt;width:24.25pt;height:48.25pt;mso-position-horizontal-relative:page;mso-position-vertical-relative:paragraph;z-index:-4268" coordorigin="13588,-24" coordsize="485,965">
            <v:group style="position:absolute;left:13712;top:339;width:238;height:239" coordorigin="13712,339" coordsize="238,239">
              <v:shape style="position:absolute;left:13712;top:339;width:238;height:239" coordorigin="13712,339" coordsize="238,239" path="m13950,459l13932,523,13884,566,13841,578,13816,577,13754,550,13717,499,13712,479,13713,452,13737,387,13784,348,13824,339,13848,341,13909,369,13944,422,13950,459xe" filled="f" stroked="t" strokeweight=".25pt" strokecolor="#231F20">
                <v:path arrowok="t"/>
              </v:shape>
            </v:group>
            <v:group style="position:absolute;left:13590;top:459;width:480;height:2" coordorigin="13590,459" coordsize="480,2">
              <v:shape style="position:absolute;left:13590;top:459;width:480;height:2" coordorigin="13590,459" coordsize="480,0" path="m13590,459l14070,459e" filled="f" stroked="t" strokeweight=".25pt" strokecolor="#231F20">
                <v:path arrowok="t"/>
              </v:shape>
            </v:group>
            <v:group style="position:absolute;left:13830;top:-21;width:2;height:960" coordorigin="13830,-21" coordsize="2,960">
              <v:shape style="position:absolute;left:13830;top:-21;width:2;height:960" coordorigin="13830,-21" coordsize="0,960" path="m13830,-21l13830,93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15.10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sound’s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history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window.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8"/>
        <w:ind w:left="3650" w:right="237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Arbitrarily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choose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increment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achieve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representative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samples.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40"/>
        <w:ind w:left="3650" w:right="267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8–13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loo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comput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stor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amplitud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sample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correspondin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indices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calculate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/>
        <w:ind w:left="3650" w:right="210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amplitud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durin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windo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save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windo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location.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locations.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2"/>
        <w:ind w:left="3650" w:right="23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15–17: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polynomial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eight-order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40"/>
        <w:ind w:left="3650" w:right="157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18–21: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Modify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synthesized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piano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multiplying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left="3169" w:right="267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conclusion,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examples,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essence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musical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instrument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derived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actual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instrument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captured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smaller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coefficients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multiplies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time.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left="3169" w:right="2679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construct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synthesizer,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keyboard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pressed,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required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frequency,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synthesized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until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released.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synthesizer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equipped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specify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sustain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pedal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depressed,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piano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off,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allowed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fade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silence.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4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Test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361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95"/>
        </w:rPr>
        <w:t>Chapter</w:t>
      </w:r>
      <w:r>
        <w:rPr>
          <w:color w:val="231F20"/>
          <w:spacing w:val="54"/>
          <w:w w:val="95"/>
        </w:rPr>
        <w:t> </w:t>
      </w:r>
      <w:r>
        <w:rPr>
          <w:color w:val="231F20"/>
          <w:spacing w:val="0"/>
          <w:w w:val="95"/>
        </w:rPr>
        <w:t>Summary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2573" w:firstLine="52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8665pt;width:372.25pt;height:17.604pt;mso-position-horizontal-relative:page;mso-position-vertical-relative:paragraph;z-index:-4267" coordorigin="5070,-556" coordsize="7445,352">
            <v:shape style="position:absolute;left:5070;top:-556;width:422;height:351" type="#_x0000_t75">
              <v:imagedata r:id="rId42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saw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implementations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common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numerical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techniques: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22"/>
        </w:numPr>
        <w:tabs>
          <w:tab w:pos="4345" w:val="left" w:leader="none"/>
        </w:tabs>
        <w:spacing w:line="260" w:lineRule="exact" w:before="25"/>
        <w:ind w:left="4350" w:right="1892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interp1</w:t>
      </w:r>
      <w:r>
        <w:rPr>
          <w:b w:val="0"/>
          <w:bCs w:val="0"/>
          <w:color w:val="231F20"/>
          <w:spacing w:val="0"/>
          <w:w w:val="100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b w:val="0"/>
          <w:bCs w:val="0"/>
          <w:color w:val="231F20"/>
          <w:spacing w:val="-1"/>
          <w:w w:val="100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spline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2"/>
        </w:numPr>
        <w:tabs>
          <w:tab w:pos="4345" w:val="left" w:leader="none"/>
        </w:tabs>
        <w:spacing w:line="260" w:lineRule="exact"/>
        <w:ind w:left="4350" w:right="2020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smooth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noisy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2"/>
        </w:numPr>
        <w:tabs>
          <w:tab w:pos="4345" w:val="left" w:leader="none"/>
        </w:tabs>
        <w:spacing w:line="260" w:lineRule="exact"/>
        <w:ind w:left="4350" w:right="2348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1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velocit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positio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integratin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cumtrapz(...)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cumsum(...)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1"/>
          <w:numId w:val="22"/>
        </w:numPr>
        <w:tabs>
          <w:tab w:pos="4345" w:val="left" w:leader="none"/>
        </w:tabs>
        <w:spacing w:line="271" w:lineRule="exact"/>
        <w:ind w:left="4345" w:right="0" w:hanging="276"/>
        <w:jc w:val="left"/>
      </w:pPr>
      <w:r>
        <w:rPr/>
        <w:pict>
          <v:group style="position:absolute;margin-left:253.498993pt;margin-top:27.952114pt;width:372.25pt;height:17.604pt;mso-position-horizontal-relative:page;mso-position-vertical-relative:paragraph;z-index:-4266" coordorigin="5070,559" coordsize="7445,352">
            <v:shape style="position:absolute;left:5070;top:559;width:422;height:351" type="#_x0000_t75">
              <v:imagedata r:id="rId43" o:title=""/>
            </v:shape>
            <v:group style="position:absolute;left:5490;top:906;width:7020;height:2" coordorigin="5490,906" coordsize="7020,2">
              <v:shape style="position:absolute;left:5490;top:906;width:7020;height:2" coordorigin="5490,906" coordsize="7020,0" path="m5490,906l12510,906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acceleration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41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4010" w:right="1425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3.335889pt;width:346.5pt;height:.1pt;mso-position-horizontal-relative:page;mso-position-vertical-relative:paragraph;z-index:-4265" coordorigin="5550,67" coordsize="6930,2">
            <v:shape style="position:absolute;left:5550;top:67;width:6930;height:2" coordorigin="5550,67" coordsize="6930,0" path="m5550,67l12480,67e" filled="f" stroked="t" strokeweight=".75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39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767pt;width:346.5pt;height:.1pt;mso-position-horizontal-relative:page;mso-position-vertical-relative:paragraph;z-index:-4264" coordorigin="5550,246" coordsize="6930,2">
            <v:shape style="position:absolute;left:5550;top:246;width:6930;height:2" coordorigin="5550,246" coordsize="6930,0" path="m5550,246l12480,246e" filled="f" stroked="t" strokeweight=".75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2798" w:right="182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6902" w:space="40"/>
            <w:col w:w="5578"/>
          </w:cols>
        </w:sectPr>
      </w:pPr>
    </w:p>
    <w:p>
      <w:pPr>
        <w:tabs>
          <w:tab w:pos="6039" w:val="left" w:leader="none"/>
          <w:tab w:pos="10184" w:val="right" w:leader="none"/>
        </w:tabs>
        <w:spacing w:before="95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11.002869pt;width:24.25pt;height:48.25pt;mso-position-horizontal-relative:page;mso-position-vertical-relative:paragraph;z-index:-4262" coordorigin="1768,220" coordsize="485,965">
            <v:group style="position:absolute;left:1892;top:583;width:238;height:239" coordorigin="1892,583" coordsize="238,239">
              <v:shape style="position:absolute;left:1892;top:583;width:238;height:239" coordorigin="1892,583" coordsize="238,239" path="m2130,703l2112,766,2064,810,2021,822,1996,820,1934,794,1897,743,1892,722,1893,696,1917,631,1964,592,2004,583,2028,585,2089,613,2124,666,2130,703xe" filled="f" stroked="t" strokeweight=".25pt" strokecolor="#231F20">
                <v:path arrowok="t"/>
              </v:shape>
            </v:group>
            <v:group style="position:absolute;left:1770;top:703;width:480;height:2" coordorigin="1770,703" coordsize="480,2">
              <v:shape style="position:absolute;left:1770;top:703;width:480;height:2" coordorigin="1770,703" coordsize="480,0" path="m1770,703l2250,703e" filled="f" stroked="t" strokeweight=".25pt" strokecolor="#231F20">
                <v:path arrowok="t"/>
              </v:shape>
            </v:group>
            <v:group style="position:absolute;left:2010;top:223;width:2;height:960" coordorigin="2010,223" coordsize="2,960">
              <v:shape style="position:absolute;left:2010;top:223;width:2;height:960" coordorigin="2010,223" coordsize="0,960" path="m2010,223l2010,118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002869pt;width:24.25pt;height:48.25pt;mso-position-horizontal-relative:page;mso-position-vertical-relative:paragraph;z-index:-4261" coordorigin="13588,220" coordsize="485,965">
            <v:group style="position:absolute;left:13712;top:583;width:238;height:239" coordorigin="13712,583" coordsize="238,239">
              <v:shape style="position:absolute;left:13712;top:583;width:238;height:239" coordorigin="13712,583" coordsize="238,239" path="m13950,703l13932,766,13884,810,13841,822,13816,820,13754,794,13717,743,13712,722,13713,696,13737,631,13784,592,13824,583,13848,585,13909,613,13944,666,13950,703xe" filled="f" stroked="t" strokeweight=".25pt" strokecolor="#231F20">
                <v:path arrowok="t"/>
              </v:shape>
            </v:group>
            <v:group style="position:absolute;left:13590;top:703;width:480;height:2" coordorigin="13590,703" coordsize="480,2">
              <v:shape style="position:absolute;left:13590;top:703;width:480;height:2" coordorigin="13590,703" coordsize="480,0" path="m13590,703l14070,703e" filled="f" stroked="t" strokeweight=".25pt" strokecolor="#231F20">
                <v:path arrowok="t"/>
              </v:shape>
            </v:group>
            <v:group style="position:absolute;left:13830;top:223;width:2;height:960" coordorigin="13830,223" coordsize="2,960">
              <v:shape style="position:absolute;left:13830;top:223;width:2;height:960" coordorigin="13830,223" coordsize="0,960" path="m13830,223l13830,118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No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number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15.1.1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6039" w:val="left" w:leader="none"/>
        </w:tabs>
        <w:spacing w:line="210" w:lineRule="exact" w:before="96"/>
        <w:ind w:left="6040" w:right="634" w:hanging="203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cumsum(y)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integra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functio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y(x),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78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assumin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tha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Δ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039" w:val="left" w:leader="none"/>
        </w:tabs>
        <w:spacing w:line="210" w:lineRule="exact"/>
        <w:ind w:left="6040" w:right="220" w:hanging="203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cumtrapz(x,y)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integra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functio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y(x)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using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trapezoida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rule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039" w:val="left" w:leader="none"/>
        </w:tabs>
        <w:spacing w:line="210" w:lineRule="exact"/>
        <w:ind w:left="6040" w:right="0" w:hanging="203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diff(v)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difference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betwee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adjacen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values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1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6"/>
        <w:ind w:left="16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15.3.2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6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15.3.2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6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15.6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536" w:space="40"/>
            <w:col w:w="2944"/>
          </w:cols>
        </w:sectPr>
      </w:pPr>
    </w:p>
    <w:p>
      <w:pPr>
        <w:tabs>
          <w:tab w:pos="6039" w:val="left" w:leader="none"/>
          <w:tab w:pos="10184" w:val="right" w:leader="none"/>
        </w:tabs>
        <w:spacing w:before="95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interp1(x,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41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41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linea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cubi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interpolation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15.1.1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74" w:lineRule="auto" w:before="106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interp2(x,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ny)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79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interp3(x,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nz)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97" w:val="right" w:leader="none"/>
        </w:tabs>
        <w:spacing w:before="86"/>
        <w:ind w:left="35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linea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cubi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interpolation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15.1.1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4497" w:val="right" w:leader="none"/>
        </w:tabs>
        <w:spacing w:before="300"/>
        <w:ind w:left="35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linea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cubi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interpolation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15.1.1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5648" w:space="40"/>
            <w:col w:w="6832"/>
          </w:cols>
        </w:sectPr>
      </w:pPr>
    </w:p>
    <w:p>
      <w:pPr>
        <w:tabs>
          <w:tab w:pos="6039" w:val="left" w:leader="none"/>
          <w:tab w:pos="10184" w:val="right" w:leader="none"/>
        </w:tabs>
        <w:spacing w:before="59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polyfit(x,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least-square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polynomial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15.2.2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39" w:val="left" w:leader="none"/>
          <w:tab w:pos="9739" w:val="lef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polyval(c,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5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Evaluate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polynomial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15.2.2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39" w:val="left" w:leader="none"/>
          <w:tab w:pos="10184" w:val="right" w:leader="none"/>
        </w:tabs>
        <w:spacing w:before="86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spline(x,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Splin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interpolation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15.1.2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968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8pt;width:372.25pt;height:17.604pt;mso-position-horizontal-relative:page;mso-position-vertical-relative:paragraph;z-index:-4263" coordorigin="5070,-556" coordsize="7445,352">
            <v:shape style="position:absolute;left:5070;top:-556;width:422;height:351" type="#_x0000_t75">
              <v:imagedata r:id="rId44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3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3"/>
        </w:numPr>
        <w:tabs>
          <w:tab w:pos="4489" w:val="left" w:leader="none"/>
        </w:tabs>
        <w:spacing w:line="260" w:lineRule="exact"/>
        <w:ind w:left="4490" w:right="1981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extrapolation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362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3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769" w:val="left" w:leader="none"/>
        </w:tabs>
        <w:spacing w:before="96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extrapolate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3"/>
        </w:numPr>
        <w:tabs>
          <w:tab w:pos="3769" w:val="left" w:leader="none"/>
        </w:tabs>
        <w:spacing w:line="260" w:lineRule="exact"/>
        <w:ind w:left="3770" w:right="2573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physics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3"/>
        </w:numPr>
        <w:tabs>
          <w:tab w:pos="3769" w:val="left" w:leader="none"/>
        </w:tabs>
        <w:spacing w:line="260" w:lineRule="exact"/>
        <w:ind w:left="3770" w:right="3134" w:hanging="405"/>
        <w:jc w:val="left"/>
      </w:pPr>
      <w:r>
        <w:rPr>
          <w:b w:val="0"/>
          <w:bCs w:val="0"/>
          <w:color w:val="231F20"/>
          <w:spacing w:val="0"/>
          <w:w w:val="100"/>
        </w:rPr>
        <w:t>Simpson’s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trapezoidal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3"/>
        </w:numPr>
        <w:tabs>
          <w:tab w:pos="3769" w:val="left" w:leader="none"/>
        </w:tabs>
        <w:spacing w:line="260" w:lineRule="exact"/>
        <w:ind w:left="3770" w:right="2528" w:hanging="405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differentiation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317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5029" w:val="left" w:leader="none"/>
        </w:tabs>
        <w:spacing w:line="260" w:lineRule="exact"/>
        <w:ind w:left="3770" w:right="2799" w:hanging="405"/>
        <w:jc w:val="left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technique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which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estimate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variable’s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between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known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7671" w:val="left" w:leader="none"/>
          <w:tab w:pos="9595" w:val="left" w:leader="none"/>
        </w:tabs>
        <w:spacing w:line="260" w:lineRule="exact"/>
        <w:ind w:left="3769" w:right="2519" w:hanging="405"/>
        <w:jc w:val="left"/>
      </w:pPr>
      <w:r>
        <w:rPr>
          <w:b w:val="0"/>
          <w:bCs w:val="0"/>
          <w:color w:val="231F20"/>
          <w:spacing w:val="0"/>
          <w:w w:val="100"/>
        </w:rPr>
        <w:t>Nth-order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order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minimize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between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line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data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points.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6168" w:val="left" w:leader="none"/>
          <w:tab w:pos="9973" w:val="left" w:leader="none"/>
        </w:tabs>
        <w:spacing w:line="270" w:lineRule="exact"/>
        <w:ind w:left="3770" w:right="2546" w:hanging="405"/>
        <w:jc w:val="left"/>
      </w:pPr>
      <w:r>
        <w:rPr/>
        <w:pict>
          <v:group style="position:absolute;margin-left:88.375pt;margin-top:20.55238pt;width:24.25pt;height:48.25pt;mso-position-horizontal-relative:page;mso-position-vertical-relative:paragraph;z-index:-4259" coordorigin="1768,411" coordsize="485,965">
            <v:group style="position:absolute;left:1892;top:774;width:238;height:239" coordorigin="1892,774" coordsize="238,239">
              <v:shape style="position:absolute;left:1892;top:774;width:238;height:239" coordorigin="1892,774" coordsize="238,239" path="m2130,894l2112,957,2064,1001,2021,1013,1996,1011,1934,985,1897,934,1892,913,1893,887,1917,822,1964,783,2004,774,2028,776,2089,804,2124,857,2130,894xe" filled="f" stroked="t" strokeweight=".25pt" strokecolor="#231F20">
                <v:path arrowok="t"/>
              </v:shape>
            </v:group>
            <v:group style="position:absolute;left:1770;top:894;width:480;height:2" coordorigin="1770,894" coordsize="480,2">
              <v:shape style="position:absolute;left:1770;top:894;width:480;height:2" coordorigin="1770,894" coordsize="480,0" path="m1770,894l2250,894e" filled="f" stroked="t" strokeweight=".25pt" strokecolor="#231F20">
                <v:path arrowok="t"/>
              </v:shape>
            </v:group>
            <v:group style="position:absolute;left:2010;top:414;width:2;height:960" coordorigin="2010,414" coordsize="2,960">
              <v:shape style="position:absolute;left:2010;top:414;width:2;height:960" coordorigin="2010,414" coordsize="0,960" path="m2010,414l2010,137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55238pt;width:24.25pt;height:48.25pt;mso-position-horizontal-relative:page;mso-position-vertical-relative:paragraph;z-index:-4258" coordorigin="13588,411" coordsize="485,965">
            <v:group style="position:absolute;left:13712;top:774;width:238;height:239" coordorigin="13712,774" coordsize="238,239">
              <v:shape style="position:absolute;left:13712;top:774;width:238;height:239" coordorigin="13712,774" coordsize="238,239" path="m13950,894l13932,957,13884,1001,13841,1013,13816,1011,13754,985,13717,934,13712,913,13713,887,13737,822,13784,783,13824,774,13848,776,13909,804,13944,857,13950,894xe" filled="f" stroked="t" strokeweight=".25pt" strokecolor="#231F20">
                <v:path arrowok="t"/>
              </v:shape>
            </v:group>
            <v:group style="position:absolute;left:13590;top:894;width:480;height:2" coordorigin="13590,894" coordsize="480,2">
              <v:shape style="position:absolute;left:13590;top:894;width:480;height:2" coordorigin="13590,894" coordsize="480,0" path="m13590,894l14070,894e" filled="f" stroked="t" strokeweight=".25pt" strokecolor="#231F20">
                <v:path arrowok="t"/>
              </v:shape>
            </v:group>
            <v:group style="position:absolute;left:13830;top:414;width:2;height:960" coordorigin="13830,414" coordsize="2,960">
              <v:shape style="position:absolute;left:13830;top:414;width:2;height:960" coordorigin="13830,414" coordsize="0,960" path="m13830,414l13830,137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makes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1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slope</w:t>
      </w:r>
      <w:r>
        <w:rPr>
          <w:b w:val="0"/>
          <w:bCs w:val="0"/>
          <w:color w:val="231F20"/>
          <w:spacing w:val="1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at</w:t>
      </w:r>
      <w:r>
        <w:rPr>
          <w:b w:val="0"/>
          <w:bCs w:val="0"/>
          <w:color w:val="231F20"/>
          <w:spacing w:val="-1"/>
          <w:w w:val="100"/>
          <w:u w:val="none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u w:val="none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  <w:u w:val="none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6"/>
          <w:w w:val="100"/>
          <w:position w:val="-3"/>
          <w:sz w:val="15"/>
          <w:szCs w:val="15"/>
          <w:u w:val="none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the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single" w:color="221E1F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single" w:color="221E1F"/>
        </w:rPr>
        <w:tab/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of</w:t>
      </w:r>
      <w:r>
        <w:rPr>
          <w:b w:val="0"/>
          <w:bCs w:val="0"/>
          <w:i w:val="0"/>
          <w:color w:val="231F20"/>
          <w:spacing w:val="20"/>
          <w:w w:val="100"/>
          <w:position w:val="0"/>
          <w:u w:val="none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the</w:t>
      </w:r>
      <w:r>
        <w:rPr>
          <w:b w:val="0"/>
          <w:bCs w:val="0"/>
          <w:i w:val="0"/>
          <w:color w:val="231F20"/>
          <w:spacing w:val="21"/>
          <w:w w:val="100"/>
          <w:position w:val="0"/>
          <w:u w:val="none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line</w:t>
      </w:r>
      <w:r>
        <w:rPr>
          <w:b w:val="0"/>
          <w:bCs w:val="0"/>
          <w:i w:val="0"/>
          <w:color w:val="231F20"/>
          <w:spacing w:val="21"/>
          <w:w w:val="100"/>
          <w:position w:val="0"/>
          <w:u w:val="none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between</w:t>
      </w:r>
      <w:r>
        <w:rPr>
          <w:b w:val="0"/>
          <w:bCs w:val="0"/>
          <w:i w:val="0"/>
          <w:color w:val="231F20"/>
          <w:spacing w:val="20"/>
          <w:w w:val="100"/>
          <w:position w:val="0"/>
          <w:u w:val="none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u w:val="none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  <w:u w:val="none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  <w:u w:val="none"/>
        </w:rPr>
        <w:t>2</w:t>
      </w:r>
      <w:r>
        <w:rPr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  <w:u w:val="none"/>
        </w:rPr>
        <w:t>1</w:t>
      </w:r>
      <w:r>
        <w:rPr>
          <w:b w:val="0"/>
          <w:bCs w:val="0"/>
          <w:i w:val="0"/>
          <w:color w:val="231F20"/>
          <w:spacing w:val="36"/>
          <w:w w:val="100"/>
          <w:position w:val="-3"/>
          <w:sz w:val="15"/>
          <w:szCs w:val="15"/>
          <w:u w:val="none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and</w:t>
      </w:r>
      <w:r>
        <w:rPr>
          <w:b w:val="0"/>
          <w:bCs w:val="0"/>
          <w:i w:val="0"/>
          <w:color w:val="231F20"/>
          <w:spacing w:val="21"/>
          <w:w w:val="100"/>
          <w:position w:val="0"/>
          <w:u w:val="none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u w:val="none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-3"/>
          <w:sz w:val="15"/>
          <w:szCs w:val="15"/>
          <w:u w:val="none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  <w:u w:val="none"/>
        </w:rPr>
        <w:t>1</w:t>
      </w:r>
      <w:r>
        <w:rPr>
          <w:b w:val="0"/>
          <w:bCs w:val="0"/>
          <w:i w:val="0"/>
          <w:color w:val="231F20"/>
          <w:spacing w:val="0"/>
          <w:w w:val="100"/>
          <w:position w:val="-3"/>
          <w:sz w:val="15"/>
          <w:szCs w:val="15"/>
          <w:u w:val="none"/>
        </w:rPr>
        <w:t>1</w:t>
      </w:r>
      <w:r>
        <w:rPr>
          <w:b w:val="0"/>
          <w:bCs w:val="0"/>
          <w:i w:val="0"/>
          <w:color w:val="231F20"/>
          <w:spacing w:val="0"/>
          <w:w w:val="100"/>
          <w:position w:val="0"/>
          <w:u w:val="none"/>
        </w:rPr>
        <w:t>.</w:t>
      </w:r>
      <w:r>
        <w:rPr>
          <w:b w:val="0"/>
          <w:bCs w:val="0"/>
          <w:i w:val="0"/>
          <w:color w:val="000000"/>
          <w:spacing w:val="0"/>
          <w:w w:val="100"/>
          <w:position w:val="0"/>
          <w:u w:val="none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8812" w:val="left" w:leader="none"/>
        </w:tabs>
        <w:spacing w:line="260" w:lineRule="exact"/>
        <w:ind w:left="3770" w:right="2389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regularly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344" w:val="left" w:leader="none"/>
          <w:tab w:pos="7314" w:val="left" w:leader="none"/>
          <w:tab w:pos="9665" w:val="left" w:leader="none"/>
        </w:tabs>
        <w:spacing w:line="271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4"/>
        </w:numPr>
        <w:tabs>
          <w:tab w:pos="3769" w:val="left" w:leader="none"/>
          <w:tab w:pos="5642" w:val="left" w:leader="none"/>
          <w:tab w:pos="8505" w:val="left" w:leader="none"/>
        </w:tabs>
        <w:spacing w:line="260" w:lineRule="exact"/>
        <w:ind w:left="3770" w:right="2674" w:hanging="405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defined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polynomial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coefficients,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integrate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differentiate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vector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coefficients.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1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5"/>
        </w:numPr>
        <w:tabs>
          <w:tab w:pos="404" w:val="left" w:leader="none"/>
          <w:tab w:pos="3770" w:val="left" w:leader="none"/>
        </w:tabs>
        <w:ind w:left="4490" w:right="35" w:hanging="1125"/>
        <w:jc w:val="center"/>
      </w:pPr>
      <w:r>
        <w:rPr/>
        <w:pict>
          <v:group style="position:absolute;margin-left:217.498993pt;margin-top:-19.434944pt;width:372.25pt;height:17.604pt;mso-position-horizontal-relative:page;mso-position-vertical-relative:paragraph;z-index:-4260" coordorigin="4350,-389" coordsize="7445,352">
            <v:shape style="position:absolute;left:4350;top:-389;width:422;height:351" type="#_x0000_t75">
              <v:imagedata r:id="rId46" o:title=""/>
            </v:shape>
            <v:group style="position:absolute;left:4770;top:-42;width:7020;height:2" coordorigin="4770,-42" coordsize="7020,2">
              <v:shape style="position:absolute;left:4770;top:-42;width:7020;height:2" coordorigin="4770,-42" coordsize="7020,0" path="m4770,-42l11790,-4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030" w:val="left" w:leader="none"/>
        </w:tabs>
        <w:spacing w:line="260" w:lineRule="exact"/>
        <w:ind w:left="4750" w:right="0" w:hanging="98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monotonically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somehow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03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yi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observe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030" w:val="left" w:leader="none"/>
        </w:tabs>
        <w:spacing w:line="260" w:lineRule="exact"/>
        <w:ind w:left="4030" w:right="0" w:hanging="260"/>
        <w:jc w:val="center"/>
      </w:pP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spline(...)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interpolate.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25"/>
        </w:numPr>
        <w:tabs>
          <w:tab w:pos="4030" w:val="left" w:leader="none"/>
        </w:tabs>
        <w:spacing w:line="260" w:lineRule="exact"/>
        <w:ind w:left="403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polyfit(...)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coefficients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third-order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363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ind w:left="4750" w:right="1521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polyval(...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evaluat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curv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points.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before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plo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vs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circle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vs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blac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line.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1"/>
          <w:numId w:val="25"/>
        </w:numPr>
        <w:tabs>
          <w:tab w:pos="4750" w:val="left" w:leader="none"/>
        </w:tabs>
        <w:spacing w:line="260" w:lineRule="exact"/>
        <w:ind w:left="4750" w:right="1827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Approximate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derivative,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dxy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=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dy/dx,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diff(...)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Since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diff(...)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reduces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length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dxy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either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xi(1:end-1),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xi(2:end)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compute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mid-points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25"/>
        </w:numPr>
        <w:tabs>
          <w:tab w:pos="4750" w:val="left" w:leader="none"/>
        </w:tabs>
        <w:spacing w:line="260" w:lineRule="exact"/>
        <w:ind w:left="4750" w:right="1760" w:hanging="260"/>
        <w:jc w:val="left"/>
      </w:pP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cumulative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dxy,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offset,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750" w:val="left" w:leader="none"/>
        </w:tabs>
        <w:spacing w:line="260" w:lineRule="exact"/>
        <w:ind w:left="4750" w:right="1857" w:hanging="260"/>
        <w:jc w:val="both"/>
      </w:pP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cumtrapz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trapezoidal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curve.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90" w:right="1715" w:hanging="405"/>
        <w:jc w:val="left"/>
      </w:pPr>
      <w:r>
        <w:rPr/>
        <w:pict>
          <v:group style="position:absolute;margin-left:88.375pt;margin-top:78.15226pt;width:24.25pt;height:48.25pt;mso-position-horizontal-relative:page;mso-position-vertical-relative:paragraph;z-index:-4257" coordorigin="1768,1563" coordsize="485,965">
            <v:group style="position:absolute;left:1892;top:1926;width:238;height:239" coordorigin="1892,1926" coordsize="238,239">
              <v:shape style="position:absolute;left:1892;top:1926;width:238;height:239" coordorigin="1892,1926" coordsize="238,239" path="m2130,2046l2112,2109,2064,2153,2021,2165,1996,2163,1934,2137,1897,2086,1892,2065,1893,2039,1917,1974,1964,1935,2004,1926,2028,1928,2089,1956,2124,2009,2130,2046xe" filled="f" stroked="t" strokeweight=".25pt" strokecolor="#231F20">
                <v:path arrowok="t"/>
              </v:shape>
            </v:group>
            <v:group style="position:absolute;left:1770;top:2046;width:480;height:2" coordorigin="1770,2046" coordsize="480,2">
              <v:shape style="position:absolute;left:1770;top:2046;width:480;height:2" coordorigin="1770,2046" coordsize="480,0" path="m1770,2046l2250,2046e" filled="f" stroked="t" strokeweight=".25pt" strokecolor="#231F20">
                <v:path arrowok="t"/>
              </v:shape>
            </v:group>
            <v:group style="position:absolute;left:2010;top:1566;width:2;height:960" coordorigin="2010,1566" coordsize="2,960">
              <v:shape style="position:absolute;left:2010;top:1566;width:2;height:960" coordorigin="2010,1566" coordsize="0,960" path="m2010,1566l2010,25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8.15226pt;width:24.25pt;height:48.25pt;mso-position-horizontal-relative:page;mso-position-vertical-relative:paragraph;z-index:-4256" coordorigin="13588,1563" coordsize="485,965">
            <v:group style="position:absolute;left:13712;top:1926;width:238;height:239" coordorigin="13712,1926" coordsize="238,239">
              <v:shape style="position:absolute;left:13712;top:1926;width:238;height:239" coordorigin="13712,1926" coordsize="238,239" path="m13950,2046l13932,2109,13884,2153,13841,2165,13816,2163,13754,2137,13717,2086,13712,2065,13713,2039,13737,1974,13784,1935,13824,1926,13848,1928,13909,1956,13944,2009,13950,2046xe" filled="f" stroked="t" strokeweight=".25pt" strokecolor="#231F20">
                <v:path arrowok="t"/>
              </v:shape>
            </v:group>
            <v:group style="position:absolute;left:13590;top:2046;width:480;height:2" coordorigin="13590,2046" coordsize="480,2">
              <v:shape style="position:absolute;left:13590;top:2046;width:480;height:2" coordorigin="13590,2046" coordsize="480,0" path="m13590,2046l14070,2046e" filled="f" stroked="t" strokeweight=".25pt" strokecolor="#231F20">
                <v:path arrowok="t"/>
              </v:shape>
            </v:group>
            <v:group style="position:absolute;left:13830;top:1566;width:2;height:960" coordorigin="13830,1566" coordsize="2,960">
              <v:shape style="position:absolute;left:13830;top:1566;width:2;height:960" coordorigin="13830,1566" coordsize="0,960" path="m13830,1566l13830,25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bestFi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y-coordinates.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smallest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absolute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y-coordinates)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return: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coefficients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y-coordinates,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1892"/>
        <w:jc w:val="left"/>
      </w:pPr>
      <w:r>
        <w:rPr>
          <w:b w:val="0"/>
          <w:bCs w:val="0"/>
          <w:color w:val="231F20"/>
          <w:spacing w:val="0"/>
          <w:w w:val="100"/>
        </w:rPr>
        <w:t>evaluated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x-coordinates,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magnitudes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490" w:right="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490" w:right="0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curve-fitted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green),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490" w:right="0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label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99"/>
        <w:jc w:val="center"/>
      </w:pP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legend.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90" w:right="1705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Rambling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club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Rambling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Wreck.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displacement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displacement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displacement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testWreck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Rambling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739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90" w:right="1669" w:hanging="405"/>
        <w:jc w:val="left"/>
      </w:pPr>
      <w:r>
        <w:rPr>
          <w:b w:val="0"/>
          <w:bCs w:val="0"/>
          <w:color w:val="231F20"/>
          <w:spacing w:val="0"/>
          <w:w w:val="100"/>
        </w:rPr>
        <w:t>Engineers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tabulated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calculations.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important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tabulated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thermodynamics,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properties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properties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fixed.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364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770" w:right="213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tabulated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MPa: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" w:lineRule="exact" w:before="3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8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95" w:hRule="exact"/>
        </w:trPr>
        <w:tc>
          <w:tcPr>
            <w:tcW w:w="247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56"/>
              <w:ind w:left="80" w:right="0"/>
              <w:jc w:val="left"/>
              <w:rPr>
                <w:rFonts w:ascii="GillSans-UltraBold" w:hAnsi="GillSans-UltraBold" w:cs="GillSans-UltraBold" w:eastAsia="GillSans-UltraBold"/>
                <w:sz w:val="21"/>
                <w:szCs w:val="21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0"/>
                <w:sz w:val="21"/>
                <w:szCs w:val="21"/>
              </w:rPr>
              <w:t>Temperature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-37"/>
                <w:w w:val="80"/>
                <w:sz w:val="21"/>
                <w:szCs w:val="21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0"/>
                <w:sz w:val="21"/>
                <w:szCs w:val="21"/>
              </w:rPr>
              <w:t>(deg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-36"/>
                <w:w w:val="80"/>
                <w:sz w:val="21"/>
                <w:szCs w:val="21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0"/>
                <w:sz w:val="21"/>
                <w:szCs w:val="21"/>
              </w:rPr>
              <w:t>C)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56"/>
              <w:ind w:left="268" w:right="0"/>
              <w:jc w:val="left"/>
              <w:rPr>
                <w:rFonts w:ascii="GillSans-UltraBold" w:hAnsi="GillSans-UltraBold" w:cs="GillSans-UltraBold" w:eastAsia="GillSans-UltraBold"/>
                <w:sz w:val="21"/>
                <w:szCs w:val="21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1"/>
                <w:szCs w:val="21"/>
              </w:rPr>
              <w:t>Specific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1"/>
                <w:szCs w:val="21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1"/>
                <w:szCs w:val="21"/>
              </w:rPr>
              <w:t>Volume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1"/>
                <w:w w:val="75"/>
                <w:sz w:val="21"/>
                <w:szCs w:val="21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1"/>
                <w:szCs w:val="21"/>
              </w:rPr>
              <w:t>(cu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1"/>
                <w:w w:val="75"/>
                <w:sz w:val="21"/>
                <w:szCs w:val="21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21"/>
                <w:szCs w:val="21"/>
              </w:rPr>
              <w:t>meters/Kg)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20" w:hRule="exact"/>
        </w:trPr>
        <w:tc>
          <w:tcPr>
            <w:tcW w:w="2471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54"/>
              <w:ind w:right="305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99.63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54"/>
              <w:ind w:left="156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1.694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80" w:hRule="exact"/>
        </w:trPr>
        <w:tc>
          <w:tcPr>
            <w:tcW w:w="2471" w:type="dxa"/>
            <w:tcBorders>
              <w:top w:val="single" w:sz="4" w:space="0" w:color="231F2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before="14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231F2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before="14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1.696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1.793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160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1.984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2.172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2.359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280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2.546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320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2.732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360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2.917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400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3.103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440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BCBEC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3.288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2471" w:type="dxa"/>
            <w:tcBorders>
              <w:top w:val="single" w:sz="4" w:space="0" w:color="BCBEC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500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461" w:type="dxa"/>
            <w:tcBorders>
              <w:top w:val="single" w:sz="4" w:space="0" w:color="BCBEC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553" w:right="1396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3.565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60" w:lineRule="exact"/>
        <w:ind w:left="3770" w:right="2247"/>
        <w:jc w:val="left"/>
      </w:pPr>
      <w:r>
        <w:rPr/>
        <w:pict>
          <v:group style="position:absolute;margin-left:88.375pt;margin-top:39.152626pt;width:24.25pt;height:48.25pt;mso-position-horizontal-relative:page;mso-position-vertical-relative:paragraph;z-index:-4255" coordorigin="1768,783" coordsize="485,965">
            <v:group style="position:absolute;left:1892;top:1146;width:238;height:239" coordorigin="1892,1146" coordsize="238,239">
              <v:shape style="position:absolute;left:1892;top:1146;width:238;height:239" coordorigin="1892,1146" coordsize="238,239" path="m2130,1266l2112,1329,2064,1373,2021,1385,1996,1383,1934,1357,1897,1306,1892,1285,1893,1259,1917,1194,1964,1155,2004,1146,2028,1148,2089,1176,2124,1229,2130,1266xe" filled="f" stroked="t" strokeweight=".25pt" strokecolor="#231F20">
                <v:path arrowok="t"/>
              </v:shape>
            </v:group>
            <v:group style="position:absolute;left:1770;top:1266;width:480;height:2" coordorigin="1770,1266" coordsize="480,2">
              <v:shape style="position:absolute;left:1770;top:1266;width:480;height:2" coordorigin="1770,1266" coordsize="480,0" path="m1770,1266l2250,1266e" filled="f" stroked="t" strokeweight=".25pt" strokecolor="#231F20">
                <v:path arrowok="t"/>
              </v:shape>
            </v:group>
            <v:group style="position:absolute;left:2010;top:786;width:2;height:960" coordorigin="2010,786" coordsize="2,960">
              <v:shape style="position:absolute;left:2010;top:786;width:2;height:960" coordorigin="2010,786" coordsize="0,960" path="m2010,786l2010,17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9.152626pt;width:24.25pt;height:48.25pt;mso-position-horizontal-relative:page;mso-position-vertical-relative:paragraph;z-index:-4254" coordorigin="13588,783" coordsize="485,965">
            <v:group style="position:absolute;left:13712;top:1146;width:238;height:239" coordorigin="13712,1146" coordsize="238,239">
              <v:shape style="position:absolute;left:13712;top:1146;width:238;height:239" coordorigin="13712,1146" coordsize="238,239" path="m13950,1266l13932,1329,13884,1373,13841,1385,13816,1383,13754,1357,13717,1306,13712,1285,13713,1259,13737,1194,13784,1155,13824,1146,13848,1148,13909,1176,13944,1229,13950,1266xe" filled="f" stroked="t" strokeweight=".25pt" strokecolor="#231F20">
                <v:path arrowok="t"/>
              </v:shape>
            </v:group>
            <v:group style="position:absolute;left:13590;top:1266;width:480;height:2" coordorigin="13590,1266" coordsize="480,2">
              <v:shape style="position:absolute;left:13590;top:1266;width:480;height:2" coordorigin="13590,1266" coordsize="480,0" path="m13590,1266l14070,1266e" filled="f" stroked="t" strokeweight=".25pt" strokecolor="#231F20">
                <v:path arrowok="t"/>
              </v:shape>
            </v:group>
            <v:group style="position:absolute;left:13830;top:786;width:2;height:960" coordorigin="13830,786" coordsize="2,960">
              <v:shape style="position:absolute;left:13830;top:786;width:2;height:960" coordorigin="13830,786" coordsize="0,960" path="m13830,786l13830,17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getTemp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volume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temperature.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temperature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volume.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extrapolate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(i.e.,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5"/>
        </w:numPr>
        <w:tabs>
          <w:tab w:pos="3769" w:val="left" w:leader="none"/>
        </w:tabs>
        <w:spacing w:line="260" w:lineRule="exact"/>
        <w:ind w:left="3770" w:right="2404" w:hanging="405"/>
        <w:jc w:val="left"/>
      </w:pPr>
      <w:r>
        <w:rPr>
          <w:b w:val="0"/>
          <w:bCs w:val="0"/>
          <w:color w:val="231F20"/>
          <w:spacing w:val="0"/>
          <w:w w:val="100"/>
        </w:rPr>
        <w:t>Mathematically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speaking,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critical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critical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find_point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74" w:lineRule="auto"/>
        <w:ind w:left="4152" w:right="3594" w:hanging="103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x=linspace(-8,2,1000)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y=x.^2+6*x+3;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[min_p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max_p]=find_points(x,y)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0" w:right="73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min_p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max_p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27"/>
        <w:ind w:left="4152" w:right="3696" w:hanging="103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x=linspace(-5,5,1000)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y=x.^3-12*x;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[min_p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max_p]=find_points(x,y)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4326" w:right="516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min_p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max_p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left="3770" w:right="1892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4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4253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4252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365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90" w:right="1961" w:hanging="405"/>
        <w:jc w:val="left"/>
      </w:pP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sense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find_integra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trapezoidal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integrals.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4"/>
        <w:ind w:left="4345" w:right="6695"/>
        <w:jc w:val="center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4" w:lineRule="auto"/>
        <w:ind w:left="4890" w:right="204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x=linspace(0,5,1000);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y=2*x+5;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find_integral(x,y)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50.0000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 w:line="274" w:lineRule="auto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49"/>
          <w:footerReference w:type="default" r:id="rId50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4251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4250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4249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4248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4247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51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4401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4400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4399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4398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4397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4084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4083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4082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4081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4080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41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41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41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41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40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40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40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40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40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40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53.812512pt;height:9.5pt;mso-position-horizontal-relative:page;mso-position-vertical-relative:page;z-index:-44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4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0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9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9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9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9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9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9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9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9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9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9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8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8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8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8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8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8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8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8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8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7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7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7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7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7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7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7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7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6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6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6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6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6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6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6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6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5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5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5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5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5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5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5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5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5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5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4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4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4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4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4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4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4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4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4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4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3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3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3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3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3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3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3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3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3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3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2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2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2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2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2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2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2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2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2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2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1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1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1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1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1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1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1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21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21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20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20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20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20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20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20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20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20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20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20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9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9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9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9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9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9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9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9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9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9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8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8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8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8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8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8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8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8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8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9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9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9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9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9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9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9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8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8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8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8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7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7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7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7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7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7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7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7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7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6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6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6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6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6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6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6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6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6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6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5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5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5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5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5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5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5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5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5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4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4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4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4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4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4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4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4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4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4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3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3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3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3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3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3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3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3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3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2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2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2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2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2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2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2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2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2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1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1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1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1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1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1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1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1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11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11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10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10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10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10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10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10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10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10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10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10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09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09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09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09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09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09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09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09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09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09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08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08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08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0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0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07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07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07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07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07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07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07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0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0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8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8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8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8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8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7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7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7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7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7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7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7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7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7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6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6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6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6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6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6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6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6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5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5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5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5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5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5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5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5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5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4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4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4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4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4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4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4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4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4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4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3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3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3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3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3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3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3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3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3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3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2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2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2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2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2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2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2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2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2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1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1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1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1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1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1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1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431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431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431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430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430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430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430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430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430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430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43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M15_SMIT8708_03_SE_C15.indd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43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hanging="198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9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3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5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5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5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3"/>
      <w:numFmt w:val="decimal"/>
      <w:lvlText w:val="%1."/>
      <w:lvlJc w:val="left"/>
      <w:pPr>
        <w:ind w:hanging="386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5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5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9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5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6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6D6E71"/>
        <w:sz w:val="16"/>
        <w:szCs w:val="16"/>
      </w:rPr>
    </w:lvl>
    <w:lvl w:ilvl="1">
      <w:start w:val="4"/>
      <w:numFmt w:val="decimal"/>
      <w:lvlText w:val="%2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5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0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5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2">
    <w:abstractNumId w:val="21"/>
  </w:num>
  <w:num w:numId="13">
    <w:abstractNumId w:val="12"/>
  </w:num>
  <w:num w:numId="11">
    <w:abstractNumId w:val="10"/>
  </w:num>
  <w:num w:numId="8">
    <w:abstractNumId w:val="7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38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890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3770"/>
      <w:outlineLvl w:val="4"/>
    </w:pPr>
    <w:rPr>
      <w:rFonts w:ascii="Palatino" w:hAnsi="Palatino" w:eastAsia="Palatino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/image4.jpg"/><Relationship Id="rId16" Type="http://schemas.openxmlformats.org/officeDocument/2006/relationships/header" Target="header7.xml"/><Relationship Id="rId17" Type="http://schemas.openxmlformats.org/officeDocument/2006/relationships/image" Target="media/image5.jpg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image" Target="media/image6.jpg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image" Target="media/image7.jpg"/><Relationship Id="rId25" Type="http://schemas.openxmlformats.org/officeDocument/2006/relationships/header" Target="header13.xml"/><Relationship Id="rId26" Type="http://schemas.openxmlformats.org/officeDocument/2006/relationships/image" Target="media/image8.jpg"/><Relationship Id="rId27" Type="http://schemas.openxmlformats.org/officeDocument/2006/relationships/image" Target="media/image9.jpg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header" Target="header16.xml"/><Relationship Id="rId31" Type="http://schemas.openxmlformats.org/officeDocument/2006/relationships/header" Target="header17.xml"/><Relationship Id="rId32" Type="http://schemas.openxmlformats.org/officeDocument/2006/relationships/header" Target="header18.xml"/><Relationship Id="rId33" Type="http://schemas.openxmlformats.org/officeDocument/2006/relationships/image" Target="media/image10.jpg"/><Relationship Id="rId34" Type="http://schemas.openxmlformats.org/officeDocument/2006/relationships/header" Target="header19.xml"/><Relationship Id="rId35" Type="http://schemas.openxmlformats.org/officeDocument/2006/relationships/image" Target="media/image11.jpg"/><Relationship Id="rId36" Type="http://schemas.openxmlformats.org/officeDocument/2006/relationships/image" Target="media/image12.jpg"/><Relationship Id="rId37" Type="http://schemas.openxmlformats.org/officeDocument/2006/relationships/header" Target="header20.xml"/><Relationship Id="rId38" Type="http://schemas.openxmlformats.org/officeDocument/2006/relationships/header" Target="header21.xml"/><Relationship Id="rId39" Type="http://schemas.openxmlformats.org/officeDocument/2006/relationships/image" Target="media/image13.jpg"/><Relationship Id="rId40" Type="http://schemas.openxmlformats.org/officeDocument/2006/relationships/header" Target="header22.xml"/><Relationship Id="rId41" Type="http://schemas.openxmlformats.org/officeDocument/2006/relationships/header" Target="header23.xml"/><Relationship Id="rId42" Type="http://schemas.openxmlformats.org/officeDocument/2006/relationships/image" Target="media/image14.jpg"/><Relationship Id="rId43" Type="http://schemas.openxmlformats.org/officeDocument/2006/relationships/image" Target="media/image15.jpg"/><Relationship Id="rId44" Type="http://schemas.openxmlformats.org/officeDocument/2006/relationships/image" Target="media/image16.jpg"/><Relationship Id="rId45" Type="http://schemas.openxmlformats.org/officeDocument/2006/relationships/header" Target="header24.xml"/><Relationship Id="rId46" Type="http://schemas.openxmlformats.org/officeDocument/2006/relationships/image" Target="media/image17.jpg"/><Relationship Id="rId47" Type="http://schemas.openxmlformats.org/officeDocument/2006/relationships/header" Target="header25.xml"/><Relationship Id="rId48" Type="http://schemas.openxmlformats.org/officeDocument/2006/relationships/header" Target="header26.xml"/><Relationship Id="rId49" Type="http://schemas.openxmlformats.org/officeDocument/2006/relationships/header" Target="header27.xml"/><Relationship Id="rId50" Type="http://schemas.openxmlformats.org/officeDocument/2006/relationships/footer" Target="footer2.xml"/><Relationship Id="rId51" Type="http://schemas.openxmlformats.org/officeDocument/2006/relationships/header" Target="header28.xm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M15_SMIT8708_03_SE_C15.indd</dc:title>
  <dcterms:created xsi:type="dcterms:W3CDTF">2014-10-30T15:42:09Z</dcterms:created>
  <dcterms:modified xsi:type="dcterms:W3CDTF">2014-10-30T15:42:09Z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