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g" ContentType="image/jp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Default Extension="png" ContentType="image/png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2.xml" ContentType="application/vnd.openxmlformats-officedocument.wordprocessingml.footer+xml"/>
  <Override PartName="/word/header1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5"/>
          <w:footerReference w:type="default" r:id="rId6"/>
          <w:type w:val="continuous"/>
          <w:pgSz w:w="15840" w:h="24480"/>
          <w:pgMar w:header="4828" w:footer="5472" w:top="5660" w:bottom="5660" w:left="1660" w:right="166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2395" w:right="0" w:firstLine="0"/>
        <w:jc w:val="left"/>
        <w:rPr>
          <w:rFonts w:ascii="Times New Roman" w:hAnsi="Times New Roman" w:cs="Times New Roman" w:eastAsia="Times New Roman"/>
          <w:sz w:val="52"/>
          <w:szCs w:val="52"/>
        </w:rPr>
      </w:pP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52"/>
          <w:szCs w:val="52"/>
        </w:rPr>
        <w:t>Functions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52"/>
          <w:szCs w:val="52"/>
        </w:rPr>
      </w:r>
    </w:p>
    <w:p>
      <w:pPr>
        <w:pStyle w:val="Heading2"/>
        <w:tabs>
          <w:tab w:pos="3973" w:val="left" w:leader="none"/>
        </w:tabs>
        <w:spacing w:before="42"/>
        <w:ind w:left="2395" w:right="0"/>
        <w:jc w:val="left"/>
        <w:rPr>
          <w:rFonts w:ascii="Times New Roman" w:hAnsi="Times New Roman" w:cs="Times New Roman" w:eastAsia="Times New Roman"/>
          <w:b w:val="0"/>
          <w:bCs w:val="0"/>
          <w:sz w:val="36"/>
          <w:szCs w:val="36"/>
        </w:rPr>
      </w:pPr>
      <w:r>
        <w:rPr>
          <w:spacing w:val="0"/>
          <w:w w:val="95"/>
        </w:rPr>
        <w:br w:type="column"/>
      </w:r>
      <w:r>
        <w:rPr>
          <w:rFonts w:ascii="Times New Roman" w:hAnsi="Times New Roman" w:cs="Times New Roman" w:eastAsia="Times New Roman"/>
          <w:color w:val="231F20"/>
          <w:spacing w:val="49"/>
          <w:w w:val="95"/>
        </w:rPr>
        <w:t>CHAPTE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R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ab/>
      </w:r>
      <w:r>
        <w:rPr>
          <w:rFonts w:ascii="Times New Roman" w:hAnsi="Times New Roman" w:cs="Times New Roman" w:eastAsia="Times New Roman"/>
          <w:color w:val="231F20"/>
          <w:spacing w:val="0"/>
          <w:w w:val="95"/>
          <w:sz w:val="36"/>
          <w:szCs w:val="36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36"/>
          <w:szCs w:val="3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36"/>
          <w:szCs w:val="36"/>
        </w:rPr>
        <w:sectPr>
          <w:type w:val="continuous"/>
          <w:pgSz w:w="15840" w:h="24480"/>
          <w:pgMar w:top="5660" w:bottom="5660" w:left="1660" w:right="1660"/>
          <w:cols w:num="2" w:equalWidth="0">
            <w:col w:w="4593" w:space="1704"/>
            <w:col w:w="6223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61"/>
        <w:ind w:left="239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group style="position:absolute;margin-left:130.5pt;margin-top:-133.718872pt;width:540pt;height:117.72pt;mso-position-horizontal-relative:page;mso-position-vertical-relative:paragraph;z-index:-1786" coordorigin="2610,-2674" coordsize="10800,2354">
            <v:shape style="position:absolute;left:3624;top:-2480;width:9786;height:2160" type="#_x0000_t75">
              <v:imagedata r:id="rId7" o:title=""/>
            </v:shape>
            <v:shape style="position:absolute;left:2610;top:-2480;width:1240;height:2160" type="#_x0000_t75">
              <v:imagedata r:id="rId8" o:title=""/>
            </v:shape>
            <v:group style="position:absolute;left:9992;top:-1516;width:3;height:2" coordorigin="9992,-1516" coordsize="3,2">
              <v:shape style="position:absolute;left:9992;top:-1516;width:3;height:2" coordorigin="9992,-1516" coordsize="3,0" path="m9992,-1516l9994,-1516e" filled="f" stroked="t" strokeweight=".307pt" strokecolor="#231F20">
                <v:path arrowok="t"/>
              </v:shape>
            </v:group>
            <v:group style="position:absolute;left:9843;top:-2664;width:2657;height:488" coordorigin="9843,-2664" coordsize="2657,488">
              <v:shape style="position:absolute;left:9843;top:-2664;width:2657;height:488" coordorigin="9843,-2664" coordsize="2657,488" path="m9843,-2176l12500,-2176,12500,-2664,9843,-2664,9843,-2176xe" filled="t" fillcolor="#FFFFFF" stroked="f">
                <v:path arrowok="t"/>
                <v:fill type="solid"/>
              </v:shape>
            </v:group>
            <v:group style="position:absolute;left:9843;top:-2664;width:2657;height:488" coordorigin="9843,-2664" coordsize="2657,488">
              <v:shape style="position:absolute;left:9843;top:-2664;width:2657;height:488" coordorigin="9843,-2664" coordsize="2657,488" path="m12500,-2664l9843,-2664,9843,-2176,12500,-2176,12500,-2664xe" filled="f" stroked="t" strokeweight="1pt" strokecolor="#231F20">
                <v:path arrowok="t"/>
              </v:shape>
            </v:group>
            <w10:wrap type="none"/>
          </v:group>
        </w:pict>
      </w:r>
      <w:r>
        <w:rPr/>
        <w:pict>
          <v:shape style="position:absolute;margin-left:494.928009pt;margin-top:-55.778877pt;width:131.976pt;height:516.816013pt;mso-position-horizontal-relative:page;mso-position-vertical-relative:paragraph;z-index:-1783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5524" w:hRule="exact"/>
                    </w:trPr>
                    <w:tc>
                      <w:tcPr>
                        <w:tcW w:w="264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6E7E8"/>
                      </w:tcPr>
                      <w:p>
                        <w:pPr>
                          <w:pStyle w:val="TableParagraph"/>
                          <w:spacing w:line="280" w:lineRule="exact" w:before="5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/>
                          <w:ind w:left="453" w:right="449" w:hanging="42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5.1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26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Concepts: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4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Abstraction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1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and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9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Encapsulation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40"/>
                          <w:ind w:left="453" w:right="646" w:hanging="42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5.2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13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Black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8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Box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8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View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8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of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8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6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Function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7"/>
                          <w:ind w:left="3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5.3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  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41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MATLAB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5"/>
                            <w:w w:val="8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85"/>
                            <w:sz w:val="19"/>
                            <w:szCs w:val="19"/>
                          </w:rPr>
                          <w:t>Implementation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14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5.3.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9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Genera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Template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1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5.3.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1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Functio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5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Definition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1" w:lineRule="auto" w:before="21"/>
                          <w:ind w:left="933" w:right="386" w:hanging="48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5.3.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43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Storin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9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an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95"/>
                            <w:sz w:val="19"/>
                            <w:szCs w:val="19"/>
                          </w:rPr>
                          <w:t>Using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Functions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0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5.3.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9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95"/>
                            <w:sz w:val="19"/>
                            <w:szCs w:val="19"/>
                          </w:rPr>
                          <w:t>Callin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8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Functions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1" w:lineRule="auto" w:before="21"/>
                          <w:ind w:left="933" w:right="212" w:hanging="48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5.3.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7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Variabl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Numbers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4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100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9"/>
                            <w:szCs w:val="19"/>
                          </w:rPr>
                          <w:t>f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6"/>
                            <w:w w:val="100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100"/>
                            <w:sz w:val="19"/>
                            <w:szCs w:val="19"/>
                          </w:rPr>
                          <w:t>Parameter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1" w:lineRule="auto" w:before="20"/>
                          <w:ind w:left="933" w:right="318" w:hanging="48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5.3.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Returnin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2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Multiple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4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Results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1" w:lineRule="auto" w:before="20"/>
                          <w:ind w:left="933" w:right="596" w:hanging="48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5.3.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3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95"/>
                            <w:sz w:val="19"/>
                            <w:szCs w:val="19"/>
                          </w:rPr>
                          <w:t>Auxiliar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95"/>
                            <w:sz w:val="19"/>
                            <w:szCs w:val="19"/>
                          </w:rPr>
                          <w:t>Local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3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Functions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41" w:lineRule="auto" w:before="20"/>
                          <w:ind w:left="933" w:right="226" w:hanging="48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5.3.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44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Encapsulatio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1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95"/>
                            <w:sz w:val="19"/>
                            <w:szCs w:val="19"/>
                          </w:rPr>
                          <w:t>in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2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3"/>
                            <w:w w:val="95"/>
                            <w:sz w:val="19"/>
                            <w:szCs w:val="19"/>
                          </w:rPr>
                          <w:t>MATLA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B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18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Functions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before="20"/>
                          <w:ind w:left="45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5.3.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38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Globa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7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"/>
                            <w:w w:val="95"/>
                            <w:sz w:val="19"/>
                            <w:szCs w:val="19"/>
                          </w:rPr>
                          <w:t>Variables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  <w:p>
                        <w:pPr>
                          <w:pStyle w:val="TableParagraph"/>
                          <w:spacing w:line="220" w:lineRule="exact" w:before="43"/>
                          <w:ind w:left="453" w:right="262" w:hanging="42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5.4</w:t>
                        </w:r>
                        <w:r>
                          <w:rPr>
                            <w:rFonts w:ascii="GillSans-UltraBold" w:hAnsi="GillSans-UltraBold" w:cs="GillSans-UltraBold" w:eastAsia="GillSans-UltraBold"/>
                            <w:b/>
                            <w:bCs/>
                            <w:color w:val="231F20"/>
                            <w:spacing w:val="13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Engineering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-20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Example—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6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Measuring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1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2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Solid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21"/>
                            <w:w w:val="95"/>
                            <w:sz w:val="19"/>
                            <w:szCs w:val="19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231F20"/>
                            <w:spacing w:val="0"/>
                            <w:w w:val="95"/>
                            <w:sz w:val="19"/>
                            <w:szCs w:val="19"/>
                          </w:rPr>
                          <w:t>Object</w:t>
                        </w:r>
                        <w:r>
                          <w:rPr>
                            <w:rFonts w:ascii="Times New Roman" w:hAnsi="Times New Roman" w:cs="Times New Roman" w:eastAsia="Times New Roman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9"/>
                            <w:szCs w:val="19"/>
                          </w:rPr>
                        </w:r>
                      </w:p>
                    </w:tc>
                  </w:tr>
                  <w:tr>
                    <w:trPr>
                      <w:trHeight w:val="60" w:hRule="exact"/>
                    </w:trPr>
                    <w:tc>
                      <w:tcPr>
                        <w:tcW w:w="2640" w:type="dxa"/>
                        <w:gridSpan w:val="2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BCBEC0"/>
                      </w:tcPr>
                      <w:p>
                        <w:pPr/>
                      </w:p>
                    </w:tc>
                  </w:tr>
                  <w:tr>
                    <w:trPr>
                      <w:trHeight w:val="4752" w:hRule="exact"/>
                    </w:trPr>
                    <w:tc>
                      <w:tcPr>
                        <w:tcW w:w="129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single" w:sz="8" w:space="0" w:color="231F2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348" w:type="dxa"/>
                        <w:tcBorders>
                          <w:top w:val="nil" w:sz="6" w:space="0" w:color="auto"/>
                          <w:left w:val="single" w:sz="8" w:space="0" w:color="231F20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4"/>
          <w:szCs w:val="24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21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4"/>
          <w:szCs w:val="24"/>
        </w:rPr>
        <w:t>Objectives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307" w:lineRule="auto"/>
        <w:ind w:left="2390" w:right="370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chapter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discusses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nature,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implementation,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7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behavior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user-defined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functions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8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MATLAB: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numPr>
          <w:ilvl w:val="0"/>
          <w:numId w:val="1"/>
        </w:numPr>
        <w:tabs>
          <w:tab w:pos="2590" w:val="left" w:leader="none"/>
        </w:tabs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define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"/>
        </w:numPr>
        <w:tabs>
          <w:tab w:pos="2590" w:val="left" w:leader="none"/>
        </w:tabs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How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passed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into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"/>
        </w:numPr>
        <w:tabs>
          <w:tab w:pos="2590" w:val="left" w:leader="none"/>
        </w:tabs>
        <w:ind w:left="2590" w:right="0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return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data,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including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multiple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results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"/>
        </w:numPr>
        <w:tabs>
          <w:tab w:pos="2590" w:val="left" w:leader="none"/>
        </w:tabs>
        <w:spacing w:line="307" w:lineRule="auto"/>
        <w:ind w:left="2590" w:right="4734" w:hanging="20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pict>
          <v:group style="position:absolute;margin-left:88.375pt;margin-top:30.41626pt;width:24.25pt;height:48.25pt;mso-position-horizontal-relative:page;mso-position-vertical-relative:paragraph;z-index:-1785" coordorigin="1768,608" coordsize="485,965">
            <v:group style="position:absolute;left:1892;top:971;width:238;height:239" coordorigin="1892,971" coordsize="238,239">
              <v:shape style="position:absolute;left:1892;top:971;width:238;height:239" coordorigin="1892,971" coordsize="238,239" path="m2130,1091l2112,1155,2064,1198,2021,1210,1996,1208,1934,1182,1897,1131,1892,1111,1893,1084,1917,1019,1964,980,2004,971,2028,973,2089,1001,2124,1054,2130,1091xe" filled="f" stroked="t" strokeweight=".25pt" strokecolor="#231F20">
                <v:path arrowok="t"/>
              </v:shape>
            </v:group>
            <v:group style="position:absolute;left:1770;top:1091;width:480;height:2" coordorigin="1770,1091" coordsize="480,2">
              <v:shape style="position:absolute;left:1770;top:1091;width:480;height:2" coordorigin="1770,1091" coordsize="480,0" path="m1770,1091l2250,1091e" filled="f" stroked="t" strokeweight=".25pt" strokecolor="#231F20">
                <v:path arrowok="t"/>
              </v:shape>
            </v:group>
            <v:group style="position:absolute;left:2010;top:611;width:2;height:960" coordorigin="2010,611" coordsize="2,960">
              <v:shape style="position:absolute;left:2010;top:611;width:2;height:960" coordorigin="2010,611" coordsize="0,960" path="m2010,611l2010,1571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30.41626pt;width:24.25pt;height:48.25pt;mso-position-horizontal-relative:page;mso-position-vertical-relative:paragraph;z-index:-1784" coordorigin="13588,608" coordsize="485,965">
            <v:group style="position:absolute;left:13712;top:971;width:238;height:239" coordorigin="13712,971" coordsize="238,239">
              <v:shape style="position:absolute;left:13712;top:971;width:238;height:239" coordorigin="13712,971" coordsize="238,239" path="m13950,1091l13932,1155,13884,1198,13841,1210,13816,1208,13754,1182,13717,1131,13712,1111,13713,1084,13737,1019,13784,980,13824,971,13848,973,13909,1001,13944,1054,13950,1091xe" filled="f" stroked="t" strokeweight=".25pt" strokecolor="#231F20">
                <v:path arrowok="t"/>
              </v:shape>
            </v:group>
            <v:group style="position:absolute;left:13590;top:1091;width:480;height:2" coordorigin="13590,1091" coordsize="480,2">
              <v:shape style="position:absolute;left:13590;top:1091;width:480;height:2" coordorigin="13590,1091" coordsize="480,0" path="m13590,1091l14070,1091e" filled="f" stroked="t" strokeweight=".25pt" strokecolor="#231F20">
                <v:path arrowok="t"/>
              </v:shape>
            </v:group>
            <v:group style="position:absolute;left:13830;top:611;width:2;height:960" coordorigin="13830,611" coordsize="2,960">
              <v:shape style="position:absolute;left:13830;top:611;width:2;height:960" coordorigin="13830,611" coordsize="0,960" path="m13830,611l13830,1571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How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include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other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functions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not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needed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except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8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helpers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your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own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304" w:lineRule="auto"/>
        <w:ind w:left="2390" w:right="4565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Writing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user-defined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allows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isolate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package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together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block,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apply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block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dif-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ferent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sets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input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data.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have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already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made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built-in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functions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like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sin(...)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0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plot(...)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by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calling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them;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chap-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will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deal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creating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your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own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19"/>
          <w:szCs w:val="19"/>
        </w:rPr>
        <w:t>functions.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7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91"/>
        <w:ind w:left="0" w:right="1802" w:firstLine="0"/>
        <w:jc w:val="right"/>
        <w:rPr>
          <w:rFonts w:ascii="Palatino" w:hAnsi="Palatino" w:cs="Palatino" w:eastAsia="Palatino"/>
          <w:sz w:val="18"/>
          <w:szCs w:val="18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105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right"/>
        <w:rPr>
          <w:rFonts w:ascii="Palatino" w:hAnsi="Palatino" w:cs="Palatino" w:eastAsia="Palatino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106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b/>
          <w:bCs/>
          <w:color w:val="231F20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Functions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3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1"/>
          <w:numId w:val="2"/>
        </w:numPr>
        <w:tabs>
          <w:tab w:pos="4146" w:val="left" w:leader="none"/>
        </w:tabs>
        <w:spacing w:before="58"/>
        <w:ind w:left="4146" w:right="0" w:hanging="477"/>
        <w:jc w:val="left"/>
        <w:rPr>
          <w:b w:val="0"/>
          <w:bCs w:val="0"/>
        </w:rPr>
      </w:pPr>
      <w:r>
        <w:rPr/>
        <w:pict>
          <v:group style="position:absolute;margin-left:237.992996pt;margin-top:3.146032pt;width:351.456pt;height:17.89pt;mso-position-horizontal-relative:page;mso-position-vertical-relative:paragraph;z-index:-1781" coordorigin="4760,63" coordsize="7029,358">
            <v:shape style="position:absolute;left:4764;top:63;width:420;height:357" type="#_x0000_t75">
              <v:imagedata r:id="rId10" o:title=""/>
            </v:shape>
            <v:group style="position:absolute;left:4765;top:416;width:7019;height:2" coordorigin="4765,416" coordsize="7019,2">
              <v:shape style="position:absolute;left:4765;top:416;width:7019;height:2" coordorigin="4765,416" coordsize="7019,0" path="m4765,416l1178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Concepts: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0"/>
          <w:w w:val="105"/>
        </w:rPr>
        <w:t>Abstraction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0"/>
          <w:w w:val="105"/>
        </w:rPr>
        <w:t>and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0"/>
          <w:w w:val="105"/>
        </w:rPr>
        <w:t>Encapsulation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left="3170" w:right="2387"/>
        <w:jc w:val="both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26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-2"/>
          <w:w w:val="100"/>
        </w:rPr>
        <w:t>functio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n</w:t>
      </w:r>
      <w:r>
        <w:rPr>
          <w:rFonts w:ascii="Palatino" w:hAnsi="Palatino" w:cs="Palatino" w:eastAsia="Palatino"/>
          <w:b/>
          <w:bCs/>
          <w:color w:val="231F20"/>
          <w:spacing w:val="-2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2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2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implementatio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2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2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procedura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2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abstractio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2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2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encapsulation.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-2"/>
          <w:w w:val="100"/>
        </w:rPr>
        <w:t>Procedura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l</w:t>
      </w:r>
      <w:r>
        <w:rPr>
          <w:rFonts w:ascii="Palatino" w:hAnsi="Palatino" w:cs="Palatino" w:eastAsia="Palatino"/>
          <w:b/>
          <w:bCs/>
          <w:color w:val="231F20"/>
          <w:spacing w:val="-4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-2"/>
          <w:w w:val="100"/>
        </w:rPr>
        <w:t>abstractio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n</w:t>
      </w:r>
      <w:r>
        <w:rPr>
          <w:rFonts w:ascii="Palatino" w:hAnsi="Palatino" w:cs="Palatino" w:eastAsia="Palatino"/>
          <w:b/>
          <w:bCs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concep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permit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bloc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solve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particula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sub-proble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package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applie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differen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inputs.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exactl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analogou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concep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abstractio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discusse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Chapte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wher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individua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item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gathere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We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alread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built-i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procedura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abstraction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form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functions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mathematica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compute—fo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collectio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angle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maximu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valu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vector—ar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examples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procedura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abstraction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allo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u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appl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bloc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abou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which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know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nothing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provide.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built-in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provid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expects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interpre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accordin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function’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specification.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7" w:firstLine="240"/>
        <w:jc w:val="both"/>
      </w:pPr>
      <w:r>
        <w:rPr/>
        <w:pict>
          <v:group style="position:absolute;margin-left:88.375pt;margin-top:65.245583pt;width:24.25pt;height:48.25pt;mso-position-horizontal-relative:page;mso-position-vertical-relative:paragraph;z-index:-1779" coordorigin="1768,1305" coordsize="485,965">
            <v:group style="position:absolute;left:1892;top:1668;width:238;height:239" coordorigin="1892,1668" coordsize="238,239">
              <v:shape style="position:absolute;left:1892;top:1668;width:238;height:239" coordorigin="1892,1668" coordsize="238,239" path="m2130,1787l2112,1851,2064,1895,2021,1907,1996,1905,1934,1879,1897,1828,1892,1807,1893,1781,1917,1716,1964,1677,2004,1668,2028,1670,2089,1698,2124,1750,2130,1787xe" filled="f" stroked="t" strokeweight=".25pt" strokecolor="#231F20">
                <v:path arrowok="t"/>
              </v:shape>
            </v:group>
            <v:group style="position:absolute;left:1770;top:1787;width:480;height:2" coordorigin="1770,1787" coordsize="480,2">
              <v:shape style="position:absolute;left:1770;top:1787;width:480;height:2" coordorigin="1770,1787" coordsize="480,0" path="m1770,1787l2250,1787e" filled="f" stroked="t" strokeweight=".25pt" strokecolor="#231F20">
                <v:path arrowok="t"/>
              </v:shape>
            </v:group>
            <v:group style="position:absolute;left:2010;top:1307;width:2;height:960" coordorigin="2010,1307" coordsize="2,960">
              <v:shape style="position:absolute;left:2010;top:1307;width:2;height:960" coordorigin="2010,1307" coordsize="0,960" path="m2010,1307l2010,2267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65.245583pt;width:24.25pt;height:48.25pt;mso-position-horizontal-relative:page;mso-position-vertical-relative:paragraph;z-index:-1778" coordorigin="13588,1305" coordsize="485,965">
            <v:group style="position:absolute;left:13712;top:1668;width:238;height:239" coordorigin="13712,1668" coordsize="238,239">
              <v:shape style="position:absolute;left:13712;top:1668;width:238;height:239" coordorigin="13712,1668" coordsize="238,239" path="m13950,1787l13932,1851,13884,1895,13841,1907,13816,1905,13754,1879,13717,1828,13712,1807,13713,1781,13737,1716,13784,1677,13824,1668,13848,1670,13909,1698,13944,1750,13950,1787xe" filled="f" stroked="t" strokeweight=".25pt" strokecolor="#231F20">
                <v:path arrowok="t"/>
              </v:shape>
            </v:group>
            <v:group style="position:absolute;left:13590;top:1787;width:480;height:2" coordorigin="13590,1787" coordsize="480,2">
              <v:shape style="position:absolute;left:13590;top:1787;width:480;height:2" coordorigin="13590,1787" coordsize="480,0" path="m13590,1787l14070,1787e" filled="f" stroked="t" strokeweight=".25pt" strokecolor="#231F20">
                <v:path arrowok="t"/>
              </v:shape>
            </v:group>
            <v:group style="position:absolute;left:13830;top:1307;width:2;height:960" coordorigin="13830,1307" coordsize="2,960">
              <v:shape style="position:absolute;left:13830;top:1307;width:2;height:960" coordorigin="13830,1307" coordsize="0,960" path="m13830,1307l13830,226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Encapsulation</w:t>
      </w:r>
      <w:r>
        <w:rPr>
          <w:rFonts w:ascii="Palatino" w:hAnsi="Palatino" w:cs="Palatino" w:eastAsia="Palatino"/>
          <w:b/>
          <w:bCs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concept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putting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wrapper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around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collection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wish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protect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outside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influence.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encapsulate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they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ways: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declared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within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visibl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elsewhere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function’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abilit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chang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(otherwise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known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causing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side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effects)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restricted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body.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numPr>
          <w:ilvl w:val="1"/>
          <w:numId w:val="2"/>
        </w:numPr>
        <w:tabs>
          <w:tab w:pos="4146" w:val="left" w:leader="none"/>
        </w:tabs>
        <w:spacing w:before="58"/>
        <w:ind w:left="4146" w:right="0" w:hanging="477"/>
        <w:jc w:val="left"/>
        <w:rPr>
          <w:b w:val="0"/>
          <w:bCs w:val="0"/>
        </w:rPr>
      </w:pPr>
      <w:r>
        <w:rPr/>
        <w:pict>
          <v:group style="position:absolute;margin-left:237.992996pt;margin-top:3.145737pt;width:351.456pt;height:17.89pt;mso-position-horizontal-relative:page;mso-position-vertical-relative:paragraph;z-index:-1780" coordorigin="4760,63" coordsize="7029,358">
            <v:shape style="position:absolute;left:4764;top:63;width:420;height:357" type="#_x0000_t75">
              <v:imagedata r:id="rId11" o:title=""/>
            </v:shape>
            <v:group style="position:absolute;left:4765;top:416;width:7019;height:2" coordorigin="4765,416" coordsize="7019,2">
              <v:shape style="position:absolute;left:4765;top:416;width:7019;height:2" coordorigin="4765,416" coordsize="7019,0" path="m4765,416l11784,416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5"/>
        </w:rPr>
        <w:t>Black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0"/>
          <w:w w:val="105"/>
        </w:rPr>
        <w:t>Box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0"/>
          <w:w w:val="105"/>
        </w:rPr>
        <w:t>View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0"/>
          <w:w w:val="105"/>
        </w:rPr>
        <w:t>Function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left="3170" w:right="2387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abstract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view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Figure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5.1.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consists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parts: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definition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interface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user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passes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bloc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produce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results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required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interface.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definition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consists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components: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BodyText"/>
        <w:numPr>
          <w:ilvl w:val="0"/>
          <w:numId w:val="3"/>
        </w:numPr>
        <w:tabs>
          <w:tab w:pos="3625" w:val="left" w:leader="none"/>
        </w:tabs>
        <w:ind w:left="362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syntactic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rules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3625" w:val="left" w:leader="none"/>
        </w:tabs>
        <w:spacing w:before="16"/>
        <w:ind w:left="362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3"/>
        </w:numPr>
        <w:tabs>
          <w:tab w:pos="3625" w:val="left" w:leader="none"/>
        </w:tabs>
        <w:spacing w:before="16"/>
        <w:ind w:left="362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Zero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89"/>
        <w:ind w:left="3170" w:right="2389" w:firstLine="240"/>
        <w:jc w:val="both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basic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begins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before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execution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actually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starts.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definition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requires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1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parameters,</w:t>
      </w:r>
      <w:r>
        <w:rPr>
          <w:b w:val="0"/>
          <w:bCs w:val="0"/>
          <w:i w:val="0"/>
          <w:color w:val="231F20"/>
          <w:spacing w:val="1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13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calling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instructions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first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prepare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items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data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from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its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workspace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to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be</w:t>
      </w:r>
      <w:r>
        <w:rPr>
          <w:b w:val="0"/>
          <w:bCs w:val="0"/>
          <w:i w:val="0"/>
          <w:color w:val="231F20"/>
          <w:spacing w:val="-2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provided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200" w:lineRule="exact" w:before="14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9"/>
          <w:pgSz w:w="15840" w:h="24480"/>
          <w:pgMar w:header="4828" w:footer="5472" w:top="5660" w:bottom="5660" w:left="1660" w:right="1660"/>
        </w:sectPr>
      </w:pPr>
    </w:p>
    <w:p>
      <w:pPr>
        <w:spacing w:before="79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279.980988pt;margin-top:8.662797pt;width:271.356pt;height:84.793pt;mso-position-horizontal-relative:page;mso-position-vertical-relative:paragraph;z-index:-1782" coordorigin="5600,173" coordsize="5427,1696">
            <v:group style="position:absolute;left:5992;top:626;width:5025;height:1233" coordorigin="5992,626" coordsize="5025,1233">
              <v:shape style="position:absolute;left:5992;top:626;width:5025;height:1233" coordorigin="5992,626" coordsize="5025,1233" path="m5992,1859l11017,1859,11017,626,5992,626,5992,1859xe" filled="t" fillcolor="#D1D3D4" stroked="f">
                <v:path arrowok="t"/>
                <v:fill type="solid"/>
              </v:shape>
            </v:group>
            <v:group style="position:absolute;left:5992;top:626;width:5025;height:1233" coordorigin="5992,626" coordsize="5025,1233">
              <v:shape style="position:absolute;left:5992;top:626;width:5025;height:1233" coordorigin="5992,626" coordsize="5025,1233" path="m5992,1859l11017,1859,11017,626,5992,626,5992,1859xe" filled="f" stroked="t" strokeweight=".5pt" strokecolor="#231F20">
                <v:path arrowok="t"/>
              </v:shape>
            </v:group>
            <v:group style="position:absolute;left:6368;top:483;width:1520;height:902" coordorigin="6368,483" coordsize="1520,902">
              <v:shape style="position:absolute;left:6368;top:483;width:1520;height:902" coordorigin="6368,483" coordsize="1520,902" path="m7888,1067l6368,1067,7128,1385,7888,1067xe" filled="t" fillcolor="#E6E7E8" stroked="f">
                <v:path arrowok="t"/>
                <v:fill type="solid"/>
              </v:shape>
              <v:shape style="position:absolute;left:6368;top:483;width:1520;height:902" coordorigin="6368,483" coordsize="1520,902" path="m7568,483l6687,483,6688,1067,7568,1067,7568,483xe" filled="t" fillcolor="#E6E7E8" stroked="f">
                <v:path arrowok="t"/>
                <v:fill type="solid"/>
              </v:shape>
            </v:group>
            <v:group style="position:absolute;left:6368;top:483;width:1520;height:902" coordorigin="6368,483" coordsize="1520,902">
              <v:shape style="position:absolute;left:6368;top:483;width:1520;height:902" coordorigin="6368,483" coordsize="1520,902" path="m7568,483l6687,483,6688,1067,6368,1067,7128,1385,7888,1067,7568,1067,7568,483xe" filled="f" stroked="t" strokeweight=".5pt" strokecolor="#231F20">
                <v:path arrowok="t"/>
              </v:shape>
            </v:group>
            <v:group style="position:absolute;left:9329;top:483;width:1520;height:902" coordorigin="9329,483" coordsize="1520,902">
              <v:shape style="position:absolute;left:9329;top:483;width:1520;height:902" coordorigin="9329,483" coordsize="1520,902" path="m10849,1067l9329,1067,10089,1385,10849,1067xe" filled="t" fillcolor="#E6E7E8" stroked="f">
                <v:path arrowok="t"/>
                <v:fill type="solid"/>
              </v:shape>
              <v:shape style="position:absolute;left:9329;top:483;width:1520;height:902" coordorigin="9329,483" coordsize="1520,902" path="m10529,483l9648,483,9649,1067,10529,1067,10529,483xe" filled="t" fillcolor="#E6E7E8" stroked="f">
                <v:path arrowok="t"/>
                <v:fill type="solid"/>
              </v:shape>
            </v:group>
            <v:group style="position:absolute;left:9329;top:483;width:1520;height:902" coordorigin="9329,483" coordsize="1520,902">
              <v:shape style="position:absolute;left:9329;top:483;width:1520;height:902" coordorigin="9329,483" coordsize="1520,902" path="m10529,483l9648,483,9649,1067,9329,1067,10089,1385,10849,1067,10529,1067,10529,483xe" filled="f" stroked="t" strokeweight=".5pt" strokecolor="#231F20">
                <v:path arrowok="t"/>
              </v:shape>
            </v:group>
            <v:group style="position:absolute;left:7427;top:483;width:1520;height:902" coordorigin="7427,483" coordsize="1520,902">
              <v:shape style="position:absolute;left:7427;top:483;width:1520;height:902" coordorigin="7427,483" coordsize="1520,902" path="m8947,1067l7427,1067,8187,1385,8947,1067xe" filled="t" fillcolor="#E6E7E8" stroked="f">
                <v:path arrowok="t"/>
                <v:fill type="solid"/>
              </v:shape>
              <v:shape style="position:absolute;left:7427;top:483;width:1520;height:902" coordorigin="7427,483" coordsize="1520,902" path="m8627,483l7746,483,7747,1067,8627,1067,8627,483xe" filled="t" fillcolor="#E6E7E8" stroked="f">
                <v:path arrowok="t"/>
                <v:fill type="solid"/>
              </v:shape>
            </v:group>
            <v:group style="position:absolute;left:7427;top:483;width:1520;height:902" coordorigin="7427,483" coordsize="1520,902">
              <v:shape style="position:absolute;left:7427;top:483;width:1520;height:902" coordorigin="7427,483" coordsize="1520,902" path="m8627,483l7746,483,7747,1067,7427,1067,8187,1385,8947,1067,8627,1067,8627,483xe" filled="f" stroked="t" strokeweight=".5pt" strokecolor="#231F20">
                <v:path arrowok="t"/>
              </v:shape>
            </v:group>
            <v:group style="position:absolute;left:5605;top:1258;width:1022;height:560" coordorigin="5605,1258" coordsize="1022,560">
              <v:shape style="position:absolute;left:5605;top:1258;width:1022;height:560" coordorigin="5605,1258" coordsize="1022,560" path="m5845,1258l5605,1529,5853,1818,5853,1677,6626,1677,6626,1399,5846,1399,5845,1258xe" filled="t" fillcolor="#E6E7E8" stroked="f">
                <v:path arrowok="t"/>
                <v:fill type="solid"/>
              </v:shape>
              <v:shape style="position:absolute;left:5605;top:1258;width:1022;height:560" coordorigin="5605,1258" coordsize="1022,560" path="m6626,1398l5846,1399,6626,1399,6626,1398xe" filled="t" fillcolor="#E6E7E8" stroked="f">
                <v:path arrowok="t"/>
                <v:fill type="solid"/>
              </v:shape>
            </v:group>
            <v:group style="position:absolute;left:5605;top:1258;width:1022;height:560" coordorigin="5605,1258" coordsize="1022,560">
              <v:shape style="position:absolute;left:5605;top:1258;width:1022;height:560" coordorigin="5605,1258" coordsize="1022,560" path="m5845,1258l5605,1529,5853,1818,5853,1677,6626,1677,6626,1398,5846,1399,5845,1258xe" filled="f" stroked="t" strokeweight=".5pt" strokecolor="#231F20">
                <v:path arrowok="t"/>
              </v:shape>
            </v:group>
            <v:group style="position:absolute;left:6960;top:187;width:160;height:161" coordorigin="6960,187" coordsize="160,161">
              <v:shape style="position:absolute;left:6960;top:187;width:160;height:161" coordorigin="6960,187" coordsize="160,161" path="m6960,187l7120,187,7120,347e" filled="f" stroked="t" strokeweight=".5pt" strokecolor="#231F20">
                <v:path arrowok="t"/>
              </v:shape>
            </v:group>
            <v:group style="position:absolute;left:7069;top:311;width:102;height:124" coordorigin="7069,311" coordsize="102,124">
              <v:shape style="position:absolute;left:7069;top:311;width:102;height:124" coordorigin="7069,311" coordsize="102,124" path="m7069,311l7120,435,7159,341,7120,341,7069,311xe" filled="t" fillcolor="#231F20" stroked="f">
                <v:path arrowok="t"/>
                <v:fill type="solid"/>
              </v:shape>
              <v:shape style="position:absolute;left:7069;top:311;width:102;height:124" coordorigin="7069,311" coordsize="102,124" path="m7171,311l7120,341,7159,341,7171,311xe" filled="t" fillcolor="#231F20" stroked="f">
                <v:path arrowok="t"/>
                <v:fill type="solid"/>
              </v:shape>
            </v:group>
            <v:group style="position:absolute;left:8032;top:184;width:148;height:163" coordorigin="8032,184" coordsize="148,163">
              <v:shape style="position:absolute;left:8032;top:184;width:148;height:163" coordorigin="8032,184" coordsize="148,163" path="m8032,184l8180,184,8180,347e" filled="f" stroked="t" strokeweight=".5pt" strokecolor="#231F20">
                <v:path arrowok="t"/>
              </v:shape>
            </v:group>
            <v:group style="position:absolute;left:8129;top:311;width:102;height:124" coordorigin="8129,311" coordsize="102,124">
              <v:shape style="position:absolute;left:8129;top:311;width:102;height:124" coordorigin="8129,311" coordsize="102,124" path="m8129,311l8180,435,8219,341,8180,341,8129,311xe" filled="t" fillcolor="#231F20" stroked="f">
                <v:path arrowok="t"/>
                <v:fill type="solid"/>
              </v:shape>
              <v:shape style="position:absolute;left:8129;top:311;width:102;height:124" coordorigin="8129,311" coordsize="102,124" path="m8231,311l8180,341,8219,341,8231,311xe" filled="t" fillcolor="#231F20" stroked="f">
                <v:path arrowok="t"/>
                <v:fill type="solid"/>
              </v:shape>
            </v:group>
            <v:group style="position:absolute;left:9930;top:178;width:140;height:169" coordorigin="9930,178" coordsize="140,169">
              <v:shape style="position:absolute;left:9930;top:178;width:140;height:169" coordorigin="9930,178" coordsize="140,169" path="m9930,178l10070,178,10070,347e" filled="f" stroked="t" strokeweight=".5pt" strokecolor="#231F20">
                <v:path arrowok="t"/>
              </v:shape>
            </v:group>
            <v:group style="position:absolute;left:10019;top:311;width:102;height:124" coordorigin="10019,311" coordsize="102,124">
              <v:shape style="position:absolute;left:10019;top:311;width:102;height:124" coordorigin="10019,311" coordsize="102,124" path="m10019,311l10070,435,10109,341,10070,341,10019,311xe" filled="t" fillcolor="#231F20" stroked="f">
                <v:path arrowok="t"/>
                <v:fill type="solid"/>
              </v:shape>
              <v:shape style="position:absolute;left:10019;top:311;width:102;height:124" coordorigin="10019,311" coordsize="102,124" path="m10121,311l10070,341,10109,341,10121,311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6"/>
          <w:szCs w:val="16"/>
        </w:rPr>
        <w:t>&lt;Item</w:t>
      </w:r>
      <w:r>
        <w:rPr>
          <w:rFonts w:ascii="Arial" w:hAnsi="Arial" w:cs="Arial" w:eastAsia="Arial"/>
          <w:b w:val="0"/>
          <w:bCs w:val="0"/>
          <w:color w:val="231F20"/>
          <w:spacing w:val="12"/>
          <w:w w:val="8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6"/>
          <w:szCs w:val="16"/>
        </w:rPr>
        <w:t>1&gt;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tabs>
          <w:tab w:pos="2407" w:val="left" w:leader="none"/>
        </w:tabs>
        <w:spacing w:before="79"/>
        <w:ind w:left="508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8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6"/>
          <w:szCs w:val="16"/>
        </w:rPr>
        <w:t>&lt;Item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8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6"/>
          <w:szCs w:val="16"/>
        </w:rPr>
        <w:t>2&gt;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6"/>
          <w:szCs w:val="16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6"/>
          <w:szCs w:val="16"/>
        </w:rPr>
        <w:t>&lt;Item</w:t>
      </w:r>
      <w:r>
        <w:rPr>
          <w:rFonts w:ascii="Arial" w:hAnsi="Arial" w:cs="Arial" w:eastAsia="Arial"/>
          <w:b w:val="0"/>
          <w:bCs w:val="0"/>
          <w:color w:val="231F20"/>
          <w:spacing w:val="12"/>
          <w:w w:val="8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color w:val="231F20"/>
          <w:spacing w:val="0"/>
          <w:w w:val="8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i w:val="0"/>
          <w:color w:val="231F20"/>
          <w:spacing w:val="0"/>
          <w:w w:val="80"/>
          <w:sz w:val="16"/>
          <w:szCs w:val="16"/>
        </w:rPr>
        <w:t>&gt;</w:t>
      </w:r>
      <w:r>
        <w:rPr>
          <w:rFonts w:ascii="Arial" w:hAnsi="Arial" w:cs="Arial" w:eastAsia="Arial"/>
          <w:b w:val="0"/>
          <w:bCs w:val="0"/>
          <w:i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2" w:equalWidth="0">
            <w:col w:w="5152" w:space="40"/>
            <w:col w:w="7328"/>
          </w:cols>
        </w:sectPr>
      </w:pP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before="79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6"/>
          <w:szCs w:val="16"/>
        </w:rPr>
        <w:t>&lt;Name&gt;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79"/>
        <w:ind w:left="16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8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6"/>
          <w:szCs w:val="16"/>
        </w:rPr>
        <w:t>&lt;Param</w:t>
      </w:r>
      <w:r>
        <w:rPr>
          <w:rFonts w:ascii="Arial" w:hAnsi="Arial" w:cs="Arial" w:eastAsia="Arial"/>
          <w:b w:val="0"/>
          <w:bCs w:val="0"/>
          <w:color w:val="231F20"/>
          <w:spacing w:val="15"/>
          <w:w w:val="8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6"/>
          <w:szCs w:val="16"/>
        </w:rPr>
        <w:t>1&gt;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79"/>
        <w:ind w:left="362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8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6"/>
          <w:szCs w:val="16"/>
        </w:rPr>
        <w:t>&lt;Param</w:t>
      </w:r>
      <w:r>
        <w:rPr>
          <w:rFonts w:ascii="Arial" w:hAnsi="Arial" w:cs="Arial" w:eastAsia="Arial"/>
          <w:b w:val="0"/>
          <w:bCs w:val="0"/>
          <w:color w:val="231F20"/>
          <w:spacing w:val="15"/>
          <w:w w:val="8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6"/>
          <w:szCs w:val="16"/>
        </w:rPr>
        <w:t>2&gt;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79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8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8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8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231F20"/>
          <w:spacing w:val="2"/>
          <w:w w:val="8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6"/>
          <w:szCs w:val="16"/>
        </w:rPr>
        <w:t>.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79"/>
        <w:ind w:left="384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spacing w:val="0"/>
          <w:w w:val="80"/>
        </w:rPr>
        <w:br w:type="column"/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6"/>
          <w:szCs w:val="16"/>
        </w:rPr>
        <w:t>&lt;Param</w:t>
      </w:r>
      <w:r>
        <w:rPr>
          <w:rFonts w:ascii="Arial" w:hAnsi="Arial" w:cs="Arial" w:eastAsia="Arial"/>
          <w:b w:val="0"/>
          <w:bCs w:val="0"/>
          <w:color w:val="231F20"/>
          <w:spacing w:val="15"/>
          <w:w w:val="80"/>
          <w:sz w:val="16"/>
          <w:szCs w:val="16"/>
        </w:rPr>
        <w:t> </w:t>
      </w:r>
      <w:r>
        <w:rPr>
          <w:rFonts w:ascii="Arial" w:hAnsi="Arial" w:cs="Arial" w:eastAsia="Arial"/>
          <w:b w:val="0"/>
          <w:bCs w:val="0"/>
          <w:i/>
          <w:color w:val="231F20"/>
          <w:spacing w:val="0"/>
          <w:w w:val="80"/>
          <w:sz w:val="16"/>
          <w:szCs w:val="16"/>
        </w:rPr>
        <w:t>n</w:t>
      </w:r>
      <w:r>
        <w:rPr>
          <w:rFonts w:ascii="Arial" w:hAnsi="Arial" w:cs="Arial" w:eastAsia="Arial"/>
          <w:b w:val="0"/>
          <w:bCs w:val="0"/>
          <w:i w:val="0"/>
          <w:color w:val="231F20"/>
          <w:spacing w:val="0"/>
          <w:w w:val="80"/>
          <w:sz w:val="16"/>
          <w:szCs w:val="16"/>
        </w:rPr>
        <w:t>&gt;</w:t>
      </w:r>
      <w:r>
        <w:rPr>
          <w:rFonts w:ascii="Arial" w:hAnsi="Arial" w:cs="Arial" w:eastAsia="Arial"/>
          <w:b w:val="0"/>
          <w:bCs w:val="0"/>
          <w:i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5840" w:h="24480"/>
          <w:pgMar w:top="5660" w:bottom="5660" w:left="1660" w:right="1660"/>
          <w:cols w:num="5" w:equalWidth="0">
            <w:col w:w="4906" w:space="40"/>
            <w:col w:w="810" w:space="40"/>
            <w:col w:w="1013" w:space="40"/>
            <w:col w:w="787" w:space="40"/>
            <w:col w:w="4844"/>
          </w:cols>
        </w:sectPr>
      </w:pPr>
    </w:p>
    <w:p>
      <w:pPr>
        <w:spacing w:line="120" w:lineRule="exact" w:before="8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79"/>
        <w:ind w:left="4156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6"/>
          <w:szCs w:val="16"/>
        </w:rPr>
        <w:t>&lt;Results&gt;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50"/>
        <w:ind w:left="3938" w:right="0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5.1</w:t>
      </w:r>
      <w:r>
        <w:rPr>
          <w:rFonts w:ascii="Times New Roman" w:hAnsi="Times New Roman" w:cs="Times New Roman" w:eastAsia="Times New Roman"/>
          <w:b/>
          <w:bCs/>
          <w:color w:val="231F20"/>
          <w:spacing w:val="29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Black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9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box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9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view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8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9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9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18"/>
          <w:szCs w:val="18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4"/>
        </w:numPr>
        <w:tabs>
          <w:tab w:pos="4279" w:val="left" w:leader="none"/>
          <w:tab w:pos="10849" w:val="right" w:leader="none"/>
        </w:tabs>
        <w:spacing w:before="68"/>
        <w:ind w:left="4279" w:right="0" w:hanging="39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MATLAB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Implementation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107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BodyText"/>
        <w:spacing w:line="260" w:lineRule="exact" w:before="374"/>
        <w:ind w:right="815"/>
        <w:jc w:val="left"/>
      </w:pP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function.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passed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body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executed,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80" w:lineRule="exact" w:before="1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right="251" w:firstLine="0"/>
        <w:jc w:val="center"/>
        <w:rPr>
          <w:b w:val="0"/>
          <w:bCs w:val="0"/>
        </w:rPr>
      </w:pPr>
      <w:r>
        <w:rPr/>
        <w:pict>
          <v:group style="position:absolute;margin-left:273.993011pt;margin-top:.245798pt;width:351.456pt;height:17.89pt;mso-position-horizontal-relative:page;mso-position-vertical-relative:paragraph;z-index:-1775" coordorigin="5480,5" coordsize="7029,358">
            <v:shape style="position:absolute;left:5484;top:5;width:420;height:357" type="#_x0000_t75">
              <v:imagedata r:id="rId13" o:title=""/>
            </v:shape>
            <v:group style="position:absolute;left:5485;top:358;width:7019;height:2" coordorigin="5485,358" coordsize="7019,2">
              <v:shape style="position:absolute;left:5485;top:358;width:7019;height:2" coordorigin="5485,358" coordsize="7019,0" path="m5485,358l12504,358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color w:val="231F20"/>
          <w:spacing w:val="0"/>
          <w:w w:val="100"/>
        </w:rPr>
        <w:t>5.3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24"/>
          <w:w w:val="100"/>
        </w:rPr>
        <w:t> </w:t>
      </w:r>
      <w:r>
        <w:rPr>
          <w:color w:val="231F20"/>
          <w:spacing w:val="0"/>
          <w:w w:val="100"/>
        </w:rPr>
        <w:t>MATLAB</w:t>
      </w:r>
      <w:r>
        <w:rPr>
          <w:color w:val="231F20"/>
          <w:spacing w:val="12"/>
          <w:w w:val="100"/>
        </w:rPr>
        <w:t> </w:t>
      </w:r>
      <w:r>
        <w:rPr>
          <w:color w:val="231F20"/>
          <w:spacing w:val="0"/>
          <w:w w:val="100"/>
        </w:rPr>
        <w:t>Implementation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spacing w:line="260" w:lineRule="exact"/>
        <w:ind w:right="1668"/>
        <w:jc w:val="both"/>
      </w:pP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section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conside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genera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templat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implementing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template.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4"/>
        </w:numPr>
        <w:tabs>
          <w:tab w:pos="4421" w:val="left" w:leader="none"/>
        </w:tabs>
        <w:ind w:left="4421" w:right="6295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General</w:t>
      </w:r>
      <w:r>
        <w:rPr>
          <w:color w:val="231F20"/>
          <w:spacing w:val="4"/>
          <w:w w:val="105"/>
        </w:rPr>
        <w:t> </w:t>
      </w:r>
      <w:r>
        <w:rPr>
          <w:color w:val="231F20"/>
          <w:spacing w:val="0"/>
          <w:w w:val="105"/>
        </w:rPr>
        <w:t>Template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1670"/>
        <w:jc w:val="both"/>
      </w:pP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genera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layou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definitio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Templat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5</w:t>
      </w:r>
      <w:r>
        <w:rPr>
          <w:b w:val="0"/>
          <w:bCs w:val="0"/>
          <w:color w:val="231F20"/>
          <w:spacing w:val="-1"/>
          <w:w w:val="100"/>
        </w:rPr>
        <w:t>.</w:t>
      </w:r>
      <w:r>
        <w:rPr>
          <w:b w:val="0"/>
          <w:bCs w:val="0"/>
          <w:color w:val="231F20"/>
          <w:spacing w:val="-1"/>
          <w:w w:val="100"/>
        </w:rPr>
        <w:t>1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right="1672"/>
        <w:jc w:val="both"/>
      </w:pP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&lt;retur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2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"/>
          <w:w w:val="100"/>
          <w:sz w:val="17"/>
          <w:szCs w:val="17"/>
        </w:rPr>
        <w:t>info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9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3"/>
          <w:w w:val="100"/>
        </w:rPr>
        <w:t>sectio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mos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involve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providin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name(s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of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right="1672"/>
        <w:jc w:val="both"/>
      </w:pP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returne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followe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=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sign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resul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right="1673"/>
        <w:jc w:val="both"/>
      </w:pPr>
      <w:r>
        <w:rPr>
          <w:b w:val="0"/>
          <w:bCs w:val="0"/>
          <w:color w:val="231F20"/>
          <w:spacing w:val="-4"/>
          <w:w w:val="100"/>
        </w:rPr>
        <w:t>returned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2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2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define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2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2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vector-lik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container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2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2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nothin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2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2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2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0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returned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right="1672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b w:val="0"/>
          <w:bCs w:val="0"/>
          <w:color w:val="231F20"/>
          <w:spacing w:val="-4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bot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resul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lis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=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sig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omitted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"/>
          <w:w w:val="100"/>
          <w:sz w:val="17"/>
          <w:szCs w:val="17"/>
        </w:rPr>
        <w:t>&lt;function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line="260" w:lineRule="exact"/>
        <w:ind w:right="1672"/>
        <w:jc w:val="both"/>
      </w:pPr>
      <w:r>
        <w:rPr>
          <w:rFonts w:ascii="Courier New" w:hAnsi="Courier New" w:cs="Courier New" w:eastAsia="Courier New"/>
          <w:b w:val="0"/>
          <w:bCs w:val="0"/>
          <w:color w:val="231F20"/>
          <w:spacing w:val="-3"/>
          <w:w w:val="100"/>
          <w:sz w:val="17"/>
          <w:szCs w:val="17"/>
        </w:rPr>
        <w:t>name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nam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syntacti</w:t>
      </w:r>
      <w:r>
        <w:rPr>
          <w:b w:val="0"/>
          <w:bCs w:val="0"/>
          <w:color w:val="231F20"/>
          <w:spacing w:val="0"/>
          <w:w w:val="100"/>
        </w:rPr>
        <w:t>c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rule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variabl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nam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be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right="1673"/>
        <w:jc w:val="both"/>
      </w:pPr>
      <w:r>
        <w:rPr>
          <w:b w:val="0"/>
          <w:bCs w:val="0"/>
          <w:color w:val="231F20"/>
          <w:spacing w:val="-4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invok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body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"/>
          <w:w w:val="100"/>
          <w:sz w:val="17"/>
          <w:szCs w:val="17"/>
        </w:rPr>
        <w:t>&lt;parameters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1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4"/>
          <w:w w:val="100"/>
        </w:rPr>
        <w:t>sectio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comma-separated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right="1669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b w:val="0"/>
          <w:bCs w:val="0"/>
          <w:color w:val="231F20"/>
          <w:spacing w:val="-4"/>
          <w:w w:val="100"/>
        </w:rPr>
        <w:t>lis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2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2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2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2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2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2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provide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2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2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2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2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&lt;documentation&gt;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line="260" w:lineRule="exact"/>
        <w:ind w:right="1672"/>
        <w:jc w:val="both"/>
      </w:pPr>
      <w:r>
        <w:rPr>
          <w:b w:val="0"/>
          <w:bCs w:val="0"/>
          <w:color w:val="231F20"/>
          <w:spacing w:val="-4"/>
          <w:w w:val="100"/>
        </w:rPr>
        <w:t>sectio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mor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comment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describ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wha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does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right="3315"/>
        <w:jc w:val="both"/>
      </w:pPr>
      <w:r>
        <w:rPr/>
        <w:pict>
          <v:group style="position:absolute;margin-left:88.375pt;margin-top:13.714233pt;width:24.25pt;height:48.25pt;mso-position-horizontal-relative:page;mso-position-vertical-relative:paragraph;z-index:-1774" coordorigin="1768,274" coordsize="485,965">
            <v:group style="position:absolute;left:1892;top:637;width:238;height:239" coordorigin="1892,637" coordsize="238,239">
              <v:shape style="position:absolute;left:1892;top:637;width:238;height:239" coordorigin="1892,637" coordsize="238,239" path="m2130,757l2112,821,2064,864,2021,876,1996,874,1934,848,1897,797,1892,777,1893,750,1917,685,1964,646,2004,637,2028,639,2089,667,2124,720,2130,757xe" filled="f" stroked="t" strokeweight=".25pt" strokecolor="#231F20">
                <v:path arrowok="t"/>
              </v:shape>
            </v:group>
            <v:group style="position:absolute;left:1770;top:757;width:480;height:2" coordorigin="1770,757" coordsize="480,2">
              <v:shape style="position:absolute;left:1770;top:757;width:480;height:2" coordorigin="1770,757" coordsize="480,0" path="m1770,757l2250,757e" filled="f" stroked="t" strokeweight=".25pt" strokecolor="#231F20">
                <v:path arrowok="t"/>
              </v:shape>
            </v:group>
            <v:group style="position:absolute;left:2010;top:277;width:2;height:960" coordorigin="2010,277" coordsize="2,960">
              <v:shape style="position:absolute;left:2010;top:277;width:2;height:960" coordorigin="2010,277" coordsize="0,960" path="m2010,277l2010,1237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3.714233pt;width:24.25pt;height:48.25pt;mso-position-horizontal-relative:page;mso-position-vertical-relative:paragraph;z-index:-1773" coordorigin="13588,274" coordsize="485,965">
            <v:group style="position:absolute;left:13712;top:637;width:238;height:239" coordorigin="13712,637" coordsize="238,239">
              <v:shape style="position:absolute;left:13712;top:637;width:238;height:239" coordorigin="13712,637" coordsize="238,239" path="m13950,757l13932,821,13884,864,13841,876,13816,874,13754,848,13717,797,13712,777,13713,750,13737,685,13784,646,13824,637,13848,639,13909,667,13944,720,13950,757xe" filled="f" stroked="t" strokeweight=".25pt" strokecolor="#231F20">
                <v:path arrowok="t"/>
              </v:shape>
            </v:group>
            <v:group style="position:absolute;left:13590;top:757;width:480;height:2" coordorigin="13590,757" coordsize="480,2">
              <v:shape style="position:absolute;left:13590;top:757;width:480;height:2" coordorigin="13590,757" coordsize="480,0" path="m13590,757l14070,757e" filled="f" stroked="t" strokeweight=".25pt" strokecolor="#231F20">
                <v:path arrowok="t"/>
              </v:shape>
            </v:group>
            <v:group style="position:absolute;left:13830;top:277;width:2;height:960" coordorigin="13830,277" coordsize="2,960">
              <v:shape style="position:absolute;left:13830;top:277;width:2;height:960" coordorigin="13830,277" coordsize="0,960" path="m13830,277l13830,123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-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ho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Thes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appea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situations: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3"/>
          <w:numId w:val="4"/>
        </w:numPr>
        <w:tabs>
          <w:tab w:pos="4345" w:val="left" w:leader="none"/>
        </w:tabs>
        <w:spacing w:line="260" w:lineRule="exact"/>
        <w:ind w:left="4350" w:right="2127" w:hanging="280"/>
        <w:jc w:val="left"/>
      </w:pP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documentation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non-document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printed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86"/>
        <w:ind w:left="0" w:right="946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help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name&gt;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numPr>
          <w:ilvl w:val="3"/>
          <w:numId w:val="4"/>
        </w:numPr>
        <w:tabs>
          <w:tab w:pos="4345" w:val="left" w:leader="none"/>
        </w:tabs>
        <w:spacing w:line="260" w:lineRule="exact" w:before="81"/>
        <w:ind w:left="4350" w:right="1994" w:hanging="280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next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Directory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4"/>
        </w:numPr>
        <w:tabs>
          <w:tab w:pos="4421" w:val="left" w:leader="none"/>
        </w:tabs>
        <w:ind w:left="4421" w:right="6124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Function</w:t>
      </w:r>
      <w:r>
        <w:rPr>
          <w:color w:val="231F20"/>
          <w:spacing w:val="34"/>
          <w:w w:val="105"/>
        </w:rPr>
        <w:t> </w:t>
      </w:r>
      <w:r>
        <w:rPr>
          <w:color w:val="231F20"/>
          <w:spacing w:val="0"/>
          <w:w w:val="105"/>
        </w:rPr>
        <w:t>Definition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6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language,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stored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separate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located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director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accessibl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scrip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call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file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containin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definitio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7"/>
          <w:w w:val="100"/>
          <w:sz w:val="17"/>
          <w:szCs w:val="17"/>
        </w:rPr>
        <w:t>function_nam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9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3"/>
          <w:w w:val="100"/>
        </w:rPr>
        <w:t>mus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right="1668"/>
        <w:jc w:val="both"/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&lt;function_name&gt;.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m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general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user,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Current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Directory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normal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plac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Listin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5</w:t>
      </w:r>
      <w:r>
        <w:rPr>
          <w:b w:val="0"/>
          <w:bCs w:val="0"/>
          <w:color w:val="231F20"/>
          <w:spacing w:val="1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illustrate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typica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called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cylinder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consumes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two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parameters,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height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radius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cylinder,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volum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right="7370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5.1: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4350" w:right="1882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definition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introduced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key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function,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followed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any)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3257" w:right="385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77.492004pt;margin-top:3.718024pt;width:238.17pt;height:13.168pt;mso-position-horizontal-relative:page;mso-position-vertical-relative:paragraph;z-index:-1776" coordorigin="5550,74" coordsize="4763,263">
            <v:group style="position:absolute;left:5561;top:328;width:4748;height:2" coordorigin="5561,328" coordsize="4748,2">
              <v:shape style="position:absolute;left:5561;top:328;width:4748;height:2" coordorigin="5561,328" coordsize="4748,0" path="m5561,328l10308,328e" filled="f" stroked="t" strokeweight=".5pt" strokecolor="#231F20">
                <v:path arrowok="t"/>
              </v:shape>
            </v:group>
            <v:group style="position:absolute;left:5560;top:84;width:2;height:243" coordorigin="5560,84" coordsize="2,243">
              <v:shape style="position:absolute;left:5560;top:84;width:2;height:243" coordorigin="5560,84" coordsize="0,243" path="m5560,328l556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Template</w:t>
      </w:r>
      <w:r>
        <w:rPr>
          <w:rFonts w:ascii="Times New Roman" w:hAnsi="Times New Roman" w:cs="Times New Roman" w:eastAsia="Times New Roman"/>
          <w:b/>
          <w:bCs/>
          <w:color w:val="231F20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5.1</w:t>
      </w:r>
      <w:r>
        <w:rPr>
          <w:rFonts w:ascii="Times New Roman" w:hAnsi="Times New Roman" w:cs="Times New Roman" w:eastAsia="Times New Roman"/>
          <w:b/>
          <w:bCs/>
          <w:color w:val="231F20"/>
          <w:spacing w:val="5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General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template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&lt;return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info&gt;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name&gt;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(&lt;parameters&gt;)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&lt;documentation&gt;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413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89.5pt;margin-top:19.81015pt;width:228pt;height:.1pt;mso-position-horizontal-relative:page;mso-position-vertical-relative:paragraph;z-index:-1777" coordorigin="5790,396" coordsize="4560,2">
            <v:shape style="position:absolute;left:5790;top:396;width:4560;height:2" coordorigin="5790,396" coordsize="4560,0" path="m5790,396l1035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&lt;code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body&gt;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must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return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results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12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108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b/>
          <w:bCs/>
          <w:color w:val="231F20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Functions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32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5pt;margin-top:3.718115pt;width:238.412pt;height:13.168pt;mso-position-horizontal-relative:page;mso-position-vertical-relative:paragraph;z-index:-1771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5.1</w:t>
      </w:r>
      <w:r>
        <w:rPr>
          <w:rFonts w:ascii="Times New Roman" w:hAnsi="Times New Roman" w:cs="Times New Roman" w:eastAsia="Times New Roman"/>
          <w:b/>
          <w:bCs/>
          <w:color w:val="231F20"/>
          <w:spacing w:val="23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Cylinder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5"/>
        </w:numPr>
        <w:tabs>
          <w:tab w:pos="3698" w:val="left" w:leader="none"/>
        </w:tabs>
        <w:ind w:left="369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volume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cylinder(height,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radius)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698" w:right="8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to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compute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volume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cylinder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698" w:right="8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volume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cylinder(height,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radius)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5"/>
        </w:numPr>
        <w:tabs>
          <w:tab w:pos="4084" w:val="left" w:leader="none"/>
        </w:tabs>
        <w:spacing w:before="18"/>
        <w:ind w:left="4084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base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radius^2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5"/>
        </w:numPr>
        <w:tabs>
          <w:tab w:pos="4084" w:val="left" w:leader="none"/>
        </w:tabs>
        <w:spacing w:before="18"/>
        <w:ind w:left="4084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volume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base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height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5"/>
        </w:numPr>
        <w:tabs>
          <w:tab w:pos="3698" w:val="left" w:leader="none"/>
        </w:tabs>
        <w:spacing w:before="18"/>
        <w:ind w:left="369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333pt;width:228pt;height:.1pt;mso-position-horizontal-relative:page;mso-position-vertical-relative:paragraph;z-index:-1772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160" w:lineRule="exact" w:before="9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 w:before="53"/>
        <w:ind w:left="3630" w:right="2493"/>
        <w:jc w:val="left"/>
      </w:pP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=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sign,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parentheses.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written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immediately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after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header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available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enter: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86"/>
        <w:ind w:left="38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&gt;&gt;help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&lt;function_name&gt;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line="260" w:lineRule="exact" w:before="81"/>
        <w:ind w:left="3630" w:right="2664"/>
        <w:jc w:val="left"/>
      </w:pPr>
      <w:r>
        <w:rPr/>
        <w:pict>
          <v:group style="position:absolute;margin-left:88.375pt;margin-top:76.389023pt;width:24.25pt;height:48.25pt;mso-position-horizontal-relative:page;mso-position-vertical-relative:paragraph;z-index:-1769" coordorigin="1768,1528" coordsize="485,965">
            <v:group style="position:absolute;left:1892;top:1890;width:238;height:239" coordorigin="1892,1890" coordsize="238,239">
              <v:shape style="position:absolute;left:1892;top:1890;width:238;height:239" coordorigin="1892,1890" coordsize="238,239" path="m2130,2010l2112,2074,2064,2117,2021,2130,1996,2128,1934,2101,1897,2051,1892,2030,1893,2003,1917,1938,1964,1900,2004,1890,2028,1892,2089,1920,2124,1973,2130,2010xe" filled="f" stroked="t" strokeweight=".25pt" strokecolor="#231F20">
                <v:path arrowok="t"/>
              </v:shape>
            </v:group>
            <v:group style="position:absolute;left:1770;top:2010;width:480;height:2" coordorigin="1770,2010" coordsize="480,2">
              <v:shape style="position:absolute;left:1770;top:2010;width:480;height:2" coordorigin="1770,2010" coordsize="480,0" path="m1770,2010l2250,2010e" filled="f" stroked="t" strokeweight=".25pt" strokecolor="#231F20">
                <v:path arrowok="t"/>
              </v:shape>
            </v:group>
            <v:group style="position:absolute;left:2010;top:1530;width:2;height:960" coordorigin="2010,1530" coordsize="2,960">
              <v:shape style="position:absolute;left:2010;top:1530;width:2;height:960" coordorigin="2010,1530" coordsize="0,960" path="m2010,1530l2010,249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76.389023pt;width:24.25pt;height:48.25pt;mso-position-horizontal-relative:page;mso-position-vertical-relative:paragraph;z-index:-1768" coordorigin="13588,1528" coordsize="485,965">
            <v:group style="position:absolute;left:13712;top:1890;width:238;height:239" coordorigin="13712,1890" coordsize="238,239">
              <v:shape style="position:absolute;left:13712;top:1890;width:238;height:239" coordorigin="13712,1890" coordsize="238,239" path="m13950,2010l13932,2074,13884,2117,13841,2130,13816,2128,13754,2101,13717,2051,13712,2030,13713,2003,13737,1938,13784,1900,13824,1890,13848,1892,13909,1920,13944,1973,13950,2010xe" filled="f" stroked="t" strokeweight=".25pt" strokecolor="#231F20">
                <v:path arrowok="t"/>
              </v:shape>
            </v:group>
            <v:group style="position:absolute;left:13590;top:2010;width:480;height:2" coordorigin="13590,2010" coordsize="480,2">
              <v:shape style="position:absolute;left:13590;top:2010;width:480;height:2" coordorigin="13590,2010" coordsize="480,0" path="m13590,2010l14070,2010e" filled="f" stroked="t" strokeweight=".25pt" strokecolor="#231F20">
                <v:path arrowok="t"/>
              </v:shape>
            </v:group>
            <v:group style="position:absolute;left:13830;top:1530;width:2;height:960" coordorigin="13830,1530" coordsize="2,960">
              <v:shape style="position:absolute;left:13830;top:1530;width:2;height:960" coordorigin="13830,1530" coordsize="0,960" path="m13830,1530l13830,2490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also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appears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Directory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indication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basic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purpose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good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idea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include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comments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statement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copy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header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line,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sometimes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referred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Application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Programmer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Interface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(API),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remind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exactly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30"/>
        <w:ind w:left="3630" w:right="2219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Although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encapsulation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rules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forbid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caller’s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body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built-in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(e.g.,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pi,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here).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30"/>
        <w:ind w:left="3630" w:right="2606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30"/>
        <w:ind w:left="3630" w:right="2522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Regrettably,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statement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required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without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body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terminates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present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definitions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67"/>
        <w:ind w:left="3170" w:right="0"/>
        <w:jc w:val="left"/>
      </w:pPr>
      <w:r>
        <w:rPr/>
        <w:pict>
          <v:group style="position:absolute;margin-left:241pt;margin-top:37.198311pt;width:349pt;height:150.624pt;mso-position-horizontal-relative:page;mso-position-vertical-relative:paragraph;z-index:-1770" coordorigin="4820,744" coordsize="6980,3012">
            <v:group style="position:absolute;left:4830;top:754;width:6960;height:2992" coordorigin="4830,754" coordsize="6960,2992">
              <v:shape style="position:absolute;left:4830;top:754;width:6960;height:2992" coordorigin="4830,754" coordsize="6960,2992" path="m4830,3746l11790,3746,11790,754,4830,754,4830,3746xe" filled="t" fillcolor="#E6E7E8" stroked="f">
                <v:path arrowok="t"/>
                <v:fill type="solid"/>
              </v:shape>
              <v:shape style="position:absolute;left:4830;top:754;width:423;height:350" type="#_x0000_t75">
                <v:imagedata r:id="rId15" o:title="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Try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saving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cylinder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5.1.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5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before="66"/>
        <w:ind w:left="369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7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5.1</w:t>
      </w:r>
      <w:r>
        <w:rPr>
          <w:rFonts w:ascii="Times New Roman" w:hAnsi="Times New Roman" w:cs="Times New Roman" w:eastAsia="Times New Roman"/>
          <w:b/>
          <w:bCs/>
          <w:color w:val="231F20"/>
          <w:spacing w:val="44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Saving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testing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cylinder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1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20" w:lineRule="exact"/>
        <w:ind w:left="3290" w:right="2509" w:firstLine="0"/>
        <w:jc w:val="both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Enter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definition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from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Listing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5.1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Text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Editor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save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it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4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cylinder.m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1"/>
          <w:w w:val="105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your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Current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Directory.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enter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following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experiments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3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Interactions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window.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Notice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first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help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line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appears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next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3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file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name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2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Current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Directory.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before="94"/>
        <w:ind w:left="3290" w:right="7592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help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cylinder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49" w:lineRule="auto" w:before="7"/>
        <w:ind w:left="3699" w:right="4522" w:hanging="205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compute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volume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cylinder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volume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cylinder(height,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radius)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49" w:lineRule="auto"/>
        <w:ind w:left="3290" w:right="721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cylinder(1,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ind w:left="369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3.1416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7"/>
          <w:szCs w:val="17"/>
        </w:rPr>
        <w:sectPr>
          <w:headerReference w:type="default" r:id="rId14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6"/>
        </w:numPr>
        <w:tabs>
          <w:tab w:pos="4279" w:val="left" w:leader="none"/>
          <w:tab w:pos="10849" w:val="right" w:leader="none"/>
        </w:tabs>
        <w:spacing w:before="68"/>
        <w:ind w:left="4279" w:right="1670" w:hanging="390"/>
        <w:jc w:val="both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MATLAB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                                                                          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Implementation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109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6"/>
        </w:numPr>
        <w:tabs>
          <w:tab w:pos="4421" w:val="left" w:leader="none"/>
        </w:tabs>
        <w:ind w:left="4421" w:right="5244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Storing</w:t>
      </w:r>
      <w:r>
        <w:rPr>
          <w:color w:val="231F20"/>
          <w:spacing w:val="8"/>
          <w:w w:val="105"/>
        </w:rPr>
        <w:t> </w:t>
      </w:r>
      <w:r>
        <w:rPr>
          <w:color w:val="231F20"/>
          <w:spacing w:val="0"/>
          <w:w w:val="105"/>
        </w:rPr>
        <w:t>and</w:t>
      </w:r>
      <w:r>
        <w:rPr>
          <w:color w:val="231F20"/>
          <w:spacing w:val="9"/>
          <w:w w:val="105"/>
        </w:rPr>
        <w:t> </w:t>
      </w:r>
      <w:r>
        <w:rPr>
          <w:color w:val="231F20"/>
          <w:spacing w:val="0"/>
          <w:w w:val="105"/>
        </w:rPr>
        <w:t>Using</w:t>
      </w:r>
      <w:r>
        <w:rPr>
          <w:color w:val="231F20"/>
          <w:spacing w:val="9"/>
          <w:w w:val="105"/>
        </w:rPr>
        <w:t> </w:t>
      </w:r>
      <w:r>
        <w:rPr>
          <w:color w:val="231F20"/>
          <w:spacing w:val="0"/>
          <w:w w:val="105"/>
        </w:rPr>
        <w:t>Functions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4"/>
        <w:jc w:val="both"/>
      </w:pPr>
      <w:r>
        <w:rPr>
          <w:b w:val="0"/>
          <w:bCs w:val="0"/>
          <w:color w:val="231F20"/>
          <w:spacing w:val="3"/>
          <w:w w:val="100"/>
        </w:rPr>
        <w:t>Al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user-define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lik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1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m-file.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created,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saved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m-file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Listin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5</w:t>
      </w:r>
      <w:r>
        <w:rPr>
          <w:b w:val="0"/>
          <w:bCs w:val="0"/>
          <w:color w:val="231F20"/>
          <w:spacing w:val="2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named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cylinder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7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saved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cylinder.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m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Once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bee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saved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ma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invok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enterin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1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nam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0"/>
          <w:w w:val="100"/>
        </w:rPr>
        <w:t> </w:t>
      </w:r>
      <w:r>
        <w:rPr>
          <w:b w:val="0"/>
          <w:bCs w:val="0"/>
          <w:color w:val="231F20"/>
          <w:spacing w:val="5"/>
          <w:w w:val="100"/>
        </w:rPr>
        <w:t>and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parameter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righ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typ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Comman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script,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definitions.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specify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numPr>
          <w:ilvl w:val="2"/>
          <w:numId w:val="6"/>
        </w:numPr>
        <w:tabs>
          <w:tab w:pos="4421" w:val="left" w:leader="none"/>
        </w:tabs>
        <w:ind w:left="4421" w:right="6344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Calling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0"/>
          <w:w w:val="105"/>
        </w:rPr>
        <w:t>Functions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9"/>
        <w:jc w:val="both"/>
      </w:pPr>
      <w:r>
        <w:rPr>
          <w:b w:val="0"/>
          <w:bCs w:val="0"/>
          <w:color w:val="231F20"/>
          <w:spacing w:val="1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defined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provide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lis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each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item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expected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caller.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formal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parameters.</w:t>
      </w:r>
      <w:r>
        <w:rPr>
          <w:rFonts w:ascii="Palatino" w:hAnsi="Palatino" w:cs="Palatino" w:eastAsia="Palatino"/>
          <w:b/>
          <w:bCs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called,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caller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expected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definition.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actual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parameters</w:t>
      </w:r>
      <w:r>
        <w:rPr>
          <w:rFonts w:ascii="Palatino" w:hAnsi="Palatino" w:cs="Palatino" w:eastAsia="Palatino"/>
          <w:b/>
          <w:bCs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generated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ways: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3"/>
          <w:numId w:val="6"/>
        </w:numPr>
        <w:tabs>
          <w:tab w:pos="4345" w:val="left" w:leader="none"/>
        </w:tabs>
        <w:ind w:left="434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Constants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6"/>
        </w:numPr>
        <w:tabs>
          <w:tab w:pos="4345" w:val="left" w:leader="none"/>
        </w:tabs>
        <w:spacing w:before="16"/>
        <w:ind w:left="434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Variables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6"/>
        </w:numPr>
        <w:tabs>
          <w:tab w:pos="4345" w:val="left" w:leader="none"/>
        </w:tabs>
        <w:spacing w:before="16"/>
        <w:ind w:left="4345" w:right="0" w:hanging="276"/>
        <w:jc w:val="left"/>
      </w:pPr>
      <w:r>
        <w:rPr/>
        <w:pict>
          <v:group style="position:absolute;margin-left:88.375pt;margin-top:1.134961pt;width:24.25pt;height:48.25pt;mso-position-horizontal-relative:page;mso-position-vertical-relative:paragraph;z-index:-1766" coordorigin="1768,23" coordsize="485,965">
            <v:group style="position:absolute;left:1892;top:385;width:238;height:239" coordorigin="1892,385" coordsize="238,239">
              <v:shape style="position:absolute;left:1892;top:385;width:238;height:239" coordorigin="1892,385" coordsize="238,239" path="m2130,505l2112,569,2064,612,2021,625,1996,623,1934,596,1897,546,1892,525,1893,498,1917,433,1964,395,2004,385,2028,387,2089,415,2124,468,2130,505xe" filled="f" stroked="t" strokeweight=".25pt" strokecolor="#231F20">
                <v:path arrowok="t"/>
              </v:shape>
            </v:group>
            <v:group style="position:absolute;left:1770;top:505;width:480;height:2" coordorigin="1770,505" coordsize="480,2">
              <v:shape style="position:absolute;left:1770;top:505;width:480;height:2" coordorigin="1770,505" coordsize="480,0" path="m1770,505l2250,505e" filled="f" stroked="t" strokeweight=".25pt" strokecolor="#231F20">
                <v:path arrowok="t"/>
              </v:shape>
            </v:group>
            <v:group style="position:absolute;left:2010;top:25;width:2;height:960" coordorigin="2010,25" coordsize="2,960">
              <v:shape style="position:absolute;left:2010;top:25;width:2;height:960" coordorigin="2010,25" coordsize="0,960" path="m2010,25l2010,985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.134961pt;width:24.25pt;height:48.25pt;mso-position-horizontal-relative:page;mso-position-vertical-relative:paragraph;z-index:-1765" coordorigin="13588,23" coordsize="485,965">
            <v:group style="position:absolute;left:13712;top:385;width:238;height:239" coordorigin="13712,385" coordsize="238,239">
              <v:shape style="position:absolute;left:13712;top:385;width:238;height:239" coordorigin="13712,385" coordsize="238,239" path="m13950,505l13932,569,13884,612,13841,625,13816,623,13754,596,13717,546,13712,525,13713,498,13737,433,13784,395,13824,385,13848,387,13909,415,13944,468,13950,505xe" filled="f" stroked="t" strokeweight=".25pt" strokecolor="#231F20">
                <v:path arrowok="t"/>
              </v:shape>
            </v:group>
            <v:group style="position:absolute;left:13590;top:505;width:480;height:2" coordorigin="13590,505" coordsize="480,2">
              <v:shape style="position:absolute;left:13590;top:505;width:480;height:2" coordorigin="13590,505" coordsize="480,0" path="m13590,505l14070,505e" filled="f" stroked="t" strokeweight=".25pt" strokecolor="#231F20">
                <v:path arrowok="t"/>
              </v:shape>
            </v:group>
            <v:group style="position:absolute;left:13830;top:25;width:2;height:960" coordorigin="13830,25" coordsize="2,960">
              <v:shape style="position:absolute;left:13830;top:25;width:2;height:960" coordorigin="13830,25" coordsize="0,960" path="m13830,25l13830,985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mathematical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operation(s)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3"/>
          <w:numId w:val="6"/>
        </w:numPr>
        <w:tabs>
          <w:tab w:pos="4345" w:val="left" w:leader="none"/>
        </w:tabs>
        <w:spacing w:before="16"/>
        <w:ind w:left="434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89"/>
        <w:ind w:right="1670"/>
        <w:jc w:val="both"/>
      </w:pP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actual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been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computed,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rFonts w:ascii="Palatino" w:hAnsi="Palatino" w:cs="Palatino" w:eastAsia="Palatino"/>
          <w:b/>
          <w:bCs/>
          <w:i/>
          <w:color w:val="231F20"/>
          <w:spacing w:val="0"/>
          <w:w w:val="100"/>
        </w:rPr>
        <w:t>copies</w:t>
      </w:r>
      <w:r>
        <w:rPr>
          <w:rFonts w:ascii="Palatino" w:hAnsi="Palatino" w:cs="Palatino" w:eastAsia="Palatino"/>
          <w:b/>
          <w:bCs/>
          <w:i/>
          <w:color w:val="231F20"/>
          <w:spacing w:val="-5"/>
          <w:w w:val="100"/>
        </w:rPr>
        <w:t> </w:t>
      </w:r>
      <w:r>
        <w:rPr>
          <w:rFonts w:ascii="Palatino" w:hAnsi="Palatino" w:cs="Palatino" w:eastAsia="Palatino"/>
          <w:b/>
          <w:bCs/>
          <w:i/>
          <w:color w:val="231F20"/>
          <w:spacing w:val="0"/>
          <w:w w:val="100"/>
        </w:rPr>
        <w:t>of</w:t>
      </w:r>
      <w:r>
        <w:rPr>
          <w:rFonts w:ascii="Palatino" w:hAnsi="Palatino" w:cs="Palatino" w:eastAsia="Palatino"/>
          <w:b/>
          <w:bCs/>
          <w:i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their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values</w:t>
      </w:r>
      <w:r>
        <w:rPr>
          <w:b w:val="0"/>
          <w:bCs w:val="0"/>
          <w:i w:val="0"/>
          <w:color w:val="231F20"/>
          <w:spacing w:val="-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are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assigned</w:t>
      </w:r>
      <w:r>
        <w:rPr>
          <w:b w:val="0"/>
          <w:bCs w:val="0"/>
          <w:i w:val="0"/>
          <w:color w:val="231F20"/>
          <w:spacing w:val="1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as</w:t>
      </w:r>
      <w:r>
        <w:rPr>
          <w:b w:val="0"/>
          <w:bCs w:val="0"/>
          <w:i w:val="0"/>
          <w:color w:val="231F20"/>
          <w:spacing w:val="1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1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values</w:t>
      </w:r>
      <w:r>
        <w:rPr>
          <w:b w:val="0"/>
          <w:bCs w:val="0"/>
          <w:i w:val="0"/>
          <w:color w:val="231F20"/>
          <w:spacing w:val="1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of</w:t>
      </w:r>
      <w:r>
        <w:rPr>
          <w:b w:val="0"/>
          <w:bCs w:val="0"/>
          <w:i w:val="0"/>
          <w:color w:val="231F20"/>
          <w:spacing w:val="1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1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formal</w:t>
      </w:r>
      <w:r>
        <w:rPr>
          <w:b w:val="0"/>
          <w:bCs w:val="0"/>
          <w:i w:val="0"/>
          <w:color w:val="231F20"/>
          <w:spacing w:val="1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parameters</w:t>
      </w:r>
      <w:r>
        <w:rPr>
          <w:b w:val="0"/>
          <w:bCs w:val="0"/>
          <w:i w:val="0"/>
          <w:color w:val="231F20"/>
          <w:spacing w:val="1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the</w:t>
      </w:r>
      <w:r>
        <w:rPr>
          <w:b w:val="0"/>
          <w:bCs w:val="0"/>
          <w:i w:val="0"/>
          <w:color w:val="231F20"/>
          <w:spacing w:val="1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function</w:t>
      </w:r>
      <w:r>
        <w:rPr>
          <w:b w:val="0"/>
          <w:bCs w:val="0"/>
          <w:i w:val="0"/>
          <w:color w:val="231F20"/>
          <w:spacing w:val="1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is</w:t>
      </w:r>
      <w:r>
        <w:rPr>
          <w:b w:val="0"/>
          <w:bCs w:val="0"/>
          <w:i w:val="0"/>
          <w:color w:val="231F20"/>
          <w:spacing w:val="15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expecting.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line="271" w:lineRule="exact"/>
        <w:ind w:left="7349" w:right="0"/>
        <w:jc w:val="left"/>
      </w:pPr>
      <w:r>
        <w:rPr/>
        <w:pict>
          <v:group style="position:absolute;margin-left:202pt;margin-top:7.732829pt;width:240.976pt;height:152.333pt;mso-position-horizontal-relative:page;mso-position-vertical-relative:paragraph;z-index:-1767" coordorigin="4040,155" coordsize="4820,3047">
            <v:group style="position:absolute;left:4050;top:165;width:4800;height:3027" coordorigin="4050,165" coordsize="4800,3027">
              <v:shape style="position:absolute;left:4050;top:165;width:4800;height:3027" coordorigin="4050,165" coordsize="4800,3027" path="m4050,3191l8850,3191,8850,165,4050,165,4050,3191xe" filled="t" fillcolor="#EDEDEE" stroked="f">
                <v:path arrowok="t"/>
                <v:fill type="solid"/>
              </v:shape>
            </v:group>
            <v:group style="position:absolute;left:4159;top:288;width:3601;height:232" coordorigin="4159,288" coordsize="3601,232">
              <v:shape style="position:absolute;left:4159;top:288;width:3601;height:232" coordorigin="4159,288" coordsize="3601,232" path="m4159,520l7761,520,7761,288,4159,288,4159,520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assigned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71" w:lineRule="exact"/>
        <w:jc w:val="left"/>
        <w:sectPr>
          <w:headerReference w:type="default" r:id="rId16"/>
          <w:pgSz w:w="15840" w:h="24480"/>
          <w:pgMar w:header="4828" w:footer="5472" w:top="5660" w:bottom="5660" w:left="1660" w:right="1660"/>
        </w:sectPr>
      </w:pPr>
    </w:p>
    <w:p>
      <w:pPr>
        <w:pStyle w:val="Heading3"/>
        <w:spacing w:line="259" w:lineRule="exact"/>
        <w:ind w:left="2559" w:right="1033" w:firstLine="0"/>
        <w:jc w:val="both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Style</w:t>
      </w:r>
      <w:r>
        <w:rPr>
          <w:rFonts w:ascii="GillSans-UltraBold" w:hAnsi="GillSans-UltraBold" w:cs="GillSans-UltraBold" w:eastAsia="GillSans-UltraBold"/>
          <w:color w:val="FFFFFF"/>
          <w:spacing w:val="-18"/>
          <w:w w:val="75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Point</w:t>
      </w:r>
      <w:r>
        <w:rPr>
          <w:rFonts w:ascii="GillSans-UltraBold" w:hAnsi="GillSans-UltraBold" w:cs="GillSans-UltraBold" w:eastAsia="GillSans-UltraBold"/>
          <w:color w:val="FFFFFF"/>
          <w:spacing w:val="-18"/>
          <w:w w:val="75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5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.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1</w:t>
      </w:r>
      <w:r>
        <w:rPr>
          <w:rFonts w:ascii="GillSans-UltraBold" w:hAnsi="GillSans-UltraBold" w:cs="GillSans-UltraBold" w:eastAsia="GillSans-UltraBold"/>
          <w:color w:val="FFFFFF"/>
          <w:spacing w:val="-17"/>
          <w:w w:val="75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Parameter</w:t>
      </w:r>
      <w:r>
        <w:rPr>
          <w:rFonts w:ascii="GillSans-UltraBold" w:hAnsi="GillSans-UltraBold" w:cs="GillSans-UltraBold" w:eastAsia="GillSans-UltraBold"/>
          <w:color w:val="FFFFFF"/>
          <w:spacing w:val="-18"/>
          <w:w w:val="75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5"/>
        </w:rPr>
        <w:t>Passing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spacing w:line="241" w:lineRule="auto" w:before="67"/>
        <w:ind w:left="2510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Som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language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provid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alternativ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technique—“passing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8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reference”—whereb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memor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locatio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fo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parameter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passe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functio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whil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remain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caller’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workspace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Syntactically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usuall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bad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thing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allowin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deliberat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accidenta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assignment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“reach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back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”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scop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callin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thereb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perhaps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2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causin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undesirabl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sid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effects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However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restricting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1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paramete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acces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passin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valu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ca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resul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poor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progra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performance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functio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need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acces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larg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data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conside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improvin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efficienc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using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95"/>
          <w:sz w:val="19"/>
          <w:szCs w:val="19"/>
        </w:rPr>
        <w:t>globa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95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5"/>
          <w:sz w:val="19"/>
          <w:szCs w:val="19"/>
        </w:rPr>
        <w:t>variables.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spacing w:line="260" w:lineRule="exact"/>
        <w:ind w:left="235" w:right="0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1"/>
          <w:w w:val="100"/>
        </w:rPr>
        <w:t>positio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callin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statemen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and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235" w:right="0"/>
        <w:jc w:val="left"/>
      </w:pP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definition.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89"/>
        <w:ind w:left="235" w:right="1663" w:firstLine="240"/>
        <w:jc w:val="both"/>
      </w:pP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proces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copyin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actual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parameters</w:t>
      </w:r>
      <w:r>
        <w:rPr>
          <w:b w:val="0"/>
          <w:bCs w:val="0"/>
          <w:color w:val="231F20"/>
          <w:spacing w:val="-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-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formal</w:t>
      </w:r>
      <w:r>
        <w:rPr>
          <w:b w:val="0"/>
          <w:bCs w:val="0"/>
          <w:color w:val="231F20"/>
          <w:spacing w:val="-2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referred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“passing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value”—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onl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techniqu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define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the</w:t>
      </w:r>
      <w:r>
        <w:rPr>
          <w:b w:val="0"/>
          <w:bCs w:val="0"/>
          <w:color w:val="231F20"/>
          <w:spacing w:val="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languag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passin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data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235" w:right="1657" w:firstLine="240"/>
        <w:jc w:val="both"/>
      </w:pPr>
      <w:r>
        <w:rPr>
          <w:b w:val="0"/>
          <w:bCs w:val="0"/>
          <w:color w:val="231F20"/>
          <w:spacing w:val="4"/>
          <w:w w:val="100"/>
        </w:rPr>
        <w:t>Onc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paramete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5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have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12"/>
          <w:w w:val="100"/>
        </w:rPr>
        <w:t>bee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12"/>
          <w:w w:val="100"/>
        </w:rPr>
        <w:t>define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1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1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4"/>
          <w:w w:val="100"/>
        </w:rPr>
        <w:t> </w:t>
      </w:r>
      <w:r>
        <w:rPr>
          <w:b w:val="0"/>
          <w:bCs w:val="0"/>
          <w:color w:val="231F20"/>
          <w:spacing w:val="12"/>
          <w:w w:val="100"/>
        </w:rPr>
        <w:t>function’s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workspace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function’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body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type w:val="continuous"/>
          <w:pgSz w:w="15840" w:h="24480"/>
          <w:pgMar w:top="5660" w:bottom="5660" w:left="1660" w:right="1660"/>
          <w:cols w:num="2" w:equalWidth="0">
            <w:col w:w="7075" w:space="40"/>
            <w:col w:w="5405"/>
          </w:cols>
        </w:sectPr>
      </w:pPr>
    </w:p>
    <w:p>
      <w:pPr>
        <w:pStyle w:val="BodyText"/>
        <w:spacing w:line="260" w:lineRule="exact"/>
        <w:ind w:right="1667"/>
        <w:jc w:val="both"/>
      </w:pP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executed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beginnin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instruction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retur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have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been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every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exit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body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valid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3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3"/>
        <w:numPr>
          <w:ilvl w:val="2"/>
          <w:numId w:val="6"/>
        </w:numPr>
        <w:tabs>
          <w:tab w:pos="4421" w:val="left" w:leader="none"/>
        </w:tabs>
        <w:ind w:left="4421" w:right="4816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Variable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0"/>
          <w:w w:val="105"/>
        </w:rPr>
        <w:t>Numbers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0"/>
          <w:w w:val="105"/>
        </w:rPr>
        <w:t>Parameters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6"/>
        <w:jc w:val="both"/>
      </w:pPr>
      <w:r>
        <w:rPr>
          <w:b w:val="0"/>
          <w:bCs w:val="0"/>
          <w:color w:val="231F20"/>
          <w:spacing w:val="3"/>
          <w:w w:val="100"/>
        </w:rPr>
        <w:t>Althoug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parameter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usuall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fixed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mos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languages,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including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MATLAB,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ability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deal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110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b/>
          <w:bCs/>
          <w:color w:val="231F20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Functions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3170" w:right="2383"/>
        <w:jc w:val="both"/>
      </w:pPr>
      <w:r>
        <w:rPr>
          <w:b w:val="0"/>
          <w:bCs w:val="0"/>
          <w:color w:val="231F20"/>
          <w:spacing w:val="3"/>
          <w:w w:val="100"/>
        </w:rPr>
        <w:t>parameters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bot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incomin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returning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built-i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9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3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6"/>
          <w:w w:val="100"/>
          <w:sz w:val="17"/>
          <w:szCs w:val="17"/>
        </w:rPr>
        <w:t>nargin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6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2"/>
          <w:w w:val="100"/>
        </w:rPr>
        <w:t>compute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actua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numbe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parameter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provide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5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current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call.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designed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nargin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user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calling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deems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important</w:t>
      </w:r>
      <w:r>
        <w:rPr>
          <w:b w:val="0"/>
          <w:bCs w:val="0"/>
          <w:color w:val="231F20"/>
          <w:spacing w:val="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default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unnecessary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7" w:firstLine="240"/>
        <w:jc w:val="both"/>
      </w:pPr>
      <w:r>
        <w:rPr>
          <w:b w:val="0"/>
          <w:bCs w:val="0"/>
          <w:color w:val="231F20"/>
          <w:spacing w:val="0"/>
          <w:w w:val="100"/>
        </w:rPr>
        <w:t>Similarly,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nargout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7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computes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storage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actuall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provide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user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6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requires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extensive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computation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user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interaction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caller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has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asked</w:t>
      </w:r>
      <w:r>
        <w:rPr>
          <w:b w:val="0"/>
          <w:bCs w:val="0"/>
          <w:color w:val="231F20"/>
          <w:spacing w:val="1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computation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omitted.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6"/>
        </w:numPr>
        <w:tabs>
          <w:tab w:pos="3701" w:val="left" w:leader="none"/>
        </w:tabs>
        <w:ind w:left="3701" w:right="6105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Returning</w:t>
      </w:r>
      <w:r>
        <w:rPr>
          <w:color w:val="231F20"/>
          <w:spacing w:val="8"/>
          <w:w w:val="105"/>
        </w:rPr>
        <w:t> </w:t>
      </w:r>
      <w:r>
        <w:rPr>
          <w:color w:val="231F20"/>
          <w:spacing w:val="0"/>
          <w:w w:val="105"/>
        </w:rPr>
        <w:t>Multiple</w:t>
      </w:r>
      <w:r>
        <w:rPr>
          <w:color w:val="231F20"/>
          <w:spacing w:val="8"/>
          <w:w w:val="105"/>
        </w:rPr>
        <w:t> </w:t>
      </w:r>
      <w:r>
        <w:rPr>
          <w:color w:val="231F20"/>
          <w:spacing w:val="0"/>
          <w:w w:val="105"/>
        </w:rPr>
        <w:t>Results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170" w:right="2384"/>
        <w:jc w:val="both"/>
      </w:pPr>
      <w:r>
        <w:rPr>
          <w:b w:val="0"/>
          <w:bCs w:val="0"/>
          <w:color w:val="231F20"/>
          <w:spacing w:val="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languag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uniqu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amon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programmin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43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language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44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in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providin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abilit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retur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resul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name.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specified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“vector”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names,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[area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,</w:t>
      </w:r>
      <w:r>
        <w:rPr>
          <w:rFonts w:ascii="Courier New" w:hAnsi="Courier New" w:cs="Courier New" w:eastAsia="Courier New"/>
          <w:b w:val="0"/>
          <w:bCs w:val="0"/>
          <w:color w:val="231F20"/>
          <w:spacing w:val="37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3"/>
          <w:w w:val="100"/>
          <w:sz w:val="17"/>
          <w:szCs w:val="17"/>
        </w:rPr>
        <w:t>volume]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Listin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5</w:t>
      </w:r>
      <w:r>
        <w:rPr>
          <w:b w:val="0"/>
          <w:bCs w:val="0"/>
          <w:color w:val="231F20"/>
          <w:spacing w:val="1"/>
          <w:w w:val="100"/>
        </w:rPr>
        <w:t>.</w:t>
      </w:r>
      <w:r>
        <w:rPr>
          <w:b w:val="0"/>
          <w:bCs w:val="0"/>
          <w:color w:val="231F20"/>
          <w:spacing w:val="1"/>
          <w:w w:val="100"/>
        </w:rPr>
        <w:t>2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Assignment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mus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9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made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variables.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calling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program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required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left="3170" w:right="8090"/>
        <w:jc w:val="both"/>
      </w:pP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5.2: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630" w:right="2665"/>
        <w:jc w:val="left"/>
      </w:pPr>
      <w:r>
        <w:rPr/>
        <w:pict>
          <v:group style="position:absolute;margin-left:88.375pt;margin-top:-1.847986pt;width:24.25pt;height:48.25pt;mso-position-horizontal-relative:page;mso-position-vertical-relative:paragraph;z-index:-1762" coordorigin="1768,-37" coordsize="485,965">
            <v:group style="position:absolute;left:1892;top:326;width:238;height:239" coordorigin="1892,326" coordsize="238,239">
              <v:shape style="position:absolute;left:1892;top:326;width:238;height:239" coordorigin="1892,326" coordsize="238,239" path="m2130,446l2112,509,2064,553,2021,565,1996,563,1934,537,1897,486,1892,465,1893,439,1917,374,1964,335,2004,326,2028,328,2089,356,2124,409,2130,446xe" filled="f" stroked="t" strokeweight=".25pt" strokecolor="#231F20">
                <v:path arrowok="t"/>
              </v:shape>
            </v:group>
            <v:group style="position:absolute;left:1770;top:446;width:480;height:2" coordorigin="1770,446" coordsize="480,2">
              <v:shape style="position:absolute;left:1770;top:446;width:480;height:2" coordorigin="1770,446" coordsize="480,0" path="m1770,446l2250,446e" filled="f" stroked="t" strokeweight=".25pt" strokecolor="#231F20">
                <v:path arrowok="t"/>
              </v:shape>
            </v:group>
            <v:group style="position:absolute;left:2010;top:-34;width:2;height:960" coordorigin="2010,-34" coordsize="2,960">
              <v:shape style="position:absolute;left:2010;top:-34;width:2;height:960" coordorigin="2010,-34" coordsize="0,960" path="m2010,-34l2010,92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-1.847986pt;width:24.25pt;height:48.25pt;mso-position-horizontal-relative:page;mso-position-vertical-relative:paragraph;z-index:-1761" coordorigin="13588,-37" coordsize="485,965">
            <v:group style="position:absolute;left:13712;top:326;width:238;height:239" coordorigin="13712,326" coordsize="238,239">
              <v:shape style="position:absolute;left:13712;top:326;width:238;height:239" coordorigin="13712,326" coordsize="238,239" path="m13950,446l13932,509,13884,553,13841,565,13816,563,13754,537,13717,486,13712,465,13713,439,13737,374,13784,335,13824,326,13848,328,13909,356,13944,409,13950,446xe" filled="f" stroked="t" strokeweight=".25pt" strokecolor="#231F20">
                <v:path arrowok="t"/>
              </v:shape>
            </v:group>
            <v:group style="position:absolute;left:13590;top:446;width:480;height:2" coordorigin="13590,446" coordsize="480,2">
              <v:shape style="position:absolute;left:13590;top:446;width:480;height:2" coordorigin="13590,446" coordsize="480,0" path="m13590,446l14070,446e" filled="f" stroked="t" strokeweight=".25pt" strokecolor="#231F20">
                <v:path arrowok="t"/>
              </v:shape>
            </v:group>
            <v:group style="position:absolute;left:13830;top:-34;width:2;height:960" coordorigin="13830,-34" coordsize="2,960">
              <v:shape style="position:absolute;left:13830;top:-34;width:2;height:960" coordorigin="13830,-34" coordsize="0,960" path="m13830,-34l13830,92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“vector”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body.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27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Lines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2–3: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5.1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16"/>
        <w:ind w:left="3630" w:right="0"/>
        <w:jc w:val="left"/>
      </w:pPr>
      <w:r>
        <w:rPr>
          <w:b w:val="0"/>
          <w:bCs w:val="0"/>
          <w:color w:val="231F20"/>
          <w:spacing w:val="0"/>
          <w:w w:val="100"/>
        </w:rPr>
        <w:t>Line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4: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second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 w:before="89"/>
        <w:ind w:left="3170" w:right="2387"/>
        <w:jc w:val="both"/>
      </w:pP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5.2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shows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invoke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multiple</w:t>
      </w:r>
      <w:r>
        <w:rPr>
          <w:b w:val="0"/>
          <w:bCs w:val="0"/>
          <w:color w:val="231F20"/>
          <w:spacing w:val="-1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Notice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normal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method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access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multiple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answers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put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receive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vector.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lega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variabl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returne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orde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0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defined.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choose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less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full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(or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none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all),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answers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specified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allocated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left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right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available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results.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assignment,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allocated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position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these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vectors.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Although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still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receives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result,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are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a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really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want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9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68"/>
        <w:ind w:left="32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5pt;margin-top:3.718028pt;width:238.412pt;height:13.168pt;mso-position-horizontal-relative:page;mso-position-vertical-relative:paragraph;z-index:-1763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5.2</w:t>
      </w:r>
      <w:r>
        <w:rPr>
          <w:rFonts w:ascii="Times New Roman" w:hAnsi="Times New Roman" w:cs="Times New Roman" w:eastAsia="Times New Roman"/>
          <w:b/>
          <w:bCs/>
          <w:color w:val="231F20"/>
          <w:spacing w:val="26"/>
          <w:w w:val="105"/>
          <w:sz w:val="20"/>
          <w:szCs w:val="2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cylinder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3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multiple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results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 w:before="6"/>
        <w:rPr>
          <w:sz w:val="13"/>
          <w:szCs w:val="13"/>
        </w:rPr>
      </w:pPr>
      <w:r>
        <w:rPr>
          <w:sz w:val="13"/>
          <w:szCs w:val="13"/>
        </w:rPr>
      </w:r>
    </w:p>
    <w:p>
      <w:pPr>
        <w:numPr>
          <w:ilvl w:val="0"/>
          <w:numId w:val="7"/>
        </w:numPr>
        <w:tabs>
          <w:tab w:pos="3698" w:val="left" w:leader="none"/>
        </w:tabs>
        <w:ind w:left="369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[area,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volume]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cylinder(height,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radius)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698" w:right="8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to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compute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area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and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volume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cylinder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698" w:right="8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usage: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[area,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volume]=cylinder(height,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radius)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7"/>
        </w:numPr>
        <w:tabs>
          <w:tab w:pos="4084" w:val="left" w:leader="none"/>
        </w:tabs>
        <w:spacing w:before="18"/>
        <w:ind w:left="4084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base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radius.^2;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7"/>
        </w:numPr>
        <w:tabs>
          <w:tab w:pos="4084" w:val="left" w:leader="none"/>
        </w:tabs>
        <w:spacing w:before="18"/>
        <w:ind w:left="4084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volume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base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height;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7"/>
        </w:numPr>
        <w:tabs>
          <w:tab w:pos="4084" w:val="left" w:leader="none"/>
        </w:tabs>
        <w:spacing w:before="18"/>
        <w:ind w:left="4084" w:right="0" w:hanging="675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area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pi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radius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.*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height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*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base;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7"/>
        </w:numPr>
        <w:tabs>
          <w:tab w:pos="3698" w:val="left" w:leader="none"/>
        </w:tabs>
        <w:spacing w:before="18"/>
        <w:ind w:left="369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9.810246pt;width:228pt;height:.1pt;mso-position-horizontal-relative:page;mso-position-vertical-relative:paragraph;z-index:-1764" coordorigin="5070,396" coordsize="4560,2">
            <v:shape style="position:absolute;left:5070;top:396;width:4560;height:2" coordorigin="5070,396" coordsize="4560,0" path="m5070,396l9630,396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end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6"/>
          <w:szCs w:val="16"/>
        </w:rPr>
        <w:sectPr>
          <w:headerReference w:type="default" r:id="rId17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1"/>
          <w:numId w:val="8"/>
        </w:numPr>
        <w:tabs>
          <w:tab w:pos="4279" w:val="left" w:leader="none"/>
          <w:tab w:pos="10849" w:val="right" w:leader="none"/>
        </w:tabs>
        <w:spacing w:before="68"/>
        <w:ind w:left="4279" w:right="0" w:hanging="39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MATLAB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Implementation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111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257" w:right="372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-7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5.2</w:t>
      </w:r>
      <w:r>
        <w:rPr>
          <w:rFonts w:ascii="Times New Roman" w:hAnsi="Times New Roman" w:cs="Times New Roman" w:eastAsia="Times New Roman"/>
          <w:b/>
          <w:bCs/>
          <w:color w:val="231F20"/>
          <w:spacing w:val="43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Testing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multiple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returns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20" w:lineRule="exact"/>
        <w:ind w:left="4010" w:right="1028" w:hanging="0"/>
        <w:jc w:val="left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Adapt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original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cylinder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3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shown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Listing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5.2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perform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following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tests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Command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window: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60" w:lineRule="atLeast" w:before="67"/>
        <w:ind w:left="4010" w:right="5776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cylinder(1,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4400" w:right="7467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6.2832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4400" w:right="7467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3.1416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49" w:lineRule="auto" w:before="7"/>
        <w:ind w:left="4010" w:right="649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cylinder(1,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ind w:left="4400" w:right="7467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6.2832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49" w:lineRule="auto" w:before="7"/>
        <w:ind w:left="4010" w:right="6286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cylinder(1,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ind w:left="4400" w:right="7467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6.2832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49" w:lineRule="auto" w:before="7"/>
        <w:ind w:left="4010" w:right="6286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cylinder(1,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ind w:left="4400" w:right="7467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6.2832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7"/>
        <w:ind w:left="401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60" w:lineRule="exact" w:before="53"/>
        <w:ind w:right="1667"/>
        <w:jc w:val="both"/>
      </w:pPr>
      <w:r>
        <w:rPr/>
        <w:pict>
          <v:group style="position:absolute;margin-left:277pt;margin-top:-228.532028pt;width:349pt;height:210.979pt;mso-position-horizontal-relative:page;mso-position-vertical-relative:paragraph;z-index:-1760" coordorigin="5540,-4571" coordsize="6980,4220">
            <v:group style="position:absolute;left:5550;top:-4561;width:6960;height:4200" coordorigin="5550,-4561" coordsize="6960,4200">
              <v:shape style="position:absolute;left:5550;top:-4561;width:6960;height:4200" coordorigin="5550,-4561" coordsize="6960,4200" path="m5550,-361l12510,-361,12510,-4561,5550,-4561,5550,-361xe" filled="t" fillcolor="#E6E7E8" stroked="f">
                <v:path arrowok="t"/>
                <v:fill type="solid"/>
              </v:shape>
              <v:shape style="position:absolute;left:5550;top:-4561;width:423;height:350" type="#_x0000_t75">
                <v:imagedata r:id="rId19" o:title=""/>
              </v:shape>
            </v:group>
            <w10:wrap type="none"/>
          </v:group>
        </w:pict>
      </w:r>
      <w:r>
        <w:rPr/>
        <w:pict>
          <v:group style="position:absolute;margin-left:88.375pt;margin-top:22.321972pt;width:24.25pt;height:48.25pt;mso-position-horizontal-relative:page;mso-position-vertical-relative:paragraph;z-index:-1759" coordorigin="1768,446" coordsize="485,965">
            <v:group style="position:absolute;left:1892;top:809;width:238;height:239" coordorigin="1892,809" coordsize="238,239">
              <v:shape style="position:absolute;left:1892;top:809;width:238;height:239" coordorigin="1892,809" coordsize="238,239" path="m2130,929l2112,993,2064,1036,2021,1048,1996,1047,1934,1020,1897,969,1892,949,1893,922,1917,857,1964,818,2004,809,2028,811,2089,839,2124,892,2130,929xe" filled="f" stroked="t" strokeweight=".25pt" strokecolor="#231F20">
                <v:path arrowok="t"/>
              </v:shape>
            </v:group>
            <v:group style="position:absolute;left:1770;top:929;width:480;height:2" coordorigin="1770,929" coordsize="480,2">
              <v:shape style="position:absolute;left:1770;top:929;width:480;height:2" coordorigin="1770,929" coordsize="480,0" path="m1770,929l2250,929e" filled="f" stroked="t" strokeweight=".25pt" strokecolor="#231F20">
                <v:path arrowok="t"/>
              </v:shape>
            </v:group>
            <v:group style="position:absolute;left:2010;top:449;width:2;height:960" coordorigin="2010,449" coordsize="2,960">
              <v:shape style="position:absolute;left:2010;top:449;width:2;height:960" coordorigin="2010,449" coordsize="0,960" path="m2010,449l2010,1409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22.321972pt;width:24.25pt;height:48.25pt;mso-position-horizontal-relative:page;mso-position-vertical-relative:paragraph;z-index:-1758" coordorigin="13588,446" coordsize="485,965">
            <v:group style="position:absolute;left:13712;top:809;width:238;height:239" coordorigin="13712,809" coordsize="238,239">
              <v:shape style="position:absolute;left:13712;top:809;width:238;height:239" coordorigin="13712,809" coordsize="238,239" path="m13950,929l13932,993,13884,1036,13841,1048,13816,1047,13754,1020,13717,969,13712,949,13713,922,13737,857,13784,818,13824,809,13848,811,13909,839,13944,892,13950,929xe" filled="f" stroked="t" strokeweight=".25pt" strokecolor="#231F20">
                <v:path arrowok="t"/>
              </v:shape>
            </v:group>
            <v:group style="position:absolute;left:13590;top:929;width:480;height:2" coordorigin="13590,929" coordsize="480,2">
              <v:shape style="position:absolute;left:13590;top:929;width:480;height:2" coordorigin="13590,929" coordsize="480,0" path="m13590,929l14070,929e" filled="f" stroked="t" strokeweight=".25pt" strokecolor="#231F20">
                <v:path arrowok="t"/>
              </v:shape>
            </v:group>
            <v:group style="position:absolute;left:13830;top:449;width:2;height:960" coordorigin="13830,449" coordsize="2,960">
              <v:shape style="position:absolute;left:13830;top:449;width:2;height:960" coordorigin="13830,449" coordsize="0,960" path="m13830,449l13830,140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secon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resul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mus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pu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eithe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5"/>
          <w:w w:val="100"/>
          <w:sz w:val="17"/>
          <w:szCs w:val="17"/>
        </w:rPr>
        <w:t>'~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3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2"/>
          <w:w w:val="100"/>
        </w:rPr>
        <w:t>marke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dummy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like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'junk'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7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place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any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wish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ignore.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3890" w:right="6173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[~,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cylinder(1,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1);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spacing w:before="88"/>
        <w:ind w:right="5188"/>
        <w:jc w:val="both"/>
      </w:pP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volume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2"/>
          <w:numId w:val="8"/>
        </w:numPr>
        <w:tabs>
          <w:tab w:pos="4421" w:val="left" w:leader="none"/>
        </w:tabs>
        <w:ind w:left="4421" w:right="5592" w:hanging="532"/>
        <w:jc w:val="both"/>
        <w:rPr>
          <w:b w:val="0"/>
          <w:bCs w:val="0"/>
        </w:rPr>
      </w:pPr>
      <w:r>
        <w:rPr>
          <w:color w:val="231F20"/>
          <w:spacing w:val="0"/>
          <w:w w:val="100"/>
        </w:rPr>
        <w:t>Auxiliary</w:t>
      </w:r>
      <w:r>
        <w:rPr>
          <w:color w:val="231F20"/>
          <w:spacing w:val="18"/>
          <w:w w:val="100"/>
        </w:rPr>
        <w:t> </w:t>
      </w:r>
      <w:r>
        <w:rPr>
          <w:color w:val="231F20"/>
          <w:spacing w:val="0"/>
          <w:w w:val="100"/>
        </w:rPr>
        <w:t>Local</w:t>
      </w:r>
      <w:r>
        <w:rPr>
          <w:color w:val="231F20"/>
          <w:spacing w:val="19"/>
          <w:w w:val="100"/>
        </w:rPr>
        <w:t> </w:t>
      </w:r>
      <w:r>
        <w:rPr>
          <w:color w:val="231F20"/>
          <w:spacing w:val="0"/>
          <w:w w:val="100"/>
        </w:rPr>
        <w:t>Functions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8"/>
        <w:jc w:val="both"/>
      </w:pPr>
      <w:r>
        <w:rPr>
          <w:b w:val="0"/>
          <w:bCs w:val="0"/>
          <w:color w:val="231F20"/>
          <w:spacing w:val="0"/>
          <w:w w:val="100"/>
        </w:rPr>
        <w:t>Since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identify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every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normally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saved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own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m-file.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auxiliary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(sometimes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“helper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functions”)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needed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algorithm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contained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main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file.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auxiliary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main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helpers,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written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calling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after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definition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main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function.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convention,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people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append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word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local_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7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right="1666" w:firstLine="240"/>
        <w:jc w:val="both"/>
      </w:pPr>
      <w:r>
        <w:rPr>
          <w:b w:val="0"/>
          <w:bCs w:val="0"/>
          <w:color w:val="231F20"/>
          <w:spacing w:val="3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m-fil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reac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onl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the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m-file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auxiliar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functions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can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onl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calle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othe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auxiliar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1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the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sam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2"/>
          <w:w w:val="100"/>
        </w:rPr>
        <w:t>file.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numPr>
          <w:ilvl w:val="2"/>
          <w:numId w:val="8"/>
        </w:numPr>
        <w:tabs>
          <w:tab w:pos="4421" w:val="left" w:leader="none"/>
        </w:tabs>
        <w:ind w:left="4421" w:right="4474" w:hanging="532"/>
        <w:jc w:val="both"/>
        <w:rPr>
          <w:b w:val="0"/>
          <w:bCs w:val="0"/>
        </w:rPr>
      </w:pPr>
      <w:r>
        <w:rPr>
          <w:color w:val="231F20"/>
          <w:spacing w:val="0"/>
          <w:w w:val="100"/>
        </w:rPr>
        <w:t>Encapsulation</w:t>
      </w:r>
      <w:r>
        <w:rPr>
          <w:color w:val="231F20"/>
          <w:spacing w:val="4"/>
          <w:w w:val="100"/>
        </w:rPr>
        <w:t> </w:t>
      </w:r>
      <w:r>
        <w:rPr>
          <w:color w:val="231F20"/>
          <w:spacing w:val="0"/>
          <w:w w:val="100"/>
        </w:rPr>
        <w:t>in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MATLAB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Functions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right="1666"/>
        <w:jc w:val="both"/>
      </w:pPr>
      <w:r>
        <w:rPr>
          <w:b w:val="0"/>
          <w:bCs w:val="0"/>
          <w:color w:val="231F20"/>
          <w:spacing w:val="4"/>
          <w:w w:val="100"/>
        </w:rPr>
        <w:t>Encapsulatio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accomplishe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mos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moder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languages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including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MATLAB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implementin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concep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variabl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scoping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practice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this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achieve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allocatin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separat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workspac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33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34"/>
          <w:w w:val="100"/>
        </w:rPr>
        <w:t> </w:t>
      </w:r>
      <w:r>
        <w:rPr>
          <w:b w:val="0"/>
          <w:bCs w:val="0"/>
          <w:color w:val="231F20"/>
          <w:spacing w:val="1"/>
          <w:w w:val="100"/>
        </w:rPr>
        <w:t>When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headerReference w:type="default" r:id="rId18"/>
          <w:pgSz w:w="15840" w:h="24480"/>
          <w:pgMar w:header="4828" w:footer="5472"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112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b/>
          <w:bCs/>
          <w:color w:val="231F20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Functions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70" w:lineRule="exact" w:before="7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60" w:lineRule="exact"/>
        <w:ind w:left="3170" w:right="2390"/>
        <w:jc w:val="both"/>
      </w:pPr>
      <w:r>
        <w:rPr>
          <w:b w:val="0"/>
          <w:bCs w:val="0"/>
          <w:color w:val="231F20"/>
          <w:spacing w:val="-2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started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defaul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workspac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variables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Comman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windo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runnin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script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stored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called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fres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workspac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create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(se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Sectio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9</w:t>
      </w:r>
      <w:r>
        <w:rPr>
          <w:b w:val="0"/>
          <w:bCs w:val="0"/>
          <w:color w:val="231F20"/>
          <w:spacing w:val="-3"/>
          <w:w w:val="100"/>
        </w:rPr>
        <w:t>.</w:t>
      </w:r>
      <w:r>
        <w:rPr>
          <w:b w:val="0"/>
          <w:bCs w:val="0"/>
          <w:color w:val="231F20"/>
          <w:spacing w:val="-3"/>
          <w:w w:val="100"/>
        </w:rPr>
        <w:t>1</w:t>
      </w:r>
      <w:r>
        <w:rPr>
          <w:b w:val="0"/>
          <w:bCs w:val="0"/>
          <w:color w:val="231F20"/>
          <w:spacing w:val="-3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2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details),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actua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paramete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copie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forma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paramete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names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ne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workspace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finishes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operatio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reversed.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returnin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parameter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copie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provide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caller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previous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workspace,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function’s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workspace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released.</w:t>
      </w:r>
      <w:r>
        <w:rPr>
          <w:b w:val="0"/>
          <w:bCs w:val="0"/>
          <w:color w:val="231F20"/>
          <w:spacing w:val="1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windo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alway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content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curren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workspace.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3170" w:right="2389" w:firstLine="240"/>
        <w:jc w:val="both"/>
      </w:pPr>
      <w:r>
        <w:rPr/>
        <w:pict>
          <v:group style="position:absolute;margin-left:88.375pt;margin-top:144.151581pt;width:24.25pt;height:48.25pt;mso-position-horizontal-relative:page;mso-position-vertical-relative:paragraph;z-index:-1756" coordorigin="1768,2883" coordsize="485,965">
            <v:group style="position:absolute;left:1892;top:3246;width:238;height:239" coordorigin="1892,3246" coordsize="238,239">
              <v:shape style="position:absolute;left:1892;top:3246;width:238;height:239" coordorigin="1892,3246" coordsize="238,239" path="m2130,3366l2112,3429,2064,3473,2021,3485,1996,3483,1934,3457,1897,3406,1892,3385,1893,3359,1917,3294,1964,3255,2004,3246,2028,3248,2089,3276,2124,3329,2130,3366xe" filled="f" stroked="t" strokeweight=".25pt" strokecolor="#231F20">
                <v:path arrowok="t"/>
              </v:shape>
            </v:group>
            <v:group style="position:absolute;left:1770;top:3366;width:480;height:2" coordorigin="1770,3366" coordsize="480,2">
              <v:shape style="position:absolute;left:1770;top:3366;width:480;height:2" coordorigin="1770,3366" coordsize="480,0" path="m1770,3366l2250,3366e" filled="f" stroked="t" strokeweight=".25pt" strokecolor="#231F20">
                <v:path arrowok="t"/>
              </v:shape>
            </v:group>
            <v:group style="position:absolute;left:2010;top:2886;width:2;height:960" coordorigin="2010,2886" coordsize="2,960">
              <v:shape style="position:absolute;left:2010;top:2886;width:2;height:960" coordorigin="2010,2886" coordsize="0,960" path="m2010,2886l2010,384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44.151581pt;width:24.25pt;height:48.25pt;mso-position-horizontal-relative:page;mso-position-vertical-relative:paragraph;z-index:-1755" coordorigin="13588,2883" coordsize="485,965">
            <v:group style="position:absolute;left:13712;top:3246;width:238;height:239" coordorigin="13712,3246" coordsize="238,239">
              <v:shape style="position:absolute;left:13712;top:3246;width:238;height:239" coordorigin="13712,3246" coordsize="238,239" path="m13950,3366l13932,3429,13884,3473,13841,3485,13816,3483,13754,3457,13717,3406,13712,3385,13713,3359,13737,3294,13784,3255,13824,3246,13848,3248,13909,3276,13944,3329,13950,3366xe" filled="f" stroked="t" strokeweight=".25pt" strokecolor="#231F20">
                <v:path arrowok="t"/>
              </v:shape>
            </v:group>
            <v:group style="position:absolute;left:13590;top:3366;width:480;height:2" coordorigin="13590,3366" coordsize="480,2">
              <v:shape style="position:absolute;left:13590;top:3366;width:480;height:2" coordorigin="13590,3366" coordsize="480,0" path="m13590,3366l14070,3366e" filled="f" stroked="t" strokeweight=".25pt" strokecolor="#231F20">
                <v:path arrowok="t"/>
              </v:shape>
            </v:group>
            <v:group style="position:absolute;left:13830;top:2886;width:2;height:960" coordorigin="13830,2886" coordsize="2,960">
              <v:shape style="position:absolute;left:13830;top:2886;width:2;height:960" coordorigin="13830,2886" coordsize="0,960" path="m13830,2886l13830,384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Variable</w:t>
      </w:r>
      <w:r>
        <w:rPr>
          <w:rFonts w:ascii="Palatino" w:hAnsi="Palatino" w:cs="Palatino" w:eastAsia="Palatino"/>
          <w:b/>
          <w:bCs/>
          <w:color w:val="231F20"/>
          <w:spacing w:val="36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scoping</w:t>
      </w:r>
      <w:r>
        <w:rPr>
          <w:rFonts w:ascii="Palatino" w:hAnsi="Palatino" w:cs="Palatino" w:eastAsia="Palatino"/>
          <w:b/>
          <w:bCs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defines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places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within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Command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window,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system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m-file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instruction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hav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access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relate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to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window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whic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show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curren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workspace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using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Comman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windo</w:t>
      </w:r>
      <w:r>
        <w:rPr>
          <w:b w:val="0"/>
          <w:bCs w:val="0"/>
          <w:color w:val="231F20"/>
          <w:spacing w:val="0"/>
          <w:w w:val="100"/>
        </w:rPr>
        <w:t>w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runnin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scrip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acces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valu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3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syste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reac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curren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workspac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the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syste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librarie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fin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curren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referre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-5"/>
          <w:w w:val="100"/>
        </w:rPr>
        <w:t>Global</w:t>
      </w:r>
      <w:r>
        <w:rPr>
          <w:rFonts w:ascii="Palatino" w:hAnsi="Palatino" w:cs="Palatino" w:eastAsia="Palatino"/>
          <w:b/>
          <w:bCs/>
          <w:color w:val="231F20"/>
          <w:spacing w:val="-5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-2"/>
          <w:w w:val="100"/>
        </w:rPr>
        <w:t>Scope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.</w:t>
      </w:r>
      <w:r>
        <w:rPr>
          <w:rFonts w:ascii="Palatino" w:hAnsi="Palatino" w:cs="Palatino" w:eastAsia="Palatino"/>
          <w:b/>
          <w:bCs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ru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loca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variables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includin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internal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parameters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include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curren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workspace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9"/>
          <w:w w:val="100"/>
        </w:rPr>
        <w:t> </w:t>
      </w:r>
      <w:r>
        <w:rPr>
          <w:b w:val="0"/>
          <w:bCs w:val="0"/>
          <w:color w:val="231F20"/>
          <w:spacing w:val="-3"/>
          <w:w w:val="100"/>
        </w:rPr>
        <w:t>it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doe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loo</w:t>
      </w:r>
      <w:r>
        <w:rPr>
          <w:b w:val="0"/>
          <w:bCs w:val="0"/>
          <w:color w:val="231F20"/>
          <w:spacing w:val="0"/>
          <w:w w:val="100"/>
        </w:rPr>
        <w:t>k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curren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workspac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needs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1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This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referre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-5"/>
          <w:w w:val="100"/>
        </w:rPr>
        <w:t>Loca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l</w:t>
      </w:r>
      <w:r>
        <w:rPr>
          <w:rFonts w:ascii="Palatino" w:hAnsi="Palatino" w:cs="Palatino" w:eastAsia="Palatino"/>
          <w:b/>
          <w:bCs/>
          <w:color w:val="231F20"/>
          <w:spacing w:val="7"/>
          <w:w w:val="100"/>
        </w:rPr>
        <w:t> </w:t>
      </w:r>
      <w:r>
        <w:rPr>
          <w:rFonts w:ascii="Palatino" w:hAnsi="Palatino" w:cs="Palatino" w:eastAsia="Palatino"/>
          <w:b/>
          <w:bCs/>
          <w:color w:val="231F20"/>
          <w:spacing w:val="-5"/>
          <w:w w:val="100"/>
        </w:rPr>
        <w:t>Scope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</w:rPr>
        <w:t>,</w:t>
      </w:r>
      <w:r>
        <w:rPr>
          <w:rFonts w:ascii="Palatino" w:hAnsi="Palatino" w:cs="Palatino" w:eastAsia="Palatino"/>
          <w:b/>
          <w:bCs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wherei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withi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not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visibl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fro</w:t>
      </w:r>
      <w:r>
        <w:rPr>
          <w:b w:val="0"/>
          <w:bCs w:val="0"/>
          <w:color w:val="231F20"/>
          <w:spacing w:val="0"/>
          <w:w w:val="100"/>
        </w:rPr>
        <w:t>m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outsid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unabl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caus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sid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effect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making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assignment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othe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workspace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excep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returnin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results.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87"/>
        <w:ind w:left="3410" w:right="0"/>
        <w:jc w:val="left"/>
      </w:pP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illustrate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scoping,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Exercise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5.3.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2"/>
          <w:numId w:val="8"/>
        </w:numPr>
        <w:tabs>
          <w:tab w:pos="3701" w:val="left" w:leader="none"/>
        </w:tabs>
        <w:ind w:left="3701" w:right="7162" w:hanging="532"/>
        <w:jc w:val="both"/>
        <w:rPr>
          <w:b w:val="0"/>
          <w:bCs w:val="0"/>
        </w:rPr>
      </w:pPr>
      <w:r>
        <w:rPr>
          <w:color w:val="231F20"/>
          <w:spacing w:val="0"/>
          <w:w w:val="105"/>
        </w:rPr>
        <w:t>Global</w:t>
      </w:r>
      <w:r>
        <w:rPr>
          <w:color w:val="231F20"/>
          <w:spacing w:val="-30"/>
          <w:w w:val="105"/>
        </w:rPr>
        <w:t> </w:t>
      </w:r>
      <w:r>
        <w:rPr>
          <w:color w:val="231F20"/>
          <w:spacing w:val="0"/>
          <w:w w:val="105"/>
        </w:rPr>
        <w:t>Variables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spacing w:line="260" w:lineRule="exact"/>
        <w:ind w:left="3170" w:right="2394"/>
        <w:jc w:val="both"/>
      </w:pPr>
      <w:r>
        <w:rPr>
          <w:b w:val="0"/>
          <w:bCs w:val="0"/>
          <w:color w:val="231F20"/>
          <w:spacing w:val="-5"/>
          <w:w w:val="100"/>
        </w:rPr>
        <w:t>Becaus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MATLA</w:t>
      </w:r>
      <w:r>
        <w:rPr>
          <w:b w:val="0"/>
          <w:bCs w:val="0"/>
          <w:color w:val="231F20"/>
          <w:spacing w:val="0"/>
          <w:w w:val="100"/>
        </w:rPr>
        <w:t>B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alway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copie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inpu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function’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8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workspace,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ther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occasion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whe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ver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inefficien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pas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larg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set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and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avoi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passin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larg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amount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ca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7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global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variables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Globa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variable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mus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define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bot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callin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scrip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8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the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usin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ke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wor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global.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5"/>
          <w:w w:val="100"/>
        </w:rPr>
        <w:t>Fo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example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suppos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collec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large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6629" w:right="2391"/>
        <w:jc w:val="left"/>
      </w:pPr>
      <w:r>
        <w:rPr/>
        <w:pict>
          <v:group style="position:absolute;margin-left:166pt;margin-top:14.648045pt;width:240.976pt;height:176.279pt;mso-position-horizontal-relative:page;mso-position-vertical-relative:paragraph;z-index:-1757" coordorigin="3320,293" coordsize="4820,3526">
            <v:group style="position:absolute;left:3330;top:303;width:4800;height:3506" coordorigin="3330,303" coordsize="4800,3506">
              <v:shape style="position:absolute;left:3330;top:303;width:4800;height:3506" coordorigin="3330,303" coordsize="4800,3506" path="m3330,3809l8130,3809,8130,303,3330,303,3330,3809xe" filled="t" fillcolor="#EDEDEE" stroked="f">
                <v:path arrowok="t"/>
                <v:fill type="solid"/>
              </v:shape>
            </v:group>
            <v:group style="position:absolute;left:3439;top:427;width:1720;height:232" coordorigin="3439,427" coordsize="1720,232">
              <v:shape style="position:absolute;left:3439;top:427;width:1720;height:232" coordorigin="3439,427" coordsize="1720,232" path="m3439,659l5159,659,5159,427,3439,427,3439,659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-5"/>
          <w:w w:val="100"/>
        </w:rPr>
        <w:t>volum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variabl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5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buffer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5"/>
          <w:w w:val="100"/>
        </w:rPr>
        <w:t>and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wan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cop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whol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2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buffer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headerReference w:type="default" r:id="rId20"/>
          <w:pgSz w:w="15840" w:h="24480"/>
          <w:pgMar w:header="4828" w:footer="5472" w:top="5660" w:bottom="5660" w:left="1660" w:right="1660"/>
        </w:sectPr>
      </w:pPr>
    </w:p>
    <w:p>
      <w:pPr>
        <w:pStyle w:val="Heading3"/>
        <w:spacing w:line="148" w:lineRule="exact"/>
        <w:ind w:left="1846" w:right="2917" w:firstLine="0"/>
        <w:jc w:val="both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Style</w:t>
      </w:r>
      <w:r>
        <w:rPr>
          <w:rFonts w:ascii="GillSans-UltraBold" w:hAnsi="GillSans-UltraBold" w:cs="GillSans-UltraBold" w:eastAsia="GillSans-UltraBold"/>
          <w:color w:val="FFFFFF"/>
          <w:spacing w:val="27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Points</w:t>
      </w:r>
      <w:r>
        <w:rPr>
          <w:rFonts w:ascii="GillSans-UltraBold" w:hAnsi="GillSans-UltraBold" w:cs="GillSans-UltraBold" w:eastAsia="GillSans-UltraBold"/>
          <w:color w:val="FFFFFF"/>
          <w:spacing w:val="27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5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.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2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numPr>
          <w:ilvl w:val="0"/>
          <w:numId w:val="9"/>
        </w:numPr>
        <w:tabs>
          <w:tab w:pos="1996" w:val="left" w:leader="none"/>
        </w:tabs>
        <w:spacing w:line="220" w:lineRule="exact" w:before="68"/>
        <w:ind w:left="1790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Befor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includ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functio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comple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x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algorithm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shoul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alway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behavio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isolatio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script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scrip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shoul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validat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onl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norma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operatio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bu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als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respons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erroneou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inpu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migh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receive.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0"/>
          <w:numId w:val="9"/>
        </w:numPr>
        <w:tabs>
          <w:tab w:pos="1986" w:val="left" w:leader="none"/>
        </w:tabs>
        <w:spacing w:line="220" w:lineRule="exact" w:before="68"/>
        <w:ind w:left="1790" w:right="2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Althoug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lega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MATLA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instructio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permitte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4"/>
          <w:w w:val="100"/>
          <w:sz w:val="19"/>
          <w:szCs w:val="19"/>
        </w:rPr>
        <w:t>within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9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bod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considere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ba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(except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temporaril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fo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debuggin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purposes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displa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Interaction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window.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numPr>
          <w:ilvl w:val="0"/>
          <w:numId w:val="9"/>
        </w:numPr>
        <w:tabs>
          <w:tab w:pos="2007" w:val="left" w:leader="none"/>
        </w:tabs>
        <w:spacing w:line="220" w:lineRule="exact" w:before="68"/>
        <w:ind w:left="1790" w:right="0" w:hanging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als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activel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discourag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input(...)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within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body.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If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you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need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input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some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value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function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fro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Interaction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window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9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script.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spacing w:line="260" w:lineRule="exact"/>
        <w:ind w:left="239" w:right="2389"/>
        <w:jc w:val="both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-5"/>
          <w:w w:val="100"/>
        </w:rPr>
        <w:t>int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16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processes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case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declar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8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the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variabl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globa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bot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calling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spac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calle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18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placing</w:t>
      </w:r>
      <w:r>
        <w:rPr>
          <w:b w:val="0"/>
          <w:bCs w:val="0"/>
          <w:color w:val="231F20"/>
          <w:spacing w:val="-5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followin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cod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7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befor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8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variabl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bot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9"/>
          <w:w w:val="100"/>
        </w:rPr>
        <w:t> </w:t>
      </w:r>
      <w:r>
        <w:rPr>
          <w:b w:val="0"/>
          <w:bCs w:val="0"/>
          <w:color w:val="231F20"/>
          <w:spacing w:val="-5"/>
          <w:w w:val="100"/>
        </w:rPr>
        <w:t>places: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6"/>
        <w:rPr>
          <w:sz w:val="18"/>
          <w:szCs w:val="18"/>
        </w:rPr>
      </w:pPr>
      <w:r>
        <w:rPr>
          <w:sz w:val="18"/>
          <w:szCs w:val="18"/>
        </w:rPr>
      </w:r>
    </w:p>
    <w:p>
      <w:pPr>
        <w:ind w:left="239" w:right="4560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global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buffer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60" w:lineRule="exact"/>
        <w:ind w:left="239" w:right="2375"/>
        <w:jc w:val="both"/>
      </w:pPr>
      <w:r>
        <w:rPr>
          <w:b w:val="0"/>
          <w:bCs w:val="0"/>
          <w:color w:val="231F20"/>
          <w:spacing w:val="-2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wil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14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access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modif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6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14"/>
          <w:w w:val="100"/>
          <w:sz w:val="17"/>
          <w:szCs w:val="17"/>
        </w:rPr>
        <w:t>buffer</w:t>
      </w:r>
      <w:r>
        <w:rPr>
          <w:rFonts w:ascii="Courier New" w:hAnsi="Courier New" w:cs="Courier New" w:eastAsia="Courier New"/>
          <w:b w:val="0"/>
          <w:bCs w:val="0"/>
          <w:color w:val="231F20"/>
          <w:spacing w:val="14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2"/>
          <w:w w:val="100"/>
        </w:rPr>
        <w:t>withou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havin</w:t>
      </w:r>
      <w:r>
        <w:rPr>
          <w:b w:val="0"/>
          <w:bCs w:val="0"/>
          <w:color w:val="231F20"/>
          <w:spacing w:val="0"/>
          <w:w w:val="100"/>
        </w:rPr>
        <w:t>g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pas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ou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6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as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parameter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Thi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featur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mus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4"/>
          <w:w w:val="100"/>
        </w:rPr>
        <w:t>be</w:t>
      </w:r>
      <w:r>
        <w:rPr>
          <w:b w:val="0"/>
          <w:bCs w:val="0"/>
          <w:color w:val="231F20"/>
          <w:spacing w:val="4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caution,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16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because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both"/>
        <w:sectPr>
          <w:type w:val="continuous"/>
          <w:pgSz w:w="15840" w:h="24480"/>
          <w:pgMar w:top="5660" w:bottom="5660" w:left="1660" w:right="1660"/>
          <w:cols w:num="2" w:equalWidth="0">
            <w:col w:w="6350" w:space="40"/>
            <w:col w:w="6130"/>
          </w:cols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8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5.4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5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Engineering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Example—Measuring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Solid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Object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113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140" w:lineRule="exact" w:before="8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13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Exercise</w:t>
      </w:r>
      <w:r>
        <w:rPr>
          <w:rFonts w:ascii="Times New Roman" w:hAnsi="Times New Roman" w:cs="Times New Roman" w:eastAsia="Times New Roman"/>
          <w:b/>
          <w:bCs/>
          <w:color w:val="231F20"/>
          <w:spacing w:val="1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5.3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4"/>
          <w:w w:val="10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Observing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variable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scoping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20" w:lineRule="exact"/>
        <w:ind w:left="4010" w:right="1790" w:firstLine="0"/>
        <w:jc w:val="both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Put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break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point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Line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6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your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version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code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Listing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5.2,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rerun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by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9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entering: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30" w:lineRule="exact" w:before="4"/>
        <w:rPr>
          <w:sz w:val="13"/>
          <w:szCs w:val="13"/>
        </w:rPr>
      </w:pPr>
      <w:r>
        <w:rPr>
          <w:sz w:val="13"/>
          <w:szCs w:val="13"/>
        </w:rPr>
      </w:r>
    </w:p>
    <w:p>
      <w:pPr>
        <w:ind w:left="4010" w:right="5849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&gt;&gt;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cylinder(1,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20" w:lineRule="exact"/>
        <w:ind w:left="4010" w:right="1789" w:firstLine="0"/>
        <w:jc w:val="both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Notice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logic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stops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break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point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Text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Editor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displays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4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arrow.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Workspace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window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shows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7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values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heigh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radius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2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base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29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but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none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variables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left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workspace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5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Interactions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4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window.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has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no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access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other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19"/>
          <w:szCs w:val="19"/>
        </w:rPr>
        <w:t>workspaces.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20" w:lineRule="exact" w:before="60"/>
        <w:ind w:left="4010" w:right="1785" w:firstLine="0"/>
        <w:jc w:val="both"/>
        <w:rPr>
          <w:rFonts w:ascii="Palatino Linotype" w:hAnsi="Palatino Linotype" w:cs="Palatino Linotype" w:eastAsia="Palatino Linotype"/>
          <w:sz w:val="19"/>
          <w:szCs w:val="19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Observ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tha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yo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ste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p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throug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7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variable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appea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i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8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5"/>
          <w:sz w:val="19"/>
          <w:szCs w:val="19"/>
        </w:rPr>
        <w:t>Variable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19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5"/>
          <w:sz w:val="19"/>
          <w:szCs w:val="19"/>
        </w:rPr>
        <w:t>windo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w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5"/>
          <w:sz w:val="19"/>
          <w:szCs w:val="19"/>
        </w:rPr>
        <w:t>an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5"/>
          <w:sz w:val="19"/>
          <w:szCs w:val="19"/>
        </w:rPr>
        <w:t>ar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5"/>
          <w:sz w:val="19"/>
          <w:szCs w:val="19"/>
        </w:rPr>
        <w:t>updated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5"/>
          <w:sz w:val="19"/>
          <w:szCs w:val="19"/>
        </w:rPr>
        <w:t>Whe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5"/>
          <w:sz w:val="19"/>
          <w:szCs w:val="19"/>
        </w:rPr>
        <w:t>yo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5"/>
          <w:sz w:val="19"/>
          <w:szCs w:val="19"/>
        </w:rPr>
        <w:t>retur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5"/>
          <w:sz w:val="19"/>
          <w:szCs w:val="19"/>
        </w:rPr>
        <w:t>fro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5"/>
          <w:sz w:val="19"/>
          <w:szCs w:val="19"/>
        </w:rPr>
        <w:t>th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2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5"/>
          <w:sz w:val="19"/>
          <w:szCs w:val="19"/>
        </w:rPr>
        <w:t>cylinder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3"/>
          <w:w w:val="102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display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results,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workspace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for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6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disappears.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5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calling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environment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has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no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access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variables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within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3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4"/>
          <w:w w:val="105"/>
          <w:sz w:val="19"/>
          <w:szCs w:val="19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5"/>
          <w:sz w:val="19"/>
          <w:szCs w:val="19"/>
        </w:rPr>
        <w:t>function.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60" w:lineRule="exact" w:before="53"/>
        <w:ind w:right="1667"/>
        <w:jc w:val="both"/>
      </w:pPr>
      <w:r>
        <w:rPr/>
        <w:pict>
          <v:group style="position:absolute;margin-left:277.25pt;margin-top:-180.522995pt;width:348.5pt;height:166.721pt;mso-position-horizontal-relative:page;mso-position-vertical-relative:paragraph;z-index:-1753" coordorigin="5545,-3610" coordsize="6970,3334">
            <v:group style="position:absolute;left:5550;top:-3605;width:6960;height:3324" coordorigin="5550,-3605" coordsize="6960,3324">
              <v:shape style="position:absolute;left:5550;top:-3605;width:6960;height:3324" coordorigin="5550,-3605" coordsize="6960,3324" path="m5550,-281l12510,-281,12510,-3605,5550,-3605,5550,-281xe" filled="t" fillcolor="#E6E7E8" stroked="f">
                <v:path arrowok="t"/>
                <v:fill type="solid"/>
              </v:shape>
              <v:shape style="position:absolute;left:5550;top:-3606;width:423;height:350" type="#_x0000_t75">
                <v:imagedata r:id="rId22" o:title="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-2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wit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globa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acces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empowere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chang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In</w:t>
      </w:r>
      <w:r>
        <w:rPr>
          <w:b w:val="0"/>
          <w:bCs w:val="0"/>
          <w:color w:val="231F20"/>
          <w:spacing w:val="-2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othe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words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o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globa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dat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circumvent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36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natura</w:t>
      </w:r>
      <w:r>
        <w:rPr>
          <w:b w:val="0"/>
          <w:bCs w:val="0"/>
          <w:color w:val="231F20"/>
          <w:spacing w:val="0"/>
          <w:w w:val="100"/>
        </w:rPr>
        <w:t>l</w:t>
      </w:r>
      <w:r>
        <w:rPr>
          <w:b w:val="0"/>
          <w:bCs w:val="0"/>
          <w:color w:val="231F20"/>
          <w:spacing w:val="37"/>
          <w:w w:val="100"/>
        </w:rPr>
        <w:t> </w:t>
      </w:r>
      <w:r>
        <w:rPr>
          <w:b w:val="0"/>
          <w:bCs w:val="0"/>
          <w:color w:val="231F20"/>
          <w:spacing w:val="3"/>
          <w:w w:val="100"/>
        </w:rPr>
        <w:t>MATLAB</w:t>
      </w:r>
      <w:r>
        <w:rPr>
          <w:b w:val="0"/>
          <w:bCs w:val="0"/>
          <w:color w:val="231F20"/>
          <w:spacing w:val="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language’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encapsulatio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2"/>
          <w:w w:val="100"/>
        </w:rPr>
        <w:t>mechanisms.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before="63"/>
        <w:ind w:left="4010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pict>
          <v:group style="position:absolute;margin-left:88.375pt;margin-top:16.742346pt;width:24.25pt;height:48.25pt;mso-position-horizontal-relative:page;mso-position-vertical-relative:paragraph;z-index:-1751" coordorigin="1768,335" coordsize="485,965">
            <v:group style="position:absolute;left:1892;top:697;width:238;height:239" coordorigin="1892,697" coordsize="238,239">
              <v:shape style="position:absolute;left:1892;top:697;width:238;height:239" coordorigin="1892,697" coordsize="238,239" path="m2130,817l2112,881,2064,925,2021,937,1996,935,1934,908,1897,858,1892,837,1893,810,1917,746,1964,707,2004,697,2028,700,2089,727,2124,780,2130,817xe" filled="f" stroked="t" strokeweight=".25pt" strokecolor="#231F20">
                <v:path arrowok="t"/>
              </v:shape>
            </v:group>
            <v:group style="position:absolute;left:1770;top:817;width:480;height:2" coordorigin="1770,817" coordsize="480,2">
              <v:shape style="position:absolute;left:1770;top:817;width:480;height:2" coordorigin="1770,817" coordsize="480,0" path="m1770,817l2250,817e" filled="f" stroked="t" strokeweight=".25pt" strokecolor="#231F20">
                <v:path arrowok="t"/>
              </v:shape>
            </v:group>
            <v:group style="position:absolute;left:2010;top:337;width:2;height:960" coordorigin="2010,337" coordsize="2,960">
              <v:shape style="position:absolute;left:2010;top:337;width:2;height:960" coordorigin="2010,337" coordsize="0,960" path="m2010,337l2010,1297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16.742346pt;width:24.25pt;height:48.25pt;mso-position-horizontal-relative:page;mso-position-vertical-relative:paragraph;z-index:-1750" coordorigin="13588,335" coordsize="485,965">
            <v:group style="position:absolute;left:13712;top:697;width:238;height:239" coordorigin="13712,697" coordsize="238,239">
              <v:shape style="position:absolute;left:13712;top:697;width:238;height:239" coordorigin="13712,697" coordsize="238,239" path="m13950,817l13932,881,13884,925,13841,937,13816,935,13754,908,13717,858,13712,837,13713,810,13737,746,13784,707,13824,697,13848,700,13909,727,13944,780,13950,817xe" filled="f" stroked="t" strokeweight=".25pt" strokecolor="#231F20">
                <v:path arrowok="t"/>
              </v:shape>
            </v:group>
            <v:group style="position:absolute;left:13590;top:817;width:480;height:2" coordorigin="13590,817" coordsize="480,2">
              <v:shape style="position:absolute;left:13590;top:817;width:480;height:2" coordorigin="13590,817" coordsize="480,0" path="m13590,817l14070,817e" filled="f" stroked="t" strokeweight=".25pt" strokecolor="#231F20">
                <v:path arrowok="t"/>
              </v:shape>
            </v:group>
            <v:group style="position:absolute;left:13830;top:337;width:2;height:960" coordorigin="13830,337" coordsize="2,960">
              <v:shape style="position:absolute;left:13830;top:337;width:2;height:960" coordorigin="13830,337" coordsize="0,960" path="m13830,337l13830,1297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5.4</w:t>
      </w:r>
      <w:r>
        <w:rPr>
          <w:rFonts w:ascii="Times New Roman" w:hAnsi="Times New Roman" w:cs="Times New Roman" w:eastAsia="Times New Roman"/>
          <w:b/>
          <w:bCs/>
          <w:color w:val="FFFFFF"/>
          <w:spacing w:val="52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Engineering</w:t>
      </w:r>
      <w:r>
        <w:rPr>
          <w:rFonts w:ascii="Times New Roman" w:hAnsi="Times New Roman" w:cs="Times New Roman" w:eastAsia="Times New Roman"/>
          <w:b/>
          <w:bCs/>
          <w:color w:val="FFFFFF"/>
          <w:spacing w:val="3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Example—Measuring</w:t>
      </w:r>
      <w:r>
        <w:rPr>
          <w:rFonts w:ascii="Times New Roman" w:hAnsi="Times New Roman" w:cs="Times New Roman" w:eastAsia="Times New Roman"/>
          <w:b/>
          <w:bCs/>
          <w:color w:val="FFFFFF"/>
          <w:spacing w:val="4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a</w:t>
      </w:r>
      <w:r>
        <w:rPr>
          <w:rFonts w:ascii="Times New Roman" w:hAnsi="Times New Roman" w:cs="Times New Roman" w:eastAsia="Times New Roman"/>
          <w:b/>
          <w:bCs/>
          <w:color w:val="FFFFFF"/>
          <w:spacing w:val="3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Solid</w:t>
      </w:r>
      <w:r>
        <w:rPr>
          <w:rFonts w:ascii="Times New Roman" w:hAnsi="Times New Roman" w:cs="Times New Roman" w:eastAsia="Times New Roman"/>
          <w:b/>
          <w:bCs/>
          <w:color w:val="FFFFFF"/>
          <w:spacing w:val="3"/>
          <w:w w:val="100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3"/>
          <w:szCs w:val="23"/>
        </w:rPr>
        <w:t>Object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3"/>
          <w:szCs w:val="23"/>
        </w:rPr>
      </w:r>
    </w:p>
    <w:p>
      <w:pPr>
        <w:spacing w:line="190" w:lineRule="exact" w:before="4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4"/>
        <w:ind w:left="3890" w:right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/>
        <w:pict>
          <v:group style="position:absolute;margin-left:255.828003pt;margin-top:-24.984247pt;width:370.148pt;height:17.992pt;mso-position-horizontal-relative:page;mso-position-vertical-relative:paragraph;z-index:-1752" coordorigin="5117,-500" coordsize="7403,360">
            <v:group style="position:absolute;left:5550;top:-490;width:6960;height:340" coordorigin="5550,-490" coordsize="6960,340">
              <v:shape style="position:absolute;left:5550;top:-490;width:6960;height:340" coordorigin="5550,-490" coordsize="6960,340" path="m5550,-150l12510,-150,12510,-490,5550,-490,5550,-150xe" filled="t" fillcolor="#231F20" stroked="f">
                <v:path arrowok="t"/>
                <v:fill type="solid"/>
              </v:shape>
              <v:shape style="position:absolute;left:5117;top:-490;width:433;height:340" type="#_x0000_t75">
                <v:imagedata r:id="rId23" o:title="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color w:val="231F20"/>
          <w:spacing w:val="0"/>
          <w:w w:val="100"/>
        </w:rPr>
        <w:t>Problem: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58" w:lineRule="auto"/>
        <w:ind w:right="1721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Consider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disk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shown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Figure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5.2.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has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radius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height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eight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cylindrical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holes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radius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0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i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bored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in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it.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might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be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component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machine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must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be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painted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then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assembled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8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other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9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components.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During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process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designing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machine,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we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may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3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need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know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weight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disk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amount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paint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required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finish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it.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7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weight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6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amount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paint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machine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sum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values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for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0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each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component.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Since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weight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our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disk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proportional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its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volume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amount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paint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is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proportional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its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“wetted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area,”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we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need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volume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07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area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-14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231F20"/>
          <w:spacing w:val="0"/>
          <w:w w:val="110"/>
        </w:rPr>
        <w:t>disk.</w:t>
      </w:r>
      <w:r>
        <w:rPr>
          <w:rFonts w:ascii="Times New Roman" w:hAnsi="Times New Roman" w:cs="Times New Roman" w:eastAsia="Times New Roman"/>
          <w:b w:val="0"/>
          <w:bCs w:val="0"/>
          <w:i w:val="0"/>
          <w:color w:val="00000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ind w:left="4130" w:right="0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366.816986pt;margin-top:24.197844pt;width:169pt;height:47.697pt;mso-position-horizontal-relative:page;mso-position-vertical-relative:paragraph;z-index:-1754" coordorigin="7336,484" coordsize="3380,954">
            <v:group style="position:absolute;left:7346;top:494;width:3360;height:621" coordorigin="7346,494" coordsize="3360,621">
              <v:shape style="position:absolute;left:7346;top:494;width:3360;height:621" coordorigin="7346,494" coordsize="3360,621" path="m9026,494l8889,495,8754,498,8623,503,8495,510,8372,518,8254,529,8141,540,8034,554,7933,569,7838,585,7751,602,7670,621,7598,641,7534,662,7432,706,7368,754,7346,805,7352,830,7395,879,7478,926,7598,968,7670,988,7751,1007,7838,1024,7933,1040,8034,1055,8141,1069,8254,1081,8372,1091,8495,1099,8623,1106,8754,1111,8889,1114,9026,1115,9164,1114,9299,1111,9430,1106,9557,1099,9680,1091,9798,1081,9911,1069,10019,1055,10120,1040,10214,1024,10302,1007,10382,988,10455,968,10519,947,10621,903,10684,855,10706,805,10701,779,10658,730,10574,684,10455,641,10382,621,10302,602,10214,585,10120,569,10019,554,9911,540,9798,529,9680,518,9557,510,9430,503,9299,498,9164,495,9026,494xe" filled="t" fillcolor="#D1D3D4" stroked="f">
                <v:path arrowok="t"/>
                <v:fill type="solid"/>
              </v:shape>
            </v:group>
            <v:group style="position:absolute;left:7346;top:494;width:3360;height:621" coordorigin="7346,494" coordsize="3360,621">
              <v:shape style="position:absolute;left:7346;top:494;width:3360;height:621" coordorigin="7346,494" coordsize="3360,621" path="m7346,805l7395,879,7478,926,7598,968,7670,988,7751,1007,7838,1024,7933,1040,8034,1055,8141,1069,8254,1081,8372,1091,8495,1099,8623,1106,8754,1111,8889,1114,9026,1115,9164,1114,9299,1111,9430,1106,9557,1099,9680,1091,9798,1081,9911,1069,10019,1055,10120,1040,10214,1024,10302,1007,10382,988,10455,968,10519,947,10621,903,10684,855,10706,805,10701,779,10658,730,10574,684,10455,641,10382,621,10302,602,10214,585,10120,569,10019,554,9911,540,9798,529,9680,518,9557,510,9430,503,9299,498,9164,495,9026,494,8889,495,8754,498,8623,503,8495,510,8372,518,8254,529,8141,540,8034,554,7933,569,7838,585,7751,602,7670,621,7598,641,7534,662,7432,706,7368,754,7346,805xe" filled="f" stroked="t" strokeweight=".5pt" strokecolor="#231F20">
                <v:path arrowok="t"/>
              </v:shape>
              <v:shape style="position:absolute;left:7577;top:557;width:2850;height:721" type="#_x0000_t75">
                <v:imagedata r:id="rId24" o:title=""/>
              </v:shape>
            </v:group>
            <v:group style="position:absolute;left:7346;top:805;width:3360;height:628" coordorigin="7346,805" coordsize="3360,628">
              <v:shape style="position:absolute;left:7346;top:805;width:3360;height:628" coordorigin="7346,805" coordsize="3360,628" path="m10706,808l10706,1122,10701,1148,10658,1197,10574,1243,10455,1286,10382,1306,10302,1324,10214,1342,10120,1358,10019,1373,9911,1386,9798,1398,9680,1408,9557,1417,9430,1424,9299,1429,9164,1432,9026,1433,8889,1432,8754,1429,8623,1424,8495,1417,8372,1408,8254,1398,8141,1386,8034,1373,7933,1358,7838,1342,7751,1324,7670,1306,7598,1286,7534,1265,7432,1220,7368,1173,7346,1122,7346,805e" filled="f" stroked="t" strokeweight=".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Write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script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compute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volume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disk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its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wetted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area.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90" w:lineRule="exact" w:before="3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21"/>
          <w:pgSz w:w="15840" w:h="24480"/>
          <w:pgMar w:header="4828" w:footer="5472" w:top="5660" w:bottom="5660" w:left="1660" w:right="1660"/>
        </w:sectPr>
      </w:pP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4"/>
        <w:ind w:right="0"/>
        <w:jc w:val="right"/>
        <w:rPr>
          <w:b w:val="0"/>
          <w:bCs w:val="0"/>
        </w:rPr>
      </w:pPr>
      <w:r>
        <w:rPr>
          <w:color w:val="231F20"/>
          <w:spacing w:val="0"/>
          <w:w w:val="75"/>
        </w:rPr>
        <w:t>Solution: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50"/>
        <w:ind w:left="874" w:right="0" w:firstLine="0"/>
        <w:jc w:val="left"/>
        <w:rPr>
          <w:rFonts w:ascii="Palatino Linotype" w:hAnsi="Palatino Linotype" w:cs="Palatino Linotype" w:eastAsia="Palatino Linotype"/>
          <w:sz w:val="18"/>
          <w:szCs w:val="18"/>
        </w:rPr>
      </w:pPr>
      <w:r>
        <w:rPr>
          <w:spacing w:val="0"/>
          <w:w w:val="105"/>
        </w:rPr>
        <w:br w:type="column"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Figure</w:t>
      </w:r>
      <w:r>
        <w:rPr>
          <w:rFonts w:ascii="Times New Roman" w:hAnsi="Times New Roman" w:cs="Times New Roman" w:eastAsia="Times New Roman"/>
          <w:b/>
          <w:bCs/>
          <w:color w:val="231F20"/>
          <w:spacing w:val="-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18"/>
          <w:szCs w:val="18"/>
        </w:rPr>
        <w:t>5.2</w:t>
      </w:r>
      <w:r>
        <w:rPr>
          <w:rFonts w:ascii="Times New Roman" w:hAnsi="Times New Roman" w:cs="Times New Roman" w:eastAsia="Times New Roman"/>
          <w:b/>
          <w:bCs/>
          <w:color w:val="231F20"/>
          <w:spacing w:val="29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Disk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9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with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-10"/>
          <w:w w:val="105"/>
          <w:sz w:val="18"/>
          <w:szCs w:val="18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i/>
          <w:color w:val="231F20"/>
          <w:spacing w:val="0"/>
          <w:w w:val="105"/>
          <w:sz w:val="18"/>
          <w:szCs w:val="18"/>
        </w:rPr>
        <w:t>holes</w:t>
      </w:r>
      <w:r>
        <w:rPr>
          <w:rFonts w:ascii="Palatino Linotype" w:hAnsi="Palatino Linotype" w:cs="Palatino Linotype" w:eastAsia="Palatino Linotype"/>
          <w:b w:val="0"/>
          <w:bCs w:val="0"/>
          <w:i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18"/>
          <w:szCs w:val="18"/>
        </w:rPr>
        <w:sectPr>
          <w:type w:val="continuous"/>
          <w:pgSz w:w="15840" w:h="24480"/>
          <w:pgMar w:top="5660" w:bottom="5660" w:left="1660" w:right="1660"/>
          <w:cols w:num="2" w:equalWidth="0">
            <w:col w:w="4768" w:space="40"/>
            <w:col w:w="7712"/>
          </w:cols>
        </w:sectPr>
      </w:pPr>
    </w:p>
    <w:p>
      <w:pPr>
        <w:pStyle w:val="BodyText"/>
        <w:spacing w:line="357" w:lineRule="auto" w:before="11"/>
        <w:ind w:right="3984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5.3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shows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solves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problem.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8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7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Listing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5.3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8" w:lineRule="auto" w:before="24"/>
        <w:ind w:left="4370" w:right="1247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1–3: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Set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up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disk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sizes.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Notice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script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works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with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2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vector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disk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thicknesses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check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behavior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thickness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varies.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after="0" w:line="258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114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b/>
          <w:bCs/>
          <w:color w:val="231F20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Functions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9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68"/>
        <w:ind w:left="1851" w:right="457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41.25pt;margin-top:3.718115pt;width:238.412pt;height:13.168pt;mso-position-horizontal-relative:page;mso-position-vertical-relative:paragraph;z-index:-1748" coordorigin="4825,74" coordsize="4768,263">
            <v:group style="position:absolute;left:4830;top:328;width:4758;height:2" coordorigin="4830,328" coordsize="4758,2">
              <v:shape style="position:absolute;left:4830;top:328;width:4758;height:2" coordorigin="4830,328" coordsize="4758,0" path="m4830,328l9588,328e" filled="f" stroked="t" strokeweight=".5pt" strokecolor="#231F20">
                <v:path arrowok="t"/>
              </v:shape>
            </v:group>
            <v:group style="position:absolute;left:4840;top:84;width:2;height:243" coordorigin="4840,84" coordsize="2,243">
              <v:shape style="position:absolute;left:4840;top:84;width:2;height:243" coordorigin="4840,84" coordsize="0,243" path="m4840,328l4840,84e" filled="f" stroked="t" strokeweight="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Listing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5.3</w:t>
      </w:r>
      <w:r>
        <w:rPr>
          <w:rFonts w:ascii="Times New Roman" w:hAnsi="Times New Roman" w:cs="Times New Roman" w:eastAsia="Times New Roman"/>
          <w:b/>
          <w:bCs/>
          <w:color w:val="231F20"/>
          <w:spacing w:val="4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Volume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area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disk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numPr>
          <w:ilvl w:val="0"/>
          <w:numId w:val="10"/>
        </w:numPr>
        <w:tabs>
          <w:tab w:pos="3698" w:val="left" w:leader="none"/>
          <w:tab w:pos="4951" w:val="left" w:leader="none"/>
        </w:tabs>
        <w:ind w:left="369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1:5;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ab/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set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range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disk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thicknesses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410" w:right="0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25;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1"/>
        </w:numPr>
        <w:tabs>
          <w:tab w:pos="3698" w:val="left" w:leader="none"/>
        </w:tabs>
        <w:spacing w:before="18"/>
        <w:ind w:left="369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3;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 w:before="19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11"/>
        </w:numPr>
        <w:tabs>
          <w:tab w:pos="3698" w:val="left" w:leader="none"/>
        </w:tabs>
        <w:ind w:left="369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[Area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Vol]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cylinder(h,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dimensions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large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disk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1"/>
        </w:numPr>
        <w:tabs>
          <w:tab w:pos="3698" w:val="left" w:leader="none"/>
        </w:tabs>
        <w:spacing w:before="18"/>
        <w:ind w:left="369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[area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vol]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cylinder(h,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r)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dimensions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hole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 w:before="19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698" w:right="8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compute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remaining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volume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numPr>
          <w:ilvl w:val="0"/>
          <w:numId w:val="11"/>
        </w:numPr>
        <w:tabs>
          <w:tab w:pos="3698" w:val="left" w:leader="none"/>
        </w:tabs>
        <w:spacing w:before="18"/>
        <w:ind w:left="369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Vol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Vol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8*vol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698" w:right="8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wetted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area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little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messier.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total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698" w:right="8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large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disk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area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and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areas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holes,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get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698" w:right="8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wetted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area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curved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edges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inside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and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out.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698" w:right="8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However,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for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each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hole,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top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and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bottom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areas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have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698" w:right="8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been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included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not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only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in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top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and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bottom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big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698" w:right="8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disk,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but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also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contributions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each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hole.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698" w:right="8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From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sum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of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top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areas,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we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therefore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have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to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before="18"/>
        <w:ind w:left="3698" w:right="815" w:firstLine="0"/>
        <w:jc w:val="left"/>
        <w:rPr>
          <w:rFonts w:ascii="Courier New" w:hAnsi="Courier New" w:cs="Courier New" w:eastAsia="Courier New"/>
          <w:sz w:val="16"/>
          <w:szCs w:val="16"/>
        </w:rPr>
      </w:pP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%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remove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32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times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the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hole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top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6D6E71"/>
          <w:spacing w:val="0"/>
          <w:w w:val="100"/>
          <w:sz w:val="16"/>
          <w:szCs w:val="16"/>
        </w:rPr>
        <w:t>area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 w:before="19"/>
        <w:rPr>
          <w:sz w:val="20"/>
          <w:szCs w:val="20"/>
        </w:rPr>
      </w:pPr>
      <w:r>
        <w:rPr>
          <w:sz w:val="20"/>
          <w:szCs w:val="20"/>
        </w:rPr>
      </w:r>
    </w:p>
    <w:p>
      <w:pPr>
        <w:numPr>
          <w:ilvl w:val="0"/>
          <w:numId w:val="11"/>
        </w:numPr>
        <w:tabs>
          <w:tab w:pos="3698" w:val="left" w:leader="none"/>
        </w:tabs>
        <w:ind w:left="3698" w:right="0" w:hanging="289"/>
        <w:jc w:val="left"/>
        <w:rPr>
          <w:rFonts w:ascii="Courier New" w:hAnsi="Courier New" w:cs="Courier New" w:eastAsia="Courier New"/>
          <w:sz w:val="16"/>
          <w:szCs w:val="16"/>
        </w:rPr>
      </w:pPr>
      <w:r>
        <w:rPr/>
        <w:pict>
          <v:group style="position:absolute;margin-left:253.5pt;margin-top:18.910151pt;width:228pt;height:.1pt;mso-position-horizontal-relative:page;mso-position-vertical-relative:paragraph;z-index:-1749" coordorigin="5070,378" coordsize="4560,2">
            <v:shape style="position:absolute;left:5070;top:378;width:4560;height:2" coordorigin="5070,378" coordsize="4560,0" path="m5070,378l9630,378e" filled="f" stroked="t" strokeweight=".5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Area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Area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+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8*(area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-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6"/>
          <w:szCs w:val="16"/>
        </w:rPr>
        <w:t>2*2*pi*r.^2)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25"/>
          <w:pgSz w:w="15840" w:h="24480"/>
          <w:pgMar w:header="4828" w:footer="5472" w:top="5660" w:bottom="5660" w:left="1660" w:right="1660"/>
        </w:sectPr>
      </w:pPr>
    </w:p>
    <w:p>
      <w:pPr>
        <w:spacing w:line="200" w:lineRule="exact" w:before="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ind w:left="1839" w:right="3688" w:firstLine="0"/>
        <w:jc w:val="both"/>
        <w:rPr>
          <w:rFonts w:ascii="GillSans-UltraBold" w:hAnsi="GillSans-UltraBold" w:cs="GillSans-UltraBold" w:eastAsia="GillSans-UltraBold"/>
          <w:b w:val="0"/>
          <w:bCs w:val="0"/>
        </w:rPr>
      </w:pPr>
      <w:r>
        <w:rPr/>
        <w:pict>
          <v:group style="position:absolute;margin-left:88.375pt;margin-top:-6.729431pt;width:24.25pt;height:48.25pt;mso-position-horizontal-relative:page;mso-position-vertical-relative:paragraph;z-index:-1739" coordorigin="1768,-135" coordsize="485,965">
            <v:group style="position:absolute;left:1892;top:228;width:238;height:239" coordorigin="1892,228" coordsize="238,239">
              <v:shape style="position:absolute;left:1892;top:228;width:238;height:239" coordorigin="1892,228" coordsize="238,239" path="m2130,348l2112,412,2064,455,2021,467,1996,466,1934,439,1897,388,1892,368,1893,341,1917,276,1964,237,2004,228,2028,230,2089,258,2124,311,2130,348xe" filled="f" stroked="t" strokeweight=".25pt" strokecolor="#231F20">
                <v:path arrowok="t"/>
              </v:shape>
            </v:group>
            <v:group style="position:absolute;left:1770;top:348;width:480;height:2" coordorigin="1770,348" coordsize="480,2">
              <v:shape style="position:absolute;left:1770;top:348;width:480;height:2" coordorigin="1770,348" coordsize="480,0" path="m1770,348l2250,348e" filled="f" stroked="t" strokeweight=".25pt" strokecolor="#231F20">
                <v:path arrowok="t"/>
              </v:shape>
            </v:group>
            <v:group style="position:absolute;left:2010;top:-132;width:2;height:960" coordorigin="2010,-132" coordsize="2,960">
              <v:shape style="position:absolute;left:2010;top:-132;width:2;height:960" coordorigin="2010,-132" coordsize="0,960" path="m2010,-132l2010,828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Hint</w:t>
      </w:r>
      <w:r>
        <w:rPr>
          <w:rFonts w:ascii="GillSans-UltraBold" w:hAnsi="GillSans-UltraBold" w:cs="GillSans-UltraBold" w:eastAsia="GillSans-UltraBold"/>
          <w:color w:val="FFFFFF"/>
          <w:spacing w:val="16"/>
          <w:w w:val="70"/>
        </w:rPr>
        <w:t> 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5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.</w:t>
      </w: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1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spacing w:line="241" w:lineRule="auto" w:before="67"/>
        <w:ind w:left="1790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experimen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scrip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little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wil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discover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powe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vecto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processin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fo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rapidl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determinin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7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sensitivit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result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differen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parameters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mathematics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ma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no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yo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u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provid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vector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fo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mor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give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dat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items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However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vector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supplie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fo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eac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96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tur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provid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insigh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int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sensitivit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results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eac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parameter.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spacing w:line="258" w:lineRule="auto" w:before="66"/>
        <w:ind w:left="240" w:right="2587"/>
        <w:jc w:val="left"/>
        <w:rPr>
          <w:rFonts w:ascii="Times New Roman" w:hAnsi="Times New Roman" w:cs="Times New Roman" w:eastAsia="Times New Roman"/>
        </w:rPr>
      </w:pPr>
      <w:r>
        <w:rPr>
          <w:spacing w:val="0"/>
          <w:w w:val="105"/>
        </w:rPr>
        <w:br w:type="column"/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4: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Area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and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volume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of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large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disk.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8" w:lineRule="auto" w:before="40"/>
        <w:ind w:left="240" w:right="2526"/>
        <w:jc w:val="left"/>
        <w:rPr>
          <w:rFonts w:ascii="Times New Roman" w:hAnsi="Times New Roman" w:cs="Times New Roman" w:eastAsia="Times New Roman"/>
        </w:rPr>
      </w:pPr>
      <w:r>
        <w:rPr/>
        <w:pict>
          <v:group style="position:absolute;margin-left:166pt;margin-top:-24.331545pt;width:240.976pt;height:107.5pt;mso-position-horizontal-relative:page;mso-position-vertical-relative:paragraph;z-index:-1740" coordorigin="3320,-487" coordsize="4820,2150">
            <v:group style="position:absolute;left:3330;top:-477;width:4800;height:2130" coordorigin="3330,-477" coordsize="4800,2130">
              <v:shape style="position:absolute;left:3330;top:-477;width:4800;height:2130" coordorigin="3330,-477" coordsize="4800,2130" path="m3330,1653l8130,1653,8130,-477,3330,-477,3330,1653xe" filled="t" fillcolor="#EDEDEE" stroked="f">
                <v:path arrowok="t"/>
                <v:fill type="solid"/>
              </v:shape>
            </v:group>
            <v:group style="position:absolute;left:3439;top:-353;width:941;height:232" coordorigin="3439,-353" coordsize="941,232">
              <v:shape style="position:absolute;left:3439;top:-353;width:941;height:232" coordorigin="3439,-353" coordsize="941,232" path="m3439,-121l4380,-121,4380,-353,3439,-353,3439,-121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679.375pt;margin-top:-26.008545pt;width:24.25pt;height:48.25pt;mso-position-horizontal-relative:page;mso-position-vertical-relative:paragraph;z-index:-1738" coordorigin="13588,-520" coordsize="485,965">
            <v:group style="position:absolute;left:13712;top:-158;width:238;height:239" coordorigin="13712,-158" coordsize="238,239">
              <v:shape style="position:absolute;left:13712;top:-158;width:238;height:239" coordorigin="13712,-158" coordsize="238,239" path="m13950,-38l13932,26,13884,70,13841,82,13816,80,13754,53,13717,3,13712,-18,13713,-45,13737,-110,13784,-148,13824,-158,13848,-156,13909,-128,13944,-75,13950,-38xe" filled="f" stroked="t" strokeweight=".25pt" strokecolor="#231F20">
                <v:path arrowok="t"/>
              </v:shape>
            </v:group>
            <v:group style="position:absolute;left:13590;top:-38;width:480;height:2" coordorigin="13590,-38" coordsize="480,2">
              <v:shape style="position:absolute;left:13590;top:-38;width:480;height:2" coordorigin="13590,-38" coordsize="480,0" path="m13590,-38l14070,-38e" filled="f" stroked="t" strokeweight=".25pt" strokecolor="#231F20">
                <v:path arrowok="t"/>
              </v:shape>
            </v:group>
            <v:group style="position:absolute;left:13830;top:-518;width:2;height:960" coordorigin="13830,-518" coordsize="2,960">
              <v:shape style="position:absolute;left:13830;top:-518;width:2;height:960" coordorigin="13830,-518" coordsize="0,960" path="m13830,-518l13830,442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Lin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3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5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an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volum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05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4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one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3"/>
          <w:w w:val="111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hole.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98" w:lineRule="auto" w:before="40"/>
        <w:ind w:left="240" w:right="3171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1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6: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Volume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computation.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Line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7: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area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2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computation.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58" w:lineRule="auto" w:before="82"/>
        <w:ind w:left="240" w:right="2526" w:firstLine="24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Tabl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5.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1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show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9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result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0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when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thi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cod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run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Notic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5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</w:rPr>
        <w:t>fo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6"/>
          <w:w w:val="105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05"/>
        </w:rPr>
        <w:t>thin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after="0" w:line="258" w:lineRule="auto"/>
        <w:jc w:val="left"/>
        <w:rPr>
          <w:rFonts w:ascii="Times New Roman" w:hAnsi="Times New Roman" w:cs="Times New Roman" w:eastAsia="Times New Roman"/>
        </w:rPr>
        <w:sectPr>
          <w:type w:val="continuous"/>
          <w:pgSz w:w="15840" w:h="24480"/>
          <w:pgMar w:top="5660" w:bottom="5660" w:left="1660" w:right="1660"/>
          <w:cols w:num="2" w:equalWidth="0">
            <w:col w:w="6349" w:space="40"/>
            <w:col w:w="6131"/>
          </w:cols>
        </w:sectPr>
      </w:pPr>
    </w:p>
    <w:p>
      <w:pPr>
        <w:pStyle w:val="BodyText"/>
        <w:spacing w:line="258" w:lineRule="auto"/>
        <w:ind w:left="3170" w:right="2338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disks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2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smalle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wit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holes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However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1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thickness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6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increases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are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wit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hole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large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tha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without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110"/>
        </w:rPr>
        <w:t>on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1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would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10"/>
        </w:rPr>
        <w:t>expect.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spacing w:before="68"/>
        <w:ind w:left="3290" w:right="0" w:firstLine="0"/>
        <w:jc w:val="left"/>
        <w:rPr>
          <w:rFonts w:ascii="Palatino" w:hAnsi="Palatino" w:cs="Palatino" w:eastAsia="Palatino"/>
          <w:sz w:val="20"/>
          <w:szCs w:val="20"/>
        </w:rPr>
      </w:pPr>
      <w:r>
        <w:rPr/>
        <w:pict>
          <v:group style="position:absolute;margin-left:241.5pt;margin-top:2.735938pt;width:348pt;height:12.5pt;mso-position-horizontal-relative:page;mso-position-vertical-relative:paragraph;z-index:-1747" coordorigin="4830,55" coordsize="6960,250">
            <v:shape style="position:absolute;left:4830;top:55;width:6960;height:250" coordorigin="4830,55" coordsize="6960,250" path="m4830,305l11790,305,11790,55,4830,55,4830,305xe" filled="t" fillcolor="#231F20" stroked="f">
              <v:path arrowok="t"/>
              <v:fill type="solid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0"/>
          <w:szCs w:val="20"/>
        </w:rPr>
        <w:t>Table</w:t>
      </w:r>
      <w:r>
        <w:rPr>
          <w:rFonts w:ascii="Times New Roman" w:hAnsi="Times New Roman" w:cs="Times New Roman" w:eastAsia="Times New Roman"/>
          <w:b/>
          <w:bCs/>
          <w:color w:val="FFFFFF"/>
          <w:spacing w:val="7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0"/>
          <w:szCs w:val="20"/>
        </w:rPr>
        <w:t>5.1</w:t>
      </w:r>
      <w:r>
        <w:rPr>
          <w:rFonts w:ascii="Times New Roman" w:hAnsi="Times New Roman" w:cs="Times New Roman" w:eastAsia="Times New Roman"/>
          <w:b/>
          <w:bCs/>
          <w:color w:val="FFFFFF"/>
          <w:spacing w:val="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FFFFFF"/>
          <w:spacing w:val="4"/>
          <w:w w:val="100"/>
          <w:sz w:val="20"/>
          <w:szCs w:val="20"/>
        </w:rPr>
        <w:t> </w:t>
      </w:r>
      <w:r>
        <w:rPr>
          <w:rFonts w:ascii="Palatino" w:hAnsi="Palatino" w:cs="Palatino" w:eastAsia="Palatino"/>
          <w:b/>
          <w:bCs/>
          <w:color w:val="FFFFFF"/>
          <w:spacing w:val="0"/>
          <w:w w:val="100"/>
          <w:sz w:val="20"/>
          <w:szCs w:val="20"/>
        </w:rPr>
        <w:t>Volume</w:t>
      </w:r>
      <w:r>
        <w:rPr>
          <w:rFonts w:ascii="Palatino" w:hAnsi="Palatino" w:cs="Palatino" w:eastAsia="Palatino"/>
          <w:b/>
          <w:bCs/>
          <w:color w:val="FFFFFF"/>
          <w:spacing w:val="2"/>
          <w:w w:val="100"/>
          <w:sz w:val="20"/>
          <w:szCs w:val="20"/>
        </w:rPr>
        <w:t> </w:t>
      </w:r>
      <w:r>
        <w:rPr>
          <w:rFonts w:ascii="Palatino" w:hAnsi="Palatino" w:cs="Palatino" w:eastAsia="Palatino"/>
          <w:b/>
          <w:bCs/>
          <w:color w:val="FFFFFF"/>
          <w:spacing w:val="0"/>
          <w:w w:val="100"/>
          <w:sz w:val="20"/>
          <w:szCs w:val="20"/>
        </w:rPr>
        <w:t>and</w:t>
      </w:r>
      <w:r>
        <w:rPr>
          <w:rFonts w:ascii="Palatino" w:hAnsi="Palatino" w:cs="Palatino" w:eastAsia="Palatino"/>
          <w:b/>
          <w:bCs/>
          <w:color w:val="FFFFFF"/>
          <w:spacing w:val="2"/>
          <w:w w:val="100"/>
          <w:sz w:val="20"/>
          <w:szCs w:val="20"/>
        </w:rPr>
        <w:t> </w:t>
      </w:r>
      <w:r>
        <w:rPr>
          <w:rFonts w:ascii="Palatino" w:hAnsi="Palatino" w:cs="Palatino" w:eastAsia="Palatino"/>
          <w:b/>
          <w:bCs/>
          <w:color w:val="FFFFFF"/>
          <w:spacing w:val="0"/>
          <w:w w:val="100"/>
          <w:sz w:val="20"/>
          <w:szCs w:val="20"/>
        </w:rPr>
        <w:t>area</w:t>
      </w:r>
      <w:r>
        <w:rPr>
          <w:rFonts w:ascii="Palatino" w:hAnsi="Palatino" w:cs="Palatino" w:eastAsia="Palatino"/>
          <w:b/>
          <w:bCs/>
          <w:color w:val="FFFFFF"/>
          <w:spacing w:val="2"/>
          <w:w w:val="100"/>
          <w:sz w:val="20"/>
          <w:szCs w:val="20"/>
        </w:rPr>
        <w:t> </w:t>
      </w:r>
      <w:r>
        <w:rPr>
          <w:rFonts w:ascii="Palatino" w:hAnsi="Palatino" w:cs="Palatino" w:eastAsia="Palatino"/>
          <w:b/>
          <w:bCs/>
          <w:color w:val="FFFFFF"/>
          <w:spacing w:val="0"/>
          <w:w w:val="100"/>
          <w:sz w:val="20"/>
          <w:szCs w:val="20"/>
        </w:rPr>
        <w:t>results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before="99"/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241.5pt;margin-top:18.526409pt;width:350pt;height:.1pt;mso-position-horizontal-relative:page;mso-position-vertical-relative:paragraph;z-index:-1746" coordorigin="4830,371" coordsize="7000,2">
            <v:shape style="position:absolute;left:4830;top:371;width:7000;height:2" coordorigin="4830,371" coordsize="7000,0" path="m4830,371l11830,371e" filled="f" stroked="t" strokeweight="1pt" strokecolor="#BCBEC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Area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4,084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4,241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4,398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4,555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4,712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241.5pt;margin-top:13.576507pt;width:350pt;height:.1pt;mso-position-horizontal-relative:page;mso-position-vertical-relative:paragraph;z-index:-1745" coordorigin="4830,272" coordsize="7000,2">
            <v:shape style="position:absolute;left:4830;top:272;width:7000;height:2" coordorigin="4830,272" coordsize="7000,0" path="m4830,272l11830,272e" filled="f" stroked="t" strokeweight="1pt" strokecolor="#BCBEC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Vol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1,963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3,927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5,890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7,854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9,817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241.5pt;margin-top:13.576421pt;width:350pt;height:.1pt;mso-position-horizontal-relative:page;mso-position-vertical-relative:paragraph;z-index:-1744" coordorigin="4830,272" coordsize="7000,2">
            <v:shape style="position:absolute;left:4830;top:272;width:7000;height:2" coordorigin="4830,272" coordsize="7000,0" path="m4830,272l11830,272e" filled="f" stroked="t" strokeweight="1pt" strokecolor="#BCBEC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area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113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132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151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241.5pt;margin-top:13.576427pt;width:350pt;height:.1pt;mso-position-horizontal-relative:page;mso-position-vertical-relative:paragraph;z-index:-1743" coordorigin="4830,272" coordsize="7000,2">
            <v:shape style="position:absolute;left:4830;top:272;width:7000;height:2" coordorigin="4830,272" coordsize="7000,0" path="m4830,272l11830,272e" filled="f" stroked="t" strokeweight="1pt" strokecolor="#BCBEC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vol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113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141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241.5pt;margin-top:13.576403pt;width:350pt;height:.1pt;mso-position-horizontal-relative:page;mso-position-vertical-relative:paragraph;z-index:-1742" coordorigin="4830,272" coordsize="7000,2">
            <v:shape style="position:absolute;left:4830;top:272;width:7000;height:2" coordorigin="4830,272" coordsize="7000,0" path="m4830,272l11830,272e" filled="f" stroked="t" strokeweight="1pt" strokecolor="#BCBEC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Vol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1,737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3,474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5,212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6,949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8,687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ind w:left="3290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241.5pt;margin-top:13.576409pt;width:350pt;height:.1pt;mso-position-horizontal-relative:page;mso-position-vertical-relative:paragraph;z-index:-1741" coordorigin="4830,272" coordsize="7000,2">
            <v:shape style="position:absolute;left:4830;top:272;width:7000;height:2" coordorigin="4830,272" coordsize="7000,0" path="m4830,272l11830,272e" filled="f" stroked="t" strokeweight="1pt" strokecolor="#231F20">
              <v:path arrowok="t"/>
            </v:shape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Area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3,782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4,090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4,398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4,706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5,014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7"/>
          <w:szCs w:val="17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7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Self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4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20"/>
          <w:szCs w:val="20"/>
        </w:rPr>
        <w:t>Test</w:t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0"/>
          <w:sz w:val="18"/>
          <w:szCs w:val="18"/>
        </w:rPr>
        <w:t>115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0" w:right="2846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54"/>
          <w:w w:val="9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95"/>
          <w:sz w:val="24"/>
          <w:szCs w:val="24"/>
        </w:rPr>
        <w:t>Summary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2048" w:right="0" w:firstLine="0"/>
        <w:jc w:val="center"/>
        <w:rPr>
          <w:rFonts w:ascii="Palatino" w:hAnsi="Palatino" w:cs="Palatino" w:eastAsia="Palatino"/>
          <w:sz w:val="21"/>
          <w:szCs w:val="21"/>
        </w:rPr>
      </w:pPr>
      <w:r>
        <w:rPr/>
        <w:pict>
          <v:group style="position:absolute;margin-left:253.498993pt;margin-top:-27.818665pt;width:372.25pt;height:17.604pt;mso-position-horizontal-relative:page;mso-position-vertical-relative:paragraph;z-index:-1737" coordorigin="5070,-556" coordsize="7445,352">
            <v:shape style="position:absolute;left:5070;top:-556;width:422;height:351" type="#_x0000_t75">
              <v:imagedata r:id="rId27" o:title=""/>
            </v:shape>
            <v:group style="position:absolute;left:5490;top:-209;width:7020;height:2" coordorigin="5490,-209" coordsize="7020,2">
              <v:shape style="position:absolute;left:5490;top:-209;width:7020;height:2" coordorigin="5490,-209" coordsize="7020,0" path="m5490,-209l12510,-209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This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chapter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showed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you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how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to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encapsulate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a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code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block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to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allow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it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to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be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reused: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numPr>
          <w:ilvl w:val="1"/>
          <w:numId w:val="11"/>
        </w:numPr>
        <w:tabs>
          <w:tab w:pos="4345" w:val="left" w:leader="none"/>
        </w:tabs>
        <w:spacing w:before="41"/>
        <w:ind w:left="4345" w:right="0" w:hanging="276"/>
        <w:jc w:val="center"/>
      </w:pP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key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word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/>
        <w:ind w:left="30" w:right="0" w:firstLine="0"/>
        <w:jc w:val="center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distinguish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from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scripts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pStyle w:val="BodyText"/>
        <w:numPr>
          <w:ilvl w:val="1"/>
          <w:numId w:val="11"/>
        </w:numPr>
        <w:tabs>
          <w:tab w:pos="4345" w:val="left" w:leader="none"/>
        </w:tabs>
        <w:spacing w:line="260" w:lineRule="exact"/>
        <w:ind w:left="4345" w:right="0" w:hanging="276"/>
        <w:jc w:val="center"/>
      </w:pPr>
      <w:r>
        <w:rPr>
          <w:b w:val="0"/>
          <w:bCs w:val="0"/>
          <w:color w:val="231F20"/>
          <w:spacing w:val="0"/>
          <w:w w:val="100"/>
        </w:rPr>
        <w:t>Parameters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copied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sequence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given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4330" w:right="5197"/>
        <w:jc w:val="center"/>
      </w:pPr>
      <w:r>
        <w:rPr>
          <w:b w:val="0"/>
          <w:bCs w:val="0"/>
          <w:color w:val="231F20"/>
          <w:spacing w:val="0"/>
          <w:w w:val="100"/>
        </w:rPr>
        <w:t>names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formal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1"/>
        </w:numPr>
        <w:tabs>
          <w:tab w:pos="4345" w:val="left" w:leader="none"/>
        </w:tabs>
        <w:spacing w:line="260" w:lineRule="exact"/>
        <w:ind w:left="4345" w:right="0" w:hanging="276"/>
        <w:jc w:val="center"/>
      </w:pPr>
      <w:r>
        <w:rPr>
          <w:b w:val="0"/>
          <w:bCs w:val="0"/>
          <w:color w:val="231F20"/>
          <w:spacing w:val="0"/>
          <w:w w:val="100"/>
        </w:rPr>
        <w:t>Results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value(s)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2357" w:right="5197"/>
        <w:jc w:val="center"/>
      </w:pPr>
      <w:r>
        <w:rPr>
          <w:b w:val="0"/>
          <w:bCs w:val="0"/>
          <w:color w:val="231F20"/>
          <w:spacing w:val="0"/>
          <w:w w:val="100"/>
        </w:rPr>
        <w:t>variable(s)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1"/>
        </w:numPr>
        <w:tabs>
          <w:tab w:pos="4345" w:val="left" w:leader="none"/>
        </w:tabs>
        <w:spacing w:line="260" w:lineRule="exact"/>
        <w:ind w:left="4345" w:right="0" w:hanging="276"/>
        <w:jc w:val="center"/>
      </w:pPr>
      <w:r>
        <w:rPr>
          <w:b w:val="0"/>
          <w:bCs w:val="0"/>
          <w:color w:val="231F20"/>
          <w:spacing w:val="0"/>
          <w:w w:val="100"/>
        </w:rPr>
        <w:t>Variables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accessed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function’s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93" w:right="0"/>
        <w:jc w:val="center"/>
      </w:pP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block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unless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declared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global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1"/>
          <w:numId w:val="11"/>
        </w:numPr>
        <w:tabs>
          <w:tab w:pos="4345" w:val="left" w:leader="none"/>
        </w:tabs>
        <w:spacing w:line="260" w:lineRule="exact"/>
        <w:ind w:left="4345" w:right="0" w:hanging="276"/>
        <w:jc w:val="left"/>
      </w:pPr>
      <w:r>
        <w:rPr>
          <w:b w:val="0"/>
          <w:bCs w:val="0"/>
          <w:color w:val="231F20"/>
          <w:spacing w:val="0"/>
          <w:w w:val="100"/>
        </w:rPr>
        <w:t>Helper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accessible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2040" w:right="0"/>
        <w:jc w:val="center"/>
      </w:pP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added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below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otherwise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obey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0" w:right="879"/>
        <w:jc w:val="center"/>
      </w:pP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rules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Special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Characters,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Reserved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Words,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and</w:t>
      </w:r>
      <w:r>
        <w:rPr>
          <w:color w:val="231F20"/>
          <w:spacing w:val="5"/>
          <w:w w:val="100"/>
        </w:rPr>
        <w:t> </w:t>
      </w:r>
      <w:r>
        <w:rPr>
          <w:color w:val="231F20"/>
          <w:spacing w:val="0"/>
          <w:w w:val="100"/>
        </w:rPr>
        <w:t>Functions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10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after="0" w:line="180" w:lineRule="exact"/>
        <w:rPr>
          <w:sz w:val="18"/>
          <w:szCs w:val="18"/>
        </w:rPr>
        <w:sectPr>
          <w:headerReference w:type="default" r:id="rId26"/>
          <w:pgSz w:w="15840" w:h="24480"/>
          <w:pgMar w:header="4828" w:footer="5472" w:top="5660" w:bottom="5660" w:left="1660" w:right="1660"/>
        </w:sectPr>
      </w:pPr>
    </w:p>
    <w:p>
      <w:pPr>
        <w:spacing w:line="241" w:lineRule="auto" w:before="76"/>
        <w:ind w:left="4010" w:right="365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253.498993pt;margin-top:-23.529091pt;width:372.25pt;height:17.604pt;mso-position-horizontal-relative:page;mso-position-vertical-relative:paragraph;z-index:-1736" coordorigin="5070,-471" coordsize="7445,352">
            <v:shape style="position:absolute;left:5070;top:-471;width:422;height:351" type="#_x0000_t75">
              <v:imagedata r:id="rId28" o:title=""/>
            </v:shape>
            <v:group style="position:absolute;left:5490;top:-124;width:7020;height:2" coordorigin="5490,-124" coordsize="7020,2">
              <v:shape style="position:absolute;left:5490;top:-124;width:7020;height:2" coordorigin="5490,-124" coordsize="7020,0" path="m5490,-124l12510,-124e" filled="f" stroked="t" strokeweight=".5pt" strokecolor="#939598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77.5pt;margin-top:3.335938pt;width:348.25pt;height:.1pt;mso-position-horizontal-relative:page;mso-position-vertical-relative:paragraph;z-index:-1735" coordorigin="5550,67" coordsize="6965,2">
            <v:shape style="position:absolute;left:5550;top:67;width:6965;height:2" coordorigin="5550,67" coordsize="6965,0" path="m5550,67l12515,67e" filled="f" stroked="t" strokeweight=".75002pt" strokecolor="#6D6E71">
              <v:path arrowok="t"/>
            </v:shape>
            <w10:wrap type="none"/>
          </v:group>
        </w:pic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Special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11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Characters,</w:t>
      </w:r>
      <w:r>
        <w:rPr>
          <w:rFonts w:ascii="Arial" w:hAnsi="Arial" w:cs="Arial" w:eastAsia="Arial"/>
          <w:b/>
          <w:bCs/>
          <w:color w:val="231F20"/>
          <w:spacing w:val="0"/>
          <w:w w:val="83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Reserved</w:t>
      </w:r>
      <w:r>
        <w:rPr>
          <w:rFonts w:ascii="Arial" w:hAnsi="Arial" w:cs="Arial" w:eastAsia="Arial"/>
          <w:b/>
          <w:bCs/>
          <w:color w:val="231F20"/>
          <w:spacing w:val="17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Words,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746" w:val="left" w:leader="none"/>
        </w:tabs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277.5pt;margin-top:12.285815pt;width:348.25pt;height:.1pt;mso-position-horizontal-relative:page;mso-position-vertical-relative:paragraph;z-index:-1734" coordorigin="5550,246" coordsize="6965,2">
            <v:shape style="position:absolute;left:5550;top:246;width:6965;height:2" coordorigin="5550,246" coordsize="6965,0" path="m5550,246l12515,246e" filled="f" stroked="t" strokeweight=".75002pt" strokecolor="#6D6E71">
              <v:path arrowok="t"/>
            </v:shape>
            <w10:wrap type="none"/>
          </v:group>
        </w:pict>
      </w:r>
      <w:r>
        <w:rPr/>
        <w:pict>
          <v:group style="position:absolute;margin-left:88.375pt;margin-top:1.555786pt;width:24.25pt;height:48.25pt;mso-position-horizontal-relative:page;mso-position-vertical-relative:paragraph;z-index:-1732" coordorigin="1768,31" coordsize="485,965">
            <v:group style="position:absolute;left:1892;top:394;width:238;height:239" coordorigin="1892,394" coordsize="238,239">
              <v:shape style="position:absolute;left:1892;top:394;width:238;height:239" coordorigin="1892,394" coordsize="238,239" path="m2130,514l2112,577,2064,621,2021,633,1996,631,1934,605,1897,554,1892,533,1893,507,1917,442,1964,403,2004,394,2028,396,2089,424,2124,477,2130,514xe" filled="f" stroked="t" strokeweight=".25pt" strokecolor="#231F20">
                <v:path arrowok="t"/>
              </v:shape>
            </v:group>
            <v:group style="position:absolute;left:1770;top:514;width:480;height:2" coordorigin="1770,514" coordsize="480,2">
              <v:shape style="position:absolute;left:1770;top:514;width:480;height:2" coordorigin="1770,514" coordsize="480,0" path="m1770,514l2250,514e" filled="f" stroked="t" strokeweight=".25pt" strokecolor="#231F20">
                <v:path arrowok="t"/>
              </v:shape>
            </v:group>
            <v:group style="position:absolute;left:2010;top:34;width:2;height:960" coordorigin="2010,34" coordsize="2,960">
              <v:shape style="position:absolute;left:2010;top:34;width:2;height:960" coordorigin="2010,34" coordsize="0,960" path="m2010,34l2010,994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and</w:t>
      </w:r>
      <w:r>
        <w:rPr>
          <w:rFonts w:ascii="Arial" w:hAnsi="Arial" w:cs="Arial" w:eastAsia="Arial"/>
          <w:b/>
          <w:bCs/>
          <w:color w:val="231F20"/>
          <w:spacing w:val="3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Functions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ab/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Description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tabs>
          <w:tab w:pos="5746" w:val="left" w:leader="none"/>
        </w:tabs>
        <w:spacing w:line="210" w:lineRule="exact"/>
        <w:ind w:left="5746" w:right="0" w:hanging="1737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position w:val="2"/>
          <w:sz w:val="17"/>
          <w:szCs w:val="17"/>
        </w:rPr>
        <w:t>(</w:t>
      </w:r>
      <w:r>
        <w:rPr>
          <w:rFonts w:ascii="Courier New" w:hAnsi="Courier New" w:cs="Courier New" w:eastAsia="Courier New"/>
          <w:b w:val="0"/>
          <w:bCs w:val="0"/>
          <w:color w:val="231F20"/>
          <w:spacing w:val="17"/>
          <w:w w:val="85"/>
          <w:position w:val="2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position w:val="2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position w:val="2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position w:val="0"/>
          <w:sz w:val="19"/>
          <w:szCs w:val="19"/>
        </w:rPr>
        <w:t>Use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position w:val="0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position w:val="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position w:val="0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position w:val="0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position w:val="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position w:val="0"/>
          <w:sz w:val="19"/>
          <w:szCs w:val="19"/>
        </w:rPr>
        <w:t>identif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position w:val="0"/>
          <w:sz w:val="19"/>
          <w:szCs w:val="19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position w:val="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position w:val="0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position w:val="0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position w:val="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position w:val="0"/>
          <w:sz w:val="19"/>
          <w:szCs w:val="19"/>
        </w:rPr>
        <w:t>forma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position w:val="0"/>
          <w:sz w:val="19"/>
          <w:szCs w:val="19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position w:val="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position w:val="0"/>
          <w:sz w:val="19"/>
          <w:szCs w:val="19"/>
        </w:rPr>
        <w:t>an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position w:val="0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position w:val="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position w:val="0"/>
          <w:sz w:val="19"/>
          <w:szCs w:val="19"/>
        </w:rPr>
        <w:t>actua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position w:val="0"/>
          <w:sz w:val="19"/>
          <w:szCs w:val="19"/>
        </w:rPr>
        <w:t>l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position w:val="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position w:val="0"/>
          <w:sz w:val="19"/>
          <w:szCs w:val="19"/>
        </w:rPr>
        <w:t>parameters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3"/>
          <w:position w:val="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position w:val="0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position w:val="0"/>
          <w:sz w:val="19"/>
          <w:szCs w:val="19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8"/>
          <w:w w:val="85"/>
          <w:position w:val="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position w:val="0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7"/>
          <w:w w:val="85"/>
          <w:position w:val="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position w:val="0"/>
          <w:sz w:val="19"/>
          <w:szCs w:val="19"/>
        </w:rPr>
        <w:t>function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position w:val="0"/>
          <w:sz w:val="19"/>
          <w:szCs w:val="19"/>
        </w:rPr>
      </w:r>
    </w:p>
    <w:p>
      <w:pPr>
        <w:spacing w:line="280" w:lineRule="exact" w:before="16"/>
        <w:rPr>
          <w:sz w:val="28"/>
          <w:szCs w:val="28"/>
        </w:rPr>
      </w:pPr>
      <w:r>
        <w:rPr/>
        <w:br w:type="column"/>
      </w:r>
      <w:r>
        <w:rPr>
          <w:sz w:val="28"/>
          <w:szCs w:val="28"/>
        </w:rPr>
      </w:r>
    </w:p>
    <w:p>
      <w:pPr>
        <w:spacing w:line="241" w:lineRule="auto"/>
        <w:ind w:left="647" w:right="1745" w:firstLine="0"/>
        <w:jc w:val="left"/>
        <w:rPr>
          <w:rFonts w:ascii="Arial" w:hAnsi="Arial" w:cs="Arial" w:eastAsia="Arial"/>
          <w:sz w:val="19"/>
          <w:szCs w:val="19"/>
        </w:rPr>
      </w:pPr>
      <w:r>
        <w:rPr/>
        <w:pict>
          <v:group style="position:absolute;margin-left:679.375pt;margin-top:12.555969pt;width:24.25pt;height:48.25pt;mso-position-horizontal-relative:page;mso-position-vertical-relative:paragraph;z-index:-1731" coordorigin="13588,251" coordsize="485,965">
            <v:group style="position:absolute;left:13712;top:614;width:238;height:239" coordorigin="13712,614" coordsize="238,239">
              <v:shape style="position:absolute;left:13712;top:614;width:238;height:239" coordorigin="13712,614" coordsize="238,239" path="m13950,734l13932,797,13884,841,13841,853,13816,851,13754,825,13717,774,13712,753,13713,727,13737,662,13784,623,13824,614,13848,616,13909,644,13944,697,13950,734xe" filled="f" stroked="t" strokeweight=".25pt" strokecolor="#231F20">
                <v:path arrowok="t"/>
              </v:shape>
            </v:group>
            <v:group style="position:absolute;left:13590;top:734;width:480;height:2" coordorigin="13590,734" coordsize="480,2">
              <v:shape style="position:absolute;left:13590;top:734;width:480;height:2" coordorigin="13590,734" coordsize="480,0" path="m13590,734l14070,734e" filled="f" stroked="t" strokeweight=".25pt" strokecolor="#231F20">
                <v:path arrowok="t"/>
              </v:shape>
            </v:group>
            <v:group style="position:absolute;left:13830;top:254;width:2;height:960" coordorigin="13830,254" coordsize="2,960">
              <v:shape style="position:absolute;left:13830;top:254;width:2;height:960" coordorigin="13830,254" coordsize="0,960" path="m13830,254l13830,1214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Discussed</w:t>
      </w:r>
      <w:r>
        <w:rPr>
          <w:rFonts w:ascii="Arial" w:hAnsi="Arial" w:cs="Arial" w:eastAsia="Arial"/>
          <w:b/>
          <w:bCs/>
          <w:color w:val="231F20"/>
          <w:spacing w:val="17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in</w:t>
      </w:r>
      <w:r>
        <w:rPr>
          <w:rFonts w:ascii="Arial" w:hAnsi="Arial" w:cs="Arial" w:eastAsia="Arial"/>
          <w:b/>
          <w:bCs/>
          <w:color w:val="231F20"/>
          <w:spacing w:val="0"/>
          <w:w w:val="83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This</w:t>
      </w:r>
      <w:r>
        <w:rPr>
          <w:rFonts w:ascii="Arial" w:hAnsi="Arial" w:cs="Arial" w:eastAsia="Arial"/>
          <w:b/>
          <w:bCs/>
          <w:color w:val="231F20"/>
          <w:spacing w:val="20"/>
          <w:w w:val="80"/>
          <w:sz w:val="19"/>
          <w:szCs w:val="19"/>
        </w:rPr>
        <w:t> </w:t>
      </w:r>
      <w:r>
        <w:rPr>
          <w:rFonts w:ascii="Arial" w:hAnsi="Arial" w:cs="Arial" w:eastAsia="Arial"/>
          <w:b/>
          <w:bCs/>
          <w:color w:val="231F20"/>
          <w:spacing w:val="0"/>
          <w:w w:val="80"/>
          <w:sz w:val="19"/>
          <w:szCs w:val="19"/>
        </w:rPr>
        <w:t>Section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numPr>
          <w:ilvl w:val="2"/>
          <w:numId w:val="12"/>
        </w:numPr>
        <w:tabs>
          <w:tab w:pos="1003" w:val="left" w:leader="none"/>
        </w:tabs>
        <w:ind w:left="1003" w:right="0" w:hanging="356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,</w:t>
      </w:r>
      <w:r>
        <w:rPr>
          <w:rFonts w:ascii="Arial" w:hAnsi="Arial" w:cs="Arial" w:eastAsia="Arial"/>
          <w:b w:val="0"/>
          <w:bCs w:val="0"/>
          <w:color w:val="231F20"/>
          <w:spacing w:val="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5.3.4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2" w:equalWidth="0">
            <w:col w:w="9128" w:space="40"/>
            <w:col w:w="3352"/>
          </w:cols>
        </w:sectPr>
      </w:pPr>
    </w:p>
    <w:p>
      <w:pPr>
        <w:tabs>
          <w:tab w:pos="5746" w:val="left" w:leader="none"/>
          <w:tab w:pos="10170" w:val="right" w:leader="none"/>
        </w:tabs>
        <w:spacing w:before="100"/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help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Invoke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hel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p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utility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5.3.1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tabs>
          <w:tab w:pos="5746" w:val="left" w:leader="none"/>
          <w:tab w:pos="10170" w:val="right" w:leader="none"/>
        </w:tabs>
        <w:spacing w:before="100"/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Identifie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n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m-fil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4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function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5.3.2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10" w:lineRule="exact" w:before="1"/>
        <w:rPr>
          <w:sz w:val="11"/>
          <w:szCs w:val="11"/>
        </w:rPr>
      </w:pPr>
      <w:r>
        <w:rPr>
          <w:sz w:val="11"/>
          <w:szCs w:val="11"/>
        </w:rPr>
      </w:r>
    </w:p>
    <w:p>
      <w:pPr>
        <w:tabs>
          <w:tab w:pos="5746" w:val="left" w:leader="none"/>
        </w:tabs>
        <w:spacing w:line="210" w:lineRule="exact"/>
        <w:ind w:left="5746" w:right="92" w:hanging="1737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nargin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Determine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numbe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inpu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parameter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1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actually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4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supplie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function’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9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caller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tabs>
          <w:tab w:pos="5746" w:val="left" w:leader="none"/>
        </w:tabs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>nargout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85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Determine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numbe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r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outpu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t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85"/>
          <w:sz w:val="19"/>
          <w:szCs w:val="19"/>
        </w:rPr>
        <w:t>parameter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5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12"/>
          <w:w w:val="85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actually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99" w:lineRule="exact"/>
        <w:ind w:left="5746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 w:val="0"/>
          <w:bCs w:val="0"/>
          <w:color w:val="231F20"/>
          <w:spacing w:val="-2"/>
          <w:w w:val="80"/>
          <w:sz w:val="19"/>
          <w:szCs w:val="19"/>
        </w:rPr>
        <w:t>requeste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9"/>
          <w:szCs w:val="19"/>
        </w:rPr>
        <w:t>d</w:t>
      </w:r>
      <w:r>
        <w:rPr>
          <w:rFonts w:ascii="Arial" w:hAnsi="Arial" w:cs="Arial" w:eastAsia="Arial"/>
          <w:b w:val="0"/>
          <w:bCs w:val="0"/>
          <w:color w:val="231F20"/>
          <w:spacing w:val="19"/>
          <w:w w:val="8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0"/>
          <w:sz w:val="19"/>
          <w:szCs w:val="19"/>
        </w:rPr>
        <w:t>b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9"/>
          <w:szCs w:val="19"/>
        </w:rPr>
        <w:t>y</w:t>
      </w:r>
      <w:r>
        <w:rPr>
          <w:rFonts w:ascii="Arial" w:hAnsi="Arial" w:cs="Arial" w:eastAsia="Arial"/>
          <w:b w:val="0"/>
          <w:bCs w:val="0"/>
          <w:color w:val="231F20"/>
          <w:spacing w:val="19"/>
          <w:w w:val="8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19"/>
          <w:w w:val="8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0"/>
          <w:sz w:val="19"/>
          <w:szCs w:val="19"/>
        </w:rPr>
        <w:t>function’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80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19"/>
          <w:w w:val="8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2"/>
          <w:w w:val="80"/>
          <w:sz w:val="19"/>
          <w:szCs w:val="19"/>
        </w:rPr>
        <w:t>caller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tabs>
          <w:tab w:pos="5746" w:val="left" w:leader="none"/>
        </w:tabs>
        <w:ind w:left="401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global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28"/>
          <w:w w:val="9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&lt;var&gt;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ab/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Define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29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29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scop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28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o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f</w:t>
      </w:r>
      <w:r>
        <w:rPr>
          <w:rFonts w:ascii="Arial" w:hAnsi="Arial" w:cs="Arial" w:eastAsia="Arial"/>
          <w:b w:val="0"/>
          <w:bCs w:val="0"/>
          <w:color w:val="231F20"/>
          <w:spacing w:val="-29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th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29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variabl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e</w:t>
      </w:r>
      <w:r>
        <w:rPr>
          <w:rFonts w:ascii="Arial" w:hAnsi="Arial" w:cs="Arial" w:eastAsia="Arial"/>
          <w:b w:val="0"/>
          <w:bCs w:val="0"/>
          <w:color w:val="231F20"/>
          <w:spacing w:val="-29"/>
          <w:w w:val="9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0"/>
          <w:sz w:val="17"/>
          <w:szCs w:val="17"/>
        </w:rPr>
        <w:t>&lt;var&gt;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73"/>
          <w:w w:val="90"/>
          <w:sz w:val="17"/>
          <w:szCs w:val="17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a</w:t>
      </w:r>
      <w:r>
        <w:rPr>
          <w:rFonts w:ascii="Arial" w:hAnsi="Arial" w:cs="Arial" w:eastAsia="Arial"/>
          <w:b w:val="0"/>
          <w:bCs w:val="0"/>
          <w:color w:val="231F20"/>
          <w:spacing w:val="0"/>
          <w:w w:val="90"/>
          <w:sz w:val="19"/>
          <w:szCs w:val="19"/>
        </w:rPr>
        <w:t>s</w:t>
      </w:r>
      <w:r>
        <w:rPr>
          <w:rFonts w:ascii="Arial" w:hAnsi="Arial" w:cs="Arial" w:eastAsia="Arial"/>
          <w:b w:val="0"/>
          <w:bCs w:val="0"/>
          <w:color w:val="231F20"/>
          <w:spacing w:val="-29"/>
          <w:w w:val="90"/>
          <w:sz w:val="19"/>
          <w:szCs w:val="19"/>
        </w:rPr>
        <w:t> </w:t>
      </w:r>
      <w:r>
        <w:rPr>
          <w:rFonts w:ascii="Arial" w:hAnsi="Arial" w:cs="Arial" w:eastAsia="Arial"/>
          <w:b w:val="0"/>
          <w:bCs w:val="0"/>
          <w:color w:val="231F20"/>
          <w:spacing w:val="-3"/>
          <w:w w:val="90"/>
          <w:sz w:val="19"/>
          <w:szCs w:val="19"/>
        </w:rPr>
        <w:t>globally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99" w:lineRule="exact"/>
        <w:ind w:left="5746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 w:val="0"/>
          <w:bCs w:val="0"/>
          <w:color w:val="231F20"/>
          <w:spacing w:val="-2"/>
          <w:w w:val="80"/>
          <w:sz w:val="19"/>
          <w:szCs w:val="19"/>
        </w:rPr>
        <w:t>accessible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00" w:lineRule="exact" w:before="1"/>
        <w:rPr>
          <w:sz w:val="10"/>
          <w:szCs w:val="10"/>
        </w:rPr>
      </w:pPr>
      <w:r>
        <w:rPr/>
        <w:br w:type="column"/>
      </w:r>
      <w:r>
        <w:rPr>
          <w:sz w:val="10"/>
          <w:szCs w:val="10"/>
        </w:rPr>
      </w:r>
    </w:p>
    <w:p>
      <w:pPr>
        <w:ind w:left="359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5.3.4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59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5.3.4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359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 w:hAnsi="Arial" w:cs="Arial" w:eastAsia="Arial"/>
          <w:b w:val="0"/>
          <w:bCs w:val="0"/>
          <w:color w:val="231F20"/>
          <w:spacing w:val="-2"/>
          <w:w w:val="85"/>
          <w:sz w:val="19"/>
          <w:szCs w:val="19"/>
        </w:rPr>
        <w:t>5.3.8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after="0"/>
        <w:jc w:val="left"/>
        <w:rPr>
          <w:rFonts w:ascii="Arial" w:hAnsi="Arial" w:cs="Arial" w:eastAsia="Arial"/>
          <w:sz w:val="19"/>
          <w:szCs w:val="19"/>
        </w:rPr>
        <w:sectPr>
          <w:type w:val="continuous"/>
          <w:pgSz w:w="15840" w:h="24480"/>
          <w:pgMar w:top="5660" w:bottom="5660" w:left="1660" w:right="1660"/>
          <w:cols w:num="2" w:equalWidth="0">
            <w:col w:w="9416" w:space="40"/>
            <w:col w:w="3064"/>
          </w:cols>
        </w:sectPr>
      </w:pPr>
    </w:p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2"/>
        <w:ind w:right="0"/>
        <w:jc w:val="left"/>
        <w:rPr>
          <w:b w:val="0"/>
          <w:bCs w:val="0"/>
        </w:rPr>
      </w:pPr>
      <w:r>
        <w:rPr>
          <w:color w:val="231F20"/>
          <w:spacing w:val="0"/>
          <w:w w:val="100"/>
        </w:rPr>
        <w:t>Self</w:t>
      </w:r>
      <w:r>
        <w:rPr>
          <w:color w:val="231F20"/>
          <w:spacing w:val="-12"/>
          <w:w w:val="100"/>
        </w:rPr>
        <w:t> </w:t>
      </w:r>
      <w:r>
        <w:rPr>
          <w:color w:val="231F20"/>
          <w:spacing w:val="0"/>
          <w:w w:val="100"/>
        </w:rPr>
        <w:t>Test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270" w:lineRule="auto"/>
        <w:ind w:left="3890" w:right="1716" w:firstLine="0"/>
        <w:jc w:val="left"/>
        <w:rPr>
          <w:rFonts w:ascii="Palatino" w:hAnsi="Palatino" w:cs="Palatino" w:eastAsia="Palatino"/>
          <w:sz w:val="21"/>
          <w:szCs w:val="21"/>
        </w:rPr>
      </w:pPr>
      <w:r>
        <w:rPr/>
        <w:pict>
          <v:group style="position:absolute;margin-left:253.498993pt;margin-top:-27.817984pt;width:372.25pt;height:17.604pt;mso-position-horizontal-relative:page;mso-position-vertical-relative:paragraph;z-index:-1733" coordorigin="5070,-556" coordsize="7445,352">
            <v:shape style="position:absolute;left:5070;top:-556;width:422;height:351" type="#_x0000_t75">
              <v:imagedata r:id="rId29" o:title=""/>
            </v:shape>
            <v:group style="position:absolute;left:5490;top:-209;width:7020;height:2" coordorigin="5490,-209" coordsize="7020,2">
              <v:shape style="position:absolute;left:5490;top:-209;width:7020;height:2" coordorigin="5490,-209" coordsize="7020,0" path="m5490,-209l12510,-209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Use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following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questions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to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check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your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understanding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of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the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material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in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this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 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  <w:sz w:val="21"/>
          <w:szCs w:val="21"/>
        </w:rPr>
        <w:t>chapter:</w:t>
      </w:r>
      <w:r>
        <w:rPr>
          <w:rFonts w:ascii="Palatino" w:hAnsi="Palatino" w:cs="Palatino" w:eastAsia="Palatino"/>
          <w:b w:val="0"/>
          <w:bCs w:val="0"/>
          <w:i w:val="0"/>
          <w:color w:val="000000"/>
          <w:spacing w:val="0"/>
          <w:w w:val="100"/>
          <w:sz w:val="21"/>
          <w:szCs w:val="21"/>
        </w:rPr>
      </w: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Heading3"/>
        <w:ind w:left="3890" w:right="0" w:firstLine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True</w:t>
      </w:r>
      <w:r>
        <w:rPr>
          <w:rFonts w:ascii="Times New Roman" w:hAnsi="Times New Roman" w:cs="Times New Roman" w:eastAsia="Times New Roman"/>
          <w:color w:val="231F20"/>
          <w:spacing w:val="16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or</w:t>
      </w:r>
      <w:r>
        <w:rPr>
          <w:rFonts w:ascii="Times New Roman" w:hAnsi="Times New Roman" w:cs="Times New Roman" w:eastAsia="Times New Roman"/>
          <w:color w:val="231F20"/>
          <w:spacing w:val="17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False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3"/>
          <w:numId w:val="12"/>
        </w:numPr>
        <w:tabs>
          <w:tab w:pos="4489" w:val="left" w:leader="none"/>
        </w:tabs>
        <w:spacing w:line="260" w:lineRule="exact"/>
        <w:ind w:left="4490" w:right="1871" w:hanging="405"/>
        <w:jc w:val="left"/>
      </w:pPr>
      <w:r>
        <w:rPr>
          <w:b w:val="0"/>
          <w:bCs w:val="0"/>
          <w:color w:val="231F20"/>
          <w:spacing w:val="0"/>
          <w:w w:val="100"/>
        </w:rPr>
        <w:t>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data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passed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3"/>
          <w:numId w:val="12"/>
        </w:numPr>
        <w:tabs>
          <w:tab w:pos="4489" w:val="left" w:leader="none"/>
        </w:tabs>
        <w:spacing w:line="260" w:lineRule="exact"/>
        <w:ind w:left="4490" w:right="1865" w:hanging="405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first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m-file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containing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definition.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3"/>
          <w:numId w:val="12"/>
        </w:numPr>
        <w:tabs>
          <w:tab w:pos="4487" w:val="left" w:leader="none"/>
        </w:tabs>
        <w:ind w:left="4488" w:right="0" w:hanging="404"/>
        <w:jc w:val="left"/>
      </w:pP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documentatio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lin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appear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Curren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Director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3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listing.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/>
        <w:jc w:val="left"/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116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b/>
          <w:bCs/>
          <w:color w:val="231F20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Functions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3"/>
          <w:numId w:val="12"/>
        </w:numPr>
        <w:tabs>
          <w:tab w:pos="3769" w:val="left" w:leader="none"/>
        </w:tabs>
        <w:spacing w:before="40"/>
        <w:ind w:left="377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consume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3"/>
          <w:numId w:val="12"/>
        </w:numPr>
        <w:tabs>
          <w:tab w:pos="3769" w:val="left" w:leader="none"/>
        </w:tabs>
        <w:spacing w:line="260" w:lineRule="exact"/>
        <w:ind w:left="3770" w:right="2389" w:hanging="405"/>
        <w:jc w:val="left"/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calling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provide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assignments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every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3"/>
          <w:numId w:val="12"/>
        </w:numPr>
        <w:tabs>
          <w:tab w:pos="3769" w:val="left" w:leader="none"/>
        </w:tabs>
        <w:ind w:left="3770" w:right="0" w:hanging="405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names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auxiliary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must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begin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local_.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50" w:lineRule="exact" w:before="2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Heading3"/>
        <w:ind w:left="3170" w:right="0" w:firstLine="0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Fill</w:t>
      </w:r>
      <w:r>
        <w:rPr>
          <w:rFonts w:ascii="Times New Roman" w:hAnsi="Times New Roman" w:cs="Times New Roman" w:eastAsia="Times New Roman"/>
          <w:color w:val="231F20"/>
          <w:spacing w:val="19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in</w:t>
      </w:r>
      <w:r>
        <w:rPr>
          <w:rFonts w:ascii="Times New Roman" w:hAnsi="Times New Roman" w:cs="Times New Roman" w:eastAsia="Times New Roman"/>
          <w:color w:val="231F20"/>
          <w:spacing w:val="20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the</w:t>
      </w:r>
      <w:r>
        <w:rPr>
          <w:rFonts w:ascii="Times New Roman" w:hAnsi="Times New Roman" w:cs="Times New Roman" w:eastAsia="Times New Roman"/>
          <w:color w:val="231F20"/>
          <w:spacing w:val="19"/>
          <w:w w:val="95"/>
        </w:rPr>
        <w:t> </w:t>
      </w:r>
      <w:r>
        <w:rPr>
          <w:rFonts w:ascii="Times New Roman" w:hAnsi="Times New Roman" w:cs="Times New Roman" w:eastAsia="Times New Roman"/>
          <w:color w:val="231F20"/>
          <w:spacing w:val="0"/>
          <w:w w:val="95"/>
        </w:rPr>
        <w:t>Blanks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3"/>
        </w:numPr>
        <w:tabs>
          <w:tab w:pos="3769" w:val="left" w:leader="none"/>
          <w:tab w:pos="4924" w:val="left" w:leader="none"/>
        </w:tabs>
        <w:spacing w:line="260" w:lineRule="exact"/>
        <w:ind w:left="3770" w:right="2733" w:hanging="405"/>
        <w:jc w:val="left"/>
      </w:pP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permits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code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block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to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be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packaged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and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referred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to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collectively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rather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than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individually.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3"/>
        </w:numPr>
        <w:tabs>
          <w:tab w:pos="3769" w:val="left" w:leader="none"/>
          <w:tab w:pos="6192" w:val="left" w:leader="none"/>
        </w:tabs>
        <w:ind w:left="377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parameters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are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copied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to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define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tabs>
          <w:tab w:pos="5134" w:val="left" w:leader="none"/>
        </w:tabs>
        <w:spacing w:line="260" w:lineRule="exact"/>
        <w:ind w:left="3770" w:right="0"/>
        <w:jc w:val="left"/>
      </w:pPr>
      <w:r>
        <w:rPr>
          <w:b w:val="0"/>
          <w:bCs w:val="0"/>
          <w:color w:val="231F20"/>
        </w:rPr>
      </w: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parameters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inside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function.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00" w:lineRule="exact" w:before="9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3"/>
        </w:numPr>
        <w:tabs>
          <w:tab w:pos="3769" w:val="left" w:leader="none"/>
          <w:tab w:pos="6343" w:val="left" w:leader="none"/>
        </w:tabs>
        <w:spacing w:line="260" w:lineRule="exact"/>
        <w:ind w:left="3769" w:right="2710" w:hanging="405"/>
        <w:jc w:val="left"/>
      </w:pP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result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defined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a(n)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3"/>
        </w:numPr>
        <w:tabs>
          <w:tab w:pos="3769" w:val="left" w:leader="none"/>
          <w:tab w:pos="5134" w:val="left" w:leader="none"/>
        </w:tabs>
        <w:spacing w:line="260" w:lineRule="exact"/>
        <w:ind w:left="3769" w:right="2568" w:hanging="405"/>
        <w:jc w:val="both"/>
      </w:pP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describes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situation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where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variables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within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function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are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not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visible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from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outside,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and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the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function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unable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to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cause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side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effects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by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making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assignments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to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outside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variables.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0"/>
          <w:numId w:val="13"/>
        </w:numPr>
        <w:tabs>
          <w:tab w:pos="3769" w:val="left" w:leader="none"/>
          <w:tab w:pos="7883" w:val="left" w:leader="none"/>
        </w:tabs>
        <w:ind w:left="3770" w:right="0" w:hanging="405"/>
        <w:jc w:val="left"/>
      </w:pPr>
      <w:r>
        <w:rPr>
          <w:b w:val="0"/>
          <w:bCs w:val="0"/>
          <w:color w:val="231F20"/>
          <w:spacing w:val="0"/>
          <w:w w:val="100"/>
        </w:rPr>
        <w:t>Calling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function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in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an</w:t>
      </w:r>
      <w:r>
        <w:rPr>
          <w:b w:val="0"/>
          <w:bCs w:val="0"/>
          <w:color w:val="231F20"/>
          <w:spacing w:val="0"/>
          <w:w w:val="10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m-file.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pStyle w:val="BodyText"/>
        <w:spacing w:line="260" w:lineRule="exact"/>
        <w:ind w:left="3769" w:right="0"/>
        <w:jc w:val="left"/>
      </w:pPr>
      <w:r>
        <w:rPr/>
        <w:pict>
          <v:group style="position:absolute;margin-left:88.375pt;margin-top:7.610046pt;width:24.25pt;height:48.25pt;mso-position-horizontal-relative:page;mso-position-vertical-relative:paragraph;z-index:-1728" coordorigin="1768,152" coordsize="485,965">
            <v:group style="position:absolute;left:1892;top:515;width:238;height:239" coordorigin="1892,515" coordsize="238,239">
              <v:shape style="position:absolute;left:1892;top:515;width:238;height:239" coordorigin="1892,515" coordsize="238,239" path="m2130,635l2112,698,2064,742,2021,754,1996,752,1934,726,1897,675,1892,655,1893,628,1917,563,1964,524,2004,515,2028,517,2089,545,2124,598,2130,635xe" filled="f" stroked="t" strokeweight=".25pt" strokecolor="#231F20">
                <v:path arrowok="t"/>
              </v:shape>
            </v:group>
            <v:group style="position:absolute;left:1770;top:635;width:480;height:2" coordorigin="1770,635" coordsize="480,2">
              <v:shape style="position:absolute;left:1770;top:635;width:480;height:2" coordorigin="1770,635" coordsize="480,0" path="m1770,635l2250,635e" filled="f" stroked="t" strokeweight=".25pt" strokecolor="#231F20">
                <v:path arrowok="t"/>
              </v:shape>
            </v:group>
            <v:group style="position:absolute;left:2010;top:155;width:2;height:960" coordorigin="2010,155" coordsize="2,960">
              <v:shape style="position:absolute;left:2010;top:155;width:2;height:960" coordorigin="2010,155" coordsize="0,960" path="m2010,155l2010,1115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7.610046pt;width:24.25pt;height:48.25pt;mso-position-horizontal-relative:page;mso-position-vertical-relative:paragraph;z-index:-1727" coordorigin="13588,152" coordsize="485,965">
            <v:group style="position:absolute;left:13712;top:515;width:238;height:239" coordorigin="13712,515" coordsize="238,239">
              <v:shape style="position:absolute;left:13712;top:515;width:238;height:239" coordorigin="13712,515" coordsize="238,239" path="m13950,635l13932,698,13884,742,13841,754,13816,752,13754,726,13717,675,13712,655,13713,628,13737,563,13784,524,13824,515,13848,517,13909,545,13944,598,13950,635xe" filled="f" stroked="t" strokeweight=".25pt" strokecolor="#231F20">
                <v:path arrowok="t"/>
              </v:shape>
            </v:group>
            <v:group style="position:absolute;left:13590;top:635;width:480;height:2" coordorigin="13590,635" coordsize="480,2">
              <v:shape style="position:absolute;left:13590;top:635;width:480;height:2" coordorigin="13590,635" coordsize="480,0" path="m13590,635l14070,635e" filled="f" stroked="t" strokeweight=".25pt" strokecolor="#231F20">
                <v:path arrowok="t"/>
              </v:shape>
            </v:group>
            <v:group style="position:absolute;left:13830;top:155;width:2;height:960" coordorigin="13830,155" coordsize="2,960">
              <v:shape style="position:absolute;left:13830;top:155;width:2;height:960" coordorigin="13830,155" coordsize="0,960" path="m13830,155l13830,1115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Other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m-file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from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tabs>
          <w:tab w:pos="5974" w:val="left" w:leader="none"/>
          <w:tab w:pos="9322" w:val="left" w:leader="none"/>
        </w:tabs>
        <w:spacing w:line="260" w:lineRule="exact"/>
        <w:ind w:left="3769" w:right="0"/>
        <w:jc w:val="left"/>
      </w:pPr>
      <w:r>
        <w:rPr>
          <w:b w:val="0"/>
          <w:bCs w:val="0"/>
          <w:color w:val="231F20"/>
        </w:rPr>
      </w:r>
      <w:r>
        <w:rPr>
          <w:b w:val="0"/>
          <w:bCs w:val="0"/>
          <w:color w:val="231F20"/>
          <w:u w:val="single" w:color="221E1F"/>
        </w:rPr>
        <w:t> </w:t>
      </w:r>
      <w:r>
        <w:rPr>
          <w:b w:val="0"/>
          <w:bCs w:val="0"/>
          <w:color w:val="231F20"/>
          <w:u w:val="single" w:color="221E1F"/>
        </w:rPr>
        <w:tab/>
      </w:r>
      <w:r>
        <w:rPr>
          <w:b w:val="0"/>
          <w:bCs w:val="0"/>
          <w:color w:val="231F20"/>
          <w:u w:val="none"/>
        </w:rPr>
      </w:r>
      <w:r>
        <w:rPr>
          <w:b w:val="0"/>
          <w:bCs w:val="0"/>
          <w:color w:val="231F20"/>
          <w:u w:val="none"/>
        </w:rPr>
        <w:t> </w:t>
      </w:r>
      <w:r>
        <w:rPr>
          <w:b w:val="0"/>
          <w:bCs w:val="0"/>
          <w:color w:val="231F20"/>
          <w:spacing w:val="0"/>
          <w:w w:val="100"/>
          <w:u w:val="none"/>
        </w:rPr>
        <w:t>or</w:t>
      </w:r>
      <w:r>
        <w:rPr>
          <w:b w:val="0"/>
          <w:bCs w:val="0"/>
          <w:color w:val="231F20"/>
          <w:spacing w:val="0"/>
          <w:w w:val="100"/>
          <w:u w:val="single" w:color="221E1F"/>
        </w:rPr>
      </w:r>
      <w:r>
        <w:rPr>
          <w:b w:val="0"/>
          <w:bCs w:val="0"/>
          <w:color w:val="231F20"/>
          <w:spacing w:val="0"/>
          <w:w w:val="100"/>
          <w:u w:val="single" w:color="221E1F"/>
        </w:rPr>
        <w:tab/>
      </w:r>
      <w:r>
        <w:rPr>
          <w:b w:val="0"/>
          <w:bCs w:val="0"/>
          <w:color w:val="231F20"/>
          <w:spacing w:val="0"/>
          <w:w w:val="100"/>
          <w:u w:val="none"/>
        </w:rPr>
      </w:r>
      <w:r>
        <w:rPr>
          <w:b w:val="0"/>
          <w:bCs w:val="0"/>
          <w:color w:val="231F20"/>
          <w:spacing w:val="0"/>
          <w:w w:val="100"/>
          <w:u w:val="none"/>
        </w:rPr>
        <w:t>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140" w:lineRule="exact" w:before="10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after="0" w:line="140" w:lineRule="exact"/>
        <w:rPr>
          <w:sz w:val="14"/>
          <w:szCs w:val="14"/>
        </w:rPr>
        <w:sectPr>
          <w:headerReference w:type="default" r:id="rId30"/>
          <w:pgSz w:w="15840" w:h="24480"/>
          <w:pgMar w:header="4828" w:footer="5472" w:top="5660" w:bottom="5660" w:left="1660" w:right="1660"/>
        </w:sectPr>
      </w:pPr>
    </w:p>
    <w:p>
      <w:pPr>
        <w:spacing w:line="190" w:lineRule="exact" w:before="6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ind w:left="0" w:right="0" w:firstLine="0"/>
        <w:jc w:val="right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Hint: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spacing w:before="61"/>
        <w:ind w:left="698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spacing w:val="0"/>
          <w:w w:val="100"/>
        </w:rPr>
        <w:br w:type="column"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4"/>
          <w:szCs w:val="24"/>
        </w:rPr>
        <w:t>Programming</w:t>
      </w:r>
      <w:r>
        <w:rPr>
          <w:rFonts w:ascii="Times New Roman" w:hAnsi="Times New Roman" w:cs="Times New Roman" w:eastAsia="Times New Roman"/>
          <w:b/>
          <w:bCs/>
          <w:color w:val="231F20"/>
          <w:spacing w:val="-23"/>
          <w:w w:val="100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0"/>
          <w:sz w:val="24"/>
          <w:szCs w:val="24"/>
        </w:rPr>
        <w:t>Projects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4"/>
          <w:szCs w:val="24"/>
        </w:rPr>
      </w:r>
    </w:p>
    <w:p>
      <w:pPr>
        <w:spacing w:line="120" w:lineRule="exact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4"/>
        </w:numPr>
        <w:tabs>
          <w:tab w:pos="1298" w:val="left" w:leader="none"/>
        </w:tabs>
        <w:spacing w:line="260" w:lineRule="exact"/>
        <w:ind w:left="1298" w:right="2438" w:hanging="402"/>
        <w:jc w:val="left"/>
      </w:pPr>
      <w:r>
        <w:rPr/>
        <w:pict>
          <v:group style="position:absolute;margin-left:217.498993pt;margin-top:-20.057981pt;width:372.25pt;height:17.604pt;mso-position-horizontal-relative:page;mso-position-vertical-relative:paragraph;z-index:-1730" coordorigin="4350,-401" coordsize="7445,352">
            <v:shape style="position:absolute;left:4350;top:-401;width:422;height:351" type="#_x0000_t75">
              <v:imagedata r:id="rId31" o:title=""/>
            </v:shape>
            <v:group style="position:absolute;left:4770;top:-54;width:7020;height:2" coordorigin="4770,-54" coordsize="7020,2">
              <v:shape style="position:absolute;left:4770;top:-54;width:7020;height:2" coordorigin="4770,-54" coordsize="7020,0" path="m4770,-54l11790,-54e" filled="f" stroked="t" strokeweight=".5pt" strokecolor="#939598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-4"/>
          <w:w w:val="100"/>
        </w:rPr>
        <w:t>Writ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functio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calle</w:t>
      </w:r>
      <w:r>
        <w:rPr>
          <w:b w:val="0"/>
          <w:bCs w:val="0"/>
          <w:color w:val="231F20"/>
          <w:spacing w:val="0"/>
          <w:w w:val="100"/>
        </w:rPr>
        <w:t>d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"/>
          <w:w w:val="100"/>
          <w:sz w:val="17"/>
          <w:szCs w:val="17"/>
        </w:rPr>
        <w:t>checkFacto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6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-4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take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n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tw</w:t>
      </w:r>
      <w:r>
        <w:rPr>
          <w:b w:val="0"/>
          <w:bCs w:val="0"/>
          <w:color w:val="231F20"/>
          <w:spacing w:val="0"/>
          <w:w w:val="100"/>
        </w:rPr>
        <w:t>o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and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check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divisible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f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firs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i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divisibl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b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second.</w:t>
      </w:r>
      <w:r>
        <w:rPr>
          <w:b w:val="0"/>
          <w:bCs w:val="0"/>
          <w:color w:val="231F20"/>
          <w:spacing w:val="-4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Yo</w:t>
      </w:r>
      <w:r>
        <w:rPr>
          <w:b w:val="0"/>
          <w:bCs w:val="0"/>
          <w:color w:val="231F20"/>
          <w:spacing w:val="0"/>
          <w:w w:val="100"/>
        </w:rPr>
        <w:t>u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ma</w:t>
      </w:r>
      <w:r>
        <w:rPr>
          <w:b w:val="0"/>
          <w:bCs w:val="0"/>
          <w:color w:val="231F20"/>
          <w:spacing w:val="0"/>
          <w:w w:val="100"/>
        </w:rPr>
        <w:t>y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assum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tha</w:t>
      </w:r>
      <w:r>
        <w:rPr>
          <w:b w:val="0"/>
          <w:bCs w:val="0"/>
          <w:color w:val="231F20"/>
          <w:spacing w:val="0"/>
          <w:w w:val="100"/>
        </w:rPr>
        <w:t>t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bot</w:t>
      </w:r>
      <w:r>
        <w:rPr>
          <w:b w:val="0"/>
          <w:bCs w:val="0"/>
          <w:color w:val="231F20"/>
          <w:spacing w:val="0"/>
          <w:w w:val="100"/>
        </w:rPr>
        <w:t>h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s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ar</w:t>
      </w:r>
      <w:r>
        <w:rPr>
          <w:b w:val="0"/>
          <w:bCs w:val="0"/>
          <w:color w:val="231F20"/>
          <w:spacing w:val="0"/>
          <w:w w:val="100"/>
        </w:rPr>
        <w:t>e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positive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r</w:t>
      </w:r>
      <w:r>
        <w:rPr>
          <w:b w:val="0"/>
          <w:bCs w:val="0"/>
          <w:color w:val="231F20"/>
          <w:spacing w:val="-7"/>
          <w:w w:val="100"/>
        </w:rPr>
        <w:t> </w:t>
      </w:r>
      <w:r>
        <w:rPr>
          <w:b w:val="0"/>
          <w:bCs w:val="0"/>
          <w:color w:val="231F20"/>
          <w:spacing w:val="-4"/>
          <w:w w:val="100"/>
        </w:rPr>
        <w:t>function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71" w:lineRule="exact"/>
        <w:ind w:left="3618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166.25pt;margin-top:3.101896pt;width:213.5pt;height:55.833pt;mso-position-horizontal-relative:page;mso-position-vertical-relative:paragraph;z-index:-1729" coordorigin="3325,62" coordsize="4270,1117">
            <v:group style="position:absolute;left:3330;top:67;width:4260;height:1107" coordorigin="3330,67" coordsize="4260,1107">
              <v:shape style="position:absolute;left:3330;top:67;width:4260;height:1107" coordorigin="3330,67" coordsize="4260,1107" path="m3330,1174l7590,1174,7590,67,3330,67,3330,1174xe" filled="t" fillcolor="#EDEDEE" stroked="f">
                <v:path arrowok="t"/>
                <v:fill type="solid"/>
              </v:shape>
            </v:group>
            <v:group style="position:absolute;left:3487;top:191;width:689;height:232" coordorigin="3487,191" coordsize="689,232">
              <v:shape style="position:absolute;left:3487;top:191;width:689;height:232" coordorigin="3487,191" coordsize="689,232" path="m3487,423l4176,423,4176,191,3487,191,3487,423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shoul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retur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logica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value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"/>
          <w:w w:val="100"/>
          <w:sz w:val="17"/>
          <w:szCs w:val="17"/>
        </w:rPr>
        <w:t>tru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6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4"/>
          <w:w w:val="100"/>
          <w:sz w:val="21"/>
          <w:szCs w:val="21"/>
        </w:rPr>
        <w:t>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7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-3"/>
          <w:w w:val="100"/>
          <w:sz w:val="17"/>
          <w:szCs w:val="17"/>
        </w:rPr>
        <w:t>false.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Heading5"/>
        <w:spacing w:before="84"/>
        <w:ind w:right="1621"/>
        <w:jc w:val="center"/>
        <w:rPr>
          <w:b w:val="0"/>
          <w:bCs w:val="0"/>
          <w:i w:val="0"/>
        </w:rPr>
      </w:pPr>
      <w:r>
        <w:rPr>
          <w:color w:val="231F20"/>
          <w:spacing w:val="0"/>
          <w:w w:val="100"/>
        </w:rPr>
        <w:t>For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example: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after="0"/>
        <w:jc w:val="center"/>
        <w:sectPr>
          <w:type w:val="continuous"/>
          <w:pgSz w:w="15840" w:h="24480"/>
          <w:pgMar w:top="5660" w:bottom="5660" w:left="1660" w:right="1660"/>
          <w:cols w:num="2" w:equalWidth="0">
            <w:col w:w="2432" w:space="40"/>
            <w:col w:w="10048"/>
          </w:cols>
        </w:sectPr>
      </w:pPr>
    </w:p>
    <w:p>
      <w:pPr>
        <w:spacing w:line="210" w:lineRule="exact"/>
        <w:ind w:left="1831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mod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(x,</w:t>
      </w:r>
      <w:r>
        <w:rPr>
          <w:rFonts w:ascii="Courier New" w:hAnsi="Courier New" w:cs="Courier New" w:eastAsia="Courier New"/>
          <w:b w:val="0"/>
          <w:bCs w:val="0"/>
          <w:color w:val="231F20"/>
          <w:spacing w:val="12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y)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give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7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remainde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whe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x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5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8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divided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20" w:lineRule="exact"/>
        <w:ind w:left="1831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95"/>
          <w:sz w:val="19"/>
          <w:szCs w:val="19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"/>
          <w:w w:val="95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95"/>
          <w:sz w:val="17"/>
          <w:szCs w:val="17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95"/>
          <w:sz w:val="19"/>
          <w:szCs w:val="19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spacing w:line="274" w:lineRule="auto" w:before="20"/>
        <w:ind w:left="305" w:right="2541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spacing w:val="0"/>
          <w:w w:val="100"/>
        </w:rPr>
        <w:br w:type="column"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checkFactor(25,6)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should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return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false.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checkFactor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(9,3)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should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return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true.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checkFactor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(3,9)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should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return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false.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after="0" w:line="274" w:lineRule="auto"/>
        <w:jc w:val="left"/>
        <w:rPr>
          <w:rFonts w:ascii="Courier New" w:hAnsi="Courier New" w:cs="Courier New" w:eastAsia="Courier New"/>
          <w:sz w:val="17"/>
          <w:szCs w:val="17"/>
        </w:rPr>
        <w:sectPr>
          <w:type w:val="continuous"/>
          <w:pgSz w:w="15840" w:h="24480"/>
          <w:pgMar w:top="5660" w:bottom="5660" w:left="1660" w:right="1660"/>
          <w:cols w:num="2" w:equalWidth="0">
            <w:col w:w="5745" w:space="40"/>
            <w:col w:w="6735"/>
          </w:cols>
        </w:sectPr>
      </w:pPr>
    </w:p>
    <w:p>
      <w:pPr>
        <w:pStyle w:val="BodyText"/>
        <w:numPr>
          <w:ilvl w:val="0"/>
          <w:numId w:val="14"/>
        </w:numPr>
        <w:tabs>
          <w:tab w:pos="3769" w:val="left" w:leader="none"/>
        </w:tabs>
        <w:spacing w:line="260" w:lineRule="exact" w:before="93"/>
        <w:ind w:left="3770" w:right="2594" w:hanging="405"/>
        <w:jc w:val="left"/>
      </w:pP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mysteryFunction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consumes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produces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vector,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length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each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corresponding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previous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Consider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previous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element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</w:t>
      </w:r>
      <w:r>
        <w:rPr>
          <w:b w:val="0"/>
          <w:bCs w:val="0"/>
          <w:color w:val="231F20"/>
          <w:spacing w:val="0"/>
          <w:w w:val="100"/>
        </w:rPr>
        <w:t>(1)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0.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Heading5"/>
        <w:spacing w:before="95"/>
        <w:ind w:left="3770" w:right="0"/>
        <w:jc w:val="left"/>
        <w:rPr>
          <w:b w:val="0"/>
          <w:bCs w:val="0"/>
          <w:i w:val="0"/>
        </w:rPr>
      </w:pPr>
      <w:r>
        <w:rPr>
          <w:color w:val="231F20"/>
          <w:spacing w:val="0"/>
          <w:w w:val="100"/>
        </w:rPr>
        <w:t>For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example: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74" w:lineRule="auto"/>
        <w:ind w:left="4691" w:right="4587" w:hanging="615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mysteryFunction(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1:8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should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return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[1</w:t>
      </w:r>
      <w:r>
        <w:rPr>
          <w:rFonts w:ascii="Courier New" w:hAnsi="Courier New" w:cs="Courier New" w:eastAsia="Courier New"/>
          <w:b w:val="0"/>
          <w:bCs w:val="0"/>
          <w:color w:val="231F20"/>
          <w:spacing w:val="68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68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68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68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15]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74" w:lineRule="auto"/>
        <w:ind w:left="4691" w:right="4451" w:hanging="615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mysteryFunction([1:6].^2)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should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return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[1</w:t>
      </w:r>
      <w:r>
        <w:rPr>
          <w:rFonts w:ascii="Courier New" w:hAnsi="Courier New" w:cs="Courier New" w:eastAsia="Courier New"/>
          <w:b w:val="0"/>
          <w:bCs w:val="0"/>
          <w:color w:val="231F20"/>
          <w:spacing w:val="68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61]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numPr>
          <w:ilvl w:val="0"/>
          <w:numId w:val="14"/>
        </w:numPr>
        <w:tabs>
          <w:tab w:pos="3769" w:val="left" w:leader="none"/>
        </w:tabs>
        <w:spacing w:line="260" w:lineRule="exact" w:before="93"/>
        <w:ind w:left="3770" w:right="2559" w:hanging="405"/>
        <w:jc w:val="left"/>
      </w:pPr>
      <w:r>
        <w:rPr>
          <w:b w:val="0"/>
          <w:bCs w:val="0"/>
          <w:color w:val="231F20"/>
          <w:spacing w:val="0"/>
          <w:w w:val="100"/>
        </w:rPr>
        <w:t>Coming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respectable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7–6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record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year,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football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team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looking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improve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season.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have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contacted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asked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help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projecting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scenarios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their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7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Programming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Projects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117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after="0"/>
        <w:jc w:val="left"/>
        <w:rPr>
          <w:rFonts w:ascii="Palatino" w:hAnsi="Palatino" w:cs="Palatino" w:eastAsia="Palatino"/>
          <w:sz w:val="18"/>
          <w:szCs w:val="18"/>
        </w:rPr>
        <w:sectPr>
          <w:headerReference w:type="default" r:id="rId32"/>
          <w:pgSz w:w="15840" w:h="24480"/>
          <w:pgMar w:header="4828" w:footer="5472" w:top="5660" w:bottom="5660" w:left="1660" w:right="1660"/>
        </w:sectPr>
      </w:pPr>
    </w:p>
    <w:p>
      <w:pPr>
        <w:spacing w:line="190" w:lineRule="exact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ind w:left="0" w:right="0" w:firstLine="0"/>
        <w:jc w:val="right"/>
        <w:rPr>
          <w:rFonts w:ascii="GillSans-UltraBold" w:hAnsi="GillSans-UltraBold" w:cs="GillSans-UltraBold" w:eastAsia="GillSans-UltraBold"/>
          <w:b w:val="0"/>
          <w:bCs w:val="0"/>
        </w:rPr>
      </w:pPr>
      <w:r>
        <w:rPr>
          <w:rFonts w:ascii="GillSans-UltraBold" w:hAnsi="GillSans-UltraBold" w:cs="GillSans-UltraBold" w:eastAsia="GillSans-UltraBold"/>
          <w:color w:val="FFFFFF"/>
          <w:spacing w:val="0"/>
          <w:w w:val="70"/>
        </w:rPr>
        <w:t>Hint:</w:t>
      </w:r>
      <w:r>
        <w:rPr>
          <w:rFonts w:ascii="GillSans-UltraBold" w:hAnsi="GillSans-UltraBold" w:cs="GillSans-UltraBold" w:eastAsia="GillSans-UltraBold"/>
          <w:b w:val="0"/>
          <w:bCs w:val="0"/>
          <w:color w:val="000000"/>
          <w:spacing w:val="0"/>
          <w:w w:val="100"/>
        </w:rPr>
      </w:r>
    </w:p>
    <w:p>
      <w:pPr>
        <w:spacing w:line="170" w:lineRule="exact" w:before="4"/>
        <w:rPr>
          <w:sz w:val="17"/>
          <w:szCs w:val="17"/>
        </w:rPr>
      </w:pPr>
      <w:r>
        <w:rPr/>
        <w:br w:type="column"/>
      </w: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/>
        <w:ind w:left="1298" w:right="1993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win–loss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record.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want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write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called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teamRecord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takes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two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parameters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—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wins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losses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returns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two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values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—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season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and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wPercentag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Season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should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be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logical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result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that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a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winning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season.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wPercentage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percentage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games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won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(ranging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from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0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to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100).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Heading5"/>
        <w:ind w:left="1298" w:right="0"/>
        <w:jc w:val="left"/>
        <w:rPr>
          <w:b w:val="0"/>
          <w:bCs w:val="0"/>
          <w:i w:val="0"/>
        </w:rPr>
      </w:pPr>
      <w:r>
        <w:rPr>
          <w:color w:val="231F20"/>
          <w:spacing w:val="0"/>
          <w:w w:val="100"/>
        </w:rPr>
        <w:t>For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example: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74" w:lineRule="auto"/>
        <w:ind w:left="1824" w:right="2796" w:firstLine="358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[season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wPercentage]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teamRecord(3,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should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return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season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false,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wPercentage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25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74" w:lineRule="auto"/>
        <w:ind w:left="1773" w:right="2744" w:firstLine="358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[season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wPercentage]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teamRecord(10,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should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return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season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wPercentage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83.3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BodyText"/>
        <w:numPr>
          <w:ilvl w:val="0"/>
          <w:numId w:val="14"/>
        </w:numPr>
        <w:tabs>
          <w:tab w:pos="1298" w:val="left" w:leader="none"/>
        </w:tabs>
        <w:spacing w:line="260" w:lineRule="exact" w:before="93"/>
        <w:ind w:left="1298" w:right="1931" w:hanging="405"/>
        <w:jc w:val="left"/>
      </w:pP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classAverage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after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normalizing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grades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highest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corresponds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(see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Chapter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3,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Problem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5),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letter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class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average.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grade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ranges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follows: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tabs>
          <w:tab w:pos="3242" w:val="left" w:leader="none"/>
        </w:tabs>
        <w:spacing w:line="274" w:lineRule="auto"/>
        <w:ind w:left="1707" w:right="5676" w:hanging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/>
        <w:pict>
          <v:group style="position:absolute;margin-left:679.375pt;margin-top:55.82843pt;width:24.25pt;height:48.25pt;mso-position-horizontal-relative:page;mso-position-vertical-relative:paragraph;z-index:-1724" coordorigin="13588,1117" coordsize="485,965">
            <v:group style="position:absolute;left:13712;top:1479;width:238;height:239" coordorigin="13712,1479" coordsize="238,239">
              <v:shape style="position:absolute;left:13712;top:1479;width:238;height:239" coordorigin="13712,1479" coordsize="238,239" path="m13950,1599l13932,1663,13884,1706,13841,1719,13816,1717,13754,1690,13717,1640,13712,1619,13713,1592,13737,1527,13784,1488,13824,1479,13848,1481,13909,1509,13944,1562,13950,1599xe" filled="f" stroked="t" strokeweight=".25pt" strokecolor="#231F20">
                <v:path arrowok="t"/>
              </v:shape>
            </v:group>
            <v:group style="position:absolute;left:13590;top:1599;width:480;height:2" coordorigin="13590,1599" coordsize="480,2">
              <v:shape style="position:absolute;left:13590;top:1599;width:480;height:2" coordorigin="13590,1599" coordsize="480,0" path="m13590,1599l14070,1599e" filled="f" stroked="t" strokeweight=".25pt" strokecolor="#231F20">
                <v:path arrowok="t"/>
              </v:shape>
            </v:group>
            <v:group style="position:absolute;left:13830;top:1119;width:2;height:960" coordorigin="13830,1119" coordsize="2,960">
              <v:shape style="position:absolute;left:13830;top:1119;width:2;height:960" coordorigin="13830,1119" coordsize="0,960" path="m13830,1119l13830,2079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average&gt;90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1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80&lt;=average&lt;90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70&lt;=average&lt;80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60&lt;=average&lt;70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average&lt;60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ab/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=&gt;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pStyle w:val="Heading5"/>
        <w:spacing w:before="89"/>
        <w:ind w:left="1298" w:right="0"/>
        <w:jc w:val="left"/>
        <w:rPr>
          <w:b w:val="0"/>
          <w:bCs w:val="0"/>
          <w:i w:val="0"/>
        </w:rPr>
      </w:pPr>
      <w:r>
        <w:rPr>
          <w:color w:val="231F20"/>
          <w:spacing w:val="0"/>
          <w:w w:val="100"/>
        </w:rPr>
        <w:t>For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example: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1707" w:right="3424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classAverage(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66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27"/>
        <w:ind w:left="227" w:right="0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89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100]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should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return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B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27"/>
        <w:ind w:left="1707" w:right="3117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classAverage(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[50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61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27"/>
        <w:ind w:left="3431" w:right="3409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98]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should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return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27"/>
        <w:ind w:left="1707" w:right="3117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classAverage(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[10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27"/>
        <w:ind w:left="3431" w:right="3409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22]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should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return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4"/>
        </w:numPr>
        <w:tabs>
          <w:tab w:pos="1298" w:val="left" w:leader="none"/>
        </w:tabs>
        <w:spacing w:line="260" w:lineRule="exact"/>
        <w:ind w:left="1298" w:right="1718" w:hanging="405"/>
        <w:jc w:val="left"/>
      </w:pP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myMin4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minimum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index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which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parameter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was.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built-in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min()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function.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Heading5"/>
        <w:ind w:left="1298" w:right="0"/>
        <w:jc w:val="left"/>
        <w:rPr>
          <w:b w:val="0"/>
          <w:bCs w:val="0"/>
          <w:i w:val="0"/>
        </w:rPr>
      </w:pPr>
      <w:r>
        <w:rPr>
          <w:color w:val="231F20"/>
          <w:spacing w:val="0"/>
          <w:w w:val="100"/>
        </w:rPr>
        <w:t>For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example: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1707" w:right="3834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myMin4(1,3,5,7)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should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return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27"/>
        <w:ind w:left="1707" w:right="3834" w:firstLine="0"/>
        <w:jc w:val="both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myMin4(8,9,2,4)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should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return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4"/>
        </w:numPr>
        <w:tabs>
          <w:tab w:pos="1298" w:val="left" w:leader="none"/>
        </w:tabs>
        <w:spacing w:line="260" w:lineRule="exact"/>
        <w:ind w:left="1298" w:right="1761" w:hanging="405"/>
        <w:jc w:val="left"/>
      </w:pP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meansAndMedian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arithmetic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geometric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means,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/>
        <w:ind w:left="3618" w:right="1824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/>
        <w:pict>
          <v:group style="position:absolute;margin-left:202pt;margin-top:3.748014pt;width:214pt;height:56.75pt;mso-position-horizontal-relative:page;mso-position-vertical-relative:paragraph;z-index:-1726" coordorigin="4040,75" coordsize="4280,1135">
            <v:group style="position:absolute;left:4050;top:85;width:4260;height:1115" coordorigin="4050,85" coordsize="4260,1115">
              <v:shape style="position:absolute;left:4050;top:85;width:4260;height:1115" coordorigin="4050,85" coordsize="4260,1115" path="m4050,1200l8310,1200,8310,85,4050,85,4050,1200xe" filled="t" fillcolor="#EDEDEE" stroked="f">
                <v:path arrowok="t"/>
                <v:fill type="solid"/>
              </v:shape>
            </v:group>
            <v:group style="position:absolute;left:4207;top:209;width:689;height:232" coordorigin="4207,209" coordsize="689,232">
              <v:shape style="position:absolute;left:4207;top:209;width:689;height:232" coordorigin="4207,209" coordsize="689,232" path="m4207,441l4896,441,4896,209,4207,209,4207,441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median.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may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not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use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built-in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functions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mean(),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median(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geomean(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after="0" w:line="260" w:lineRule="exact"/>
        <w:jc w:val="left"/>
        <w:rPr>
          <w:rFonts w:ascii="Palatino Linotype" w:hAnsi="Palatino Linotype" w:cs="Palatino Linotype" w:eastAsia="Palatino Linotype"/>
          <w:sz w:val="21"/>
          <w:szCs w:val="21"/>
        </w:rPr>
        <w:sectPr>
          <w:type w:val="continuous"/>
          <w:pgSz w:w="15840" w:h="24480"/>
          <w:pgMar w:top="5660" w:bottom="5660" w:left="1660" w:right="1660"/>
          <w:cols w:num="2" w:equalWidth="0">
            <w:col w:w="3152" w:space="40"/>
            <w:col w:w="9328"/>
          </w:cols>
        </w:sectPr>
      </w:pPr>
    </w:p>
    <w:p>
      <w:pPr>
        <w:spacing w:line="220" w:lineRule="exact" w:before="67"/>
        <w:ind w:left="2551" w:right="0" w:hanging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built-i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functio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sort()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9"/>
          <w:w w:val="100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migh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hel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p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5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6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compute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3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media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3"/>
          <w:w w:val="100"/>
          <w:sz w:val="19"/>
          <w:szCs w:val="19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th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0"/>
          <w:sz w:val="19"/>
          <w:szCs w:val="1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10"/>
          <w:w w:val="100"/>
          <w:sz w:val="19"/>
          <w:szCs w:val="19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2"/>
          <w:w w:val="100"/>
          <w:sz w:val="19"/>
          <w:szCs w:val="19"/>
        </w:rPr>
        <w:t>vector.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9"/>
          <w:szCs w:val="19"/>
        </w:rPr>
      </w:r>
    </w:p>
    <w:p>
      <w:pPr>
        <w:pStyle w:val="BodyText"/>
        <w:spacing w:line="260" w:lineRule="exact"/>
        <w:ind w:left="305" w:right="1771"/>
        <w:jc w:val="left"/>
      </w:pPr>
      <w:r>
        <w:rPr>
          <w:spacing w:val="0"/>
          <w:w w:val="100"/>
        </w:rPr>
        <w:br w:type="column"/>
      </w:r>
      <w:r>
        <w:rPr>
          <w:b w:val="0"/>
          <w:bCs w:val="0"/>
          <w:color w:val="231F20"/>
          <w:spacing w:val="0"/>
          <w:w w:val="100"/>
        </w:rPr>
        <w:t>However,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“help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geomean”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familiarize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yourself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computing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geometric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mean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group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type w:val="continuous"/>
          <w:pgSz w:w="15840" w:h="24480"/>
          <w:pgMar w:top="5660" w:bottom="5660" w:left="1660" w:right="1660"/>
          <w:cols w:num="2" w:equalWidth="0">
            <w:col w:w="6465" w:space="40"/>
            <w:col w:w="6015"/>
          </w:cols>
        </w:sectPr>
      </w:pPr>
    </w:p>
    <w:p>
      <w:pPr>
        <w:spacing w:line="110" w:lineRule="exact" w:before="10"/>
        <w:rPr>
          <w:sz w:val="11"/>
          <w:szCs w:val="11"/>
        </w:rPr>
      </w:pPr>
      <w:r>
        <w:rPr/>
        <w:pict>
          <v:group style="position:absolute;margin-left:88.375pt;margin-top:587.875pt;width:24.25pt;height:48.25pt;mso-position-horizontal-relative:page;mso-position-vertical-relative:page;z-index:-1725" coordorigin="1768,11758" coordsize="485,965">
            <v:group style="position:absolute;left:1892;top:12120;width:238;height:239" coordorigin="1892,12120" coordsize="238,239">
              <v:shape style="position:absolute;left:1892;top:12120;width:238;height:239" coordorigin="1892,12120" coordsize="238,239" path="m2130,12240l2112,12304,2064,12347,2021,12359,1996,12358,1934,12331,1897,12280,1892,12260,1893,12233,1917,12168,1964,12129,2004,12120,2028,12122,2089,12150,2124,12203,2130,12240xe" filled="f" stroked="t" strokeweight=".25pt" strokecolor="#231F20">
                <v:path arrowok="t"/>
              </v:shape>
            </v:group>
            <v:group style="position:absolute;left:1770;top:12240;width:480;height:2" coordorigin="1770,12240" coordsize="480,2">
              <v:shape style="position:absolute;left:1770;top:12240;width:480;height:2" coordorigin="1770,12240" coordsize="480,0" path="m1770,12240l2250,12240e" filled="f" stroked="t" strokeweight=".25pt" strokecolor="#231F20">
                <v:path arrowok="t"/>
              </v:shape>
            </v:group>
            <v:group style="position:absolute;left:2010;top:11760;width:2;height:960" coordorigin="2010,11760" coordsize="2,960">
              <v:shape style="position:absolute;left:2010;top:11760;width:2;height:960" coordorigin="2010,11760" coordsize="0,960" path="m2010,11760l2010,12720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sz w:val="11"/>
          <w:szCs w:val="11"/>
        </w:rPr>
      </w:r>
    </w:p>
    <w:p>
      <w:pPr>
        <w:pStyle w:val="BodyText"/>
        <w:numPr>
          <w:ilvl w:val="0"/>
          <w:numId w:val="14"/>
        </w:numPr>
        <w:tabs>
          <w:tab w:pos="4489" w:val="left" w:leader="none"/>
        </w:tabs>
        <w:spacing w:line="260" w:lineRule="exact"/>
        <w:ind w:left="4490" w:right="1780" w:hanging="405"/>
        <w:jc w:val="left"/>
      </w:pPr>
      <w:r>
        <w:rPr>
          <w:b w:val="0"/>
          <w:bCs w:val="0"/>
          <w:color w:val="231F20"/>
          <w:spacing w:val="0"/>
          <w:w w:val="100"/>
        </w:rPr>
        <w:t>Given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negative,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posavg(a)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calculate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average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-1"/>
          <w:w w:val="100"/>
        </w:rPr>
        <w:t>(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mea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n</w:t>
      </w:r>
      <w:r>
        <w:rPr>
          <w:b w:val="0"/>
          <w:bCs w:val="0"/>
          <w:color w:val="231F20"/>
          <w:spacing w:val="0"/>
          <w:w w:val="100"/>
        </w:rPr>
        <w:t>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non-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negative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single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dimensional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solution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mean(a(find(a&gt;0))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test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understanding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60" w:lineRule="exact"/>
        <w:jc w:val="left"/>
        <w:sectPr>
          <w:type w:val="continuous"/>
          <w:pgSz w:w="15840" w:h="24480"/>
          <w:pgMar w:top="5660" w:bottom="5660" w:left="1660" w:right="1660"/>
        </w:sectPr>
      </w:pP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3169" w:val="left" w:leader="none"/>
        </w:tabs>
        <w:spacing w:before="68"/>
        <w:ind w:left="167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118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Chapter</w:t>
      </w:r>
      <w:r>
        <w:rPr>
          <w:rFonts w:ascii="Times New Roman" w:hAnsi="Times New Roman" w:cs="Times New Roman" w:eastAsia="Times New Roman"/>
          <w:b/>
          <w:bCs/>
          <w:color w:val="231F20"/>
          <w:spacing w:val="-1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0"/>
          <w:w w:val="105"/>
          <w:sz w:val="20"/>
          <w:szCs w:val="20"/>
        </w:rPr>
        <w:t>5</w:t>
      </w:r>
      <w:r>
        <w:rPr>
          <w:rFonts w:ascii="Times New Roman" w:hAnsi="Times New Roman" w:cs="Times New Roman" w:eastAsia="Times New Roman"/>
          <w:b/>
          <w:bCs/>
          <w:color w:val="231F20"/>
          <w:spacing w:val="29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Functions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20" w:lineRule="exact" w:before="4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3"/>
        <w:ind w:left="3770" w:right="2522" w:firstLine="0"/>
        <w:jc w:val="left"/>
        <w:rPr>
          <w:rFonts w:ascii="Palatino Linotype" w:hAnsi="Palatino Linotype" w:cs="Palatino Linotype" w:eastAsia="Palatino Linotype"/>
          <w:sz w:val="21"/>
          <w:szCs w:val="21"/>
        </w:rPr>
      </w:pP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of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class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concepts,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re-implement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posavg(a)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function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using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iteration.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You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may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not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use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the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built-in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functions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-1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sum(...),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find(...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,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or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mean(...)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in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your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 </w:t>
      </w:r>
      <w:r>
        <w:rPr>
          <w:rFonts w:ascii="Palatino Linotype" w:hAnsi="Palatino Linotype" w:cs="Palatino Linotype" w:eastAsia="Palatino Linotype"/>
          <w:b w:val="0"/>
          <w:bCs w:val="0"/>
          <w:color w:val="231F20"/>
          <w:spacing w:val="0"/>
          <w:w w:val="100"/>
          <w:sz w:val="21"/>
          <w:szCs w:val="21"/>
        </w:rPr>
        <w:t>solution.</w:t>
      </w:r>
      <w:r>
        <w:rPr>
          <w:rFonts w:ascii="Palatino Linotype" w:hAnsi="Palatino Linotype" w:cs="Palatino Linotype" w:eastAsia="Palatino Linotype"/>
          <w:b w:val="0"/>
          <w:bCs w:val="0"/>
          <w:color w:val="000000"/>
          <w:spacing w:val="0"/>
          <w:w w:val="100"/>
          <w:sz w:val="21"/>
          <w:szCs w:val="21"/>
        </w:rPr>
      </w:r>
    </w:p>
    <w:p>
      <w:pPr>
        <w:spacing w:line="110" w:lineRule="exact" w:before="1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numPr>
          <w:ilvl w:val="0"/>
          <w:numId w:val="14"/>
        </w:numPr>
        <w:tabs>
          <w:tab w:pos="3769" w:val="left" w:leader="none"/>
        </w:tabs>
        <w:spacing w:line="260" w:lineRule="exact"/>
        <w:ind w:left="3770" w:right="2502" w:hanging="405"/>
        <w:jc w:val="left"/>
      </w:pP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sumAndAverag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e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average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array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order.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Heading5"/>
        <w:spacing w:before="95"/>
        <w:ind w:left="3770" w:right="0"/>
        <w:jc w:val="left"/>
        <w:rPr>
          <w:b w:val="0"/>
          <w:bCs w:val="0"/>
          <w:i w:val="0"/>
        </w:rPr>
      </w:pPr>
      <w:r>
        <w:rPr>
          <w:color w:val="231F20"/>
          <w:spacing w:val="0"/>
          <w:w w:val="100"/>
        </w:rPr>
        <w:t>For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example: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417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sumAndAverage([3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2])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should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return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2.5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27"/>
        <w:ind w:left="4179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sumAndAverage([5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-5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0])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should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return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27"/>
        <w:ind w:left="0" w:right="170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sumAndAverage([])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should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return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BodyText"/>
        <w:numPr>
          <w:ilvl w:val="0"/>
          <w:numId w:val="14"/>
        </w:numPr>
        <w:tabs>
          <w:tab w:pos="3769" w:val="left" w:leader="none"/>
        </w:tabs>
        <w:spacing w:line="260" w:lineRule="exact"/>
        <w:ind w:left="3770" w:right="3009" w:hanging="405"/>
        <w:jc w:val="left"/>
      </w:pP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already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familiar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logical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operators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&amp;&amp;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(and)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||</w:t>
      </w:r>
      <w:r>
        <w:rPr>
          <w:rFonts w:ascii="Courier New" w:hAnsi="Courier New" w:cs="Courier New" w:eastAsia="Courier New"/>
          <w:b w:val="0"/>
          <w:bCs w:val="0"/>
          <w:color w:val="231F20"/>
          <w:spacing w:val="-48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(or),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well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unary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negation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operator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~(not).</w:t>
      </w:r>
      <w:r>
        <w:rPr>
          <w:b w:val="0"/>
          <w:bCs w:val="0"/>
          <w:color w:val="231F20"/>
          <w:spacing w:val="1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2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60" w:lineRule="exact"/>
        <w:ind w:left="3770" w:right="2464"/>
        <w:jc w:val="left"/>
      </w:pPr>
      <w:r>
        <w:rPr/>
        <w:pict>
          <v:group style="position:absolute;margin-left:88.375pt;margin-top:95.151955pt;width:24.25pt;height:48.25pt;mso-position-horizontal-relative:page;mso-position-vertical-relative:paragraph;z-index:-1723" coordorigin="1768,1903" coordsize="485,965">
            <v:group style="position:absolute;left:1892;top:2266;width:238;height:239" coordorigin="1892,2266" coordsize="238,239">
              <v:shape style="position:absolute;left:1892;top:2266;width:238;height:239" coordorigin="1892,2266" coordsize="238,239" path="m2130,2386l2112,2449,2064,2493,2021,2505,1996,2503,1934,2477,1897,2426,1892,2405,1893,2379,1917,2314,1964,2275,2004,2266,2028,2268,2089,2296,2124,2349,2130,2386xe" filled="f" stroked="t" strokeweight=".25pt" strokecolor="#231F20">
                <v:path arrowok="t"/>
              </v:shape>
            </v:group>
            <v:group style="position:absolute;left:1770;top:2386;width:480;height:2" coordorigin="1770,2386" coordsize="480,2">
              <v:shape style="position:absolute;left:1770;top:2386;width:480;height:2" coordorigin="1770,2386" coordsize="480,0" path="m1770,2386l2250,2386e" filled="f" stroked="t" strokeweight=".25pt" strokecolor="#231F20">
                <v:path arrowok="t"/>
              </v:shape>
            </v:group>
            <v:group style="position:absolute;left:2010;top:1906;width:2;height:960" coordorigin="2010,1906" coordsize="2,960">
              <v:shape style="position:absolute;left:2010;top:1906;width:2;height:960" coordorigin="2010,1906" coordsize="0,960" path="m2010,1906l2010,2866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95.151955pt;width:24.25pt;height:48.25pt;mso-position-horizontal-relative:page;mso-position-vertical-relative:paragraph;z-index:-1722" coordorigin="13588,1903" coordsize="485,965">
            <v:group style="position:absolute;left:13712;top:2266;width:238;height:239" coordorigin="13712,2266" coordsize="238,239">
              <v:shape style="position:absolute;left:13712;top:2266;width:238;height:239" coordorigin="13712,2266" coordsize="238,239" path="m13950,2386l13932,2449,13884,2493,13841,2505,13816,2503,13754,2477,13717,2426,13712,2405,13713,2379,13737,2314,13784,2275,13824,2266,13848,2268,13909,2296,13944,2349,13950,2386xe" filled="f" stroked="t" strokeweight=".25pt" strokecolor="#231F20">
                <v:path arrowok="t"/>
              </v:shape>
            </v:group>
            <v:group style="position:absolute;left:13590;top:2386;width:480;height:2" coordorigin="13590,2386" coordsize="480,2">
              <v:shape style="position:absolute;left:13590;top:2386;width:480;height:2" coordorigin="13590,2386" coordsize="480,0" path="m13590,2386l14070,2386e" filled="f" stroked="t" strokeweight=".25pt" strokecolor="#231F20">
                <v:path arrowok="t"/>
              </v:shape>
            </v:group>
            <v:group style="position:absolute;left:13830;top:1906;width:2;height:960" coordorigin="13830,1906" coordsize="2,960">
              <v:shape style="position:absolute;left:13830;top:1906;width:2;height:960" coordorigin="13830,1906" coordsize="0,960" path="m13830,1906l13830,2866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b w:val="0"/>
          <w:bCs w:val="0"/>
          <w:color w:val="231F20"/>
          <w:spacing w:val="0"/>
          <w:w w:val="100"/>
        </w:rPr>
        <w:t>weakly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typed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language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MATLAB,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binary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states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false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could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equivalently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expressed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respectively.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us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now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consider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ternary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system,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consisting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states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true(1),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mayb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(2),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false(0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truth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such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system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shown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below.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Implement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truth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table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functions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f=tnot(x),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f=tand(x,y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b w:val="0"/>
          <w:bCs w:val="0"/>
          <w:color w:val="231F20"/>
          <w:spacing w:val="0"/>
          <w:w w:val="100"/>
        </w:rPr>
        <w:t>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f=tor(x,y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)</w:t>
      </w:r>
      <w:r>
        <w:rPr>
          <w:b w:val="0"/>
          <w:bCs w:val="0"/>
          <w:color w:val="231F20"/>
          <w:spacing w:val="0"/>
          <w:w w:val="100"/>
        </w:rPr>
        <w:t>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may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assume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only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valid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input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numbers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be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entered.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80" w:lineRule="exact" w:before="2"/>
        <w:rPr>
          <w:sz w:val="8"/>
          <w:szCs w:val="8"/>
        </w:rPr>
      </w:pPr>
      <w:r>
        <w:rPr>
          <w:sz w:val="8"/>
          <w:szCs w:val="8"/>
        </w:rPr>
      </w:r>
    </w:p>
    <w:tbl>
      <w:tblPr>
        <w:tblW w:w="0" w:type="auto"/>
        <w:jc w:val="left"/>
        <w:tblInd w:w="40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16" w:hRule="exact"/>
        </w:trPr>
        <w:tc>
          <w:tcPr>
            <w:tcW w:w="456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before="84"/>
              <w:ind w:left="13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/>
                <w:bCs/>
                <w:color w:val="231F20"/>
                <w:spacing w:val="0"/>
                <w:w w:val="100"/>
                <w:sz w:val="17"/>
                <w:szCs w:val="17"/>
              </w:rPr>
              <w:t>x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511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before="84"/>
              <w:ind w:left="203" w:right="166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/>
                <w:bCs/>
                <w:color w:val="231F20"/>
                <w:spacing w:val="0"/>
                <w:w w:val="100"/>
                <w:sz w:val="17"/>
                <w:szCs w:val="17"/>
              </w:rPr>
              <w:t>y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before="84"/>
              <w:ind w:left="18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/>
                <w:bCs/>
                <w:color w:val="231F20"/>
                <w:spacing w:val="0"/>
                <w:w w:val="100"/>
                <w:sz w:val="17"/>
                <w:szCs w:val="17"/>
              </w:rPr>
              <w:t>tnot(x)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before="84"/>
              <w:ind w:left="14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/>
                <w:bCs/>
                <w:color w:val="231F20"/>
                <w:spacing w:val="0"/>
                <w:w w:val="100"/>
                <w:sz w:val="17"/>
                <w:szCs w:val="17"/>
              </w:rPr>
              <w:t>tand(x,y)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before="84"/>
              <w:ind w:left="155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/>
                <w:bCs/>
                <w:color w:val="231F20"/>
                <w:spacing w:val="0"/>
                <w:w w:val="100"/>
                <w:sz w:val="17"/>
                <w:szCs w:val="17"/>
              </w:rPr>
              <w:t>tor(x,y)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319" w:hRule="exact"/>
        </w:trPr>
        <w:tc>
          <w:tcPr>
            <w:tcW w:w="456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8"/>
              <w:ind w:left="13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511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8"/>
              <w:ind w:left="203" w:right="166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042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8"/>
              <w:ind w:left="472" w:right="428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217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8"/>
              <w:ind w:left="531" w:right="545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049" w:type="dxa"/>
            <w:tcBorders>
              <w:top w:val="single" w:sz="4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88"/>
              <w:ind w:left="493" w:right="414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60" w:hRule="exact"/>
        </w:trPr>
        <w:tc>
          <w:tcPr>
            <w:tcW w:w="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13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203" w:right="166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472" w:right="428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531" w:right="545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493" w:right="414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60" w:hRule="exact"/>
        </w:trPr>
        <w:tc>
          <w:tcPr>
            <w:tcW w:w="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13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203" w:right="166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472" w:right="428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531" w:right="545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493" w:right="414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60" w:hRule="exact"/>
        </w:trPr>
        <w:tc>
          <w:tcPr>
            <w:tcW w:w="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13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203" w:right="166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472" w:right="428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531" w:right="545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493" w:right="414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60" w:hRule="exact"/>
        </w:trPr>
        <w:tc>
          <w:tcPr>
            <w:tcW w:w="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13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203" w:right="166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472" w:right="428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531" w:right="545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493" w:right="414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60" w:hRule="exact"/>
        </w:trPr>
        <w:tc>
          <w:tcPr>
            <w:tcW w:w="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13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203" w:right="166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472" w:right="428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531" w:right="545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493" w:right="414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60" w:hRule="exact"/>
        </w:trPr>
        <w:tc>
          <w:tcPr>
            <w:tcW w:w="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13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203" w:right="166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472" w:right="428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531" w:right="545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493" w:right="414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1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260" w:hRule="exact"/>
        </w:trPr>
        <w:tc>
          <w:tcPr>
            <w:tcW w:w="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13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203" w:right="166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472" w:right="428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531" w:right="545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493" w:right="414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0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  <w:tr>
        <w:trPr>
          <w:trHeight w:val="315" w:hRule="exact"/>
        </w:trPr>
        <w:tc>
          <w:tcPr>
            <w:tcW w:w="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130" w:right="0"/>
              <w:jc w:val="left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5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203" w:right="166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0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472" w:right="428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531" w:right="545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before="29"/>
              <w:ind w:left="493" w:right="414"/>
              <w:jc w:val="center"/>
              <w:rPr>
                <w:rFonts w:ascii="Courier New" w:hAnsi="Courier New" w:cs="Courier New" w:eastAsia="Courier New"/>
                <w:sz w:val="17"/>
                <w:szCs w:val="17"/>
              </w:rPr>
            </w:pPr>
            <w:r>
              <w:rPr>
                <w:rFonts w:ascii="Courier New" w:hAnsi="Courier New" w:cs="Courier New" w:eastAsia="Courier New"/>
                <w:b w:val="0"/>
                <w:bCs w:val="0"/>
                <w:color w:val="231F20"/>
                <w:spacing w:val="0"/>
                <w:w w:val="100"/>
                <w:sz w:val="17"/>
                <w:szCs w:val="17"/>
              </w:rPr>
              <w:t>2</w:t>
            </w:r>
            <w:r>
              <w:rPr>
                <w:rFonts w:ascii="Courier New" w:hAnsi="Courier New" w:cs="Courier New" w:eastAsia="Courier New"/>
                <w:b w:val="0"/>
                <w:bCs w:val="0"/>
                <w:color w:val="000000"/>
                <w:spacing w:val="0"/>
                <w:w w:val="100"/>
                <w:sz w:val="17"/>
                <w:szCs w:val="17"/>
              </w:rPr>
            </w:r>
          </w:p>
        </w:tc>
      </w:tr>
    </w:tbl>
    <w:p>
      <w:pPr>
        <w:pStyle w:val="BodyText"/>
        <w:numPr>
          <w:ilvl w:val="0"/>
          <w:numId w:val="14"/>
        </w:numPr>
        <w:tabs>
          <w:tab w:pos="3769" w:val="left" w:leader="none"/>
        </w:tabs>
        <w:spacing w:line="260" w:lineRule="exact" w:before="38"/>
        <w:ind w:left="3770" w:right="2411" w:hanging="510"/>
        <w:jc w:val="left"/>
      </w:pP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multiSu</w:t>
      </w:r>
      <w:r>
        <w:rPr>
          <w:rFonts w:ascii="Courier New" w:hAnsi="Courier New" w:cs="Courier New" w:eastAsia="Courier New"/>
          <w:b w:val="0"/>
          <w:bCs w:val="0"/>
          <w:color w:val="231F20"/>
          <w:spacing w:val="-1"/>
          <w:w w:val="100"/>
          <w:sz w:val="17"/>
          <w:szCs w:val="17"/>
        </w:rPr>
        <w:t>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(A).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This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particular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should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5"/>
        </w:rPr>
        <w:t>take</w:t>
      </w:r>
      <w:r>
        <w:rPr>
          <w:b w:val="0"/>
          <w:bCs w:val="0"/>
          <w:color w:val="231F20"/>
          <w:spacing w:val="-1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in</w:t>
      </w:r>
      <w:r>
        <w:rPr>
          <w:b w:val="0"/>
          <w:bCs w:val="0"/>
          <w:color w:val="231F20"/>
          <w:spacing w:val="-1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a</w:t>
      </w:r>
      <w:r>
        <w:rPr>
          <w:b w:val="0"/>
          <w:bCs w:val="0"/>
          <w:color w:val="231F20"/>
          <w:spacing w:val="-18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9"/>
          <w:w w:val="10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35"/>
          <w:sz w:val="17"/>
          <w:szCs w:val="17"/>
        </w:rPr>
        <w:t>3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-19"/>
          <w:w w:val="135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M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9"/>
          <w:w w:val="105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5"/>
        </w:rPr>
        <w:t>array,</w:t>
      </w:r>
      <w:r>
        <w:rPr>
          <w:b w:val="0"/>
          <w:bCs w:val="0"/>
          <w:color w:val="231F20"/>
          <w:spacing w:val="-18"/>
          <w:w w:val="105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5"/>
          <w:sz w:val="17"/>
          <w:szCs w:val="17"/>
        </w:rPr>
        <w:t>A,</w:t>
      </w:r>
      <w:r>
        <w:rPr>
          <w:rFonts w:ascii="Courier New" w:hAnsi="Courier New" w:cs="Courier New" w:eastAsia="Courier New"/>
          <w:b w:val="0"/>
          <w:bCs w:val="0"/>
          <w:color w:val="231F20"/>
          <w:spacing w:val="-69"/>
          <w:w w:val="105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5"/>
        </w:rPr>
        <w:t>and</w:t>
      </w:r>
      <w:r>
        <w:rPr>
          <w:b w:val="0"/>
          <w:bCs w:val="0"/>
          <w:color w:val="231F20"/>
          <w:spacing w:val="-1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return</w:t>
      </w:r>
      <w:r>
        <w:rPr>
          <w:b w:val="0"/>
          <w:bCs w:val="0"/>
          <w:color w:val="231F20"/>
          <w:spacing w:val="-17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four</w:t>
      </w:r>
      <w:r>
        <w:rPr>
          <w:b w:val="0"/>
          <w:bCs w:val="0"/>
          <w:color w:val="231F20"/>
          <w:spacing w:val="-16"/>
          <w:w w:val="105"/>
        </w:rPr>
        <w:t> </w:t>
      </w:r>
      <w:r>
        <w:rPr>
          <w:b w:val="0"/>
          <w:bCs w:val="0"/>
          <w:color w:val="231F20"/>
          <w:spacing w:val="0"/>
          <w:w w:val="105"/>
        </w:rPr>
        <w:t>results: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6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74" w:lineRule="auto"/>
        <w:ind w:left="4077" w:right="394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×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vector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with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sum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columns,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×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vector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with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sum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rows,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and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74" w:lineRule="auto"/>
        <w:ind w:left="4077" w:right="2609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Two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numbers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containing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sums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of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two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diagonals,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the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major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diagonal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first.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Heading5"/>
        <w:ind w:left="3770" w:right="0"/>
        <w:jc w:val="left"/>
        <w:rPr>
          <w:b w:val="0"/>
          <w:bCs w:val="0"/>
          <w:i w:val="0"/>
        </w:rPr>
      </w:pPr>
      <w:r>
        <w:rPr>
          <w:color w:val="231F20"/>
          <w:spacing w:val="0"/>
          <w:w w:val="100"/>
        </w:rPr>
        <w:t>For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example: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ind w:left="4077" w:right="0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columnSum([1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6;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9])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should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return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27"/>
        <w:ind w:left="239" w:right="0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[12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18],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[6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24]',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15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27"/>
        <w:ind w:left="4091" w:right="1247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columnSum([0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2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3;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4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6;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7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8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0])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should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return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before="27"/>
        <w:ind w:left="62" w:right="0" w:firstLine="0"/>
        <w:jc w:val="center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[11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9],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15]',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line="274" w:lineRule="auto" w:before="27"/>
        <w:ind w:left="4077" w:right="4963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columnSum(eye[5,5])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should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return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1],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1]',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5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1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ind w:left="4691" w:right="1247" w:firstLine="0"/>
        <w:jc w:val="left"/>
        <w:rPr>
          <w:rFonts w:ascii="Courier New" w:hAnsi="Courier New" w:cs="Courier New" w:eastAsia="Courier New"/>
          <w:sz w:val="17"/>
          <w:szCs w:val="17"/>
        </w:rPr>
      </w:pP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columnSum([])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should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return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[],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[],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and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0</w:t>
      </w:r>
      <w:r>
        <w:rPr>
          <w:rFonts w:ascii="Courier New" w:hAnsi="Courier New" w:cs="Courier New" w:eastAsia="Courier New"/>
          <w:b w:val="0"/>
          <w:bCs w:val="0"/>
          <w:color w:val="000000"/>
          <w:spacing w:val="0"/>
          <w:w w:val="100"/>
          <w:sz w:val="17"/>
          <w:szCs w:val="17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7"/>
          <w:szCs w:val="17"/>
        </w:rPr>
        <w:sectPr>
          <w:headerReference w:type="default" r:id="rId33"/>
          <w:pgSz w:w="15840" w:h="24480"/>
          <w:pgMar w:header="4828" w:footer="5472" w:top="5660" w:bottom="5660" w:left="1660" w:right="1660"/>
        </w:sectPr>
      </w:pPr>
    </w:p>
    <w:p>
      <w:pPr>
        <w:spacing w:line="140" w:lineRule="exact" w:before="3"/>
        <w:rPr>
          <w:sz w:val="14"/>
          <w:szCs w:val="14"/>
        </w:rPr>
      </w:pPr>
      <w:r>
        <w:rPr/>
        <w:pict>
          <v:group style="position:absolute;margin-left:88.375pt;margin-top:587.875pt;width:24.25pt;height:48.25pt;mso-position-horizontal-relative:page;mso-position-vertical-relative:page;z-index:-1721" coordorigin="1768,11758" coordsize="485,965">
            <v:group style="position:absolute;left:1892;top:12120;width:238;height:239" coordorigin="1892,12120" coordsize="238,239">
              <v:shape style="position:absolute;left:1892;top:12120;width:238;height:239" coordorigin="1892,12120" coordsize="238,239" path="m2130,12240l2112,12304,2064,12347,2021,12359,1996,12358,1934,12331,1897,12280,1892,12260,1893,12233,1917,12168,1964,12129,2004,12120,2028,12122,2089,12150,2124,12203,2130,12240xe" filled="f" stroked="t" strokeweight=".25pt" strokecolor="#231F20">
                <v:path arrowok="t"/>
              </v:shape>
            </v:group>
            <v:group style="position:absolute;left:1770;top:12240;width:480;height:2" coordorigin="1770,12240" coordsize="480,2">
              <v:shape style="position:absolute;left:1770;top:12240;width:480;height:2" coordorigin="1770,12240" coordsize="480,0" path="m1770,12240l2250,12240e" filled="f" stroked="t" strokeweight=".25pt" strokecolor="#231F20">
                <v:path arrowok="t"/>
              </v:shape>
            </v:group>
            <v:group style="position:absolute;left:2010;top:11760;width:2;height:960" coordorigin="2010,11760" coordsize="2,960">
              <v:shape style="position:absolute;left:2010;top:11760;width:2;height:960" coordorigin="2010,11760" coordsize="0,960" path="m2010,11760l2010,1272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87.875pt;width:24.25pt;height:48.25pt;mso-position-horizontal-relative:page;mso-position-vertical-relative:page;z-index:-1720" coordorigin="13588,11758" coordsize="485,965">
            <v:group style="position:absolute;left:13712;top:12120;width:238;height:239" coordorigin="13712,12120" coordsize="238,239">
              <v:shape style="position:absolute;left:13712;top:12120;width:238;height:239" coordorigin="13712,12120" coordsize="238,239" path="m13950,12240l13932,12304,13884,12347,13841,12359,13816,12358,13754,12331,13717,12280,13712,12260,13713,12233,13737,12168,13784,12129,13824,12120,13848,12122,13909,12150,13944,12203,13950,12240xe" filled="f" stroked="t" strokeweight=".25pt" strokecolor="#231F20">
                <v:path arrowok="t"/>
              </v:shape>
            </v:group>
            <v:group style="position:absolute;left:13590;top:12240;width:480;height:2" coordorigin="13590,12240" coordsize="480,2">
              <v:shape style="position:absolute;left:13590;top:12240;width:480;height:2" coordorigin="13590,12240" coordsize="480,0" path="m13590,12240l14070,12240e" filled="f" stroked="t" strokeweight=".25pt" strokecolor="#231F20">
                <v:path arrowok="t"/>
              </v:shape>
            </v:group>
            <v:group style="position:absolute;left:13830;top:11760;width:2;height:960" coordorigin="13830,11760" coordsize="2,960">
              <v:shape style="position:absolute;left:13830;top:11760;width:2;height:960" coordorigin="13830,11760" coordsize="0,960" path="m13830,11760l13830,12720e" filled="f" stroked="t" strokeweight=".25pt" strokecolor="#231F20">
                <v:path arrowok="t"/>
              </v:shape>
            </v:group>
            <w10:wrap type="none"/>
          </v:group>
        </w:pict>
      </w: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10849" w:val="right" w:leader="none"/>
        </w:tabs>
        <w:spacing w:before="67"/>
        <w:ind w:left="3890" w:right="0" w:firstLine="0"/>
        <w:jc w:val="left"/>
        <w:rPr>
          <w:rFonts w:ascii="Palatino" w:hAnsi="Palatino" w:cs="Palatino" w:eastAsia="Palatino"/>
          <w:sz w:val="18"/>
          <w:szCs w:val="18"/>
        </w:rPr>
      </w:pP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Programming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2"/>
          <w:w w:val="10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231F20"/>
          <w:spacing w:val="0"/>
          <w:w w:val="105"/>
          <w:sz w:val="20"/>
          <w:szCs w:val="20"/>
        </w:rPr>
        <w:t>Projects</w:t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ab/>
      </w:r>
      <w:r>
        <w:rPr>
          <w:rFonts w:ascii="Palatino" w:hAnsi="Palatino" w:cs="Palatino" w:eastAsia="Palatino"/>
          <w:b/>
          <w:bCs/>
          <w:color w:val="231F20"/>
          <w:spacing w:val="0"/>
          <w:w w:val="105"/>
          <w:sz w:val="18"/>
          <w:szCs w:val="18"/>
        </w:rPr>
        <w:t>119</w:t>
      </w:r>
      <w:r>
        <w:rPr>
          <w:rFonts w:ascii="Palatino" w:hAnsi="Palatino" w:cs="Palatino" w:eastAsia="Palatino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pStyle w:val="BodyText"/>
        <w:numPr>
          <w:ilvl w:val="0"/>
          <w:numId w:val="14"/>
        </w:numPr>
        <w:tabs>
          <w:tab w:pos="4489" w:val="left" w:leader="none"/>
        </w:tabs>
        <w:spacing w:line="260" w:lineRule="exact" w:before="374"/>
        <w:ind w:left="4490" w:right="1716" w:hanging="510"/>
        <w:jc w:val="left"/>
      </w:pP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playing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game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where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10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times.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seven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2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dollars;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four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more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1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dollar;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roll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5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6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three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less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times,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you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no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money.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Write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function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called</w:t>
      </w:r>
      <w:r>
        <w:rPr>
          <w:b w:val="0"/>
          <w:bCs w:val="0"/>
          <w:color w:val="231F20"/>
          <w:spacing w:val="-1"/>
          <w:w w:val="100"/>
        </w:rPr>
        <w:t> </w:t>
      </w:r>
      <w:r>
        <w:rPr>
          <w:rFonts w:ascii="Courier New" w:hAnsi="Courier New" w:cs="Courier New" w:eastAsia="Courier New"/>
          <w:b w:val="0"/>
          <w:bCs w:val="0"/>
          <w:color w:val="231F20"/>
          <w:spacing w:val="0"/>
          <w:w w:val="100"/>
          <w:sz w:val="17"/>
          <w:szCs w:val="17"/>
        </w:rPr>
        <w:t>diceGame</w:t>
      </w:r>
      <w:r>
        <w:rPr>
          <w:rFonts w:ascii="Courier New" w:hAnsi="Courier New" w:cs="Courier New" w:eastAsia="Courier New"/>
          <w:b w:val="0"/>
          <w:bCs w:val="0"/>
          <w:color w:val="231F20"/>
          <w:spacing w:val="-50"/>
          <w:w w:val="100"/>
          <w:sz w:val="17"/>
          <w:szCs w:val="17"/>
        </w:rPr>
        <w:t> </w:t>
      </w:r>
      <w:r>
        <w:rPr>
          <w:b w:val="0"/>
          <w:bCs w:val="0"/>
          <w:color w:val="231F20"/>
          <w:spacing w:val="0"/>
          <w:w w:val="100"/>
        </w:rPr>
        <w:t>that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takes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in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vector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representing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die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values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and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returns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the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amount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of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money</w:t>
      </w:r>
      <w:r>
        <w:rPr>
          <w:b w:val="0"/>
          <w:bCs w:val="0"/>
          <w:color w:val="231F20"/>
          <w:spacing w:val="0"/>
          <w:w w:val="100"/>
        </w:rPr>
        <w:t> </w:t>
      </w:r>
      <w:r>
        <w:rPr>
          <w:b w:val="0"/>
          <w:bCs w:val="0"/>
          <w:color w:val="231F20"/>
          <w:spacing w:val="0"/>
          <w:w w:val="100"/>
        </w:rPr>
        <w:t>won.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Heading5"/>
        <w:spacing w:before="95"/>
        <w:ind w:right="2349"/>
        <w:jc w:val="center"/>
        <w:rPr>
          <w:b w:val="0"/>
          <w:bCs w:val="0"/>
          <w:i w:val="0"/>
        </w:rPr>
      </w:pPr>
      <w:r>
        <w:rPr/>
        <w:pict>
          <v:shape style="position:absolute;margin-left:329.252991pt;margin-top:19.085581pt;width:244.499011pt;height:40.4997pt;mso-position-horizontal-relative:page;mso-position-vertical-relative:paragraph;z-index:-1719" type="#_x0000_t202" filled="f" stroked="f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/>
                  <w:tr>
                    <w:trPr>
                      <w:trHeight w:val="295" w:hRule="exact"/>
                    </w:trPr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84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diceGame([5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84"/>
                          <w:ind w:left="5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84"/>
                          <w:ind w:left="5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4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84"/>
                          <w:ind w:left="5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6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84"/>
                          <w:ind w:left="5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5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84"/>
                          <w:ind w:left="5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5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84"/>
                          <w:ind w:left="5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6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84"/>
                          <w:ind w:left="5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6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84"/>
                          <w:ind w:left="5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5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4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84"/>
                          <w:ind w:left="5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2])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7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84"/>
                          <w:ind w:left="5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should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7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84"/>
                          <w:ind w:left="5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return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84"/>
                          <w:ind w:left="5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2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diceGame([2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5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4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5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5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3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5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6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5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6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5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6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5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4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5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5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4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5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3])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7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5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should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7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5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return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5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  <w:tr>
                    <w:trPr>
                      <w:trHeight w:val="295" w:hRule="exact"/>
                    </w:trPr>
                    <w:tc>
                      <w:tcPr>
                        <w:tcW w:w="1217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40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diceGame([1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5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4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5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3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5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2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5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5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5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3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5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4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5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2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2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5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6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40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5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5])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7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5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should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7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5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return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  <w:tc>
                      <w:tcPr>
                        <w:tcW w:w="19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51" w:right="0"/>
                          <w:jc w:val="left"/>
                          <w:rPr>
                            <w:rFonts w:ascii="Courier New" w:hAnsi="Courier New" w:cs="Courier New" w:eastAsia="Courier New"/>
                            <w:sz w:val="17"/>
                            <w:szCs w:val="17"/>
                          </w:rPr>
                        </w:pP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231F20"/>
                            <w:spacing w:val="0"/>
                            <w:w w:val="100"/>
                            <w:sz w:val="17"/>
                            <w:szCs w:val="17"/>
                          </w:rPr>
                          <w:t>0</w:t>
                        </w:r>
                        <w:r>
                          <w:rPr>
                            <w:rFonts w:ascii="Courier New" w:hAnsi="Courier New" w:cs="Courier New" w:eastAsia="Courier New"/>
                            <w:b w:val="0"/>
                            <w:bCs w:val="0"/>
                            <w:color w:val="000000"/>
                            <w:spacing w:val="0"/>
                            <w:w w:val="100"/>
                            <w:sz w:val="17"/>
                            <w:szCs w:val="17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color w:val="231F20"/>
          <w:spacing w:val="0"/>
          <w:w w:val="100"/>
        </w:rPr>
        <w:t>For</w:t>
      </w:r>
      <w:r>
        <w:rPr>
          <w:color w:val="231F20"/>
          <w:spacing w:val="0"/>
          <w:w w:val="100"/>
        </w:rPr>
        <w:t> </w:t>
      </w:r>
      <w:r>
        <w:rPr>
          <w:color w:val="231F20"/>
          <w:spacing w:val="0"/>
          <w:w w:val="100"/>
        </w:rPr>
        <w:t>example: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pStyle w:val="BodyText"/>
        <w:spacing w:before="881"/>
        <w:ind w:left="4490" w:right="0"/>
        <w:jc w:val="left"/>
      </w:pP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Note:</w:t>
      </w:r>
      <w:r>
        <w:rPr>
          <w:rFonts w:ascii="Palatino" w:hAnsi="Palatino" w:cs="Palatino" w:eastAsia="Palatino"/>
          <w:b w:val="0"/>
          <w:bCs w:val="0"/>
          <w:i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This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function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should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work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for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any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length</w:t>
      </w:r>
      <w:r>
        <w:rPr>
          <w:b w:val="0"/>
          <w:bCs w:val="0"/>
          <w:i w:val="0"/>
          <w:color w:val="231F20"/>
          <w:spacing w:val="0"/>
          <w:w w:val="100"/>
        </w:rPr>
        <w:t> </w:t>
      </w:r>
      <w:r>
        <w:rPr>
          <w:b w:val="0"/>
          <w:bCs w:val="0"/>
          <w:i w:val="0"/>
          <w:color w:val="231F20"/>
          <w:spacing w:val="0"/>
          <w:w w:val="100"/>
        </w:rPr>
        <w:t>vector.</w:t>
      </w:r>
      <w:r>
        <w:rPr>
          <w:b w:val="0"/>
          <w:bCs w:val="0"/>
          <w:i w:val="0"/>
          <w:color w:val="000000"/>
          <w:spacing w:val="0"/>
          <w:w w:val="100"/>
        </w:rPr>
      </w:r>
    </w:p>
    <w:p>
      <w:pPr>
        <w:spacing w:after="0"/>
        <w:jc w:val="left"/>
        <w:sectPr>
          <w:headerReference w:type="default" r:id="rId34"/>
          <w:footerReference w:type="default" r:id="rId35"/>
          <w:pgSz w:w="15840" w:h="24480"/>
          <w:pgMar w:header="4828" w:footer="5473" w:top="5660" w:bottom="5660" w:left="1660" w:right="1660"/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88.5pt;margin-top:283.5pt;width:24pt;height:.1pt;mso-position-horizontal-relative:page;mso-position-vertical-relative:page;z-index:-1718" coordorigin="1770,5670" coordsize="480,2">
            <v:shape style="position:absolute;left:1770;top:5670;width:480;height:2" coordorigin="1770,5670" coordsize="480,0" path="m2250,5670l1770,5670e" filled="f" stroked="t" strokeweight=".25pt" strokecolor="#231F20">
              <v:path arrowok="t"/>
            </v:shape>
            <w10:wrap type="none"/>
          </v:group>
        </w:pict>
      </w:r>
      <w:r>
        <w:rPr/>
        <w:pict>
          <v:group style="position:absolute;margin-left:679.5pt;margin-top:283.5pt;width:24pt;height:.1pt;mso-position-horizontal-relative:page;mso-position-vertical-relative:page;z-index:-1717" coordorigin="13590,5670" coordsize="480,2">
            <v:shape style="position:absolute;left:13590;top:5670;width:480;height:2" coordorigin="13590,5670" coordsize="480,0" path="m13590,5670l14070,5670e" filled="f" stroked="t" strokeweight=".25pt" strokecolor="#231F20">
              <v:path arrowok="t"/>
            </v:shape>
            <w10:wrap type="none"/>
          </v:group>
        </w:pict>
      </w:r>
      <w:r>
        <w:rPr/>
        <w:pict>
          <v:group style="position:absolute;margin-left:88.375pt;margin-top:587.875pt;width:24.25pt;height:48.25pt;mso-position-horizontal-relative:page;mso-position-vertical-relative:page;z-index:-1716" coordorigin="1768,11758" coordsize="485,965">
            <v:group style="position:absolute;left:1892;top:12120;width:238;height:239" coordorigin="1892,12120" coordsize="238,239">
              <v:shape style="position:absolute;left:1892;top:12120;width:238;height:239" coordorigin="1892,12120" coordsize="238,239" path="m2130,12240l2112,12304,2064,12347,2021,12359,1996,12358,1934,12331,1897,12280,1892,12260,1893,12233,1917,12168,1964,12129,2004,12120,2028,12122,2089,12150,2124,12203,2130,12240xe" filled="f" stroked="t" strokeweight=".25pt" strokecolor="#231F20">
                <v:path arrowok="t"/>
              </v:shape>
            </v:group>
            <v:group style="position:absolute;left:1770;top:12240;width:480;height:2" coordorigin="1770,12240" coordsize="480,2">
              <v:shape style="position:absolute;left:1770;top:12240;width:480;height:2" coordorigin="1770,12240" coordsize="480,0" path="m1770,12240l2250,12240e" filled="f" stroked="t" strokeweight=".25pt" strokecolor="#231F20">
                <v:path arrowok="t"/>
              </v:shape>
            </v:group>
            <v:group style="position:absolute;left:2010;top:11760;width:2;height:960" coordorigin="2010,11760" coordsize="2,960">
              <v:shape style="position:absolute;left:2010;top:11760;width:2;height:960" coordorigin="2010,11760" coordsize="0,960" path="m2010,11760l2010,1272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9.375pt;margin-top:587.875pt;width:24.25pt;height:48.25pt;mso-position-horizontal-relative:page;mso-position-vertical-relative:page;z-index:-1715" coordorigin="13588,11758" coordsize="485,965">
            <v:group style="position:absolute;left:13712;top:12120;width:238;height:239" coordorigin="13712,12120" coordsize="238,239">
              <v:shape style="position:absolute;left:13712;top:12120;width:238;height:239" coordorigin="13712,12120" coordsize="238,239" path="m13950,12240l13932,12304,13884,12347,13841,12359,13816,12358,13754,12331,13717,12280,13712,12260,13713,12233,13737,12168,13784,12129,13824,12120,13848,12122,13909,12150,13944,12203,13950,12240xe" filled="f" stroked="t" strokeweight=".25pt" strokecolor="#231F20">
                <v:path arrowok="t"/>
              </v:shape>
            </v:group>
            <v:group style="position:absolute;left:13590;top:12240;width:480;height:2" coordorigin="13590,12240" coordsize="480,2">
              <v:shape style="position:absolute;left:13590;top:12240;width:480;height:2" coordorigin="13590,12240" coordsize="480,0" path="m13590,12240l14070,12240e" filled="f" stroked="t" strokeweight=".25pt" strokecolor="#231F20">
                <v:path arrowok="t"/>
              </v:shape>
            </v:group>
            <v:group style="position:absolute;left:13830;top:11760;width:2;height:960" coordorigin="13830,11760" coordsize="2,960">
              <v:shape style="position:absolute;left:13830;top:11760;width:2;height:960" coordorigin="13830,11760" coordsize="0,960" path="m13830,11760l13830,12720e" filled="f" stroked="t" strokeweight=".25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72.427002pt;margin-top:255.774002pt;width:24.823pt;height:10.725pt;mso-position-horizontal-relative:page;mso-position-vertical-relative:page;z-index:-1714" coordorigin="13449,5115" coordsize="496,214">
            <v:group style="position:absolute;left:13454;top:5123;width:140;height:159" coordorigin="13454,5123" coordsize="140,159">
  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94,5242l13587,5243,13575,5261,13559,5270,13535,5273,13586,5273,13594,5242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68,5204l13499,5204,13556,5204,13559,5208,13562,5227,13568,5227,13568,5204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68,5171l13562,5171,13560,5188,13557,5194,13568,5194,13568,5171xe" filled="t" fillcolor="#231F20" stroked="f">
                <v:path arrowok="t"/>
                <v:fill type="solid"/>
              </v:shape>
              <v:shape style="position:absolute;left:13454;top:5123;width:140;height:159" coordorigin="13454,5123" coordsize="140,159" path="m13581,5132l13499,5132,13546,5133,13568,5138,13576,5158,13582,5158,13581,5132xe" filled="t" fillcolor="#231F20" stroked="f">
                <v:path arrowok="t"/>
                <v:fill type="solid"/>
              </v:shape>
            </v:group>
            <v:group style="position:absolute;left:13608;top:5121;width:157;height:204" coordorigin="13608,5121" coordsize="157,204">
  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  <v:path arrowok="t"/>
                <v:fill type="solid"/>
              </v:shape>
  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  <v:path arrowok="t"/>
                <v:fill type="solid"/>
              </v:shape>
            </v:group>
            <v:group style="position:absolute;left:13774;top:5120;width:166;height:162" coordorigin="13774,5120" coordsize="166,162">
  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  <v:path arrowok="t"/>
                <v:fill type="solid"/>
              </v:shape>
  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  <v:path arrowok="t"/>
                <v:fill type="solid"/>
              </v:shape>
              <v:shape style="position:absolute;left:13774;top:5120;width:166;height:162" coordorigin="13774,5120" coordsize="166,162" path="m13874,5155l13850,5155,13878,5221,13903,5221,13874,5155xe" filled="t" fillcolor="#231F20" stroked="f">
                <v:path arrowok="t"/>
                <v:fill type="solid"/>
              </v:shape>
            </v:group>
            <w10:wrap type="none"/>
          </v:group>
        </w:pict>
      </w:r>
      <w:r>
        <w:rPr>
          <w:sz w:val="20"/>
          <w:szCs w:val="20"/>
        </w:rPr>
      </w:r>
    </w:p>
    <w:sectPr>
      <w:headerReference w:type="default" r:id="rId36"/>
      <w:pgSz w:w="15840" w:h="24480"/>
      <w:pgMar w:header="4828" w:footer="5473" w:top="5160" w:bottom="5660" w:left="166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Courier New">
    <w:altName w:val="Courier New"/>
    <w:charset w:val="0"/>
    <w:family w:val="roman"/>
    <w:pitch w:val="fixed"/>
  </w:font>
  <w:font w:name="Palatino Linotype">
    <w:altName w:val="Palatino Linotype"/>
    <w:charset w:val="0"/>
    <w:family w:val="roman"/>
    <w:pitch w:val="variable"/>
  </w:font>
  <w:font w:name="Palatino">
    <w:altName w:val="Palatino"/>
    <w:charset w:val="0"/>
    <w:family w:val="roman"/>
    <w:pitch w:val="variable"/>
  </w:font>
  <w:font w:name="ＭＳ 明朝">
    <w:altName w:val="ＭＳ 明朝"/>
    <w:charset w:val="0"/>
    <w:family w:val="roman"/>
    <w:pitch w:val="variable"/>
  </w:font>
  <w:font w:name="GillSans-UltraBold">
    <w:altName w:val="GillSans-UltraBold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958.5pt;width:.1pt;height:24pt;mso-position-horizontal-relative:page;mso-position-vertical-relative:page;z-index:-1774" coordorigin="2610,19170" coordsize="2,480">
          <v:shape style="position:absolute;left:2610;top:19170;width:2;height:480" coordorigin="2610,19170" coordsize="0,480" path="m2610,19170l261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958.375pt;width:48.25pt;height:24.25pt;mso-position-horizontal-relative:page;mso-position-vertical-relative:page;z-index:-1773" coordorigin="7438,19168" coordsize="965,485">
          <v:group style="position:absolute;left:7802;top:19290;width:238;height:239" coordorigin="7802,19290" coordsize="238,239">
            <v:shape style="position:absolute;left:7802;top:19290;width:238;height:239" coordorigin="7802,19290" coordsize="238,239" path="m8040,19410l8022,19474,7974,19517,7931,19529,7906,19528,7844,19501,7807,19450,7802,19430,7803,19403,7827,19338,7874,19299,7914,19290,7938,19292,7999,19320,8034,19373,8040,19410xe" filled="f" stroked="t" strokeweight=".25pt" strokecolor="#231F20">
              <v:path arrowok="t"/>
            </v:shape>
          </v:group>
          <v:group style="position:absolute;left:7440;top:19410;width:960;height:2" coordorigin="7440,19410" coordsize="960,2">
            <v:shape style="position:absolute;left:7440;top:19410;width:960;height:2" coordorigin="7440,19410" coordsize="960,0" path="m7440,19410l8400,19410e" filled="f" stroked="t" strokeweight=".25pt" strokecolor="#231F20">
              <v:path arrowok="t"/>
            </v:shape>
          </v:group>
          <v:group style="position:absolute;left:7920;top:19170;width:2;height:480" coordorigin="7920,19170" coordsize="2,480">
            <v:shape style="position:absolute;left:7920;top:19170;width:2;height:480" coordorigin="7920,19170" coordsize="0,480" path="m7920,19170l7920,1965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958.5pt;width:.1pt;height:24pt;mso-position-horizontal-relative:page;mso-position-vertical-relative:page;z-index:-1772" coordorigin="13230,19170" coordsize="2,480">
          <v:shape style="position:absolute;left:13230;top:19170;width:2;height:480" coordorigin="13230,19170" coordsize="0,480" path="m13230,19170l1323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88.5pt;margin-top:940.5pt;width:24pt;height:.1pt;mso-position-horizontal-relative:page;mso-position-vertical-relative:page;z-index:-1771" coordorigin="1770,18810" coordsize="480,2">
          <v:shape style="position:absolute;left:1770;top:18810;width:480;height:2" coordorigin="1770,18810" coordsize="480,0" path="m2250,18810l1770,1881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940.5pt;width:24pt;height:.1pt;mso-position-horizontal-relative:page;mso-position-vertical-relative:page;z-index:-1770" coordorigin="13590,18810" coordsize="480,2">
          <v:shape style="position:absolute;left:13590;top:18810;width:480;height:2" coordorigin="13590,18810" coordsize="480,0" path="m13590,18810l14070,18810e" filled="f" stroked="t" strokeweight=".25pt" strokecolor="#231F20">
            <v:path arrowok="t"/>
          </v:shape>
          <w10:wrap type="none"/>
        </v:group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958.5pt;width:.1pt;height:24pt;mso-position-horizontal-relative:page;mso-position-vertical-relative:page;z-index:-1601" coordorigin="2610,19170" coordsize="2,480">
          <v:shape style="position:absolute;left:2610;top:19170;width:2;height:480" coordorigin="2610,19170" coordsize="0,480" path="m2610,19170l261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958.375pt;width:48.25pt;height:24.25pt;mso-position-horizontal-relative:page;mso-position-vertical-relative:page;z-index:-1600" coordorigin="7438,19168" coordsize="965,485">
          <v:group style="position:absolute;left:7802;top:19290;width:238;height:239" coordorigin="7802,19290" coordsize="238,239">
            <v:shape style="position:absolute;left:7802;top:19290;width:238;height:239" coordorigin="7802,19290" coordsize="238,239" path="m8040,19410l8022,19474,7974,19517,7931,19529,7906,19528,7844,19501,7807,19450,7802,19430,7803,19403,7827,19338,7874,19299,7914,19290,7938,19292,7999,19320,8034,19373,8040,19410xe" filled="f" stroked="t" strokeweight=".25pt" strokecolor="#231F20">
              <v:path arrowok="t"/>
            </v:shape>
          </v:group>
          <v:group style="position:absolute;left:7440;top:19410;width:960;height:2" coordorigin="7440,19410" coordsize="960,2">
            <v:shape style="position:absolute;left:7440;top:19410;width:960;height:2" coordorigin="7440,19410" coordsize="960,0" path="m7440,19410l8400,19410e" filled="f" stroked="t" strokeweight=".25pt" strokecolor="#231F20">
              <v:path arrowok="t"/>
            </v:shape>
          </v:group>
          <v:group style="position:absolute;left:7920;top:19170;width:2;height:480" coordorigin="7920,19170" coordsize="2,480">
            <v:shape style="position:absolute;left:7920;top:19170;width:2;height:480" coordorigin="7920,19170" coordsize="0,480" path="m7920,19170l7920,1965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958.5pt;width:.1pt;height:24pt;mso-position-horizontal-relative:page;mso-position-vertical-relative:page;z-index:-1599" coordorigin="13230,19170" coordsize="2,480">
          <v:shape style="position:absolute;left:13230;top:19170;width:2;height:480" coordorigin="13230,19170" coordsize="0,480" path="m13230,19170l13230,1965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88.5pt;margin-top:940.5pt;width:24pt;height:.1pt;mso-position-horizontal-relative:page;mso-position-vertical-relative:page;z-index:-1598" coordorigin="1770,18810" coordsize="480,2">
          <v:shape style="position:absolute;left:1770;top:18810;width:480;height:2" coordorigin="1770,18810" coordsize="480,0" path="m2250,18810l1770,1881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940.5pt;width:24pt;height:.1pt;mso-position-horizontal-relative:page;mso-position-vertical-relative:page;z-index:-1597" coordorigin="13590,18810" coordsize="480,2">
          <v:shape style="position:absolute;left:13590;top:18810;width:480;height:2" coordorigin="13590,18810" coordsize="480,0" path="m13590,18810l14070,18810e" filled="f" stroked="t" strokeweight=".25pt" strokecolor="#231F20">
            <v:path arrowok="t"/>
          </v:shape>
          <w10:wrap type="none"/>
        </v:group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78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78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78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78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78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78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78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779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778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777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34.5pt;margin-top:249.959778pt;width:249.642512pt;height:9.5pt;mso-position-horizontal-relative:page;mso-position-vertical-relative:page;z-index:-177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M05_SMIT8708_03_SE_C05.indd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2:57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77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673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672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671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670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669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668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667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666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665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664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166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M05_SMIT8708_03_SE_C05.indd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114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2:57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66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661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660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659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658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657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656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655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654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653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652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165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M05_SMIT8708_03_SE_C05.indd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115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2:57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65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649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648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647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646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645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644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643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642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641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640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163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M05_SMIT8708_03_SE_C05.indd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116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2:57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63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637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636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635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634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633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632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631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630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629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628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162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M05_SMIT8708_03_SE_C05.indd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117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2:57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62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625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624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623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622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621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620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619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618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617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616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161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M05_SMIT8708_03_SE_C05.indd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118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2:57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61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613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612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611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610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609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608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607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606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605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604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160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M05_SMIT8708_03_SE_C05.indd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119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2:57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60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596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595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594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593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592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591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590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158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M05_SMIT8708_03_SE_C05.indd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120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2:57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58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769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768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767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766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765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764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763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762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761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760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175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M05_SMIT8708_03_SE_C05.indd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2:57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75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757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756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755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754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753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752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751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750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749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748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174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M05_SMIT8708_03_SE_C05.indd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2:57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74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745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744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743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742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741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740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739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738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737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736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173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M05_SMIT8708_03_SE_C05.indd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108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2:57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73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733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732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731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730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729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728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727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726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725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724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1723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M05_SMIT8708_03_SE_C05.indd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109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2:57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722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721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720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719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718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717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716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715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714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713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712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1711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M05_SMIT8708_03_SE_C05.indd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110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2:57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710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709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708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707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706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705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704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703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702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701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700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1699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M05_SMIT8708_03_SE_C05.indd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111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2:57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698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697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696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695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694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693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692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691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690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689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688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1687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M05_SMIT8708_03_SE_C05.indd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2:57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686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130.5pt;margin-top:241.5pt;width:.1pt;height:24pt;mso-position-horizontal-relative:page;mso-position-vertical-relative:page;z-index:-1685" coordorigin="2610,4830" coordsize="2,480">
          <v:shape style="position:absolute;left:2610;top:4830;width:2;height:480" coordorigin="2610,4830" coordsize="0,480" path="m2610,5310l261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371.875pt;margin-top:241.375pt;width:48.25pt;height:24.25pt;mso-position-horizontal-relative:page;mso-position-vertical-relative:page;z-index:-1684" coordorigin="7438,4828" coordsize="965,485">
          <v:group style="position:absolute;left:7802;top:4950;width:238;height:239" coordorigin="7802,4950" coordsize="238,239">
            <v:shape style="position:absolute;left:7802;top:4950;width:238;height:239" coordorigin="7802,4950" coordsize="238,239" path="m8040,5070l8022,5134,7974,5177,7931,5189,7906,5188,7844,5161,7807,5110,7802,5090,7803,5063,7827,4998,7874,4959,7914,4950,7938,4952,7999,4980,8034,5033,8040,5070xe" filled="f" stroked="t" strokeweight=".25pt" strokecolor="#231F20">
              <v:path arrowok="t"/>
            </v:shape>
          </v:group>
          <v:group style="position:absolute;left:7440;top:5070;width:960;height:2" coordorigin="7440,5070" coordsize="960,2">
            <v:shape style="position:absolute;left:7440;top:5070;width:960;height:2" coordorigin="7440,5070" coordsize="960,0" path="m7440,5070l8400,5070e" filled="f" stroked="t" strokeweight=".25pt" strokecolor="#231F20">
              <v:path arrowok="t"/>
            </v:shape>
          </v:group>
          <v:group style="position:absolute;left:7920;top:4830;width:2;height:480" coordorigin="7920,4830" coordsize="2,480">
            <v:shape style="position:absolute;left:7920;top:4830;width:2;height:480" coordorigin="7920,4830" coordsize="0,480" path="m7920,4830l7920,5310e" filled="f" stroked="t" strokeweight=".25pt" strokecolor="#231F20">
              <v:path arrowok="t"/>
            </v:shape>
          </v:group>
          <w10:wrap type="none"/>
        </v:group>
      </w:pict>
    </w:r>
    <w:r>
      <w:rPr/>
      <w:pict>
        <v:group style="position:absolute;margin-left:661.5pt;margin-top:241.5pt;width:.1pt;height:24pt;mso-position-horizontal-relative:page;mso-position-vertical-relative:page;z-index:-1683" coordorigin="13230,4830" coordsize="2,480">
          <v:shape style="position:absolute;left:13230;top:4830;width:2;height:480" coordorigin="13230,4830" coordsize="0,480" path="m13230,5310l13230,483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124.46714pt;margin-top:248.035156pt;width:.1pt;height:8.589840pt;mso-position-horizontal-relative:page;mso-position-vertical-relative:page;z-index:-1682" coordorigin="2489,4961" coordsize="2,172">
          <v:shape style="position:absolute;left:2489;top:4961;width:2;height:172" coordorigin="2489,4961" coordsize="0,172" path="m2489,4961l2489,5132e" filled="f" stroked="t" strokeweight="1.23672pt" strokecolor="#000000">
            <v:path arrowok="t"/>
          </v:shape>
          <w10:wrap type="none"/>
        </v:group>
      </w:pict>
    </w:r>
    <w:r>
      <w:rPr/>
      <w:pict>
        <v:group style="position:absolute;margin-left:89.5pt;margin-top:247.5009pt;width:13.14466pt;height:9.624103pt;mso-position-horizontal-relative:page;mso-position-vertical-relative:page;z-index:-1681" coordorigin="1790,4950" coordsize="263,192">
          <v:group style="position:absolute;left:1800;top:4963;width:111;height:170" coordorigin="1800,4963" coordsize="111,170">
            <v:shape style="position:absolute;left:1800;top:4963;width:111;height:170" coordorigin="1800,4963" coordsize="111,170" path="m1911,4963l1800,4963,1800,4983,1883,4985,1872,4998,1843,5053,1825,5115,1824,5133,1847,5122,1850,5103,1854,5083,1888,5010,1911,4979,1911,4963xe" filled="t" fillcolor="#000000" stroked="f">
              <v:path arrowok="t"/>
              <v:fill type="solid"/>
            </v:shape>
          </v:group>
          <v:group style="position:absolute;left:1929;top:4960;width:114;height:172" coordorigin="1929,4960" coordsize="114,172">
            <v:shape style="position:absolute;left:1929;top:4960;width:114;height:172" coordorigin="1929,4960" coordsize="114,172" path="m2032,4977l1998,4977,2006,4980,2018,4992,2021,4999,2021,5015,1973,5069,1961,5079,1952,5088,1939,5103,1935,5110,1932,5118,1930,5123,1929,5127,1929,5133,2043,5133,2043,5112,1959,5112,1961,5108,1964,5105,1971,5097,1979,5090,1996,5075,2013,5061,2043,4994,2038,4983,2032,4977xe" filled="t" fillcolor="#000000" stroked="f">
              <v:path arrowok="t"/>
              <v:fill type="solid"/>
            </v:shape>
            <v:shape style="position:absolute;left:1929;top:4960;width:114;height:172" coordorigin="1929,4960" coordsize="114,172" path="m1987,4960l1966,4963,1950,4973,1939,4989,1933,5010,1955,5012,1955,5001,1958,4993,1970,4981,1978,4977,2032,4977,2026,4972,2010,4963,1987,4960xe" filled="t" fillcolor="#00000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107.037422pt;margin-top:248.035156pt;width:7.10156pt;height:8.589840pt;mso-position-horizontal-relative:page;mso-position-vertical-relative:page;z-index:-1680" coordorigin="2141,4961" coordsize="142,172">
          <v:shape style="position:absolute;left:2141;top:4961;width:142;height:172" coordorigin="2141,4961" coordsize="142,172" path="m2213,4961l2141,4961,2141,5132,2213,5132,2222,5132,2238,5128,2245,5125,2257,5117,2261,5112,2163,5112,2163,4981,2262,4981,2249,4970,2240,4965,2223,4962,2213,4961xe" filled="t" fillcolor="#000000" stroked="f">
            <v:path arrowok="t"/>
            <v:fill type="solid"/>
          </v:shape>
          <v:shape style="position:absolute;left:2141;top:4961;width:142;height:172" coordorigin="2141,4961" coordsize="142,172" path="m2262,4981l2213,4981,2223,4982,2237,4988,2259,5044,2259,5059,2258,5069,2211,5112,2261,5112,2283,5059,2283,5044,2281,5023,2276,5005,2272,4993,2265,4983,2262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115.701424pt;margin-top:248.035156pt;width:6.55664pt;height:8.589840pt;mso-position-horizontal-relative:page;mso-position-vertical-relative:page;z-index:-1679" coordorigin="2314,4961" coordsize="131,172">
          <v:shape style="position:absolute;left:2314;top:4961;width:131;height:172" coordorigin="2314,4961" coordsize="131,172" path="m2390,4961l2314,4961,2314,5132,2337,5132,2337,5063,2397,5062,2417,5057,2431,5047,2436,5042,2337,5042,2337,4981,2437,4981,2436,4980,2432,4974,2420,4966,2413,4964,2405,4962,2399,4961,2390,4961xe" filled="t" fillcolor="#000000" stroked="f">
            <v:path arrowok="t"/>
            <v:fill type="solid"/>
          </v:shape>
          <v:shape style="position:absolute;left:2314;top:4961;width:131;height:172" coordorigin="2314,4961" coordsize="131,172" path="m2437,4981l2391,4981,2398,4981,2402,4982,2408,4984,2413,4988,2420,4998,2422,5004,2422,5021,2419,5029,2406,5040,2396,5042,2436,5042,2441,5037,2445,5025,2445,5002,2443,4994,2437,4981xe" filled="t" fillcolor="#000000" stroked="f">
            <v:path arrowok="t"/>
            <v:fill type="solid"/>
          </v:shape>
          <w10:wrap type="none"/>
        </v:group>
      </w:pict>
    </w:r>
    <w:r>
      <w:rPr/>
      <w:pict>
        <v:group style="position:absolute;margin-left:672.427002pt;margin-top:255.774002pt;width:24.823pt;height:10.725pt;mso-position-horizontal-relative:page;mso-position-vertical-relative:page;z-index:-1678" coordorigin="13449,5115" coordsize="496,214">
          <v:group style="position:absolute;left:13454;top:5123;width:140;height:159" coordorigin="13454,5123" coordsize="140,159">
            <v:shape style="position:absolute;left:13454;top:5123;width:140;height:159" coordorigin="13454,5123" coordsize="140,159" path="m13581,5123l13454,5123,13454,5128,13469,5129,13474,5131,13474,5275,13469,5277,13454,5278,13454,5282,13583,5282,13586,5273,13499,5273,13499,5204,13568,5204,13568,5194,13499,5194,13499,5132,13581,5132,13581,5123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94,5242l13587,5243,13575,5261,13559,5270,13535,5273,13586,5273,13594,5242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204l13499,5204,13556,5204,13559,5208,13562,5227,13568,5227,13568,5204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68,5171l13562,5171,13560,5188,13557,5194,13568,5194,13568,5171xe" filled="t" fillcolor="#231F20" stroked="f">
              <v:path arrowok="t"/>
              <v:fill type="solid"/>
            </v:shape>
            <v:shape style="position:absolute;left:13454;top:5123;width:140;height:159" coordorigin="13454,5123" coordsize="140,159" path="m13581,5132l13499,5132,13546,5133,13568,5138,13576,5158,13582,5158,13581,5132xe" filled="t" fillcolor="#231F20" stroked="f">
              <v:path arrowok="t"/>
              <v:fill type="solid"/>
            </v:shape>
          </v:group>
          <v:group style="position:absolute;left:13608;top:5121;width:157;height:204" coordorigin="13608,5121" coordsize="157,204">
            <v:shape style="position:absolute;left:13608;top:5121;width:157;height:204" coordorigin="13608,5121" coordsize="157,204" path="m13671,5121l13616,5170,13608,5227,13617,5250,13631,5266,13646,5277,13661,5282,13677,5301,13693,5312,13712,5319,13732,5324,13754,5325,13762,5325,13766,5325,13753,5319,13734,5313,13719,5304,13714,5300,13702,5288,13705,5283,13720,5277,13722,5276,13675,5276,13659,5270,13645,5256,13636,5234,13633,5203,13635,5179,13643,5156,13656,5140,13672,5132,13691,5129,13717,5129,13717,5129,13695,5123,13671,5121xe" filled="t" fillcolor="#231F20" stroked="f">
              <v:path arrowok="t"/>
              <v:fill type="solid"/>
            </v:shape>
            <v:shape style="position:absolute;left:13608;top:5121;width:157;height:204" coordorigin="13608,5121" coordsize="157,204" path="m13717,5129l13691,5129,13704,5134,13716,5145,13726,5163,13732,5190,13733,5226,13726,5249,13713,5265,13696,5274,13675,5276,13722,5276,13759,5227,13762,5198,13758,5174,13749,5155,13735,5140,13717,5129xe" filled="t" fillcolor="#231F20" stroked="f">
              <v:path arrowok="t"/>
              <v:fill type="solid"/>
            </v:shape>
          </v:group>
          <v:group style="position:absolute;left:13774;top:5120;width:166;height:162" coordorigin="13774,5120" coordsize="166,162">
            <v:shape style="position:absolute;left:13774;top:5120;width:166;height:162" coordorigin="13774,5120" coordsize="166,162" path="m13859,5120l13854,5120,13804,5238,13799,5249,13774,5278,13774,5282,13822,5282,13822,5278,13805,5278,13805,5265,13806,5262,13807,5258,13818,5230,13907,5230,13903,5221,13822,5221,13850,5155,13874,5155,13859,512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907,5230l13881,5230,13892,5257,13896,5265,13896,5277,13888,5278,13879,5278,13879,5282,13940,5282,13940,5278,13929,5277,13926,5274,13907,5230xe" filled="t" fillcolor="#231F20" stroked="f">
              <v:path arrowok="t"/>
              <v:fill type="solid"/>
            </v:shape>
            <v:shape style="position:absolute;left:13774;top:5120;width:166;height:162" coordorigin="13774,5120" coordsize="166,162" path="m13874,5155l13850,5155,13878,5221,13903,5221,13874,5155xe" filled="t" fillcolor="#231F20" stroked="f">
              <v:path arrowok="t"/>
              <v:fill type="solid"/>
            </v:shape>
          </v:group>
          <w10:wrap type="none"/>
        </v:group>
      </w:pict>
    </w:r>
    <w:r>
      <w:rPr/>
      <w:pict>
        <v:group style="position:absolute;margin-left:88.5pt;margin-top:283.5pt;width:24pt;height:.1pt;mso-position-horizontal-relative:page;mso-position-vertical-relative:page;z-index:-1677" coordorigin="1770,5670" coordsize="480,2">
          <v:shape style="position:absolute;left:1770;top:5670;width:480;height:2" coordorigin="1770,5670" coordsize="480,0" path="m2250,5670l1770,5670e" filled="f" stroked="t" strokeweight=".25pt" strokecolor="#231F20">
            <v:path arrowok="t"/>
          </v:shape>
          <w10:wrap type="none"/>
        </v:group>
      </w:pict>
    </w:r>
    <w:r>
      <w:rPr/>
      <w:pict>
        <v:group style="position:absolute;margin-left:679.5pt;margin-top:283.5pt;width:24pt;height:.1pt;mso-position-horizontal-relative:page;mso-position-vertical-relative:page;z-index:-1676" coordorigin="13590,5670" coordsize="480,2">
          <v:shape style="position:absolute;left:13590;top:5670;width:480;height:2" coordorigin="13590,5670" coordsize="480,0" path="m13590,5670l14070,5670e" filled="f" stroked="t" strokeweight=".25pt" strokecolor="#231F20">
            <v:path arrowok="t"/>
          </v:shape>
          <w10:wrap type="none"/>
        </v:group>
      </w:pict>
    </w:r>
    <w:r>
      <w:rPr/>
      <w:pict>
        <v:shape style="position:absolute;margin-left:134.5pt;margin-top:249.959778pt;width:249.642512pt;height:9.5pt;mso-position-horizontal-relative:page;mso-position-vertical-relative:page;z-index:-1675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M05_SMIT8708_03_SE_C05.indd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Page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113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41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02/02/12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2:57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PM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user-f396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636.75pt;margin-top:249.959778pt;width:21.590001pt;height:9.5pt;mso-position-horizontal-relative:page;mso-position-vertical-relative:page;z-index:-1674" type="#_x0000_t202" filled="f" stroked="f">
          <v:textbox inset="0,0,0,0">
            <w:txbxContent>
              <w:p>
                <w:pPr>
                  <w:ind w:left="20" w:right="0" w:firstLine="0"/>
                  <w:jc w:val="left"/>
                  <w:rPr>
                    <w:rFonts w:ascii="Arial" w:hAnsi="Arial" w:cs="Arial" w:eastAsia="Arial"/>
                    <w:sz w:val="15"/>
                    <w:szCs w:val="15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231F20"/>
                    <w:spacing w:val="0"/>
                    <w:w w:val="100"/>
                    <w:sz w:val="15"/>
                    <w:szCs w:val="15"/>
                  </w:rPr>
                  <w:t>F-396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5"/>
                    <w:szCs w:val="15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hanging="207"/>
        <w:jc w:val="left"/>
      </w:pPr>
      <w:rPr>
        <w:rFonts w:hint="default" w:ascii="GillSans-UltraBold" w:hAnsi="GillSans-UltraBold" w:eastAsia="GillSans-UltraBold"/>
        <w:b/>
        <w:bCs/>
        <w:color w:val="231F20"/>
        <w:spacing w:val="-1"/>
        <w:w w:val="65"/>
        <w:sz w:val="19"/>
        <w:szCs w:val="19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hanging="402"/>
        <w:jc w:val="right"/>
      </w:pPr>
      <w:rPr>
        <w:rFonts w:hint="default" w:ascii="Palatino Linotype" w:hAnsi="Palatino Linotype" w:eastAsia="Palatino Linotype"/>
        <w:color w:val="231F20"/>
        <w:spacing w:val="-4"/>
        <w:sz w:val="21"/>
        <w:szCs w:val="2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hanging="405"/>
        <w:jc w:val="lef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5"/>
      <w:numFmt w:val="decimal"/>
      <w:lvlText w:val="%1"/>
      <w:lvlJc w:val="left"/>
      <w:pPr>
        <w:ind w:hanging="35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356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hanging="356"/>
        <w:jc w:val="left"/>
      </w:pPr>
      <w:rPr>
        <w:rFonts w:hint="default" w:ascii="Arial" w:hAnsi="Arial" w:eastAsia="Arial"/>
        <w:color w:val="231F20"/>
        <w:spacing w:val="-2"/>
        <w:w w:val="86"/>
        <w:sz w:val="19"/>
        <w:szCs w:val="19"/>
      </w:rPr>
    </w:lvl>
    <w:lvl w:ilvl="3">
      <w:start w:val="1"/>
      <w:numFmt w:val="decimal"/>
      <w:lvlText w:val="%4."/>
      <w:lvlJc w:val="left"/>
      <w:pPr>
        <w:ind w:hanging="405"/>
        <w:jc w:val="right"/>
      </w:pPr>
      <w:rPr>
        <w:rFonts w:hint="default" w:ascii="Palatino Linotype" w:hAnsi="Palatino Linotype" w:eastAsia="Palatino Linotype"/>
        <w:color w:val="231F20"/>
        <w:sz w:val="21"/>
        <w:szCs w:val="21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3"/>
      <w:numFmt w:val="decimal"/>
      <w:lvlText w:val="%1."/>
      <w:lvlJc w:val="left"/>
      <w:pPr>
        <w:ind w:hanging="289"/>
        <w:jc w:val="left"/>
      </w:pPr>
      <w:rPr>
        <w:rFonts w:hint="default" w:ascii="Courier New" w:hAnsi="Courier New" w:eastAsia="Courier New"/>
        <w:color w:val="231F20"/>
        <w:sz w:val="16"/>
        <w:szCs w:val="16"/>
      </w:rPr>
    </w:lvl>
    <w:lvl w:ilvl="1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5"/>
      <w:numFmt w:val="decimal"/>
      <w:lvlText w:val="%1"/>
      <w:lvlJc w:val="left"/>
      <w:pPr>
        <w:ind w:hanging="390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390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7"/>
      <w:numFmt w:val="decimal"/>
      <w:lvlText w:val="%1.%2.%3"/>
      <w:lvlJc w:val="left"/>
      <w:pPr>
        <w:ind w:hanging="532"/>
        <w:jc w:val="right"/>
      </w:pPr>
      <w:rPr>
        <w:rFonts w:hint="default" w:ascii="Times New Roman" w:hAnsi="Times New Roman" w:eastAsia="Times New Roman"/>
        <w:b/>
        <w:bCs/>
        <w:color w:val="231F20"/>
        <w:w w:val="108"/>
        <w:sz w:val="22"/>
        <w:szCs w:val="22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hanging="390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390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3"/>
      <w:numFmt w:val="decimal"/>
      <w:lvlText w:val="%1.%2.%3"/>
      <w:lvlJc w:val="left"/>
      <w:pPr>
        <w:ind w:hanging="532"/>
        <w:jc w:val="right"/>
      </w:pPr>
      <w:rPr>
        <w:rFonts w:hint="default" w:ascii="Times New Roman" w:hAnsi="Times New Roman" w:eastAsia="Times New Roman"/>
        <w:b/>
        <w:bCs/>
        <w:color w:val="231F20"/>
        <w:w w:val="108"/>
        <w:sz w:val="22"/>
        <w:szCs w:val="22"/>
      </w:rPr>
    </w:lvl>
    <w:lvl w:ilvl="3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5"/>
      <w:numFmt w:val="decimal"/>
      <w:lvlText w:val="%1"/>
      <w:lvlJc w:val="left"/>
      <w:pPr>
        <w:ind w:hanging="390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390"/>
        <w:jc w:val="left"/>
      </w:pPr>
      <w:rPr>
        <w:rFonts w:hint="default" w:ascii="Times New Roman" w:hAnsi="Times New Roman" w:eastAsia="Times New Roman"/>
        <w:b/>
        <w:bCs/>
        <w:color w:val="231F20"/>
        <w:w w:val="111"/>
        <w:sz w:val="20"/>
        <w:szCs w:val="20"/>
      </w:rPr>
    </w:lvl>
    <w:lvl w:ilvl="2">
      <w:start w:val="1"/>
      <w:numFmt w:val="decimal"/>
      <w:lvlText w:val="%1.%2.%3"/>
      <w:lvlJc w:val="left"/>
      <w:pPr>
        <w:ind w:hanging="532"/>
        <w:jc w:val="left"/>
      </w:pPr>
      <w:rPr>
        <w:rFonts w:hint="default" w:ascii="Times New Roman" w:hAnsi="Times New Roman" w:eastAsia="Times New Roman"/>
        <w:b/>
        <w:bCs/>
        <w:color w:val="231F20"/>
        <w:w w:val="108"/>
        <w:sz w:val="22"/>
        <w:szCs w:val="22"/>
      </w:rPr>
    </w:lvl>
    <w:lvl w:ilvl="3">
      <w:start w:val="1"/>
      <w:numFmt w:val="bullet"/>
      <w:lvlText w:val="■"/>
      <w:lvlJc w:val="left"/>
      <w:pPr>
        <w:ind w:hanging="276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5"/>
      <w:numFmt w:val="decimal"/>
      <w:lvlText w:val="%1"/>
      <w:lvlJc w:val="left"/>
      <w:pPr>
        <w:ind w:hanging="47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477"/>
        <w:jc w:val="left"/>
      </w:pPr>
      <w:rPr>
        <w:rFonts w:hint="default" w:ascii="Times New Roman" w:hAnsi="Times New Roman" w:eastAsia="Times New Roman"/>
        <w:b/>
        <w:bCs/>
        <w:color w:val="231F20"/>
        <w:w w:val="106"/>
        <w:sz w:val="26"/>
        <w:szCs w:val="26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■"/>
      <w:lvlJc w:val="left"/>
      <w:pPr>
        <w:ind w:hanging="200"/>
      </w:pPr>
      <w:rPr>
        <w:rFonts w:hint="default" w:ascii="ＭＳ 明朝" w:hAnsi="ＭＳ 明朝" w:eastAsia="ＭＳ 明朝"/>
        <w:color w:val="231F20"/>
        <w:w w:val="7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0">
    <w:abstractNumId w:val="9"/>
  </w:num>
  <w:num w:numId="9">
    <w:abstractNumId w:val="8"/>
  </w:num>
  <w:num w:numId="7">
    <w:abstractNumId w:val="6"/>
  </w:num>
  <w:num w:numId="5">
    <w:abstractNumId w:val="4"/>
  </w:num>
  <w:num w:numId="3">
    <w:abstractNumId w:val="2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8">
    <w:abstractNumId w:val="7"/>
  </w:num>
  <w:num w:numId="6">
    <w:abstractNumId w:val="5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3890"/>
    </w:pPr>
    <w:rPr>
      <w:rFonts w:ascii="Palatino Linotype" w:hAnsi="Palatino Linotype" w:eastAsia="Palatino Linotype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58"/>
      <w:ind w:hanging="477"/>
      <w:outlineLvl w:val="1"/>
    </w:pPr>
    <w:rPr>
      <w:rFonts w:ascii="Times New Roman" w:hAnsi="Times New Roman" w:eastAsia="Times New Roman"/>
      <w:b/>
      <w:bCs/>
      <w:sz w:val="26"/>
      <w:szCs w:val="26"/>
    </w:rPr>
  </w:style>
  <w:style w:styleId="Heading2" w:type="paragraph">
    <w:name w:val="Heading 2"/>
    <w:basedOn w:val="Normal"/>
    <w:uiPriority w:val="1"/>
    <w:qFormat/>
    <w:pPr>
      <w:spacing w:before="61"/>
      <w:ind w:left="3890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4421" w:hanging="532"/>
      <w:outlineLvl w:val="3"/>
    </w:pPr>
    <w:rPr>
      <w:rFonts w:ascii="Times New Roman" w:hAnsi="Times New Roman" w:eastAsia="Times New Roman"/>
      <w:b/>
      <w:bCs/>
      <w:sz w:val="22"/>
      <w:szCs w:val="22"/>
    </w:rPr>
  </w:style>
  <w:style w:styleId="Heading4" w:type="paragraph">
    <w:name w:val="Heading 4"/>
    <w:basedOn w:val="Normal"/>
    <w:uiPriority w:val="1"/>
    <w:qFormat/>
    <w:pPr>
      <w:outlineLvl w:val="4"/>
    </w:pPr>
    <w:rPr>
      <w:rFonts w:ascii="GillSans-UltraBold" w:hAnsi="GillSans-UltraBold" w:eastAsia="GillSans-UltraBold"/>
      <w:b/>
      <w:bCs/>
      <w:sz w:val="21"/>
      <w:szCs w:val="21"/>
    </w:rPr>
  </w:style>
  <w:style w:styleId="Heading5" w:type="paragraph">
    <w:name w:val="Heading 5"/>
    <w:basedOn w:val="Normal"/>
    <w:uiPriority w:val="1"/>
    <w:qFormat/>
    <w:pPr>
      <w:outlineLvl w:val="5"/>
    </w:pPr>
    <w:rPr>
      <w:rFonts w:ascii="Palatino" w:hAnsi="Palatino" w:eastAsia="Palatino"/>
      <w:b/>
      <w:bCs/>
      <w:i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header" Target="header2.xml"/><Relationship Id="rId10" Type="http://schemas.openxmlformats.org/officeDocument/2006/relationships/image" Target="media/image3.jpg"/><Relationship Id="rId11" Type="http://schemas.openxmlformats.org/officeDocument/2006/relationships/image" Target="media/image4.jpg"/><Relationship Id="rId12" Type="http://schemas.openxmlformats.org/officeDocument/2006/relationships/header" Target="header3.xml"/><Relationship Id="rId13" Type="http://schemas.openxmlformats.org/officeDocument/2006/relationships/image" Target="media/image5.jpg"/><Relationship Id="rId14" Type="http://schemas.openxmlformats.org/officeDocument/2006/relationships/header" Target="header4.xml"/><Relationship Id="rId15" Type="http://schemas.openxmlformats.org/officeDocument/2006/relationships/image" Target="media/image6.jpg"/><Relationship Id="rId16" Type="http://schemas.openxmlformats.org/officeDocument/2006/relationships/header" Target="header5.xml"/><Relationship Id="rId17" Type="http://schemas.openxmlformats.org/officeDocument/2006/relationships/header" Target="header6.xml"/><Relationship Id="rId18" Type="http://schemas.openxmlformats.org/officeDocument/2006/relationships/header" Target="header7.xml"/><Relationship Id="rId19" Type="http://schemas.openxmlformats.org/officeDocument/2006/relationships/image" Target="media/image7.jpg"/><Relationship Id="rId20" Type="http://schemas.openxmlformats.org/officeDocument/2006/relationships/header" Target="header8.xml"/><Relationship Id="rId21" Type="http://schemas.openxmlformats.org/officeDocument/2006/relationships/header" Target="header9.xml"/><Relationship Id="rId22" Type="http://schemas.openxmlformats.org/officeDocument/2006/relationships/image" Target="media/image8.jpg"/><Relationship Id="rId23" Type="http://schemas.openxmlformats.org/officeDocument/2006/relationships/image" Target="media/image9.jpg"/><Relationship Id="rId24" Type="http://schemas.openxmlformats.org/officeDocument/2006/relationships/image" Target="media/image10.png"/><Relationship Id="rId25" Type="http://schemas.openxmlformats.org/officeDocument/2006/relationships/header" Target="header10.xml"/><Relationship Id="rId26" Type="http://schemas.openxmlformats.org/officeDocument/2006/relationships/header" Target="header11.xml"/><Relationship Id="rId27" Type="http://schemas.openxmlformats.org/officeDocument/2006/relationships/image" Target="media/image11.jpg"/><Relationship Id="rId28" Type="http://schemas.openxmlformats.org/officeDocument/2006/relationships/image" Target="media/image12.jpg"/><Relationship Id="rId29" Type="http://schemas.openxmlformats.org/officeDocument/2006/relationships/image" Target="media/image13.jpg"/><Relationship Id="rId30" Type="http://schemas.openxmlformats.org/officeDocument/2006/relationships/header" Target="header12.xml"/><Relationship Id="rId31" Type="http://schemas.openxmlformats.org/officeDocument/2006/relationships/image" Target="media/image14.jpg"/><Relationship Id="rId32" Type="http://schemas.openxmlformats.org/officeDocument/2006/relationships/header" Target="header13.xml"/><Relationship Id="rId33" Type="http://schemas.openxmlformats.org/officeDocument/2006/relationships/header" Target="header14.xml"/><Relationship Id="rId34" Type="http://schemas.openxmlformats.org/officeDocument/2006/relationships/header" Target="header15.xml"/><Relationship Id="rId35" Type="http://schemas.openxmlformats.org/officeDocument/2006/relationships/footer" Target="footer2.xml"/><Relationship Id="rId36" Type="http://schemas.openxmlformats.org/officeDocument/2006/relationships/header" Target="header16.xml"/><Relationship Id="rId3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f-396</dc:creator>
  <dc:title>M05_SMIT8708_03_SE_C05.indd</dc:title>
  <dcterms:created xsi:type="dcterms:W3CDTF">2014-10-30T15:43:21Z</dcterms:created>
  <dcterms:modified xsi:type="dcterms:W3CDTF">2014-10-30T15:43:21Z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2012-02-02T00:00:00Z</vt:filetime>
  </property>
  <property fmtid="{D5CDD505-2E9C-101B-9397-08002B2CF9AE}" pid="3" name="LastSaved">
    <vt:filetime>2014-10-30T00:00:00Z</vt:filetime>
  </property>
</Properties>
</file>