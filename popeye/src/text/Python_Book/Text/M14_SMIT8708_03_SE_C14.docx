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Processing</w:t>
      </w:r>
      <w:r>
        <w:rPr>
          <w:rFonts w:ascii="Times New Roman" w:hAnsi="Times New Roman" w:cs="Times New Roman" w:eastAsia="Times New Roman"/>
          <w:b/>
          <w:bCs/>
          <w:color w:val="FFFFFF"/>
          <w:spacing w:val="37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749" w:val="left" w:leader="none"/>
        </w:tabs>
        <w:spacing w:before="42"/>
        <w:ind w:left="217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356" w:space="40"/>
            <w:col w:w="612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3951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394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799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4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Physics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Sound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1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Recording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Playback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Time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Domain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13" w:lineRule="exact"/>
                          <w:ind w:left="57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Operations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14.4.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Slicin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"/>
                          <w:ind w:left="1113" w:right="4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Concatenating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Sound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57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14.4.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Musical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55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Background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1113" w:right="316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14.4.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Changin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Frequency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573" w:right="5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9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Fast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Fourier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Transform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14.5.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Background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14.5.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1113" w:right="381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14.5.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Simpl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Spectral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Analysis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573" w:right="603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Frequency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Domain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Operations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0"/>
                          <w:ind w:left="573" w:right="29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14.7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Music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9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Synthesizer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4477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5051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physically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recorded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played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storage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trace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744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transform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physical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significance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transformed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20.516138pt;width:24.25pt;height:48.25pt;mso-position-horizontal-relative:page;mso-position-vertical-relative:paragraph;z-index:-3950" coordorigin="1768,410" coordsize="485,965">
            <v:group style="position:absolute;left:1892;top:773;width:238;height:239" coordorigin="1892,773" coordsize="238,239">
              <v:shape style="position:absolute;left:1892;top:773;width:238;height:239" coordorigin="1892,773" coordsize="238,239" path="m2130,893l2112,957,2064,1000,2021,1012,1996,1010,1934,984,1897,933,1892,913,1893,886,1917,821,1964,782,2004,773,2028,775,2089,803,2124,856,2130,893xe" filled="f" stroked="t" strokeweight=".25pt" strokecolor="#231F20">
                <v:path arrowok="t"/>
              </v:shape>
            </v:group>
            <v:group style="position:absolute;left:1770;top:893;width:480;height:2" coordorigin="1770,893" coordsize="480,2">
              <v:shape style="position:absolute;left:1770;top:893;width:480;height:2" coordorigin="1770,893" coordsize="480,0" path="m1770,893l2250,893e" filled="f" stroked="t" strokeweight=".25pt" strokecolor="#231F20">
                <v:path arrowok="t"/>
              </v:shape>
            </v:group>
            <v:group style="position:absolute;left:2010;top:413;width:2;height:960" coordorigin="2010,413" coordsize="2,960">
              <v:shape style="position:absolute;left:2010;top:413;width:2;height:960" coordorigin="2010,413" coordsize="0,960" path="m2010,413l2010,137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516138pt;width:24.25pt;height:48.25pt;mso-position-horizontal-relative:page;mso-position-vertical-relative:paragraph;z-index:-3949" coordorigin="13588,410" coordsize="485,965">
            <v:group style="position:absolute;left:13712;top:773;width:238;height:239" coordorigin="13712,773" coordsize="238,239">
              <v:shape style="position:absolute;left:13712;top:773;width:238;height:239" coordorigin="13712,773" coordsize="238,239" path="m13950,893l13932,957,13884,1000,13841,1012,13816,1010,13754,984,13717,933,13712,913,13713,886,13737,821,13784,782,13824,773,13848,775,13909,803,13944,856,13950,893xe" filled="f" stroked="t" strokeweight=".25pt" strokecolor="#231F20">
                <v:path arrowok="t"/>
              </v:shape>
            </v:group>
            <v:group style="position:absolute;left:13590;top:893;width:480;height:2" coordorigin="13590,893" coordsize="480,2">
              <v:shape style="position:absolute;left:13590;top:893;width:480;height:2" coordorigin="13590,893" coordsize="480,0" path="m13590,893l14070,893e" filled="f" stroked="t" strokeweight=".25pt" strokecolor="#231F20">
                <v:path arrowok="t"/>
              </v:shape>
            </v:group>
            <v:group style="position:absolute;left:13830;top:413;width:2;height:960" coordorigin="13830,413" coordsize="2,960">
              <v:shape style="position:absolute;left:13830;top:413;width:2;height:960" coordorigin="13830,413" coordsize="0,960" path="m13830,413l13830,137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315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3947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The</w:t>
      </w:r>
      <w:r>
        <w:rPr>
          <w:color w:val="231F20"/>
          <w:spacing w:val="-23"/>
          <w:w w:val="110"/>
        </w:rPr>
        <w:t> </w:t>
      </w:r>
      <w:r>
        <w:rPr>
          <w:color w:val="231F20"/>
          <w:spacing w:val="0"/>
          <w:w w:val="110"/>
        </w:rPr>
        <w:t>Physics</w:t>
      </w:r>
      <w:r>
        <w:rPr>
          <w:color w:val="231F20"/>
          <w:spacing w:val="-23"/>
          <w:w w:val="110"/>
        </w:rPr>
        <w:t> </w:t>
      </w:r>
      <w:r>
        <w:rPr>
          <w:color w:val="231F20"/>
          <w:spacing w:val="0"/>
          <w:w w:val="110"/>
        </w:rPr>
        <w:t>of</w:t>
      </w:r>
      <w:r>
        <w:rPr>
          <w:color w:val="231F20"/>
          <w:spacing w:val="-22"/>
          <w:w w:val="110"/>
        </w:rPr>
        <w:t> </w:t>
      </w:r>
      <w:r>
        <w:rPr>
          <w:color w:val="231F20"/>
          <w:spacing w:val="0"/>
          <w:w w:val="110"/>
        </w:rPr>
        <w:t>Sound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fluctuations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air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molecule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infinitesima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propagat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propagatio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rapidly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air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air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molecules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“jostle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pressur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fluctuation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viewe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analog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signals—data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signals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 w:firstLine="240"/>
        <w:jc w:val="both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absolut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measure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amplitud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/>
          <w:bCs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pressure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fluctuations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eardrum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microphone.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challenging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dynamic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around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10</w:t>
      </w:r>
      <w:r>
        <w:rPr>
          <w:b w:val="0"/>
          <w:bCs w:val="0"/>
          <w:color w:val="231F20"/>
          <w:spacing w:val="25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(10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billion)</w:t>
      </w:r>
      <w:r>
        <w:rPr>
          <w:b w:val="0"/>
          <w:bCs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smalle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tha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loudes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comfortabl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sound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Soun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intensit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therefore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usually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reported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logarithmically,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measured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decibels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where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intensity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sound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decibels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calculated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follows: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7226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DB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position w:val="-2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(I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pStyle w:val="BodyText"/>
        <w:spacing w:line="260" w:lineRule="exact" w:before="86"/>
        <w:ind w:right="2390"/>
        <w:jc w:val="both"/>
      </w:pPr>
      <w:r>
        <w:rPr/>
        <w:pict>
          <v:group style="position:absolute;margin-left:88.375pt;margin-top:19.546009pt;width:24.25pt;height:48.25pt;mso-position-horizontal-relative:page;mso-position-vertical-relative:paragraph;z-index:-3945" coordorigin="1768,391" coordsize="485,965">
            <v:group style="position:absolute;left:1892;top:754;width:238;height:239" coordorigin="1892,754" coordsize="238,239">
              <v:shape style="position:absolute;left:1892;top:754;width:238;height:239" coordorigin="1892,754" coordsize="238,239" path="m2130,873l2112,937,2064,981,2021,993,1996,991,1934,965,1897,914,1892,893,1893,867,1917,802,1964,763,2004,754,2028,756,2089,784,2124,836,2130,873xe" filled="f" stroked="t" strokeweight=".25pt" strokecolor="#231F20">
                <v:path arrowok="t"/>
              </v:shape>
            </v:group>
            <v:group style="position:absolute;left:1770;top:873;width:480;height:2" coordorigin="1770,873" coordsize="480,2">
              <v:shape style="position:absolute;left:1770;top:873;width:480;height:2" coordorigin="1770,873" coordsize="480,0" path="m1770,873l2250,873e" filled="f" stroked="t" strokeweight=".25pt" strokecolor="#231F20">
                <v:path arrowok="t"/>
              </v:shape>
            </v:group>
            <v:group style="position:absolute;left:2010;top:393;width:2;height:960" coordorigin="2010,393" coordsize="2,960">
              <v:shape style="position:absolute;left:2010;top:393;width:2;height:960" coordorigin="2010,393" coordsize="0,960" path="m2010,393l2010,135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9.546009pt;width:24.25pt;height:48.25pt;mso-position-horizontal-relative:page;mso-position-vertical-relative:paragraph;z-index:-3944" coordorigin="13588,391" coordsize="485,965">
            <v:group style="position:absolute;left:13712;top:754;width:238;height:239" coordorigin="13712,754" coordsize="238,239">
              <v:shape style="position:absolute;left:13712;top:754;width:238;height:239" coordorigin="13712,754" coordsize="238,239" path="m13950,873l13932,937,13884,981,13841,993,13816,991,13754,965,13717,914,13712,893,13713,867,13737,802,13784,763,13824,754,13848,756,13909,784,13944,836,13950,873xe" filled="f" stroked="t" strokeweight=".25pt" strokecolor="#231F20">
                <v:path arrowok="t"/>
              </v:shape>
            </v:group>
            <v:group style="position:absolute;left:13590;top:873;width:480;height:2" coordorigin="13590,873" coordsize="480,2">
              <v:shape style="position:absolute;left:13590;top:873;width:480;height:2" coordorigin="13590,873" coordsize="480,0" path="m13590,873l14070,873e" filled="f" stroked="t" strokeweight=".25pt" strokecolor="#231F20">
                <v:path arrowok="t"/>
              </v:shape>
            </v:group>
            <v:group style="position:absolute;left:13830;top:393;width:2;height:960" coordorigin="13830,393" coordsize="2,960">
              <v:shape style="position:absolute;left:13830;top:393;width:2;height:960" coordorigin="13830,393" coordsize="0,960" path="m13830,393l13830,135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fluctuation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0</w:t>
      </w:r>
      <w:r>
        <w:rPr>
          <w:b w:val="0"/>
          <w:bCs w:val="0"/>
          <w:color w:val="231F20"/>
          <w:spacing w:val="23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reference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pressure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usually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established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lowest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pressure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fluctuation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really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good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ear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detect,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2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0"/>
        </w:rPr>
        <w:t>3</w:t>
      </w:r>
      <w:r>
        <w:rPr>
          <w:b w:val="0"/>
          <w:bCs w:val="0"/>
          <w:color w:val="231F20"/>
          <w:spacing w:val="0"/>
          <w:w w:val="100"/>
          <w:position w:val="0"/>
        </w:rPr>
        <w:t>1</w:t>
      </w:r>
      <w:r>
        <w:rPr>
          <w:b w:val="0"/>
          <w:bCs w:val="0"/>
          <w:color w:val="231F20"/>
          <w:spacing w:val="-1"/>
          <w:w w:val="100"/>
          <w:position w:val="0"/>
        </w:rPr>
        <w:t>0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−4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27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dynes/cm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60" w:lineRule="exact" w:before="100"/>
        <w:ind w:right="2385" w:firstLine="240"/>
        <w:jc w:val="both"/>
      </w:pPr>
      <w:r>
        <w:rPr>
          <w:b w:val="0"/>
          <w:bCs w:val="0"/>
          <w:color w:val="231F20"/>
          <w:spacing w:val="0"/>
          <w:w w:val="100"/>
        </w:rPr>
        <w:t>Also,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fluctuations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certain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frequencie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Hz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kHz.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Voices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telephon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uppe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frequenc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telephone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equipment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kHz.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Typically,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damage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exposure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excessive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sensitivity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and/or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frequencies.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5715pt;width:351.456pt;height:17.89pt;mso-position-horizontal-relative:page;mso-position-vertical-relative:paragraph;z-index:-3946" coordorigin="4760,63" coordsize="7029,358">
            <v:shape style="position:absolute;left:4764;top:63;width:420;height:356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Recording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Playback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2"/>
        <w:jc w:val="both"/>
      </w:pPr>
      <w:r>
        <w:rPr>
          <w:b w:val="0"/>
          <w:bCs w:val="0"/>
          <w:color w:val="231F20"/>
          <w:spacing w:val="1"/>
          <w:w w:val="100"/>
        </w:rPr>
        <w:t>Earl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concentrate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mechanical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late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magnetic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storin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reproducin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phonograph/record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cylinde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playbac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head.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surprisingly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incredibl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dynami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required,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stereos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reproduce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high-quality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magnetic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tape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phonograph,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offering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limited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dynami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Digital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almost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supplanted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analog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 w:firstLine="240"/>
        <w:jc w:val="both"/>
      </w:pP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course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amplitud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analo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unintelligibl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computer—i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turne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electrica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microphone,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amplifie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suitabl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voltag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levels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digitized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97"/>
        <w:ind w:left="3677" w:right="169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736" w:val="left" w:leader="none"/>
        </w:tabs>
        <w:spacing w:before="501"/>
        <w:ind w:left="541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53"/>
        <w:ind w:left="4271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96.322998pt;margin-top:-52.028996pt;width:310.431817pt;height:89.232378pt;mso-position-horizontal-relative:page;mso-position-vertical-relative:paragraph;z-index:-3943" coordorigin="5926,-1041" coordsize="6209,1785">
            <v:group style="position:absolute;left:7262;top:-782;width:3282;height:423" coordorigin="7262,-782" coordsize="3282,423">
              <v:shape style="position:absolute;left:7262;top:-782;width:3282;height:423" coordorigin="7262,-782" coordsize="3282,423" path="m7262,-359l7284,-428,7346,-493,7446,-553,7508,-582,7579,-609,7657,-634,7743,-658,7836,-680,7934,-700,8039,-719,8149,-735,8265,-749,8385,-760,8509,-770,8637,-776,8769,-780,8903,-782,9038,-780,9170,-776,9298,-770,9422,-760,9542,-749,9658,-735,9768,-719,9873,-700,9971,-680,10064,-658,10149,-634,10228,-609,10299,-582,10361,-553,10415,-524,10497,-461,10539,-394,10544,-359e" filled="f" stroked="t" strokeweight=".5pt" strokecolor="#231F20">
                <v:path arrowok="t"/>
              </v:shape>
            </v:group>
            <v:group style="position:absolute;left:10494;top:-395;width:102;height:124" coordorigin="10494,-395" coordsize="102,124">
              <v:shape style="position:absolute;left:10494;top:-395;width:102;height:124" coordorigin="10494,-395" coordsize="102,124" path="m10494,-395l10544,-271,10583,-366,10544,-366,10494,-395xe" filled="t" fillcolor="#231F20" stroked="f">
                <v:path arrowok="t"/>
                <v:fill type="solid"/>
              </v:shape>
              <v:shape style="position:absolute;left:10494;top:-395;width:102;height:124" coordorigin="10494,-395" coordsize="102,124" path="m10595,-395l10544,-366,10583,-366,10595,-395xe" filled="t" fillcolor="#231F20" stroked="f">
                <v:path arrowok="t"/>
                <v:fill type="solid"/>
              </v:shape>
            </v:group>
            <v:group style="position:absolute;left:7212;top:-395;width:102;height:124" coordorigin="7212,-395" coordsize="102,124">
              <v:shape style="position:absolute;left:7212;top:-395;width:102;height:124" coordorigin="7212,-395" coordsize="102,124" path="m7212,-395l7262,-271,7301,-366,7262,-366,7212,-395xe" filled="t" fillcolor="#231F20" stroked="f">
                <v:path arrowok="t"/>
                <v:fill type="solid"/>
              </v:shape>
              <v:shape style="position:absolute;left:7212;top:-395;width:102;height:124" coordorigin="7212,-395" coordsize="102,124" path="m7313,-395l7262,-366,7301,-366,7313,-395xe" filled="t" fillcolor="#231F20" stroked="f">
                <v:path arrowok="t"/>
                <v:fill type="solid"/>
              </v:shape>
              <v:shape style="position:absolute;left:5926;top:-1041;width:6209;height:1785" type="#_x0000_t75">
                <v:imagedata r:id="rId1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14.1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Mechanics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sound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recording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playback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14.1.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successful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playback—whether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tape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machines,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compact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files—is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analog-to-digital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(A/D)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digital-to-analog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(D/A)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remember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low-level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A/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D/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merel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pressur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microphone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4" w:firstLine="240"/>
        <w:jc w:val="both"/>
      </w:pPr>
      <w:r>
        <w:rPr/>
        <w:pict>
          <v:group style="position:absolute;margin-left:88.375pt;margin-top:40.401588pt;width:24.25pt;height:48.25pt;mso-position-horizontal-relative:page;mso-position-vertical-relative:paragraph;z-index:-3940" coordorigin="1768,808" coordsize="485,965">
            <v:group style="position:absolute;left:1892;top:1171;width:238;height:239" coordorigin="1892,1171" coordsize="238,239">
              <v:shape style="position:absolute;left:1892;top:1171;width:238;height:239" coordorigin="1892,1171" coordsize="238,239" path="m2130,1291l2112,1354,2064,1398,2021,1410,1996,1408,1934,1382,1897,1331,1892,1310,1893,1284,1917,1219,1964,1180,2004,1171,2028,1173,2089,1201,2124,1254,2130,1291xe" filled="f" stroked="t" strokeweight=".25pt" strokecolor="#231F20">
                <v:path arrowok="t"/>
              </v:shape>
            </v:group>
            <v:group style="position:absolute;left:1770;top:1291;width:480;height:2" coordorigin="1770,1291" coordsize="480,2">
              <v:shape style="position:absolute;left:1770;top:1291;width:480;height:2" coordorigin="1770,1291" coordsize="480,0" path="m1770,1291l2250,1291e" filled="f" stroked="t" strokeweight=".25pt" strokecolor="#231F20">
                <v:path arrowok="t"/>
              </v:shape>
            </v:group>
            <v:group style="position:absolute;left:2010;top:811;width:2;height:960" coordorigin="2010,811" coordsize="2,960">
              <v:shape style="position:absolute;left:2010;top:811;width:2;height:960" coordorigin="2010,811" coordsize="0,960" path="m2010,811l2010,17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0.401588pt;width:24.25pt;height:48.25pt;mso-position-horizontal-relative:page;mso-position-vertical-relative:paragraph;z-index:-3939" coordorigin="13588,808" coordsize="485,965">
            <v:group style="position:absolute;left:13712;top:1171;width:238;height:239" coordorigin="13712,1171" coordsize="238,239">
              <v:shape style="position:absolute;left:13712;top:1171;width:238;height:239" coordorigin="13712,1171" coordsize="238,239" path="m13950,1291l13932,1354,13884,1398,13841,1410,13816,1408,13754,1382,13717,1331,13712,1310,13713,1284,13737,1219,13784,1180,13824,1171,13848,1173,13909,1201,13944,1254,13950,1291xe" filled="f" stroked="t" strokeweight=".25pt" strokecolor="#231F20">
                <v:path arrowok="t"/>
              </v:shape>
            </v:group>
            <v:group style="position:absolute;left:13590;top:1291;width:480;height:2" coordorigin="13590,1291" coordsize="480,2">
              <v:shape style="position:absolute;left:13590;top:1291;width:480;height:2" coordorigin="13590,1291" coordsize="480,0" path="m13590,1291l14070,1291e" filled="f" stroked="t" strokeweight=".25pt" strokecolor="#231F20">
                <v:path arrowok="t"/>
              </v:shape>
            </v:group>
            <v:group style="position:absolute;left:13830;top:811;width:2;height:960" coordorigin="13830,811" coordsize="2,960">
              <v:shape style="position:absolute;left:13830;top:811;width:2;height:960" coordorigin="13830,811" coordsize="0,960" path="m13830,811l13830,17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primar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governin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qualit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recording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rate—ho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quickl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record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samplin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rate)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samplin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suggest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twice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reproducing,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around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20,000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5,000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remarkably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untrained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(−128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(−32,768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32767).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8-bit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dynami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theoretically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7349" w:right="0"/>
        <w:jc w:val="left"/>
      </w:pP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reproductio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86"/>
        <w:ind w:left="2574" w:right="2265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14.1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backgroun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samplin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beyon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Intereste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reader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researc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Nyquis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searc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engine.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untraine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indistinguishable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8" w:right="0"/>
        <w:jc w:val="left"/>
      </w:pPr>
      <w:r>
        <w:rPr/>
        <w:pict>
          <v:group style="position:absolute;margin-left:202.25pt;margin-top:-13.480937pt;width:240.476pt;height:58.979pt;mso-position-horizontal-relative:page;mso-position-vertical-relative:paragraph;z-index:-3942" coordorigin="4045,-270" coordsize="4810,1180">
            <v:group style="position:absolute;left:4050;top:-265;width:4800;height:1170" coordorigin="4050,-265" coordsize="4800,1170">
              <v:shape style="position:absolute;left:4050;top:-265;width:4800;height:1170" coordorigin="4050,-265" coordsize="4800,1170" path="m4050,905l8850,905,8850,-265,4050,-265,4050,905xe" filled="t" fillcolor="#EDEDEE" stroked="f">
                <v:path arrowok="t"/>
                <v:fill type="solid"/>
              </v:shape>
            </v:group>
            <v:group style="position:absolute;left:4159;top:-141;width:2380;height:232" coordorigin="4159,-141" coordsize="2380,232">
              <v:shape style="position:absolute;left:4159;top:-141;width:2380;height:232" coordorigin="4159,-141" coordsize="2380,232" path="m4159,91l6539,91,6539,-141,4159,-141,4159,9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16-bit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8" w:right="0"/>
        <w:jc w:val="left"/>
      </w:pPr>
      <w:r>
        <w:rPr>
          <w:b w:val="0"/>
          <w:bCs w:val="0"/>
          <w:color w:val="231F20"/>
          <w:spacing w:val="0"/>
          <w:w w:val="100"/>
        </w:rPr>
        <w:t>resolution.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238" w:right="1662" w:firstLine="240"/>
        <w:jc w:val="left"/>
      </w:pP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digita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recording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071" w:space="40"/>
            <w:col w:w="5409"/>
          </w:cols>
        </w:sectPr>
      </w:pPr>
    </w:p>
    <w:p>
      <w:pPr>
        <w:pStyle w:val="BodyText"/>
        <w:spacing w:line="260" w:lineRule="exact"/>
        <w:ind w:left="3890" w:right="1664"/>
        <w:jc w:val="both"/>
      </w:pPr>
      <w:r>
        <w:rPr>
          <w:b w:val="0"/>
          <w:bCs w:val="0"/>
          <w:color w:val="231F20"/>
          <w:spacing w:val="1"/>
          <w:w w:val="100"/>
        </w:rPr>
        <w:t>mediu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retrieve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receiv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stream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also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4996" w:val="left" w:leader="none"/>
        </w:tabs>
        <w:spacing w:before="58"/>
        <w:ind w:left="4996" w:right="1212" w:hanging="607"/>
        <w:jc w:val="center"/>
        <w:rPr>
          <w:b w:val="0"/>
          <w:bCs w:val="0"/>
        </w:rPr>
      </w:pPr>
      <w:r>
        <w:rPr/>
        <w:pict>
          <v:group style="position:absolute;margin-left:273.993011pt;margin-top:3.145819pt;width:351.456pt;height:17.89pt;mso-position-horizontal-relative:page;mso-position-vertical-relative:paragraph;z-index:-3941" coordorigin="5480,63" coordsize="7029,358">
            <v:shape style="position:absolute;left:5484;top:63;width:420;height:356" type="#_x0000_t75">
              <v:imagedata r:id="rId14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offer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wavread(...)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wa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auread(...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.a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sound(data,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rate)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playback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recorded.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630" w:right="2539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Blocking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vs.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Non-blocking: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“Blocking”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refers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behavior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system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after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sound(...)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Blocking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players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return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control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until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completed.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allow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application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time.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Non-blocking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players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wait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card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finish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multiple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sound(...)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overlay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different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sounds.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experiment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particular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system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determine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whether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blocks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01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book’s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aspects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numPr>
          <w:ilvl w:val="1"/>
          <w:numId w:val="3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5849pt;width:351.456pt;height:17.89pt;mso-position-horizontal-relative:page;mso-position-vertical-relative:paragraph;z-index:-3938" coordorigin="4760,63" coordsize="7029,358">
            <v:shape style="position:absolute;left:4764;top:63;width:420;height:357" type="#_x0000_t75">
              <v:imagedata r:id="rId16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1.882849pt;width:24.25pt;height:48.25pt;mso-position-horizontal-relative:page;mso-position-vertical-relative:paragraph;z-index:-3936" coordorigin="1768,238" coordsize="485,965">
            <v:group style="position:absolute;left:1892;top:600;width:238;height:239" coordorigin="1892,600" coordsize="238,239">
              <v:shape style="position:absolute;left:1892;top:600;width:238;height:239" coordorigin="1892,600" coordsize="238,239" path="m2130,720l2112,784,2064,827,2021,840,1996,838,1934,811,1897,761,1892,740,1893,713,1917,648,1964,609,2004,600,2028,602,2089,630,2124,683,2130,720xe" filled="f" stroked="t" strokeweight=".25pt" strokecolor="#231F20">
                <v:path arrowok="t"/>
              </v:shape>
            </v:group>
            <v:group style="position:absolute;left:1770;top:720;width:480;height:2" coordorigin="1770,720" coordsize="480,2">
              <v:shape style="position:absolute;left:1770;top:720;width:480;height:2" coordorigin="1770,720" coordsize="480,0" path="m1770,720l2250,720e" filled="f" stroked="t" strokeweight=".25pt" strokecolor="#231F20">
                <v:path arrowok="t"/>
              </v:shape>
            </v:group>
            <v:group style="position:absolute;left:2010;top:240;width:2;height:960" coordorigin="2010,240" coordsize="2,960">
              <v:shape style="position:absolute;left:2010;top:240;width:2;height:960" coordorigin="2010,240" coordsize="0,960" path="m2010,240l2010,120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882849pt;width:24.25pt;height:48.25pt;mso-position-horizontal-relative:page;mso-position-vertical-relative:paragraph;z-index:-3935" coordorigin="13588,238" coordsize="485,965">
            <v:group style="position:absolute;left:13712;top:600;width:238;height:239" coordorigin="13712,600" coordsize="238,239">
              <v:shape style="position:absolute;left:13712;top:600;width:238;height:239" coordorigin="13712,600" coordsize="238,239" path="m13950,720l13932,784,13884,827,13841,840,13816,838,13754,811,13717,761,13712,740,13713,713,13737,648,13784,609,13824,600,13848,602,13909,630,13944,683,13950,720xe" filled="f" stroked="t" strokeweight=".25pt" strokecolor="#231F20">
                <v:path arrowok="t"/>
              </v:shape>
            </v:group>
            <v:group style="position:absolute;left:13590;top:720;width:480;height:2" coordorigin="13590,720" coordsize="480,2">
              <v:shape style="position:absolute;left:13590;top:720;width:480;height:2" coordorigin="13590,720" coordsize="480,0" path="m13590,720l14070,720e" filled="f" stroked="t" strokeweight=".25pt" strokecolor="#231F20">
                <v:path arrowok="t"/>
              </v:shape>
            </v:group>
            <v:group style="position:absolute;left:13830;top:240;width:2;height:960" coordorigin="13830,240" coordsize="2,960">
              <v:shape style="position:absolute;left:13830;top:240;width:2;height:960" coordorigin="13830,240" coordsize="0,960" path="m13830,240l13830,120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Time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0"/>
          <w:w w:val="105"/>
        </w:rPr>
        <w:t>Domain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3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kind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time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playbac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frequency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170" w:right="5353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14.4.1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Slicing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Concatenating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Sound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4"/>
        <w:jc w:val="both"/>
      </w:pPr>
      <w:r>
        <w:rPr>
          <w:b w:val="0"/>
          <w:bCs w:val="0"/>
          <w:color w:val="231F20"/>
          <w:spacing w:val="2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constructin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comedi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saying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choosin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assemblin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publishe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speeches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Companio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samplin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speec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clip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sites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Apoll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speech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“Houston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w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hav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problem”;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“Frankly,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my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dear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.”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Gone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with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Wind</w:t>
      </w:r>
      <w:r>
        <w:rPr>
          <w:b w:val="0"/>
          <w:bCs w:val="0"/>
          <w:i w:val="0"/>
          <w:color w:val="231F20"/>
          <w:spacing w:val="0"/>
          <w:w w:val="100"/>
        </w:rPr>
        <w:t>;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“You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can’t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handle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truth</w:t>
      </w:r>
      <w:r>
        <w:rPr>
          <w:b w:val="0"/>
          <w:bCs w:val="0"/>
          <w:i w:val="0"/>
          <w:color w:val="231F20"/>
          <w:spacing w:val="0"/>
          <w:w w:val="100"/>
        </w:rPr>
        <w:t>”</w:t>
      </w:r>
      <w:r>
        <w:rPr>
          <w:b w:val="0"/>
          <w:bCs w:val="0"/>
          <w:i w:val="0"/>
          <w:color w:val="231F20"/>
          <w:spacing w:val="50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fro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5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Fe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Goo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Men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51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Exercis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50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14.</w:t>
      </w:r>
      <w:r>
        <w:rPr>
          <w:b w:val="0"/>
          <w:bCs w:val="0"/>
          <w:i w:val="0"/>
          <w:color w:val="231F20"/>
          <w:spacing w:val="0"/>
          <w:w w:val="100"/>
        </w:rPr>
        <w:t>1</w:t>
      </w:r>
      <w:r>
        <w:rPr>
          <w:b w:val="0"/>
          <w:bCs w:val="0"/>
          <w:i w:val="0"/>
          <w:color w:val="231F20"/>
          <w:spacing w:val="51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describe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50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51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proces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50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of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assembling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speeches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semi-coherent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conversation.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 w:firstLine="240"/>
        <w:jc w:val="both"/>
      </w:pPr>
      <w:r>
        <w:rPr/>
        <w:pict>
          <v:group style="position:absolute;margin-left:241.25pt;margin-top:65.074638pt;width:348.5pt;height:70.196pt;mso-position-horizontal-relative:page;mso-position-vertical-relative:paragraph;z-index:-3937" coordorigin="4825,1301" coordsize="6970,1404">
            <v:group style="position:absolute;left:4830;top:1306;width:6960;height:1394" coordorigin="4830,1306" coordsize="6960,1394">
              <v:shape style="position:absolute;left:4830;top:1306;width:6960;height:1394" coordorigin="4830,1306" coordsize="6960,1394" path="m4830,2700l11790,2700,11790,1306,4830,1306,4830,2700xe" filled="t" fillcolor="#E6E7E8" stroked="f">
                <v:path arrowok="t"/>
                <v:fill type="solid"/>
              </v:shape>
              <v:shape style="position:absolute;left:4830;top:1306;width:423;height:350" type="#_x0000_t75">
                <v:imagedata r:id="rId17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14.1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Apollo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13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speech,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plays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speech,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plot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dat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(wit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dat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inde</w:t>
      </w:r>
      <w:r>
        <w:rPr>
          <w:b w:val="0"/>
          <w:bCs w:val="0"/>
          <w:i w:val="0"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x-axis)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resultin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plo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left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half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14.2.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Since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sound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actually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includes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more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than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need,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next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step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crop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file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keep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words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14.1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Locating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speech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[houston,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Fsh]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wavread('a13prob.wav');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plot(houston);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sound(houston,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shape style="position:absolute;margin-left:475.792999pt;margin-top:39.783028pt;width:144.72468pt;height:134.25pt;mso-position-horizontal-relative:page;mso-position-vertical-relative:paragraph;z-index:-3934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44.756703pt;height:134.25pt;mso-position-horizontal-relative:char;mso-position-vertical-relative:line" type="#_x0000_t75">
            <v:imagedata r:id="rId2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892" w:right="617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77.25pt;margin-top:29.796268pt;width:348.5pt;height:70.196pt;mso-position-horizontal-relative:page;mso-position-vertical-relative:paragraph;z-index:-3933" coordorigin="5545,596" coordsize="6970,1404">
            <v:group style="position:absolute;left:5550;top:601;width:6960;height:1394" coordorigin="5550,601" coordsize="6960,1394">
              <v:shape style="position:absolute;left:5550;top:601;width:6960;height:1394" coordorigin="5550,601" coordsize="6960,1394" path="m5550,1995l12510,1995,12510,601,5550,601,5550,1995xe" filled="t" fillcolor="#E6E7E8" stroked="f">
                <v:path arrowok="t"/>
                <v:fill type="solid"/>
              </v:shape>
              <v:shape style="position:absolute;left:5550;top:601;width:423;height:350" type="#_x0000_t75">
                <v:imagedata r:id="rId21" o:title=""/>
              </v:shape>
            </v:group>
            <w10:wrap type="none"/>
          </v:group>
        </w:pict>
      </w:r>
      <w:r>
        <w:rPr/>
        <w:pict>
          <v:shape style="position:absolute;margin-left:275.635986pt;margin-top:-172.027542pt;width:199.277828pt;height:174.521948pt;mso-position-horizontal-relative:page;mso-position-vertical-relative:paragraph;z-index:-392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26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0.8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20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1.5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0.6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100" w:lineRule="exact" w:before="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0.4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0.2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20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0.5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6"/>
                          <w:jc w:val="righ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-0.2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3" w:lineRule="exact"/>
                          <w:ind w:right="59"/>
                          <w:jc w:val="righ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-0.4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5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-0.5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-0.6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-0.8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9" w:lineRule="exact"/>
                          <w:ind w:left="27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5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-1.5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73" w:val="left" w:leader="none"/>
                          </w:tabs>
                          <w:spacing w:line="183" w:lineRule="exact"/>
                          <w:ind w:left="16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22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51" w:val="left" w:leader="none"/>
                            <w:tab w:pos="962" w:val="left" w:leader="none"/>
                          </w:tabs>
                          <w:spacing w:line="183" w:lineRule="exact"/>
                          <w:ind w:left="13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67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position w:val="6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73.824219pt;margin-top:-23.165953pt;width:4.448036pt;height:8.000065pt;mso-position-horizontal-relative:page;mso-position-vertical-relative:paragraph;z-index:-3928;rotation:315" type="#_x0000_t136" fillcolor="#231F20" stroked="f">
            <o:extrusion v:ext="view" autorotationcenter="t"/>
            <v:textpath style="font-family:&amp;quot;Arial&amp;quot;;font-size:8pt;v-text-kern:t;mso-text-shadow:auto" string="0"/>
            <w10:wrap type="none"/>
          </v:shape>
        </w:pict>
      </w:r>
      <w:r>
        <w:rPr/>
        <w:pict>
          <v:shape style="position:absolute;margin-left:477.891022pt;margin-top:-18.936707pt;width:17.792145pt;height:8.000065pt;mso-position-horizontal-relative:page;mso-position-vertical-relative:paragraph;z-index:-3927;rotation:315" type="#_x0000_t136" fillcolor="#231F20" stroked="f">
            <o:extrusion v:ext="view" autorotationcenter="t"/>
            <v:textpath style="font-family:&amp;quot;Arial&amp;quot;;font-size:8pt;v-text-kern:t;mso-text-shadow:auto" string="2000"/>
            <w10:wrap type="none"/>
          </v:shape>
        </w:pict>
      </w:r>
      <w:r>
        <w:rPr/>
        <w:pict>
          <v:shape style="position:absolute;margin-left:493.915009pt;margin-top:-18.936707pt;width:17.792145pt;height:8.000065pt;mso-position-horizontal-relative:page;mso-position-vertical-relative:paragraph;z-index:-3926;rotation:315" type="#_x0000_t136" fillcolor="#231F20" stroked="f">
            <o:extrusion v:ext="view" autorotationcenter="t"/>
            <v:textpath style="font-family:&amp;quot;Arial&amp;quot;;font-size:8pt;v-text-kern:t;mso-text-shadow:auto" string="4000"/>
            <w10:wrap type="none"/>
          </v:shape>
        </w:pict>
      </w:r>
      <w:r>
        <w:rPr/>
        <w:pict>
          <v:shape style="position:absolute;margin-left:509.938019pt;margin-top:-18.936707pt;width:17.792145pt;height:8.000065pt;mso-position-horizontal-relative:page;mso-position-vertical-relative:paragraph;z-index:-3925;rotation:315" type="#_x0000_t136" fillcolor="#231F20" stroked="f">
            <o:extrusion v:ext="view" autorotationcenter="t"/>
            <v:textpath style="font-family:&amp;quot;Arial&amp;quot;;font-size:8pt;v-text-kern:t;mso-text-shadow:auto" string="6000"/>
            <w10:wrap type="none"/>
          </v:shape>
        </w:pict>
      </w:r>
      <w:r>
        <w:rPr/>
        <w:pict>
          <v:shape style="position:absolute;margin-left:525.93103pt;margin-top:-18.936707pt;width:17.792145pt;height:8.000065pt;mso-position-horizontal-relative:page;mso-position-vertical-relative:paragraph;z-index:-3924;rotation:315" type="#_x0000_t136" fillcolor="#231F20" stroked="f">
            <o:extrusion v:ext="view" autorotationcenter="t"/>
            <v:textpath style="font-family:&amp;quot;Arial&amp;quot;;font-size:8pt;v-text-kern:t;mso-text-shadow:auto" string="8000"/>
            <w10:wrap type="none"/>
          </v:shape>
        </w:pict>
      </w:r>
      <w:r>
        <w:rPr/>
        <w:pict>
          <v:shape style="position:absolute;margin-left:540.295593pt;margin-top:-20.510324pt;width:22.240181pt;height:8.000065pt;mso-position-horizontal-relative:page;mso-position-vertical-relative:paragraph;z-index:-3923;rotation:315" type="#_x0000_t136" fillcolor="#231F20" stroked="f">
            <o:extrusion v:ext="view" autorotationcenter="t"/>
            <v:textpath style="font-family:&amp;quot;Arial&amp;quot;;font-size:8pt;v-text-kern:t;mso-text-shadow:auto" string="10000"/>
            <w10:wrap type="none"/>
          </v:shape>
        </w:pict>
      </w:r>
      <w:r>
        <w:rPr/>
        <w:pict>
          <v:shape style="position:absolute;margin-left:556.319641pt;margin-top:-20.509325pt;width:22.240181pt;height:8.000065pt;mso-position-horizontal-relative:page;mso-position-vertical-relative:paragraph;z-index:-3922;rotation:315" type="#_x0000_t136" fillcolor="#231F20" stroked="f">
            <o:extrusion v:ext="view" autorotationcenter="t"/>
            <v:textpath style="font-family:&amp;quot;Arial&amp;quot;;font-size:8pt;v-text-kern:t;mso-text-shadow:auto" string="12000"/>
            <w10:wrap type="none"/>
          </v:shape>
        </w:pict>
      </w:r>
      <w:r>
        <w:rPr/>
        <w:pict>
          <v:shape style="position:absolute;margin-left:572.311646pt;margin-top:-20.509325pt;width:22.240181pt;height:8.000065pt;mso-position-horizontal-relative:page;mso-position-vertical-relative:paragraph;z-index:-3921;rotation:315" type="#_x0000_t136" fillcolor="#231F20" stroked="f">
            <o:extrusion v:ext="view" autorotationcenter="t"/>
            <v:textpath style="font-family:&amp;quot;Arial&amp;quot;;font-size:8pt;v-text-kern:t;mso-text-shadow:auto" string="14000"/>
            <w10:wrap type="none"/>
          </v:shape>
        </w:pict>
      </w:r>
      <w:r>
        <w:rPr/>
        <w:pict>
          <v:shape style="position:absolute;margin-left:588.33551pt;margin-top:-20.509325pt;width:22.240181pt;height:8.000065pt;mso-position-horizontal-relative:page;mso-position-vertical-relative:paragraph;z-index:-3920;rotation:315" type="#_x0000_t136" fillcolor="#231F20" stroked="f">
            <o:extrusion v:ext="view" autorotationcenter="t"/>
            <v:textpath style="font-family:&amp;quot;Arial&amp;quot;;font-size:8pt;v-text-kern:t;mso-text-shadow:auto" string="16000"/>
            <w10:wrap type="none"/>
          </v:shape>
        </w:pict>
      </w:r>
      <w:r>
        <w:rPr/>
        <w:pict>
          <v:shape style="position:absolute;margin-left:604.358643pt;margin-top:-20.510324pt;width:22.240181pt;height:8.000065pt;mso-position-horizontal-relative:page;mso-position-vertical-relative:paragraph;z-index:-3919;rotation:315" type="#_x0000_t136" fillcolor="#231F20" stroked="f">
            <o:extrusion v:ext="view" autorotationcenter="t"/>
            <v:textpath style="font-family:&amp;quot;Arial&amp;quot;;font-size:8pt;v-text-kern:t;mso-text-shadow:auto" string="18000"/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Apollo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13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speech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14.2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Extracting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speech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clip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110000;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prob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houston(clip:end)*2;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9.464148pt;width:24.25pt;height:48.25pt;mso-position-horizontal-relative:page;mso-position-vertical-relative:paragraph;z-index:-3931" coordorigin="1768,189" coordsize="485,965">
            <v:group style="position:absolute;left:1892;top:552;width:238;height:239" coordorigin="1892,552" coordsize="238,239">
              <v:shape style="position:absolute;left:1892;top:552;width:238;height:239" coordorigin="1892,552" coordsize="238,239" path="m2130,672l2112,736,2064,779,2021,791,1996,789,1934,763,1897,712,1892,692,1893,665,1917,600,1964,561,2004,552,2028,554,2089,582,2124,635,2130,672xe" filled="f" stroked="t" strokeweight=".25pt" strokecolor="#231F20">
                <v:path arrowok="t"/>
              </v:shape>
            </v:group>
            <v:group style="position:absolute;left:1770;top:672;width:480;height:2" coordorigin="1770,672" coordsize="480,2">
              <v:shape style="position:absolute;left:1770;top:672;width:480;height:2" coordorigin="1770,672" coordsize="480,0" path="m1770,672l2250,672e" filled="f" stroked="t" strokeweight=".25pt" strokecolor="#231F20">
                <v:path arrowok="t"/>
              </v:shape>
            </v:group>
            <v:group style="position:absolute;left:2010;top:192;width:2;height:960" coordorigin="2010,192" coordsize="2,960">
              <v:shape style="position:absolute;left:2010;top:192;width:2;height:960" coordorigin="2010,192" coordsize="0,960" path="m2010,192l2010,11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464148pt;width:24.25pt;height:48.25pt;mso-position-horizontal-relative:page;mso-position-vertical-relative:paragraph;z-index:-3930" coordorigin="13588,189" coordsize="485,965">
            <v:group style="position:absolute;left:13712;top:552;width:238;height:239" coordorigin="13712,552" coordsize="238,239">
              <v:shape style="position:absolute;left:13712;top:552;width:238;height:239" coordorigin="13712,552" coordsize="238,239" path="m13950,672l13932,736,13884,779,13841,791,13816,789,13754,763,13717,712,13712,692,13713,665,13737,600,13784,561,13824,552,13848,554,13909,582,13944,635,13950,672xe" filled="f" stroked="t" strokeweight=".25pt" strokecolor="#231F20">
                <v:path arrowok="t"/>
              </v:shape>
            </v:group>
            <v:group style="position:absolute;left:13590;top:672;width:480;height:2" coordorigin="13590,672" coordsize="480,2">
              <v:shape style="position:absolute;left:13590;top:672;width:480;height:2" coordorigin="13590,672" coordsize="480,0" path="m13590,672l14070,672e" filled="f" stroked="t" strokeweight=".25pt" strokecolor="#231F20">
                <v:path arrowok="t"/>
              </v:shape>
            </v:group>
            <v:group style="position:absolute;left:13830;top:192;width:2;height:960" coordorigin="13830,192" coordsize="2,960">
              <v:shape style="position:absolute;left:13830;top:192;width:2;height:960" coordorigin="13830,192" coordsize="0,960" path="m13830,192l13830,11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plot(prob)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890" w:right="1665"/>
        <w:jc w:val="both"/>
      </w:pPr>
      <w:r>
        <w:rPr>
          <w:b w:val="0"/>
          <w:bCs w:val="0"/>
          <w:color w:val="231F20"/>
          <w:spacing w:val="5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listenin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speec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sound(...)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judiciousl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zoomin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narro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down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111000.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8" w:firstLine="240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14.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truncat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speec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realizin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amplitud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littl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/>
        <w:pict>
          <v:group style="position:absolute;margin-left:277pt;margin-top:58.372448pt;width:349pt;height:120.696pt;mso-position-horizontal-relative:page;mso-position-vertical-relative:paragraph;z-index:-3932" coordorigin="5540,1167" coordsize="6980,2414">
            <v:group style="position:absolute;left:5550;top:1177;width:6960;height:2394" coordorigin="5550,1177" coordsize="6960,2394">
              <v:shape style="position:absolute;left:5550;top:1177;width:6960;height:2394" coordorigin="5550,1177" coordsize="6960,2394" path="m5550,3571l12510,3571,12510,1177,5550,1177,5550,3571xe" filled="t" fillcolor="#E6E7E8" stroked="f">
                <v:path arrowok="t"/>
                <v:fill type="solid"/>
              </v:shape>
              <v:shape style="position:absolute;left:5550;top:1177;width:423;height:350" type="#_x0000_t75">
                <v:imagedata r:id="rId2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14.3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“m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dear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“frankly,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.”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one-half,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6"/>
        <w:ind w:left="0" w:right="5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14.3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Extracting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“my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dear”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[damn,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Fsd]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wavread('givdamn2.wav');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plot(damn);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4500;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8700;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sdamn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[damn(1:lo);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damn(hi:end)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plot(sdamn);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8.041992pt;margin-top:39.933044pt;width:144.642836pt;height:124.5pt;mso-position-horizontal-relative:page;mso-position-vertical-relative:paragraph;z-index:-3918" type="#_x0000_t75">
            <v:imagedata r:id="rId24" o:title=""/>
          </v:shape>
        </w:pict>
      </w:r>
      <w:r>
        <w:rPr/>
        <w:pict>
          <v:shape style="position:absolute;margin-left:437.884949pt;margin-top:39.933041pt;width:144.642837pt;height:124.5pt;mso-position-horizontal-relative:page;mso-position-vertical-relative:paragraph;z-index:-3917" type="#_x0000_t75">
            <v:imagedata r:id="rId25" o:title=""/>
          </v:shape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3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04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8"/>
              <w:ind w:left="2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8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2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right="1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1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1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9" w:type="dxa"/>
            <w:gridSpan w:val="5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1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right="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right="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3"/>
              <w:ind w:left="1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right="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2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tabs>
                <w:tab w:pos="749" w:val="left" w:leader="none"/>
              </w:tabs>
              <w:ind w:left="2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17" w:hRule="exact"/>
        </w:trPr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position w:val="6"/>
                <w:sz w:val="16"/>
                <w:szCs w:val="16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position w:val="6"/>
                <w:sz w:val="16"/>
                <w:szCs w:val="16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position w:val="0"/>
                <w:sz w:val="16"/>
                <w:szCs w:val="16"/>
              </w:rPr>
            </w:r>
          </w:p>
        </w:tc>
      </w:tr>
    </w:tbl>
    <w:p>
      <w:pPr>
        <w:spacing w:line="193" w:lineRule="exact"/>
        <w:ind w:left="317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14.3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Gone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speech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81" w:firstLine="240"/>
        <w:jc w:val="both"/>
      </w:pPr>
      <w:r>
        <w:rPr/>
        <w:pict>
          <v:group style="position:absolute;margin-left:241.25pt;margin-top:65.750015pt;width:348.5pt;height:80.196pt;mso-position-horizontal-relative:page;mso-position-vertical-relative:paragraph;z-index:-3915" coordorigin="4825,1315" coordsize="6970,1604">
            <v:group style="position:absolute;left:4830;top:1320;width:6960;height:1594" coordorigin="4830,1320" coordsize="6960,1594">
              <v:shape style="position:absolute;left:4830;top:1320;width:6960;height:1594" coordorigin="4830,1320" coordsize="6960,1594" path="m4830,2914l11790,2914,11790,1320,4830,1320,4830,2914xe" filled="t" fillcolor="#E6E7E8" stroked="f">
                <v:path arrowok="t"/>
                <v:fill type="solid"/>
              </v:shape>
              <v:shape style="position:absolute;left:4830;top:1320;width:423;height:350" type="#_x0000_t75">
                <v:imagedata r:id="rId26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8"/>
          <w:w w:val="100"/>
        </w:rPr>
        <w:t>Finally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14.4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assembl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speec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fragments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Few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Good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Me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resulting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picture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14.4.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148" w:right="51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.267712pt;width:24.25pt;height:48.25pt;mso-position-horizontal-relative:page;mso-position-vertical-relative:paragraph;z-index:-3914" coordorigin="1768,5" coordsize="485,965">
            <v:group style="position:absolute;left:1892;top:368;width:238;height:239" coordorigin="1892,368" coordsize="238,239">
              <v:shape style="position:absolute;left:1892;top:368;width:238;height:239" coordorigin="1892,368" coordsize="238,239" path="m2130,488l2112,552,2064,595,2021,607,1996,606,1934,579,1897,528,1892,508,1893,481,1917,416,1964,377,2004,368,2028,370,2089,398,2124,451,2130,488xe" filled="f" stroked="t" strokeweight=".25pt" strokecolor="#231F20">
                <v:path arrowok="t"/>
              </v:shape>
            </v:group>
            <v:group style="position:absolute;left:1770;top:488;width:480;height:2" coordorigin="1770,488" coordsize="480,2">
              <v:shape style="position:absolute;left:1770;top:488;width:480;height:2" coordorigin="1770,488" coordsize="480,0" path="m1770,488l2250,488e" filled="f" stroked="t" strokeweight=".25pt" strokecolor="#231F20">
                <v:path arrowok="t"/>
              </v:shape>
            </v:group>
            <v:group style="position:absolute;left:2010;top:8;width:2;height:960" coordorigin="2010,8" coordsize="2,960">
              <v:shape style="position:absolute;left:2010;top:8;width:2;height:960" coordorigin="2010,8" coordsize="0,960" path="m2010,8l2010,96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267712pt;width:24.25pt;height:48.25pt;mso-position-horizontal-relative:page;mso-position-vertical-relative:paragraph;z-index:-3913" coordorigin="13588,5" coordsize="485,965">
            <v:group style="position:absolute;left:13712;top:368;width:238;height:239" coordorigin="13712,368" coordsize="238,239">
              <v:shape style="position:absolute;left:13712;top:368;width:238;height:239" coordorigin="13712,368" coordsize="238,239" path="m13950,488l13932,552,13884,595,13841,607,13816,606,13754,579,13717,528,13712,508,13713,481,13737,416,13784,377,13824,368,13848,370,13909,398,13944,451,13950,488xe" filled="f" stroked="t" strokeweight=".25pt" strokecolor="#231F20">
                <v:path arrowok="t"/>
              </v:shape>
            </v:group>
            <v:group style="position:absolute;left:13590;top:488;width:480;height:2" coordorigin="13590,488" coordsize="480,2">
              <v:shape style="position:absolute;left:13590;top:488;width:480;height:2" coordorigin="13590,488" coordsize="480,0" path="m13590,488l14070,488e" filled="f" stroked="t" strokeweight=".25pt" strokecolor="#231F20">
                <v:path arrowok="t"/>
              </v:shape>
            </v:group>
            <v:group style="position:absolute;left:13830;top:8;width:2;height:960" coordorigin="13830,8" coordsize="2,960">
              <v:shape style="position:absolute;left:13830;top:8;width:2;height:960" coordorigin="13830,8" coordsize="0,960" path="m13830,8l13830,96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14.4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Assemble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speech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[truth,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wavread('truth1.wav');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speech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[prob;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sdamn;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.7];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plot(speech);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sound(speech,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36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5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right="2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8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right="2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3"/>
              <w:ind w:right="2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right="2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7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22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1"/>
              <w:ind w:right="19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8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-0.8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67" w:type="dxa"/>
            <w:gridSpan w:val="8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3"/>
              <w:ind w:right="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5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right="5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3" w:hRule="exact"/>
        </w:trPr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7"/>
              <w:ind w:left="11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position w:val="6"/>
                <w:sz w:val="12"/>
                <w:szCs w:val="1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</w:rPr>
            </w:r>
          </w:p>
        </w:tc>
      </w:tr>
    </w:tbl>
    <w:p>
      <w:pPr>
        <w:spacing w:line="193" w:lineRule="exact"/>
        <w:ind w:left="4113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06.071991pt;margin-top:-205.637207pt;width:234.189012pt;height:174.520067pt;mso-position-horizontal-relative:page;mso-position-vertical-relative:paragraph;z-index:-3916" coordorigin="6121,-4113" coordsize="4684,3490">
            <v:group style="position:absolute;left:6126;top:-4108;width:4674;height:2" coordorigin="6126,-4108" coordsize="4674,2">
              <v:shape style="position:absolute;left:6126;top:-4108;width:4674;height:2" coordorigin="6126,-4108" coordsize="4674,0" path="m6126,-4108l10800,-4108e" filled="f" stroked="t" strokeweight=".500042pt" strokecolor="#231F20">
                <v:path arrowok="t"/>
              </v:shape>
            </v:group>
            <v:group style="position:absolute;left:6126;top:-4108;width:4673;height:3480" coordorigin="6126,-4108" coordsize="4673,3480">
              <v:shape style="position:absolute;left:6126;top:-4108;width:4673;height:3480" coordorigin="6126,-4108" coordsize="4673,3480" path="m6126,-627l10800,-627,10800,-4108e" filled="f" stroked="t" strokeweight=".5pt" strokecolor="#231F20">
                <v:path arrowok="t"/>
              </v:shape>
            </v:group>
            <v:group style="position:absolute;left:6126;top:-4108;width:2;height:3480" coordorigin="6126,-4108" coordsize="2,3480">
              <v:shape style="position:absolute;left:6126;top:-4108;width:2;height:3480" coordorigin="6126,-4108" coordsize="0,3480" path="m6126,-4108l6126,-627e" filled="f" stroked="t" strokeweight=".500027pt" strokecolor="#231F20">
                <v:path arrowok="t"/>
              </v:shape>
            </v:group>
            <v:group style="position:absolute;left:6126;top:-627;width:4674;height:2" coordorigin="6126,-627" coordsize="4674,2">
              <v:shape style="position:absolute;left:6126;top:-627;width:4674;height:2" coordorigin="6126,-627" coordsize="4674,0" path="m6126,-627l10800,-627e" filled="f" stroked="t" strokeweight=".500010pt" strokecolor="#231F20">
                <v:path arrowok="t"/>
              </v:shape>
            </v:group>
            <v:group style="position:absolute;left:6794;top:-674;width:2;height:47" coordorigin="6794,-674" coordsize="2,47">
              <v:shape style="position:absolute;left:6794;top:-674;width:2;height:47" coordorigin="6794,-674" coordsize="0,47" path="m6794,-627l6794,-674e" filled="f" stroked="t" strokeweight=".5pt" strokecolor="#231F20">
                <v:path arrowok="t"/>
              </v:shape>
            </v:group>
            <v:group style="position:absolute;left:6794;top:-4108;width:2;height:47" coordorigin="6794,-4108" coordsize="2,47">
              <v:shape style="position:absolute;left:6794;top:-4108;width:2;height:47" coordorigin="6794,-4108" coordsize="0,47" path="m6794,-4108l6794,-4061e" filled="f" stroked="t" strokeweight=".5pt" strokecolor="#231F20">
                <v:path arrowok="t"/>
              </v:shape>
            </v:group>
            <v:group style="position:absolute;left:7462;top:-674;width:2;height:47" coordorigin="7462,-674" coordsize="2,47">
              <v:shape style="position:absolute;left:7462;top:-674;width:2;height:47" coordorigin="7462,-674" coordsize="0,47" path="m7462,-627l7462,-674e" filled="f" stroked="t" strokeweight=".5pt" strokecolor="#231F20">
                <v:path arrowok="t"/>
              </v:shape>
            </v:group>
            <v:group style="position:absolute;left:7462;top:-4108;width:2;height:47" coordorigin="7462,-4108" coordsize="2,47">
              <v:shape style="position:absolute;left:7462;top:-4108;width:2;height:47" coordorigin="7462,-4108" coordsize="0,47" path="m7462,-4108l7462,-4061e" filled="f" stroked="t" strokeweight=".5pt" strokecolor="#231F20">
                <v:path arrowok="t"/>
              </v:shape>
            </v:group>
            <v:group style="position:absolute;left:8130;top:-674;width:2;height:47" coordorigin="8130,-674" coordsize="2,47">
              <v:shape style="position:absolute;left:8130;top:-674;width:2;height:47" coordorigin="8130,-674" coordsize="0,47" path="m8130,-627l8130,-674e" filled="f" stroked="t" strokeweight=".5pt" strokecolor="#231F20">
                <v:path arrowok="t"/>
              </v:shape>
            </v:group>
            <v:group style="position:absolute;left:8130;top:-4108;width:2;height:47" coordorigin="8130,-4108" coordsize="2,47">
              <v:shape style="position:absolute;left:8130;top:-4108;width:2;height:47" coordorigin="8130,-4108" coordsize="0,47" path="m8130,-4108l8130,-4061e" filled="f" stroked="t" strokeweight=".5pt" strokecolor="#231F20">
                <v:path arrowok="t"/>
              </v:shape>
            </v:group>
            <v:group style="position:absolute;left:8797;top:-674;width:2;height:47" coordorigin="8797,-674" coordsize="2,47">
              <v:shape style="position:absolute;left:8797;top:-674;width:2;height:47" coordorigin="8797,-674" coordsize="0,47" path="m8797,-627l8797,-674e" filled="f" stroked="t" strokeweight=".5pt" strokecolor="#231F20">
                <v:path arrowok="t"/>
              </v:shape>
            </v:group>
            <v:group style="position:absolute;left:8797;top:-4108;width:2;height:47" coordorigin="8797,-4108" coordsize="2,47">
              <v:shape style="position:absolute;left:8797;top:-4108;width:2;height:47" coordorigin="8797,-4108" coordsize="0,47" path="m8797,-4108l8797,-4061e" filled="f" stroked="t" strokeweight=".5pt" strokecolor="#231F20">
                <v:path arrowok="t"/>
              </v:shape>
            </v:group>
            <v:group style="position:absolute;left:9465;top:-674;width:2;height:47" coordorigin="9465,-674" coordsize="2,47">
              <v:shape style="position:absolute;left:9465;top:-674;width:2;height:47" coordorigin="9465,-674" coordsize="0,47" path="m9465,-627l9465,-674e" filled="f" stroked="t" strokeweight=".5pt" strokecolor="#231F20">
                <v:path arrowok="t"/>
              </v:shape>
            </v:group>
            <v:group style="position:absolute;left:9465;top:-4108;width:2;height:47" coordorigin="9465,-4108" coordsize="2,47">
              <v:shape style="position:absolute;left:9465;top:-4108;width:2;height:47" coordorigin="9465,-4108" coordsize="0,47" path="m9465,-4108l9465,-4061e" filled="f" stroked="t" strokeweight=".5pt" strokecolor="#231F20">
                <v:path arrowok="t"/>
              </v:shape>
            </v:group>
            <v:group style="position:absolute;left:10133;top:-674;width:2;height:47" coordorigin="10133,-674" coordsize="2,47">
              <v:shape style="position:absolute;left:10133;top:-674;width:2;height:47" coordorigin="10133,-674" coordsize="0,47" path="m10133,-627l10133,-674e" filled="f" stroked="t" strokeweight=".5pt" strokecolor="#231F20">
                <v:path arrowok="t"/>
              </v:shape>
            </v:group>
            <v:group style="position:absolute;left:10133;top:-4108;width:2;height:47" coordorigin="10133,-4108" coordsize="2,47">
              <v:shape style="position:absolute;left:10133;top:-4108;width:2;height:47" coordorigin="10133,-4108" coordsize="0,47" path="m10133,-4108l10133,-4061e" filled="f" stroked="t" strokeweight=".5pt" strokecolor="#231F20">
                <v:path arrowok="t"/>
              </v:shape>
            </v:group>
            <v:group style="position:absolute;left:10800;top:-674;width:2;height:47" coordorigin="10800,-674" coordsize="2,47">
              <v:shape style="position:absolute;left:10800;top:-674;width:2;height:47" coordorigin="10800,-674" coordsize="0,47" path="m10800,-627l10800,-674e" filled="f" stroked="t" strokeweight=".5pt" strokecolor="#231F20">
                <v:path arrowok="t"/>
              </v:shape>
            </v:group>
            <v:group style="position:absolute;left:10800;top:-4108;width:2;height:47" coordorigin="10800,-4108" coordsize="2,47">
              <v:shape style="position:absolute;left:10800;top:-4108;width:2;height:47" coordorigin="10800,-4108" coordsize="0,47" path="m10800,-4108l10800,-4061e" filled="f" stroked="t" strokeweight=".5pt" strokecolor="#231F20">
                <v:path arrowok="t"/>
              </v:shape>
            </v:group>
            <v:group style="position:absolute;left:6126;top:-975;width:46;height:2" coordorigin="6126,-975" coordsize="46,2">
              <v:shape style="position:absolute;left:6126;top:-975;width:46;height:2" coordorigin="6126,-975" coordsize="46,0" path="m6126,-975l6173,-975e" filled="f" stroked="t" strokeweight=".5pt" strokecolor="#231F20">
                <v:path arrowok="t"/>
              </v:shape>
            </v:group>
            <v:group style="position:absolute;left:10753;top:-975;width:47;height:2" coordorigin="10753,-975" coordsize="47,2">
              <v:shape style="position:absolute;left:10753;top:-975;width:47;height:2" coordorigin="10753,-975" coordsize="47,0" path="m10800,-975l10753,-975e" filled="f" stroked="t" strokeweight=".5pt" strokecolor="#231F20">
                <v:path arrowok="t"/>
              </v:shape>
            </v:group>
            <v:group style="position:absolute;left:6126;top:-1324;width:46;height:2" coordorigin="6126,-1324" coordsize="46,2">
              <v:shape style="position:absolute;left:6126;top:-1324;width:46;height:2" coordorigin="6126,-1324" coordsize="46,0" path="m6126,-1324l6173,-1324e" filled="f" stroked="t" strokeweight=".5pt" strokecolor="#231F20">
                <v:path arrowok="t"/>
              </v:shape>
            </v:group>
            <v:group style="position:absolute;left:10753;top:-1324;width:47;height:2" coordorigin="10753,-1324" coordsize="47,2">
              <v:shape style="position:absolute;left:10753;top:-1324;width:47;height:2" coordorigin="10753,-1324" coordsize="47,0" path="m10800,-1324l10753,-1324e" filled="f" stroked="t" strokeweight=".5pt" strokecolor="#231F20">
                <v:path arrowok="t"/>
              </v:shape>
            </v:group>
            <v:group style="position:absolute;left:6126;top:-1672;width:46;height:2" coordorigin="6126,-1672" coordsize="46,2">
              <v:shape style="position:absolute;left:6126;top:-1672;width:46;height:2" coordorigin="6126,-1672" coordsize="46,0" path="m6126,-1672l6173,-1672e" filled="f" stroked="t" strokeweight=".5pt" strokecolor="#231F20">
                <v:path arrowok="t"/>
              </v:shape>
            </v:group>
            <v:group style="position:absolute;left:10753;top:-1672;width:47;height:2" coordorigin="10753,-1672" coordsize="47,2">
              <v:shape style="position:absolute;left:10753;top:-1672;width:47;height:2" coordorigin="10753,-1672" coordsize="47,0" path="m10800,-1672l10753,-1672e" filled="f" stroked="t" strokeweight=".5pt" strokecolor="#231F20">
                <v:path arrowok="t"/>
              </v:shape>
            </v:group>
            <v:group style="position:absolute;left:6126;top:-2020;width:46;height:2" coordorigin="6126,-2020" coordsize="46,2">
              <v:shape style="position:absolute;left:6126;top:-2020;width:46;height:2" coordorigin="6126,-2020" coordsize="46,0" path="m6126,-2020l6173,-2020e" filled="f" stroked="t" strokeweight=".5pt" strokecolor="#231F20">
                <v:path arrowok="t"/>
              </v:shape>
            </v:group>
            <v:group style="position:absolute;left:10753;top:-2020;width:47;height:2" coordorigin="10753,-2020" coordsize="47,2">
              <v:shape style="position:absolute;left:10753;top:-2020;width:47;height:2" coordorigin="10753,-2020" coordsize="47,0" path="m10800,-2020l10753,-2020e" filled="f" stroked="t" strokeweight=".5pt" strokecolor="#231F20">
                <v:path arrowok="t"/>
              </v:shape>
            </v:group>
            <v:group style="position:absolute;left:6126;top:-2368;width:46;height:2" coordorigin="6126,-2368" coordsize="46,2">
              <v:shape style="position:absolute;left:6126;top:-2368;width:46;height:2" coordorigin="6126,-2368" coordsize="46,0" path="m6126,-2368l6173,-2368e" filled="f" stroked="t" strokeweight=".5pt" strokecolor="#231F20">
                <v:path arrowok="t"/>
              </v:shape>
            </v:group>
            <v:group style="position:absolute;left:10753;top:-2368;width:47;height:2" coordorigin="10753,-2368" coordsize="47,2">
              <v:shape style="position:absolute;left:10753;top:-2368;width:47;height:2" coordorigin="10753,-2368" coordsize="47,0" path="m10800,-2368l10753,-2368e" filled="f" stroked="t" strokeweight=".5pt" strokecolor="#231F20">
                <v:path arrowok="t"/>
              </v:shape>
            </v:group>
            <v:group style="position:absolute;left:6126;top:-2716;width:46;height:2" coordorigin="6126,-2716" coordsize="46,2">
              <v:shape style="position:absolute;left:6126;top:-2716;width:46;height:2" coordorigin="6126,-2716" coordsize="46,0" path="m6126,-2716l6173,-2716e" filled="f" stroked="t" strokeweight=".5pt" strokecolor="#231F20">
                <v:path arrowok="t"/>
              </v:shape>
            </v:group>
            <v:group style="position:absolute;left:10753;top:-2716;width:47;height:2" coordorigin="10753,-2716" coordsize="47,2">
              <v:shape style="position:absolute;left:10753;top:-2716;width:47;height:2" coordorigin="10753,-2716" coordsize="47,0" path="m10800,-2716l10753,-2716e" filled="f" stroked="t" strokeweight=".5pt" strokecolor="#231F20">
                <v:path arrowok="t"/>
              </v:shape>
            </v:group>
            <v:group style="position:absolute;left:6126;top:-3064;width:46;height:2" coordorigin="6126,-3064" coordsize="46,2">
              <v:shape style="position:absolute;left:6126;top:-3064;width:46;height:2" coordorigin="6126,-3064" coordsize="46,0" path="m6126,-3064l6173,-3064e" filled="f" stroked="t" strokeweight=".5pt" strokecolor="#231F20">
                <v:path arrowok="t"/>
              </v:shape>
            </v:group>
            <v:group style="position:absolute;left:10753;top:-3064;width:47;height:2" coordorigin="10753,-3064" coordsize="47,2">
              <v:shape style="position:absolute;left:10753;top:-3064;width:47;height:2" coordorigin="10753,-3064" coordsize="47,0" path="m10800,-3064l10753,-3064e" filled="f" stroked="t" strokeweight=".5pt" strokecolor="#231F20">
                <v:path arrowok="t"/>
              </v:shape>
            </v:group>
            <v:group style="position:absolute;left:6126;top:-3412;width:46;height:2" coordorigin="6126,-3412" coordsize="46,2">
              <v:shape style="position:absolute;left:6126;top:-3412;width:46;height:2" coordorigin="6126,-3412" coordsize="46,0" path="m6126,-3412l6173,-3412e" filled="f" stroked="t" strokeweight=".5pt" strokecolor="#231F20">
                <v:path arrowok="t"/>
              </v:shape>
            </v:group>
            <v:group style="position:absolute;left:10753;top:-3412;width:47;height:2" coordorigin="10753,-3412" coordsize="47,2">
              <v:shape style="position:absolute;left:10753;top:-3412;width:47;height:2" coordorigin="10753,-3412" coordsize="47,0" path="m10800,-3412l10753,-3412e" filled="f" stroked="t" strokeweight=".5pt" strokecolor="#231F20">
                <v:path arrowok="t"/>
              </v:shape>
            </v:group>
            <v:group style="position:absolute;left:6126;top:-3760;width:46;height:2" coordorigin="6126,-3760" coordsize="46,2">
              <v:shape style="position:absolute;left:6126;top:-3760;width:46;height:2" coordorigin="6126,-3760" coordsize="46,0" path="m6126,-3760l6173,-3760e" filled="f" stroked="t" strokeweight=".5pt" strokecolor="#231F20">
                <v:path arrowok="t"/>
              </v:shape>
            </v:group>
            <v:group style="position:absolute;left:10753;top:-3760;width:47;height:2" coordorigin="10753,-3760" coordsize="47,2">
              <v:shape style="position:absolute;left:10753;top:-3760;width:47;height:2" coordorigin="10753,-3760" coordsize="47,0" path="m10800,-3760l10753,-3760e" filled="f" stroked="t" strokeweight=".5pt" strokecolor="#231F20">
                <v:path arrowok="t"/>
              </v:shape>
            </v:group>
            <v:group style="position:absolute;left:6126;top:-4108;width:4673;height:3480" coordorigin="6126,-4108" coordsize="4673,3480">
              <v:shape style="position:absolute;left:6126;top:-4108;width:4673;height:3480" coordorigin="6126,-4108" coordsize="4673,3480" path="m6126,-627l10800,-627,10800,-410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14.4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complete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speech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 w:line="193" w:lineRule="exact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4"/>
        </w:numPr>
        <w:tabs>
          <w:tab w:pos="4531" w:val="left" w:leader="none"/>
        </w:tabs>
        <w:ind w:left="4531" w:right="5929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Musical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Background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historica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reasons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score.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duration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togethe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indicatin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introduce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graphical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amenabl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experiments.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Rather,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piano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keyboard,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tunes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/>
        <w:pict>
          <v:group style="position:absolute;margin-left:88.375pt;margin-top:59.711342pt;width:24.25pt;height:48.25pt;mso-position-horizontal-relative:page;mso-position-vertical-relative:paragraph;z-index:-3906" coordorigin="1768,1194" coordsize="485,965">
            <v:group style="position:absolute;left:1892;top:1557;width:238;height:239" coordorigin="1892,1557" coordsize="238,239">
              <v:shape style="position:absolute;left:1892;top:1557;width:238;height:239" coordorigin="1892,1557" coordsize="238,239" path="m2130,1677l2112,1740,2064,1784,2021,1796,1996,1794,1934,1768,1897,1717,1892,1697,1893,1670,1917,1605,1964,1566,2004,1557,2028,1559,2089,1587,2124,1640,2130,1677xe" filled="f" stroked="t" strokeweight=".25pt" strokecolor="#231F20">
                <v:path arrowok="t"/>
              </v:shape>
            </v:group>
            <v:group style="position:absolute;left:1770;top:1677;width:480;height:2" coordorigin="1770,1677" coordsize="480,2">
              <v:shape style="position:absolute;left:1770;top:1677;width:480;height:2" coordorigin="1770,1677" coordsize="480,0" path="m1770,1677l2250,1677e" filled="f" stroked="t" strokeweight=".25pt" strokecolor="#231F20">
                <v:path arrowok="t"/>
              </v:shape>
            </v:group>
            <v:group style="position:absolute;left:2010;top:1197;width:2;height:960" coordorigin="2010,1197" coordsize="2,960">
              <v:shape style="position:absolute;left:2010;top:1197;width:2;height:960" coordorigin="2010,1197" coordsize="0,960" path="m2010,1197l2010,215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9.711342pt;width:24.25pt;height:48.25pt;mso-position-horizontal-relative:page;mso-position-vertical-relative:paragraph;z-index:-3905" coordorigin="13588,1194" coordsize="485,965">
            <v:group style="position:absolute;left:13712;top:1557;width:238;height:239" coordorigin="13712,1557" coordsize="238,239">
              <v:shape style="position:absolute;left:13712;top:1557;width:238;height:239" coordorigin="13712,1557" coordsize="238,239" path="m13950,1677l13932,1740,13884,1784,13841,1796,13816,1794,13754,1768,13717,1717,13712,1697,13713,1670,13737,1605,13784,1566,13824,1557,13848,1559,13909,1587,13944,1640,13950,1677xe" filled="f" stroked="t" strokeweight=".25pt" strokecolor="#231F20">
                <v:path arrowok="t"/>
              </v:shape>
            </v:group>
            <v:group style="position:absolute;left:13590;top:1677;width:480;height:2" coordorigin="13590,1677" coordsize="480,2">
              <v:shape style="position:absolute;left:13590;top:1677;width:480;height:2" coordorigin="13590,1677" coordsize="480,0" path="m13590,1677l14070,1677e" filled="f" stroked="t" strokeweight=".25pt" strokecolor="#231F20">
                <v:path arrowok="t"/>
              </v:shape>
            </v:group>
            <v:group style="position:absolute;left:13830;top:1197;width:2;height:960" coordorigin="13830,1197" coordsize="2,960">
              <v:shape style="position:absolute;left:13830;top:1197;width:2;height:960" coordorigin="13830,1197" coordsize="0,960" path="m13830,1197l13830,215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piano.wav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snippet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piano.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variet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4"/>
        </w:numPr>
        <w:tabs>
          <w:tab w:pos="4349" w:val="left" w:leader="none"/>
        </w:tabs>
        <w:ind w:left="4349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4"/>
        </w:numPr>
        <w:tabs>
          <w:tab w:pos="4349" w:val="left" w:leader="none"/>
        </w:tabs>
        <w:spacing w:line="260" w:lineRule="exact" w:before="49"/>
        <w:ind w:left="4349" w:right="2064" w:hanging="280"/>
        <w:jc w:val="left"/>
      </w:pP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easie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inflexible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metho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littl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difficul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completely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extensible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speaking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natural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heard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higher.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frequenc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(those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black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note)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logarithmically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1/12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3677" w:right="333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Key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2"/>
        <w:ind w:left="89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7.670013pt;margin-top:.4242pt;width:10.838pt;height:21.71pt;mso-position-horizontal-relative:page;mso-position-vertical-relative:paragraph;z-index:-3907" coordorigin="7953,8" coordsize="217,434">
            <v:group style="position:absolute;left:8009;top:13;width:2;height:336" coordorigin="8009,13" coordsize="2,336">
              <v:shape style="position:absolute;left:8009;top:13;width:2;height:336" coordorigin="8009,13" coordsize="0,336" path="m8009,13l8009,349e" filled="f" stroked="t" strokeweight=".5pt" strokecolor="#231F20">
                <v:path arrowok="t"/>
              </v:shape>
            </v:group>
            <v:group style="position:absolute;left:7958;top:313;width:102;height:124" coordorigin="7958,313" coordsize="102,124">
              <v:shape style="position:absolute;left:7958;top:313;width:102;height:124" coordorigin="7958,313" coordsize="102,124" path="m7958,313l8009,438,8048,343,8009,343,7958,313xe" filled="t" fillcolor="#231F20" stroked="f">
                <v:path arrowok="t"/>
                <v:fill type="solid"/>
              </v:shape>
              <v:shape style="position:absolute;left:7958;top:313;width:102;height:124" coordorigin="7958,313" coordsize="102,124" path="m8060,313l8009,343,8048,343,8060,313xe" filled="t" fillcolor="#231F20" stroked="f">
                <v:path arrowok="t"/>
                <v:fill type="solid"/>
              </v:shape>
            </v:group>
            <v:group style="position:absolute;left:8114;top:210;width:2;height:140" coordorigin="8114,210" coordsize="2,140">
              <v:shape style="position:absolute;left:8114;top:210;width:2;height:140" coordorigin="8114,210" coordsize="0,140" path="m8114,210l8114,349e" filled="f" stroked="t" strokeweight=".5pt" strokecolor="#231F20">
                <v:path arrowok="t"/>
              </v:shape>
            </v:group>
            <v:group style="position:absolute;left:8064;top:313;width:102;height:124" coordorigin="8064,313" coordsize="102,124">
              <v:shape style="position:absolute;left:8064;top:313;width:102;height:124" coordorigin="8064,313" coordsize="102,124" path="m8064,313l8114,438,8153,343,8114,343,8064,313xe" filled="t" fillcolor="#231F20" stroked="f">
                <v:path arrowok="t"/>
                <v:fill type="solid"/>
              </v:shape>
              <v:shape style="position:absolute;left:8064;top:313;width:102;height:124" coordorigin="8064,313" coordsize="102,124" path="m8165,313l8114,343,8153,343,8165,31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Duration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before="82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World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[1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3;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67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4]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405" w:lineRule="auto"/>
        <w:ind w:left="105" w:right="0" w:firstLine="40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68.304993pt;margin-top:-27.841179pt;width:4.877pt;height:23.605pt;mso-position-horizontal-relative:page;mso-position-vertical-relative:paragraph;z-index:-3912" coordorigin="9366,-557" coordsize="98,472">
            <v:shape style="position:absolute;left:9366;top:-557;width:98;height:472" coordorigin="9366,-557" coordsize="98,472" path="m9366,-85l9464,-85,9464,-557,9366,-557,9366,-8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1.138pt;margin-top:-27.841179pt;width:4.877pt;height:23.605pt;mso-position-horizontal-relative:page;mso-position-vertical-relative:paragraph;z-index:-3911" coordorigin="9623,-557" coordsize="98,472">
            <v:shape style="position:absolute;left:9623;top:-557;width:98;height:472" coordorigin="9623,-557" coordsize="98,472" path="m9623,-85l9720,-85,9720,-557,9623,-557,9623,-8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6.638pt;margin-top:-27.841179pt;width:4.877pt;height:23.605pt;mso-position-horizontal-relative:page;mso-position-vertical-relative:paragraph;z-index:-3910" coordorigin="10133,-557" coordsize="98,472">
            <v:shape style="position:absolute;left:10133;top:-557;width:98;height:472" coordorigin="10133,-557" coordsize="98,472" path="m10133,-85l10230,-85,10230,-557,10133,-557,10133,-8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19.471985pt;margin-top:-27.841179pt;width:4.877pt;height:23.605pt;mso-position-horizontal-relative:page;mso-position-vertical-relative:paragraph;z-index:-3909" coordorigin="10389,-557" coordsize="98,472">
            <v:shape style="position:absolute;left:10389;top:-557;width:98;height:472" coordorigin="10389,-557" coordsize="98,472" path="m10389,-85l10487,-85,10487,-557,10389,-557,10389,-8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32.138977pt;margin-top:-27.841179pt;width:4.877pt;height:23.605pt;mso-position-horizontal-relative:page;mso-position-vertical-relative:paragraph;z-index:-3908" coordorigin="10643,-557" coordsize="98,472">
            <v:shape style="position:absolute;left:10643;top:-557;width:98;height:472" coordorigin="10643,-557" coordsize="98,472" path="m10643,-85l10740,-85,10740,-557,10643,-557,10643,-8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Key: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1/2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Steps: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1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tbl>
      <w:tblPr>
        <w:tblW w:w="0" w:type="auto"/>
        <w:jc w:val="left"/>
        <w:tblInd w:w="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77" w:hRule="exact"/>
        </w:trPr>
        <w:tc>
          <w:tcPr>
            <w:tcW w:w="768" w:type="dxa"/>
            <w:gridSpan w:val="3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1024" w:type="dxa"/>
            <w:gridSpan w:val="4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25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50" w:lineRule="exact" w:before="7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18" w:hRule="exact"/>
        </w:trPr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8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4"/>
              <w:ind w:left="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</w:tbl>
    <w:p>
      <w:pPr>
        <w:spacing w:before="72"/>
        <w:ind w:left="11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Arial" w:hAnsi="Arial" w:cs="Arial" w:eastAsia="Arial"/>
          <w:b w:val="0"/>
          <w:bCs w:val="0"/>
          <w:color w:val="231F20"/>
          <w:spacing w:val="3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6555" w:space="40"/>
            <w:col w:w="827" w:space="40"/>
            <w:col w:w="5058"/>
          </w:cols>
        </w:sectPr>
      </w:pPr>
    </w:p>
    <w:p>
      <w:pPr>
        <w:spacing w:before="69"/>
        <w:ind w:left="0" w:right="14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14.5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Musical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notes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4"/>
        </w:numPr>
        <w:tabs>
          <w:tab w:pos="3811" w:val="left" w:leader="none"/>
        </w:tabs>
        <w:ind w:left="3811" w:right="5897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Changing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0"/>
          <w:w w:val="105"/>
        </w:rPr>
        <w:t>Sound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0"/>
          <w:w w:val="105"/>
        </w:rPr>
        <w:t>Frequency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questio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tune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playbac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frequenc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practica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concentrat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tune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playe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digital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8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perceived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playback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shrunk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13.4.1.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14.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experimen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techniqu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14.5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natural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pitc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removin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one-thir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right="2386"/>
        <w:jc w:val="both"/>
      </w:pPr>
      <w:r>
        <w:rPr/>
        <w:pict>
          <v:group style="position:absolute;margin-left:88.375pt;margin-top:41.712074pt;width:24.25pt;height:48.25pt;mso-position-horizontal-relative:page;mso-position-vertical-relative:paragraph;z-index:-3901" coordorigin="1768,834" coordsize="485,965">
            <v:group style="position:absolute;left:1892;top:1197;width:238;height:239" coordorigin="1892,1197" coordsize="238,239">
              <v:shape style="position:absolute;left:1892;top:1197;width:238;height:239" coordorigin="1892,1197" coordsize="238,239" path="m2130,1317l2112,1381,2064,1424,2021,1436,1996,1434,1934,1408,1897,1357,1892,1337,1893,1310,1917,1245,1964,1206,2004,1197,2028,1199,2089,1227,2124,1280,2130,1317xe" filled="f" stroked="t" strokeweight=".25pt" strokecolor="#231F20">
                <v:path arrowok="t"/>
              </v:shape>
            </v:group>
            <v:group style="position:absolute;left:1770;top:1317;width:480;height:2" coordorigin="1770,1317" coordsize="480,2">
              <v:shape style="position:absolute;left:1770;top:1317;width:480;height:2" coordorigin="1770,1317" coordsize="480,0" path="m1770,1317l2250,1317e" filled="f" stroked="t" strokeweight=".25pt" strokecolor="#231F20">
                <v:path arrowok="t"/>
              </v:shape>
            </v:group>
            <v:group style="position:absolute;left:2010;top:837;width:2;height:960" coordorigin="2010,837" coordsize="2,960">
              <v:shape style="position:absolute;left:2010;top:837;width:2;height:960" coordorigin="2010,837" coordsize="0,960" path="m2010,837l2010,17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1.712074pt;width:24.25pt;height:48.25pt;mso-position-horizontal-relative:page;mso-position-vertical-relative:paragraph;z-index:-3900" coordorigin="13588,834" coordsize="485,965">
            <v:group style="position:absolute;left:13712;top:1197;width:238;height:239" coordorigin="13712,1197" coordsize="238,239">
              <v:shape style="position:absolute;left:13712;top:1197;width:238;height:239" coordorigin="13712,1197" coordsize="238,239" path="m13950,1317l13932,1381,13884,1424,13841,1436,13816,1434,13754,1408,13717,1357,13712,1337,13713,1310,13737,1245,13784,1206,13824,1197,13848,1199,13909,1227,13944,1280,13950,1317xe" filled="f" stroked="t" strokeweight=".25pt" strokecolor="#231F20">
                <v:path arrowok="t"/>
              </v:shape>
            </v:group>
            <v:group style="position:absolute;left:13590;top:1317;width:480;height:2" coordorigin="13590,1317" coordsize="480,2">
              <v:shape style="position:absolute;left:13590;top:1317;width:480;height:2" coordorigin="13590,1317" coordsize="480,0" path="m13590,1317l14070,1317e" filled="f" stroked="t" strokeweight=".25pt" strokecolor="#231F20">
                <v:path arrowok="t"/>
              </v:shape>
            </v:group>
            <v:group style="position:absolute;left:13830;top:837;width:2;height:960" coordorigin="13830,837" coordsize="2,960">
              <v:shape style="position:absolute;left:13830;top:837;width:2;height:960" coordorigin="13830,837" coordsize="0,960" path="m13830,837l13830,17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Play</w:t>
      </w:r>
      <w:r>
        <w:rPr>
          <w:rFonts w:ascii="Times New Roman" w:hAnsi="Times New Roman" w:cs="Times New Roman" w:eastAsia="Times New Roman"/>
          <w:b/>
          <w:bCs/>
          <w:color w:val="80828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Scale</w:t>
      </w:r>
      <w:r>
        <w:rPr>
          <w:rFonts w:ascii="Times New Roman" w:hAnsi="Times New Roman" w:cs="Times New Roman" w:eastAsia="Times New Roman"/>
          <w:b/>
          <w:bCs/>
          <w:color w:val="808285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14.1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Majo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scal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piano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repeatedl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shorten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3534"/>
        <w:jc w:val="left"/>
      </w:pPr>
      <w:r>
        <w:rPr/>
        <w:pict>
          <v:group style="position:absolute;margin-left:241pt;margin-top:50.031021pt;width:349pt;height:70.696pt;mso-position-horizontal-relative:page;mso-position-vertical-relative:paragraph;z-index:-3902" coordorigin="4820,1001" coordsize="6980,1414">
            <v:group style="position:absolute;left:4830;top:1011;width:6960;height:1394" coordorigin="4830,1011" coordsize="6960,1394">
              <v:shape style="position:absolute;left:4830;top:1011;width:6960;height:1394" coordorigin="4830,1011" coordsize="6960,1394" path="m4830,2405l11790,2405,11790,1011,4830,1011,4830,2405xe" filled="t" fillcolor="#E6E7E8" stroked="f">
                <v:path arrowok="t"/>
                <v:fill type="solid"/>
              </v:shape>
              <v:shape style="position:absolute;left:4830;top:1010;width:423;height:350" type="#_x0000_t75">
                <v:imagedata r:id="rId29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14.5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pitch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experiment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wavread('instr_piano.wav');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sound(note,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sound(note(ceil(1:1.3:end)),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sound(note(ceil(1:0.5:end)),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19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03pt;width:238.395pt;height:13.168pt;mso-position-horizontal-relative:page;mso-position-vertical-relative:paragraph;z-index:-390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14.1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scale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shrinking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5"/>
        </w:numPr>
        <w:tabs>
          <w:tab w:pos="3790" w:val="left" w:leader="none"/>
        </w:tabs>
        <w:spacing w:line="264" w:lineRule="auto"/>
        <w:ind w:left="3513" w:right="4877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[note,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'instr_piano.wav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2^(1/12);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0" w:val="left" w:leader="none"/>
        </w:tabs>
        <w:ind w:left="3790" w:right="0" w:hanging="27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half^2;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0" w:val="left" w:leader="none"/>
        </w:tabs>
        <w:spacing w:before="18"/>
        <w:ind w:left="3790" w:right="0" w:hanging="27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75" w:val="left" w:leader="none"/>
        </w:tabs>
        <w:spacing w:before="18"/>
        <w:ind w:left="4175" w:right="0" w:hanging="6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sound(note,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75" w:val="left" w:leader="none"/>
        </w:tabs>
        <w:spacing w:before="18"/>
        <w:ind w:left="4175" w:right="0" w:hanging="6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560" w:val="left" w:leader="none"/>
        </w:tabs>
        <w:spacing w:before="18"/>
        <w:ind w:left="4560" w:right="0" w:hanging="104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half;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75" w:val="left" w:leader="none"/>
        </w:tabs>
        <w:spacing w:before="18"/>
        <w:ind w:left="4175" w:right="0" w:hanging="6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560" w:val="left" w:leader="none"/>
        </w:tabs>
        <w:spacing w:before="18"/>
        <w:ind w:left="4560" w:right="0" w:hanging="104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75" w:val="left" w:leader="none"/>
        </w:tabs>
        <w:spacing w:before="18"/>
        <w:ind w:left="4175" w:right="0" w:hanging="7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75" w:val="left" w:leader="none"/>
        </w:tabs>
        <w:spacing w:before="18"/>
        <w:ind w:left="4175" w:right="0" w:hanging="7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note(ceil(1:mult:end));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0" w:val="left" w:leader="none"/>
        </w:tabs>
        <w:spacing w:before="18"/>
        <w:ind w:left="3790" w:right="0" w:hanging="373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8pt;width:228pt;height:.1pt;mso-position-horizontal-relative:page;mso-position-vertical-relative:paragraph;z-index:-390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7" w:lineRule="auto"/>
        <w:ind w:left="4350" w:right="186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pause(0.3)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0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Pla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/>
          <w:bCs/>
          <w:color w:val="80828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Simpl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Tun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playabl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.wa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shrinkin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14</w:t>
      </w:r>
      <w:r>
        <w:rPr>
          <w:b w:val="0"/>
          <w:bCs w:val="0"/>
          <w:color w:val="231F20"/>
          <w:spacing w:val="-2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step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half-ton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scal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dorem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first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relativ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duratio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“beats.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0.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seconds.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tune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14.6,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fly.”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/>
        <w:ind w:left="4350" w:right="1855" w:hanging="28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tune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song)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29"/>
        <w:ind w:left="4350" w:right="2199" w:hanging="280"/>
        <w:jc w:val="left"/>
      </w:pPr>
      <w:r>
        <w:rPr/>
        <w:pict>
          <v:group style="position:absolute;margin-left:88.375pt;margin-top:9.602076pt;width:24.25pt;height:48.25pt;mso-position-horizontal-relative:page;mso-position-vertical-relative:paragraph;z-index:-3887" coordorigin="1768,192" coordsize="485,965">
            <v:group style="position:absolute;left:1892;top:555;width:238;height:239" coordorigin="1892,555" coordsize="238,239">
              <v:shape style="position:absolute;left:1892;top:555;width:238;height:239" coordorigin="1892,555" coordsize="238,239" path="m2130,675l2112,738,2064,782,2021,794,1996,792,1934,766,1897,715,1892,694,1893,668,1917,603,1964,564,2004,555,2028,557,2089,585,2124,638,2130,675xe" filled="f" stroked="t" strokeweight=".25pt" strokecolor="#231F20">
                <v:path arrowok="t"/>
              </v:shape>
            </v:group>
            <v:group style="position:absolute;left:1770;top:675;width:480;height:2" coordorigin="1770,675" coordsize="480,2">
              <v:shape style="position:absolute;left:1770;top:675;width:480;height:2" coordorigin="1770,675" coordsize="480,0" path="m1770,675l2250,675e" filled="f" stroked="t" strokeweight=".25pt" strokecolor="#231F20">
                <v:path arrowok="t"/>
              </v:shape>
            </v:group>
            <v:group style="position:absolute;left:2010;top:195;width:2;height:960" coordorigin="2010,195" coordsize="2,960">
              <v:shape style="position:absolute;left:2010;top:195;width:2;height:960" coordorigin="2010,195" coordsize="0,960" path="m2010,195l2010,11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602076pt;width:24.25pt;height:48.25pt;mso-position-horizontal-relative:page;mso-position-vertical-relative:paragraph;z-index:-3886" coordorigin="13588,192" coordsize="485,965">
            <v:group style="position:absolute;left:13712;top:555;width:238;height:239" coordorigin="13712,555" coordsize="238,239">
              <v:shape style="position:absolute;left:13712;top:555;width:238;height:239" coordorigin="13712,555" coordsize="238,239" path="m13950,675l13932,738,13884,782,13841,794,13816,792,13754,766,13717,715,13712,694,13713,668,13737,603,13784,564,13824,555,13848,557,13909,585,13944,638,13950,675xe" filled="f" stroked="t" strokeweight=".25pt" strokecolor="#231F20">
                <v:path arrowok="t"/>
              </v:shape>
            </v:group>
            <v:group style="position:absolute;left:13590;top:675;width:480;height:2" coordorigin="13590,675" coordsize="480,2">
              <v:shape style="position:absolute;left:13590;top:675;width:480;height:2" coordorigin="13590,675" coordsize="480,0" path="m13590,675l14070,675e" filled="f" stroked="t" strokeweight=".25pt" strokecolor="#231F20">
                <v:path arrowok="t"/>
              </v:shape>
            </v:group>
            <v:group style="position:absolute;left:13830;top:195;width:2;height:960" coordorigin="13830,195" coordsize="2,960">
              <v:shape style="position:absolute;left:13830;top:195;width:2;height:960" coordorigin="13830,195" coordsize="0,960" path="m13830,195l13830,11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doremi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610" w:val="left" w:leader="none"/>
        </w:tabs>
        <w:spacing w:before="27"/>
        <w:ind w:left="4610" w:right="1062" w:hanging="26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7"/>
        </w:numPr>
        <w:tabs>
          <w:tab w:pos="4610" w:val="left" w:leader="none"/>
        </w:tabs>
        <w:spacing w:before="16"/>
        <w:ind w:left="461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590" w:right="6107"/>
        <w:jc w:val="center"/>
      </w:pP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7"/>
        </w:numPr>
        <w:tabs>
          <w:tab w:pos="4610" w:val="left" w:leader="none"/>
        </w:tabs>
        <w:spacing w:before="16"/>
        <w:ind w:left="461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right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pitch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theNote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3"/>
          <w:numId w:val="7"/>
        </w:numPr>
        <w:tabs>
          <w:tab w:pos="4610" w:val="left" w:leader="none"/>
        </w:tabs>
        <w:spacing w:before="16"/>
        <w:ind w:left="461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Add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starting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7"/>
        </w:numPr>
        <w:tabs>
          <w:tab w:pos="4610" w:val="left" w:leader="none"/>
        </w:tabs>
        <w:spacing w:line="260" w:lineRule="exact" w:before="29"/>
        <w:ind w:left="4610" w:right="2454" w:hanging="260"/>
        <w:jc w:val="left"/>
      </w:pP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40"/>
        <w:ind w:left="4350" w:right="2091" w:hanging="280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8771" w:val="right" w:leader="none"/>
        </w:tabs>
        <w:spacing w:before="78"/>
        <w:ind w:left="526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29.654999pt;margin-top:-19.698294pt;width:84.161pt;height:48.0pt;mso-position-horizontal-relative:page;mso-position-vertical-relative:paragraph;z-index:-388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5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0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Note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tcW w:w="82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gridSpan w:val="2"/>
                        <w:tcBorders>
                          <w:top w:val="nil" w:sz="6" w:space="0" w:color="auto"/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5" w:hRule="exact"/>
                    </w:trPr>
                    <w:tc>
                      <w:tcPr>
                        <w:tcW w:w="821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6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46"/>
                          <w:ind w:left="6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47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6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46"/>
                          <w:ind w:left="6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Key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771" w:val="right" w:leader="none"/>
        </w:tabs>
        <w:spacing w:before="46"/>
        <w:ind w:left="485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1/2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Steps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380" w:lineRule="exact" w:before="32"/>
        <w:ind w:left="4731" w:right="6663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10.774994pt;margin-top:1.5746pt;width:5.081pt;height:6.219pt;mso-position-horizontal-relative:page;mso-position-vertical-relative:paragraph;z-index:-3899" coordorigin="10215,31" coordsize="102,124">
            <v:shape style="position:absolute;left:10215;top:31;width:102;height:124" coordorigin="10215,31" coordsize="102,124" path="m10215,31l10266,156,10305,61,10266,61,10215,31xe" filled="t" fillcolor="#231F20" stroked="f">
              <v:path arrowok="t"/>
              <v:fill type="solid"/>
            </v:shape>
            <v:shape style="position:absolute;left:10215;top:31;width:102;height:124" coordorigin="10215,31" coordsize="102,124" path="m10317,31l10266,61,10305,61,10317,31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7.364014pt;margin-top:1.1296pt;width:5.081pt;height:6.218pt;mso-position-horizontal-relative:page;mso-position-vertical-relative:paragraph;z-index:-3898" coordorigin="8547,23" coordsize="102,124">
            <v:shape style="position:absolute;left:8547;top:23;width:102;height:124" coordorigin="8547,23" coordsize="102,124" path="m8547,23l8598,147,8637,52,8598,52,8547,23xe" filled="t" fillcolor="#231F20" stroked="f">
              <v:path arrowok="t"/>
              <v:fill type="solid"/>
            </v:shape>
            <v:shape style="position:absolute;left:8547;top:23;width:102;height:124" coordorigin="8547,23" coordsize="102,124" path="m8649,23l8598,52,8637,52,8649,23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8.433014pt;margin-top:1.4596pt;width:5.081pt;height:6.22pt;mso-position-horizontal-relative:page;mso-position-vertical-relative:paragraph;z-index:-3897" coordorigin="9369,29" coordsize="102,124">
            <v:shape style="position:absolute;left:9369;top:29;width:102;height:124" coordorigin="9369,29" coordsize="102,124" path="m9369,29l9420,154,9458,59,9420,59,9369,29xe" filled="t" fillcolor="#231F20" stroked="f">
              <v:path arrowok="t"/>
              <v:fill type="solid"/>
            </v:shape>
            <v:shape style="position:absolute;left:9369;top:29;width:102;height:124" coordorigin="9369,29" coordsize="102,124" path="m9470,29l9420,59,9458,59,9470,29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14.255005pt;margin-top:9.1306pt;width:30.474pt;height:70.316pt;mso-position-horizontal-relative:page;mso-position-vertical-relative:paragraph;z-index:-388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59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Note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16" w:hRule="exact"/>
                    </w:trPr>
                    <w:tc>
                      <w:tcPr>
                        <w:tcW w:w="305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3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6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56.088013pt;margin-top:9.1306pt;width:30.474pt;height:70.517pt;mso-position-horizontal-relative:page;mso-position-vertical-relative:paragraph;z-index:-388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59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Note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20" w:hRule="exact"/>
                    </w:trPr>
                    <w:tc>
                      <w:tcPr>
                        <w:tcW w:w="293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1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3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6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97.92099pt;margin-top:9.1306pt;width:30.475pt;height:70.517pt;mso-position-horizontal-relative:page;mso-position-vertical-relative:paragraph;z-index:-388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595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Note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20" w:hRule="exact"/>
                    </w:trPr>
                    <w:tc>
                      <w:tcPr>
                        <w:tcW w:w="301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3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Length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Copy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Vector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313" w:lineRule="auto" w:before="14"/>
        <w:ind w:left="4489" w:right="6174" w:firstLine="55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Get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Length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Move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Down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Vector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"/>
        <w:ind w:left="4470" w:right="636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26.967987pt;margin-top:12.856498pt;width:9.588pt;height:6.904pt;mso-position-horizontal-relative:page;mso-position-vertical-relative:paragraph;z-index:-3896" coordorigin="8539,257" coordsize="192,138">
            <v:group style="position:absolute;left:8544;top:262;width:102;height:124" coordorigin="8544,262" coordsize="102,124">
              <v:shape style="position:absolute;left:8544;top:262;width:102;height:124" coordorigin="8544,262" coordsize="102,124" path="m8544,262l8595,386,8634,292,8595,292,8544,262xe" filled="t" fillcolor="#231F20" stroked="f">
                <v:path arrowok="t"/>
                <v:fill type="solid"/>
              </v:shape>
              <v:shape style="position:absolute;left:8544;top:262;width:102;height:124" coordorigin="8544,262" coordsize="102,124" path="m8646,262l8595,292,8634,292,8646,262xe" filled="t" fillcolor="#231F20" stroked="f">
                <v:path arrowok="t"/>
                <v:fill type="solid"/>
              </v:shape>
            </v:group>
            <v:group style="position:absolute;left:8609;top:316;width:117;height:74" coordorigin="8609,316" coordsize="117,74">
              <v:shape style="position:absolute;left:8609;top:316;width:117;height:74" coordorigin="8609,316" coordsize="117,74" path="m8726,316l8609,316,8668,390,8726,316xe" filled="t" fillcolor="#E6E7E8" stroked="f">
                <v:path arrowok="t"/>
                <v:fill type="solid"/>
              </v:shape>
            </v:group>
            <v:group style="position:absolute;left:8609;top:316;width:117;height:74" coordorigin="8609,316" coordsize="117,74">
              <v:shape style="position:absolute;left:8609;top:316;width:117;height:74" coordorigin="8609,316" coordsize="117,74" path="m8609,316l8726,316,8668,390,8609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449005pt;margin-top:13.305498pt;width:5.081pt;height:6.219pt;mso-position-horizontal-relative:page;mso-position-vertical-relative:paragraph;z-index:-3895" coordorigin="9369,266" coordsize="102,124">
            <v:shape style="position:absolute;left:9369;top:266;width:102;height:124" coordorigin="9369,266" coordsize="102,124" path="m9369,266l9420,390,9459,296,9420,296,9369,266xe" filled="t" fillcolor="#231F20" stroked="f">
              <v:path arrowok="t"/>
              <v:fill type="solid"/>
            </v:shape>
            <v:shape style="position:absolute;left:9369;top:266;width:102;height:124" coordorigin="9369,266" coordsize="102,124" path="m9471,266l9420,296,9459,296,9471,26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10.699005pt;margin-top:13.305498pt;width:5.081pt;height:6.219pt;mso-position-horizontal-relative:page;mso-position-vertical-relative:paragraph;z-index:-3894" coordorigin="10214,266" coordsize="102,124">
            <v:shape style="position:absolute;left:10214;top:266;width:102;height:124" coordorigin="10214,266" coordsize="102,124" path="m10214,266l10265,390,10304,296,10265,296,10214,266xe" filled="t" fillcolor="#231F20" stroked="f">
              <v:path arrowok="t"/>
              <v:fill type="solid"/>
            </v:shape>
            <v:shape style="position:absolute;left:10214;top:266;width:102;height:124" coordorigin="10214,266" coordsize="102,124" path="m10316,266l10265,296,10304,296,10316,26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1.96701pt;margin-top:15.573498pt;width:6.339pt;height:4.187pt;mso-position-horizontal-relative:page;mso-position-vertical-relative:paragraph;z-index:-3893" coordorigin="9039,311" coordsize="127,84">
            <v:group style="position:absolute;left:9044;top:316;width:117;height:74" coordorigin="9044,316" coordsize="117,74">
              <v:shape style="position:absolute;left:9044;top:316;width:117;height:74" coordorigin="9044,316" coordsize="117,74" path="m9161,316l9044,316,9103,390,9161,316xe" filled="t" fillcolor="#E6E7E8" stroked="f">
                <v:path arrowok="t"/>
                <v:fill type="solid"/>
              </v:shape>
            </v:group>
            <v:group style="position:absolute;left:9044;top:316;width:117;height:74" coordorigin="9044,316" coordsize="117,74">
              <v:shape style="position:absolute;left:9044;top:316;width:117;height:74" coordorigin="9044,316" coordsize="117,74" path="m9044,316l9161,316,9103,390,9044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5.949005pt;margin-top:15.573498pt;width:6.339pt;height:4.187pt;mso-position-horizontal-relative:page;mso-position-vertical-relative:paragraph;z-index:-3892" coordorigin="9719,311" coordsize="127,84">
            <v:group style="position:absolute;left:9724;top:316;width:117;height:74" coordorigin="9724,316" coordsize="117,74">
              <v:shape style="position:absolute;left:9724;top:316;width:117;height:74" coordorigin="9724,316" coordsize="117,74" path="m9841,316l9724,316,9782,390,9841,316xe" filled="t" fillcolor="#E6E7E8" stroked="f">
                <v:path arrowok="t"/>
                <v:fill type="solid"/>
              </v:shape>
            </v:group>
            <v:group style="position:absolute;left:9724;top:316;width:117;height:74" coordorigin="9724,316" coordsize="117,74">
              <v:shape style="position:absolute;left:9724;top:316;width:117;height:74" coordorigin="9724,316" coordsize="117,74" path="m9724,316l9841,316,9782,390,9724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3.484985pt;margin-top:15.573498pt;width:6.338pt;height:4.187pt;mso-position-horizontal-relative:page;mso-position-vertical-relative:paragraph;z-index:-3891" coordorigin="11070,311" coordsize="127,84">
            <v:group style="position:absolute;left:11075;top:316;width:117;height:74" coordorigin="11075,316" coordsize="117,74">
              <v:shape style="position:absolute;left:11075;top:316;width:117;height:74" coordorigin="11075,316" coordsize="117,74" path="m11191,316l11075,316,11133,390,11191,316xe" filled="t" fillcolor="#E6E7E8" stroked="f">
                <v:path arrowok="t"/>
                <v:fill type="solid"/>
              </v:shape>
            </v:group>
            <v:group style="position:absolute;left:11075;top:316;width:117;height:74" coordorigin="11075,316" coordsize="117,74">
              <v:shape style="position:absolute;left:11075;top:316;width:117;height:74" coordorigin="11075,316" coordsize="117,74" path="m11075,316l11191,316,11133,390,11075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9.71698pt;margin-top:15.573498pt;width:6.338pt;height:4.187pt;mso-position-horizontal-relative:page;mso-position-vertical-relative:paragraph;z-index:-3890" coordorigin="10394,311" coordsize="127,84">
            <v:group style="position:absolute;left:10399;top:316;width:117;height:74" coordorigin="10399,316" coordsize="117,74">
              <v:shape style="position:absolute;left:10399;top:316;width:117;height:74" coordorigin="10399,316" coordsize="117,74" path="m10516,316l10399,316,10458,390,10516,316xe" filled="t" fillcolor="#E6E7E8" stroked="f">
                <v:path arrowok="t"/>
                <v:fill type="solid"/>
              </v:shape>
            </v:group>
            <v:group style="position:absolute;left:10399;top:316;width:117;height:74" coordorigin="10399,316" coordsize="117,74">
              <v:shape style="position:absolute;left:10399;top:316;width:117;height:74" coordorigin="10399,316" coordsize="117,74" path="m10399,316l10516,316,10458,390,10399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71701pt;margin-top:15.573498pt;width:6.339pt;height:4.187pt;mso-position-horizontal-relative:page;mso-position-vertical-relative:paragraph;z-index:-3889" coordorigin="7734,311" coordsize="127,84">
            <v:group style="position:absolute;left:7739;top:316;width:117;height:74" coordorigin="7739,316" coordsize="117,74">
              <v:shape style="position:absolute;left:7739;top:316;width:117;height:74" coordorigin="7739,316" coordsize="117,74" path="m7856,316l7739,316,7798,390,7856,316xe" filled="t" fillcolor="#E6E7E8" stroked="f">
                <v:path arrowok="t"/>
                <v:fill type="solid"/>
              </v:shape>
            </v:group>
            <v:group style="position:absolute;left:7739;top:316;width:117;height:74" coordorigin="7739,316" coordsize="117,74">
              <v:shape style="position:absolute;left:7739;top:316;width:117;height:74" coordorigin="7739,316" coordsize="117,74" path="m7739,316l7856,316,7798,390,7739,316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8.46701pt;margin-top:15.573498pt;width:6.339pt;height:4.187pt;mso-position-horizontal-relative:page;mso-position-vertical-relative:paragraph;z-index:-3888" coordorigin="8169,311" coordsize="127,84">
            <v:group style="position:absolute;left:8174;top:316;width:117;height:74" coordorigin="8174,316" coordsize="117,74">
              <v:shape style="position:absolute;left:8174;top:316;width:117;height:74" coordorigin="8174,316" coordsize="117,74" path="m8291,316l8174,316,8233,390,8291,316xe" filled="t" fillcolor="#E6E7E8" stroked="f">
                <v:path arrowok="t"/>
                <v:fill type="solid"/>
              </v:shape>
            </v:group>
            <v:group style="position:absolute;left:8174;top:316;width:117;height:74" coordorigin="8174,316" coordsize="117,74">
              <v:shape style="position:absolute;left:8174;top:316;width:117;height:74" coordorigin="8174,316" coordsize="117,74" path="m8174,316l8291,316,8233,390,8174,316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Beat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Sec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3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------Note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1------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Note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------Note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3------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/>
          </w:p>
        </w:tc>
      </w:tr>
    </w:tbl>
    <w:p>
      <w:pPr>
        <w:spacing w:before="67"/>
        <w:ind w:left="0" w:right="112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14.6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Building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tune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496" w:right="573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388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14.2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tune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line="264" w:lineRule="auto"/>
        <w:ind w:left="3506" w:right="4871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[note,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'instr_piano.wav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2^(1/12);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doremi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58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steps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floor(dt*Fs);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1:length(doremi)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key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doremi(index,1);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steps(key);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note(ceil(1:half^pow:end));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noteLength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length(theNote);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noteLength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tune(storeAt:noteEnd,1)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theNote;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doremi(index,2)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nCt;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sound(tune,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pt;width:228pt;height:.1pt;mso-position-horizontal-relative:page;mso-position-vertical-relative:paragraph;z-index:-388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wavwrite(tune,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'dohAdeer.wav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right="0"/>
        <w:jc w:val="left"/>
      </w:pPr>
      <w:r>
        <w:rPr/>
        <w:pict>
          <v:group style="position:absolute;margin-left:88.375pt;margin-top:2.525024pt;width:24.25pt;height:48.25pt;mso-position-horizontal-relative:page;mso-position-vertical-relative:paragraph;z-index:-3878" coordorigin="1768,51" coordsize="485,965">
            <v:group style="position:absolute;left:1892;top:413;width:238;height:239" coordorigin="1892,413" coordsize="238,239">
              <v:shape style="position:absolute;left:1892;top:413;width:238;height:239" coordorigin="1892,413" coordsize="238,239" path="m2130,533l2112,597,2064,640,2021,652,1996,651,1934,624,1897,573,1892,553,1893,526,1917,461,1964,422,2004,413,2028,415,2089,443,2124,496,2130,533xe" filled="f" stroked="t" strokeweight=".25pt" strokecolor="#231F20">
                <v:path arrowok="t"/>
              </v:shape>
            </v:group>
            <v:group style="position:absolute;left:1770;top:533;width:480;height:2" coordorigin="1770,533" coordsize="480,2">
              <v:shape style="position:absolute;left:1770;top:533;width:480;height:2" coordorigin="1770,533" coordsize="480,0" path="m1770,533l2250,533e" filled="f" stroked="t" strokeweight=".25pt" strokecolor="#231F20">
                <v:path arrowok="t"/>
              </v:shape>
            </v:group>
            <v:group style="position:absolute;left:2010;top:53;width:2;height:960" coordorigin="2010,53" coordsize="2,960">
              <v:shape style="position:absolute;left:2010;top:53;width:2;height:960" coordorigin="2010,53" coordsize="0,960" path="m2010,53l2010,101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525024pt;width:24.25pt;height:48.25pt;mso-position-horizontal-relative:page;mso-position-vertical-relative:paragraph;z-index:-3877" coordorigin="13588,51" coordsize="485,965">
            <v:group style="position:absolute;left:13712;top:413;width:238;height:239" coordorigin="13712,413" coordsize="238,239">
              <v:shape style="position:absolute;left:13712;top:413;width:238;height:239" coordorigin="13712,413" coordsize="238,239" path="m13950,533l13932,597,13884,640,13841,652,13816,651,13754,624,13717,573,13712,553,13713,526,13737,461,13784,422,13824,413,13848,415,13909,443,13944,496,13950,533xe" filled="f" stroked="t" strokeweight=".25pt" strokecolor="#231F20">
                <v:path arrowok="t"/>
              </v:shape>
            </v:group>
            <v:group style="position:absolute;left:13590;top:533;width:480;height:2" coordorigin="13590,533" coordsize="480,2">
              <v:shape style="position:absolute;left:13590;top:533;width:480;height:2" coordorigin="13590,533" coordsize="480,0" path="m13590,533l14070,533e" filled="f" stroked="t" strokeweight=".25pt" strokecolor="#231F20">
                <v:path arrowok="t"/>
              </v:shape>
            </v:group>
            <v:group style="position:absolute;left:13830;top:53;width:2;height:960" coordorigin="13830,53" coordsize="2,960">
              <v:shape style="position:absolute;left:13830;top:53;width:2;height:960" coordorigin="13830,53" coordsize="0,960" path="m13830,53l13830,101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99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268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279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Fetches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259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230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18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storeAt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5715pt;width:351.456pt;height:17.89pt;mso-position-horizontal-relative:page;mso-position-vertical-relative:paragraph;z-index:-3879" coordorigin="4760,63" coordsize="7029,358">
            <v:shape style="position:absolute;left:4764;top:63;width:420;height:357" type="#_x0000_t75">
              <v:imagedata r:id="rId32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14.5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13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6"/>
          <w:w w:val="100"/>
        </w:rPr>
        <w:t> </w:t>
      </w:r>
      <w:r>
        <w:rPr>
          <w:color w:val="231F20"/>
          <w:spacing w:val="0"/>
          <w:w w:val="100"/>
        </w:rPr>
        <w:t>Fast</w:t>
      </w:r>
      <w:r>
        <w:rPr>
          <w:color w:val="231F20"/>
          <w:spacing w:val="7"/>
          <w:w w:val="100"/>
        </w:rPr>
        <w:t> </w:t>
      </w:r>
      <w:r>
        <w:rPr>
          <w:color w:val="231F20"/>
          <w:spacing w:val="0"/>
          <w:w w:val="100"/>
        </w:rPr>
        <w:t>Fourier</w:t>
      </w:r>
      <w:r>
        <w:rPr>
          <w:color w:val="231F20"/>
          <w:spacing w:val="6"/>
          <w:w w:val="100"/>
        </w:rPr>
        <w:t> </w:t>
      </w:r>
      <w:r>
        <w:rPr>
          <w:color w:val="231F20"/>
          <w:spacing w:val="0"/>
          <w:w w:val="100"/>
        </w:rPr>
        <w:t>Transform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0"/>
          <w:w w:val="100"/>
        </w:rPr>
        <w:t>Typically,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often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1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0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Fourier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Transform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325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presentation—a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0"/>
        </w:numPr>
        <w:tabs>
          <w:tab w:pos="4531" w:val="left" w:leader="none"/>
        </w:tabs>
        <w:ind w:left="4531" w:right="6766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Background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amoun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energ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throughout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duration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acoustic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amplifiers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14.7)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customize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/>
        <w:ind w:left="4350" w:right="2395" w:hanging="28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(vertically)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(horizontally)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2462" w:hanging="280"/>
        <w:jc w:val="both"/>
      </w:pPr>
      <w:r>
        <w:rPr>
          <w:b w:val="0"/>
          <w:bCs w:val="0"/>
          <w:color w:val="231F20"/>
          <w:spacing w:val="0"/>
          <w:w w:val="100"/>
        </w:rPr>
        <w:t>Filter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paragraphs,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reshape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5" w:firstLine="240"/>
        <w:jc w:val="both"/>
      </w:pPr>
      <w:r>
        <w:rPr/>
        <w:pict>
          <v:group style="position:absolute;margin-left:88.375pt;margin-top:9.151525pt;width:24.25pt;height:48.25pt;mso-position-horizontal-relative:page;mso-position-vertical-relative:paragraph;z-index:-3876" coordorigin="1768,183" coordsize="485,965">
            <v:group style="position:absolute;left:1892;top:546;width:238;height:239" coordorigin="1892,546" coordsize="238,239">
              <v:shape style="position:absolute;left:1892;top:546;width:238;height:239" coordorigin="1892,546" coordsize="238,239" path="m2130,666l2112,729,2064,773,2021,785,1996,783,1934,757,1897,706,1892,685,1893,659,1917,594,1964,555,2004,546,2028,548,2089,576,2124,629,2130,666xe" filled="f" stroked="t" strokeweight=".25pt" strokecolor="#231F20">
                <v:path arrowok="t"/>
              </v:shape>
            </v:group>
            <v:group style="position:absolute;left:1770;top:666;width:480;height:2" coordorigin="1770,666" coordsize="480,2">
              <v:shape style="position:absolute;left:1770;top:666;width:480;height:2" coordorigin="1770,666" coordsize="480,0" path="m1770,666l2250,666e" filled="f" stroked="t" strokeweight=".25pt" strokecolor="#231F20">
                <v:path arrowok="t"/>
              </v:shape>
            </v:group>
            <v:group style="position:absolute;left:2010;top:186;width:2;height:960" coordorigin="2010,186" coordsize="2,960">
              <v:shape style="position:absolute;left:2010;top:186;width:2;height:960" coordorigin="2010,186" coordsize="0,960" path="m2010,186l2010,11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151525pt;width:24.25pt;height:48.25pt;mso-position-horizontal-relative:page;mso-position-vertical-relative:paragraph;z-index:-3875" coordorigin="13588,183" coordsize="485,965">
            <v:group style="position:absolute;left:13712;top:546;width:238;height:239" coordorigin="13712,546" coordsize="238,239">
              <v:shape style="position:absolute;left:13712;top:546;width:238;height:239" coordorigin="13712,546" coordsize="238,239" path="m13950,666l13932,729,13884,773,13841,785,13816,783,13754,757,13717,706,13712,685,13713,659,13737,594,13784,555,13824,546,13848,548,13909,576,13944,629,13950,666xe" filled="f" stroked="t" strokeweight=".25pt" strokecolor="#231F20">
                <v:path arrowok="t"/>
              </v:shape>
            </v:group>
            <v:group style="position:absolute;left:13590;top:666;width:480;height:2" coordorigin="13590,666" coordsize="480,2">
              <v:shape style="position:absolute;left:13590;top:666;width:480;height:2" coordorigin="13590,666" coordsize="480,0" path="m13590,666l14070,666e" filled="f" stroked="t" strokeweight=".25pt" strokecolor="#231F20">
                <v:path arrowok="t"/>
              </v:shape>
            </v:group>
            <v:group style="position:absolute;left:13830;top:186;width:2;height:960" coordorigin="13830,186" coordsize="2,960">
              <v:shape style="position:absolute;left:13830;top:186;width:2;height:960" coordorigin="13830,186" coordsize="0,960" path="m13830,186l13830,11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achiev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analyz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segmen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periodicall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update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spectrum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Typically,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perhaps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1/20th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2" w:firstLine="240"/>
        <w:jc w:val="both"/>
      </w:pP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book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offer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concerning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ourselves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transform;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perhaps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(FFT)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cleve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optimiz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0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4.506604pt;height:139.65pt;mso-position-horizontal-relative:char;mso-position-vertical-relative:line" type="#_x0000_t75">
            <v:imagedata r:id="rId3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2"/>
        <w:ind w:left="2669" w:right="219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14.7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typical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spectrum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display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4"/>
          <w:w w:val="100"/>
        </w:rPr>
        <w:t>mathematic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neede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forwar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0"/>
        </w:numPr>
        <w:tabs>
          <w:tab w:pos="3811" w:val="left" w:leader="none"/>
        </w:tabs>
        <w:ind w:left="3811" w:right="7082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14.8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(−1.0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1.0),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reproduces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4309" w:val="left" w:leader="none"/>
        </w:tabs>
        <w:ind w:left="341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4309" w:val="left" w:leader="none"/>
        </w:tabs>
        <w:spacing w:line="263" w:lineRule="exact"/>
        <w:ind w:left="341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ab/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sampling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frequency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tabs>
          <w:tab w:pos="4309" w:val="left" w:leader="none"/>
        </w:tabs>
        <w:spacing w:line="260" w:lineRule="exact"/>
        <w:ind w:left="3410" w:right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1/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4309" w:val="left" w:leader="none"/>
        </w:tabs>
        <w:spacing w:line="257" w:lineRule="exact"/>
        <w:ind w:left="341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6"/>
          <w:szCs w:val="16"/>
        </w:rPr>
        <w:t>Tmax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6"/>
          <w:szCs w:val="16"/>
        </w:rPr>
        <w:tab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maximum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time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89"/>
        <w:ind w:right="2384"/>
        <w:jc w:val="both"/>
      </w:pPr>
      <w:r>
        <w:rPr/>
        <w:pict>
          <v:group style="position:absolute;margin-left:88.375pt;margin-top:72.602013pt;width:24.25pt;height:48.25pt;mso-position-horizontal-relative:page;mso-position-vertical-relative:paragraph;z-index:-3870" coordorigin="1768,1452" coordsize="485,965">
            <v:group style="position:absolute;left:1892;top:1815;width:238;height:239" coordorigin="1892,1815" coordsize="238,239">
              <v:shape style="position:absolute;left:1892;top:1815;width:238;height:239" coordorigin="1892,1815" coordsize="238,239" path="m2130,1935l2112,1998,2064,2042,2021,2054,1996,2052,1934,2026,1897,1975,1892,1954,1893,1928,1917,1863,1964,1824,2004,1815,2028,1817,2089,1845,2124,1898,2130,1935xe" filled="f" stroked="t" strokeweight=".25pt" strokecolor="#231F20">
                <v:path arrowok="t"/>
              </v:shape>
            </v:group>
            <v:group style="position:absolute;left:1770;top:1935;width:480;height:2" coordorigin="1770,1935" coordsize="480,2">
              <v:shape style="position:absolute;left:1770;top:1935;width:480;height:2" coordorigin="1770,1935" coordsize="480,0" path="m1770,1935l2250,1935e" filled="f" stroked="t" strokeweight=".25pt" strokecolor="#231F20">
                <v:path arrowok="t"/>
              </v:shape>
            </v:group>
            <v:group style="position:absolute;left:2010;top:1455;width:2;height:960" coordorigin="2010,1455" coordsize="2,960">
              <v:shape style="position:absolute;left:2010;top:1455;width:2;height:960" coordorigin="2010,1455" coordsize="0,960" path="m2010,1455l2010,24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2.602013pt;width:24.25pt;height:48.25pt;mso-position-horizontal-relative:page;mso-position-vertical-relative:paragraph;z-index:-3869" coordorigin="13588,1452" coordsize="485,965">
            <v:group style="position:absolute;left:13712;top:1815;width:238;height:239" coordorigin="13712,1815" coordsize="238,239">
              <v:shape style="position:absolute;left:13712;top:1815;width:238;height:239" coordorigin="13712,1815" coordsize="238,239" path="m13950,1935l13932,1998,13884,2042,13841,2054,13816,2052,13754,2026,13717,1975,13712,1954,13713,1928,13737,1863,13784,1824,13824,1815,13848,1817,13909,1845,13944,1898,13950,1935xe" filled="f" stroked="t" strokeweight=".25pt" strokecolor="#231F20">
                <v:path arrowok="t"/>
              </v:shape>
            </v:group>
            <v:group style="position:absolute;left:13590;top:1935;width:480;height:2" coordorigin="13590,1935" coordsize="480,2">
              <v:shape style="position:absolute;left:13590;top:1935;width:480;height:2" coordorigin="13590,1935" coordsize="480,0" path="m13590,1935l14070,1935e" filled="f" stroked="t" strokeweight=".25pt" strokecolor="#231F20">
                <v:path arrowok="t"/>
              </v:shape>
            </v:group>
            <v:group style="position:absolute;left:13830;top:1455;width:2;height:960" coordorigin="13830,1455" coordsize="2,960">
              <v:shape style="position:absolute;left:13830;top:1455;width:2;height:960" coordorigin="13830,1455" coordsize="0,960" path="m13830,1455l13830,24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correspondin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characteristics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frequency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imaginar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displays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magnitud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invers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retained.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11" w:lineRule="auto" w:before="78"/>
        <w:ind w:left="3763" w:right="6059" w:firstLine="1256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79.774994pt;margin-top:18.493299pt;width:180.609pt;height:80.951pt;mso-position-horizontal-relative:page;mso-position-vertical-relative:paragraph;z-index:-3873" coordorigin="5595,370" coordsize="3612,1619">
            <v:group style="position:absolute;left:5603;top:375;width:3596;height:1606" coordorigin="5603,375" coordsize="3596,1606">
              <v:shape style="position:absolute;left:5603;top:375;width:3596;height:1606" coordorigin="5603,375" coordsize="3596,1606" path="m9199,1016l9199,1981,5603,1981,5603,375,9199,375,9199,1016xe" filled="f" stroked="t" strokeweight=".5pt" strokecolor="#231F20">
                <v:path arrowok="t"/>
              </v:shape>
            </v:group>
            <v:group style="position:absolute;left:8840;top:1914;width:2;height:70" coordorigin="8840,1914" coordsize="2,70">
              <v:shape style="position:absolute;left:8840;top:1914;width:2;height:70" coordorigin="8840,1914" coordsize="0,70" path="m8840,1914l8840,1984e" filled="f" stroked="t" strokeweight=".5pt" strokecolor="#231F20">
                <v:path arrowok="t"/>
              </v:shape>
            </v:group>
            <v:group style="position:absolute;left:8480;top:1914;width:2;height:70" coordorigin="8480,1914" coordsize="2,70">
              <v:shape style="position:absolute;left:8480;top:1914;width:2;height:70" coordorigin="8480,1914" coordsize="0,70" path="m8480,1914l8480,1984e" filled="f" stroked="t" strokeweight=".5pt" strokecolor="#231F20">
                <v:path arrowok="t"/>
              </v:shape>
            </v:group>
            <v:group style="position:absolute;left:8121;top:1914;width:2;height:70" coordorigin="8121,1914" coordsize="2,70">
              <v:shape style="position:absolute;left:8121;top:1914;width:2;height:70" coordorigin="8121,1914" coordsize="0,70" path="m8121,1914l8121,1984e" filled="f" stroked="t" strokeweight=".5pt" strokecolor="#231F20">
                <v:path arrowok="t"/>
              </v:shape>
            </v:group>
            <v:group style="position:absolute;left:7761;top:1914;width:2;height:70" coordorigin="7761,1914" coordsize="2,70">
              <v:shape style="position:absolute;left:7761;top:1914;width:2;height:70" coordorigin="7761,1914" coordsize="0,70" path="m7761,1914l7761,1984e" filled="f" stroked="t" strokeweight=".5pt" strokecolor="#231F20">
                <v:path arrowok="t"/>
              </v:shape>
            </v:group>
            <v:group style="position:absolute;left:7401;top:1914;width:2;height:70" coordorigin="7401,1914" coordsize="2,70">
              <v:shape style="position:absolute;left:7401;top:1914;width:2;height:70" coordorigin="7401,1914" coordsize="0,70" path="m7401,1914l7401,1984e" filled="f" stroked="t" strokeweight=".5pt" strokecolor="#231F20">
                <v:path arrowok="t"/>
              </v:shape>
            </v:group>
            <v:group style="position:absolute;left:7042;top:1914;width:2;height:70" coordorigin="7042,1914" coordsize="2,70">
              <v:shape style="position:absolute;left:7042;top:1914;width:2;height:70" coordorigin="7042,1914" coordsize="0,70" path="m7042,1914l7042,1984e" filled="f" stroked="t" strokeweight=".5pt" strokecolor="#231F20">
                <v:path arrowok="t"/>
              </v:shape>
            </v:group>
            <v:group style="position:absolute;left:6682;top:1914;width:2;height:70" coordorigin="6682,1914" coordsize="2,70">
              <v:shape style="position:absolute;left:6682;top:1914;width:2;height:70" coordorigin="6682,1914" coordsize="0,70" path="m6682,1914l6682,1984e" filled="f" stroked="t" strokeweight=".5pt" strokecolor="#231F20">
                <v:path arrowok="t"/>
              </v:shape>
            </v:group>
            <v:group style="position:absolute;left:6322;top:1914;width:2;height:70" coordorigin="6322,1914" coordsize="2,70">
              <v:shape style="position:absolute;left:6322;top:1914;width:2;height:70" coordorigin="6322,1914" coordsize="0,70" path="m6322,1914l6322,1984e" filled="f" stroked="t" strokeweight=".5pt" strokecolor="#231F20">
                <v:path arrowok="t"/>
              </v:shape>
            </v:group>
            <v:group style="position:absolute;left:5963;top:1914;width:2;height:70" coordorigin="5963,1914" coordsize="2,70">
              <v:shape style="position:absolute;left:5963;top:1914;width:2;height:70" coordorigin="5963,1914" coordsize="0,70" path="m5963,1914l5963,1984e" filled="f" stroked="t" strokeweight=".5pt" strokecolor="#231F20">
                <v:path arrowok="t"/>
              </v:shape>
            </v:group>
            <v:group style="position:absolute;left:8840;top:378;width:2;height:70" coordorigin="8840,378" coordsize="2,70">
              <v:shape style="position:absolute;left:8840;top:378;width:2;height:70" coordorigin="8840,378" coordsize="0,70" path="m8840,378l8840,448e" filled="f" stroked="t" strokeweight=".5pt" strokecolor="#231F20">
                <v:path arrowok="t"/>
              </v:shape>
            </v:group>
            <v:group style="position:absolute;left:8480;top:378;width:2;height:70" coordorigin="8480,378" coordsize="2,70">
              <v:shape style="position:absolute;left:8480;top:378;width:2;height:70" coordorigin="8480,378" coordsize="0,70" path="m8480,378l8480,448e" filled="f" stroked="t" strokeweight=".5pt" strokecolor="#231F20">
                <v:path arrowok="t"/>
              </v:shape>
            </v:group>
            <v:group style="position:absolute;left:8121;top:378;width:2;height:70" coordorigin="8121,378" coordsize="2,70">
              <v:shape style="position:absolute;left:8121;top:378;width:2;height:70" coordorigin="8121,378" coordsize="0,70" path="m8121,378l8121,448e" filled="f" stroked="t" strokeweight=".5pt" strokecolor="#231F20">
                <v:path arrowok="t"/>
              </v:shape>
            </v:group>
            <v:group style="position:absolute;left:7761;top:378;width:2;height:70" coordorigin="7761,378" coordsize="2,70">
              <v:shape style="position:absolute;left:7761;top:378;width:2;height:70" coordorigin="7761,378" coordsize="0,70" path="m7761,378l7761,448e" filled="f" stroked="t" strokeweight=".5pt" strokecolor="#231F20">
                <v:path arrowok="t"/>
              </v:shape>
            </v:group>
            <v:group style="position:absolute;left:7401;top:378;width:2;height:70" coordorigin="7401,378" coordsize="2,70">
              <v:shape style="position:absolute;left:7401;top:378;width:2;height:70" coordorigin="7401,378" coordsize="0,70" path="m7401,378l7401,448e" filled="f" stroked="t" strokeweight=".5pt" strokecolor="#231F20">
                <v:path arrowok="t"/>
              </v:shape>
            </v:group>
            <v:group style="position:absolute;left:7042;top:378;width:2;height:70" coordorigin="7042,378" coordsize="2,70">
              <v:shape style="position:absolute;left:7042;top:378;width:2;height:70" coordorigin="7042,378" coordsize="0,70" path="m7042,378l7042,448e" filled="f" stroked="t" strokeweight=".5pt" strokecolor="#231F20">
                <v:path arrowok="t"/>
              </v:shape>
            </v:group>
            <v:group style="position:absolute;left:6682;top:378;width:2;height:70" coordorigin="6682,378" coordsize="2,70">
              <v:shape style="position:absolute;left:6682;top:378;width:2;height:70" coordorigin="6682,378" coordsize="0,70" path="m6682,378l6682,448e" filled="f" stroked="t" strokeweight=".5pt" strokecolor="#231F20">
                <v:path arrowok="t"/>
              </v:shape>
            </v:group>
            <v:group style="position:absolute;left:6322;top:378;width:2;height:70" coordorigin="6322,378" coordsize="2,70">
              <v:shape style="position:absolute;left:6322;top:378;width:2;height:70" coordorigin="6322,378" coordsize="0,70" path="m6322,378l6322,448e" filled="f" stroked="t" strokeweight=".5pt" strokecolor="#231F20">
                <v:path arrowok="t"/>
              </v:shape>
            </v:group>
            <v:group style="position:absolute;left:5963;top:378;width:2;height:70" coordorigin="5963,378" coordsize="2,70">
              <v:shape style="position:absolute;left:5963;top:378;width:2;height:70" coordorigin="5963,378" coordsize="0,70" path="m5963,378l5963,448e" filled="f" stroked="t" strokeweight=".5pt" strokecolor="#231F20">
                <v:path arrowok="t"/>
              </v:shape>
            </v:group>
            <v:group style="position:absolute;left:9146;top:776;width:57;height:2" coordorigin="9146,776" coordsize="57,2">
              <v:shape style="position:absolute;left:9146;top:776;width:57;height:2" coordorigin="9146,776" coordsize="57,0" path="m9146,776l9203,776e" filled="f" stroked="t" strokeweight=".5pt" strokecolor="#231F20">
                <v:path arrowok="t"/>
              </v:shape>
            </v:group>
            <v:group style="position:absolute;left:9146;top:1178;width:57;height:2" coordorigin="9146,1178" coordsize="57,2">
              <v:shape style="position:absolute;left:9146;top:1178;width:57;height:2" coordorigin="9146,1178" coordsize="57,0" path="m9146,1178l9203,1178e" filled="f" stroked="t" strokeweight=".5pt" strokecolor="#231F20">
                <v:path arrowok="t"/>
              </v:shape>
            </v:group>
            <v:group style="position:absolute;left:9146;top:1579;width:57;height:2" coordorigin="9146,1579" coordsize="57,2">
              <v:shape style="position:absolute;left:9146;top:1579;width:57;height:2" coordorigin="9146,1579" coordsize="57,0" path="m9146,1579l9203,1579e" filled="f" stroked="t" strokeweight=".5pt" strokecolor="#231F20">
                <v:path arrowok="t"/>
              </v:shape>
            </v:group>
            <v:group style="position:absolute;left:5600;top:776;width:57;height:2" coordorigin="5600,776" coordsize="57,2">
              <v:shape style="position:absolute;left:5600;top:776;width:57;height:2" coordorigin="5600,776" coordsize="57,0" path="m5600,776l5657,776e" filled="f" stroked="t" strokeweight=".5pt" strokecolor="#231F20">
                <v:path arrowok="t"/>
              </v:shape>
            </v:group>
            <v:group style="position:absolute;left:5600;top:1178;width:57;height:2" coordorigin="5600,1178" coordsize="57,2">
              <v:shape style="position:absolute;left:5600;top:1178;width:57;height:2" coordorigin="5600,1178" coordsize="57,0" path="m5600,1178l5657,1178e" filled="f" stroked="t" strokeweight=".5pt" strokecolor="#231F20">
                <v:path arrowok="t"/>
              </v:shape>
            </v:group>
            <v:group style="position:absolute;left:5600;top:1579;width:57;height:2" coordorigin="5600,1579" coordsize="57,2">
              <v:shape style="position:absolute;left:5600;top:1579;width:57;height:2" coordorigin="5600,1579" coordsize="57,0" path="m5600,1579l5657,1579e" filled="f" stroked="t" strokeweight=".5pt" strokecolor="#231F20">
                <v:path arrowok="t"/>
              </v:shape>
            </v:group>
            <v:group style="position:absolute;left:5604;top:515;width:3593;height:1291" coordorigin="5604,515" coordsize="3593,1291">
              <v:shape style="position:absolute;left:5604;top:515;width:3593;height:1291" coordorigin="5604,515" coordsize="3593,1291" path="m5604,1070l5634,934,5656,1003,5696,635,5739,859,5763,651,5809,995,5841,853,5879,1207,5914,1022,5952,1285,5984,1003,6020,1174,6056,820,6099,989,6135,698,6167,977,6197,812,6243,1229,6276,1138,6314,1565,6350,1438,6386,1772,6410,1528,6461,1703,6489,1329,6527,1462,6563,1080,6600,1255,6630,985,6676,1285,6702,1096,6744,1438,6777,1251,6823,1514,6845,1227,6893,1382,6921,965,6964,1054,6990,641,7036,806,7062,515,7108,792,7139,643,7177,1048,7209,935,7247,1331,7279,1164,7320,1412,7354,1138,7390,1303,7426,971,7465,1170,7495,899,7537,1217,7567,1062,7611,1466,7640,1347,7678,1742,7710,1557,7754,1806,7784,1472,7823,1601,7859,1166,7897,1267,7929,883,7975,1062,7998,806,8042,1116,8072,923,8114,1277,8148,1070,8187,1341,8215,1028,8263,1197,8287,796,8327,925,8366,579,8400,804,8430,575,8476,955,8505,828,8545,1297,8579,1185,8621,1569,8649,1362,8696,1605,8720,1291,8760,1452,8796,1102,8836,1293,8861,1038,8911,1327,8937,1158,8971,1541,9011,1386,9052,1691,9078,1456,9120,1639,9152,1255,9178,1361,9197,129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Time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Domain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Signal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6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1.197098pt;margin-top:3.687288pt;width:10pt;height:37.568002pt;mso-position-horizontal-relative:page;mso-position-vertical-relative:paragraph;z-index:-3868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Amplitude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8"/>
        <w:ind w:left="3752" w:right="206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133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-0.5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75" w:lineRule="exact"/>
        <w:ind w:left="0" w:right="94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4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615" w:val="left" w:leader="none"/>
        </w:tabs>
        <w:ind w:left="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0.6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0.7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0.8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position w:val="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0.9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40" w:lineRule="exact" w:before="5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180" w:lineRule="exact"/>
        <w:ind w:left="991" w:right="3163" w:firstLine="11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66.64801pt;margin-top:-14.010476pt;width:52.934pt;height:63.184pt;mso-position-horizontal-relative:page;mso-position-vertical-relative:paragraph;z-index:-3872" coordorigin="9333,-280" coordsize="1059,1264">
            <v:group style="position:absolute;left:9338;top:-275;width:1049;height:1254" coordorigin="9338,-275" coordsize="1049,1254">
              <v:shape style="position:absolute;left:9338;top:-275;width:1049;height:1254" coordorigin="9338,-275" coordsize="1049,1254" path="m10387,685l9821,685,10121,978,10387,685xe" filled="t" fillcolor="#E6E7E8" stroked="f">
                <v:path arrowok="t"/>
                <v:fill type="solid"/>
              </v:shape>
              <v:shape style="position:absolute;left:9338;top:-275;width:1049;height:1254" coordorigin="9338,-275" coordsize="1049,1254" path="m9904,-86l9440,-86,9532,-85,9613,-84,9686,-80,9750,-75,9853,-54,9929,-17,9980,41,10010,124,10025,238,10027,308,10027,387,10025,475,10021,575,10016,685,10216,685,10215,547,10202,424,10177,313,10142,215,10098,128,10046,53,9988,-13,9926,-69,9904,-86xe" filled="t" fillcolor="#E6E7E8" stroked="f">
                <v:path arrowok="t"/>
                <v:fill type="solid"/>
              </v:shape>
              <v:shape style="position:absolute;left:9338;top:-275;width:1049;height:1254" coordorigin="9338,-275" coordsize="1049,1254" path="m9338,-275l9339,-85,9904,-86,9861,-117,9794,-156,9726,-189,9660,-215,9596,-235,9536,-250,9434,-268,9364,-274,9338,-275xe" filled="t" fillcolor="#E6E7E8" stroked="f">
                <v:path arrowok="t"/>
                <v:fill type="solid"/>
              </v:shape>
            </v:group>
            <v:group style="position:absolute;left:9338;top:-275;width:1049;height:1254" coordorigin="9338,-275" coordsize="1049,1254">
              <v:shape style="position:absolute;left:9338;top:-275;width:1049;height:1254" coordorigin="9338,-275" coordsize="1049,1254" path="m10121,978l10387,685,10216,685,10215,547,10202,424,10177,313,10142,215,10098,128,10046,53,9988,-13,9926,-69,9861,-117,9794,-156,9726,-189,9660,-215,9596,-235,9536,-250,9434,-268,9364,-274,9338,-275,9339,-85,9440,-86,9532,-85,9613,-84,9686,-80,9750,-75,9853,-54,9929,-17,9980,41,10010,124,10025,238,10027,308,10027,387,10025,475,10021,575,10016,685,9821,685,10121,978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Fourier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Transform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6" w:equalWidth="0">
            <w:col w:w="3975" w:space="40"/>
            <w:col w:w="389" w:space="40"/>
            <w:col w:w="323" w:space="40"/>
            <w:col w:w="1047" w:space="40"/>
            <w:col w:w="1705" w:space="40"/>
            <w:col w:w="4881"/>
          </w:cols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5035" w:right="60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Time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(Sec)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180" w:lineRule="exact"/>
        <w:ind w:left="3927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Inverse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Fourier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Transform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8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9.537994pt;margin-top:-17.159185pt;width:52.897pt;height:63.198pt;mso-position-horizontal-relative:page;mso-position-vertical-relative:paragraph;z-index:-3871" coordorigin="5991,-343" coordsize="1058,1264">
            <v:group style="position:absolute;left:5996;top:-338;width:1048;height:1254" coordorigin="5996,-338" coordsize="1048,1254">
              <v:shape style="position:absolute;left:5996;top:-338;width:1048;height:1254" coordorigin="5996,-338" coordsize="1048,1254" path="m6366,-44l6167,-44,6167,93,6180,217,6205,327,6241,425,6285,512,6336,588,6394,653,6456,710,6521,757,6588,797,6655,829,6722,855,6786,875,6845,890,6948,908,7018,915,7043,916,7044,726,6942,726,6851,726,6769,724,6697,721,6633,715,6529,694,6454,657,6403,599,6372,516,6358,402,6355,333,6355,254,6358,165,6361,66,6366,-44xe" filled="t" fillcolor="#E6E7E8" stroked="f">
                <v:path arrowok="t"/>
                <v:fill type="solid"/>
              </v:shape>
              <v:shape style="position:absolute;left:5996;top:-338;width:1048;height:1254" coordorigin="5996,-338" coordsize="1048,1254" path="m7044,726l6942,726,7044,726,7044,726xe" filled="t" fillcolor="#E6E7E8" stroked="f">
                <v:path arrowok="t"/>
                <v:fill type="solid"/>
              </v:shape>
              <v:shape style="position:absolute;left:5996;top:-338;width:1048;height:1254" coordorigin="5996,-338" coordsize="1048,1254" path="m6261,-338l5996,-44,6562,-44,6261,-338xe" filled="t" fillcolor="#E6E7E8" stroked="f">
                <v:path arrowok="t"/>
                <v:fill type="solid"/>
              </v:shape>
            </v:group>
            <v:group style="position:absolute;left:5996;top:-338;width:1048;height:1254" coordorigin="5996,-338" coordsize="1048,1254">
              <v:shape style="position:absolute;left:5996;top:-338;width:1048;height:1254" coordorigin="5996,-338" coordsize="1048,1254" path="m6261,-338l5996,-44,6167,-44,6167,93,6180,217,6205,327,6241,425,6285,512,6336,588,6394,653,6456,710,6521,757,6588,797,6655,829,6722,855,6786,875,6845,890,6948,908,7018,915,7043,916,7044,726,6942,726,6851,726,6769,724,6697,721,6633,715,6529,694,6454,657,6403,599,6372,516,6358,402,6355,333,6355,254,6358,165,6361,66,6366,-44,6562,-44,6261,-338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0.197083pt;margin-top:5.989213pt;width:10pt;height:24.672001pt;mso-position-horizontal-relative:page;mso-position-vertical-relative:paragraph;z-index:-3867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Power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54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-1500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1" w:lineRule="exact" w:before="56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0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Power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Spectral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Density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4657" w:space="40"/>
            <w:col w:w="1411" w:space="40"/>
            <w:col w:w="6372"/>
          </w:cols>
        </w:sectPr>
      </w:pPr>
    </w:p>
    <w:p>
      <w:pPr>
        <w:tabs>
          <w:tab w:pos="407" w:val="left" w:leader="none"/>
        </w:tabs>
        <w:spacing w:line="169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2.471008pt;margin-top:-99.439796pt;width:180.62pt;height:97.048pt;mso-position-horizontal-relative:page;mso-position-vertical-relative:paragraph;z-index:-3874" coordorigin="7849,-1989" coordsize="3612,1941">
            <v:group style="position:absolute;left:7856;top:-1019;width:3601;height:2" coordorigin="7856,-1019" coordsize="3601,2">
              <v:shape style="position:absolute;left:7856;top:-1019;width:3601;height:2" coordorigin="7856,-1019" coordsize="3601,0" path="m7856,-1019l11457,-1019e" filled="f" stroked="t" strokeweight=".5pt" strokecolor="#939598">
                <v:path arrowok="t"/>
              </v:shape>
            </v:group>
            <v:group style="position:absolute;left:7856;top:-1019;width:3601;height:2" coordorigin="7856,-1019" coordsize="3601,2">
              <v:shape style="position:absolute;left:7856;top:-1019;width:3601;height:2" coordorigin="7856,-1019" coordsize="3601,0" path="m7856,-1019l9657,-1019,11457,-1019e" filled="f" stroked="t" strokeweight=".5pt" strokecolor="#231F20">
                <v:path arrowok="t"/>
                <v:stroke dashstyle="dash"/>
              </v:shape>
            </v:group>
            <v:group style="position:absolute;left:7856;top:-1982;width:3596;height:1926" coordorigin="7856,-1982" coordsize="3596,1926">
              <v:shape style="position:absolute;left:7856;top:-1982;width:3596;height:1926" coordorigin="7856,-1982" coordsize="3596,1926" path="m11453,-1213l11453,-56,7856,-56,7856,-1982,11453,-1982,11453,-1213xe" filled="f" stroked="t" strokeweight=".5pt" strokecolor="#231F20">
                <v:path arrowok="t"/>
              </v:shape>
            </v:group>
            <v:group style="position:absolute;left:7856;top:-1982;width:3596;height:2" coordorigin="7856,-1982" coordsize="3596,2">
              <v:shape style="position:absolute;left:7856;top:-1982;width:3596;height:2" coordorigin="7856,-1982" coordsize="3596,0" path="m7856,-1982l11453,-1982e" filled="f" stroked="t" strokeweight=".5pt" strokecolor="#231F20">
                <v:path arrowok="t"/>
              </v:shape>
            </v:group>
            <v:group style="position:absolute;left:7856;top:-56;width:3596;height:2" coordorigin="7856,-56" coordsize="3596,2">
              <v:shape style="position:absolute;left:7856;top:-56;width:3596;height:2" coordorigin="7856,-56" coordsize="3596,0" path="m11453,-56l7856,-56e" filled="f" stroked="t" strokeweight=".5pt" strokecolor="#231F20">
                <v:path arrowok="t"/>
              </v:shape>
            </v:group>
            <v:group style="position:absolute;left:11003;top:-123;width:2;height:70" coordorigin="11003,-123" coordsize="2,70">
              <v:shape style="position:absolute;left:11003;top:-123;width:2;height:70" coordorigin="11003,-123" coordsize="0,70" path="m11003,-123l11003,-53e" filled="f" stroked="t" strokeweight=".5pt" strokecolor="#231F20">
                <v:path arrowok="t"/>
              </v:shape>
            </v:group>
            <v:group style="position:absolute;left:10554;top:-123;width:2;height:70" coordorigin="10554,-123" coordsize="2,70">
              <v:shape style="position:absolute;left:10554;top:-123;width:2;height:70" coordorigin="10554,-123" coordsize="0,70" path="m10554,-123l10554,-53e" filled="f" stroked="t" strokeweight=".5pt" strokecolor="#231F20">
                <v:path arrowok="t"/>
              </v:shape>
            </v:group>
            <v:group style="position:absolute;left:10104;top:-123;width:2;height:70" coordorigin="10104,-123" coordsize="2,70">
              <v:shape style="position:absolute;left:10104;top:-123;width:2;height:70" coordorigin="10104,-123" coordsize="0,70" path="m10104,-123l10104,-53e" filled="f" stroked="t" strokeweight=".5pt" strokecolor="#231F20">
                <v:path arrowok="t"/>
              </v:shape>
            </v:group>
            <v:group style="position:absolute;left:9655;top:-123;width:2;height:70" coordorigin="9655,-123" coordsize="2,70">
              <v:shape style="position:absolute;left:9655;top:-123;width:2;height:70" coordorigin="9655,-123" coordsize="0,70" path="m9655,-123l9655,-53e" filled="f" stroked="t" strokeweight=".5pt" strokecolor="#231F20">
                <v:path arrowok="t"/>
              </v:shape>
            </v:group>
            <v:group style="position:absolute;left:9205;top:-123;width:2;height:70" coordorigin="9205,-123" coordsize="2,70">
              <v:shape style="position:absolute;left:9205;top:-123;width:2;height:70" coordorigin="9205,-123" coordsize="0,70" path="m9205,-123l9205,-53e" filled="f" stroked="t" strokeweight=".5pt" strokecolor="#231F20">
                <v:path arrowok="t"/>
              </v:shape>
            </v:group>
            <v:group style="position:absolute;left:8756;top:-123;width:2;height:70" coordorigin="8756,-123" coordsize="2,70">
              <v:shape style="position:absolute;left:8756;top:-123;width:2;height:70" coordorigin="8756,-123" coordsize="0,70" path="m8756,-123l8756,-53e" filled="f" stroked="t" strokeweight=".5pt" strokecolor="#231F20">
                <v:path arrowok="t"/>
              </v:shape>
            </v:group>
            <v:group style="position:absolute;left:8306;top:-123;width:2;height:70" coordorigin="8306,-123" coordsize="2,70">
              <v:shape style="position:absolute;left:8306;top:-123;width:2;height:70" coordorigin="8306,-123" coordsize="0,70" path="m8306,-123l8306,-53e" filled="f" stroked="t" strokeweight=".5pt" strokecolor="#231F20">
                <v:path arrowok="t"/>
              </v:shape>
            </v:group>
            <v:group style="position:absolute;left:11003;top:-1984;width:2;height:70" coordorigin="11003,-1984" coordsize="2,70">
              <v:shape style="position:absolute;left:11003;top:-1984;width:2;height:70" coordorigin="11003,-1984" coordsize="0,70" path="m11003,-1984l11003,-1914e" filled="f" stroked="t" strokeweight=".5pt" strokecolor="#231F20">
                <v:path arrowok="t"/>
              </v:shape>
            </v:group>
            <v:group style="position:absolute;left:10554;top:-1984;width:2;height:70" coordorigin="10554,-1984" coordsize="2,70">
              <v:shape style="position:absolute;left:10554;top:-1984;width:2;height:70" coordorigin="10554,-1984" coordsize="0,70" path="m10554,-1984l10554,-1914e" filled="f" stroked="t" strokeweight=".5pt" strokecolor="#231F20">
                <v:path arrowok="t"/>
              </v:shape>
            </v:group>
            <v:group style="position:absolute;left:10104;top:-1984;width:2;height:70" coordorigin="10104,-1984" coordsize="2,70">
              <v:shape style="position:absolute;left:10104;top:-1984;width:2;height:70" coordorigin="10104,-1984" coordsize="0,70" path="m10104,-1984l10104,-1914e" filled="f" stroked="t" strokeweight=".5pt" strokecolor="#231F20">
                <v:path arrowok="t"/>
              </v:shape>
            </v:group>
            <v:group style="position:absolute;left:9655;top:-1984;width:2;height:70" coordorigin="9655,-1984" coordsize="2,70">
              <v:shape style="position:absolute;left:9655;top:-1984;width:2;height:70" coordorigin="9655,-1984" coordsize="0,70" path="m9655,-1984l9655,-1914e" filled="f" stroked="t" strokeweight=".5pt" strokecolor="#231F20">
                <v:path arrowok="t"/>
              </v:shape>
            </v:group>
            <v:group style="position:absolute;left:9205;top:-1984;width:2;height:70" coordorigin="9205,-1984" coordsize="2,70">
              <v:shape style="position:absolute;left:9205;top:-1984;width:2;height:70" coordorigin="9205,-1984" coordsize="0,70" path="m9205,-1984l9205,-1914e" filled="f" stroked="t" strokeweight=".5pt" strokecolor="#231F20">
                <v:path arrowok="t"/>
              </v:shape>
            </v:group>
            <v:group style="position:absolute;left:8756;top:-1984;width:2;height:70" coordorigin="8756,-1984" coordsize="2,70">
              <v:shape style="position:absolute;left:8756;top:-1984;width:2;height:70" coordorigin="8756,-1984" coordsize="0,70" path="m8756,-1984l8756,-1914e" filled="f" stroked="t" strokeweight=".5pt" strokecolor="#231F20">
                <v:path arrowok="t"/>
              </v:shape>
            </v:group>
            <v:group style="position:absolute;left:8306;top:-1984;width:2;height:70" coordorigin="8306,-1984" coordsize="2,70">
              <v:shape style="position:absolute;left:8306;top:-1984;width:2;height:70" coordorigin="8306,-1984" coordsize="0,70" path="m8306,-1984l8306,-1914e" filled="f" stroked="t" strokeweight=".5pt" strokecolor="#231F20">
                <v:path arrowok="t"/>
              </v:shape>
            </v:group>
            <v:group style="position:absolute;left:11399;top:-778;width:57;height:2" coordorigin="11399,-778" coordsize="57,2">
              <v:shape style="position:absolute;left:11399;top:-778;width:57;height:2" coordorigin="11399,-778" coordsize="57,0" path="m11399,-778l11456,-778e" filled="f" stroked="t" strokeweight=".5pt" strokecolor="#231F20">
                <v:path arrowok="t"/>
              </v:shape>
            </v:group>
            <v:group style="position:absolute;left:11399;top:-1260;width:57;height:2" coordorigin="11399,-1260" coordsize="57,2">
              <v:shape style="position:absolute;left:11399;top:-1260;width:57;height:2" coordorigin="11399,-1260" coordsize="57,0" path="m11399,-1260l11456,-1260e" filled="f" stroked="t" strokeweight=".5pt" strokecolor="#231F20">
                <v:path arrowok="t"/>
              </v:shape>
            </v:group>
            <v:group style="position:absolute;left:11399;top:-1500;width:57;height:2" coordorigin="11399,-1500" coordsize="57,2">
              <v:shape style="position:absolute;left:11399;top:-1500;width:57;height:2" coordorigin="11399,-1500" coordsize="57,0" path="m11399,-1500l11456,-1500e" filled="f" stroked="t" strokeweight=".5pt" strokecolor="#231F20">
                <v:path arrowok="t"/>
              </v:shape>
            </v:group>
            <v:group style="position:absolute;left:11399;top:-1741;width:57;height:2" coordorigin="11399,-1741" coordsize="57,2">
              <v:shape style="position:absolute;left:11399;top:-1741;width:57;height:2" coordorigin="11399,-1741" coordsize="57,0" path="m11399,-1741l11456,-1741e" filled="f" stroked="t" strokeweight=".5pt" strokecolor="#231F20">
                <v:path arrowok="t"/>
              </v:shape>
            </v:group>
            <v:group style="position:absolute;left:11399;top:-538;width:57;height:2" coordorigin="11399,-538" coordsize="57,2">
              <v:shape style="position:absolute;left:11399;top:-538;width:57;height:2" coordorigin="11399,-538" coordsize="57,0" path="m11399,-538l11456,-538e" filled="f" stroked="t" strokeweight=".5pt" strokecolor="#231F20">
                <v:path arrowok="t"/>
              </v:shape>
            </v:group>
            <v:group style="position:absolute;left:11399;top:-297;width:57;height:2" coordorigin="11399,-297" coordsize="57,2">
              <v:shape style="position:absolute;left:11399;top:-297;width:57;height:2" coordorigin="11399,-297" coordsize="57,0" path="m11399,-297l11456,-297e" filled="f" stroked="t" strokeweight=".5pt" strokecolor="#231F20">
                <v:path arrowok="t"/>
              </v:shape>
            </v:group>
            <v:group style="position:absolute;left:7854;top:-778;width:57;height:2" coordorigin="7854,-778" coordsize="57,2">
              <v:shape style="position:absolute;left:7854;top:-778;width:57;height:2" coordorigin="7854,-778" coordsize="57,0" path="m7854,-778l7911,-778e" filled="f" stroked="t" strokeweight=".5pt" strokecolor="#231F20">
                <v:path arrowok="t"/>
              </v:shape>
            </v:group>
            <v:group style="position:absolute;left:7854;top:-1260;width:57;height:2" coordorigin="7854,-1260" coordsize="57,2">
              <v:shape style="position:absolute;left:7854;top:-1260;width:57;height:2" coordorigin="7854,-1260" coordsize="57,0" path="m7854,-1260l7911,-1260e" filled="f" stroked="t" strokeweight=".5pt" strokecolor="#231F20">
                <v:path arrowok="t"/>
              </v:shape>
            </v:group>
            <v:group style="position:absolute;left:7854;top:-1500;width:57;height:2" coordorigin="7854,-1500" coordsize="57,2">
              <v:shape style="position:absolute;left:7854;top:-1500;width:57;height:2" coordorigin="7854,-1500" coordsize="57,0" path="m7854,-1500l7911,-1500e" filled="f" stroked="t" strokeweight=".5pt" strokecolor="#231F20">
                <v:path arrowok="t"/>
              </v:shape>
            </v:group>
            <v:group style="position:absolute;left:7854;top:-1741;width:57;height:2" coordorigin="7854,-1741" coordsize="57,2">
              <v:shape style="position:absolute;left:7854;top:-1741;width:57;height:2" coordorigin="7854,-1741" coordsize="57,0" path="m7854,-1741l7911,-1741e" filled="f" stroked="t" strokeweight=".5pt" strokecolor="#231F20">
                <v:path arrowok="t"/>
              </v:shape>
            </v:group>
            <v:group style="position:absolute;left:7854;top:-538;width:57;height:2" coordorigin="7854,-538" coordsize="57,2">
              <v:shape style="position:absolute;left:7854;top:-538;width:57;height:2" coordorigin="7854,-538" coordsize="57,0" path="m7854,-538l7911,-538e" filled="f" stroked="t" strokeweight=".5pt" strokecolor="#231F20">
                <v:path arrowok="t"/>
              </v:shape>
            </v:group>
            <v:group style="position:absolute;left:7854;top:-297;width:57;height:2" coordorigin="7854,-297" coordsize="57,2">
              <v:shape style="position:absolute;left:7854;top:-297;width:57;height:2" coordorigin="7854,-297" coordsize="57,0" path="m7854,-297l7911,-297e" filled="f" stroked="t" strokeweight=".5pt" strokecolor="#231F20">
                <v:path arrowok="t"/>
              </v:shape>
            </v:group>
            <v:group style="position:absolute;left:7892;top:-1018;width:2;height:803" coordorigin="7892,-1018" coordsize="2,803">
              <v:shape style="position:absolute;left:7892;top:-1018;width:2;height:803" coordorigin="7892,-1018" coordsize="0,803" path="m7892,-1018l7892,-215e" filled="f" stroked="t" strokeweight=".5pt" strokecolor="#231F20">
                <v:path arrowok="t"/>
              </v:shape>
            </v:group>
            <v:group style="position:absolute;left:7947;top:-1018;width:2;height:803" coordorigin="7947,-1018" coordsize="2,803">
              <v:shape style="position:absolute;left:7947;top:-1018;width:2;height:803" coordorigin="7947,-1018" coordsize="0,803" path="m7947,-1018l7947,-215e" filled="f" stroked="t" strokeweight=".5pt" strokecolor="#231F20">
                <v:path arrowok="t"/>
              </v:shape>
            </v:group>
            <v:group style="position:absolute;left:8305;top:-1018;width:2;height:402" coordorigin="8305,-1018" coordsize="2,402">
              <v:shape style="position:absolute;left:8305;top:-1018;width:2;height:402" coordorigin="8305,-1018" coordsize="0,402" path="m8305,-1018l8305,-616e" filled="f" stroked="t" strokeweight=".5pt" strokecolor="#231F20">
                <v:path arrowok="t"/>
              </v:shape>
            </v:group>
            <v:group style="position:absolute;left:11418;top:-1834;width:2;height:816" coordorigin="11418,-1834" coordsize="2,816">
              <v:shape style="position:absolute;left:11418;top:-1834;width:2;height:816" coordorigin="11418,-1834" coordsize="0,816" path="m11418,-1018l11418,-1834e" filled="f" stroked="t" strokeweight=".5pt" strokecolor="#231F20">
                <v:path arrowok="t"/>
              </v:shape>
            </v:group>
            <v:group style="position:absolute;left:11363;top:-1834;width:2;height:816" coordorigin="11363,-1834" coordsize="2,816">
              <v:shape style="position:absolute;left:11363;top:-1834;width:2;height:816" coordorigin="11363,-1834" coordsize="0,816" path="m11363,-1018l11363,-1834e" filled="f" stroked="t" strokeweight=".5pt" strokecolor="#231F20">
                <v:path arrowok="t"/>
              </v:shape>
            </v:group>
            <v:group style="position:absolute;left:11005;top:-1418;width:2;height:396" coordorigin="11005,-1418" coordsize="2,396">
              <v:shape style="position:absolute;left:11005;top:-1418;width:2;height:396" coordorigin="11005,-1418" coordsize="0,396" path="m11005,-1418l11005,-1022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9" w:lineRule="exact"/>
        <w:ind w:left="18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14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14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65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6725" w:space="40"/>
            <w:col w:w="457" w:space="40"/>
            <w:col w:w="865" w:space="40"/>
            <w:col w:w="4353"/>
          </w:cols>
        </w:sectPr>
      </w:pP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38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14.8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Mechanics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Fourier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Transform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42"/>
        <w:ind w:left="35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Frequency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(Hz)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047" w:space="40"/>
            <w:col w:w="5433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Fourier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Transform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327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“folded”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N/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12" w:right="2191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79" w:val="left" w:leader="none"/>
        </w:tabs>
        <w:spacing w:before="96"/>
        <w:ind w:left="0" w:right="1016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736" w:val="left" w:leader="none"/>
        </w:tabs>
        <w:spacing w:before="16"/>
        <w:ind w:left="2056" w:right="0"/>
        <w:jc w:val="center"/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5"/>
        <w:ind w:left="0" w:right="1853" w:firstLine="0"/>
        <w:jc w:val="center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1/T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max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tabs>
          <w:tab w:pos="5029" w:val="left" w:leader="none"/>
        </w:tabs>
        <w:spacing w:line="300" w:lineRule="exact"/>
        <w:ind w:left="435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max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0"/>
          <w:w w:val="105"/>
          <w:position w:val="0"/>
        </w:rPr>
        <w:tab/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frequency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value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at</w:t>
      </w:r>
      <w:r>
        <w:rPr>
          <w:b w:val="0"/>
          <w:bCs w:val="0"/>
          <w:color w:val="231F20"/>
          <w:spacing w:val="-16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end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of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16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plot,</w:t>
      </w:r>
      <w:r>
        <w:rPr>
          <w:b w:val="0"/>
          <w:bCs w:val="0"/>
          <w:color w:val="231F20"/>
          <w:spacing w:val="-17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is</w:t>
      </w:r>
      <w:r>
        <w:rPr>
          <w:b w:val="0"/>
          <w:bCs w:val="0"/>
          <w:color w:val="231F20"/>
          <w:spacing w:val="-18"/>
          <w:w w:val="105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3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position w:val="0"/>
          <w:sz w:val="17"/>
          <w:szCs w:val="17"/>
        </w:rPr>
        <w:t>f.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pStyle w:val="BodyText"/>
        <w:spacing w:line="238" w:lineRule="exact"/>
        <w:ind w:left="5030" w:right="0"/>
        <w:jc w:val="left"/>
      </w:pP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5030" w:right="0"/>
        <w:jc w:val="left"/>
      </w:pP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7349" w:right="0"/>
        <w:jc w:val="left"/>
      </w:pPr>
      <w:r>
        <w:rPr/>
        <w:pict>
          <v:group style="position:absolute;margin-left:202pt;margin-top:11.984192pt;width:240.976pt;height:70.479pt;mso-position-horizontal-relative:page;mso-position-vertical-relative:paragraph;z-index:-3866" coordorigin="4040,240" coordsize="4820,1410">
            <v:group style="position:absolute;left:4050;top:250;width:4800;height:1390" coordorigin="4050,250" coordsize="4800,1390">
              <v:shape style="position:absolute;left:4050;top:250;width:4800;height:1390" coordorigin="4050,250" coordsize="4800,1390" path="m4050,1639l8850,1639,8850,250,4050,250,4050,1639xe" filled="t" fillcolor="#EDEDEE" stroked="f">
                <v:path arrowok="t"/>
                <v:fill type="solid"/>
              </v:shape>
            </v:group>
            <v:group style="position:absolute;left:4159;top:374;width:2360;height:232" coordorigin="4159,374" coordsize="2360,232">
              <v:shape style="position:absolute;left:4159;top:374;width:2360;height:232" coordorigin="4159,374" coordsize="2360,232" path="m4159,605l6519,605,6519,374,4159,374,4159,60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effective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80"/>
        <w:ind w:left="2564" w:right="2275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34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14.2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actual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half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samplin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consisten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Nyquis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criterion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discern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digital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samplin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samplin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frequency.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2" w:lineRule="exact"/>
        <w:ind w:left="23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spacing w:val="0"/>
          <w:w w:val="100"/>
        </w:rPr>
        <w:br w:type="column"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mid-point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/2.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pStyle w:val="BodyText"/>
        <w:spacing w:line="260" w:lineRule="exact" w:before="67"/>
        <w:ind w:left="239" w:right="1664" w:firstLine="240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mechanize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fft(...)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consumes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inverse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5"/>
          <w:w w:val="100"/>
          <w:sz w:val="17"/>
          <w:szCs w:val="17"/>
        </w:rPr>
        <w:t>ifft(...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0" w:space="40"/>
            <w:col w:w="5410"/>
          </w:cols>
        </w:sectPr>
      </w:pPr>
    </w:p>
    <w:p>
      <w:pPr>
        <w:pStyle w:val="BodyText"/>
        <w:spacing w:line="260" w:lineRule="exact"/>
        <w:ind w:left="3890" w:right="1667"/>
        <w:jc w:val="both"/>
      </w:pPr>
      <w:r>
        <w:rPr/>
        <w:pict>
          <v:group style="position:absolute;margin-left:88.375pt;margin-top:12.151953pt;width:24.25pt;height:48.25pt;mso-position-horizontal-relative:page;mso-position-vertical-relative:paragraph;z-index:-3865" coordorigin="1768,243" coordsize="485,965">
            <v:group style="position:absolute;left:1892;top:606;width:238;height:239" coordorigin="1892,606" coordsize="238,239">
              <v:shape style="position:absolute;left:1892;top:606;width:238;height:239" coordorigin="1892,606" coordsize="238,239" path="m2130,726l2112,789,2064,833,2021,845,1996,843,1934,817,1897,766,1892,745,1893,719,1917,654,1964,615,2004,606,2028,608,2089,636,2124,689,2130,726xe" filled="f" stroked="t" strokeweight=".25pt" strokecolor="#231F20">
                <v:path arrowok="t"/>
              </v:shape>
            </v:group>
            <v:group style="position:absolute;left:1770;top:726;width:480;height:2" coordorigin="1770,726" coordsize="480,2">
              <v:shape style="position:absolute;left:1770;top:726;width:480;height:2" coordorigin="1770,726" coordsize="480,0" path="m1770,726l2250,726e" filled="f" stroked="t" strokeweight=".25pt" strokecolor="#231F20">
                <v:path arrowok="t"/>
              </v:shape>
            </v:group>
            <v:group style="position:absolute;left:2010;top:246;width:2;height:960" coordorigin="2010,246" coordsize="2,960">
              <v:shape style="position:absolute;left:2010;top:246;width:2;height:960" coordorigin="2010,246" coordsize="0,960" path="m2010,246l2010,12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151953pt;width:24.25pt;height:48.25pt;mso-position-horizontal-relative:page;mso-position-vertical-relative:paragraph;z-index:-3864" coordorigin="13588,243" coordsize="485,965">
            <v:group style="position:absolute;left:13712;top:606;width:238;height:239" coordorigin="13712,606" coordsize="238,239">
              <v:shape style="position:absolute;left:13712;top:606;width:238;height:239" coordorigin="13712,606" coordsize="238,239" path="m13950,726l13932,789,13884,833,13841,845,13816,843,13754,817,13717,766,13712,745,13713,719,13737,654,13784,615,13824,606,13848,608,13909,636,13944,689,13950,726xe" filled="f" stroked="t" strokeweight=".25pt" strokecolor="#231F20">
                <v:path arrowok="t"/>
              </v:shape>
            </v:group>
            <v:group style="position:absolute;left:13590;top:726;width:480;height:2" coordorigin="13590,726" coordsize="480,2">
              <v:shape style="position:absolute;left:13590;top:726;width:480;height:2" coordorigin="13590,726" coordsize="480,0" path="m13590,726l14070,726e" filled="f" stroked="t" strokeweight=".25pt" strokecolor="#231F20">
                <v:path arrowok="t"/>
              </v:shape>
            </v:group>
            <v:group style="position:absolute;left:13830;top:246;width:2;height:960" coordorigin="13830,246" coordsize="2,960">
              <v:shape style="position:absolute;left:13830;top:246;width:2;height:960" coordorigin="13830,246" coordsize="0,960" path="m13830,246l13830,12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reconstruct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1"/>
        </w:numPr>
        <w:tabs>
          <w:tab w:pos="4531" w:val="left" w:leader="none"/>
        </w:tabs>
        <w:ind w:left="4531" w:right="5543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Simple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Spectral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Analysis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4"/>
        <w:jc w:val="both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14.3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Hz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/>
        <w:ind w:left="4350" w:right="2345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concentrated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frequency—8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2005" w:hanging="280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191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symmetrical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course,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1998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mirrored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center;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mirrored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conjugate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187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domain—it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symmetrically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relationship.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328" w:right="459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386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14.3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wave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2"/>
        </w:numPr>
        <w:tabs>
          <w:tab w:pos="3795" w:val="left" w:leader="none"/>
          <w:tab w:pos="5914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1/400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sampling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period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(sec)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  <w:tab w:pos="5914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points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  <w:tab w:pos="5914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frequency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  <w:tab w:pos="5914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(1:pts)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plotting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sin(2*pi*f*t);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plot(t(1:end/25),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x(1:end/25));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Domain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Wave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'Amplitude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(Sec)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  <w:tab w:pos="5914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fft(x);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perform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transform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  <w:tab w:pos="5914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frequency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interval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(1:pts)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914" w:right="169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frequencies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plotting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real(Y))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'Real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'Frequency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(Hz)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'Energy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imag(Y))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'Imaginary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3860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3859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'Frequency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(Hz)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pt;width:228pt;height:.1pt;mso-position-horizontal-relative:page;mso-position-vertical-relative:paragraph;z-index:-3863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'Energy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right="2391"/>
        <w:jc w:val="both"/>
      </w:pP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14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sub-plots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454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signal.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475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12–14: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14.9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confirms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spectru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mirrore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center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mirrored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5733pt;width:351.456pt;height:17.89pt;mso-position-horizontal-relative:page;mso-position-vertical-relative:paragraph;z-index:-3861" coordorigin="4760,63" coordsize="7029,358">
            <v:shape style="position:absolute;left:4764;top:63;width:420;height:356" type="#_x0000_t75">
              <v:imagedata r:id="rId38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14.6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0"/>
          <w:w w:val="105"/>
        </w:rPr>
        <w:t>Frequency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Domain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develo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spectr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musical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6" w:lineRule="exact" w:before="430"/>
        <w:ind w:left="4880" w:right="3882" w:firstLine="200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1.919006pt;margin-top:33.914085pt;width:280.303pt;height:116.281007pt;mso-position-horizontal-relative:page;mso-position-vertical-relative:paragraph;z-index:-3857" coordorigin="6638,678" coordsize="5606,2326">
            <v:group style="position:absolute;left:6673;top:685;width:5536;height:2" coordorigin="6673,685" coordsize="5536,2">
              <v:shape style="position:absolute;left:6673;top:685;width:5536;height:2" coordorigin="6673,685" coordsize="5536,0" path="m6673,685l12209,685e" filled="f" stroked="t" strokeweight=".641036pt" strokecolor="#231F20">
                <v:path arrowok="t"/>
              </v:shape>
            </v:group>
            <v:group style="position:absolute;left:6673;top:685;width:5536;height:2313" coordorigin="6673,685" coordsize="5536,2313">
              <v:shape style="position:absolute;left:6673;top:685;width:5536;height:2313" coordorigin="6673,685" coordsize="5536,2313" path="m6673,2998l12209,2998,12209,685e" filled="f" stroked="t" strokeweight=".64pt" strokecolor="#231F20">
                <v:path arrowok="t"/>
              </v:shape>
            </v:group>
            <v:group style="position:absolute;left:6673;top:685;width:2;height:2313" coordorigin="6673,685" coordsize="2,2313">
              <v:shape style="position:absolute;left:6673;top:685;width:2;height:2313" coordorigin="6673,685" coordsize="0,2313" path="m6673,685l6673,2998e" filled="f" stroked="t" strokeweight=".640001pt" strokecolor="#231F20">
                <v:path arrowok="t"/>
              </v:shape>
            </v:group>
            <v:group style="position:absolute;left:6673;top:2998;width:5536;height:2" coordorigin="6673,2998" coordsize="5536,2">
              <v:shape style="position:absolute;left:6673;top:2998;width:5536;height:2" coordorigin="6673,2998" coordsize="5536,0" path="m6673,2998l12209,2998e" filled="f" stroked="t" strokeweight=".640003pt" strokecolor="#231F20">
                <v:path arrowok="t"/>
              </v:shape>
            </v:group>
            <v:group style="position:absolute;left:6667;top:2969;width:13;height:2" coordorigin="6667,2969" coordsize="13,2">
              <v:shape style="position:absolute;left:6667;top:2969;width:13;height:2" coordorigin="6667,2969" coordsize="13,0" path="m6667,2969l6680,2969e" filled="f" stroked="t" strokeweight="2.858pt" strokecolor="#231F20">
                <v:path arrowok="t"/>
              </v:shape>
            </v:group>
            <v:group style="position:absolute;left:6667;top:711;width:13;height:2" coordorigin="6667,711" coordsize="13,2">
              <v:shape style="position:absolute;left:6667;top:711;width:13;height:2" coordorigin="6667,711" coordsize="13,0" path="m6667,711l6680,711e" filled="f" stroked="t" strokeweight="2.667pt" strokecolor="#231F20">
                <v:path arrowok="t"/>
              </v:shape>
            </v:group>
            <v:group style="position:absolute;left:7219;top:2969;width:13;height:2" coordorigin="7219,2969" coordsize="13,2">
              <v:shape style="position:absolute;left:7219;top:2969;width:13;height:2" coordorigin="7219,2969" coordsize="13,0" path="m7219,2969l7232,2969e" filled="f" stroked="t" strokeweight="2.858pt" strokecolor="#231F20">
                <v:path arrowok="t"/>
              </v:shape>
            </v:group>
            <v:group style="position:absolute;left:7219;top:711;width:13;height:2" coordorigin="7219,711" coordsize="13,2">
              <v:shape style="position:absolute;left:7219;top:711;width:13;height:2" coordorigin="7219,711" coordsize="13,0" path="m7219,711l7232,711e" filled="f" stroked="t" strokeweight="2.667pt" strokecolor="#231F20">
                <v:path arrowok="t"/>
              </v:shape>
            </v:group>
            <v:group style="position:absolute;left:7772;top:2969;width:13;height:2" coordorigin="7772,2969" coordsize="13,2">
              <v:shape style="position:absolute;left:7772;top:2969;width:13;height:2" coordorigin="7772,2969" coordsize="13,0" path="m7772,2969l7785,2969e" filled="f" stroked="t" strokeweight="2.858pt" strokecolor="#231F20">
                <v:path arrowok="t"/>
              </v:shape>
            </v:group>
            <v:group style="position:absolute;left:7772;top:711;width:13;height:2" coordorigin="7772,711" coordsize="13,2">
              <v:shape style="position:absolute;left:7772;top:711;width:13;height:2" coordorigin="7772,711" coordsize="13,0" path="m7772,711l7785,711e" filled="f" stroked="t" strokeweight="2.667pt" strokecolor="#231F20">
                <v:path arrowok="t"/>
              </v:shape>
            </v:group>
            <v:group style="position:absolute;left:8324;top:2969;width:13;height:2" coordorigin="8324,2969" coordsize="13,2">
              <v:shape style="position:absolute;left:8324;top:2969;width:13;height:2" coordorigin="8324,2969" coordsize="13,0" path="m8324,2969l8337,2969e" filled="f" stroked="t" strokeweight="2.858pt" strokecolor="#231F20">
                <v:path arrowok="t"/>
              </v:shape>
            </v:group>
            <v:group style="position:absolute;left:8324;top:711;width:13;height:2" coordorigin="8324,711" coordsize="13,2">
              <v:shape style="position:absolute;left:8324;top:711;width:13;height:2" coordorigin="8324,711" coordsize="13,0" path="m8324,711l8337,711e" filled="f" stroked="t" strokeweight="2.667pt" strokecolor="#231F20">
                <v:path arrowok="t"/>
              </v:shape>
            </v:group>
            <v:group style="position:absolute;left:8881;top:2969;width:13;height:2" coordorigin="8881,2969" coordsize="13,2">
              <v:shape style="position:absolute;left:8881;top:2969;width:13;height:2" coordorigin="8881,2969" coordsize="13,0" path="m8881,2969l8893,2969e" filled="f" stroked="t" strokeweight="2.858pt" strokecolor="#231F20">
                <v:path arrowok="t"/>
              </v:shape>
            </v:group>
            <v:group style="position:absolute;left:8881;top:711;width:13;height:2" coordorigin="8881,711" coordsize="13,2">
              <v:shape style="position:absolute;left:8881;top:711;width:13;height:2" coordorigin="8881,711" coordsize="13,0" path="m8881,711l8893,711e" filled="f" stroked="t" strokeweight="2.667pt" strokecolor="#231F20">
                <v:path arrowok="t"/>
              </v:shape>
            </v:group>
            <v:group style="position:absolute;left:9433;top:2969;width:13;height:2" coordorigin="9433,2969" coordsize="13,2">
              <v:shape style="position:absolute;left:9433;top:2969;width:13;height:2" coordorigin="9433,2969" coordsize="13,0" path="m9433,2969l9446,2969e" filled="f" stroked="t" strokeweight="2.858pt" strokecolor="#231F20">
                <v:path arrowok="t"/>
              </v:shape>
            </v:group>
            <v:group style="position:absolute;left:9433;top:711;width:13;height:2" coordorigin="9433,711" coordsize="13,2">
              <v:shape style="position:absolute;left:9433;top:711;width:13;height:2" coordorigin="9433,711" coordsize="13,0" path="m9433,711l9446,711e" filled="f" stroked="t" strokeweight="2.667pt" strokecolor="#231F20">
                <v:path arrowok="t"/>
              </v:shape>
            </v:group>
            <v:group style="position:absolute;left:9986;top:2969;width:13;height:2" coordorigin="9986,2969" coordsize="13,2">
              <v:shape style="position:absolute;left:9986;top:2969;width:13;height:2" coordorigin="9986,2969" coordsize="13,0" path="m9986,2969l9998,2969e" filled="f" stroked="t" strokeweight="2.858pt" strokecolor="#231F20">
                <v:path arrowok="t"/>
              </v:shape>
            </v:group>
            <v:group style="position:absolute;left:9986;top:711;width:13;height:2" coordorigin="9986,711" coordsize="13,2">
              <v:shape style="position:absolute;left:9986;top:711;width:13;height:2" coordorigin="9986,711" coordsize="13,0" path="m9986,711l9998,711e" filled="f" stroked="t" strokeweight="2.667pt" strokecolor="#231F20">
                <v:path arrowok="t"/>
              </v:shape>
            </v:group>
            <v:group style="position:absolute;left:10542;top:2969;width:13;height:2" coordorigin="10542,2969" coordsize="13,2">
              <v:shape style="position:absolute;left:10542;top:2969;width:13;height:2" coordorigin="10542,2969" coordsize="13,0" path="m10542,2969l10555,2969e" filled="f" stroked="t" strokeweight="2.858pt" strokecolor="#231F20">
                <v:path arrowok="t"/>
              </v:shape>
            </v:group>
            <v:group style="position:absolute;left:10542;top:711;width:13;height:2" coordorigin="10542,711" coordsize="13,2">
              <v:shape style="position:absolute;left:10542;top:711;width:13;height:2" coordorigin="10542,711" coordsize="13,0" path="m10542,711l10555,711e" filled="f" stroked="t" strokeweight="2.667pt" strokecolor="#231F20">
                <v:path arrowok="t"/>
              </v:shape>
            </v:group>
            <v:group style="position:absolute;left:11094;top:2969;width:13;height:2" coordorigin="11094,2969" coordsize="13,2">
              <v:shape style="position:absolute;left:11094;top:2969;width:13;height:2" coordorigin="11094,2969" coordsize="13,0" path="m11094,2969l11107,2969e" filled="f" stroked="t" strokeweight="2.858pt" strokecolor="#231F20">
                <v:path arrowok="t"/>
              </v:shape>
            </v:group>
            <v:group style="position:absolute;left:11094;top:711;width:13;height:2" coordorigin="11094,711" coordsize="13,2">
              <v:shape style="position:absolute;left:11094;top:711;width:13;height:2" coordorigin="11094,711" coordsize="13,0" path="m11094,711l11107,711e" filled="f" stroked="t" strokeweight="2.667pt" strokecolor="#231F20">
                <v:path arrowok="t"/>
              </v:shape>
            </v:group>
            <v:group style="position:absolute;left:11647;top:2969;width:13;height:2" coordorigin="11647,2969" coordsize="13,2">
              <v:shape style="position:absolute;left:11647;top:2969;width:13;height:2" coordorigin="11647,2969" coordsize="13,0" path="m11647,2969l11660,2969e" filled="f" stroked="t" strokeweight="2.858pt" strokecolor="#231F20">
                <v:path arrowok="t"/>
              </v:shape>
            </v:group>
            <v:group style="position:absolute;left:11647;top:711;width:13;height:2" coordorigin="11647,711" coordsize="13,2">
              <v:shape style="position:absolute;left:11647;top:711;width:13;height:2" coordorigin="11647,711" coordsize="13,0" path="m11647,711l11660,711e" filled="f" stroked="t" strokeweight="2.667pt" strokecolor="#231F20">
                <v:path arrowok="t"/>
              </v:shape>
            </v:group>
            <v:group style="position:absolute;left:12203;top:2969;width:13;height:2" coordorigin="12203,2969" coordsize="13,2">
              <v:shape style="position:absolute;left:12203;top:2969;width:13;height:2" coordorigin="12203,2969" coordsize="13,0" path="m12203,2969l12216,2969e" filled="f" stroked="t" strokeweight="2.858pt" strokecolor="#231F20">
                <v:path arrowok="t"/>
              </v:shape>
            </v:group>
            <v:group style="position:absolute;left:12203;top:711;width:13;height:2" coordorigin="12203,711" coordsize="13,2">
              <v:shape style="position:absolute;left:12203;top:711;width:13;height:2" coordorigin="12203,711" coordsize="13,0" path="m12203,711l12216,711e" filled="f" stroked="t" strokeweight="2.667pt" strokecolor="#231F20">
                <v:path arrowok="t"/>
              </v:shape>
            </v:group>
            <v:group style="position:absolute;left:6673;top:2418;width:53;height:2" coordorigin="6673,2418" coordsize="53,2">
              <v:shape style="position:absolute;left:6673;top:2418;width:53;height:2" coordorigin="6673,2418" coordsize="53,0" path="m6673,2418l6727,2418,6727,2418e" filled="f" stroked="t" strokeweight=".64pt" strokecolor="#231F20">
                <v:path arrowok="t"/>
              </v:shape>
            </v:group>
            <v:group style="position:absolute;left:12152;top:2418;width:57;height:2" coordorigin="12152,2418" coordsize="57,2">
              <v:shape style="position:absolute;left:12152;top:2418;width:57;height:2" coordorigin="12152,2418" coordsize="57,0" path="m12209,2418l12152,2418,12152,2418e" filled="f" stroked="t" strokeweight=".64pt" strokecolor="#231F20">
                <v:path arrowok="t"/>
              </v:shape>
            </v:group>
            <v:group style="position:absolute;left:6673;top:1839;width:53;height:2" coordorigin="6673,1839" coordsize="53,2">
              <v:shape style="position:absolute;left:6673;top:1839;width:53;height:2" coordorigin="6673,1839" coordsize="53,0" path="m6673,1839l6727,1839,6727,1839e" filled="f" stroked="t" strokeweight=".64pt" strokecolor="#231F20">
                <v:path arrowok="t"/>
              </v:shape>
            </v:group>
            <v:group style="position:absolute;left:12152;top:1839;width:57;height:2" coordorigin="12152,1839" coordsize="57,2">
              <v:shape style="position:absolute;left:12152;top:1839;width:57;height:2" coordorigin="12152,1839" coordsize="57,0" path="m12209,1839l12152,1839,12152,1839e" filled="f" stroked="t" strokeweight=".64pt" strokecolor="#231F20">
                <v:path arrowok="t"/>
              </v:shape>
            </v:group>
            <v:group style="position:absolute;left:6673;top:1260;width:53;height:2" coordorigin="6673,1260" coordsize="53,2">
              <v:shape style="position:absolute;left:6673;top:1260;width:53;height:2" coordorigin="6673,1260" coordsize="53,0" path="m6673,1260l6727,1260,6727,1260e" filled="f" stroked="t" strokeweight=".64pt" strokecolor="#231F20">
                <v:path arrowok="t"/>
              </v:shape>
            </v:group>
            <v:group style="position:absolute;left:12152;top:1260;width:57;height:2" coordorigin="12152,1260" coordsize="57,2">
              <v:shape style="position:absolute;left:12152;top:1260;width:57;height:2" coordorigin="12152,1260" coordsize="57,0" path="m12209,1260l12152,1260,12152,1260e" filled="f" stroked="t" strokeweight=".64pt" strokecolor="#231F20">
                <v:path arrowok="t"/>
              </v:shape>
            </v:group>
            <v:group style="position:absolute;left:6673;top:685;width:5536;height:2313" coordorigin="6673,685" coordsize="5536,2313">
              <v:shape style="position:absolute;left:6673;top:685;width:5536;height:2313" coordorigin="6673,685" coordsize="5536,2313" path="m6673,2997l12209,2997,12209,685e" filled="f" stroked="t" strokeweight=".64pt" strokecolor="#231F20">
                <v:path arrowok="t"/>
              </v:shape>
            </v:group>
            <v:group style="position:absolute;left:6685;top:690;width:148;height:1004" coordorigin="6685,690" coordsize="148,1004">
              <v:shape style="position:absolute;left:6685;top:690;width:148;height:1004" coordorigin="6685,690" coordsize="148,1004" path="m6685,1694l6700,1553,6711,1412,6727,1283,6742,1161,6753,1047,6769,948,6784,864,6795,791,6811,738,6822,704,6833,690e" filled="f" stroked="t" strokeweight=".64pt" strokecolor="#696B6D">
                <v:path arrowok="t"/>
              </v:shape>
            </v:group>
            <v:group style="position:absolute;left:6856;top:690;width:670;height:2303" coordorigin="6856,690" coordsize="670,2303">
              <v:shape style="position:absolute;left:6856;top:690;width:670;height:2303" coordorigin="6856,690" coordsize="670,2303" path="m6856,690l6864,704,6879,738,6894,791,6906,864,6921,948,6936,1047,6948,1161,6963,1283,6974,1412,6990,1553,7005,1694,7016,1839,7032,1984,7047,2125,7058,2266,7073,2395,7085,2517,7100,2632,7115,2731,7127,2815,7142,2887,7157,2940,7169,2975,7184,2994,7199,2994,7237,2887,7253,2815,7265,2735,7277,2652,7289,2569,7299,2485,7308,2401,7316,2319,7321,2266,7336,2125,7348,1984,7352,1943,7356,1902,7365,1819,7373,1737,7381,1655,7385,1614,7389,1572,7397,1490,7406,1408,7414,1326,7423,1243,7432,1161,7447,1047,7462,948,7474,864,7489,791,7500,738,7515,704,7526,690e" filled="f" stroked="t" strokeweight=".64pt" strokecolor="#696B6D">
                <v:path arrowok="t"/>
              </v:shape>
            </v:group>
            <v:group style="position:absolute;left:7547;top:690;width:670;height:2305" coordorigin="7547,690" coordsize="670,2305">
              <v:shape style="position:absolute;left:7547;top:690;width:670;height:2305" coordorigin="7547,690" coordsize="670,2305" path="m7547,690l7557,704,7573,738,7584,791,7591,822,7603,883,7613,945,7622,1007,7630,1069,7637,1132,7644,1195,7647,1226,7650,1257,7657,1320,7664,1382,7668,1412,7683,1553,7694,1694,7725,1984,7736,2125,7752,2266,7754,2292,7756,2319,7765,2401,7774,2485,7784,2569,7795,2652,7807,2735,7820,2815,7835,2887,7855,2961,7884,2995,7890,2994,7917,2936,7924,2910,7927,2898,7930,2888,7946,2815,7957,2731,7973,2632,7988,2517,7995,2450,8002,2382,8008,2314,8015,2246,8018,2212,8022,2178,8028,2110,8035,2043,8042,1975,8049,1907,8056,1839,8068,1694,8083,1553,8090,1485,8097,1416,8101,1381,8108,1312,8115,1243,8123,1173,8132,1104,8141,1035,8150,966,8161,898,8167,864,8178,791,8194,738,8209,704,8217,690e" filled="f" stroked="t" strokeweight=".64pt" strokecolor="#696B6D">
                <v:path arrowok="t"/>
              </v:shape>
            </v:group>
            <v:group style="position:absolute;left:8240;top:690;width:669;height:2303" coordorigin="8240,690" coordsize="669,2303">
              <v:shape style="position:absolute;left:8240;top:690;width:669;height:2303" coordorigin="8240,690" coordsize="669,2303" path="m8240,690l8277,791,8293,864,8304,948,8319,1047,8331,1161,8346,1283,8350,1318,8353,1353,8357,1388,8361,1423,8368,1493,8375,1563,8382,1633,8389,1704,8396,1774,8403,1844,8409,1914,8415,1984,8430,2125,8441,2266,8457,2395,8472,2517,8483,2632,8498,2731,8514,2815,8525,2887,8540,2940,8556,2975,8567,2994,8582,2994,8594,2975,8609,2940,8624,2887,8636,2815,8651,2731,8666,2632,8677,2517,8693,2395,8704,2266,8735,1984,8746,1839,8761,1694,8777,1553,8788,1412,8803,1283,8818,1161,8830,1047,8845,948,8857,864,8872,791,8887,738,8898,704,8909,690e" filled="f" stroked="t" strokeweight=".64pt" strokecolor="#696B6D">
                <v:path arrowok="t"/>
              </v:shape>
            </v:group>
            <v:group style="position:absolute;left:8932;top:690;width:669;height:2303" coordorigin="8932,690" coordsize="669,2303">
              <v:shape style="position:absolute;left:8932;top:690;width:669;height:2303" coordorigin="8932,690" coordsize="669,2303" path="m8932,690l8967,791,8982,864,8995,944,9007,1026,9018,1110,9029,1194,9038,1277,9046,1359,9051,1412,9066,1553,9081,1694,9085,1736,9088,1777,9095,1859,9103,1942,9111,2024,9119,2106,9127,2188,9136,2271,9144,2353,9149,2394,9153,2435,9157,2476,9161,2517,9177,2632,9192,2731,9203,2815,9219,2887,9234,2940,9245,2975,9260,2994,9272,2994,9287,2975,9302,2940,9314,2887,9321,2857,9333,2796,9343,2734,9352,2672,9360,2609,9367,2546,9374,2484,9377,2452,9380,2421,9387,2359,9394,2297,9398,2266,9413,2125,9424,1984,9440,1839,9455,1694,9466,1553,9481,1412,9485,1385,9488,1358,9497,1275,9503,1220,9506,1193,9515,1110,9524,1028,9536,946,9550,864,9565,791,9585,717,9600,691,9601,690e" filled="f" stroked="t" strokeweight=".64pt" strokecolor="#696B6D">
                <v:path arrowok="t"/>
              </v:shape>
            </v:group>
            <v:group style="position:absolute;left:9625;top:690;width:668;height:2303" coordorigin="9625,690" coordsize="668,2303">
              <v:shape style="position:absolute;left:9625;top:690;width:668;height:2303" coordorigin="9625,690" coordsize="668,2303" path="m9625,690l9650,756,9654,768,9657,780,9660,791,9676,864,9687,948,9702,1047,9718,1161,9721,1195,9725,1229,9728,1263,9732,1297,9735,1330,9739,1364,9746,1432,9753,1500,9760,1568,9767,1636,9773,1703,9780,1771,9786,1839,9798,1984,9813,2125,9816,2159,9820,2194,9824,2228,9827,2262,9831,2297,9838,2366,9845,2436,9853,2505,9861,2575,9870,2644,9880,2712,9891,2781,9912,2887,9939,2975,9950,2994,9965,2994,9998,2922,10012,2862,10025,2797,10035,2731,10044,2664,10052,2599,10058,2537,10061,2517,10076,2395,10091,2266,10095,2223,10099,2181,10107,2095,10115,2010,10123,1925,10131,1839,10140,1753,10148,1668,10157,1583,10166,1497,10175,1412,10186,1283,10202,1161,10213,1047,10217,1027,10229,948,10235,908,10238,888,10247,829,10267,751,10281,714,10294,690e" filled="f" stroked="t" strokeweight=".64pt" strokecolor="#696B6D">
                <v:path arrowok="t"/>
              </v:shape>
            </v:group>
            <v:group style="position:absolute;left:10315;top:690;width:670;height:2303" coordorigin="10315,690" coordsize="670,2303">
              <v:shape style="position:absolute;left:10315;top:690;width:670;height:2303" coordorigin="10315,690" coordsize="670,2303" path="m10315,690l10323,704,10339,738,10354,791,10365,864,10381,948,10396,1047,10407,1161,10423,1283,10438,1412,10449,1553,10464,1694,10476,1839,10491,1984,10506,2125,10518,2266,10533,2395,10548,2517,10560,2632,10575,2731,10586,2815,10602,2887,10617,2940,10628,2975,10644,2994,10659,2994,10670,2975,10685,2940,10701,2887,10712,2815,10716,2788,10729,2707,10741,2625,10752,2541,10762,2457,10771,2374,10778,2292,10781,2266,10796,2125,10811,1984,10815,1943,10818,1902,10825,1819,10833,1737,10841,1655,10850,1572,10858,1490,10862,1449,10867,1408,10875,1326,10883,1243,10891,1161,10906,1047,10922,948,10933,864,10948,791,10964,738,10975,704,10986,690e" filled="f" stroked="t" strokeweight=".64pt" strokecolor="#696B6D">
                <v:path arrowok="t"/>
              </v:shape>
            </v:group>
            <v:group style="position:absolute;left:11006;top:690;width:670;height:2303" coordorigin="11006,690" coordsize="670,2303">
              <v:shape style="position:absolute;left:11006;top:690;width:670;height:2303" coordorigin="11006,690" coordsize="670,2303" path="m11006,690l11044,791,11056,850,11067,911,11077,973,11086,1037,11094,1100,11102,1164,11109,1228,11115,1291,11122,1352,11127,1412,11143,1553,11154,1694,11185,1984,11196,2125,11211,2266,11215,2293,11218,2321,11227,2403,11233,2458,11236,2486,11244,2568,11254,2651,11266,2733,11280,2815,11295,2887,11322,2975,11337,2994,11348,2994,11379,2940,11406,2815,11417,2731,11432,2632,11447,2517,11451,2483,11454,2450,11458,2416,11462,2382,11465,2348,11469,2314,11476,2246,11483,2178,11490,2111,11496,2043,11503,1975,11510,1907,11516,1839,11531,1694,11543,1553,11546,1519,11550,1485,11553,1450,11557,1416,11560,1381,11568,1312,11575,1243,11583,1173,11591,1104,11600,1035,11610,966,11621,898,11642,791,11668,704,11676,690e" filled="f" stroked="t" strokeweight=".64pt" strokecolor="#696B6D">
                <v:path arrowok="t"/>
              </v:shape>
            </v:group>
            <v:group style="position:absolute;left:11700;top:690;width:509;height:2303" coordorigin="11700,690" coordsize="509,2303">
              <v:shape style="position:absolute;left:11700;top:690;width:509;height:2303" coordorigin="11700,690" coordsize="509,2303" path="m11700,690l11728,762,11746,839,11761,922,11774,1008,11785,1095,11795,1179,11803,1258,11806,1283,11821,1412,11832,1553,11838,1601,11843,1650,11853,1746,11862,1842,11871,1939,11876,1987,11881,2035,11890,2132,11900,2229,11909,2325,11920,2421,11931,2517,11943,2632,11958,2731,11973,2815,11985,2887,12000,2940,12015,2975,12027,2994,12042,2994,12057,2975,12068,2940,12084,2887,12095,2815,12110,2731,12126,2632,12137,2517,12152,2395,12168,2266,12179,2125,12194,1984,12209,1844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90"/>
        <w:ind w:left="2388" w:right="519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95"/>
        <w:ind w:left="4008" w:right="6679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4.906128pt;margin-top:4.642334pt;width:10.001200pt;height:38.644697pt;mso-position-horizontal-relative:page;mso-position-vertical-relative:paragraph;z-index:-3816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Am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p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95"/>
        <w:ind w:left="0" w:right="286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95"/>
        <w:ind w:left="0" w:right="2731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67.82901pt;margin-top:70.28685pt;width:.64pt;height:.1pt;mso-position-horizontal-relative:page;mso-position-vertical-relative:paragraph;z-index:-3855" coordorigin="7357,1406" coordsize="13,2">
            <v:shape style="position:absolute;left:7357;top:1406;width:13;height:2" coordorigin="7357,1406" coordsize="13,0" path="m7357,1406l7369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02.501007pt;margin-top:70.28685pt;width:.64pt;height:.1pt;mso-position-horizontal-relative:page;mso-position-vertical-relative:paragraph;z-index:-3853" coordorigin="8050,1406" coordsize="13,2">
            <v:shape style="position:absolute;left:8050;top:1406;width:13;height:2" coordorigin="8050,1406" coordsize="13,0" path="m8050,1406l8063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36.981995pt;margin-top:70.28685pt;width:.64pt;height:.1pt;mso-position-horizontal-relative:page;mso-position-vertical-relative:paragraph;z-index:-3851" coordorigin="8740,1406" coordsize="13,2">
            <v:shape style="position:absolute;left:8740;top:1406;width:13;height:2" coordorigin="8740,1406" coordsize="13,0" path="m8740,1406l8752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71.653992pt;margin-top:70.28685pt;width:.64pt;height:.1pt;mso-position-horizontal-relative:page;mso-position-vertical-relative:paragraph;z-index:-3849" coordorigin="9433,1406" coordsize="13,2">
            <v:shape style="position:absolute;left:9433;top:1406;width:13;height:2" coordorigin="9433,1406" coordsize="13,0" path="m9433,1406l9446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06.325989pt;margin-top:70.28685pt;width:.64pt;height:.1pt;mso-position-horizontal-relative:page;mso-position-vertical-relative:paragraph;z-index:-3847" coordorigin="10127,1406" coordsize="13,2">
            <v:shape style="position:absolute;left:10127;top:1406;width:13;height:2" coordorigin="10127,1406" coordsize="13,0" path="m10127,1406l10139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40.807983pt;margin-top:70.28685pt;width:.64pt;height:.1pt;mso-position-horizontal-relative:page;mso-position-vertical-relative:paragraph;z-index:-3845" coordorigin="10816,1406" coordsize="13,2">
            <v:shape style="position:absolute;left:10816;top:1406;width:13;height:2" coordorigin="10816,1406" coordsize="13,0" path="m10816,1406l10829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75.479980pt;margin-top:70.28685pt;width:.64pt;height:.1pt;mso-position-horizontal-relative:page;mso-position-vertical-relative:paragraph;z-index:-3843" coordorigin="11510,1406" coordsize="13,2">
            <v:shape style="position:absolute;left:11510;top:1406;width:13;height:2" coordorigin="11510,1406" coordsize="13,0" path="m11510,1406l11522,1406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333.666992pt;margin-top:115.056351pt;width:2.667pt;height:.1pt;mso-position-horizontal-relative:page;mso-position-vertical-relative:paragraph;z-index:-3840" coordorigin="6673,2301" coordsize="53,2">
            <v:shape style="position:absolute;left:6673;top:2301;width:53;height:2" coordorigin="6673,2301" coordsize="53,0" path="m6673,2301l6727,2301,6727,2301e" filled="f" stroked="t" strokeweight=".64pt" strokecolor="#231F20">
              <v:path arrowok="t"/>
            </v:shape>
            <w10:wrap type="none"/>
          </v:group>
        </w:pict>
      </w:r>
      <w:r>
        <w:rPr/>
        <w:pict>
          <v:group style="position:absolute;margin-left:607.614014pt;margin-top:115.056351pt;width:2.858pt;height:.1pt;mso-position-horizontal-relative:page;mso-position-vertical-relative:paragraph;z-index:-3839" coordorigin="12152,2301" coordsize="57,2">
            <v:shape style="position:absolute;left:12152;top:2301;width:57;height:2" coordorigin="12152,2301" coordsize="57,0" path="m12209,2301l12152,2301,12152,2301e" filled="f" stroked="t" strokeweight=".64pt" strokecolor="#231F20">
              <v:path arrowok="t"/>
            </v:shape>
            <w10:wrap type="none"/>
          </v:group>
        </w:pict>
      </w:r>
      <w:r>
        <w:rPr/>
        <w:pict>
          <v:group style="position:absolute;margin-left:333.666992pt;margin-top:92.005356pt;width:2.667pt;height:.1pt;mso-position-horizontal-relative:page;mso-position-vertical-relative:paragraph;z-index:-3838" coordorigin="6673,1840" coordsize="53,2">
            <v:shape style="position:absolute;left:6673;top:1840;width:53;height:2" coordorigin="6673,1840" coordsize="53,0" path="m6673,1840l6727,1840,6727,1840e" filled="f" stroked="t" strokeweight=".64pt" strokecolor="#231F20">
              <v:path arrowok="t"/>
            </v:shape>
            <w10:wrap type="none"/>
          </v:group>
        </w:pict>
      </w:r>
      <w:r>
        <w:rPr/>
        <w:pict>
          <v:group style="position:absolute;margin-left:607.614014pt;margin-top:92.005356pt;width:2.858pt;height:.1pt;mso-position-horizontal-relative:page;mso-position-vertical-relative:paragraph;z-index:-3837" coordorigin="12152,1840" coordsize="57,2">
            <v:shape style="position:absolute;left:12152;top:1840;width:57;height:2" coordorigin="12152,1840" coordsize="57,0" path="m12209,1840l12152,1840,12152,1840e" filled="f" stroked="t" strokeweight=".64pt" strokecolor="#231F20">
              <v:path arrowok="t"/>
            </v:shape>
            <w10:wrap type="none"/>
          </v:group>
        </w:pict>
      </w:r>
      <w:r>
        <w:rPr/>
        <w:pict>
          <v:shape style="position:absolute;margin-left:311.856781pt;margin-top:27.478239pt;width:306.719153pt;height:211.70517pt;mso-position-horizontal-relative:page;mso-position-vertical-relative:paragraph;z-index:-381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474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1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54" w:val="left" w:leader="none"/>
                            <w:tab w:pos="1107" w:val="left" w:leader="none"/>
                          </w:tabs>
                          <w:spacing w:line="163" w:lineRule="exact"/>
                          <w:ind w:left="2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right="4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4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4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98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 w:before="7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800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57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 w:before="9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600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 w:before="9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400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single" w:sz="5" w:space="0" w:color="696B6D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1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single" w:sz="5" w:space="0" w:color="696B6D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30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 w:before="9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7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28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2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782" w:val="left" w:leader="none"/>
                            <w:tab w:pos="1475" w:val="left" w:leader="none"/>
                          </w:tabs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250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1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300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350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 w:before="8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400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ind w:left="35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quen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 w:before="8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5000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38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02.813416pt;margin-top:111.46991pt;width:10.001200pt;height:28.970446pt;mso-position-horizontal-relative:page;mso-position-vertical-relative:paragraph;z-index:-3817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ne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gy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50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0" w:hRule="exact"/>
        </w:trPr>
        <w:tc>
          <w:tcPr>
            <w:tcW w:w="5536" w:type="dxa"/>
            <w:gridSpan w:val="2"/>
            <w:tcBorders>
              <w:top w:val="single" w:sz="5" w:space="0" w:color="231F20"/>
              <w:left w:val="single" w:sz="5" w:space="0" w:color="231F20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1448" w:hRule="exact"/>
        </w:trPr>
        <w:tc>
          <w:tcPr>
            <w:tcW w:w="5425" w:type="dxa"/>
            <w:tcBorders>
              <w:top w:val="nil" w:sz="6" w:space="0" w:color="auto"/>
              <w:left w:val="single" w:sz="5" w:space="0" w:color="696B6D"/>
              <w:bottom w:val="single" w:sz="5" w:space="0" w:color="696B6D"/>
              <w:right w:val="single" w:sz="5" w:space="0" w:color="696B6D"/>
            </w:tcBorders>
          </w:tcPr>
          <w:p>
            <w:pPr/>
          </w:p>
        </w:tc>
        <w:tc>
          <w:tcPr>
            <w:tcW w:w="111" w:type="dxa"/>
            <w:tcBorders>
              <w:top w:val="nil" w:sz="6" w:space="0" w:color="auto"/>
              <w:left w:val="single" w:sz="5" w:space="0" w:color="696B6D"/>
              <w:bottom w:val="single" w:sz="5" w:space="0" w:color="696B6D"/>
              <w:right w:val="single" w:sz="5" w:space="0" w:color="696B6D"/>
            </w:tcBorders>
          </w:tcPr>
          <w:p>
            <w:pPr/>
          </w:p>
        </w:tc>
      </w:tr>
      <w:tr>
        <w:trPr>
          <w:trHeight w:val="465" w:hRule="exact"/>
        </w:trPr>
        <w:tc>
          <w:tcPr>
            <w:tcW w:w="5536" w:type="dxa"/>
            <w:gridSpan w:val="2"/>
            <w:tcBorders>
              <w:top w:val="single" w:sz="5" w:space="0" w:color="696B6D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>
            <w:pPr/>
          </w:p>
        </w:tc>
      </w:tr>
    </w:tbl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08" w:right="6679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67.82901pt;margin-top:-99.681999pt;width:.64pt;height:.1pt;mso-position-horizontal-relative:page;mso-position-vertical-relative:paragraph;z-index:-3856" coordorigin="7357,-1994" coordsize="13,2">
            <v:shape style="position:absolute;left:7357;top:-1994;width:13;height:2" coordorigin="7357,-1994" coordsize="13,0" path="m7357,-1994l7369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402.501007pt;margin-top:-99.681999pt;width:.64pt;height:.1pt;mso-position-horizontal-relative:page;mso-position-vertical-relative:paragraph;z-index:-3854" coordorigin="8050,-1994" coordsize="13,2">
            <v:shape style="position:absolute;left:8050;top:-1994;width:13;height:2" coordorigin="8050,-1994" coordsize="13,0" path="m8050,-1994l8063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436.981995pt;margin-top:-99.681999pt;width:.64pt;height:.1pt;mso-position-horizontal-relative:page;mso-position-vertical-relative:paragraph;z-index:-3852" coordorigin="8740,-1994" coordsize="13,2">
            <v:shape style="position:absolute;left:8740;top:-1994;width:13;height:2" coordorigin="8740,-1994" coordsize="13,0" path="m8740,-1994l8752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471.653992pt;margin-top:-99.681999pt;width:.64pt;height:.1pt;mso-position-horizontal-relative:page;mso-position-vertical-relative:paragraph;z-index:-3850" coordorigin="9433,-1994" coordsize="13,2">
            <v:shape style="position:absolute;left:9433;top:-1994;width:13;height:2" coordorigin="9433,-1994" coordsize="13,0" path="m9433,-1994l9446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506.325989pt;margin-top:-99.681999pt;width:.64pt;height:.1pt;mso-position-horizontal-relative:page;mso-position-vertical-relative:paragraph;z-index:-3848" coordorigin="10127,-1994" coordsize="13,2">
            <v:shape style="position:absolute;left:10127;top:-1994;width:13;height:2" coordorigin="10127,-1994" coordsize="13,0" path="m10127,-1994l10139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540.807983pt;margin-top:-99.681999pt;width:.64pt;height:.1pt;mso-position-horizontal-relative:page;mso-position-vertical-relative:paragraph;z-index:-3846" coordorigin="10816,-1994" coordsize="13,2">
            <v:shape style="position:absolute;left:10816;top:-1994;width:13;height:2" coordorigin="10816,-1994" coordsize="13,0" path="m10816,-1994l10829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575.479980pt;margin-top:-99.681999pt;width:.64pt;height:.1pt;mso-position-horizontal-relative:page;mso-position-vertical-relative:paragraph;z-index:-3844" coordorigin="11510,-1994" coordsize="13,2">
            <v:shape style="position:absolute;left:11510;top:-1994;width:13;height:2" coordorigin="11510,-1994" coordsize="13,0" path="m11510,-1994l11522,-1994e" filled="f" stroked="t" strokeweight="2.858pt" strokecolor="#231F20">
              <v:path arrowok="t"/>
            </v:shape>
            <w10:wrap type="none"/>
          </v:group>
        </w:pict>
      </w:r>
      <w:r>
        <w:rPr/>
        <w:pict>
          <v:group style="position:absolute;margin-left:367.82901pt;margin-top:-51.960499pt;width:.64pt;height:.1pt;mso-position-horizontal-relative:page;mso-position-vertical-relative:paragraph;z-index:-3835" coordorigin="7357,-1039" coordsize="13,2">
            <v:shape style="position:absolute;left:7357;top:-1039;width:13;height:2" coordorigin="7357,-1039" coordsize="13,0" path="m7357,-1039l7369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02.501007pt;margin-top:-51.960499pt;width:.64pt;height:.1pt;mso-position-horizontal-relative:page;mso-position-vertical-relative:paragraph;z-index:-3833" coordorigin="8050,-1039" coordsize="13,2">
            <v:shape style="position:absolute;left:8050;top:-1039;width:13;height:2" coordorigin="8050,-1039" coordsize="13,0" path="m8050,-1039l8063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36.981995pt;margin-top:-51.960499pt;width:.64pt;height:.1pt;mso-position-horizontal-relative:page;mso-position-vertical-relative:paragraph;z-index:-3831" coordorigin="8740,-1039" coordsize="13,2">
            <v:shape style="position:absolute;left:8740;top:-1039;width:13;height:2" coordorigin="8740,-1039" coordsize="13,0" path="m8740,-1039l8752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471.653992pt;margin-top:-51.960499pt;width:.64pt;height:.1pt;mso-position-horizontal-relative:page;mso-position-vertical-relative:paragraph;z-index:-3829" coordorigin="9433,-1039" coordsize="13,2">
            <v:shape style="position:absolute;left:9433;top:-1039;width:13;height:2" coordorigin="9433,-1039" coordsize="13,0" path="m9433,-1039l9446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06.325989pt;margin-top:-51.960499pt;width:.64pt;height:.1pt;mso-position-horizontal-relative:page;mso-position-vertical-relative:paragraph;z-index:-3827" coordorigin="10127,-1039" coordsize="13,2">
            <v:shape style="position:absolute;left:10127;top:-1039;width:13;height:2" coordorigin="10127,-1039" coordsize="13,0" path="m10127,-1039l10139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40.807983pt;margin-top:-51.960499pt;width:.64pt;height:.1pt;mso-position-horizontal-relative:page;mso-position-vertical-relative:paragraph;z-index:-3825" coordorigin="10816,-1039" coordsize="13,2">
            <v:shape style="position:absolute;left:10816;top:-1039;width:13;height:2" coordorigin="10816,-1039" coordsize="13,0" path="m10816,-1039l10829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575.479980pt;margin-top:-51.960499pt;width:.64pt;height:.1pt;mso-position-horizontal-relative:page;mso-position-vertical-relative:paragraph;z-index:-3823" coordorigin="11510,-1039" coordsize="13,2">
            <v:shape style="position:absolute;left:11510;top:-1039;width:13;height:2" coordorigin="11510,-1039" coordsize="13,0" path="m11510,-1039l11522,-1039e" filled="f" stroked="t" strokeweight="2.667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-136.697998pt;width:24.25pt;height:48.25pt;mso-position-horizontal-relative:page;mso-position-vertical-relative:paragraph;z-index:-3822" coordorigin="1768,-2734" coordsize="485,965">
            <v:group style="position:absolute;left:1892;top:-2371;width:238;height:239" coordorigin="1892,-2371" coordsize="238,239">
              <v:shape style="position:absolute;left:1892;top:-2371;width:238;height:239" coordorigin="1892,-2371" coordsize="238,239" path="m2130,-2251l2112,-2188,2064,-2144,2021,-2132,1996,-2134,1934,-2160,1897,-2211,1892,-2232,1893,-2258,1917,-2323,1964,-2362,2004,-2371,2028,-2369,2089,-2341,2124,-2288,2130,-2251xe" filled="f" stroked="t" strokeweight=".25pt" strokecolor="#231F20">
                <v:path arrowok="t"/>
              </v:shape>
            </v:group>
            <v:group style="position:absolute;left:1770;top:-2251;width:480;height:2" coordorigin="1770,-2251" coordsize="480,2">
              <v:shape style="position:absolute;left:1770;top:-2251;width:480;height:2" coordorigin="1770,-2251" coordsize="480,0" path="m1770,-2251l2250,-2251e" filled="f" stroked="t" strokeweight=".25pt" strokecolor="#231F20">
                <v:path arrowok="t"/>
              </v:shape>
            </v:group>
            <v:group style="position:absolute;left:2010;top:-2731;width:2;height:960" coordorigin="2010,-2731" coordsize="2,960">
              <v:shape style="position:absolute;left:2010;top:-2731;width:2;height:960" coordorigin="2010,-2731" coordsize="0,960" path="m2010,-2731l2010,-17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36.697998pt;width:24.25pt;height:48.25pt;mso-position-horizontal-relative:page;mso-position-vertical-relative:paragraph;z-index:-3821" coordorigin="13588,-2734" coordsize="485,965">
            <v:group style="position:absolute;left:13712;top:-2371;width:238;height:239" coordorigin="13712,-2371" coordsize="238,239">
              <v:shape style="position:absolute;left:13712;top:-2371;width:238;height:239" coordorigin="13712,-2371" coordsize="238,239" path="m13950,-2251l13932,-2188,13884,-2144,13841,-2132,13816,-2134,13754,-2160,13717,-2211,13712,-2232,13713,-2258,13737,-2323,13784,-2362,13824,-2371,13848,-2369,13909,-2341,13944,-2288,13950,-2251xe" filled="f" stroked="t" strokeweight=".25pt" strokecolor="#231F20">
                <v:path arrowok="t"/>
              </v:shape>
            </v:group>
            <v:group style="position:absolute;left:13590;top:-2251;width:480;height:2" coordorigin="13590,-2251" coordsize="480,2">
              <v:shape style="position:absolute;left:13590;top:-2251;width:480;height:2" coordorigin="13590,-2251" coordsize="480,0" path="m13590,-2251l14070,-2251e" filled="f" stroked="t" strokeweight=".25pt" strokecolor="#231F20">
                <v:path arrowok="t"/>
              </v:shape>
            </v:group>
            <v:group style="position:absolute;left:13830;top:-2731;width:2;height:960" coordorigin="13830,-2731" coordsize="2,960">
              <v:shape style="position:absolute;left:13830;top:-2731;width:2;height:960" coordorigin="13830,-2731" coordsize="0,960" path="m13830,-2731l13830,-17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33.347504pt;margin-top:-53.613991pt;width:277.764999pt;height:116.279985pt;mso-position-horizontal-relative:page;mso-position-vertical-relative:paragraph;z-index:-382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155" w:hRule="exact"/>
                    </w:trPr>
                    <w:tc>
                      <w:tcPr>
                        <w:tcW w:w="5425" w:type="dxa"/>
                        <w:gridSpan w:val="2"/>
                        <w:tcBorders>
                          <w:top w:val="single" w:sz="5" w:space="0" w:color="231F20"/>
                          <w:left w:val="single" w:sz="5" w:space="0" w:color="696B6D"/>
                          <w:bottom w:val="single" w:sz="5" w:space="0" w:color="696B6D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" w:type="dxa"/>
                        <w:tcBorders>
                          <w:top w:val="single" w:sz="5" w:space="0" w:color="231F20"/>
                          <w:left w:val="single" w:sz="5" w:space="0" w:color="696B6D"/>
                          <w:bottom w:val="single" w:sz="5" w:space="0" w:color="696B6D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58" w:hRule="exact"/>
                    </w:trPr>
                    <w:tc>
                      <w:tcPr>
                        <w:tcW w:w="110" w:type="dxa"/>
                        <w:tcBorders>
                          <w:top w:val="single" w:sz="5" w:space="0" w:color="696B6D"/>
                          <w:left w:val="single" w:sz="5" w:space="0" w:color="696B6D"/>
                          <w:bottom w:val="single" w:sz="5" w:space="0" w:color="231F20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26" w:type="dxa"/>
                        <w:gridSpan w:val="2"/>
                        <w:tcBorders>
                          <w:top w:val="single" w:sz="5" w:space="0" w:color="696B6D"/>
                          <w:left w:val="single" w:sz="5" w:space="0" w:color="696B6D"/>
                          <w:bottom w:val="single" w:sz="5" w:space="0" w:color="231F20"/>
                          <w:right w:val="single" w:sz="5" w:space="0" w:color="696B6D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298.428619pt;margin-top:-10.772244pt;width:10.001200pt;height:28.971246pt;mso-position-horizontal-relative:page;mso-position-vertical-relative:paragraph;z-index:-3818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ne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gy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before="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2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tabs>
          <w:tab w:pos="630" w:val="left" w:leader="none"/>
          <w:tab w:pos="1281" w:val="left" w:leader="none"/>
          <w:tab w:pos="1971" w:val="left" w:leader="none"/>
          <w:tab w:pos="2664" w:val="left" w:leader="none"/>
          <w:tab w:pos="3358" w:val="left" w:leader="none"/>
          <w:tab w:pos="4047" w:val="left" w:leader="none"/>
          <w:tab w:pos="4741" w:val="left" w:leader="none"/>
          <w:tab w:pos="5434" w:val="left" w:leader="none"/>
        </w:tabs>
        <w:ind w:left="-14" w:right="184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67.82901pt;margin-top:-3.662607pt;width:.64pt;height:.1pt;mso-position-horizontal-relative:page;mso-position-vertical-relative:paragraph;z-index:-3836" coordorigin="7357,-73" coordsize="13,2">
            <v:shape style="position:absolute;left:7357;top:-73;width:13;height:2" coordorigin="7357,-73" coordsize="13,0" path="m7357,-73l7369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402.501007pt;margin-top:-3.662607pt;width:.64pt;height:.1pt;mso-position-horizontal-relative:page;mso-position-vertical-relative:paragraph;z-index:-3834" coordorigin="8050,-73" coordsize="13,2">
            <v:shape style="position:absolute;left:8050;top:-73;width:13;height:2" coordorigin="8050,-73" coordsize="13,0" path="m8050,-73l8063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436.981995pt;margin-top:-3.662607pt;width:.64pt;height:.1pt;mso-position-horizontal-relative:page;mso-position-vertical-relative:paragraph;z-index:-3832" coordorigin="8740,-73" coordsize="13,2">
            <v:shape style="position:absolute;left:8740;top:-73;width:13;height:2" coordorigin="8740,-73" coordsize="13,0" path="m8740,-73l8752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471.653992pt;margin-top:-3.662607pt;width:.64pt;height:.1pt;mso-position-horizontal-relative:page;mso-position-vertical-relative:paragraph;z-index:-3830" coordorigin="9433,-73" coordsize="13,2">
            <v:shape style="position:absolute;left:9433;top:-73;width:13;height:2" coordorigin="9433,-73" coordsize="13,0" path="m9433,-73l9446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506.325989pt;margin-top:-3.662607pt;width:.64pt;height:.1pt;mso-position-horizontal-relative:page;mso-position-vertical-relative:paragraph;z-index:-3828" coordorigin="10127,-73" coordsize="13,2">
            <v:shape style="position:absolute;left:10127;top:-73;width:13;height:2" coordorigin="10127,-73" coordsize="13,0" path="m10127,-73l10139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540.807983pt;margin-top:-3.662607pt;width:.64pt;height:.1pt;mso-position-horizontal-relative:page;mso-position-vertical-relative:paragraph;z-index:-3826" coordorigin="10816,-73" coordsize="13,2">
            <v:shape style="position:absolute;left:10816;top:-73;width:13;height:2" coordorigin="10816,-73" coordsize="13,0" path="m10816,-73l10829,-73e" filled="f" stroked="t" strokeweight="2.857pt" strokecolor="#231F20">
              <v:path arrowok="t"/>
            </v:shape>
            <w10:wrap type="none"/>
          </v:group>
        </w:pict>
      </w:r>
      <w:r>
        <w:rPr/>
        <w:pict>
          <v:group style="position:absolute;margin-left:575.479980pt;margin-top:-3.662607pt;width:.64pt;height:.1pt;mso-position-horizontal-relative:page;mso-position-vertical-relative:paragraph;z-index:-3824" coordorigin="11510,-73" coordsize="13,2">
            <v:shape style="position:absolute;left:11510;top:-73;width:13;height:2" coordorigin="11510,-73" coordsize="13,0" path="m11510,-73l11522,-73e" filled="f" stroked="t" strokeweight="2.857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98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quen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946" w:space="40"/>
            <w:col w:w="7534"/>
          </w:cols>
        </w:sectPr>
      </w:pPr>
    </w:p>
    <w:p>
      <w:pPr>
        <w:spacing w:before="51"/>
        <w:ind w:left="0" w:right="149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33.666992pt;margin-top:580.025024pt;width:2.667pt;height:.1pt;mso-position-horizontal-relative:page;mso-position-vertical-relative:page;z-index:-3842" coordorigin="6673,11601" coordsize="53,2">
            <v:shape style="position:absolute;left:6673;top:11601;width:53;height:2" coordorigin="6673,11601" coordsize="53,0" path="m6673,11601l6727,11601,6727,11601e" filled="f" stroked="t" strokeweight=".64pt" strokecolor="#231F20">
              <v:path arrowok="t"/>
            </v:shape>
            <w10:wrap type="none"/>
          </v:group>
        </w:pict>
      </w:r>
      <w:r>
        <w:rPr/>
        <w:pict>
          <v:group style="position:absolute;margin-left:607.614014pt;margin-top:580.025024pt;width:2.858pt;height:.1pt;mso-position-horizontal-relative:page;mso-position-vertical-relative:page;z-index:-3841" coordorigin="12152,11601" coordsize="57,2">
            <v:shape style="position:absolute;left:12152;top:11601;width:57;height:2" coordorigin="12152,11601" coordsize="57,0" path="m12209,11601l12152,11601,12152,11601e" filled="f" stroked="t" strokeweight=".64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14.9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FFT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wave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890" w:right="1667"/>
        <w:jc w:val="both"/>
      </w:pP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14.4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Universit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Miami’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Audi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Signal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Laboratory.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231F20"/>
          <w:spacing w:val="23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All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instruments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carefully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playing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about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260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Hz.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0"/>
        <w:ind w:left="389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77.5pt;margin-top:1.448737pt;width:171pt;height:.1pt;mso-position-horizontal-relative:page;mso-position-vertical-relative:paragraph;z-index:-3858" coordorigin="5550,29" coordsize="3420,2">
            <v:shape style="position:absolute;left:5550;top:29;width:3420;height:2" coordorigin="5550,29" coordsize="3420,0" path="m5550,29l8970,29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position w:val="7"/>
          <w:sz w:val="13"/>
          <w:szCs w:val="13"/>
        </w:rPr>
        <w:t>1</w:t>
      </w:r>
      <w:hyperlink r:id="rId40">
        <w:r>
          <w:rPr>
            <w:rFonts w:ascii="Palatino Linotype" w:hAnsi="Palatino Linotype" w:cs="Palatino Linotype" w:eastAsia="Palatino Linotype"/>
            <w:b w:val="0"/>
            <w:bCs w:val="0"/>
            <w:color w:val="231F20"/>
            <w:spacing w:val="0"/>
            <w:w w:val="105"/>
            <w:position w:val="0"/>
            <w:sz w:val="18"/>
            <w:szCs w:val="18"/>
          </w:rPr>
          <w:t>http://chronos.ece.miami.edu/~dasp/samples/samples.html</w:t>
        </w:r>
        <w:r>
          <w:rPr>
            <w:rFonts w:ascii="Palatino Linotype" w:hAnsi="Palatino Linotype" w:cs="Palatino Linotype" w:eastAsia="Palatino Linotype"/>
            <w:b w:val="0"/>
            <w:bCs w:val="0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20" w:right="369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3814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14.4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spectrum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instrument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4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inst(name,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9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spectrum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instrument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9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given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given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'instr_'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'.wav'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  <w:tab w:pos="5432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1/Fs;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sampling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period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(sec)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(1:N)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plotting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abs(fft(x));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perform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transform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max(Y);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frequency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interval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(1:N)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floor(N/10);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plot(f(1:up),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Y(1:up)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title(ttl)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'Frequency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(Hz)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pt;width:228pt;height:.1pt;mso-position-horizontal-relative:page;mso-position-vertical-relative:paragraph;z-index:-3815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'Energy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301"/>
        <w:jc w:val="left"/>
      </w:pPr>
      <w:r>
        <w:rPr/>
        <w:pict>
          <v:group style="position:absolute;margin-left:88.375pt;margin-top:6.802222pt;width:24.25pt;height:48.25pt;mso-position-horizontal-relative:page;mso-position-vertical-relative:paragraph;z-index:-3812" coordorigin="1768,136" coordsize="485,965">
            <v:group style="position:absolute;left:1892;top:499;width:238;height:239" coordorigin="1892,499" coordsize="238,239">
              <v:shape style="position:absolute;left:1892;top:499;width:238;height:239" coordorigin="1892,499" coordsize="238,239" path="m2130,619l2112,682,2064,726,2021,738,1996,736,1934,710,1897,659,1892,638,1893,612,1917,547,1964,508,2004,499,2028,501,2089,529,2124,582,2130,619xe" filled="f" stroked="t" strokeweight=".25pt" strokecolor="#231F20">
                <v:path arrowok="t"/>
              </v:shape>
            </v:group>
            <v:group style="position:absolute;left:1770;top:619;width:480;height:2" coordorigin="1770,619" coordsize="480,2">
              <v:shape style="position:absolute;left:1770;top:619;width:480;height:2" coordorigin="1770,619" coordsize="480,0" path="m1770,619l2250,619e" filled="f" stroked="t" strokeweight=".25pt" strokecolor="#231F20">
                <v:path arrowok="t"/>
              </v:shape>
            </v:group>
            <v:group style="position:absolute;left:2010;top:139;width:2;height:960" coordorigin="2010,139" coordsize="2,960">
              <v:shape style="position:absolute;left:2010;top:139;width:2;height:960" coordorigin="2010,139" coordsize="0,960" path="m2010,139l2010,109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802222pt;width:24.25pt;height:48.25pt;mso-position-horizontal-relative:page;mso-position-vertical-relative:paragraph;z-index:-3811" coordorigin="13588,136" coordsize="485,965">
            <v:group style="position:absolute;left:13712;top:499;width:238;height:239" coordorigin="13712,499" coordsize="238,239">
              <v:shape style="position:absolute;left:13712;top:499;width:238;height:239" coordorigin="13712,499" coordsize="238,239" path="m13950,619l13932,682,13884,726,13841,738,13816,736,13754,710,13717,659,13712,638,13713,612,13737,547,13784,508,13824,499,13848,501,13909,529,13944,582,13950,619xe" filled="f" stroked="t" strokeweight=".25pt" strokecolor="#231F20">
                <v:path arrowok="t"/>
              </v:shape>
            </v:group>
            <v:group style="position:absolute;left:13590;top:619;width:480;height:2" coordorigin="13590,619" coordsize="480,2">
              <v:shape style="position:absolute;left:13590;top:619;width:480;height:2" coordorigin="13590,619" coordsize="480,0" path="m13590,619l14070,619e" filled="f" stroked="t" strokeweight=".25pt" strokecolor="#231F20">
                <v:path arrowok="t"/>
              </v:shape>
            </v:group>
            <v:group style="position:absolute;left:13830;top:139;width:2;height:960" coordorigin="13830,139" coordsize="2,960">
              <v:shape style="position:absolute;left:13830;top:139;width:2;height:960" coordorigin="13830,139" coordsize="0,960" path="m13830,139l13830,109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342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38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percentage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9–16: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2389"/>
        <w:jc w:val="left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instrumen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sub-plots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configuration.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2–17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sub-plot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instrument.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41"/>
          <w:pgSz w:w="15840" w:h="24480"/>
          <w:pgMar w:header="4827" w:footer="5472" w:top="5660" w:bottom="5660" w:left="1660" w:right="1660"/>
        </w:sectPr>
      </w:pP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042pt;width:238.395pt;height:13.168pt;mso-position-horizontal-relative:page;mso-position-vertical-relative:paragraph;z-index:-381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14.5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eight-instrument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spectra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6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'sax'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'Saxophone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'flute'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'Flute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'tbone'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'Trombone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'piano'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'Piano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'tpt'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'Trumpet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84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continued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next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page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Palatino" w:hAnsi="Palatino" w:cs="Palatino" w:eastAsia="Palatino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606" w:space="40"/>
            <w:col w:w="4874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7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515" w:val="left" w:leader="none"/>
        </w:tabs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'mutetpt'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'Muted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Trumpet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'violin'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'Violin'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84pt;width:228pt;height:.1pt;mso-position-horizontal-relative:page;mso-position-vertical-relative:paragraph;z-index:-3810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'cello'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'Cello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left="3890" w:right="758"/>
        <w:jc w:val="left"/>
      </w:pP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14.10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interestin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7"/>
        </w:numPr>
        <w:tabs>
          <w:tab w:pos="4345" w:val="left" w:leader="none"/>
        </w:tabs>
        <w:spacing w:line="260" w:lineRule="exact"/>
        <w:ind w:left="4350" w:right="1882" w:hanging="280"/>
        <w:jc w:val="left"/>
      </w:pP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1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0" w:right="19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oph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06" w:val="left" w:leader="none"/>
          <w:tab w:pos="1383" w:val="left" w:leader="none"/>
          <w:tab w:pos="2164" w:val="left" w:leader="none"/>
        </w:tabs>
        <w:ind w:left="-3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6.566986pt;margin-top:-74.941559pt;width:118.753pt;height:73.035034pt;mso-position-horizontal-relative:page;mso-position-vertical-relative:paragraph;z-index:-3809" coordorigin="6331,-1499" coordsize="2375,1461">
            <v:group style="position:absolute;left:6351;top:-1492;width:2336;height:2" coordorigin="6351,-1492" coordsize="2336,2">
              <v:shape style="position:absolute;left:6351;top:-1492;width:2336;height:2" coordorigin="6351,-1492" coordsize="2336,0" path="m6351,-1492l8687,-1492e" filled="f" stroked="t" strokeweight=".640047pt" strokecolor="#231F20">
                <v:path arrowok="t"/>
              </v:shape>
            </v:group>
            <v:group style="position:absolute;left:6351;top:-1492;width:2336;height:1448" coordorigin="6351,-1492" coordsize="2336,1448">
              <v:shape style="position:absolute;left:6351;top:-1492;width:2336;height:1448" coordorigin="6351,-1492" coordsize="2336,1448" path="m6351,-45l8687,-45,8687,-1492e" filled="f" stroked="t" strokeweight=".64pt" strokecolor="#231F20">
                <v:path arrowok="t"/>
              </v:shape>
            </v:group>
            <v:group style="position:absolute;left:6351;top:-1492;width:2;height:1448" coordorigin="6351,-1492" coordsize="2,1448">
              <v:shape style="position:absolute;left:6351;top:-1492;width:2;height:1448" coordorigin="6351,-1492" coordsize="0,1448" path="m6351,-1492l6351,-45e" filled="f" stroked="t" strokeweight=".641014pt" strokecolor="#231F20">
                <v:path arrowok="t"/>
              </v:shape>
            </v:group>
            <v:group style="position:absolute;left:6351;top:-45;width:2336;height:2" coordorigin="6351,-45" coordsize="2336,2">
              <v:shape style="position:absolute;left:6351;top:-45;width:2336;height:2" coordorigin="6351,-45" coordsize="2336,0" path="m6351,-45l8687,-45e" filled="f" stroked="t" strokeweight=".64002pt" strokecolor="#231F20">
                <v:path arrowok="t"/>
              </v:shape>
            </v:group>
            <v:group style="position:absolute;left:6345;top:-58;width:13;height:2" coordorigin="6345,-58" coordsize="13,2">
              <v:shape style="position:absolute;left:6345;top:-58;width:13;height:2" coordorigin="6345,-58" coordsize="13,0" path="m6345,-58l6357,-58e" filled="f" stroked="t" strokeweight="1.334pt" strokecolor="#231F20">
                <v:path arrowok="t"/>
              </v:shape>
            </v:group>
            <v:group style="position:absolute;left:6345;top:-1481;width:13;height:2" coordorigin="6345,-1481" coordsize="13,2">
              <v:shape style="position:absolute;left:6345;top:-1481;width:13;height:2" coordorigin="6345,-1481" coordsize="13,0" path="m6345,-1481l6357,-1481e" filled="f" stroked="t" strokeweight="1.143pt" strokecolor="#231F20">
                <v:path arrowok="t"/>
              </v:shape>
            </v:group>
            <v:group style="position:absolute;left:7122;top:-58;width:13;height:2" coordorigin="7122,-58" coordsize="13,2">
              <v:shape style="position:absolute;left:7122;top:-58;width:13;height:2" coordorigin="7122,-58" coordsize="13,0" path="m7122,-58l7135,-58e" filled="f" stroked="t" strokeweight="1.334pt" strokecolor="#231F20">
                <v:path arrowok="t"/>
              </v:shape>
            </v:group>
            <v:group style="position:absolute;left:7122;top:-1481;width:13;height:2" coordorigin="7122,-1481" coordsize="13,2">
              <v:shape style="position:absolute;left:7122;top:-1481;width:13;height:2" coordorigin="7122,-1481" coordsize="13,0" path="m7122,-1481l7135,-1481e" filled="f" stroked="t" strokeweight="1.143pt" strokecolor="#231F20">
                <v:path arrowok="t"/>
              </v:shape>
            </v:group>
            <v:group style="position:absolute;left:7899;top:-58;width:13;height:2" coordorigin="7899,-58" coordsize="13,2">
              <v:shape style="position:absolute;left:7899;top:-58;width:13;height:2" coordorigin="7899,-58" coordsize="13,0" path="m7899,-58l7912,-58e" filled="f" stroked="t" strokeweight="1.334pt" strokecolor="#231F20">
                <v:path arrowok="t"/>
              </v:shape>
            </v:group>
            <v:group style="position:absolute;left:7899;top:-1481;width:13;height:2" coordorigin="7899,-1481" coordsize="13,2">
              <v:shape style="position:absolute;left:7899;top:-1481;width:13;height:2" coordorigin="7899,-1481" coordsize="13,0" path="m7899,-1481l7912,-1481e" filled="f" stroked="t" strokeweight="1.143pt" strokecolor="#231F20">
                <v:path arrowok="t"/>
              </v:shape>
            </v:group>
            <v:group style="position:absolute;left:8680;top:-58;width:13;height:2" coordorigin="8680,-58" coordsize="13,2">
              <v:shape style="position:absolute;left:8680;top:-58;width:13;height:2" coordorigin="8680,-58" coordsize="13,0" path="m8680,-58l8693,-58e" filled="f" stroked="t" strokeweight="1.334pt" strokecolor="#231F20">
                <v:path arrowok="t"/>
              </v:shape>
            </v:group>
            <v:group style="position:absolute;left:8680;top:-1481;width:13;height:2" coordorigin="8680,-1481" coordsize="13,2">
              <v:shape style="position:absolute;left:8680;top:-1481;width:13;height:2" coordorigin="8680,-1481" coordsize="13,0" path="m8680,-1481l8693,-1481e" filled="f" stroked="t" strokeweight="1.143pt" strokecolor="#231F20">
                <v:path arrowok="t"/>
              </v:shape>
            </v:group>
            <v:group style="position:absolute;left:6351;top:-768;width:23;height:2" coordorigin="6351,-768" coordsize="23,2">
              <v:shape style="position:absolute;left:6351;top:-768;width:23;height:2" coordorigin="6351,-768" coordsize="23,0" path="m6351,-768l6374,-768,6374,-768e" filled="f" stroked="t" strokeweight=".64pt" strokecolor="#231F20">
                <v:path arrowok="t"/>
              </v:shape>
            </v:group>
            <v:group style="position:absolute;left:8660;top:-768;width:27;height:2" coordorigin="8660,-768" coordsize="27,2">
              <v:shape style="position:absolute;left:8660;top:-768;width:27;height:2" coordorigin="8660,-768" coordsize="27,0" path="m8687,-768l8660,-768,8660,-768e" filled="f" stroked="t" strokeweight=".64pt" strokecolor="#231F20">
                <v:path arrowok="t"/>
              </v:shape>
            </v:group>
            <v:group style="position:absolute;left:6351;top:-1492;width:2336;height:1448" coordorigin="6351,-1492" coordsize="2336,1448">
              <v:shape style="position:absolute;left:6351;top:-1492;width:2336;height:1448" coordorigin="6351,-1492" coordsize="2336,1448" path="m6351,-45l8687,-45,8687,-1492e" filled="f" stroked="t" strokeweight=".64pt" strokecolor="#231F20">
                <v:path arrowok="t"/>
              </v:shape>
            </v:group>
            <v:group style="position:absolute;left:6351;top:-1488;width:202;height:1440" coordorigin="6351,-1488" coordsize="202,1440">
              <v:shape style="position:absolute;left:6351;top:-1488;width:202;height:1440" coordorigin="6351,-1488" coordsize="202,1440" path="m6355,-48l6355,-48,6351,-48,6439,-48,6443,-52,6446,-56,6446,-64,6446,-60,6450,-67,6450,-64,6450,-643,6450,-105,6454,-86,6454,-48,6454,-109,6454,-52,6458,-48,6538,-48,6542,-52,6542,-48,6542,-52,6545,-56,6545,-48,6545,-60,6545,-52,6549,-56,6549,-109,6549,-71,6553,-94,6553,-52,6553,-1488e" filled="f" stroked="t" strokeweight=".64pt" strokecolor="#696B6D">
                <v:path arrowok="t"/>
              </v:shape>
            </v:group>
            <v:group style="position:absolute;left:6553;top:-1488;width:1513;height:1440" coordorigin="6553,-1488" coordsize="1513,1440">
              <v:shape style="position:absolute;left:6553;top:-1488;width:1513;height:1440" coordorigin="6553,-1488" coordsize="1513,1440" path="m6553,-1488l6553,-98,6557,-67,6557,-86,6557,-52,6561,-48,6561,-56,6561,-48,6644,-48,6648,-60,6648,-48,6648,-56,6652,-60,6652,-52,6652,-269,6652,-98,6656,-128,6656,-64,6656,-597,6656,-79,6660,-86,6660,-48,6664,-52,6664,-48,6675,-48,6671,-48,6742,-48,6747,-52,6747,-48,6747,-52,6751,-56,6751,-64,6751,-48,6755,-52,6755,-361,6759,-250,6759,-52,6763,-56,6763,-48,6766,-52,6766,-56,6766,-48,6770,-48,6790,-48,6810,-48,6830,-48,6846,-52,6846,-48,6850,-52,6850,-48,6850,-56,6850,-52,6854,-48,6854,-117,6854,-56,6858,-67,6858,-266,6858,-52,6862,-90,6862,-48,6862,-140,6862,-52,6865,-48,6865,-52,6869,-48,6889,-48,6909,-48,6929,-48,6949,-48,6953,-52,6953,-48,6953,-52,6957,-48,6957,-67,6961,-71,6961,-48,6961,-105,6961,-48,6965,-52,6965,-64,6965,-48,6972,-48,6968,-48,7052,-48,7056,-52,7056,-48,7056,-75,7060,-64,7060,-48,7060,-113,7060,-64,7064,-67,7064,-48,7064,-151,7064,-64,7067,-52,7067,-48,7067,-64,7067,-48,7075,-48,7071,-48,7075,-48,7095,-48,7115,-48,7135,-48,7155,-52,7155,-48,7155,-56,7155,-48,7159,-52,7159,-48,7159,-83,7163,-83,7163,-52,7163,-205,7163,-147,7166,-83,7166,-48,7166,-98,7166,-71,7170,-79,7170,-48,7178,-48,7174,-48,7178,-48,7198,-48,7218,-48,7238,-48,7258,-52,7258,-48,7262,-52,7262,-48,7262,-75,7262,-56,7266,-60,7266,-52,7266,-98,7266,-60,7269,-56,7269,-48,7269,-64,7269,-48,7277,-48,7273,-48,7277,-48,7297,-48,7317,-48,7337,-48,7357,-48,7361,-52,7361,-48,7361,-56,7365,-60,7365,-48,7365,-64,7365,-56,7368,-52,7368,-67,7368,-48,7372,-52,7372,-48,7372,-56,7372,-48,7376,-48,7396,-48,7416,-48,7436,-48,7456,-48,7464,-52,7464,-48,7464,-71,7464,-64,7467,-60,7467,-48,7467,-71,7467,-56,7471,-67,7471,-48,7471,-102,7471,-52,7475,-48,7475,-64,7475,-52,7479,-48,7479,-52,7479,-48,7486,-48,7559,-48,7563,-52,7563,-60,7563,-48,7567,-52,7567,-48,7567,-79,7567,-67,7570,-60,7570,-48,7570,-105,7570,-60,7574,-56,7574,-48,7574,-67,7574,-60,7578,-48,7578,-64,7578,-48,7586,-48,7582,-48,7586,-48,7606,-48,7626,-48,7646,-48,7666,-52,7666,-48,7666,-60,7666,-52,7669,-56,7669,-48,7669,-64,7669,-60,7673,-56,7673,-48,7673,-86,7673,-56,7677,-52,7677,-48,7677,-60,7677,-56,7681,-60,7681,-48,7685,-48,7688,-48,7708,-48,7728,-48,7748,-48,7768,-48,7765,-48,7768,-60,7768,-52,7772,-56,7772,-48,7772,-56,7772,-48,7776,-52,7776,-67,7776,-48,7780,-52,7780,-48,7787,-48,7784,-48,7787,-48,7807,-48,7827,-48,7847,-48,7868,-52,7868,-48,7868,-52,7871,-48,7871,-56,7871,-48,7875,-52,7875,-48,7879,-52,7879,-48,7879,-64,7879,-48,7883,-52,7883,-48,7887,-48,7907,-48,7927,-48,7947,-48,7967,-48,7974,-48,7970,-48,7974,-52,7978,-48,7978,-56,7978,-48,8062,-48,8066,-48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4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0" w:right="1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0" w:right="235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4"/>
        <w:ind w:left="-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19.092128pt;height:73.125pt;mso-position-horizontal-relative:char;mso-position-vertical-relative:line" type="#_x0000_t75">
            <v:imagedata r:id="rId4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606" w:val="left" w:leader="none"/>
          <w:tab w:pos="1387" w:val="left" w:leader="none"/>
          <w:tab w:pos="2168" w:val="left" w:leader="none"/>
        </w:tabs>
        <w:spacing w:before="36"/>
        <w:ind w:left="-38" w:right="218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679.375pt;margin-top:7.427991pt;width:24.25pt;height:48.25pt;mso-position-horizontal-relative:page;mso-position-vertical-relative:paragraph;z-index:-3801" coordorigin="13588,149" coordsize="485,965">
            <v:group style="position:absolute;left:13712;top:511;width:238;height:239" coordorigin="13712,511" coordsize="238,239">
              <v:shape style="position:absolute;left:13712;top:511;width:238;height:239" coordorigin="13712,511" coordsize="238,239" path="m13950,631l13932,695,13884,738,13841,751,13816,749,13754,722,13717,672,13712,651,13713,624,13737,559,13784,520,13824,511,13848,513,13909,541,13944,594,13950,631xe" filled="f" stroked="t" strokeweight=".25pt" strokecolor="#231F20">
                <v:path arrowok="t"/>
              </v:shape>
            </v:group>
            <v:group style="position:absolute;left:13590;top:631;width:480;height:2" coordorigin="13590,631" coordsize="480,2">
              <v:shape style="position:absolute;left:13590;top:631;width:480;height:2" coordorigin="13590,631" coordsize="480,0" path="m13590,631l14070,631e" filled="f" stroked="t" strokeweight=".25pt" strokecolor="#231F20">
                <v:path arrowok="t"/>
              </v:shape>
            </v:group>
            <v:group style="position:absolute;left:13830;top:151;width:2;height:960" coordorigin="13830,151" coordsize="2,960">
              <v:shape style="position:absolute;left:13830;top:151;width:2;height:960" coordorigin="13830,151" coordsize="0,960" path="m13830,151l13830,111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4647" w:space="40"/>
            <w:col w:w="2501" w:space="40"/>
            <w:col w:w="564" w:space="40"/>
            <w:col w:w="4688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-19.530518pt;width:24.25pt;height:48.25pt;mso-position-horizontal-relative:page;mso-position-vertical-relative:paragraph;z-index:-3802" coordorigin="1768,-391" coordsize="485,965">
            <v:group style="position:absolute;left:1892;top:-28;width:238;height:239" coordorigin="1892,-28" coordsize="238,239">
              <v:shape style="position:absolute;left:1892;top:-28;width:238;height:239" coordorigin="1892,-28" coordsize="238,239" path="m2130,92l2112,156,2064,199,2021,211,1996,210,1934,183,1897,132,1892,112,1893,85,1917,20,1964,-19,2004,-28,2028,-26,2089,2,2124,55,2130,92xe" filled="f" stroked="t" strokeweight=".25pt" strokecolor="#231F20">
                <v:path arrowok="t"/>
              </v:shape>
            </v:group>
            <v:group style="position:absolute;left:1770;top:92;width:480;height:2" coordorigin="1770,92" coordsize="480,2">
              <v:shape style="position:absolute;left:1770;top:92;width:480;height:2" coordorigin="1770,92" coordsize="480,0" path="m1770,92l2250,92e" filled="f" stroked="t" strokeweight=".25pt" strokecolor="#231F20">
                <v:path arrowok="t"/>
              </v:shape>
            </v:group>
            <v:group style="position:absolute;left:2010;top:-388;width:2;height:960" coordorigin="2010,-388" coordsize="2,960">
              <v:shape style="position:absolute;left:2010;top:-388;width:2;height:960" coordorigin="2010,-388" coordsize="0,960" path="m2010,-388l2010,5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81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9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6.567505pt;margin-top:4.109993pt;width:118.752pt;height:73.225031pt;mso-position-horizontal-relative:page;mso-position-vertical-relative:paragraph;z-index:-3808" coordorigin="6331,82" coordsize="2375,1465">
            <v:group style="position:absolute;left:6351;top:89;width:2336;height:2" coordorigin="6351,89" coordsize="2336,2">
              <v:shape style="position:absolute;left:6351;top:89;width:2336;height:2" coordorigin="6351,89" coordsize="2336,0" path="m6351,89l8687,89e" filled="f" stroked="t" strokeweight=".640003pt" strokecolor="#231F20">
                <v:path arrowok="t"/>
              </v:shape>
            </v:group>
            <v:group style="position:absolute;left:6351;top:89;width:2336;height:1452" coordorigin="6351,89" coordsize="2336,1452">
              <v:shape style="position:absolute;left:6351;top:89;width:2336;height:1452" coordorigin="6351,89" coordsize="2336,1452" path="m6351,1540l8687,1540,8687,89e" filled="f" stroked="t" strokeweight=".64pt" strokecolor="#231F20">
                <v:path arrowok="t"/>
              </v:shape>
            </v:group>
            <v:group style="position:absolute;left:6351;top:89;width:2;height:1452" coordorigin="6351,89" coordsize="2,1452">
              <v:shape style="position:absolute;left:6351;top:89;width:2;height:1452" coordorigin="6351,89" coordsize="0,1452" path="m6351,89l6351,1540e" filled="f" stroked="t" strokeweight=".641014pt" strokecolor="#231F20">
                <v:path arrowok="t"/>
              </v:shape>
            </v:group>
            <v:group style="position:absolute;left:6351;top:1540;width:2336;height:2" coordorigin="6351,1540" coordsize="2336,2">
              <v:shape style="position:absolute;left:6351;top:1540;width:2336;height:2" coordorigin="6351,1540" coordsize="2336,0" path="m6351,1540l8687,1540e" filled="f" stroked="t" strokeweight=".640017pt" strokecolor="#231F20">
                <v:path arrowok="t"/>
              </v:shape>
            </v:group>
            <v:group style="position:absolute;left:6345;top:1527;width:13;height:2" coordorigin="6345,1527" coordsize="13,2">
              <v:shape style="position:absolute;left:6345;top:1527;width:13;height:2" coordorigin="6345,1527" coordsize="13,0" path="m6345,1527l6357,1527e" filled="f" stroked="t" strokeweight="1.333pt" strokecolor="#231F20">
                <v:path arrowok="t"/>
              </v:shape>
            </v:group>
            <v:group style="position:absolute;left:6345;top:100;width:13;height:2" coordorigin="6345,100" coordsize="13,2">
              <v:shape style="position:absolute;left:6345;top:100;width:13;height:2" coordorigin="6345,100" coordsize="13,0" path="m6345,100l6357,100e" filled="f" stroked="t" strokeweight="1.142pt" strokecolor="#231F20">
                <v:path arrowok="t"/>
              </v:shape>
            </v:group>
            <v:group style="position:absolute;left:7122;top:1527;width:13;height:2" coordorigin="7122,1527" coordsize="13,2">
              <v:shape style="position:absolute;left:7122;top:1527;width:13;height:2" coordorigin="7122,1527" coordsize="13,0" path="m7122,1527l7135,1527e" filled="f" stroked="t" strokeweight="1.333pt" strokecolor="#231F20">
                <v:path arrowok="t"/>
              </v:shape>
            </v:group>
            <v:group style="position:absolute;left:7122;top:100;width:13;height:2" coordorigin="7122,100" coordsize="13,2">
              <v:shape style="position:absolute;left:7122;top:100;width:13;height:2" coordorigin="7122,100" coordsize="13,0" path="m7122,100l7135,100e" filled="f" stroked="t" strokeweight="1.142pt" strokecolor="#231F20">
                <v:path arrowok="t"/>
              </v:shape>
            </v:group>
            <v:group style="position:absolute;left:7899;top:1527;width:13;height:2" coordorigin="7899,1527" coordsize="13,2">
              <v:shape style="position:absolute;left:7899;top:1527;width:13;height:2" coordorigin="7899,1527" coordsize="13,0" path="m7899,1527l7912,1527e" filled="f" stroked="t" strokeweight="1.333pt" strokecolor="#231F20">
                <v:path arrowok="t"/>
              </v:shape>
            </v:group>
            <v:group style="position:absolute;left:7899;top:100;width:13;height:2" coordorigin="7899,100" coordsize="13,2">
              <v:shape style="position:absolute;left:7899;top:100;width:13;height:2" coordorigin="7899,100" coordsize="13,0" path="m7899,100l7912,100e" filled="f" stroked="t" strokeweight="1.142pt" strokecolor="#231F20">
                <v:path arrowok="t"/>
              </v:shape>
            </v:group>
            <v:group style="position:absolute;left:8680;top:1527;width:13;height:2" coordorigin="8680,1527" coordsize="13,2">
              <v:shape style="position:absolute;left:8680;top:1527;width:13;height:2" coordorigin="8680,1527" coordsize="13,0" path="m8680,1527l8693,1527e" filled="f" stroked="t" strokeweight="1.333pt" strokecolor="#231F20">
                <v:path arrowok="t"/>
              </v:shape>
            </v:group>
            <v:group style="position:absolute;left:8680;top:100;width:13;height:2" coordorigin="8680,100" coordsize="13,2">
              <v:shape style="position:absolute;left:8680;top:100;width:13;height:2" coordorigin="8680,100" coordsize="13,0" path="m8680,100l8693,100e" filled="f" stroked="t" strokeweight="1.142pt" strokecolor="#231F20">
                <v:path arrowok="t"/>
              </v:shape>
            </v:group>
            <v:group style="position:absolute;left:6351;top:813;width:23;height:2" coordorigin="6351,813" coordsize="23,2">
              <v:shape style="position:absolute;left:6351;top:813;width:23;height:2" coordorigin="6351,813" coordsize="23,0" path="m6351,813l6374,813,6374,813e" filled="f" stroked="t" strokeweight=".64pt" strokecolor="#231F20">
                <v:path arrowok="t"/>
              </v:shape>
            </v:group>
            <v:group style="position:absolute;left:8660;top:813;width:27;height:2" coordorigin="8660,813" coordsize="27,2">
              <v:shape style="position:absolute;left:8660;top:813;width:27;height:2" coordorigin="8660,813" coordsize="27,0" path="m8687,813l8660,813,8660,813e" filled="f" stroked="t" strokeweight=".64pt" strokecolor="#231F20">
                <v:path arrowok="t"/>
              </v:shape>
            </v:group>
            <v:group style="position:absolute;left:6351;top:89;width:2336;height:1452" coordorigin="6351,89" coordsize="2336,1452">
              <v:shape style="position:absolute;left:6351;top:89;width:2336;height:1452" coordorigin="6351,89" coordsize="2336,1452" path="m6351,1540l8687,1540,8687,89e" filled="f" stroked="t" strokeweight=".64pt" strokecolor="#231F20">
                <v:path arrowok="t"/>
              </v:shape>
            </v:group>
            <v:group style="position:absolute;left:6351;top:92;width:1715;height:1444" coordorigin="6351,92" coordsize="1715,1444">
              <v:shape style="position:absolute;left:6351;top:92;width:1715;height:1444" coordorigin="6351,92" coordsize="1715,1444" path="m6351,1540l6351,1540,6435,1540,6443,1536,6443,1540,6443,1536,6443,1540,6446,1536,6446,1529,6450,1525,6450,1529,6450,851,6450,1498,6454,1514,6454,1540,6454,1460,6454,1540,6462,1540,6458,1540,6462,1540,6482,1540,6502,1540,6522,1540,6534,1536,6534,1540,6534,1536,6534,1540,6538,1540,6542,1536,6542,1533,6545,1529,6545,1510,6549,1514,6549,1529,6549,1369,6553,1296,6553,1514,6553,96e" filled="f" stroked="t" strokeweight=".64pt" strokecolor="#696B6D">
                <v:path arrowok="t"/>
              </v:shape>
              <v:shape style="position:absolute;left:6351;top:92;width:1715;height:1444" coordorigin="6351,92" coordsize="1715,1444" path="m6553,96l6553,1270,6557,1243,6557,1536,6557,1533,6561,1536,6561,1540,6564,1536,6564,1540,6564,1536,6568,1540,6568,1533,6568,1536,6572,1540,6572,1536,6572,1540,6599,1540,6595,1540,6614,1540,6614,1536,6614,1540,6622,1540,6618,1540,6625,1540,6629,1536,6629,1540,6629,1536,6633,1540,6633,1536,6637,1540,6637,1536,6637,1540,6641,1536,6644,1540,6644,1533,6648,1529,6648,1533,6648,1514,6648,1521,6652,1521,6652,1350,6652,1506,6656,1487,6656,1536,6656,900,6656,1533,6660,1517,6660,1479,6660,1540,6664,1536,6664,1540,6664,1536,6664,1540,6667,1536,6667,1540,6667,1536,6667,1540,6671,1536,6671,1540,6675,1540,6695,1540,6715,1540,6740,1540,6736,1540,6740,1536,6740,1540,6744,1540,6747,1536,6747,1540,6747,1533,6751,1533,6751,1540,6751,1487,6755,1517,6755,1529,6755,1312,6759,1350,6759,1536,6759,1495,6763,1525,6763,1540,6763,1536,6766,1540,6778,1540,6774,1540,6778,1540,6798,1540,6818,1540,6838,1540,6850,1536,6850,1540,6850,1536,6854,1540,6854,1506,6854,1529,6858,1529,6858,1533,6858,1441,6858,1502,6862,1525,6862,1491,6862,1540,6865,1536,6865,1540,6865,1529,6865,1540,6869,1540,6889,1540,6909,1540,6929,1540,6949,1540,6953,1536,6953,1540,6953,1525,6953,1529,6957,1536,6957,1495,6957,1510,6961,1525,6961,1536,6961,1464,6961,1529,6965,1533,6965,1510,6965,1540,6972,1540,6968,1540,6972,1540,6992,1540,7012,1540,7032,1540,7052,1540,7056,1536,7056,1540,7056,1529,7056,1540,7060,1536,7060,1540,7060,1521,7060,1533,7064,1540,7064,1506,7064,1536,7067,1533,7067,1540,7067,1525,7067,1540,7075,1540,7071,1540,7075,1540,7095,1540,7115,1540,7135,1540,7159,1540,7159,1529,7159,1540,7163,1536,7163,1540,7163,1521,7166,1525,7166,1540,7170,1536,7170,1540,7170,1533,7170,1540,7174,1540,7262,1540,7262,1533,7262,1540,7266,1536,7266,1540,7266,1529,7266,1536,7269,1540,7269,1533,7269,1540,7273,1536,7273,1540,7273,1533,7273,1540,7296,1540,7300,1540,7320,1540,7340,1540,7365,1540,7365,1536,7365,1540,7368,1536,7368,1533,7368,1540,7372,1536,7372,1540,7380,1540,7376,1540,7380,1540,7400,1540,7420,1540,7440,1540,7460,1540,7467,1540,7464,1540,7467,1540,7471,1536,7471,1540,7471,1533,7471,1540,7479,1540,7475,1540,7479,1540,7499,1540,7519,1540,7539,1540,7559,1540,7570,1536,7570,1540,7570,1536,7574,1540,7574,1536,7574,1540,7578,1540,7598,1540,7618,1540,7638,1540,7658,1540,7673,1536,7673,1540,7681,1540,7677,1540,8043,1540,8066,1540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97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4635" w:space="40"/>
            <w:col w:w="1496" w:space="40"/>
            <w:col w:w="1568" w:space="40"/>
            <w:col w:w="470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3143" w:val="left" w:leader="none"/>
        </w:tabs>
        <w:spacing w:before="79"/>
        <w:ind w:left="0" w:right="26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73.735504pt;margin-top:-28.134342pt;width:118.943pt;height:73.224042pt;mso-position-horizontal-relative:page;mso-position-vertical-relative:paragraph;z-index:-3807" coordorigin="9475,-563" coordsize="2379,1464">
            <v:group style="position:absolute;left:9494;top:-556;width:2339;height:2" coordorigin="9494,-556" coordsize="2339,2">
              <v:shape style="position:absolute;left:9494;top:-556;width:2339;height:2" coordorigin="9494,-556" coordsize="2339,0" path="m9494,-556l11834,-556e" filled="f" stroked="t" strokeweight=".640003pt" strokecolor="#231F20">
                <v:path arrowok="t"/>
              </v:shape>
            </v:group>
            <v:group style="position:absolute;left:9494;top:-556;width:2339;height:1452" coordorigin="9494,-556" coordsize="2339,1452">
              <v:shape style="position:absolute;left:9494;top:-556;width:2339;height:1452" coordorigin="9494,-556" coordsize="2339,1452" path="m9494,895l11834,895,11834,-556e" filled="f" stroked="t" strokeweight=".64pt" strokecolor="#231F20">
                <v:path arrowok="t"/>
              </v:shape>
            </v:group>
            <v:group style="position:absolute;left:9494;top:-556;width:2;height:1452" coordorigin="9494,-556" coordsize="2,1452">
              <v:shape style="position:absolute;left:9494;top:-556;width:2;height:1452" coordorigin="9494,-556" coordsize="0,1452" path="m9494,-556l9494,895e" filled="f" stroked="t" strokeweight=".640015pt" strokecolor="#231F20">
                <v:path arrowok="t"/>
              </v:shape>
            </v:group>
            <v:group style="position:absolute;left:9494;top:895;width:2339;height:2" coordorigin="9494,895" coordsize="2339,2">
              <v:shape style="position:absolute;left:9494;top:895;width:2339;height:2" coordorigin="9494,895" coordsize="2339,0" path="m9494,895l11834,895e" filled="f" stroked="t" strokeweight=".640017pt" strokecolor="#231F20">
                <v:path arrowok="t"/>
              </v:shape>
            </v:group>
            <v:group style="position:absolute;left:9488;top:882;width:13;height:2" coordorigin="9488,882" coordsize="13,2">
              <v:shape style="position:absolute;left:9488;top:882;width:13;height:2" coordorigin="9488,882" coordsize="13,0" path="m9488,882l9501,882e" filled="f" stroked="t" strokeweight="1.333pt" strokecolor="#231F20">
                <v:path arrowok="t"/>
              </v:shape>
            </v:group>
            <v:group style="position:absolute;left:9488;top:-545;width:13;height:2" coordorigin="9488,-545" coordsize="13,2">
              <v:shape style="position:absolute;left:9488;top:-545;width:13;height:2" coordorigin="9488,-545" coordsize="13,0" path="m9488,-545l9501,-545e" filled="f" stroked="t" strokeweight="1.142pt" strokecolor="#231F20">
                <v:path arrowok="t"/>
              </v:shape>
            </v:group>
            <v:group style="position:absolute;left:10265;top:882;width:13;height:2" coordorigin="10265,882" coordsize="13,2">
              <v:shape style="position:absolute;left:10265;top:882;width:13;height:2" coordorigin="10265,882" coordsize="13,0" path="m10265,882l10278,882e" filled="f" stroked="t" strokeweight="1.333pt" strokecolor="#231F20">
                <v:path arrowok="t"/>
              </v:shape>
            </v:group>
            <v:group style="position:absolute;left:10265;top:-545;width:13;height:2" coordorigin="10265,-545" coordsize="13,2">
              <v:shape style="position:absolute;left:10265;top:-545;width:13;height:2" coordorigin="10265,-545" coordsize="13,0" path="m10265,-545l10278,-545e" filled="f" stroked="t" strokeweight="1.142pt" strokecolor="#231F20">
                <v:path arrowok="t"/>
              </v:shape>
            </v:group>
            <v:group style="position:absolute;left:11046;top:882;width:13;height:2" coordorigin="11046,882" coordsize="13,2">
              <v:shape style="position:absolute;left:11046;top:882;width:13;height:2" coordorigin="11046,882" coordsize="13,0" path="m11046,882l11059,882e" filled="f" stroked="t" strokeweight="1.333pt" strokecolor="#231F20">
                <v:path arrowok="t"/>
              </v:shape>
            </v:group>
            <v:group style="position:absolute;left:11046;top:-545;width:13;height:2" coordorigin="11046,-545" coordsize="13,2">
              <v:shape style="position:absolute;left:11046;top:-545;width:13;height:2" coordorigin="11046,-545" coordsize="13,0" path="m11046,-545l11059,-545e" filled="f" stroked="t" strokeweight="1.142pt" strokecolor="#231F20">
                <v:path arrowok="t"/>
              </v:shape>
            </v:group>
            <v:group style="position:absolute;left:11827;top:882;width:13;height:2" coordorigin="11827,882" coordsize="13,2">
              <v:shape style="position:absolute;left:11827;top:882;width:13;height:2" coordorigin="11827,882" coordsize="13,0" path="m11827,882l11840,882e" filled="f" stroked="t" strokeweight="1.333pt" strokecolor="#231F20">
                <v:path arrowok="t"/>
              </v:shape>
            </v:group>
            <v:group style="position:absolute;left:11827;top:-545;width:13;height:2" coordorigin="11827,-545" coordsize="13,2">
              <v:shape style="position:absolute;left:11827;top:-545;width:13;height:2" coordorigin="11827,-545" coordsize="13,0" path="m11827,-545l11840,-545e" filled="f" stroked="t" strokeweight="1.142pt" strokecolor="#231F20">
                <v:path arrowok="t"/>
              </v:shape>
            </v:group>
            <v:group style="position:absolute;left:9494;top:168;width:23;height:2" coordorigin="9494,168" coordsize="23,2">
              <v:shape style="position:absolute;left:9494;top:168;width:23;height:2" coordorigin="9494,168" coordsize="23,0" path="m9494,168l9517,168,9517,168e" filled="f" stroked="t" strokeweight=".64pt" strokecolor="#231F20">
                <v:path arrowok="t"/>
              </v:shape>
            </v:group>
            <v:group style="position:absolute;left:11807;top:168;width:27;height:2" coordorigin="11807,168" coordsize="27,2">
              <v:shape style="position:absolute;left:11807;top:168;width:27;height:2" coordorigin="11807,168" coordsize="27,0" path="m11834,168l11807,168,11807,168e" filled="f" stroked="t" strokeweight=".64pt" strokecolor="#231F20">
                <v:path arrowok="t"/>
              </v:shape>
            </v:group>
            <v:group style="position:absolute;left:9494;top:-556;width:2339;height:1452" coordorigin="9494,-556" coordsize="2339,1452">
              <v:shape style="position:absolute;left:9494;top:-556;width:2339;height:1452" coordorigin="9494,-556" coordsize="2339,1452" path="m9494,895l11834,895,11834,-556e" filled="f" stroked="t" strokeweight=".64pt" strokecolor="#231F20">
                <v:path arrowok="t"/>
              </v:shape>
            </v:group>
            <v:group style="position:absolute;left:9494;top:-552;width:1718;height:1444" coordorigin="9494,-552" coordsize="1718,1444">
              <v:shape style="position:absolute;left:9494;top:-552;width:1718;height:1444" coordorigin="9494,-552" coordsize="1718,1444" path="m9494,884l9494,895,9498,895,9506,888,9506,884,9506,895,9514,895,9510,895,9514,884,9517,880,9517,892,9521,895,9521,892,9525,895,9525,892,9525,895,9529,892,9529,884,9529,888,9533,892,9533,895,9533,892,9536,895,9536,888,9536,895,9540,892,9540,888,9544,884,9544,892,9552,892,9552,895,9552,892,9559,884,9559,892,9555,884,9559,888,9563,892,9563,895,9563,892,9571,892,9571,895,9567,892,9571,892,9578,884,9578,880,9582,884,9582,865,9586,861,9586,880,9590,876,9590,884,9590,865,9590,876,9594,869,9594,-549e" filled="f" stroked="t" strokeweight=".64pt" strokecolor="#696B6D">
                <v:path arrowok="t"/>
              </v:shape>
              <v:shape style="position:absolute;left:9494;top:-552;width:1718;height:1444" coordorigin="9494,-552" coordsize="1718,1444" path="m9594,-549l9594,659,9597,751,9597,880,9597,869,9601,873,9601,880,9601,850,9605,846,9605,842,9605,865,9609,869,9609,876,9613,880,9613,895,9613,888,9616,892,9620,895,9620,888,9624,892,9628,888,9628,880,9632,884,9635,888,9635,884,9635,888,9643,895,9639,895,9651,895,9647,895,9651,892,9654,892,9658,895,9658,888,9662,892,9666,895,9666,888,9670,892,9670,895,9670,892,9674,888,9674,892,9677,888,9677,880,9681,884,9685,888,9685,869,9689,865,9689,857,9693,853,9693,785,9696,777,9696,-274,9696,758,9700,781,9700,873,9700,869,9704,865,9704,895,9704,884,9708,880,9708,876,9715,884,9715,888,9723,895,9723,892,9723,895,9734,895,9738,895,9758,895,9778,895,9784,892,9788,895,9795,888,9795,865,9799,861,9799,366,9799,861,9803,865,9803,884,9807,888,9807,884,9807,888,9811,892,9818,892,9822,895,9822,892,9822,895,9841,895,9837,895,9875,895,9879,892,9883,888,9891,888,9887,888,9895,888,9898,892,9898,880,9902,873,9902,667,9902,888,9906,892,9906,884,9906,892,9910,892,9914,895,9926,895,9939,895,9952,895,9978,895,9982,892,9994,892,9997,888,9997,880,10001,876,10001,880,10001,865,10005,857,10005,617,10005,880,10009,884,10009,880,10009,892,10013,895,10013,892,10013,895,10016,895,10020,892,10024,895,10044,895,10064,895,10081,892,10085,895,10085,892,10093,892,10096,888,10096,892,10096,888,10100,892,10100,888,10104,892,10104,895,10104,873,10108,869,10108,652,10108,869,10112,873,10112,892,10115,895,10115,892,10115,895,10119,895,10139,895,10159,895,10179,895,10199,895,10207,892,10207,895,10207,888,10207,892,10211,888,10211,892,10211,640,10211,850,10215,857,10215,888,10218,892,10218,895,10218,892,10222,895,10226,892,10226,895,10234,895,10244,895,10254,895,10264,895,10302,895,10306,892,10310,888,10310,880,10314,884,10314,888,10314,846,10317,819,10317,751,10317,873,10321,876,10321,873,10321,888,10329,895,10329,892,10329,895,10333,895,10353,895,10373,895,10393,895,10413,895,10420,892,10420,895,10420,823,10420,869,10424,873,10424,892,10428,895,10428,892,10428,895,10502,895,10523,892,10523,895,10523,892,10527,888,10527,846,10527,857,10531,861,10531,892,10535,895,10580,895,10600,895,10620,895,10634,892,10634,873,10637,884,10637,895,10641,895,10661,895,10681,895,10701,895,10721,895,10740,895,10744,888,10744,895,10744,876,10744,892,10748,895,10851,895,10851,880,10851,884,10858,895,10855,895,10965,895,10965,892,10969,895,10973,895,10993,895,11013,895,11026,895,11046,895,11066,895,11076,892,11076,888,11076,892,11079,888,11079,895,11087,895,11107,895,11127,895,11137,895,11157,895,11177,895,11186,892,11186,888,11186,895,11190,892,11190,857,11190,892,11194,888,11194,895,11213,895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9" w:lineRule="exact" w:before="79"/>
        <w:ind w:left="4538" w:right="25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93" w:val="left" w:leader="none"/>
          <w:tab w:pos="6070" w:val="left" w:leader="none"/>
          <w:tab w:pos="6851" w:val="left" w:leader="none"/>
        </w:tabs>
        <w:spacing w:line="148" w:lineRule="exact"/>
        <w:ind w:left="46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9" w:lineRule="exact" w:before="79"/>
        <w:ind w:left="47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209" w:val="left" w:leader="none"/>
          <w:tab w:pos="1990" w:val="left" w:leader="none"/>
          <w:tab w:pos="2771" w:val="left" w:leader="none"/>
        </w:tabs>
        <w:spacing w:line="148" w:lineRule="exact"/>
        <w:ind w:left="5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187" w:space="40"/>
            <w:col w:w="5293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8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9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6.567993pt;margin-top:4.118536pt;width:118.751pt;height:73.035017pt;mso-position-horizontal-relative:page;mso-position-vertical-relative:paragraph;z-index:-3806" coordorigin="6331,82" coordsize="2375,1461">
            <v:group style="position:absolute;left:6351;top:89;width:2336;height:2" coordorigin="6351,89" coordsize="2336,2">
              <v:shape style="position:absolute;left:6351;top:89;width:2336;height:2" coordorigin="6351,89" coordsize="2336,0" path="m6351,89l8687,89e" filled="f" stroked="t" strokeweight=".640029pt" strokecolor="#231F20">
                <v:path arrowok="t"/>
              </v:shape>
            </v:group>
            <v:group style="position:absolute;left:6351;top:89;width:2336;height:1448" coordorigin="6351,89" coordsize="2336,1448">
              <v:shape style="position:absolute;left:6351;top:89;width:2336;height:1448" coordorigin="6351,89" coordsize="2336,1448" path="m6351,1537l8687,1537,8687,89e" filled="f" stroked="t" strokeweight=".64pt" strokecolor="#231F20">
                <v:path arrowok="t"/>
              </v:shape>
            </v:group>
            <v:group style="position:absolute;left:6351;top:89;width:2;height:1448" coordorigin="6351,89" coordsize="2,1448">
              <v:shape style="position:absolute;left:6351;top:89;width:2;height:1448" coordorigin="6351,89" coordsize="0,1448" path="m6351,89l6351,1537e" filled="f" stroked="t" strokeweight=".641014pt" strokecolor="#231F20">
                <v:path arrowok="t"/>
              </v:shape>
            </v:group>
            <v:group style="position:absolute;left:6351;top:1537;width:2336;height:2" coordorigin="6351,1537" coordsize="2336,2">
              <v:shape style="position:absolute;left:6351;top:1537;width:2336;height:2" coordorigin="6351,1537" coordsize="2336,0" path="m6351,1537l8687,1537e" filled="f" stroked="t" strokeweight=".640002pt" strokecolor="#231F20">
                <v:path arrowok="t"/>
              </v:shape>
            </v:group>
            <v:group style="position:absolute;left:6345;top:1523;width:13;height:2" coordorigin="6345,1523" coordsize="13,2">
              <v:shape style="position:absolute;left:6345;top:1523;width:13;height:2" coordorigin="6345,1523" coordsize="13,0" path="m6345,1523l6357,1523e" filled="f" stroked="t" strokeweight="1.332pt" strokecolor="#231F20">
                <v:path arrowok="t"/>
              </v:shape>
            </v:group>
            <v:group style="position:absolute;left:6345;top:100;width:13;height:2" coordorigin="6345,100" coordsize="13,2">
              <v:shape style="position:absolute;left:6345;top:100;width:13;height:2" coordorigin="6345,100" coordsize="13,0" path="m6345,100l6357,100e" filled="f" stroked="t" strokeweight="1.144pt" strokecolor="#231F20">
                <v:path arrowok="t"/>
              </v:shape>
            </v:group>
            <v:group style="position:absolute;left:7122;top:1523;width:13;height:2" coordorigin="7122,1523" coordsize="13,2">
              <v:shape style="position:absolute;left:7122;top:1523;width:13;height:2" coordorigin="7122,1523" coordsize="13,0" path="m7122,1523l7135,1523e" filled="f" stroked="t" strokeweight="1.332pt" strokecolor="#231F20">
                <v:path arrowok="t"/>
              </v:shape>
            </v:group>
            <v:group style="position:absolute;left:7122;top:100;width:13;height:2" coordorigin="7122,100" coordsize="13,2">
              <v:shape style="position:absolute;left:7122;top:100;width:13;height:2" coordorigin="7122,100" coordsize="13,0" path="m7122,100l7135,100e" filled="f" stroked="t" strokeweight="1.144pt" strokecolor="#231F20">
                <v:path arrowok="t"/>
              </v:shape>
            </v:group>
            <v:group style="position:absolute;left:7899;top:1523;width:13;height:2" coordorigin="7899,1523" coordsize="13,2">
              <v:shape style="position:absolute;left:7899;top:1523;width:13;height:2" coordorigin="7899,1523" coordsize="13,0" path="m7899,1523l7912,1523e" filled="f" stroked="t" strokeweight="1.332pt" strokecolor="#231F20">
                <v:path arrowok="t"/>
              </v:shape>
            </v:group>
            <v:group style="position:absolute;left:7899;top:100;width:13;height:2" coordorigin="7899,100" coordsize="13,2">
              <v:shape style="position:absolute;left:7899;top:100;width:13;height:2" coordorigin="7899,100" coordsize="13,0" path="m7899,100l7912,100e" filled="f" stroked="t" strokeweight="1.144pt" strokecolor="#231F20">
                <v:path arrowok="t"/>
              </v:shape>
            </v:group>
            <v:group style="position:absolute;left:8680;top:1523;width:13;height:2" coordorigin="8680,1523" coordsize="13,2">
              <v:shape style="position:absolute;left:8680;top:1523;width:13;height:2" coordorigin="8680,1523" coordsize="13,0" path="m8680,1523l8693,1523e" filled="f" stroked="t" strokeweight="1.332pt" strokecolor="#231F20">
                <v:path arrowok="t"/>
              </v:shape>
            </v:group>
            <v:group style="position:absolute;left:8680;top:100;width:13;height:2" coordorigin="8680,100" coordsize="13,2">
              <v:shape style="position:absolute;left:8680;top:100;width:13;height:2" coordorigin="8680,100" coordsize="13,0" path="m8680,100l8693,100e" filled="f" stroked="t" strokeweight="1.144pt" strokecolor="#231F20">
                <v:path arrowok="t"/>
              </v:shape>
            </v:group>
            <v:group style="position:absolute;left:6351;top:813;width:23;height:2" coordorigin="6351,813" coordsize="23,2">
              <v:shape style="position:absolute;left:6351;top:813;width:23;height:2" coordorigin="6351,813" coordsize="23,0" path="m6351,813l6374,813,6374,813e" filled="f" stroked="t" strokeweight=".64pt" strokecolor="#231F20">
                <v:path arrowok="t"/>
              </v:shape>
            </v:group>
            <v:group style="position:absolute;left:8660;top:813;width:27;height:2" coordorigin="8660,813" coordsize="27,2">
              <v:shape style="position:absolute;left:8660;top:813;width:27;height:2" coordorigin="8660,813" coordsize="27,0" path="m8687,813l8660,813,8660,813e" filled="f" stroked="t" strokeweight=".64pt" strokecolor="#231F20">
                <v:path arrowok="t"/>
              </v:shape>
            </v:group>
            <v:group style="position:absolute;left:6351;top:89;width:2336;height:1448" coordorigin="6351,89" coordsize="2336,1448">
              <v:shape style="position:absolute;left:6351;top:89;width:2336;height:1448" coordorigin="6351,89" coordsize="2336,1448" path="m6351,1537l8687,1537,8687,89e" filled="f" stroked="t" strokeweight=".64pt" strokecolor="#231F20">
                <v:path arrowok="t"/>
              </v:shape>
            </v:group>
            <v:group style="position:absolute;left:6351;top:89;width:1715;height:1444" coordorigin="6351,89" coordsize="1715,1444">
              <v:shape style="position:absolute;left:6351;top:89;width:1715;height:1444" coordorigin="6351,89" coordsize="1715,1444" path="m6355,1533l6355,1533,6351,1533,6443,1533,6446,1529,6450,1525,6450,1533,6450,1220,6450,1502,6454,1510,6454,1533,6462,1533,6458,1533,6542,1533,6545,1529,6545,1533,6545,1529,6549,1525,6549,1510,6553,1506,6553,1518,6553,938,6553,1514,6557,1518,6557,1533,6557,1529,6561,1533,6564,1533,6576,1533,6587,1533,6599,1533,6641,1533,6644,1529,6648,1525,6648,1514,6652,1518,6652,1468,6652,1499,6656,1506,6656,1529,6656,447,6656,1510,6660,1514,6660,1533,6660,1529,6664,1533,6664,1529,6664,1533,6671,1533,6736,1533,6740,1529,6744,1529,6751,1521,6751,1491,6755,1487,6755,1510,6755,1152,6759,455,6759,1529,6759,1521,6763,1525,6763,1533,6770,1533,6783,1533,6796,1533,6808,1533,6839,1533,6846,1525,6850,1521,6850,1518,6854,1514,6854,1483,6858,1472,6858,1521,6858,89,6858,1449,6862,1453,6862,1529,6862,1518,6865,1521,6865,1533,6869,1533,6889,1533,6909,1533,6929,1533,6945,1529,6945,1533,6945,1529,6953,1521,6953,1502,6957,1499,6957,1480,6957,1514,6961,1514,6961,1533,6961,721,6961,1487,6965,1495,6965,1533,6965,1525,6972,1533,6968,1533,6972,1533,6978,1533,6985,1533,6991,1533,6995,1529,6995,1533,6995,1529,6999,1533,7029,1533,7043,1533,7047,1531,7056,1502,7060,1499,7060,1518,7060,1468,7064,1480,7064,1529,7064,676,7064,1514,7067,1518,7067,1533,7071,1533,7079,1533,7142,1533,7151,1529,7151,1533,7151,1529,7155,1525,7159,1521,7159,1525,7159,1518,7163,1514,7163,1525,7163,1003,7166,1422,7166,1529,7166,1521,7170,1525,7170,1533,7178,1533,7189,1533,7201,1533,7212,1533,7250,1533,7258,1525,7258,1518,7262,1521,7262,1514,7262,1518,7266,1514,7266,1529,7266,1072,7266,1514,7269,1506,7269,1502,7269,1529,7273,1533,7286,1533,7299,1533,7311,1533,7353,1533,7357,1529,7361,1525,7361,1518,7365,1514,7365,1521,7365,1506,7365,1514,7368,1510,7368,1521,7368,1186,7368,1510,7372,1514,7372,1529,7376,1533,7452,1533,7460,1525,7464,1521,7464,1529,7464,1521,7467,1518,7467,1525,7467,1487,7471,1483,7471,1529,7471,1087,7471,1521,7475,1518,7475,1533,7555,1533,7559,1529,7563,1525,7567,1529,7570,1525,7570,1529,7570,1304,7570,1483,7574,1514,7574,1510,7574,1525,7582,1533,7578,1533,7658,1533,7666,1525,7666,1521,7669,1525,7669,1529,7669,1514,7669,1518,7673,1514,7673,1525,7673,1236,7673,1514,7677,1510,7677,1506,7677,1529,7681,1525,7681,1533,7688,1533,7700,1533,7711,1533,7723,1533,7761,1533,7765,1529,7768,1529,7772,1525,7772,1529,7772,1525,7776,1529,7776,1430,7776,1525,7784,1533,7780,1533,7871,1533,7875,1529,7875,1533,7875,1521,7879,1518,7879,1533,7879,1464,7879,1533,7887,1533,7883,1533,7974,1533,7978,1529,7978,1495,7978,1529,7982,1533,8058,1533,8066,1533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6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4635" w:space="40"/>
            <w:col w:w="1438" w:space="40"/>
            <w:col w:w="1627" w:space="40"/>
            <w:col w:w="470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3143" w:val="left" w:leader="none"/>
        </w:tabs>
        <w:spacing w:before="79"/>
        <w:ind w:left="0" w:right="26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73.735992pt;margin-top:-28.127346pt;width:118.942pt;height:73.034017pt;mso-position-horizontal-relative:page;mso-position-vertical-relative:paragraph;z-index:-3805" coordorigin="9475,-563" coordsize="2379,1461">
            <v:group style="position:absolute;left:9494;top:-556;width:2339;height:2" coordorigin="9494,-556" coordsize="2339,2">
              <v:shape style="position:absolute;left:9494;top:-556;width:2339;height:2" coordorigin="9494,-556" coordsize="2339,0" path="m9494,-556l11834,-556e" filled="f" stroked="t" strokeweight=".640029pt" strokecolor="#231F20">
                <v:path arrowok="t"/>
              </v:shape>
            </v:group>
            <v:group style="position:absolute;left:9494;top:-556;width:2339;height:1448" coordorigin="9494,-556" coordsize="2339,1448">
              <v:shape style="position:absolute;left:9494;top:-556;width:2339;height:1448" coordorigin="9494,-556" coordsize="2339,1448" path="m9494,892l11834,892,11834,-556e" filled="f" stroked="t" strokeweight=".64pt" strokecolor="#231F20">
                <v:path arrowok="t"/>
              </v:shape>
            </v:group>
            <v:group style="position:absolute;left:9494;top:-556;width:2;height:1448" coordorigin="9494,-556" coordsize="2,1448">
              <v:shape style="position:absolute;left:9494;top:-556;width:2;height:1448" coordorigin="9494,-556" coordsize="0,1448" path="m9494,-556l9494,892e" filled="f" stroked="t" strokeweight=".640015pt" strokecolor="#231F20">
                <v:path arrowok="t"/>
              </v:shape>
            </v:group>
            <v:group style="position:absolute;left:9494;top:892;width:2339;height:2" coordorigin="9494,892" coordsize="2339,2">
              <v:shape style="position:absolute;left:9494;top:892;width:2339;height:2" coordorigin="9494,892" coordsize="2339,0" path="m9494,892l11834,892e" filled="f" stroked="t" strokeweight=".640002pt" strokecolor="#231F20">
                <v:path arrowok="t"/>
              </v:shape>
            </v:group>
            <v:group style="position:absolute;left:9488;top:878;width:13;height:2" coordorigin="9488,878" coordsize="13,2">
              <v:shape style="position:absolute;left:9488;top:878;width:13;height:2" coordorigin="9488,878" coordsize="13,0" path="m9488,878l9501,878e" filled="f" stroked="t" strokeweight="1.332pt" strokecolor="#231F20">
                <v:path arrowok="t"/>
              </v:shape>
            </v:group>
            <v:group style="position:absolute;left:9488;top:-545;width:13;height:2" coordorigin="9488,-545" coordsize="13,2">
              <v:shape style="position:absolute;left:9488;top:-545;width:13;height:2" coordorigin="9488,-545" coordsize="13,0" path="m9488,-545l9501,-545e" filled="f" stroked="t" strokeweight="1.144pt" strokecolor="#231F20">
                <v:path arrowok="t"/>
              </v:shape>
            </v:group>
            <v:group style="position:absolute;left:10265;top:878;width:13;height:2" coordorigin="10265,878" coordsize="13,2">
              <v:shape style="position:absolute;left:10265;top:878;width:13;height:2" coordorigin="10265,878" coordsize="13,0" path="m10265,878l10278,878e" filled="f" stroked="t" strokeweight="1.332pt" strokecolor="#231F20">
                <v:path arrowok="t"/>
              </v:shape>
            </v:group>
            <v:group style="position:absolute;left:10265;top:-545;width:13;height:2" coordorigin="10265,-545" coordsize="13,2">
              <v:shape style="position:absolute;left:10265;top:-545;width:13;height:2" coordorigin="10265,-545" coordsize="13,0" path="m10265,-545l10278,-545e" filled="f" stroked="t" strokeweight="1.144pt" strokecolor="#231F20">
                <v:path arrowok="t"/>
              </v:shape>
            </v:group>
            <v:group style="position:absolute;left:11046;top:878;width:13;height:2" coordorigin="11046,878" coordsize="13,2">
              <v:shape style="position:absolute;left:11046;top:878;width:13;height:2" coordorigin="11046,878" coordsize="13,0" path="m11046,878l11059,878e" filled="f" stroked="t" strokeweight="1.332pt" strokecolor="#231F20">
                <v:path arrowok="t"/>
              </v:shape>
            </v:group>
            <v:group style="position:absolute;left:11046;top:-545;width:13;height:2" coordorigin="11046,-545" coordsize="13,2">
              <v:shape style="position:absolute;left:11046;top:-545;width:13;height:2" coordorigin="11046,-545" coordsize="13,0" path="m11046,-545l11059,-545e" filled="f" stroked="t" strokeweight="1.144pt" strokecolor="#231F20">
                <v:path arrowok="t"/>
              </v:shape>
            </v:group>
            <v:group style="position:absolute;left:11827;top:878;width:13;height:2" coordorigin="11827,878" coordsize="13,2">
              <v:shape style="position:absolute;left:11827;top:878;width:13;height:2" coordorigin="11827,878" coordsize="13,0" path="m11827,878l11840,878e" filled="f" stroked="t" strokeweight="1.332pt" strokecolor="#231F20">
                <v:path arrowok="t"/>
              </v:shape>
            </v:group>
            <v:group style="position:absolute;left:11827;top:-545;width:13;height:2" coordorigin="11827,-545" coordsize="13,2">
              <v:shape style="position:absolute;left:11827;top:-545;width:13;height:2" coordorigin="11827,-545" coordsize="13,0" path="m11827,-545l11840,-545e" filled="f" stroked="t" strokeweight="1.144pt" strokecolor="#231F20">
                <v:path arrowok="t"/>
              </v:shape>
            </v:group>
            <v:group style="position:absolute;left:9494;top:168;width:23;height:2" coordorigin="9494,168" coordsize="23,2">
              <v:shape style="position:absolute;left:9494;top:168;width:23;height:2" coordorigin="9494,168" coordsize="23,0" path="m9494,168l9517,168,9517,168e" filled="f" stroked="t" strokeweight=".64pt" strokecolor="#231F20">
                <v:path arrowok="t"/>
              </v:shape>
            </v:group>
            <v:group style="position:absolute;left:11807;top:168;width:27;height:2" coordorigin="11807,168" coordsize="27,2">
              <v:shape style="position:absolute;left:11807;top:168;width:27;height:2" coordorigin="11807,168" coordsize="27,0" path="m11834,168l11807,168,11807,168e" filled="f" stroked="t" strokeweight=".64pt" strokecolor="#231F20">
                <v:path arrowok="t"/>
              </v:shape>
            </v:group>
            <v:group style="position:absolute;left:9494;top:-556;width:2339;height:1448" coordorigin="9494,-556" coordsize="2339,1448">
              <v:shape style="position:absolute;left:9494;top:-556;width:2339;height:1448" coordorigin="9494,-556" coordsize="2339,1448" path="m9494,892l11834,892,11834,-556e" filled="f" stroked="t" strokeweight=".64pt" strokecolor="#231F20">
                <v:path arrowok="t"/>
              </v:shape>
            </v:group>
            <v:group style="position:absolute;left:9494;top:-556;width:1718;height:1444" coordorigin="9494,-556" coordsize="1718,1444">
              <v:shape style="position:absolute;left:9494;top:-556;width:1718;height:1444" coordorigin="9494,-556" coordsize="1718,1444" path="m9494,880l9494,888,9498,888,9518,888,9538,888,9558,888,9578,888,9593,880,9593,888,9593,469,9593,823,9597,850,9597,835,9597,888,9605,888,9601,888,9681,888,9685,884,9689,880,9689,873,9693,869,9693,876,9693,812,9693,835,9696,831,9696,884,9696,-381,9696,755,9700,595,9700,884,9700,876,9704,880,9704,888,9712,888,9708,888,9742,888,9738,888,9780,888,9784,884,9784,888,9792,880,9792,865,9795,861,9795,865,9795,343,9799,560,9799,873,9799,-556,9799,846,9803,842,9803,888,9803,770,9803,884,9807,888,9807,884,9807,888,9811,888,9831,888,9851,888,9868,888,9872,888,9885,888,9892,883,9894,876,9894,880,9898,876,9898,755,9898,838,9902,842,9902,884,9902,617,9902,838,9906,876,9906,888,9994,888,9997,884,9997,880,9997,888,10001,888,10001,781,10001,857,10005,865,10005,888,10005,816,10005,888,10013,888,10009,888,10096,888,10100,884,10100,880,10100,888,10104,888,10104,873,10104,888,10108,876,10108,873,10108,888,10112,888,10132,888,10152,888,10172,888,10192,888,10203,884,10203,888,10203,873,10203,888,10207,880,10207,888,10207,865,10207,884,10211,888,10211,873,10211,888,10226,888,10230,888,10250,888,10270,888,10290,888,10302,884,10302,888,10306,880,10306,888,10306,869,10306,888,10310,884,10310,888,10310,861,10310,888,10314,869,10314,888,10317,888,10337,888,10357,888,10377,888,10397,888,10405,884,10405,888,10405,880,10405,888,10409,884,10409,888,10409,869,10409,873,10413,876,10413,888,10413,869,10413,888,10416,884,10416,888,10416,880,10416,888,10420,888,10440,888,10460,888,10480,888,10500,888,10508,884,10508,888,10508,861,10512,880,10512,888,10512,861,10512,884,10516,888,10516,861,10516,876,10519,884,10519,888,10523,888,10543,888,10563,888,10583,888,10599,888,10603,888,10607,884,10607,888,10607,880,10607,884,10611,888,10611,865,10611,884,10615,880,10615,888,10615,861,10615,880,10618,888,10618,865,10618,888,10622,884,10622,876,10622,888,10630,888,10706,888,10710,884,10710,880,10710,888,10714,888,10714,865,10714,884,10717,880,10717,888,10717,865,10717,888,10721,884,10721,888,10721,865,10721,880,10725,888,10725,884,10725,888,10729,888,10749,888,10769,888,10789,888,10813,888,10813,865,10813,876,10817,884,10817,888,10817,865,10817,884,10820,880,10820,888,10820,865,10820,884,10824,888,10824,869,10824,888,10832,888,10828,888,10832,888,10852,888,10872,888,10892,888,10916,888,10912,888,10916,880,10916,888,10919,888,10919,876,10919,880,10923,884,10923,888,10923,880,10923,884,10927,880,10927,888,11018,888,11018,880,11018,888,11022,884,11022,888,11022,880,11022,884,11026,888,11026,880,11026,888,11030,884,11030,888,11030,880,11030,888,11034,888,11137,888,11133,888,11197,888,11213,888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9" w:lineRule="exact" w:before="79"/>
        <w:ind w:left="4538" w:right="25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93" w:val="left" w:leader="none"/>
          <w:tab w:pos="6070" w:val="left" w:leader="none"/>
          <w:tab w:pos="6851" w:val="left" w:leader="none"/>
        </w:tabs>
        <w:spacing w:line="148" w:lineRule="exact"/>
        <w:ind w:left="46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9" w:lineRule="exact" w:before="79"/>
        <w:ind w:left="47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209" w:val="left" w:leader="none"/>
          <w:tab w:pos="1990" w:val="left" w:leader="none"/>
          <w:tab w:pos="2771" w:val="left" w:leader="none"/>
        </w:tabs>
        <w:spacing w:line="148" w:lineRule="exact"/>
        <w:ind w:left="5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187" w:space="40"/>
            <w:col w:w="5293"/>
          </w:cols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3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6.567505pt;margin-top:4.117137pt;width:118.752pt;height:73.034023pt;mso-position-horizontal-relative:page;mso-position-vertical-relative:paragraph;z-index:-3804" coordorigin="6331,82" coordsize="2375,1461">
            <v:group style="position:absolute;left:6351;top:89;width:2336;height:2" coordorigin="6351,89" coordsize="2336,2">
              <v:shape style="position:absolute;left:6351;top:89;width:2336;height:2" coordorigin="6351,89" coordsize="2336,0" path="m6351,89l8687,89e" filled="f" stroked="t" strokeweight=".640027pt" strokecolor="#231F20">
                <v:path arrowok="t"/>
              </v:shape>
            </v:group>
            <v:group style="position:absolute;left:6351;top:89;width:2336;height:1448" coordorigin="6351,89" coordsize="2336,1448">
              <v:shape style="position:absolute;left:6351;top:89;width:2336;height:1448" coordorigin="6351,89" coordsize="2336,1448" path="m6351,1537l8687,1537,8687,89e" filled="f" stroked="t" strokeweight=".64pt" strokecolor="#231F20">
                <v:path arrowok="t"/>
              </v:shape>
            </v:group>
            <v:group style="position:absolute;left:6351;top:89;width:2;height:1448" coordorigin="6351,89" coordsize="2,1448">
              <v:shape style="position:absolute;left:6351;top:89;width:2;height:1448" coordorigin="6351,89" coordsize="0,1448" path="m6351,89l6351,1537e" filled="f" stroked="t" strokeweight=".641014pt" strokecolor="#231F20">
                <v:path arrowok="t"/>
              </v:shape>
            </v:group>
            <v:group style="position:absolute;left:6351;top:1537;width:2336;height:2" coordorigin="6351,1537" coordsize="2336,2">
              <v:shape style="position:absolute;left:6351;top:1537;width:2336;height:2" coordorigin="6351,1537" coordsize="2336,0" path="m6351,1537l8687,1537e" filled="f" stroked="t" strokeweight=".640008pt" strokecolor="#231F20">
                <v:path arrowok="t"/>
              </v:shape>
            </v:group>
            <v:group style="position:absolute;left:6345;top:1523;width:13;height:2" coordorigin="6345,1523" coordsize="13,2">
              <v:shape style="position:absolute;left:6345;top:1523;width:13;height:2" coordorigin="6345,1523" coordsize="13,0" path="m6345,1523l6357,1523e" filled="f" stroked="t" strokeweight="1.333pt" strokecolor="#231F20">
                <v:path arrowok="t"/>
              </v:shape>
            </v:group>
            <v:group style="position:absolute;left:6345;top:100;width:13;height:2" coordorigin="6345,100" coordsize="13,2">
              <v:shape style="position:absolute;left:6345;top:100;width:13;height:2" coordorigin="6345,100" coordsize="13,0" path="m6345,100l6357,100e" filled="f" stroked="t" strokeweight="1.143pt" strokecolor="#231F20">
                <v:path arrowok="t"/>
              </v:shape>
            </v:group>
            <v:group style="position:absolute;left:7122;top:1523;width:13;height:2" coordorigin="7122,1523" coordsize="13,2">
              <v:shape style="position:absolute;left:7122;top:1523;width:13;height:2" coordorigin="7122,1523" coordsize="13,0" path="m7122,1523l7135,1523e" filled="f" stroked="t" strokeweight="1.333pt" strokecolor="#231F20">
                <v:path arrowok="t"/>
              </v:shape>
            </v:group>
            <v:group style="position:absolute;left:7122;top:100;width:13;height:2" coordorigin="7122,100" coordsize="13,2">
              <v:shape style="position:absolute;left:7122;top:100;width:13;height:2" coordorigin="7122,100" coordsize="13,0" path="m7122,100l7135,100e" filled="f" stroked="t" strokeweight="1.143pt" strokecolor="#231F20">
                <v:path arrowok="t"/>
              </v:shape>
            </v:group>
            <v:group style="position:absolute;left:7899;top:1523;width:13;height:2" coordorigin="7899,1523" coordsize="13,2">
              <v:shape style="position:absolute;left:7899;top:1523;width:13;height:2" coordorigin="7899,1523" coordsize="13,0" path="m7899,1523l7912,1523e" filled="f" stroked="t" strokeweight="1.333pt" strokecolor="#231F20">
                <v:path arrowok="t"/>
              </v:shape>
            </v:group>
            <v:group style="position:absolute;left:7899;top:100;width:13;height:2" coordorigin="7899,100" coordsize="13,2">
              <v:shape style="position:absolute;left:7899;top:100;width:13;height:2" coordorigin="7899,100" coordsize="13,0" path="m7899,100l7912,100e" filled="f" stroked="t" strokeweight="1.143pt" strokecolor="#231F20">
                <v:path arrowok="t"/>
              </v:shape>
            </v:group>
            <v:group style="position:absolute;left:8680;top:1523;width:13;height:2" coordorigin="8680,1523" coordsize="13,2">
              <v:shape style="position:absolute;left:8680;top:1523;width:13;height:2" coordorigin="8680,1523" coordsize="13,0" path="m8680,1523l8693,1523e" filled="f" stroked="t" strokeweight="1.333pt" strokecolor="#231F20">
                <v:path arrowok="t"/>
              </v:shape>
            </v:group>
            <v:group style="position:absolute;left:8680;top:100;width:13;height:2" coordorigin="8680,100" coordsize="13,2">
              <v:shape style="position:absolute;left:8680;top:100;width:13;height:2" coordorigin="8680,100" coordsize="13,0" path="m8680,100l8693,100e" filled="f" stroked="t" strokeweight="1.143pt" strokecolor="#231F20">
                <v:path arrowok="t"/>
              </v:shape>
            </v:group>
            <v:group style="position:absolute;left:6351;top:813;width:23;height:2" coordorigin="6351,813" coordsize="23,2">
              <v:shape style="position:absolute;left:6351;top:813;width:23;height:2" coordorigin="6351,813" coordsize="23,0" path="m6351,813l6374,813,6374,813e" filled="f" stroked="t" strokeweight=".64pt" strokecolor="#231F20">
                <v:path arrowok="t"/>
              </v:shape>
            </v:group>
            <v:group style="position:absolute;left:8660;top:813;width:27;height:2" coordorigin="8660,813" coordsize="27,2">
              <v:shape style="position:absolute;left:8660;top:813;width:27;height:2" coordorigin="8660,813" coordsize="27,0" path="m8687,813l8660,813,8660,813e" filled="f" stroked="t" strokeweight=".64pt" strokecolor="#231F20">
                <v:path arrowok="t"/>
              </v:shape>
            </v:group>
            <v:group style="position:absolute;left:6351;top:89;width:2336;height:1448" coordorigin="6351,89" coordsize="2336,1448">
              <v:shape style="position:absolute;left:6351;top:89;width:2336;height:1448" coordorigin="6351,89" coordsize="2336,1448" path="m6351,1537l8687,1537,8687,89e" filled="f" stroked="t" strokeweight=".64pt" strokecolor="#231F20">
                <v:path arrowok="t"/>
              </v:shape>
            </v:group>
            <v:group style="position:absolute;left:6351;top:89;width:1715;height:1444" coordorigin="6351,89" coordsize="1715,1444">
              <v:shape style="position:absolute;left:6351;top:89;width:1715;height:1444" coordorigin="6351,89" coordsize="1715,1444" path="m6351,1521l6351,1533,6359,1533,6368,1533,6376,1533,6385,1533,6420,1533,6423,1529,6427,1529,6431,1533,6435,1529,6435,1533,6439,1533,6443,1529,6443,1533,6443,1521,6446,1525,6446,1529,6446,1445,6450,1441,6450,1495,6450,89,6450,1411,6454,1476,6454,1533,6454,1304,6454,1518,6458,1521,6458,1533,6458,1529,6462,1533,6462,1529,6462,1533,6469,1533,6473,1529,6477,1529,6481,1533,6484,1533,6492,1525,6492,1529,6496,1533,6515,1533,6519,1529,6523,1533,6538,1533,6542,1529,6542,1533,6542,1529,6545,1533,6545,1529,6549,1525,6549,1529,6549,1380,6553,1399,6553,1525,6553,820,6553,1377,6557,1388,6557,1533,6561,1529,6561,1533,6564,1533,6584,1533,6604,1533,6614,1529,6614,1533,6622,1533,6618,1533,6622,1529,6637,1529,6637,1525,6637,1529,6641,1525,6641,1529,6641,1525,6641,1529,6644,1525,6644,1521,6644,1533,6648,1533,6648,1438,6652,1407,6652,1514,6652,996,6652,1384,6656,1331,6656,1460,6656,150,6656,1453,6660,1495,6660,1529,6660,1407,6660,1514,6664,1518,6664,1533,6667,1533,6687,1533,6707,1533,6721,1533,6717,1533,6736,1533,6740,1529,6740,1533,6740,1529,6740,1533,6744,1529,6744,1533,6744,1529,6747,1533,6747,1506,6751,1510,6751,1521,6751,1392,6755,1460,6755,1506,6755,771,6755,1053,6759,1479,6759,1510,6759,1022,6759,1399,6763,1399,6763,1529,6763,1525,6766,1529,6766,1533,6766,1525,6766,1533,6770,1533,6790,1533,6810,1533,6830,1533,6843,1529,6843,1533,6846,1529,6846,1533,6850,1529,6850,1533,6850,1518,6854,1521,6854,1533,6854,1453,6854,1514,6858,1487,6858,1350,6858,1472,6862,1476,6862,1525,6862,1358,6862,1510,6865,1521,6865,1533,6865,1510,6865,1529,6869,1533,6869,1529,6869,1533,6873,1533,6893,1533,6913,1533,6933,1533,6945,1529,6945,1533,6949,1529,6949,1533,6949,1518,6949,1521,6953,1525,6953,1430,6953,1441,6957,1476,6957,1491,6957,1140,6957,1239,6961,1438,6961,1499,6961,1125,6961,1392,6965,1419,6965,1525,6965,1338,6965,1495,6968,1487,6968,1533,6968,1476,6968,1525,6972,1529,6972,1533,6976,1533,6996,1533,7016,1533,7025,1529,7025,1533,7025,1529,7029,1533,7029,1529,7033,1533,7033,1529,7033,1533,7037,1529,7037,1533,7037,1529,7041,1533,7041,1529,7041,1533,7045,1529,7045,1533,7045,1529,7045,1533,7048,1529,7048,1533,7048,1525,7052,1529,7052,1533,7052,1483,7056,1472,7056,1502,7056,1346,7056,1392,7060,1392,7060,1506,7060,1137,7060,1449,7064,1426,7064,1514,7064,1125,7064,1335,7067,1342,7067,1476,7067,1285,7067,1472,7071,1491,7071,1529,7071,1476,7071,1525,7075,1529,7075,1533,7102,1533,7098,1533,7147,1533,7144,1533,7147,1529,7147,1533,7151,1529,7151,1533,7151,1529,7151,1533,7155,1529,7155,1533,7155,1499,7155,1502,7159,1506,7159,1521,7159,1434,7163,1468,7163,1525,7163,1415,7163,1487,7166,1495,7166,1521,7166,1403,7166,1472,7170,1491,7170,1533,7170,1479,7170,1529,7174,1525,7174,1533,7174,1518,7174,1529,7178,1533,7189,1533,7193,1529,7201,1529,7201,1533,7201,1529,7201,1533,7205,1533,7215,1533,7225,1533,7235,1533,7239,1529,7239,1533,7239,1529,7243,1533,7243,1529,7243,1533,7246,1533,7250,1529,7250,1533,7250,1529,7250,1533,7254,1529,7254,1533,7254,1514,7254,1518,7258,1525,7258,1529,7258,1487,7258,1499,7262,1476,7262,1434,7262,1533,7266,1525,7266,1529,7266,1388,7266,1506,7269,1445,7269,1525,7269,1426,7269,1502,7273,1476,7273,1525,7273,1472,7273,1518,7277,1514,7277,1533,7285,1533,7281,1533,7342,1533,7338,1533,7349,1533,7353,1529,7353,1533,7353,1521,7357,1518,7357,1525,7357,1495,7357,1510,7361,1506,7361,1525,7361,1434,7365,1472,7365,1529,7365,1411,7365,1483,7368,1464,7368,1518,7368,1312,7368,1495,7372,1487,7372,1518,7372,1407,7372,1468,7376,1495,7376,1529,7376,1479,7376,1521,7380,1533,7380,1521,7380,1529,7384,1533,7429,1533,7433,1529,7437,1525,7437,1529,7441,1525,7441,1533,7445,1529,7445,1533,7445,1529,7448,1533,7448,1529,7452,1533,7456,1529,7456,1533,7456,1525,7456,1529,7460,1533,7460,1514,7464,1518,7464,1533,7464,1499,7464,1514,7467,1525,7467,1533,7467,1487,7467,1514,7471,1506,7471,1533,7471,1483,7471,1499,7475,1518,7475,1533,7475,1502,7475,1518,7479,1518,7479,1533,7479,1514,7479,1529,7483,1533,7563,1533,7563,1529,7567,1533,7567,1525,7570,1529,7570,1533,7570,1521,7570,1529,7574,1533,7574,1525,7574,1533,7578,1529,7578,1533,7578,1529,7578,1533,7582,1533,7602,1533,7622,1533,7642,1533,7662,1529,7662,1533,7662,1529,7666,1533,7666,1525,7666,1529,7669,1525,7669,1533,7669,1525,7669,1529,7673,1525,7673,1533,7673,1518,7673,1529,7677,1525,7677,1533,7677,1521,7677,1525,7681,1529,7681,1533,7681,1525,7681,1529,7685,1533,7685,1529,7685,1533,7707,1533,7711,1533,7731,1533,7751,1533,7761,1529,7761,1533,7761,1521,7765,1525,7765,1533,7765,1514,7765,1521,7768,1525,7768,1506,7768,1521,7772,1506,7772,1533,7772,1525,7776,1529,7776,1533,7776,1502,7776,1521,7780,1525,7780,1533,7780,1510,7780,1525,7784,1510,7784,1533,7788,1525,7788,1533,7788,1521,7788,1529,7791,1533,7860,1533,7864,1529,7864,1533,7864,1525,7864,1533,7868,1529,7868,1533,7868,1525,7868,1529,7871,1525,7871,1533,7871,1525,7871,1529,7875,1533,7875,1521,7875,1525,7879,1529,7879,1533,7879,1518,7879,1533,7883,1529,7883,1533,7883,1521,7883,1525,7887,1529,7887,1533,7887,1525,7887,1529,7890,1533,7890,1529,7890,1533,7894,1533,7914,1533,7934,1533,7954,1533,7967,1533,7963,1533,7967,1521,7967,1525,7970,1521,7970,1533,7970,1518,7970,1525,7974,1521,7974,1533,7974,1518,7974,1529,7978,1533,7978,1510,7978,1529,7982,1525,7982,1533,7982,1510,7982,1518,7986,1521,7986,1533,7986,1518,7986,1521,7989,1533,7989,1521,7989,1529,7993,1533,7993,1525,7993,1529,7997,1533,8058,1533,8066,1533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10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4635" w:space="40"/>
            <w:col w:w="1372" w:space="40"/>
            <w:col w:w="1693" w:space="40"/>
            <w:col w:w="470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3143" w:val="left" w:leader="none"/>
        </w:tabs>
        <w:spacing w:before="79"/>
        <w:ind w:left="0" w:right="26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73.735504pt;margin-top:-28.127951pt;width:118.943pt;height:73.033024pt;mso-position-horizontal-relative:page;mso-position-vertical-relative:paragraph;z-index:-3803" coordorigin="9475,-563" coordsize="2379,1461">
            <v:group style="position:absolute;left:9494;top:-556;width:2339;height:2" coordorigin="9494,-556" coordsize="2339,2">
              <v:shape style="position:absolute;left:9494;top:-556;width:2339;height:2" coordorigin="9494,-556" coordsize="2339,0" path="m9494,-556l11834,-556e" filled="f" stroked="t" strokeweight=".640027pt" strokecolor="#231F20">
                <v:path arrowok="t"/>
              </v:shape>
            </v:group>
            <v:group style="position:absolute;left:9494;top:-556;width:2339;height:1448" coordorigin="9494,-556" coordsize="2339,1448">
              <v:shape style="position:absolute;left:9494;top:-556;width:2339;height:1448" coordorigin="9494,-556" coordsize="2339,1448" path="m9494,892l11834,892,11834,-556e" filled="f" stroked="t" strokeweight=".64pt" strokecolor="#231F20">
                <v:path arrowok="t"/>
              </v:shape>
            </v:group>
            <v:group style="position:absolute;left:9494;top:-556;width:2;height:1448" coordorigin="9494,-556" coordsize="2,1448">
              <v:shape style="position:absolute;left:9494;top:-556;width:2;height:1448" coordorigin="9494,-556" coordsize="0,1448" path="m9494,-556l9494,892e" filled="f" stroked="t" strokeweight=".640015pt" strokecolor="#231F20">
                <v:path arrowok="t"/>
              </v:shape>
            </v:group>
            <v:group style="position:absolute;left:9494;top:892;width:2339;height:2" coordorigin="9494,892" coordsize="2339,2">
              <v:shape style="position:absolute;left:9494;top:892;width:2339;height:2" coordorigin="9494,892" coordsize="2339,0" path="m9494,892l11834,892e" filled="f" stroked="t" strokeweight=".640008pt" strokecolor="#231F20">
                <v:path arrowok="t"/>
              </v:shape>
            </v:group>
            <v:group style="position:absolute;left:9488;top:878;width:13;height:2" coordorigin="9488,878" coordsize="13,2">
              <v:shape style="position:absolute;left:9488;top:878;width:13;height:2" coordorigin="9488,878" coordsize="13,0" path="m9488,878l9501,878e" filled="f" stroked="t" strokeweight="1.333pt" strokecolor="#231F20">
                <v:path arrowok="t"/>
              </v:shape>
            </v:group>
            <v:group style="position:absolute;left:9488;top:-545;width:13;height:2" coordorigin="9488,-545" coordsize="13,2">
              <v:shape style="position:absolute;left:9488;top:-545;width:13;height:2" coordorigin="9488,-545" coordsize="13,0" path="m9488,-545l9501,-545e" filled="f" stroked="t" strokeweight="1.143pt" strokecolor="#231F20">
                <v:path arrowok="t"/>
              </v:shape>
            </v:group>
            <v:group style="position:absolute;left:10265;top:878;width:13;height:2" coordorigin="10265,878" coordsize="13,2">
              <v:shape style="position:absolute;left:10265;top:878;width:13;height:2" coordorigin="10265,878" coordsize="13,0" path="m10265,878l10278,878e" filled="f" stroked="t" strokeweight="1.333pt" strokecolor="#231F20">
                <v:path arrowok="t"/>
              </v:shape>
            </v:group>
            <v:group style="position:absolute;left:10265;top:-545;width:13;height:2" coordorigin="10265,-545" coordsize="13,2">
              <v:shape style="position:absolute;left:10265;top:-545;width:13;height:2" coordorigin="10265,-545" coordsize="13,0" path="m10265,-545l10278,-545e" filled="f" stroked="t" strokeweight="1.143pt" strokecolor="#231F20">
                <v:path arrowok="t"/>
              </v:shape>
            </v:group>
            <v:group style="position:absolute;left:11046;top:878;width:13;height:2" coordorigin="11046,878" coordsize="13,2">
              <v:shape style="position:absolute;left:11046;top:878;width:13;height:2" coordorigin="11046,878" coordsize="13,0" path="m11046,878l11059,878e" filled="f" stroked="t" strokeweight="1.333pt" strokecolor="#231F20">
                <v:path arrowok="t"/>
              </v:shape>
            </v:group>
            <v:group style="position:absolute;left:11046;top:-545;width:13;height:2" coordorigin="11046,-545" coordsize="13,2">
              <v:shape style="position:absolute;left:11046;top:-545;width:13;height:2" coordorigin="11046,-545" coordsize="13,0" path="m11046,-545l11059,-545e" filled="f" stroked="t" strokeweight="1.143pt" strokecolor="#231F20">
                <v:path arrowok="t"/>
              </v:shape>
            </v:group>
            <v:group style="position:absolute;left:11827;top:878;width:13;height:2" coordorigin="11827,878" coordsize="13,2">
              <v:shape style="position:absolute;left:11827;top:878;width:13;height:2" coordorigin="11827,878" coordsize="13,0" path="m11827,878l11840,878e" filled="f" stroked="t" strokeweight="1.333pt" strokecolor="#231F20">
                <v:path arrowok="t"/>
              </v:shape>
            </v:group>
            <v:group style="position:absolute;left:11827;top:-545;width:13;height:2" coordorigin="11827,-545" coordsize="13,2">
              <v:shape style="position:absolute;left:11827;top:-545;width:13;height:2" coordorigin="11827,-545" coordsize="13,0" path="m11827,-545l11840,-545e" filled="f" stroked="t" strokeweight="1.143pt" strokecolor="#231F20">
                <v:path arrowok="t"/>
              </v:shape>
            </v:group>
            <v:group style="position:absolute;left:9494;top:168;width:23;height:2" coordorigin="9494,168" coordsize="23,2">
              <v:shape style="position:absolute;left:9494;top:168;width:23;height:2" coordorigin="9494,168" coordsize="23,0" path="m9494,168l9517,168,9517,168e" filled="f" stroked="t" strokeweight=".64pt" strokecolor="#231F20">
                <v:path arrowok="t"/>
              </v:shape>
            </v:group>
            <v:group style="position:absolute;left:11807;top:168;width:27;height:2" coordorigin="11807,168" coordsize="27,2">
              <v:shape style="position:absolute;left:11807;top:168;width:27;height:2" coordorigin="11807,168" coordsize="27,0" path="m11834,168l11807,168,11807,168e" filled="f" stroked="t" strokeweight=".64pt" strokecolor="#231F20">
                <v:path arrowok="t"/>
              </v:shape>
            </v:group>
            <v:group style="position:absolute;left:9494;top:-556;width:2339;height:1448" coordorigin="9494,-556" coordsize="2339,1448">
              <v:shape style="position:absolute;left:9494;top:-556;width:2339;height:1448" coordorigin="9494,-556" coordsize="2339,1448" path="m9494,892l11834,892,11834,-556e" filled="f" stroked="t" strokeweight=".64pt" strokecolor="#231F20">
                <v:path arrowok="t"/>
              </v:shape>
            </v:group>
            <v:group style="position:absolute;left:9494;top:-556;width:1718;height:1444" coordorigin="9494,-556" coordsize="1718,1444">
              <v:shape style="position:absolute;left:9494;top:-556;width:1718;height:1444" coordorigin="9494,-556" coordsize="1718,1444" path="m9494,880l9494,888,9498,888,9518,888,9538,888,9558,888,9578,888,9590,884,9590,888,9590,869,9590,876,9594,880,9594,884,9594,-556,9594,808,9597,880,9597,656,9597,888,9601,888,9689,888,9693,861,9693,869,9696,781,9696,396,9696,884,9700,884,9700,709,9700,888,9792,888,9792,861,9792,888,9795,884,9795,332,9795,835,9799,850,9799,876,9799,-156,9799,690,9803,816,9803,888,9803,713,9803,861,9807,869,9807,888,9811,888,9831,888,9851,888,9871,888,9879,888,9887,888,9891,884,9895,880,9895,888,9895,842,9895,865,9898,873,9898,880,9898,434,9898,808,9902,770,9902,884,9902,313,9902,876,9906,876,9906,888,9906,671,9906,888,9910,884,9910,888,9910,880,9910,888,9917,888,9990,888,9994,884,9994,880,9994,888,9997,888,9997,796,9997,876,10001,873,10001,884,10001,728,10001,827,10005,838,10005,888,10005,697,10005,838,10009,785,10009,888,10016,888,10013,888,10016,888,10036,888,10056,888,10076,888,10093,884,10096,888,10096,857,10096,876,10100,854,10100,888,10100,648,10100,869,10104,850,10104,873,10104,553,10104,865,10108,876,10108,888,10108,526,10108,876,10112,880,10112,888,10112,781,10112,884,10115,888,10115,884,10115,888,10119,888,10139,888,10159,888,10179,888,10196,884,10196,888,10196,873,10196,888,10199,884,10199,888,10199,705,10199,861,10203,861,10203,880,10203,515,10203,629,10207,777,10207,880,10207,610,10211,518,10211,888,10215,880,10215,888,10215,701,10215,884,10218,888,10218,873,10218,888,10222,888,10242,888,10262,888,10282,888,10298,884,10298,888,10298,880,10298,884,10302,888,10302,823,10302,884,10306,880,10306,884,10306,781,10306,865,10310,854,10310,884,10310,808,10310,884,10314,888,10314,785,10314,884,10317,888,10317,861,10317,884,10321,888,10401,888,10401,838,10401,873,10405,876,10405,888,10405,758,10405,835,10409,869,10409,880,10409,804,10409,835,10413,835,10413,888,10413,808,10413,880,10416,857,10416,888,10416,766,10416,880,10420,888,10420,838,10420,888,10428,888,10424,888,10428,888,10448,888,10468,888,10489,888,10497,888,10500,876,10500,884,10504,884,10504,888,10504,812,10504,880,10508,876,10508,884,10508,751,10508,865,10512,861,10512,880,10512,789,10512,857,10516,873,10516,884,10516,766,10516,857,10519,876,10519,888,10519,758,10519,808,10523,850,10523,888,10523,884,10527,876,10527,888,10531,888,10551,888,10571,888,10591,888,10603,884,10603,888,10603,869,10603,880,10607,884,10607,888,10607,838,10611,869,10611,888,10611,842,10611,846,10615,876,10615,880,10615,850,10615,876,10618,865,10618,888,10618,850,10618,888,10622,884,10622,835,10622,888,10626,884,10626,869,10626,888,10630,888,10650,888,10670,888,10690,888,10710,888,10710,880,10710,888,10714,884,10714,888,10714,880,10714,888,10717,884,10717,888,10717,884,10721,888,10721,880,10725,888,10725,880,10725,888,10733,888,10729,888,10805,888,10809,884,10813,888,10813,884,10817,888,10817,884,10817,888,10832,888,10828,888,10832,888,10852,888,10872,888,10892,888,10908,884,10908,888,10908,876,10908,888,10912,884,10912,888,10912,865,10912,888,10916,884,10916,865,10916,880,10919,884,10919,888,10919,869,10919,876,10923,880,10923,888,10923,865,10923,876,10927,873,10927,888,10927,869,10927,888,10931,869,10931,861,10931,888,10935,876,10935,888,10938,888,10958,888,10978,888,10998,888,11007,884,11011,888,11011,876,11015,888,11015,876,11018,880,11018,888,11018,876,11018,884,11022,876,11022,888,11022,876,11022,884,11026,880,11026,888,11026,876,11026,888,11030,884,11030,873,11030,888,11034,873,11034,884,11038,888,11038,884,11038,888,11114,888,11114,873,11114,888,11118,884,11118,876,11118,888,11121,884,11121,873,11121,884,11125,888,11125,876,11125,888,11129,884,11129,888,11129,873,11129,884,11133,876,11133,888,11137,873,11137,888,11140,884,11140,888,11140,880,11140,888,11144,888,11164,888,11184,888,11204,888,11213,888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9" w:lineRule="exact" w:before="79"/>
        <w:ind w:left="4538" w:right="25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93" w:val="left" w:leader="none"/>
          <w:tab w:pos="6070" w:val="left" w:leader="none"/>
          <w:tab w:pos="6851" w:val="left" w:leader="none"/>
        </w:tabs>
        <w:spacing w:line="148" w:lineRule="exact"/>
        <w:ind w:left="46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9" w:lineRule="exact" w:before="79"/>
        <w:ind w:left="47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209" w:val="left" w:leader="none"/>
          <w:tab w:pos="1990" w:val="left" w:leader="none"/>
          <w:tab w:pos="2771" w:val="left" w:leader="none"/>
        </w:tabs>
        <w:spacing w:line="148" w:lineRule="exact"/>
        <w:ind w:left="5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187" w:space="40"/>
            <w:col w:w="5293"/>
          </w:cols>
        </w:sectPr>
      </w:pPr>
    </w:p>
    <w:p>
      <w:pPr>
        <w:spacing w:before="42"/>
        <w:ind w:left="0" w:right="127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14.10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Instrument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spectra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3002"/>
        <w:jc w:val="both"/>
      </w:pPr>
      <w:r>
        <w:rPr>
          <w:b w:val="0"/>
          <w:bCs w:val="0"/>
          <w:color w:val="231F20"/>
          <w:spacing w:val="0"/>
          <w:w w:val="100"/>
        </w:rPr>
        <w:t>frequency,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peaks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harmonics.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625" w:val="left" w:leader="none"/>
        </w:tabs>
        <w:spacing w:line="260" w:lineRule="exact" w:before="40"/>
        <w:ind w:left="3630" w:right="2661" w:hanging="280"/>
        <w:jc w:val="left"/>
      </w:pPr>
      <w:r>
        <w:rPr>
          <w:b w:val="0"/>
          <w:bCs w:val="0"/>
          <w:color w:val="231F20"/>
          <w:spacing w:val="0"/>
          <w:w w:val="100"/>
        </w:rPr>
        <w:t>Several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harmonics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3625" w:val="left" w:leader="none"/>
        </w:tabs>
        <w:spacing w:line="260" w:lineRule="exact" w:before="40"/>
        <w:ind w:left="3630" w:right="2602" w:hanging="280"/>
        <w:jc w:val="left"/>
      </w:pPr>
      <w:r>
        <w:rPr>
          <w:b w:val="0"/>
          <w:bCs w:val="0"/>
          <w:color w:val="231F20"/>
          <w:spacing w:val="0"/>
          <w:w w:val="100"/>
        </w:rPr>
        <w:t>“Families”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shapes—the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harmonic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energy.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principle,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“signatures”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14.7</w:t>
      </w:r>
      <w:r>
        <w:rPr>
          <w:rFonts w:ascii="Times New Roman" w:hAnsi="Times New Roman" w:cs="Times New Roman" w:eastAsia="Times New Roman"/>
          <w:b/>
          <w:bCs/>
          <w:color w:val="FFFFFF"/>
          <w:spacing w:val="5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5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Example—Music</w:t>
      </w:r>
      <w:r>
        <w:rPr>
          <w:rFonts w:ascii="Times New Roman" w:hAnsi="Times New Roman" w:cs="Times New Roman" w:eastAsia="Times New Roman"/>
          <w:b/>
          <w:bCs/>
          <w:color w:val="FFFFFF"/>
          <w:spacing w:val="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Synthesizer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right="2395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984268pt;width:370.148pt;height:17.992pt;mso-position-horizontal-relative:page;mso-position-vertical-relative:paragraph;z-index:-3799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45" o:title=""/>
              </v:shape>
            </v:group>
            <w10:wrap type="none"/>
          </v:group>
        </w:pict>
      </w:r>
      <w:r>
        <w:rPr/>
        <w:pict>
          <v:group style="position:absolute;margin-left:88.375pt;margin-top:74.112732pt;width:24.25pt;height:48.25pt;mso-position-horizontal-relative:page;mso-position-vertical-relative:paragraph;z-index:-3798" coordorigin="1768,1482" coordsize="485,965">
            <v:group style="position:absolute;left:1892;top:1845;width:238;height:239" coordorigin="1892,1845" coordsize="238,239">
              <v:shape style="position:absolute;left:1892;top:1845;width:238;height:239" coordorigin="1892,1845" coordsize="238,239" path="m2130,1965l2112,2029,2064,2072,2021,2084,1996,2082,1934,2056,1897,2005,1892,1985,1893,1958,1917,1893,1964,1854,2004,1845,2028,1847,2089,1875,2124,1928,2130,1965xe" filled="f" stroked="t" strokeweight=".25pt" strokecolor="#231F20">
                <v:path arrowok="t"/>
              </v:shape>
            </v:group>
            <v:group style="position:absolute;left:1770;top:1965;width:480;height:2" coordorigin="1770,1965" coordsize="480,2">
              <v:shape style="position:absolute;left:1770;top:1965;width:480;height:2" coordorigin="1770,1965" coordsize="480,0" path="m1770,1965l2250,1965e" filled="f" stroked="t" strokeweight=".25pt" strokecolor="#231F20">
                <v:path arrowok="t"/>
              </v:shape>
            </v:group>
            <v:group style="position:absolute;left:2010;top:1485;width:2;height:960" coordorigin="2010,1485" coordsize="2,960">
              <v:shape style="position:absolute;left:2010;top:1485;width:2;height:960" coordorigin="2010,1485" coordsize="0,960" path="m2010,1485l2010,244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4.112732pt;width:24.25pt;height:48.25pt;mso-position-horizontal-relative:page;mso-position-vertical-relative:paragraph;z-index:-3797" coordorigin="13588,1482" coordsize="485,965">
            <v:group style="position:absolute;left:13712;top:1845;width:238;height:239" coordorigin="13712,1845" coordsize="238,239">
              <v:shape style="position:absolute;left:13712;top:1845;width:238;height:239" coordorigin="13712,1845" coordsize="238,239" path="m13950,1965l13932,2029,13884,2072,13841,2084,13816,2082,13754,2056,13717,2005,13712,1985,13713,1958,13737,1893,13784,1854,13824,1845,13848,1847,13909,1875,13944,1928,13950,1965xe" filled="f" stroked="t" strokeweight=".25pt" strokecolor="#231F20">
                <v:path arrowok="t"/>
              </v:shape>
            </v:group>
            <v:group style="position:absolute;left:13590;top:1965;width:480;height:2" coordorigin="13590,1965" coordsize="480,2">
              <v:shape style="position:absolute;left:13590;top:1965;width:480;height:2" coordorigin="13590,1965" coordsize="480,0" path="m13590,1965l14070,1965e" filled="f" stroked="t" strokeweight=".25pt" strokecolor="#231F20">
                <v:path arrowok="t"/>
              </v:shape>
            </v:group>
            <v:group style="position:absolute;left:13830;top:1485;width:2;height:960" coordorigin="13830,1485" coordsize="2,960">
              <v:shape style="position:absolute;left:13830;top:1485;width:2;height:960" coordorigin="13830,1485" coordsize="0,960" path="m13830,1485l13830,244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musi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synthesize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electroni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pian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styl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keyboard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simulat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multipl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Unlik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stored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larg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histories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Fourie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simila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14.10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reconstructe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multiplyin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cosin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wave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righ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frequenc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stored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sufficient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instrument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piano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amplitud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resultin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modifie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matc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typica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profile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possibl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techniqu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extractin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importan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Fourie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coefficient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pian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littl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disappointin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becaus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doe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fad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nex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complet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story.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44"/>
          <w:pgSz w:w="15840" w:h="24480"/>
          <w:pgMar w:header="4828" w:footer="5472" w:top="5660" w:bottom="5660" w:left="1660" w:right="1660"/>
        </w:sectPr>
      </w:pPr>
    </w:p>
    <w:p>
      <w:pPr>
        <w:spacing w:before="68"/>
        <w:ind w:left="197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32pt;width:238.395pt;height:13.168pt;mso-position-horizontal-relative:page;mso-position-vertical-relative:paragraph;z-index:-380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14.6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Synthesizing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piano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9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wavread('instr_piano.wav');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length(snd)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sound(snd,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line="264" w:lineRule="auto" w:before="18"/>
        <w:ind w:left="3506" w:right="240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fft(snd);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N/4;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ind w:left="3795" w:right="0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Fs/4;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((1:Ns)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real(Y(1:Ns));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imag(Y(1:Ns));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abs(Y(1:Ns)))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xlabel('frequency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(Hz)')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ylabel('real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amplitude')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zlabel('imag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amplitude')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line="264" w:lineRule="auto" w:before="18"/>
        <w:ind w:left="3410" w:right="144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abs(Y(1:end/2));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ind w:left="4130" w:right="0" w:hanging="7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1:Nc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[junk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where]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max(amps);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6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33" w:right="0" w:firstLine="0"/>
        <w:jc w:val="left"/>
        <w:rPr>
          <w:rFonts w:ascii="Palatino" w:hAnsi="Palatino" w:cs="Palatino" w:eastAsia="Palatino"/>
          <w:sz w:val="16"/>
          <w:szCs w:val="16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continued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next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6"/>
          <w:szCs w:val="16"/>
        </w:rPr>
        <w:t>page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Palatino" w:hAnsi="Palatino" w:cs="Palatino" w:eastAsia="Palatino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456" w:space="40"/>
            <w:col w:w="5024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Example—Music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Synthesizer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2"/>
        </w:numPr>
        <w:tabs>
          <w:tab w:pos="4804" w:val="left" w:leader="none"/>
        </w:tabs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C(ndx).freq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where;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C(ndx).coeff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Y(where);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amps(where-25:where+25)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[C.freq];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[frq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sort(frq);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line="264" w:lineRule="auto" w:before="18"/>
        <w:ind w:left="4130" w:right="59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sortedStr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C(order);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(1:2*Fs)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frq(ndx)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cos(w*t);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sin(w*t);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sortedStr(ndx).coeff;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real(Cf)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imag(Cf)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00" w:right="519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amplitude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shaping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goes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max(f);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84pt;width:228pt;height:.1pt;mso-position-horizontal-relative:page;mso-position-vertical-relative:paragraph;z-index:-3796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sound(sf,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14.6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78" w:lineRule="auto"/>
        <w:ind w:left="4370" w:right="1595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5.331055pt;width:24.25pt;height:48.25pt;mso-position-horizontal-relative:page;mso-position-vertical-relative:paragraph;z-index:-3794" coordorigin="1768,107" coordsize="485,965">
            <v:group style="position:absolute;left:1892;top:469;width:238;height:239" coordorigin="1892,469" coordsize="238,239">
              <v:shape style="position:absolute;left:1892;top:469;width:238;height:239" coordorigin="1892,469" coordsize="238,239" path="m2130,589l2112,653,2064,696,2021,709,1996,707,1934,680,1897,630,1892,609,1893,582,1917,517,1964,478,2004,469,2028,471,2089,499,2124,552,2130,589xe" filled="f" stroked="t" strokeweight=".25pt" strokecolor="#231F20">
                <v:path arrowok="t"/>
              </v:shape>
            </v:group>
            <v:group style="position:absolute;left:1770;top:589;width:480;height:2" coordorigin="1770,589" coordsize="480,2">
              <v:shape style="position:absolute;left:1770;top:589;width:480;height:2" coordorigin="1770,589" coordsize="480,0" path="m1770,589l2250,589e" filled="f" stroked="t" strokeweight=".25pt" strokecolor="#231F20">
                <v:path arrowok="t"/>
              </v:shape>
            </v:group>
            <v:group style="position:absolute;left:2010;top:109;width:2;height:960" coordorigin="2010,109" coordsize="2,960">
              <v:shape style="position:absolute;left:2010;top:109;width:2;height:960" coordorigin="2010,109" coordsize="0,960" path="m2010,109l2010,106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331055pt;width:24.25pt;height:48.25pt;mso-position-horizontal-relative:page;mso-position-vertical-relative:paragraph;z-index:-3793" coordorigin="13588,107" coordsize="485,965">
            <v:group style="position:absolute;left:13712;top:469;width:238;height:239" coordorigin="13712,469" coordsize="238,239">
              <v:shape style="position:absolute;left:13712;top:469;width:238;height:239" coordorigin="13712,469" coordsize="238,239" path="m13950,589l13932,653,13884,696,13841,709,13816,707,13754,680,13717,630,13712,609,13713,582,13737,517,13784,478,13824,469,13848,471,13909,499,13944,552,13950,589xe" filled="f" stroked="t" strokeweight=".25pt" strokecolor="#231F20">
                <v:path arrowok="t"/>
              </v:shape>
            </v:group>
            <v:group style="position:absolute;left:13590;top:589;width:480;height:2" coordorigin="13590,589" coordsize="480,2">
              <v:shape style="position:absolute;left:13590;top:589;width:480;height:2" coordorigin="13590,589" coordsize="480,0" path="m13590,589l14070,589e" filled="f" stroked="t" strokeweight=".25pt" strokecolor="#231F20">
                <v:path arrowok="t"/>
              </v:shape>
            </v:group>
            <v:group style="position:absolute;left:13830;top:109;width:2;height:960" coordorigin="13830,109" coordsize="2,960">
              <v:shape style="position:absolute;left:13830;top:109;width:2;height:960" coordorigin="13830,109" coordsize="0,960" path="m13830,109l13830,10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1–5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soun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comput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representativ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parameters.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6–9: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representative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interested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1"/>
        <w:ind w:left="4370" w:right="159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10–12: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13–16: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absolute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14.11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40.769012pt;margin-top:7.871133pt;width:252.487pt;height:194.961025pt;mso-position-horizontal-relative:page;mso-position-vertical-relative:paragraph;z-index:-3795" coordorigin="6815,157" coordsize="5050,3899">
            <v:group style="position:absolute;left:6848;top:164;width:4984;height:2" coordorigin="6848,164" coordsize="4984,2">
              <v:shape style="position:absolute;left:6848;top:164;width:4984;height:2" coordorigin="6848,164" coordsize="4984,0" path="m6848,164l11832,164e" filled="f" stroked="t" strokeweight=".64pt" strokecolor="#231F20">
                <v:path arrowok="t"/>
              </v:shape>
            </v:group>
            <v:group style="position:absolute;left:6848;top:164;width:4984;height:3886" coordorigin="6848,164" coordsize="4984,3886">
              <v:shape style="position:absolute;left:6848;top:164;width:4984;height:3886" coordorigin="6848,164" coordsize="4984,3886" path="m6848,4050l11832,4050,11832,164e" filled="f" stroked="t" strokeweight=".64pt" strokecolor="#231F20">
                <v:path arrowok="t"/>
              </v:shape>
            </v:group>
            <v:group style="position:absolute;left:6848;top:164;width:2;height:3886" coordorigin="6848,164" coordsize="2,3886">
              <v:shape style="position:absolute;left:6848;top:164;width:2;height:3886" coordorigin="6848,164" coordsize="0,3886" path="m6848,164l6848,4050e" filled="f" stroked="t" strokeweight=".640003pt" strokecolor="#231F20">
                <v:path arrowok="t"/>
              </v:shape>
            </v:group>
            <v:group style="position:absolute;left:6848;top:4050;width:4984;height:2" coordorigin="6848,4050" coordsize="4984,2">
              <v:shape style="position:absolute;left:6848;top:4050;width:4984;height:2" coordorigin="6848,4050" coordsize="4984,0" path="m6848,4050l11832,4050e" filled="f" stroked="t" strokeweight=".640008pt" strokecolor="#231F20">
                <v:path arrowok="t"/>
              </v:shape>
            </v:group>
            <v:group style="position:absolute;left:6842;top:4024;width:13;height:2" coordorigin="6842,4024" coordsize="13,2">
              <v:shape style="position:absolute;left:6842;top:4024;width:13;height:2" coordorigin="6842,4024" coordsize="13,0" path="m6842,4024l6855,4024e" filled="f" stroked="t" strokeweight="2.666pt" strokecolor="#231F20">
                <v:path arrowok="t"/>
              </v:shape>
            </v:group>
            <v:group style="position:absolute;left:6842;top:192;width:13;height:2" coordorigin="6842,192" coordsize="13,2">
              <v:shape style="position:absolute;left:6842;top:192;width:13;height:2" coordorigin="6842,192" coordsize="13,0" path="m6842,192l6855,192e" filled="f" stroked="t" strokeweight="2.476pt" strokecolor="#231F20">
                <v:path arrowok="t"/>
              </v:shape>
            </v:group>
            <v:group style="position:absolute;left:7673;top:4024;width:13;height:2" coordorigin="7673,4024" coordsize="13,2">
              <v:shape style="position:absolute;left:7673;top:4024;width:13;height:2" coordorigin="7673,4024" coordsize="13,0" path="m7673,4024l7685,4024e" filled="f" stroked="t" strokeweight="2.666pt" strokecolor="#231F20">
                <v:path arrowok="t"/>
              </v:shape>
            </v:group>
            <v:group style="position:absolute;left:7673;top:192;width:13;height:2" coordorigin="7673,192" coordsize="13,2">
              <v:shape style="position:absolute;left:7673;top:192;width:13;height:2" coordorigin="7673,192" coordsize="13,0" path="m7673,192l7685,192e" filled="f" stroked="t" strokeweight="2.476pt" strokecolor="#231F20">
                <v:path arrowok="t"/>
              </v:shape>
            </v:group>
            <v:group style="position:absolute;left:8503;top:4024;width:13;height:2" coordorigin="8503,4024" coordsize="13,2">
              <v:shape style="position:absolute;left:8503;top:4024;width:13;height:2" coordorigin="8503,4024" coordsize="13,0" path="m8503,4024l8516,4024e" filled="f" stroked="t" strokeweight="2.666pt" strokecolor="#231F20">
                <v:path arrowok="t"/>
              </v:shape>
            </v:group>
            <v:group style="position:absolute;left:8503;top:192;width:13;height:2" coordorigin="8503,192" coordsize="13,2">
              <v:shape style="position:absolute;left:8503;top:192;width:13;height:2" coordorigin="8503,192" coordsize="13,0" path="m8503,192l8516,192e" filled="f" stroked="t" strokeweight="2.476pt" strokecolor="#231F20">
                <v:path arrowok="t"/>
              </v:shape>
            </v:group>
            <v:group style="position:absolute;left:9334;top:4024;width:13;height:2" coordorigin="9334,4024" coordsize="13,2">
              <v:shape style="position:absolute;left:9334;top:4024;width:13;height:2" coordorigin="9334,4024" coordsize="13,0" path="m9334,4024l9347,4024e" filled="f" stroked="t" strokeweight="2.666pt" strokecolor="#231F20">
                <v:path arrowok="t"/>
              </v:shape>
            </v:group>
            <v:group style="position:absolute;left:9334;top:192;width:13;height:2" coordorigin="9334,192" coordsize="13,2">
              <v:shape style="position:absolute;left:9334;top:192;width:13;height:2" coordorigin="9334,192" coordsize="13,0" path="m9334,192l9347,192e" filled="f" stroked="t" strokeweight="2.476pt" strokecolor="#231F20">
                <v:path arrowok="t"/>
              </v:shape>
            </v:group>
            <v:group style="position:absolute;left:10164;top:4024;width:13;height:2" coordorigin="10164,4024" coordsize="13,2">
              <v:shape style="position:absolute;left:10164;top:4024;width:13;height:2" coordorigin="10164,4024" coordsize="13,0" path="m10164,4024l10177,4024e" filled="f" stroked="t" strokeweight="2.666pt" strokecolor="#231F20">
                <v:path arrowok="t"/>
              </v:shape>
            </v:group>
            <v:group style="position:absolute;left:10164;top:192;width:13;height:2" coordorigin="10164,192" coordsize="13,2">
              <v:shape style="position:absolute;left:10164;top:192;width:13;height:2" coordorigin="10164,192" coordsize="13,0" path="m10164,192l10177,192e" filled="f" stroked="t" strokeweight="2.476pt" strokecolor="#231F20">
                <v:path arrowok="t"/>
              </v:shape>
            </v:group>
            <v:group style="position:absolute;left:10995;top:4024;width:13;height:2" coordorigin="10995,4024" coordsize="13,2">
              <v:shape style="position:absolute;left:10995;top:4024;width:13;height:2" coordorigin="10995,4024" coordsize="13,0" path="m10995,4024l11008,4024e" filled="f" stroked="t" strokeweight="2.666pt" strokecolor="#231F20">
                <v:path arrowok="t"/>
              </v:shape>
            </v:group>
            <v:group style="position:absolute;left:10995;top:192;width:13;height:2" coordorigin="10995,192" coordsize="13,2">
              <v:shape style="position:absolute;left:10995;top:192;width:13;height:2" coordorigin="10995,192" coordsize="13,0" path="m10995,192l11008,192e" filled="f" stroked="t" strokeweight="2.476pt" strokecolor="#231F20">
                <v:path arrowok="t"/>
              </v:shape>
            </v:group>
            <v:group style="position:absolute;left:11826;top:4024;width:13;height:2" coordorigin="11826,4024" coordsize="13,2">
              <v:shape style="position:absolute;left:11826;top:4024;width:13;height:2" coordorigin="11826,4024" coordsize="13,0" path="m11826,4024l11838,4024e" filled="f" stroked="t" strokeweight="2.666pt" strokecolor="#231F20">
                <v:path arrowok="t"/>
              </v:shape>
            </v:group>
            <v:group style="position:absolute;left:11826;top:192;width:13;height:2" coordorigin="11826,192" coordsize="13,2">
              <v:shape style="position:absolute;left:11826;top:192;width:13;height:2" coordorigin="11826,192" coordsize="13,0" path="m11826,192l11838,192e" filled="f" stroked="t" strokeweight="2.476pt" strokecolor="#231F20">
                <v:path arrowok="t"/>
              </v:shape>
            </v:group>
            <v:group style="position:absolute;left:6848;top:3563;width:50;height:2" coordorigin="6848,3563" coordsize="50,2">
              <v:shape style="position:absolute;left:6848;top:3563;width:50;height:2" coordorigin="6848,3563" coordsize="50,0" path="m6848,3563l6898,3563,6898,3563e" filled="f" stroked="t" strokeweight=".64pt" strokecolor="#231F20">
                <v:path arrowok="t"/>
              </v:shape>
            </v:group>
            <v:group style="position:absolute;left:11779;top:3563;width:53;height:2" coordorigin="11779,3563" coordsize="53,2">
              <v:shape style="position:absolute;left:11779;top:3563;width:53;height:2" coordorigin="11779,3563" coordsize="53,0" path="m11832,3563l11779,3563,11779,3563e" filled="f" stroked="t" strokeweight=".64pt" strokecolor="#231F20">
                <v:path arrowok="t"/>
              </v:shape>
            </v:group>
            <v:group style="position:absolute;left:6848;top:3079;width:50;height:2" coordorigin="6848,3079" coordsize="50,2">
              <v:shape style="position:absolute;left:6848;top:3079;width:50;height:2" coordorigin="6848,3079" coordsize="50,0" path="m6848,3079l6898,3079,6898,3079e" filled="f" stroked="t" strokeweight=".64pt" strokecolor="#231F20">
                <v:path arrowok="t"/>
              </v:shape>
            </v:group>
            <v:group style="position:absolute;left:11779;top:3079;width:53;height:2" coordorigin="11779,3079" coordsize="53,2">
              <v:shape style="position:absolute;left:11779;top:3079;width:53;height:2" coordorigin="11779,3079" coordsize="53,0" path="m11832,3079l11779,3079,11779,3079e" filled="f" stroked="t" strokeweight=".64pt" strokecolor="#231F20">
                <v:path arrowok="t"/>
              </v:shape>
            </v:group>
            <v:group style="position:absolute;left:6848;top:2591;width:50;height:2" coordorigin="6848,2591" coordsize="50,2">
              <v:shape style="position:absolute;left:6848;top:2591;width:50;height:2" coordorigin="6848,2591" coordsize="50,0" path="m6848,2591l6898,2591,6898,2591e" filled="f" stroked="t" strokeweight=".64pt" strokecolor="#231F20">
                <v:path arrowok="t"/>
              </v:shape>
            </v:group>
            <v:group style="position:absolute;left:11779;top:2591;width:53;height:2" coordorigin="11779,2591" coordsize="53,2">
              <v:shape style="position:absolute;left:11779;top:2591;width:53;height:2" coordorigin="11779,2591" coordsize="53,0" path="m11832,2591l11779,2591,11779,2591e" filled="f" stroked="t" strokeweight=".64pt" strokecolor="#231F20">
                <v:path arrowok="t"/>
              </v:shape>
            </v:group>
            <v:group style="position:absolute;left:6848;top:2107;width:50;height:2" coordorigin="6848,2107" coordsize="50,2">
              <v:shape style="position:absolute;left:6848;top:2107;width:50;height:2" coordorigin="6848,2107" coordsize="50,0" path="m6848,2107l6898,2107,6898,2107e" filled="f" stroked="t" strokeweight=".64pt" strokecolor="#231F20">
                <v:path arrowok="t"/>
              </v:shape>
            </v:group>
            <v:group style="position:absolute;left:11779;top:2107;width:53;height:2" coordorigin="11779,2107" coordsize="53,2">
              <v:shape style="position:absolute;left:11779;top:2107;width:53;height:2" coordorigin="11779,2107" coordsize="53,0" path="m11832,2107l11779,2107,11779,2107e" filled="f" stroked="t" strokeweight=".64pt" strokecolor="#231F20">
                <v:path arrowok="t"/>
              </v:shape>
            </v:group>
            <v:group style="position:absolute;left:6848;top:1623;width:50;height:2" coordorigin="6848,1623" coordsize="50,2">
              <v:shape style="position:absolute;left:6848;top:1623;width:50;height:2" coordorigin="6848,1623" coordsize="50,0" path="m6848,1623l6898,1623,6898,1623e" filled="f" stroked="t" strokeweight=".64pt" strokecolor="#231F20">
                <v:path arrowok="t"/>
              </v:shape>
            </v:group>
            <v:group style="position:absolute;left:11779;top:1623;width:53;height:2" coordorigin="11779,1623" coordsize="53,2">
              <v:shape style="position:absolute;left:11779;top:1623;width:53;height:2" coordorigin="11779,1623" coordsize="53,0" path="m11832,1623l11779,1623,11779,1623e" filled="f" stroked="t" strokeweight=".64pt" strokecolor="#231F20">
                <v:path arrowok="t"/>
              </v:shape>
            </v:group>
            <v:group style="position:absolute;left:6848;top:1135;width:50;height:2" coordorigin="6848,1135" coordsize="50,2">
              <v:shape style="position:absolute;left:6848;top:1135;width:50;height:2" coordorigin="6848,1135" coordsize="50,0" path="m6848,1135l6898,1135,6898,1135e" filled="f" stroked="t" strokeweight=".64pt" strokecolor="#231F20">
                <v:path arrowok="t"/>
              </v:shape>
            </v:group>
            <v:group style="position:absolute;left:11779;top:1135;width:53;height:2" coordorigin="11779,1135" coordsize="53,2">
              <v:shape style="position:absolute;left:11779;top:1135;width:53;height:2" coordorigin="11779,1135" coordsize="53,0" path="m11832,1135l11779,1135,11779,1135e" filled="f" stroked="t" strokeweight=".64pt" strokecolor="#231F20">
                <v:path arrowok="t"/>
              </v:shape>
            </v:group>
            <v:group style="position:absolute;left:6848;top:652;width:50;height:2" coordorigin="6848,652" coordsize="50,2">
              <v:shape style="position:absolute;left:6848;top:652;width:50;height:2" coordorigin="6848,652" coordsize="50,0" path="m6848,652l6898,652,6898,652e" filled="f" stroked="t" strokeweight=".64pt" strokecolor="#231F20">
                <v:path arrowok="t"/>
              </v:shape>
            </v:group>
            <v:group style="position:absolute;left:11779;top:652;width:53;height:2" coordorigin="11779,652" coordsize="53,2">
              <v:shape style="position:absolute;left:11779;top:652;width:53;height:2" coordorigin="11779,652" coordsize="53,0" path="m11832,652l11779,652,11779,652e" filled="f" stroked="t" strokeweight=".64pt" strokecolor="#231F20">
                <v:path arrowok="t"/>
              </v:shape>
            </v:group>
            <v:group style="position:absolute;left:6848;top:168;width:50;height:2" coordorigin="6848,168" coordsize="50,2">
              <v:shape style="position:absolute;left:6848;top:168;width:50;height:2" coordorigin="6848,168" coordsize="50,0" path="m6848,168l6898,168,6898,168e" filled="f" stroked="t" strokeweight=".64pt" strokecolor="#231F20">
                <v:path arrowok="t"/>
              </v:shape>
            </v:group>
            <v:group style="position:absolute;left:11779;top:168;width:53;height:2" coordorigin="11779,168" coordsize="53,2">
              <v:shape style="position:absolute;left:11779;top:168;width:53;height:2" coordorigin="11779,168" coordsize="53,0" path="m11832,168l11779,168,11779,168e" filled="f" stroked="t" strokeweight=".64pt" strokecolor="#231F20">
                <v:path arrowok="t"/>
              </v:shape>
            </v:group>
            <v:group style="position:absolute;left:6848;top:164;width:4984;height:3886" coordorigin="6848,164" coordsize="4984,3886">
              <v:shape style="position:absolute;left:6848;top:164;width:4984;height:3886" coordorigin="6848,164" coordsize="4984,3886" path="m6848,4050l11832,4050,11832,164e" filled="f" stroked="t" strokeweight=".64pt" strokecolor="#231F20">
                <v:path arrowok="t"/>
              </v:shape>
            </v:group>
            <v:group style="position:absolute;left:6848;top:202;width:4576;height:3845" coordorigin="6848,202" coordsize="4576,3845">
              <v:shape style="position:absolute;left:6848;top:202;width:4576;height:3845" coordorigin="6848,202" coordsize="4576,3845" path="m6848,4016l6848,4046,6852,4046,6856,4043,6856,4020,6860,4024,6860,4012,6860,4035,6864,4039,6864,4046,6868,4043,6868,4031,6871,4027,6871,4008,6871,4027,6875,4031,6875,4039,6879,4039,6883,4035,6883,4043,6883,4016,6887,4012,6887,4027,6887,4020,6890,4024,6890,4046,6890,4043,6894,4039,6894,4046,6894,4027,6894,4031,6898,4027,6898,4031,6898,4016,6898,4020,6906,4027,6906,4035,6909,4039,6909,4046,6909,4031,6913,4027,6913,4012,6917,4016,6917,4031,6917,4027,6921,4031,6921,4043,6921,4039,6925,4043,6925,4046,6925,4043,6928,4039,6928,4031,6928,4046,6932,4043,6932,4012,6936,4016,6936,4001,6936,4005,6940,4008,6940,4012,6940,4001,6940,4005,6944,4001,6944,3955,6944,3970,6948,3978,6948,4005,6948,3966,6951,3970,6951,4012,6951,3711,6955,3650,6955,4001,6955,202,6955,3970,6959,3936,6959,3905,6959,3993,6963,4001,6963,3905,6967,3909,6967,3970,6970,3974,6970,3993,6974,3997,6974,4046,6974,4031,6978,4027,6978,4020,6978,4031,6982,4035,6982,4043,6982,4024,6986,4027,6986,4039,6989,4035,6989,4039,6989,4012,6993,4008,6993,4005,6997,4008,6997,4020,6997,4005,6997,4012,7001,4016,7001,4031,7005,4035,7005,4046,7005,4039,7008,4043,7008,4046,7008,4039,7016,4039,7016,4035,7020,4035,7024,4031,7024,4039,7024,4024,7028,4020,7028,4035,7031,4039,7031,4027,7035,4031,7035,4043,7035,4039,7039,4035,7039,4027,7039,4031,7043,4035,7043,4039,7043,4008,7047,4005,7047,4016,7050,4012,7050,4020,7050,3989,7054,3985,7054,3955,7058,3951,7058,3864,7062,3852,7062,1798,7062,2313,7066,945,7066,3925,7069,3936,7069,3928,7069,4031,7073,4043,7073,3997,7077,4001,7077,4005,7077,3997,7077,4001,7081,4005,7081,4016,7085,4020,7085,4027,7088,4031,7088,4039,7092,4043,7092,4039,7096,4043,7096,4046,7096,4043,7100,4046,7100,4043,7100,4046,7108,4039,7104,4039,7108,4043,7111,4046,7115,4043,7119,4046,7123,4043,7127,4046,7127,4043,7127,4046,7134,4046,7130,4046,7142,4046,7146,4043,7149,4046,7157,4039,7157,4035,7161,4039,7161,4043,7161,4039,7165,4043,7165,4027,7168,4024,7168,4035,7168,3993,7172,3982,7172,2644,7172,3879,7176,3905,7176,4005,7180,4008,7180,4024,7184,4027,7184,4039,7184,4035,7188,4039,7188,4035,7191,4031,7195,4035,7195,4039,7199,4043,7199,4039,7203,4043,7203,4039,7203,4043,7210,4043,7214,4039,7214,4043,7214,4039,7218,4043,7233,4043,7233,4046,7237,4043,7237,4046,7237,4043,7241,4046,7241,4043,7241,4046,7245,4046,7252,4039,7249,4039,7252,4039,7256,4043,7256,4039,7260,4035,7260,4027,7264,4024,7271,4024,7268,4024,7271,4024,7275,4020,7275,4031,7279,4027,7279,4031,7279,3982,7279,4005,7283,3963,7283,3437,7283,4024,7287,4031,7287,4016,7287,4031,7290,4035,7290,4031,7290,4035,7298,4043,7298,4046,7302,4046,7306,4043,7309,4046,7309,4043,7309,4046,7313,4043,7321,4043,7325,4046,7325,4043,7325,4046,7332,4046,7329,4046,7336,4046,7340,4043,7344,4043,7348,4046,7359,4046,7363,4043,7367,4039,7367,4043,7367,4039,7370,4035,7374,4031,7378,4035,7378,4031,7378,4035,7382,4031,7382,4035,7382,4024,7386,4020,7386,3993,7386,4005,7389,4001,7389,3772,7393,3460,7393,4008,7393,3303,7393,4008,7397,4012,7397,4001,7397,4035,7401,4039,7401,4046,7401,4035,7401,4043,7405,4039,7405,4043,7405,4039,7409,4035,7412,4039,7412,4035,7412,4039,7416,4043,7416,4039,7420,4043,7420,4039,7420,4046,7424,4043,7428,4046,7450,4046,7454,4043,7466,4043,7462,4043,7469,4043,7473,4039,7481,4039,7477,4039,7481,4039,7485,4035,7489,4031,7489,4035,7489,4027,7496,4027,7496,4039,7496,4020,7500,4012,7500,4016,7500,3399,7500,3425,7504,3654,7504,4016,7504,4008,7508,4005,7508,4043,7508,4039,7511,4035,7511,4046,7519,4046,7515,4046,7519,4046,7539,4046,7595,4046,7599,4043,7603,4046,7603,4039,7607,4035,7607,4046,7607,4020,7607,4039,7610,4035,7610,3368,7614,3505,7614,4020,7614,4016,7618,4012,7618,4039,7618,4001,7618,4035,7622,4039,7622,4031,7622,4043,7626,4039,7626,4035,7626,4039,7630,4039,7633,4043,7637,4046,7637,4043,7637,4046,7641,4046,7659,4047,7665,4045,7668,4043,7678,4043,7687,4043,7683,4043,7698,4043,7694,4043,7698,4043,7702,4046,7706,4043,7710,4039,7713,4035,7713,4031,7713,4035,7717,4031,7717,4005,7721,4012,7721,4024,7721,3913,7725,3841,7725,3662,7725,3978,7729,3989,7729,3985,7729,4020,7732,4024,7732,4035,7736,4039,7736,4043,7736,4039,7744,4046,7740,4046,7755,4046,7751,4046,7755,4046,7759,4043,7759,4046,7759,4043,7759,4046,7767,4046,7773,4046,7779,4046,7786,4046,7805,4046,7809,4043,7828,4043,7828,4046,7828,4039,7828,4043,7831,4046,7831,4035,7831,4039,7835,4035,7835,3852,7835,3997,7839,4005,7839,4035,7843,4039,7843,4043,7847,4046,7847,4043,7847,4046,7934,4046,7938,4043,7946,4035,7946,4027,7946,4031,7950,4024,7950,3913,7950,4012,7953,4020,7953,4039,7957,4043,7961,4043,7965,4046,7995,4046,8015,4046,8035,4046,8041,4046,8049,4039,8045,4039,8049,4046,8056,4046,8060,4043,8060,4046,8060,4039,8064,4043,8064,3982,8064,4043,8068,4046,8068,4043,8068,4046,8151,4046,8174,4043,8174,4046,8174,4043,8178,4039,8178,4043,8178,3993,8178,4016,8182,4024,8182,4046,8182,4043,8186,4046,8292,4046,8289,4046,8292,4020,8292,4024,8296,4001,8296,4043,8304,4043,8304,4046,8308,4046,8328,4046,8348,4046,8368,4046,8388,4046,8395,4039,8392,4039,8395,4043,8399,4046,8399,4039,8399,4043,8403,4046,8407,4043,8411,4039,8414,4035,8414,4046,8414,4035,8414,4039,8418,4043,8430,4043,8433,4046,8445,4046,8515,4046,8533,4043,8533,4020,8533,4031,8536,4027,8536,4024,8536,4043,8540,4046,8540,4043,8540,4046,8544,4046,8564,4046,8584,4046,8604,4046,8624,4046,8647,4043,8647,4046,8647,4039,8651,4043,8651,4046,8651,4027,8651,4031,8654,4016,8654,3940,8654,4031,8658,4035,8658,4027,8658,4039,8662,4043,8662,4039,8662,4043,8666,4046,8666,4043,8666,4046,8670,4046,8890,4046,8898,4043,8898,4046,8898,4039,8902,4035,8902,4046,8906,4046,8926,4046,8946,4046,8966,4046,8986,4046,9006,4046,9024,4043,9024,4046,9024,4039,9024,4043,9028,4046,9028,4043,9028,4046,9032,4046,9146,4046,9150,4043,9150,4039,9150,4043,9154,4046,9154,4039,9154,4046,9157,4046,9283,4046,9279,4046,9550,4046,9550,4043,9550,4046,9554,4046,9560,4046,11412,4046,11424,4046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9.848938pt;margin-top:4.176178pt;width:10.001200pt;height:54.93993pt;mso-position-horizontal-relative:page;mso-position-vertical-relative:paragraph;z-index:-3792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p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ude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774" w:right="7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3598" w:right="610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69" w:lineRule="exact" w:before="79"/>
        <w:ind w:left="4048" w:right="636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843" w:val="left" w:leader="none"/>
          <w:tab w:pos="6674" w:val="left" w:leader="none"/>
          <w:tab w:pos="7504" w:val="left" w:leader="none"/>
          <w:tab w:pos="8335" w:val="left" w:leader="none"/>
          <w:tab w:pos="9124" w:val="left" w:leader="none"/>
          <w:tab w:pos="9954" w:val="left" w:leader="none"/>
        </w:tabs>
        <w:spacing w:line="148" w:lineRule="exact"/>
        <w:ind w:left="51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800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78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1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3"/>
        <w:ind w:left="0" w:right="81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14.11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Instrument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spectrum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4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Stores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absolute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3650" w:right="236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18–24: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largest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absolute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21–22),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removing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40"/>
        <w:ind w:left="3650" w:right="280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25–27: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order.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storage.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31–37: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4" w:lineRule="exact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cosine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8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8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38–39: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Scale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sound.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synthesis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piano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chapter.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95"/>
        </w:rPr>
        <w:t>Chapter</w:t>
      </w:r>
      <w:r>
        <w:rPr>
          <w:color w:val="231F20"/>
          <w:spacing w:val="54"/>
          <w:w w:val="95"/>
        </w:rPr>
        <w:t> </w:t>
      </w:r>
      <w:r>
        <w:rPr>
          <w:color w:val="231F20"/>
          <w:spacing w:val="0"/>
          <w:w w:val="95"/>
        </w:rPr>
        <w:t>Summary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222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9092pt;width:372.25pt;height:17.604pt;mso-position-horizontal-relative:page;mso-position-vertical-relative:paragraph;z-index:-3791" coordorigin="4350,-556" coordsize="7445,352">
            <v:shape style="position:absolute;left:4350;top:-556;width:422;height:351" type="#_x0000_t75">
              <v:imagedata r:id="rId48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60" w:lineRule="exact" w:before="53"/>
        <w:ind w:left="3630" w:right="2890" w:hanging="280"/>
        <w:jc w:val="left"/>
      </w:pPr>
      <w:r>
        <w:rPr/>
        <w:pict>
          <v:group style="position:absolute;margin-left:88.375pt;margin-top:20.467113pt;width:24.25pt;height:48.25pt;mso-position-horizontal-relative:page;mso-position-vertical-relative:paragraph;z-index:-3787" coordorigin="1768,409" coordsize="485,965">
            <v:group style="position:absolute;left:1892;top:772;width:238;height:239" coordorigin="1892,772" coordsize="238,239">
              <v:shape style="position:absolute;left:1892;top:772;width:238;height:239" coordorigin="1892,772" coordsize="238,239" path="m2130,892l2112,956,2064,999,2021,1011,1996,1010,1934,983,1897,932,1892,912,1893,885,1917,820,1964,781,2004,772,2028,774,2089,802,2124,855,2130,892xe" filled="f" stroked="t" strokeweight=".25pt" strokecolor="#231F20">
                <v:path arrowok="t"/>
              </v:shape>
            </v:group>
            <v:group style="position:absolute;left:1770;top:892;width:480;height:2" coordorigin="1770,892" coordsize="480,2">
              <v:shape style="position:absolute;left:1770;top:892;width:480;height:2" coordorigin="1770,892" coordsize="480,0" path="m1770,892l2250,892e" filled="f" stroked="t" strokeweight=".25pt" strokecolor="#231F20">
                <v:path arrowok="t"/>
              </v:shape>
            </v:group>
            <v:group style="position:absolute;left:2010;top:412;width:2;height:960" coordorigin="2010,412" coordsize="2,960">
              <v:shape style="position:absolute;left:2010;top:412;width:2;height:960" coordorigin="2010,412" coordsize="0,960" path="m2010,412l2010,137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467113pt;width:24.25pt;height:48.25pt;mso-position-horizontal-relative:page;mso-position-vertical-relative:paragraph;z-index:-3786" coordorigin="13588,409" coordsize="485,965">
            <v:group style="position:absolute;left:13712;top:772;width:238;height:239" coordorigin="13712,772" coordsize="238,239">
              <v:shape style="position:absolute;left:13712;top:772;width:238;height:239" coordorigin="13712,772" coordsize="238,239" path="m13950,892l13932,956,13884,999,13841,1011,13816,1010,13754,983,13717,932,13712,912,13713,885,13737,820,13784,781,13824,772,13848,774,13909,802,13944,855,13950,892xe" filled="f" stroked="t" strokeweight=".25pt" strokecolor="#231F20">
                <v:path arrowok="t"/>
              </v:shape>
            </v:group>
            <v:group style="position:absolute;left:13590;top:892;width:480;height:2" coordorigin="13590,892" coordsize="480,2">
              <v:shape style="position:absolute;left:13590;top:892;width:480;height:2" coordorigin="13590,892" coordsize="480,0" path="m13590,892l14070,892e" filled="f" stroked="t" strokeweight=".25pt" strokecolor="#231F20">
                <v:path arrowok="t"/>
              </v:shape>
            </v:group>
            <v:group style="position:absolute;left:13830;top:412;width:2;height:960" coordorigin="13830,412" coordsize="2,960">
              <v:shape style="position:absolute;left:13830;top:412;width:2;height:960" coordorigin="13830,412" coordsize="0,960" path="m13830,412l13830,13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60" w:lineRule="exact"/>
        <w:ind w:left="3630" w:right="2629" w:hanging="280"/>
        <w:jc w:val="left"/>
      </w:pP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60" w:lineRule="exact"/>
        <w:ind w:left="3630" w:right="2835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60" w:lineRule="exact"/>
        <w:ind w:left="3630" w:right="3159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(FFT)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60" w:lineRule="exact"/>
        <w:ind w:left="3630" w:right="2998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deleting,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certain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625" w:val="left" w:leader="none"/>
        </w:tabs>
        <w:spacing w:line="271" w:lineRule="exact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47"/>
          <w:pgSz w:w="15840" w:h="24480"/>
          <w:pgMar w:header="4827" w:footer="5472" w:top="5660" w:bottom="5660" w:left="1660" w:right="1660"/>
        </w:sectPr>
      </w:pPr>
    </w:p>
    <w:p>
      <w:pPr>
        <w:spacing w:line="241" w:lineRule="auto" w:before="76"/>
        <w:ind w:left="3290" w:right="1183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31.530102pt;width:372.25pt;height:17.604pt;mso-position-horizontal-relative:page;mso-position-vertical-relative:paragraph;z-index:-3790" coordorigin="4350,-631" coordsize="7445,352">
            <v:shape style="position:absolute;left:4350;top:-631;width:422;height:351" type="#_x0000_t75">
              <v:imagedata r:id="rId49" o:title=""/>
            </v:shape>
            <v:group style="position:absolute;left:4770;top:-284;width:7020;height:2" coordorigin="4770,-284" coordsize="7020,2">
              <v:shape style="position:absolute;left:4770;top:-284;width:7020;height:2" coordorigin="4770,-284" coordsize="7020,0" path="m4770,-284l11790,-28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911pt;width:348pt;height:.1pt;mso-position-horizontal-relative:page;mso-position-vertical-relative:paragraph;z-index:-3789" coordorigin="4830,67" coordsize="6960,2">
            <v:shape style="position:absolute;left:4830;top:67;width:6960;height:2" coordorigin="4830,67" coordsize="6960,0" path="m4830,67l11790,67e" filled="f" stroked="t" strokeweight=".750009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077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789pt;width:348pt;height:.1pt;mso-position-horizontal-relative:page;mso-position-vertical-relative:paragraph;z-index:-3788" coordorigin="4830,246" coordsize="6960,2">
            <v:shape style="position:absolute;left:4830;top:246;width:6960;height:2" coordorigin="4830,246" coordsize="6960,0" path="m4830,246l11790,246e" filled="f" stroked="t" strokeweight=".750009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3022" w:right="2558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940" w:space="40"/>
            <w:col w:w="6540"/>
          </w:cols>
        </w:sectPr>
      </w:pPr>
    </w:p>
    <w:p>
      <w:pPr>
        <w:spacing w:before="96"/>
        <w:ind w:left="0" w:right="204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nb]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auread(file)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86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auwrite((data,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274" w:lineRule="auto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6352" w:left="1660" w:right="1660"/>
          <w:cols w:num="2" w:equalWidth="0">
            <w:col w:w="4723" w:space="40"/>
            <w:col w:w="7757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4550" w:val="right" w:leader="none"/>
            </w:tabs>
            <w:spacing w:before="75"/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Read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.au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2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soun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fil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1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.wav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3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format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14.3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1"/>
            <w:tabs>
              <w:tab w:pos="4550" w:val="right" w:leader="none"/>
            </w:tabs>
            <w:ind w:right="0"/>
            <w:jc w:val="left"/>
          </w:pPr>
          <w:r>
            <w:rPr>
              <w:b w:val="0"/>
              <w:bCs w:val="0"/>
              <w:color w:val="231F20"/>
              <w:spacing w:val="-3"/>
              <w:w w:val="85"/>
            </w:rPr>
            <w:t>Write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soun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fil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2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</w:rPr>
            <w:t>n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.au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3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format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14.3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5"/>
            <w:tabs>
              <w:tab w:pos="5077" w:val="lef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ifft(ffreq)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Perform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1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th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1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invers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1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Fourie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r</w:t>
          </w:r>
          <w:r>
            <w:rPr>
              <w:b w:val="0"/>
              <w:bCs w:val="0"/>
              <w:color w:val="231F20"/>
              <w:spacing w:val="-16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Transfor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m</w:t>
          </w:r>
          <w:r>
            <w:rPr>
              <w:b w:val="0"/>
              <w:bCs w:val="0"/>
              <w:color w:val="231F20"/>
              <w:spacing w:val="-1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o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15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spacing w:line="199" w:lineRule="exact"/>
            <w:ind w:left="5078" w:right="0" w:firstLine="0"/>
            <w:jc w:val="left"/>
            <w:rPr>
              <w:rFonts w:ascii="Arial" w:hAnsi="Arial" w:cs="Arial" w:eastAsia="Arial"/>
              <w:sz w:val="19"/>
              <w:szCs w:val="19"/>
            </w:rPr>
          </w:pPr>
          <w:r>
            <w:rPr>
              <w:rFonts w:ascii="Arial" w:hAnsi="Arial" w:cs="Arial" w:eastAsia="Arial"/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spectru</w:t>
          </w:r>
          <w:r>
            <w:rPr>
              <w:rFonts w:ascii="Arial" w:hAnsi="Arial" w:cs="Arial" w:eastAsia="Arial"/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m</w:t>
          </w:r>
          <w:r>
            <w:rPr>
              <w:rFonts w:ascii="Arial" w:hAnsi="Arial" w:cs="Arial" w:eastAsia="Arial"/>
              <w:b w:val="0"/>
              <w:bCs w:val="0"/>
              <w:color w:val="231F20"/>
              <w:spacing w:val="-7"/>
              <w:w w:val="85"/>
              <w:sz w:val="19"/>
              <w:szCs w:val="19"/>
            </w:rPr>
            <w:t> </w:t>
          </w:r>
          <w:r>
            <w:rPr>
              <w:rFonts w:ascii="Arial" w:hAnsi="Arial" w:cs="Arial" w:eastAsia="Arial"/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file</w:t>
          </w:r>
          <w:r>
            <w:rPr>
              <w:rFonts w:ascii="Arial" w:hAnsi="Arial" w:cs="Arial" w:eastAsia="Arial"/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3"/>
            <w:ind w:right="0"/>
            <w:jc w:val="left"/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2"/>
              <w:w w:val="85"/>
            </w:rPr>
            <w:t>14.5.2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6"/>
            <w:tabs>
              <w:tab w:pos="10849" w:val="right" w:leader="none"/>
            </w:tabs>
            <w:ind w:right="0"/>
            <w:jc w:val="left"/>
            <w:rPr>
              <w:rFonts w:ascii="Palatino" w:hAnsi="Palatino" w:cs="Palatino" w:eastAsia="Palatino"/>
              <w:b w:val="0"/>
              <w:bCs w:val="0"/>
              <w:i w:val="0"/>
              <w:sz w:val="18"/>
              <w:szCs w:val="18"/>
            </w:rPr>
          </w:pPr>
          <w:hyperlink w:history="true" w:anchor="_TOC_250000">
            <w:r>
              <w:rPr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Self</w:t>
            </w:r>
            <w:r>
              <w:rPr>
                <w:b w:val="0"/>
                <w:bCs w:val="0"/>
                <w:color w:val="231F20"/>
                <w:spacing w:val="4"/>
                <w:w w:val="100"/>
                <w:sz w:val="20"/>
                <w:szCs w:val="20"/>
              </w:rPr>
              <w:t> </w:t>
            </w:r>
            <w:r>
              <w:rPr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Test</w:t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Palatino" w:hAnsi="Palatino" w:cs="Palatino" w:eastAsia="Palatino"/>
                <w:color w:val="231F20"/>
                <w:spacing w:val="0"/>
                <w:w w:val="100"/>
                <w:sz w:val="18"/>
                <w:szCs w:val="18"/>
              </w:rPr>
              <w:t>335</w:t>
            </w:r>
            <w:r>
              <w:rPr>
                <w:rFonts w:ascii="Palatino" w:hAnsi="Palatino" w:cs="Palatino" w:eastAsia="Palatino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hyperlink>
        </w:p>
        <w:p>
          <w:pPr>
            <w:pStyle w:val="TOC7"/>
            <w:spacing w:line="241" w:lineRule="auto" w:before="480"/>
            <w:ind w:right="1183"/>
            <w:jc w:val="left"/>
            <w:rPr>
              <w:b w:val="0"/>
              <w:bCs w:val="0"/>
            </w:rPr>
          </w:pPr>
          <w:r>
            <w:rPr>
              <w:color w:val="231F20"/>
              <w:spacing w:val="0"/>
              <w:w w:val="80"/>
            </w:rPr>
            <w:t>Special</w:t>
          </w:r>
          <w:r>
            <w:rPr>
              <w:color w:val="231F20"/>
              <w:spacing w:val="0"/>
              <w:w w:val="80"/>
            </w:rPr>
            <w:t> </w:t>
          </w:r>
          <w:r>
            <w:rPr>
              <w:color w:val="231F20"/>
              <w:spacing w:val="11"/>
              <w:w w:val="80"/>
            </w:rPr>
            <w:t> </w:t>
          </w:r>
          <w:r>
            <w:rPr>
              <w:color w:val="231F20"/>
              <w:spacing w:val="0"/>
              <w:w w:val="80"/>
            </w:rPr>
            <w:t>Characters,</w:t>
          </w:r>
          <w:r>
            <w:rPr>
              <w:color w:val="231F20"/>
              <w:spacing w:val="0"/>
              <w:w w:val="83"/>
            </w:rPr>
            <w:t> </w:t>
          </w:r>
          <w:r>
            <w:rPr>
              <w:color w:val="231F20"/>
              <w:spacing w:val="0"/>
              <w:w w:val="80"/>
            </w:rPr>
            <w:t>Reserved</w:t>
          </w:r>
          <w:r>
            <w:rPr>
              <w:color w:val="231F20"/>
              <w:spacing w:val="17"/>
              <w:w w:val="80"/>
            </w:rPr>
            <w:t> </w:t>
          </w:r>
          <w:r>
            <w:rPr>
              <w:color w:val="231F20"/>
              <w:spacing w:val="0"/>
              <w:w w:val="80"/>
            </w:rPr>
            <w:t>Words,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7"/>
            <w:tabs>
              <w:tab w:pos="5797" w:val="left" w:leader="none"/>
            </w:tabs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  <w:spacing w:val="0"/>
              <w:w w:val="80"/>
            </w:rPr>
            <w:t>and</w:t>
          </w:r>
          <w:r>
            <w:rPr>
              <w:color w:val="231F20"/>
              <w:spacing w:val="3"/>
              <w:w w:val="80"/>
            </w:rPr>
            <w:t> </w:t>
          </w:r>
          <w:r>
            <w:rPr>
              <w:color w:val="231F20"/>
              <w:spacing w:val="0"/>
              <w:w w:val="80"/>
            </w:rPr>
            <w:t>Functions</w:t>
          </w:r>
          <w:r>
            <w:rPr>
              <w:color w:val="231F20"/>
              <w:spacing w:val="0"/>
              <w:w w:val="80"/>
            </w:rPr>
            <w:tab/>
          </w:r>
          <w:r>
            <w:rPr>
              <w:color w:val="231F20"/>
              <w:spacing w:val="0"/>
              <w:w w:val="80"/>
            </w:rPr>
            <w:t>Description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4"/>
            <w:spacing w:line="241" w:lineRule="auto"/>
            <w:ind w:right="1838"/>
            <w:jc w:val="left"/>
            <w:rPr>
              <w:b w:val="0"/>
              <w:bCs w:val="0"/>
            </w:rPr>
          </w:pPr>
          <w:r>
            <w:rPr>
              <w:spacing w:val="0"/>
              <w:w w:val="80"/>
            </w:rPr>
            <w:br w:type="column"/>
          </w:r>
          <w:r>
            <w:rPr>
              <w:color w:val="231F20"/>
              <w:spacing w:val="0"/>
              <w:w w:val="80"/>
            </w:rPr>
            <w:t>Discussed</w:t>
          </w:r>
          <w:r>
            <w:rPr>
              <w:color w:val="231F20"/>
              <w:spacing w:val="17"/>
              <w:w w:val="80"/>
            </w:rPr>
            <w:t> </w:t>
          </w:r>
          <w:r>
            <w:rPr>
              <w:color w:val="231F20"/>
              <w:spacing w:val="0"/>
              <w:w w:val="80"/>
            </w:rPr>
            <w:t>in</w:t>
          </w:r>
          <w:r>
            <w:rPr>
              <w:color w:val="231F20"/>
              <w:spacing w:val="0"/>
              <w:w w:val="83"/>
            </w:rPr>
            <w:t> </w:t>
          </w:r>
          <w:r>
            <w:rPr>
              <w:color w:val="231F20"/>
              <w:spacing w:val="0"/>
              <w:w w:val="80"/>
            </w:rPr>
            <w:t>This</w:t>
          </w:r>
          <w:r>
            <w:rPr>
              <w:color w:val="231F20"/>
              <w:spacing w:val="20"/>
              <w:w w:val="80"/>
            </w:rPr>
            <w:t> </w:t>
          </w:r>
          <w:r>
            <w:rPr>
              <w:color w:val="231F20"/>
              <w:spacing w:val="0"/>
              <w:w w:val="80"/>
            </w:rPr>
            <w:t>Section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9"/>
            <w:tabs>
              <w:tab w:pos="5797" w:val="left" w:leader="none"/>
              <w:tab w:pos="10033" w:val="righ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sound(data,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50"/>
              <w:w w:val="90"/>
              <w:sz w:val="17"/>
              <w:szCs w:val="17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>Fs)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90"/>
              <w:sz w:val="17"/>
              <w:szCs w:val="17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Play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soun</w:t>
          </w:r>
          <w:r>
            <w:rPr>
              <w:b w:val="0"/>
              <w:bCs w:val="0"/>
              <w:color w:val="231F20"/>
              <w:spacing w:val="0"/>
              <w:w w:val="90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7"/>
              <w:w w:val="90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file</w:t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3"/>
              <w:w w:val="90"/>
              <w:sz w:val="19"/>
              <w:szCs w:val="19"/>
            </w:rPr>
            <w:t>14.3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8"/>
            <w:spacing w:line="274" w:lineRule="auto" w:before="86"/>
            <w:ind w:right="0"/>
            <w:jc w:val="left"/>
          </w:pPr>
          <w:r>
            <w:rPr>
              <w:b w:val="0"/>
              <w:bCs w:val="0"/>
              <w:color w:val="231F20"/>
              <w:spacing w:val="0"/>
              <w:w w:val="100"/>
            </w:rPr>
            <w:t>[data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Fs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nb]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=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wavread(file)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8"/>
            <w:spacing w:line="274" w:lineRule="auto"/>
            <w:ind w:right="0"/>
            <w:jc w:val="left"/>
          </w:pPr>
          <w:r>
            <w:rPr>
              <w:b w:val="0"/>
              <w:bCs w:val="0"/>
              <w:color w:val="231F20"/>
              <w:spacing w:val="0"/>
              <w:w w:val="100"/>
            </w:rPr>
            <w:t>wavwrite(data,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Fs,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nb,</w:t>
          </w:r>
          <w:r>
            <w:rPr>
              <w:b w:val="0"/>
              <w:bCs w:val="0"/>
              <w:color w:val="231F20"/>
              <w:spacing w:val="0"/>
              <w:w w:val="100"/>
            </w:rPr>
            <w:t> </w:t>
          </w:r>
          <w:r>
            <w:rPr>
              <w:b w:val="0"/>
              <w:bCs w:val="0"/>
              <w:color w:val="231F20"/>
              <w:spacing w:val="0"/>
              <w:w w:val="100"/>
            </w:rPr>
            <w:t>file)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tabs>
              <w:tab w:pos="4550" w:val="right" w:leader="none"/>
            </w:tabs>
            <w:ind w:right="0"/>
            <w:jc w:val="left"/>
            <w:rPr>
              <w:b w:val="0"/>
              <w:bCs w:val="0"/>
              <w:i w:val="0"/>
              <w:sz w:val="19"/>
              <w:szCs w:val="19"/>
            </w:rPr>
          </w:pPr>
          <w:r>
            <w:rPr>
              <w:spacing w:val="0"/>
              <w:w w:val="85"/>
            </w:rPr>
            <w:br w:type="column"/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Read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s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a</w:t>
          </w:r>
          <w:r>
            <w:rPr>
              <w:b w:val="0"/>
              <w:bCs w:val="0"/>
              <w:color w:val="231F20"/>
              <w:spacing w:val="-1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.wav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2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  <w:sz w:val="19"/>
              <w:szCs w:val="19"/>
            </w:rPr>
            <w:t>soun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d</w:t>
          </w:r>
          <w:r>
            <w:rPr>
              <w:b w:val="0"/>
              <w:bCs w:val="0"/>
              <w:color w:val="231F20"/>
              <w:spacing w:val="-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fil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e</w:t>
          </w:r>
          <w:r>
            <w:rPr>
              <w:b w:val="0"/>
              <w:bCs w:val="0"/>
              <w:color w:val="231F20"/>
              <w:spacing w:val="-1"/>
              <w:w w:val="85"/>
              <w:sz w:val="19"/>
              <w:szCs w:val="19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  <w:sz w:val="19"/>
              <w:szCs w:val="19"/>
            </w:rPr>
            <w:t>n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.wav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2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format</w:t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  <w:sz w:val="19"/>
              <w:szCs w:val="19"/>
            </w:rPr>
            <w:t>14.3</w:t>
          </w:r>
          <w:r>
            <w:rPr>
              <w:b w:val="0"/>
              <w:bCs w:val="0"/>
              <w:color w:val="000000"/>
              <w:spacing w:val="0"/>
              <w:w w:val="100"/>
              <w:sz w:val="19"/>
              <w:szCs w:val="19"/>
            </w:rPr>
          </w:r>
        </w:p>
        <w:p>
          <w:pPr>
            <w:pStyle w:val="TOC1"/>
            <w:tabs>
              <w:tab w:pos="4550" w:val="right" w:leader="none"/>
            </w:tabs>
            <w:ind w:right="0"/>
            <w:jc w:val="left"/>
          </w:pPr>
          <w:r>
            <w:rPr>
              <w:b w:val="0"/>
              <w:bCs w:val="0"/>
              <w:color w:val="231F20"/>
              <w:spacing w:val="-3"/>
              <w:w w:val="85"/>
            </w:rPr>
            <w:t>Write</w:t>
          </w:r>
          <w:r>
            <w:rPr>
              <w:b w:val="0"/>
              <w:bCs w:val="0"/>
              <w:color w:val="231F20"/>
              <w:spacing w:val="0"/>
              <w:w w:val="85"/>
            </w:rPr>
            <w:t>s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0"/>
              <w:w w:val="85"/>
            </w:rPr>
            <w:t>a</w:t>
          </w:r>
          <w:r>
            <w:rPr>
              <w:b w:val="0"/>
              <w:bCs w:val="0"/>
              <w:color w:val="231F20"/>
              <w:spacing w:val="-2"/>
              <w:w w:val="85"/>
            </w:rPr>
            <w:t> </w:t>
          </w:r>
          <w:r>
            <w:rPr>
              <w:b w:val="0"/>
              <w:bCs w:val="0"/>
              <w:color w:val="231F20"/>
              <w:spacing w:val="-3"/>
              <w:w w:val="85"/>
            </w:rPr>
            <w:t>soun</w:t>
          </w:r>
          <w:r>
            <w:rPr>
              <w:b w:val="0"/>
              <w:bCs w:val="0"/>
              <w:color w:val="231F20"/>
              <w:spacing w:val="0"/>
              <w:w w:val="85"/>
            </w:rPr>
            <w:t>d</w:t>
          </w:r>
          <w:r>
            <w:rPr>
              <w:b w:val="0"/>
              <w:bCs w:val="0"/>
              <w:color w:val="231F20"/>
              <w:spacing w:val="-3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fil</w:t>
          </w:r>
          <w:r>
            <w:rPr>
              <w:b w:val="0"/>
              <w:bCs w:val="0"/>
              <w:color w:val="231F20"/>
              <w:spacing w:val="0"/>
              <w:w w:val="85"/>
            </w:rPr>
            <w:t>e</w:t>
          </w:r>
          <w:r>
            <w:rPr>
              <w:b w:val="0"/>
              <w:bCs w:val="0"/>
              <w:color w:val="231F20"/>
              <w:spacing w:val="-2"/>
              <w:w w:val="85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i</w:t>
          </w:r>
          <w:r>
            <w:rPr>
              <w:b w:val="0"/>
              <w:bCs w:val="0"/>
              <w:color w:val="231F20"/>
              <w:spacing w:val="0"/>
              <w:w w:val="85"/>
            </w:rPr>
            <w:t>n</w:t>
          </w:r>
          <w:r>
            <w:rPr>
              <w:b w:val="0"/>
              <w:bCs w:val="0"/>
              <w:color w:val="231F20"/>
              <w:spacing w:val="-2"/>
              <w:w w:val="85"/>
            </w:rPr>
            <w:t> 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0"/>
              <w:w w:val="85"/>
              <w:sz w:val="17"/>
              <w:szCs w:val="17"/>
            </w:rPr>
            <w:t>.wav</w:t>
          </w:r>
          <w:r>
            <w:rPr>
              <w:rFonts w:ascii="Courier New" w:hAnsi="Courier New" w:cs="Courier New" w:eastAsia="Courier New"/>
              <w:b w:val="0"/>
              <w:bCs w:val="0"/>
              <w:color w:val="231F20"/>
              <w:spacing w:val="-43"/>
              <w:w w:val="85"/>
              <w:sz w:val="17"/>
              <w:szCs w:val="17"/>
            </w:rPr>
            <w:t> </w:t>
          </w:r>
          <w:r>
            <w:rPr>
              <w:b w:val="0"/>
              <w:bCs w:val="0"/>
              <w:color w:val="231F20"/>
              <w:spacing w:val="-2"/>
              <w:w w:val="85"/>
            </w:rPr>
            <w:t>format</w:t>
          </w:r>
          <w:r>
            <w:rPr>
              <w:b w:val="0"/>
              <w:bCs w:val="0"/>
              <w:color w:val="231F20"/>
              <w:spacing w:val="-2"/>
              <w:w w:val="85"/>
            </w:rPr>
            <w:tab/>
          </w:r>
          <w:r>
            <w:rPr>
              <w:b w:val="0"/>
              <w:bCs w:val="0"/>
              <w:color w:val="231F20"/>
              <w:spacing w:val="-2"/>
              <w:w w:val="85"/>
            </w:rPr>
            <w:t>14.3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type w:val="continuous"/>
          <w:pgSz w:w="15840" w:h="24480"/>
          <w:pgMar w:top="6083" w:bottom="6352" w:left="1660" w:right="1660"/>
          <w:cols w:num="2" w:equalWidth="0">
            <w:col w:w="4723" w:space="40"/>
            <w:col w:w="7757"/>
          </w:cols>
        </w:sectPr>
      </w:pPr>
    </w:p>
    <w:p>
      <w:pPr>
        <w:tabs>
          <w:tab w:pos="5077" w:val="left" w:leader="none"/>
          <w:tab w:pos="9446" w:val="right" w:leader="none"/>
        </w:tabs>
        <w:spacing w:before="39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fft(ftime)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Perform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Fas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Fourie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Transfor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soun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14.5.2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77.5pt;margin-top:23.536175pt;width:348pt;height:.1pt;mso-position-horizontal-relative:page;mso-position-vertical-relative:paragraph;z-index:-3785" coordorigin="5550,471" coordsize="6960,2">
            <v:shape style="position:absolute;left:5550;top:471;width:6960;height:2" coordorigin="5550,471" coordsize="6960,0" path="m5550,471l12510,471e" filled="f" stroked="t" strokeweight=".750007pt" strokecolor="#6D6E71">
              <v:path arrowok="t"/>
            </v:shape>
            <w10:wrap type="none"/>
          </v:group>
        </w:pict>
      </w:r>
      <w:r>
        <w:rPr/>
        <w:pict>
          <v:group style="position:absolute;margin-left:277.5pt;margin-top:12.286054pt;width:348pt;height:.1pt;mso-position-horizontal-relative:page;mso-position-vertical-relative:paragraph;z-index:-3784" coordorigin="5550,246" coordsize="6960,2">
            <v:shape style="position:absolute;left:5550;top:246;width:6960;height:2" coordorigin="5550,246" coordsize="6960,0" path="m5550,246l12510,246e" filled="f" stroked="t" strokeweight=".750007pt" strokecolor="#6D6E71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50"/>
          <w:type w:val="continuous"/>
          <w:pgSz w:w="15840" w:h="24480"/>
          <w:pgMar w:header="4828" w:top="5660" w:bottom="5660" w:left="1660" w:right="1660"/>
          <w:cols w:num="2" w:equalWidth="0">
            <w:col w:w="6660" w:space="40"/>
            <w:col w:w="5820"/>
          </w:cols>
        </w:sectPr>
      </w:pPr>
    </w:p>
    <w:p>
      <w:pPr>
        <w:spacing w:after="0"/>
        <w:rPr>
          <w:sz w:val="2"/>
          <w:szCs w:val="2"/>
        </w:rPr>
        <w:sectPr>
          <w:type w:val="continuous"/>
          <w:pgSz w:w="15840" w:h="24480"/>
          <w:pgMar w:top="5660" w:bottom="5660" w:left="1660" w:right="1660"/>
          <w:cols w:num="2" w:equalWidth="0">
            <w:col w:w="5443" w:space="40"/>
            <w:col w:w="703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bookmarkStart w:name="_TOC_250000" w:id="1"/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1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1pt;width:372.25pt;height:17.604pt;mso-position-horizontal-relative:page;mso-position-vertical-relative:paragraph;z-index:-3783" coordorigin="5070,-556" coordsize="7445,352">
            <v:shape style="position:absolute;left:5070;top:-556;width:422;height:351" type="#_x0000_t75">
              <v:imagedata r:id="rId51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747" w:hanging="405"/>
        <w:jc w:val="left"/>
      </w:pP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raises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89" w:right="1766" w:hanging="405"/>
        <w:jc w:val="left"/>
      </w:pPr>
      <w:r>
        <w:rPr/>
        <w:pict>
          <v:group style="position:absolute;margin-left:88.375pt;margin-top:5.346228pt;width:24.25pt;height:48.25pt;mso-position-horizontal-relative:page;mso-position-vertical-relative:paragraph;z-index:-3782" coordorigin="1768,107" coordsize="485,965">
            <v:group style="position:absolute;left:1892;top:470;width:238;height:239" coordorigin="1892,470" coordsize="238,239">
              <v:shape style="position:absolute;left:1892;top:470;width:238;height:239" coordorigin="1892,470" coordsize="238,239" path="m2130,589l2112,653,2064,697,2021,709,1996,707,1934,681,1897,630,1892,609,1893,583,1917,518,1964,479,2004,470,2028,472,2089,500,2124,552,2130,589xe" filled="f" stroked="t" strokeweight=".25pt" strokecolor="#231F20">
                <v:path arrowok="t"/>
              </v:shape>
            </v:group>
            <v:group style="position:absolute;left:1770;top:589;width:480;height:2" coordorigin="1770,589" coordsize="480,2">
              <v:shape style="position:absolute;left:1770;top:589;width:480;height:2" coordorigin="1770,589" coordsize="480,0" path="m1770,589l2250,589e" filled="f" stroked="t" strokeweight=".25pt" strokecolor="#231F20">
                <v:path arrowok="t"/>
              </v:shape>
            </v:group>
            <v:group style="position:absolute;left:2010;top:109;width:2;height:960" coordorigin="2010,109" coordsize="2,960">
              <v:shape style="position:absolute;left:2010;top:109;width:2;height:960" coordorigin="2010,109" coordsize="0,960" path="m2010,109l2010,106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346228pt;width:24.25pt;height:48.25pt;mso-position-horizontal-relative:page;mso-position-vertical-relative:paragraph;z-index:-3781" coordorigin="13588,107" coordsize="485,965">
            <v:group style="position:absolute;left:13712;top:470;width:238;height:239" coordorigin="13712,470" coordsize="238,239">
              <v:shape style="position:absolute;left:13712;top:470;width:238;height:239" coordorigin="13712,470" coordsize="238,239" path="m13950,589l13932,653,13884,697,13841,709,13816,707,13754,681,13717,630,13712,609,13713,583,13737,518,13784,479,13824,470,13848,472,13909,500,13944,552,13950,589xe" filled="f" stroked="t" strokeweight=".25pt" strokecolor="#231F20">
                <v:path arrowok="t"/>
              </v:shape>
            </v:group>
            <v:group style="position:absolute;left:13590;top:589;width:480;height:2" coordorigin="13590,589" coordsize="480,2">
              <v:shape style="position:absolute;left:13590;top:589;width:480;height:2" coordorigin="13590,589" coordsize="480,0" path="m13590,589l14070,589e" filled="f" stroked="t" strokeweight=".25pt" strokecolor="#231F20">
                <v:path arrowok="t"/>
              </v:shape>
            </v:group>
            <v:group style="position:absolute;left:13830;top:109;width:2;height:960" coordorigin="13830,109" coordsize="2,960">
              <v:shape style="position:absolute;left:13830;top:109;width:2;height:960" coordorigin="13830,109" coordsize="0,960" path="m13830,109l13830,10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89" w:right="2022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89" w:right="1792" w:hanging="405"/>
        <w:jc w:val="left"/>
      </w:pP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89" w:right="1691" w:hanging="405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fluctuations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064" w:val="left" w:leader="none"/>
          <w:tab w:pos="8588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their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8598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going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064" w:val="left" w:leader="none"/>
          <w:tab w:pos="9751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merely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represents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0" w:right="731"/>
        <w:jc w:val="center"/>
      </w:pPr>
      <w:r>
        <w:rPr>
          <w:b w:val="0"/>
          <w:bCs w:val="0"/>
          <w:color w:val="231F20"/>
          <w:spacing w:val="0"/>
          <w:w w:val="100"/>
        </w:rPr>
        <w:t>microphone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octave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064" w:val="left" w:leader="none"/>
          <w:tab w:pos="8823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increments: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whole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note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steps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064" w:val="left" w:leader="none"/>
          <w:tab w:pos="10324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half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note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steps,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total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half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4103" w:right="6658"/>
        <w:jc w:val="center"/>
      </w:pP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6636" w:val="left" w:leader="none"/>
          <w:tab w:pos="9944" w:val="left" w:leader="none"/>
        </w:tabs>
        <w:spacing w:line="260" w:lineRule="exact"/>
        <w:ind w:left="4490" w:right="2182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given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throughout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duration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sound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analyzed.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line="260" w:lineRule="exact"/>
        <w:ind w:left="3770" w:right="2534" w:hanging="405"/>
        <w:jc w:val="left"/>
      </w:pPr>
      <w:r>
        <w:rPr/>
        <w:pict>
          <v:group style="position:absolute;margin-left:217.498993pt;margin-top:-20.057581pt;width:372.25pt;height:17.604pt;mso-position-horizontal-relative:page;mso-position-vertical-relative:paragraph;z-index:-3780" coordorigin="4350,-401" coordsize="7445,352">
            <v:shape style="position:absolute;left:4350;top:-401;width:422;height:351" type="#_x0000_t75">
              <v:imagedata r:id="rId53" o:title=""/>
            </v:shape>
            <v:group style="position:absolute;left:4770;top:-54;width:7020;height:2" coordorigin="4770,-54" coordsize="7020,2">
              <v:shape style="position:absolute;left:4770;top:-54;width:7020;height:2" coordorigin="4770,-54" coordsize="7020,0" path="m4770,-54l11790,-5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hard-code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2776" w:hanging="260"/>
        <w:jc w:val="left"/>
      </w:pPr>
      <w:r>
        <w:rPr>
          <w:b w:val="0"/>
          <w:bCs w:val="0"/>
          <w:color w:val="231F20"/>
          <w:spacing w:val="0"/>
          <w:w w:val="100"/>
        </w:rPr>
        <w:t>Select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2471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sound_Doubl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2712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raised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tones.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raised_pitc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2616" w:hanging="260"/>
        <w:jc w:val="left"/>
      </w:pP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subplot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sound_Double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raised_pitch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labelin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accordingly.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2384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2696" w:hanging="260"/>
        <w:jc w:val="left"/>
      </w:pPr>
      <w:r>
        <w:rPr/>
        <w:pict>
          <v:group style="position:absolute;margin-left:88.375pt;margin-top:9.31687pt;width:24.25pt;height:48.25pt;mso-position-horizontal-relative:page;mso-position-vertical-relative:paragraph;z-index:-3779" coordorigin="1768,186" coordsize="485,965">
            <v:group style="position:absolute;left:1892;top:549;width:238;height:239" coordorigin="1892,549" coordsize="238,239">
              <v:shape style="position:absolute;left:1892;top:549;width:238;height:239" coordorigin="1892,549" coordsize="238,239" path="m2130,669l2112,733,2064,776,2021,788,1996,787,1934,760,1897,709,1892,689,1893,662,1917,597,1964,558,2004,549,2028,551,2089,579,2124,632,2130,669xe" filled="f" stroked="t" strokeweight=".25pt" strokecolor="#231F20">
                <v:path arrowok="t"/>
              </v:shape>
            </v:group>
            <v:group style="position:absolute;left:1770;top:669;width:480;height:2" coordorigin="1770,669" coordsize="480,2">
              <v:shape style="position:absolute;left:1770;top:669;width:480;height:2" coordorigin="1770,669" coordsize="480,0" path="m1770,669l2250,669e" filled="f" stroked="t" strokeweight=".25pt" strokecolor="#231F20">
                <v:path arrowok="t"/>
              </v:shape>
            </v:group>
            <v:group style="position:absolute;left:2010;top:189;width:2;height:960" coordorigin="2010,189" coordsize="2,960">
              <v:shape style="position:absolute;left:2010;top:189;width:2;height:960" coordorigin="2010,189" coordsize="0,960" path="m2010,189l2010,114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31687pt;width:24.25pt;height:48.25pt;mso-position-horizontal-relative:page;mso-position-vertical-relative:paragraph;z-index:-3778" coordorigin="13588,186" coordsize="485,965">
            <v:group style="position:absolute;left:13712;top:549;width:238;height:239" coordorigin="13712,549" coordsize="238,239">
              <v:shape style="position:absolute;left:13712;top:549;width:238;height:239" coordorigin="13712,549" coordsize="238,239" path="m13950,669l13932,733,13884,776,13841,788,13816,787,13754,760,13717,709,13712,689,13713,662,13737,597,13784,558,13824,549,13848,551,13909,579,13944,632,13950,669xe" filled="f" stroked="t" strokeweight=".25pt" strokecolor="#231F20">
                <v:path arrowok="t"/>
              </v:shape>
            </v:group>
            <v:group style="position:absolute;left:13590;top:669;width:480;height:2" coordorigin="13590,669" coordsize="480,2">
              <v:shape style="position:absolute;left:13590;top:669;width:480;height:2" coordorigin="13590,669" coordsize="480,0" path="m13590,669l14070,669e" filled="f" stroked="t" strokeweight=".25pt" strokecolor="#231F20">
                <v:path arrowok="t"/>
              </v:shape>
            </v:group>
            <v:group style="position:absolute;left:13830;top:189;width:2;height:960" coordorigin="13830,189" coordsize="2,960">
              <v:shape style="position:absolute;left:13830;top:189;width:2;height:960" coordorigin="13830,189" coordsize="0,960" path="m13830,189l13830,114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sound_Doubl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raised_pitch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line="260" w:lineRule="exact"/>
        <w:ind w:left="3770" w:right="2467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71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appropriately.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energy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Validate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frequencies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forget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spectrum.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line="260" w:lineRule="exact" w:before="89"/>
        <w:ind w:left="3770" w:right="2424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plotSound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anything.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'Time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Domain'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'Frequency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Domain'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770" w:right="2313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simplicity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(delta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n*dt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max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where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number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samples.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60" w:lineRule="exact"/>
        <w:jc w:val="left"/>
        <w:sectPr>
          <w:headerReference w:type="default" r:id="rId5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337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490" w:right="171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simplicity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(delta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n*df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(2*f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max</w:t>
      </w:r>
      <w:r>
        <w:rPr>
          <w:b w:val="0"/>
          <w:bCs w:val="0"/>
          <w:color w:val="231F20"/>
          <w:spacing w:val="0"/>
          <w:w w:val="100"/>
          <w:position w:val="0"/>
        </w:rPr>
        <w:t>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759" w:hanging="405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scratch.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1787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2024" w:hanging="260"/>
        <w:jc w:val="left"/>
      </w:pPr>
      <w:r>
        <w:rPr>
          <w:b w:val="0"/>
          <w:bCs w:val="0"/>
          <w:color w:val="231F20"/>
          <w:spacing w:val="0"/>
          <w:w w:val="105"/>
        </w:rPr>
        <w:t>Convert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frequency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middle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(261.6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Hz)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7"/>
          <w:szCs w:val="17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radians</w:t>
      </w:r>
      <w:r>
        <w:rPr>
          <w:b w:val="0"/>
          <w:bCs w:val="0"/>
          <w:color w:val="231F20"/>
          <w:spacing w:val="-2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second.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20,000,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256" w:right="4256"/>
        <w:jc w:val="center"/>
      </w:pPr>
      <w:r>
        <w:rPr>
          <w:b w:val="0"/>
          <w:bCs w:val="0"/>
          <w:color w:val="231F20"/>
          <w:spacing w:val="0"/>
          <w:w w:val="100"/>
        </w:rPr>
        <w:t>sounds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676" w:hanging="405"/>
        <w:jc w:val="left"/>
      </w:pPr>
      <w:r>
        <w:rPr/>
        <w:pict>
          <v:group style="position:absolute;margin-left:88.375pt;margin-top:46.152077pt;width:24.25pt;height:48.25pt;mso-position-horizontal-relative:page;mso-position-vertical-relative:paragraph;z-index:-3777" coordorigin="1768,923" coordsize="485,965">
            <v:group style="position:absolute;left:1892;top:1286;width:238;height:239" coordorigin="1892,1286" coordsize="238,239">
              <v:shape style="position:absolute;left:1892;top:1286;width:238;height:239" coordorigin="1892,1286" coordsize="238,239" path="m2130,1406l2112,1469,2064,1513,2021,1525,1996,1523,1934,1497,1897,1446,1892,1425,1893,1399,1917,1334,1964,1295,2004,1286,2028,1288,2089,1316,2124,1369,2130,1406xe" filled="f" stroked="t" strokeweight=".25pt" strokecolor="#231F20">
                <v:path arrowok="t"/>
              </v:shape>
            </v:group>
            <v:group style="position:absolute;left:1770;top:1406;width:480;height:2" coordorigin="1770,1406" coordsize="480,2">
              <v:shape style="position:absolute;left:1770;top:1406;width:480;height:2" coordorigin="1770,1406" coordsize="480,0" path="m1770,1406l2250,1406e" filled="f" stroked="t" strokeweight=".25pt" strokecolor="#231F20">
                <v:path arrowok="t"/>
              </v:shape>
            </v:group>
            <v:group style="position:absolute;left:2010;top:926;width:2;height:960" coordorigin="2010,926" coordsize="2,960">
              <v:shape style="position:absolute;left:2010;top:926;width:2;height:960" coordorigin="2010,926" coordsize="0,960" path="m2010,926l2010,18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6.152077pt;width:24.25pt;height:48.25pt;mso-position-horizontal-relative:page;mso-position-vertical-relative:paragraph;z-index:-3776" coordorigin="13588,923" coordsize="485,965">
            <v:group style="position:absolute;left:13712;top:1286;width:238;height:239" coordorigin="13712,1286" coordsize="238,239">
              <v:shape style="position:absolute;left:13712;top:1286;width:238;height:239" coordorigin="13712,1286" coordsize="238,239" path="m13950,1406l13932,1469,13884,1513,13841,1525,13816,1523,13754,1497,13717,1446,13712,1425,13713,1399,13737,1334,13784,1295,13824,1286,13848,1288,13909,1316,13944,1369,13950,1406xe" filled="f" stroked="t" strokeweight=".25pt" strokecolor="#231F20">
                <v:path arrowok="t"/>
              </v:shape>
            </v:group>
            <v:group style="position:absolute;left:13590;top:1406;width:480;height:2" coordorigin="13590,1406" coordsize="480,2">
              <v:shape style="position:absolute;left:13590;top:1406;width:480;height:2" coordorigin="13590,1406" coordsize="480,0" path="m13590,1406l14070,1406e" filled="f" stroked="t" strokeweight=".25pt" strokecolor="#231F20">
                <v:path arrowok="t"/>
              </v:shape>
            </v:group>
            <v:group style="position:absolute;left:13830;top:926;width:2;height:960" coordorigin="13830,926" coordsize="2,960">
              <v:shape style="position:absolute;left:13830;top:926;width:2;height:960" coordorigin="13830,926" coordsize="0,960" path="m13830,926l13830,18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piano.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amplitude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instr_piano.wav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piano.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instr_piano..wa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v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1692"/>
        <w:jc w:val="left"/>
      </w:pP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above/below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3623" w:val="left" w:leader="none"/>
        </w:tabs>
        <w:ind w:left="2805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cn#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dn#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fn#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gn#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a(n+1)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a(n+1)#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b(n+1)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c(n+1)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820" w:val="left" w:leader="none"/>
          <w:tab w:pos="6843" w:val="left" w:leader="none"/>
          <w:tab w:pos="7560" w:val="left" w:leader="none"/>
          <w:tab w:pos="8276" w:val="left" w:leader="none"/>
          <w:tab w:pos="9095" w:val="left" w:leader="none"/>
          <w:tab w:pos="9811" w:val="left" w:leader="none"/>
          <w:tab w:pos="10630" w:val="left" w:leader="none"/>
        </w:tabs>
        <w:spacing w:before="27"/>
        <w:ind w:left="44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0" w:lineRule="exact"/>
        <w:ind w:left="4490" w:right="1882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middle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octave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above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octave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below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Similarly,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octave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higher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etc.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[y1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playNote('c5');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sound(y1,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sound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middle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Finally,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favorite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favorite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31" w:right="5170"/>
        <w:jc w:val="center"/>
      </w:pPr>
      <w:r>
        <w:rPr>
          <w:b w:val="0"/>
          <w:bCs w:val="0"/>
          <w:color w:val="231F20"/>
          <w:spacing w:val="0"/>
          <w:w w:val="100"/>
        </w:rPr>
        <w:t>symbology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1805"/>
        <w:jc w:val="center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piano.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playNote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255" w:right="3117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14.3,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playSyntheti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playSynthetic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560" w:right="2191"/>
        <w:jc w:val="center"/>
      </w:pPr>
      <w:r>
        <w:rPr>
          <w:b w:val="0"/>
          <w:bCs w:val="0"/>
          <w:color w:val="231F20"/>
          <w:spacing w:val="0"/>
          <w:w w:val="100"/>
        </w:rPr>
        <w:t>futuristic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54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3775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3774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377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377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3771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55"/>
      <w:pgSz w:w="15840" w:h="24480"/>
      <w:pgMar w:header="4828" w:footer="5472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3939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3938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3937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3936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3935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95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95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94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94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94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94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94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94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94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94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39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9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9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9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9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9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9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9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9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9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9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9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9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9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7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7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7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7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7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7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7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7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7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7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7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7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6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6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6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6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6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6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6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6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6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6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6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6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6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6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6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6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6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6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6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6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6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6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6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6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6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6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6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6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6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6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6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6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6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6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6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6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6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6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9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9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9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9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9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9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9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9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9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9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9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9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9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9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9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9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9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9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9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9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9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9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9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8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8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8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8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8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8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8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8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8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8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8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M14_SMIT8708_03_SE_C14.indd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8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77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30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9"/>
      <w:numFmt w:val="decimal"/>
      <w:lvlText w:val="%1."/>
      <w:lvlJc w:val="left"/>
      <w:pPr>
        <w:ind w:hanging="386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1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8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4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9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8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4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4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8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4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hanging="277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4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decimal"/>
      <w:lvlText w:val="%4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hanging="60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607"/>
        <w:jc w:val="right"/>
      </w:pPr>
      <w:rPr>
        <w:rFonts w:hint="default" w:ascii="Times New Roman" w:hAnsi="Times New Roman" w:eastAsia="Times New Roman"/>
        <w:b/>
        <w:bCs/>
        <w:color w:val="231F20"/>
        <w:w w:val="104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4"/>
      <w:numFmt w:val="decimal"/>
      <w:lvlText w:val="%1"/>
      <w:lvlJc w:val="left"/>
      <w:pPr>
        <w:ind w:hanging="6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7"/>
        <w:jc w:val="left"/>
      </w:pPr>
      <w:rPr>
        <w:rFonts w:hint="default" w:ascii="Times New Roman" w:hAnsi="Times New Roman" w:eastAsia="Times New Roman"/>
        <w:b/>
        <w:bCs/>
        <w:color w:val="231F20"/>
        <w:w w:val="104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7">
    <w:abstractNumId w:val="26"/>
  </w:num>
  <w:num w:numId="24">
    <w:abstractNumId w:val="23"/>
  </w:num>
  <w:num w:numId="18">
    <w:abstractNumId w:val="17"/>
  </w:num>
  <w:num w:numId="14">
    <w:abstractNumId w:val="13"/>
  </w:num>
  <w:num w:numId="12">
    <w:abstractNumId w:val="11"/>
  </w:num>
  <w:num w:numId="8">
    <w:abstractNumId w:val="7"/>
  </w:num>
  <w:num w:numId="5">
    <w:abstractNumId w:val="4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70"/>
      <w:ind w:left="315"/>
    </w:pPr>
    <w:rPr>
      <w:rFonts w:ascii="Arial" w:hAnsi="Arial" w:eastAsia="Arial"/>
      <w:sz w:val="19"/>
      <w:szCs w:val="19"/>
    </w:rPr>
  </w:style>
  <w:style w:styleId="TOC2" w:type="paragraph">
    <w:name w:val="TOC 2"/>
    <w:basedOn w:val="Normal"/>
    <w:uiPriority w:val="1"/>
    <w:qFormat/>
    <w:pPr>
      <w:spacing w:before="66"/>
      <w:ind w:left="315"/>
    </w:pPr>
    <w:rPr>
      <w:rFonts w:ascii="Arial" w:hAnsi="Arial" w:eastAsia="Arial"/>
      <w:b/>
      <w:bCs/>
      <w:i/>
    </w:rPr>
  </w:style>
  <w:style w:styleId="TOC3" w:type="paragraph">
    <w:name w:val="TOC 3"/>
    <w:basedOn w:val="Normal"/>
    <w:uiPriority w:val="1"/>
    <w:qFormat/>
    <w:pPr>
      <w:spacing w:before="66"/>
      <w:ind w:left="856"/>
    </w:pPr>
    <w:rPr>
      <w:rFonts w:ascii="Arial" w:hAnsi="Arial" w:eastAsia="Arial"/>
      <w:sz w:val="19"/>
      <w:szCs w:val="19"/>
    </w:rPr>
  </w:style>
  <w:style w:styleId="TOC4" w:type="paragraph">
    <w:name w:val="TOC 4"/>
    <w:basedOn w:val="Normal"/>
    <w:uiPriority w:val="1"/>
    <w:qFormat/>
    <w:pPr>
      <w:spacing w:before="700"/>
      <w:ind w:left="3022"/>
    </w:pPr>
    <w:rPr>
      <w:rFonts w:ascii="Arial" w:hAnsi="Arial" w:eastAsia="Arial"/>
      <w:b/>
      <w:bCs/>
      <w:sz w:val="19"/>
      <w:szCs w:val="19"/>
    </w:rPr>
  </w:style>
  <w:style w:styleId="TOC5" w:type="paragraph">
    <w:name w:val="TOC 5"/>
    <w:basedOn w:val="Normal"/>
    <w:uiPriority w:val="1"/>
    <w:qFormat/>
    <w:pPr>
      <w:spacing w:before="66"/>
      <w:ind w:left="3290"/>
    </w:pPr>
    <w:rPr>
      <w:rFonts w:ascii="Arial" w:hAnsi="Arial" w:eastAsia="Arial"/>
      <w:b/>
      <w:bCs/>
      <w:i/>
    </w:rPr>
  </w:style>
  <w:style w:styleId="TOC6" w:type="paragraph">
    <w:name w:val="TOC 6"/>
    <w:basedOn w:val="Normal"/>
    <w:uiPriority w:val="1"/>
    <w:qFormat/>
    <w:pPr>
      <w:spacing w:before="411"/>
      <w:ind w:left="3890"/>
    </w:pPr>
    <w:rPr>
      <w:rFonts w:ascii="Times New Roman" w:hAnsi="Times New Roman" w:eastAsia="Times New Roman"/>
      <w:b/>
      <w:bCs/>
      <w:i/>
    </w:rPr>
  </w:style>
  <w:style w:styleId="TOC7" w:type="paragraph">
    <w:name w:val="TOC 7"/>
    <w:basedOn w:val="Normal"/>
    <w:uiPriority w:val="1"/>
    <w:qFormat/>
    <w:pPr>
      <w:ind w:left="4010"/>
    </w:pPr>
    <w:rPr>
      <w:rFonts w:ascii="Arial" w:hAnsi="Arial" w:eastAsia="Arial"/>
      <w:b/>
      <w:bCs/>
      <w:sz w:val="19"/>
      <w:szCs w:val="19"/>
    </w:rPr>
  </w:style>
  <w:style w:styleId="TOC8" w:type="paragraph">
    <w:name w:val="TOC 8"/>
    <w:basedOn w:val="Normal"/>
    <w:uiPriority w:val="1"/>
    <w:qFormat/>
    <w:pPr>
      <w:spacing w:before="59"/>
      <w:ind w:left="4010"/>
    </w:pPr>
    <w:rPr>
      <w:rFonts w:ascii="Courier New" w:hAnsi="Courier New" w:eastAsia="Courier New"/>
      <w:sz w:val="17"/>
      <w:szCs w:val="17"/>
    </w:rPr>
  </w:style>
  <w:style w:styleId="TOC9" w:type="paragraph">
    <w:name w:val="TOC 9"/>
    <w:basedOn w:val="Normal"/>
    <w:uiPriority w:val="1"/>
    <w:qFormat/>
    <w:pPr>
      <w:spacing w:before="75"/>
      <w:ind w:left="4010"/>
    </w:pPr>
    <w:rPr>
      <w:rFonts w:ascii="Arial" w:hAnsi="Arial" w:eastAsia="Arial"/>
      <w:b/>
      <w:bCs/>
      <w:i/>
    </w:rPr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3670" w:hanging="60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317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531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header" Target="header4.xml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header" Target="header5.xm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header" Target="header6.xm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g"/><Relationship Id="rId27" Type="http://schemas.openxmlformats.org/officeDocument/2006/relationships/header" Target="header7.xml"/><Relationship Id="rId28" Type="http://schemas.openxmlformats.org/officeDocument/2006/relationships/header" Target="header8.xml"/><Relationship Id="rId29" Type="http://schemas.openxmlformats.org/officeDocument/2006/relationships/image" Target="media/image16.jpg"/><Relationship Id="rId30" Type="http://schemas.openxmlformats.org/officeDocument/2006/relationships/header" Target="header9.xml"/><Relationship Id="rId31" Type="http://schemas.openxmlformats.org/officeDocument/2006/relationships/header" Target="header10.xml"/><Relationship Id="rId32" Type="http://schemas.openxmlformats.org/officeDocument/2006/relationships/image" Target="media/image17.jpg"/><Relationship Id="rId33" Type="http://schemas.openxmlformats.org/officeDocument/2006/relationships/header" Target="header11.xml"/><Relationship Id="rId34" Type="http://schemas.openxmlformats.org/officeDocument/2006/relationships/image" Target="media/image18.jpg"/><Relationship Id="rId35" Type="http://schemas.openxmlformats.org/officeDocument/2006/relationships/header" Target="header12.xml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image" Target="media/image19.jpg"/><Relationship Id="rId39" Type="http://schemas.openxmlformats.org/officeDocument/2006/relationships/header" Target="header15.xml"/><Relationship Id="rId40" Type="http://schemas.openxmlformats.org/officeDocument/2006/relationships/hyperlink" Target="http://chronos.ece.miami.edu/%7Edasp/samples/samples.html" TargetMode="External"/><Relationship Id="rId41" Type="http://schemas.openxmlformats.org/officeDocument/2006/relationships/header" Target="header16.xml"/><Relationship Id="rId42" Type="http://schemas.openxmlformats.org/officeDocument/2006/relationships/header" Target="header17.xml"/><Relationship Id="rId43" Type="http://schemas.openxmlformats.org/officeDocument/2006/relationships/image" Target="media/image20.png"/><Relationship Id="rId44" Type="http://schemas.openxmlformats.org/officeDocument/2006/relationships/header" Target="header18.xml"/><Relationship Id="rId45" Type="http://schemas.openxmlformats.org/officeDocument/2006/relationships/image" Target="media/image21.jpg"/><Relationship Id="rId46" Type="http://schemas.openxmlformats.org/officeDocument/2006/relationships/header" Target="header19.xml"/><Relationship Id="rId47" Type="http://schemas.openxmlformats.org/officeDocument/2006/relationships/header" Target="header20.xml"/><Relationship Id="rId48" Type="http://schemas.openxmlformats.org/officeDocument/2006/relationships/image" Target="media/image22.jpg"/><Relationship Id="rId49" Type="http://schemas.openxmlformats.org/officeDocument/2006/relationships/image" Target="media/image23.jpg"/><Relationship Id="rId50" Type="http://schemas.openxmlformats.org/officeDocument/2006/relationships/header" Target="header21.xml"/><Relationship Id="rId51" Type="http://schemas.openxmlformats.org/officeDocument/2006/relationships/image" Target="media/image24.jpg"/><Relationship Id="rId52" Type="http://schemas.openxmlformats.org/officeDocument/2006/relationships/header" Target="header22.xml"/><Relationship Id="rId53" Type="http://schemas.openxmlformats.org/officeDocument/2006/relationships/image" Target="media/image25.jpg"/><Relationship Id="rId54" Type="http://schemas.openxmlformats.org/officeDocument/2006/relationships/header" Target="header23.xml"/><Relationship Id="rId55" Type="http://schemas.openxmlformats.org/officeDocument/2006/relationships/header" Target="header24.xm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M14_SMIT8708_03_SE_C14.indd</dc:title>
  <dcterms:created xsi:type="dcterms:W3CDTF">2014-10-30T15:42:19Z</dcterms:created>
  <dcterms:modified xsi:type="dcterms:W3CDTF">2014-10-30T15:42:19Z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