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97" w:lineRule="auto"/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/>
        <w:pict>
          <v:shape style="position:absolute;margin-left:494.928009pt;margin-top:46.723858pt;width:131.976pt;height:516.816013pt;mso-position-horizontal-relative:page;mso-position-vertical-relative:paragraph;z-index:-152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684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60" w:lineRule="exact" w:before="13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6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Background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36"/>
                          <w:ind w:left="453" w:right="542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History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Computer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Architectures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Babbage’s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9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Differenc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Engine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Colossus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293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vo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Neumann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Architecture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1"/>
                          <w:ind w:left="453" w:right="659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Computing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Systems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7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Today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1.3.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6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Computer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right="12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Hardware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Compute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Memory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Compute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Software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Runnin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9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Compute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3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Program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3"/>
                          <w:ind w:left="453" w:right="402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Running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Interpreted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Program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1.5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Anticipated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3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Outcomes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4"/>
                          <w:ind w:left="933" w:right="547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Introductio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1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Learning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"/>
                          <w:ind w:left="933" w:right="701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Programming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Concepts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0"/>
                          <w:ind w:left="933" w:right="487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Problem-Solving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Skills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3592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Introduction</w:t>
      </w:r>
      <w:r>
        <w:rPr>
          <w:rFonts w:ascii="Times New Roman" w:hAnsi="Times New Roman" w:cs="Times New Roman" w:eastAsia="Times New Roman"/>
          <w:b/>
          <w:bCs/>
          <w:color w:val="FFFFFF"/>
          <w:spacing w:val="41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to</w:t>
      </w:r>
      <w:r>
        <w:rPr>
          <w:rFonts w:ascii="Times New Roman" w:hAnsi="Times New Roman" w:cs="Times New Roman" w:eastAsia="Times New Roman"/>
          <w:b/>
          <w:bCs/>
          <w:color w:val="FFFFFF"/>
          <w:spacing w:val="41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Computers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and</w:t>
      </w:r>
      <w:r>
        <w:rPr>
          <w:rFonts w:ascii="Times New Roman" w:hAnsi="Times New Roman" w:cs="Times New Roman" w:eastAsia="Times New Roman"/>
          <w:b/>
          <w:bCs/>
          <w:color w:val="FFFFFF"/>
          <w:spacing w:val="-49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2"/>
        <w:tabs>
          <w:tab w:pos="1737" w:val="left" w:leader="none"/>
        </w:tabs>
        <w:spacing w:before="42"/>
        <w:ind w:right="0"/>
        <w:jc w:val="left"/>
        <w:rPr>
          <w:rFonts w:ascii="Times New Roman" w:hAnsi="Times New Roman" w:cs="Times New Roman" w:eastAsia="Times New Roman"/>
          <w:b w:val="0"/>
          <w:bCs w:val="0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color w:val="231F20"/>
          <w:spacing w:val="49"/>
          <w:w w:val="95"/>
        </w:rPr>
        <w:t>CHAPTE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ab/>
      </w:r>
      <w:r>
        <w:rPr>
          <w:rFonts w:ascii="Times New Roman" w:hAnsi="Times New Roman" w:cs="Times New Roman" w:eastAsia="Times New Roman"/>
          <w:color w:val="231F20"/>
          <w:spacing w:val="0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8494" w:space="40"/>
            <w:col w:w="3986"/>
          </w:cols>
        </w:sectPr>
      </w:pP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23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0.516998pt;margin-top:-133.718872pt;width:539.983pt;height:117.72pt;mso-position-horizontal-relative:page;mso-position-vertical-relative:paragraph;z-index:-1529" coordorigin="2610,-2674" coordsize="10800,2354">
            <v:shape style="position:absolute;left:3630;top:-2480;width:9780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Objectives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69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overview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historical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background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concepts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build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foundation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book: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architectures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categories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16.416138pt;width:24.25pt;height:48.25pt;mso-position-horizontal-relative:page;mso-position-vertical-relative:paragraph;z-index:-1528" coordorigin="1768,328" coordsize="485,965">
            <v:group style="position:absolute;left:1892;top:691;width:238;height:239" coordorigin="1892,691" coordsize="238,239">
              <v:shape style="position:absolute;left:1892;top:691;width:238;height:239" coordorigin="1892,691" coordsize="238,239" path="m2130,811l2112,875,2064,918,2021,930,1996,928,1934,902,1897,851,1892,831,1893,804,1917,739,1964,700,2004,691,2028,693,2089,721,2124,774,2130,811xe" filled="f" stroked="t" strokeweight=".25pt" strokecolor="#231F20">
                <v:path arrowok="t"/>
              </v:shape>
            </v:group>
            <v:group style="position:absolute;left:1770;top:811;width:480;height:2" coordorigin="1770,811" coordsize="480,2">
              <v:shape style="position:absolute;left:1770;top:811;width:480;height:2" coordorigin="1770,811" coordsize="480,0" path="m1770,811l2250,811e" filled="f" stroked="t" strokeweight=".25pt" strokecolor="#231F20">
                <v:path arrowok="t"/>
              </v:shape>
            </v:group>
            <v:group style="position:absolute;left:2010;top:331;width:2;height:960" coordorigin="2010,331" coordsize="2,960">
              <v:shape style="position:absolute;left:2010;top:331;width:2;height:960" coordorigin="2010,331" coordsize="0,960" path="m2010,331l2010,129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416138pt;width:24.25pt;height:48.25pt;mso-position-horizontal-relative:page;mso-position-vertical-relative:paragraph;z-index:-1527" coordorigin="13588,328" coordsize="485,965">
            <v:group style="position:absolute;left:13712;top:691;width:238;height:239" coordorigin="13712,691" coordsize="238,239">
              <v:shape style="position:absolute;left:13712;top:691;width:238;height:239" coordorigin="13712,691" coordsize="238,239" path="m13950,811l13932,875,13884,918,13841,930,13816,928,13754,902,13717,851,13712,831,13713,804,13737,739,13784,700,13824,691,13848,693,13909,721,13944,774,13950,811xe" filled="f" stroked="t" strokeweight=".25pt" strokecolor="#231F20">
                <v:path arrowok="t"/>
              </v:shape>
            </v:group>
            <v:group style="position:absolute;left:13590;top:811;width:480;height:2" coordorigin="13590,811" coordsize="480,2">
              <v:shape style="position:absolute;left:13590;top:811;width:480;height:2" coordorigin="13590,811" coordsize="480,0" path="m13590,811l14070,811e" filled="f" stroked="t" strokeweight=".25pt" strokecolor="#231F20">
                <v:path arrowok="t"/>
              </v:shape>
            </v:group>
            <v:group style="position:absolute;left:13830;top:331;width:2;height:960" coordorigin="13830,331" coordsize="2,960">
              <v:shape style="position:absolute;left:13830;top:331;width:2;height:960" coordorigin="13830,331" coordsize="0,960" path="m13830,331l13830,129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Anticipated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outcomes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3670" w:right="0"/>
        <w:jc w:val="left"/>
        <w:rPr>
          <w:b w:val="0"/>
          <w:bCs w:val="0"/>
        </w:rPr>
      </w:pPr>
      <w:r>
        <w:rPr/>
        <w:pict>
          <v:group style="position:absolute;margin-left:238.294006pt;margin-top:.108032pt;width:351.456pt;height:17.925pt;mso-position-horizontal-relative:page;mso-position-vertical-relative:paragraph;z-index:-1525" coordorigin="4766,2" coordsize="7029,358">
            <v:shape style="position:absolute;left:4770;top:2;width:420;height:358" type="#_x0000_t75">
              <v:imagedata r:id="rId10" o:title=""/>
            </v:shape>
            <v:group style="position:absolute;left:4771;top:355;width:7019;height:2" coordorigin="4771,355" coordsize="7019,2">
              <v:shape style="position:absolute;left:4771;top:355;width:7019;height:2" coordorigin="4771,355" coordsize="7019,0" path="m4771,355l11790,355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1.1</w:t>
      </w:r>
      <w:r>
        <w:rPr>
          <w:color w:val="231F20"/>
          <w:spacing w:val="65"/>
          <w:w w:val="105"/>
        </w:rPr>
        <w:t> </w:t>
      </w:r>
      <w:r>
        <w:rPr>
          <w:color w:val="231F20"/>
          <w:spacing w:val="0"/>
          <w:w w:val="105"/>
        </w:rPr>
        <w:t>Background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left="3170" w:right="3677"/>
        <w:jc w:val="both"/>
      </w:pPr>
      <w:r>
        <w:rPr>
          <w:b w:val="0"/>
          <w:bCs w:val="0"/>
          <w:color w:val="231F20"/>
          <w:spacing w:val="0"/>
          <w:w w:val="100"/>
        </w:rPr>
        <w:t>Advances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technology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25" w:val="left" w:leader="none"/>
        </w:tabs>
        <w:spacing w:before="9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visionary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conceives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Engineers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reality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170" w:right="2384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softwar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inescapabl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engineer’s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life.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spawns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themselves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creative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solutions.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pace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worl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increasing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nowher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phenomeno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more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dramaticall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obviou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science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few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generations,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invaded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conceivable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aspect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lives,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slowing.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8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familiar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intende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proficienc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confidently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own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learn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features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3" w:firstLine="240"/>
        <w:jc w:val="both"/>
      </w:pPr>
      <w:r>
        <w:rPr/>
        <w:pict>
          <v:group style="position:absolute;margin-left:88.375pt;margin-top:21.245214pt;width:24.25pt;height:48.25pt;mso-position-horizontal-relative:page;mso-position-vertical-relative:paragraph;z-index:-1524" coordorigin="1768,425" coordsize="485,965">
            <v:group style="position:absolute;left:1892;top:788;width:238;height:239" coordorigin="1892,788" coordsize="238,239">
              <v:shape style="position:absolute;left:1892;top:788;width:238;height:239" coordorigin="1892,788" coordsize="238,239" path="m2130,907l2112,971,2064,1015,2021,1027,1996,1025,1934,999,1897,948,1892,927,1893,901,1917,836,1964,797,2004,788,2028,790,2089,818,2124,870,2130,907xe" filled="f" stroked="t" strokeweight=".25pt" strokecolor="#231F20">
                <v:path arrowok="t"/>
              </v:shape>
            </v:group>
            <v:group style="position:absolute;left:1770;top:907;width:480;height:2" coordorigin="1770,907" coordsize="480,2">
              <v:shape style="position:absolute;left:1770;top:907;width:480;height:2" coordorigin="1770,907" coordsize="480,0" path="m1770,907l2250,907e" filled="f" stroked="t" strokeweight=".25pt" strokecolor="#231F20">
                <v:path arrowok="t"/>
              </v:shape>
            </v:group>
            <v:group style="position:absolute;left:2010;top:427;width:2;height:960" coordorigin="2010,427" coordsize="2,960">
              <v:shape style="position:absolute;left:2010;top:427;width:2;height:960" coordorigin="2010,427" coordsize="0,960" path="m2010,427l2010,138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1.245214pt;width:24.25pt;height:48.25pt;mso-position-horizontal-relative:page;mso-position-vertical-relative:paragraph;z-index:-1523" coordorigin="13588,425" coordsize="485,965">
            <v:group style="position:absolute;left:13712;top:788;width:238;height:239" coordorigin="13712,788" coordsize="238,239">
              <v:shape style="position:absolute;left:13712;top:788;width:238;height:239" coordorigin="13712,788" coordsize="238,239" path="m13950,907l13932,971,13884,1015,13841,1027,13816,1025,13754,999,13717,948,13712,927,13713,901,13737,836,13784,797,13824,788,13848,790,13909,818,13944,870,13950,907xe" filled="f" stroked="t" strokeweight=".25pt" strokecolor="#231F20">
                <v:path arrowok="t"/>
              </v:shape>
            </v:group>
            <v:group style="position:absolute;left:13590;top:907;width:480;height:2" coordorigin="13590,907" coordsize="480,2">
              <v:shape style="position:absolute;left:13590;top:907;width:480;height:2" coordorigin="13590,907" coordsize="480,0" path="m13590,907l14070,907e" filled="f" stroked="t" strokeweight=".25pt" strokecolor="#231F20">
                <v:path arrowok="t"/>
              </v:shape>
            </v:group>
            <v:group style="position:absolute;left:13830;top:427;width:2;height:960" coordorigin="13830,427" coordsize="2,960">
              <v:shape style="position:absolute;left:13830;top:427;width:2;height:960" coordorigin="13830,427" coordsize="0,960" path="m13830,427l13830,138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caution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Learnin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much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learnin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spea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foreig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somethin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Munich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expres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yoursel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term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German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understand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involve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knowin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vocabular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words,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grammatica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comprehensible—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German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puttin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verb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phrases.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1" w:firstLine="240"/>
        <w:jc w:val="both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theoretical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vocabular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grammar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undoubtedl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improvemen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existin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languages—especiall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English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its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incredibly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spelling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pronunciation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theoretica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practica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communication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can’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rules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constraine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vocabular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grammar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people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4" w:firstLine="240"/>
        <w:jc w:val="both"/>
      </w:pPr>
      <w:r>
        <w:rPr>
          <w:b w:val="0"/>
          <w:bCs w:val="0"/>
          <w:color w:val="231F20"/>
          <w:spacing w:val="0"/>
          <w:w w:val="100"/>
        </w:rPr>
        <w:t>Similarly,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book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practica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guid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creatin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problems.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involves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“understand”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solutions;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vocabulary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(i.e.,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words)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grammar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syntax)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5" w:firstLine="240"/>
        <w:jc w:val="both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proficient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enough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merel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kno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gramma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vocabulary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practic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skill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communicating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foreig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means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traveling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country,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immersing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yourself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culture,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talking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people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writin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programs,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9"/>
          <w:pgSz w:w="15840" w:h="24480"/>
          <w:pgMar w:header="4828" w:footer="5473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History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Architectures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seeing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capabilities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4390" w:right="0"/>
        <w:jc w:val="left"/>
        <w:rPr>
          <w:b w:val="0"/>
          <w:bCs w:val="0"/>
        </w:rPr>
      </w:pPr>
      <w:r>
        <w:rPr/>
        <w:pict>
          <v:group style="position:absolute;margin-left:274.294006pt;margin-top:.213794pt;width:351.456pt;height:17.925pt;mso-position-horizontal-relative:page;mso-position-vertical-relative:paragraph;z-index:-1522" coordorigin="5486,4" coordsize="7029,358">
            <v:shape style="position:absolute;left:5490;top:4;width:420;height:358" type="#_x0000_t75">
              <v:imagedata r:id="rId12" o:title=""/>
            </v:shape>
            <v:group style="position:absolute;left:5491;top:357;width:7019;height:2" coordorigin="5491,357" coordsize="7019,2">
              <v:shape style="position:absolute;left:5491;top:357;width:7019;height:2" coordorigin="5491,357" coordsize="7019,0" path="m5491,357l12510,357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1.2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History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Computer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Architectures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2"/>
        <w:jc w:val="both"/>
      </w:pPr>
      <w:r>
        <w:rPr>
          <w:b w:val="0"/>
          <w:bCs w:val="0"/>
          <w:color w:val="231F20"/>
          <w:spacing w:val="3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concept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develope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previousl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intractable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problems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growt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architectures,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revie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organizatio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hardwar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components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emphasiz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implementatio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processing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capabilitie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highlightin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milestone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roa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today’s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computers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Babbage’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differenc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engine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Colossus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Neumann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architecture.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3"/>
        </w:numPr>
        <w:tabs>
          <w:tab w:pos="4421" w:val="left" w:leader="none"/>
        </w:tabs>
        <w:ind w:left="4421" w:right="5201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Babbage’s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0"/>
          <w:w w:val="105"/>
        </w:rPr>
        <w:t>Difference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0"/>
          <w:w w:val="105"/>
        </w:rPr>
        <w:t>Engine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4"/>
        <w:jc w:val="both"/>
      </w:pPr>
      <w:r>
        <w:rPr/>
        <w:pict>
          <v:group style="position:absolute;margin-left:88.375pt;margin-top:68.152016pt;width:24.25pt;height:48.25pt;mso-position-horizontal-relative:page;mso-position-vertical-relative:paragraph;z-index:-1521" coordorigin="1768,1363" coordsize="485,965">
            <v:group style="position:absolute;left:1892;top:1726;width:238;height:239" coordorigin="1892,1726" coordsize="238,239">
              <v:shape style="position:absolute;left:1892;top:1726;width:238;height:239" coordorigin="1892,1726" coordsize="238,239" path="m2130,1846l2112,1909,2064,1953,2021,1965,1996,1963,1934,1937,1897,1886,1892,1865,1893,1839,1917,1774,1964,1735,2004,1726,2028,1728,2089,1756,2124,1809,2130,1846xe" filled="f" stroked="t" strokeweight=".25pt" strokecolor="#231F20">
                <v:path arrowok="t"/>
              </v:shape>
            </v:group>
            <v:group style="position:absolute;left:1770;top:1846;width:480;height:2" coordorigin="1770,1846" coordsize="480,2">
              <v:shape style="position:absolute;left:1770;top:1846;width:480;height:2" coordorigin="1770,1846" coordsize="480,0" path="m1770,1846l2250,1846e" filled="f" stroked="t" strokeweight=".25pt" strokecolor="#231F20">
                <v:path arrowok="t"/>
              </v:shape>
            </v:group>
            <v:group style="position:absolute;left:2010;top:1366;width:2;height:960" coordorigin="2010,1366" coordsize="2,960">
              <v:shape style="position:absolute;left:2010;top:1366;width:2;height:960" coordorigin="2010,1366" coordsize="0,960" path="m2010,1366l2010,23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8.152016pt;width:24.25pt;height:48.25pt;mso-position-horizontal-relative:page;mso-position-vertical-relative:paragraph;z-index:-1520" coordorigin="13588,1363" coordsize="485,965">
            <v:group style="position:absolute;left:13712;top:1726;width:238;height:239" coordorigin="13712,1726" coordsize="238,239">
              <v:shape style="position:absolute;left:13712;top:1726;width:238;height:239" coordorigin="13712,1726" coordsize="238,239" path="m13950,1846l13932,1909,13884,1953,13841,1965,13816,1963,13754,1937,13717,1886,13712,1865,13713,1839,13737,1774,13784,1735,13824,1726,13848,1728,13909,1756,13944,1809,13950,1846xe" filled="f" stroked="t" strokeweight=".25pt" strokecolor="#231F20">
                <v:path arrowok="t"/>
              </v:shape>
            </v:group>
            <v:group style="position:absolute;left:13590;top:1846;width:480;height:2" coordorigin="13590,1846" coordsize="480,2">
              <v:shape style="position:absolute;left:13590;top:1846;width:480;height:2" coordorigin="13590,1846" coordsize="480,0" path="m13590,1846l14070,1846e" filled="f" stroked="t" strokeweight=".25pt" strokecolor="#231F20">
                <v:path arrowok="t"/>
              </v:shape>
            </v:group>
            <v:group style="position:absolute;left:13830;top:1366;width:2;height:960" coordorigin="13830,1366" coordsize="2,960">
              <v:shape style="position:absolute;left:13830;top:1366;width:2;height:960" coordorigin="13830,1366" coordsize="0,960" path="m13830,1366l13830,23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Charles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Babbage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(1791–1871)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recognized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earliest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pioneer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modern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Babbage’s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difference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engine</w:t>
      </w:r>
      <w:r>
        <w:rPr>
          <w:b w:val="0"/>
          <w:bCs w:val="0"/>
          <w:color w:val="231F20"/>
          <w:spacing w:val="0"/>
          <w:w w:val="100"/>
        </w:rPr>
        <w:t>—a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relatively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subtract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numbers—is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devic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designe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improv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spee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repeatability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Babbage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concerned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engineers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develop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logarithms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trigonometric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develo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mathematician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hand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simple—combinin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between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values—the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opportunity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human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unacceptably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185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Babbag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designe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differenc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engin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automat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tables,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plates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press.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wheels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arranged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vertical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ratchet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cranked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 w:firstLine="240"/>
        <w:jc w:val="both"/>
      </w:pPr>
      <w:r>
        <w:rPr>
          <w:b w:val="0"/>
          <w:bCs w:val="0"/>
          <w:color w:val="231F20"/>
          <w:spacing w:val="0"/>
          <w:w w:val="100"/>
        </w:rPr>
        <w:t>Sadly,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manufacturing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materials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hi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machine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199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Science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Museu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Londo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machin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specifications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1.1.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machine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flexibility,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machine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differenc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equation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sevent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13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3"/>
        </w:numPr>
        <w:tabs>
          <w:tab w:pos="4421" w:val="left" w:leader="none"/>
        </w:tabs>
        <w:ind w:left="4421" w:right="7182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Colossus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3"/>
          <w:w w:val="100"/>
        </w:rPr>
        <w:t>Colossu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machin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develope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complex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quickly.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World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War,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Britain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losing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Battle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Atlantic—German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U-boats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sinking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enormous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cargo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ships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resupplying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Allied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effort.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Government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1"/>
          <w:pgSz w:w="15840" w:h="24480"/>
          <w:pgMar w:header="4828" w:footer="5473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9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7.58pt;height:125.685pt;mso-position-horizontal-relative:char;mso-position-vertical-relative:line" type="#_x0000_t75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3"/>
        <w:ind w:left="364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1.1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Babbage’s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difference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engine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4"/>
        <w:jc w:val="both"/>
      </w:pPr>
      <w:r>
        <w:rPr/>
        <w:pict>
          <v:group style="position:absolute;margin-left:88.375pt;margin-top:95.469131pt;width:24.25pt;height:48.25pt;mso-position-horizontal-relative:page;mso-position-vertical-relative:paragraph;z-index:-1519" coordorigin="1768,1909" coordsize="485,965">
            <v:group style="position:absolute;left:1892;top:2272;width:238;height:239" coordorigin="1892,2272" coordsize="238,239">
              <v:shape style="position:absolute;left:1892;top:2272;width:238;height:239" coordorigin="1892,2272" coordsize="238,239" path="m2130,2392l2112,2456,2064,2499,2021,2511,1996,2510,1934,2483,1897,2432,1892,2412,1893,2385,1917,2320,1964,2281,2004,2272,2028,2274,2089,2302,2124,2355,2130,2392xe" filled="f" stroked="t" strokeweight=".25pt" strokecolor="#231F20">
                <v:path arrowok="t"/>
              </v:shape>
            </v:group>
            <v:group style="position:absolute;left:1770;top:2392;width:480;height:2" coordorigin="1770,2392" coordsize="480,2">
              <v:shape style="position:absolute;left:1770;top:2392;width:480;height:2" coordorigin="1770,2392" coordsize="480,0" path="m1770,2392l2250,2392e" filled="f" stroked="t" strokeweight=".25pt" strokecolor="#231F20">
                <v:path arrowok="t"/>
              </v:shape>
            </v:group>
            <v:group style="position:absolute;left:2010;top:1912;width:2;height:960" coordorigin="2010,1912" coordsize="2,960">
              <v:shape style="position:absolute;left:2010;top:1912;width:2;height:960" coordorigin="2010,1912" coordsize="0,960" path="m2010,1912l2010,287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5.469131pt;width:24.25pt;height:48.25pt;mso-position-horizontal-relative:page;mso-position-vertical-relative:paragraph;z-index:-1518" coordorigin="13588,1909" coordsize="485,965">
            <v:group style="position:absolute;left:13712;top:2272;width:238;height:239" coordorigin="13712,2272" coordsize="238,239">
              <v:shape style="position:absolute;left:13712;top:2272;width:238;height:239" coordorigin="13712,2272" coordsize="238,239" path="m13950,2392l13932,2456,13884,2499,13841,2511,13816,2510,13754,2483,13717,2432,13712,2412,13713,2385,13737,2320,13784,2281,13824,2272,13848,2274,13909,2302,13944,2355,13950,2392xe" filled="f" stroked="t" strokeweight=".25pt" strokecolor="#231F20">
                <v:path arrowok="t"/>
              </v:shape>
            </v:group>
            <v:group style="position:absolute;left:13590;top:2392;width:480;height:2" coordorigin="13590,2392" coordsize="480,2">
              <v:shape style="position:absolute;left:13590;top:2392;width:480;height:2" coordorigin="13590,2392" coordsize="480,0" path="m13590,2392l14070,2392e" filled="f" stroked="t" strokeweight=".25pt" strokecolor="#231F20">
                <v:path arrowok="t"/>
              </v:shape>
            </v:group>
            <v:group style="position:absolute;left:13830;top:1912;width:2;height:960" coordorigin="13830,1912" coordsize="2,960">
              <v:shape style="position:absolute;left:13830;top:1912;width:2;height:960" coordorigin="13830,1912" coordsize="0,960" path="m13830,1912l13830,287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Cypher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School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Bletchley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Britain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goa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breakin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Germa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communicat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their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U-boats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North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Atlantic.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Enigma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machines,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relatively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encrypte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message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shiftin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alphabet.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crack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exhaustively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shifted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arbitrary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amounts.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known,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manual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took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often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information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late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Colossu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(se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1.2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was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Newman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custom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purpose.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general-purpose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processor,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Colossus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enough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crack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sophisticated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Enigma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codes.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Sadly,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security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concerns,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machin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destroye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ended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ubiquitous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breaking,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general-purpose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3"/>
        </w:numPr>
        <w:tabs>
          <w:tab w:pos="3701" w:val="left" w:leader="none"/>
        </w:tabs>
        <w:ind w:left="3701" w:right="5634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0"/>
          <w:w w:val="105"/>
        </w:rPr>
        <w:t>von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0"/>
          <w:w w:val="105"/>
        </w:rPr>
        <w:t>Neumann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0"/>
          <w:w w:val="105"/>
        </w:rPr>
        <w:t>Architecture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4"/>
        <w:jc w:val="both"/>
      </w:pP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contemporar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achievement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demonstrate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special-purpos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machine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problems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creativit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Joh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Neuman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ushere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er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general-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purpos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flexibl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7.399028pt;height:110.7225pt;mso-position-horizontal-relative:char;mso-position-vertical-relative:line" type="#_x0000_t75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5"/>
        <w:ind w:left="3215" w:right="4679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Colossus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13"/>
          <w:pgSz w:w="15840" w:h="24480"/>
          <w:pgMar w:header="4828" w:footer="5473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4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373.312988pt;margin-top:36.726051pt;width:145.743pt;height:44.929pt;mso-position-horizontal-relative:page;mso-position-vertical-relative:paragraph;z-index:-1517" coordorigin="7466,735" coordsize="2915,899">
            <v:group style="position:absolute;left:9511;top:1343;width:860;height:280" coordorigin="9511,1343" coordsize="860,280">
              <v:shape style="position:absolute;left:9511;top:1343;width:860;height:280" coordorigin="9511,1343" coordsize="860,280" path="m9511,1343l10371,1343,10371,1623,9511,1623,9511,1343xe" filled="t" fillcolor="#E6E7E8" stroked="f">
                <v:path arrowok="t"/>
                <v:fill type="solid"/>
              </v:shape>
            </v:group>
            <v:group style="position:absolute;left:9511;top:1343;width:860;height:280" coordorigin="9511,1343" coordsize="860,280">
              <v:shape style="position:absolute;left:9511;top:1343;width:860;height:280" coordorigin="9511,1343" coordsize="860,280" path="m9511,1343l10371,1343,10371,1623,9511,1623,9511,1343xe" filled="f" stroked="t" strokeweight=".5pt" strokecolor="#231F20">
                <v:path arrowok="t"/>
              </v:shape>
            </v:group>
            <v:group style="position:absolute;left:9431;top:869;width:502;height:367" coordorigin="9431,869" coordsize="502,367">
              <v:shape style="position:absolute;left:9431;top:869;width:502;height:367" coordorigin="9431,869" coordsize="502,367" path="m9431,869l9932,869,9932,1236e" filled="f" stroked="t" strokeweight=".5pt" strokecolor="#231F20">
                <v:path arrowok="t"/>
              </v:shape>
            </v:group>
            <v:group style="position:absolute;left:9882;top:1199;width:102;height:124" coordorigin="9882,1199" coordsize="102,124">
              <v:shape style="position:absolute;left:9882;top:1199;width:102;height:124" coordorigin="9882,1199" coordsize="102,124" path="m9882,1199l9932,1324,9971,1229,9932,1229,9882,1199xe" filled="t" fillcolor="#231F20" stroked="f">
                <v:path arrowok="t"/>
                <v:fill type="solid"/>
              </v:shape>
              <v:shape style="position:absolute;left:9882;top:1199;width:102;height:124" coordorigin="9882,1199" coordsize="102,124" path="m9983,1199l9932,1229,9971,1229,9983,1199xe" filled="t" fillcolor="#231F20" stroked="f">
                <v:path arrowok="t"/>
                <v:fill type="solid"/>
              </v:shape>
            </v:group>
            <v:group style="position:absolute;left:7471;top:1343;width:1138;height:280" coordorigin="7471,1343" coordsize="1138,280">
              <v:shape style="position:absolute;left:7471;top:1343;width:1138;height:280" coordorigin="7471,1343" coordsize="1138,280" path="m7471,1343l8609,1343,8609,1623,7471,1623,7471,1343xe" filled="t" fillcolor="#E6E7E8" stroked="f">
                <v:path arrowok="t"/>
                <v:fill type="solid"/>
              </v:shape>
            </v:group>
            <v:group style="position:absolute;left:7471;top:1343;width:1138;height:280" coordorigin="7471,1343" coordsize="1138,280">
              <v:shape style="position:absolute;left:7471;top:1343;width:1138;height:280" coordorigin="7471,1343" coordsize="1138,280" path="m7471,1343l8609,1343,8609,1623,7471,1623,7471,1343xe" filled="f" stroked="t" strokeweight=".5pt" strokecolor="#231F20">
                <v:path arrowok="t"/>
              </v:shape>
            </v:group>
            <v:group style="position:absolute;left:7969;top:869;width:698;height:367" coordorigin="7969,869" coordsize="698,367">
              <v:shape style="position:absolute;left:7969;top:869;width:698;height:367" coordorigin="7969,869" coordsize="698,367" path="m8667,869l7969,869,7969,1236e" filled="f" stroked="t" strokeweight=".5pt" strokecolor="#231F20">
                <v:path arrowok="t"/>
              </v:shape>
            </v:group>
            <v:group style="position:absolute;left:7918;top:1199;width:102;height:124" coordorigin="7918,1199" coordsize="102,124">
              <v:shape style="position:absolute;left:7918;top:1199;width:102;height:124" coordorigin="7918,1199" coordsize="102,124" path="m7918,1199l7969,1324,8008,1229,7969,1229,7918,1199xe" filled="t" fillcolor="#231F20" stroked="f">
                <v:path arrowok="t"/>
                <v:fill type="solid"/>
              </v:shape>
              <v:shape style="position:absolute;left:7918;top:1199;width:102;height:124" coordorigin="7918,1199" coordsize="102,124" path="m8020,1199l7969,1229,8008,1229,8020,1199xe" filled="t" fillcolor="#231F20" stroked="f">
                <v:path arrowok="t"/>
                <v:fill type="solid"/>
              </v:shape>
            </v:group>
            <v:group style="position:absolute;left:8776;top:740;width:546;height:280" coordorigin="8776,740" coordsize="546,280">
              <v:shape style="position:absolute;left:8776;top:740;width:546;height:280" coordorigin="8776,740" coordsize="546,280" path="m8776,740l9322,740,9322,1020,8776,1020,8776,740xe" filled="t" fillcolor="#E6E7E8" stroked="f">
                <v:path arrowok="t"/>
                <v:fill type="solid"/>
              </v:shape>
            </v:group>
            <v:group style="position:absolute;left:8776;top:740;width:546;height:280" coordorigin="8776,740" coordsize="546,280">
              <v:shape style="position:absolute;left:8776;top:740;width:546;height:280" coordorigin="8776,740" coordsize="546,280" path="m8776,740l9322,740,9322,1020,8776,1020,8776,740xe" filled="f" stroked="t" strokeweight=".5pt" strokecolor="#231F20">
                <v:path arrowok="t"/>
              </v:shape>
            </v:group>
            <v:group style="position:absolute;left:8631;top:818;width:124;height:102" coordorigin="8631,818" coordsize="124,102">
              <v:shape style="position:absolute;left:8631;top:818;width:124;height:102" coordorigin="8631,818" coordsize="124,102" path="m8631,818l8661,869,8631,920,8755,869,8631,818xe" filled="t" fillcolor="#231F20" stroked="f">
                <v:path arrowok="t"/>
                <v:fill type="solid"/>
              </v:shape>
            </v:group>
            <v:group style="position:absolute;left:9342;top:818;width:124;height:102" coordorigin="9342,818" coordsize="124,102">
              <v:shape style="position:absolute;left:9342;top:818;width:124;height:102" coordorigin="9342,818" coordsize="124,102" path="m9467,818l9342,869,9467,920,9437,869,9467,81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Today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16"/>
          <w:pgSz w:w="15840" w:h="24480"/>
          <w:pgMar w:header="4828" w:footer="5473" w:top="5660" w:bottom="5660" w:left="1660" w:right="1660"/>
        </w:sectPr>
      </w:pPr>
    </w:p>
    <w:p>
      <w:pPr>
        <w:spacing w:line="180" w:lineRule="exact" w:before="473"/>
        <w:ind w:left="5953" w:right="0" w:firstLine="31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I/O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Bus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087" w:val="left" w:leader="none"/>
        </w:tabs>
        <w:spacing w:line="164" w:lineRule="exact" w:before="500"/>
        <w:ind w:left="2238" w:right="3585" w:hanging="1269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CPU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6"/>
          <w:szCs w:val="16"/>
        </w:rPr>
        <w:t>Memory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Bus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 w:line="164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230" w:space="40"/>
            <w:col w:w="6250"/>
          </w:cols>
        </w:sectPr>
      </w:pPr>
    </w:p>
    <w:p>
      <w:pPr>
        <w:tabs>
          <w:tab w:pos="4046" w:val="left" w:leader="none"/>
        </w:tabs>
        <w:spacing w:before="246"/>
        <w:ind w:left="197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Input/Output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Memory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07"/>
        <w:ind w:left="1962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von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Neumann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architecture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3"/>
          <w:w w:val="100"/>
        </w:rPr>
        <w:t>astonishin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problems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Neuman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propose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architectur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Centra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Uni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(CPU)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Input/Outpu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(I/O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(see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1.3).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Together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encoding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genesis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general-purpose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today.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recognition,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architecture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unchanged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today.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0" w:right="85"/>
        <w:jc w:val="center"/>
        <w:rPr>
          <w:b w:val="0"/>
          <w:bCs w:val="0"/>
        </w:rPr>
      </w:pPr>
      <w:r>
        <w:rPr/>
        <w:pict>
          <v:group style="position:absolute;margin-left:274.294006pt;margin-top:.313733pt;width:351.456pt;height:17.925pt;mso-position-horizontal-relative:page;mso-position-vertical-relative:paragraph;z-index:-1515" coordorigin="5486,6" coordsize="7029,359">
            <v:shape style="position:absolute;left:5490;top:6;width:420;height:359" type="#_x0000_t75">
              <v:imagedata r:id="rId17" o:title=""/>
            </v:shape>
            <v:group style="position:absolute;left:5491;top:359;width:7019;height:2" coordorigin="5491,359" coordsize="7019,2">
              <v:shape style="position:absolute;left:5491;top:359;width:7019;height:2" coordorigin="5491,359" coordsize="7019,0" path="m5491,359l12510,359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1.3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0"/>
          <w:w w:val="105"/>
        </w:rPr>
        <w:t>Computing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0"/>
          <w:w w:val="105"/>
        </w:rPr>
        <w:t>Systems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0"/>
          <w:w w:val="105"/>
        </w:rPr>
        <w:t>Today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2"/>
        <w:jc w:val="both"/>
      </w:pPr>
      <w:r>
        <w:rPr/>
        <w:pict>
          <v:group style="position:absolute;margin-left:88.375pt;margin-top:33.152016pt;width:24.25pt;height:48.25pt;mso-position-horizontal-relative:page;mso-position-vertical-relative:paragraph;z-index:-1514" coordorigin="1768,663" coordsize="485,965">
            <v:group style="position:absolute;left:1892;top:1026;width:238;height:239" coordorigin="1892,1026" coordsize="238,239">
              <v:shape style="position:absolute;left:1892;top:1026;width:238;height:239" coordorigin="1892,1026" coordsize="238,239" path="m2130,1146l2112,1209,2064,1253,2021,1265,1996,1263,1934,1237,1897,1186,1892,1165,1893,1139,1917,1074,1964,1035,2004,1026,2028,1028,2089,1056,2124,1109,2130,1146xe" filled="f" stroked="t" strokeweight=".25pt" strokecolor="#231F20">
                <v:path arrowok="t"/>
              </v:shape>
            </v:group>
            <v:group style="position:absolute;left:1770;top:1146;width:480;height:2" coordorigin="1770,1146" coordsize="480,2">
              <v:shape style="position:absolute;left:1770;top:1146;width:480;height:2" coordorigin="1770,1146" coordsize="480,0" path="m1770,1146l2250,1146e" filled="f" stroked="t" strokeweight=".25pt" strokecolor="#231F20">
                <v:path arrowok="t"/>
              </v:shape>
            </v:group>
            <v:group style="position:absolute;left:2010;top:666;width:2;height:960" coordorigin="2010,666" coordsize="2,960">
              <v:shape style="position:absolute;left:2010;top:666;width:2;height:960" coordorigin="2010,666" coordsize="0,960" path="m2010,666l2010,16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3.152016pt;width:24.25pt;height:48.25pt;mso-position-horizontal-relative:page;mso-position-vertical-relative:paragraph;z-index:-1513" coordorigin="13588,663" coordsize="485,965">
            <v:group style="position:absolute;left:13712;top:1026;width:238;height:239" coordorigin="13712,1026" coordsize="238,239">
              <v:shape style="position:absolute;left:13712;top:1026;width:238;height:239" coordorigin="13712,1026" coordsize="238,239" path="m13950,1146l13932,1209,13884,1253,13841,1265,13816,1263,13754,1237,13717,1186,13712,1165,13713,1139,13737,1074,13784,1035,13824,1026,13848,1028,13909,1056,13944,1109,13950,1146xe" filled="f" stroked="t" strokeweight=".25pt" strokecolor="#231F20">
                <v:path arrowok="t"/>
              </v:shape>
            </v:group>
            <v:group style="position:absolute;left:13590;top:1146;width:480;height:2" coordorigin="13590,1146" coordsize="480,2">
              <v:shape style="position:absolute;left:13590;top:1146;width:480;height:2" coordorigin="13590,1146" coordsize="480,0" path="m13590,1146l14070,1146e" filled="f" stroked="t" strokeweight=".25pt" strokecolor="#231F20">
                <v:path arrowok="t"/>
              </v:shape>
            </v:group>
            <v:group style="position:absolute;left:13830;top:666;width:2;height:960" coordorigin="13830,666" coordsize="2,960">
              <v:shape style="position:absolute;left:13830;top:666;width:2;height:960" coordorigin="13830,666" coordsize="0,960" path="m13830,666l13830,16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Today’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systems—th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combinatio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hardwar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software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collectively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problems—retain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inventions: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humanly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useful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basicall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Neuman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architecture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7"/>
          <w:w w:val="100"/>
        </w:rPr>
        <w:t>hardwar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e</w:t>
      </w:r>
      <w:r>
        <w:rPr>
          <w:rFonts w:ascii="Palatino" w:hAnsi="Palatino" w:cs="Palatino" w:eastAsia="Palatino"/>
          <w:b/>
          <w:bCs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refer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physical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equipment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keyboard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mouse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monitor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disk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printer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4"/>
          <w:w w:val="100"/>
        </w:rPr>
        <w:t>softwar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e</w:t>
      </w:r>
      <w:r>
        <w:rPr>
          <w:rFonts w:ascii="Palatino" w:hAnsi="Palatino" w:cs="Palatino" w:eastAsia="Palatino"/>
          <w:b/>
          <w:bCs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refer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describ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tabs>
          <w:tab w:pos="4421" w:val="left" w:leader="none"/>
        </w:tabs>
        <w:ind w:left="4421" w:right="6014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Computer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0"/>
          <w:w w:val="105"/>
        </w:rPr>
        <w:t>Hardware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70"/>
        <w:jc w:val="both"/>
      </w:pPr>
      <w:r>
        <w:rPr>
          <w:b w:val="0"/>
          <w:bCs w:val="0"/>
          <w:color w:val="231F20"/>
          <w:spacing w:val="-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simila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interna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organization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1.4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closel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Neuman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architecture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CP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usually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parts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Contro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Unit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manage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modules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Arithmeti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Logi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Uni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(ALU)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which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arithmeti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software.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287" w:lineRule="auto" w:before="78"/>
        <w:ind w:left="6481" w:right="0" w:firstLine="22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Internal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Memory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7" w:lineRule="auto" w:before="78"/>
        <w:ind w:left="482" w:right="4356" w:hanging="5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External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Memory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287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060" w:space="40"/>
            <w:col w:w="5420"/>
          </w:cols>
        </w:sectPr>
      </w:pP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2085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Control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Unit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0" w:line="180" w:lineRule="exact"/>
        <w:rPr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7" w:lineRule="auto" w:before="78"/>
        <w:ind w:left="718" w:right="162" w:firstLine="75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Arithmetic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Logic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Unit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(ALU)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99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CPU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3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ind w:left="55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Output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958" w:space="40"/>
            <w:col w:w="2055" w:space="40"/>
            <w:col w:w="4427"/>
          </w:cols>
        </w:sectPr>
      </w:pP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5467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56.375pt;margin-top:-121.106758pt;width:190.229pt;height:118.755pt;mso-position-horizontal-relative:page;mso-position-vertical-relative:paragraph;z-index:-1516" coordorigin="7128,-2422" coordsize="3805,2375">
            <v:group style="position:absolute;left:9092;top:-2417;width:872;height:560" coordorigin="9092,-2417" coordsize="872,560">
              <v:shape style="position:absolute;left:9092;top:-2417;width:872;height:560" coordorigin="9092,-2417" coordsize="872,560" path="m9092,-2417l9964,-2417,9964,-1857,9092,-1857,9092,-2417xe" filled="t" fillcolor="#E6E7E8" stroked="f">
                <v:path arrowok="t"/>
                <v:fill type="solid"/>
              </v:shape>
            </v:group>
            <v:group style="position:absolute;left:9092;top:-2417;width:872;height:560" coordorigin="9092,-2417" coordsize="872,560">
              <v:shape style="position:absolute;left:9092;top:-2417;width:872;height:560" coordorigin="9092,-2417" coordsize="872,560" path="m9092,-2417l9964,-2417,9964,-1857,9092,-1857,9092,-2417xe" filled="f" stroked="t" strokeweight=".5pt" strokecolor="#231F20">
                <v:path arrowok="t"/>
              </v:shape>
            </v:group>
            <v:group style="position:absolute;left:8012;top:-2417;width:848;height:560" coordorigin="8012,-2417" coordsize="848,560">
              <v:shape style="position:absolute;left:8012;top:-2417;width:848;height:560" coordorigin="8012,-2417" coordsize="848,560" path="m8012,-2417l8860,-2417,8860,-1857,8012,-1857,8012,-2417xe" filled="t" fillcolor="#E6E7E8" stroked="f">
                <v:path arrowok="t"/>
                <v:fill type="solid"/>
              </v:shape>
            </v:group>
            <v:group style="position:absolute;left:8012;top:-2417;width:848;height:560" coordorigin="8012,-2417" coordsize="848,560">
              <v:shape style="position:absolute;left:8012;top:-2417;width:848;height:560" coordorigin="8012,-2417" coordsize="848,560" path="m8012,-2417l8860,-2417,8860,-1857,8012,-1857,8012,-2417xe" filled="f" stroked="t" strokeweight=".5pt" strokecolor="#231F20">
                <v:path arrowok="t"/>
              </v:shape>
            </v:group>
            <v:group style="position:absolute;left:8416;top:-1752;width:2;height:178" coordorigin="8416,-1752" coordsize="2,178">
              <v:shape style="position:absolute;left:8416;top:-1752;width:2;height:178" coordorigin="8416,-1752" coordsize="0,178" path="m8416,-1574l8416,-1752e" filled="f" stroked="t" strokeweight=".5pt" strokecolor="#231F20">
                <v:path arrowok="t"/>
              </v:shape>
            </v:group>
            <v:group style="position:absolute;left:8365;top:-1840;width:102;height:124" coordorigin="8365,-1840" coordsize="102,124">
              <v:shape style="position:absolute;left:8365;top:-1840;width:102;height:124" coordorigin="8365,-1840" coordsize="102,124" path="m8416,-1840l8365,-1716,8416,-1745,8454,-1745,8416,-1840xe" filled="t" fillcolor="#231F20" stroked="f">
                <v:path arrowok="t"/>
                <v:fill type="solid"/>
              </v:shape>
              <v:shape style="position:absolute;left:8365;top:-1840;width:102;height:124" coordorigin="8365,-1840" coordsize="102,124" path="m8454,-1745l8416,-1745,8466,-1716,8454,-1745xe" filled="t" fillcolor="#231F20" stroked="f">
                <v:path arrowok="t"/>
                <v:fill type="solid"/>
              </v:shape>
            </v:group>
            <v:group style="position:absolute;left:8168;top:-1457;width:1611;height:1405" coordorigin="8168,-1457" coordsize="1611,1405">
              <v:shape style="position:absolute;left:8168;top:-1457;width:1611;height:1405" coordorigin="8168,-1457" coordsize="1611,1405" path="m8168,-1457l9778,-1457,9778,-52,8168,-52,8168,-1457xe" filled="t" fillcolor="#D1D3D4" stroked="f">
                <v:path arrowok="t"/>
                <v:fill type="solid"/>
              </v:shape>
            </v:group>
            <v:group style="position:absolute;left:8168;top:-1457;width:1611;height:1405" coordorigin="8168,-1457" coordsize="1611,1405">
              <v:shape style="position:absolute;left:8168;top:-1457;width:1611;height:1405" coordorigin="8168,-1457" coordsize="1611,1405" path="m8168,-1457l9778,-1457,9778,-52,8168,-52,8168,-1457xe" filled="f" stroked="t" strokeweight=".5pt" strokecolor="#231F20">
                <v:path arrowok="t"/>
              </v:shape>
            </v:group>
            <v:group style="position:absolute;left:8305;top:-899;width:1336;height:560" coordorigin="8305,-899" coordsize="1336,560">
              <v:shape style="position:absolute;left:8305;top:-899;width:1336;height:560" coordorigin="8305,-899" coordsize="1336,560" path="m8305,-899l9641,-899,9641,-339,8305,-339,8305,-899xe" filled="t" fillcolor="#E6E7E8" stroked="f">
                <v:path arrowok="t"/>
                <v:fill type="solid"/>
              </v:shape>
            </v:group>
            <v:group style="position:absolute;left:8305;top:-899;width:1336;height:560" coordorigin="8305,-899" coordsize="1336,560">
              <v:shape style="position:absolute;left:8305;top:-899;width:1336;height:560" coordorigin="8305,-899" coordsize="1336,560" path="m8305,-899l9641,-899,9641,-339,8305,-339,8305,-899xe" filled="f" stroked="t" strokeweight=".5pt" strokecolor="#231F20">
                <v:path arrowok="t"/>
              </v:shape>
            </v:group>
            <v:group style="position:absolute;left:8434;top:-1319;width:1038;height:280" coordorigin="8434,-1319" coordsize="1038,280">
              <v:shape style="position:absolute;left:8434;top:-1319;width:1038;height:280" coordorigin="8434,-1319" coordsize="1038,280" path="m8434,-1319l9472,-1319,9472,-1039,8434,-1039,8434,-1319xe" filled="t" fillcolor="#E6E7E8" stroked="f">
                <v:path arrowok="t"/>
                <v:fill type="solid"/>
              </v:shape>
            </v:group>
            <v:group style="position:absolute;left:8434;top:-1319;width:1038;height:280" coordorigin="8434,-1319" coordsize="1038,280">
              <v:shape style="position:absolute;left:8434;top:-1319;width:1038;height:280" coordorigin="8434,-1319" coordsize="1038,280" path="m8434,-1319l9472,-1319,9472,-1039,8434,-1039,8434,-1319xe" filled="f" stroked="t" strokeweight=".5pt" strokecolor="#231F20">
                <v:path arrowok="t"/>
              </v:shape>
            </v:group>
            <v:group style="position:absolute;left:8365;top:-1610;width:102;height:124" coordorigin="8365,-1610" coordsize="102,124">
              <v:shape style="position:absolute;left:8365;top:-1610;width:102;height:124" coordorigin="8365,-1610" coordsize="102,124" path="m8365,-1610l8416,-1486,8454,-1580,8416,-1580,8365,-1610xe" filled="t" fillcolor="#231F20" stroked="f">
                <v:path arrowok="t"/>
                <v:fill type="solid"/>
              </v:shape>
              <v:shape style="position:absolute;left:8365;top:-1610;width:102;height:124" coordorigin="8365,-1610" coordsize="102,124" path="m8466,-1610l8416,-1580,8454,-1580,8466,-1610xe" filled="t" fillcolor="#231F20" stroked="f">
                <v:path arrowok="t"/>
                <v:fill type="solid"/>
              </v:shape>
            </v:group>
            <v:group style="position:absolute;left:9509;top:-1752;width:2;height:178" coordorigin="9509,-1752" coordsize="2,178">
              <v:shape style="position:absolute;left:9509;top:-1752;width:2;height:178" coordorigin="9509,-1752" coordsize="0,178" path="m9509,-1574l9509,-1752e" filled="f" stroked="t" strokeweight=".5pt" strokecolor="#231F20">
                <v:path arrowok="t"/>
              </v:shape>
            </v:group>
            <v:group style="position:absolute;left:9458;top:-1840;width:102;height:124" coordorigin="9458,-1840" coordsize="102,124">
              <v:shape style="position:absolute;left:9458;top:-1840;width:102;height:124" coordorigin="9458,-1840" coordsize="102,124" path="m9509,-1840l9458,-1716,9509,-1745,9548,-1745,9509,-1840xe" filled="t" fillcolor="#231F20" stroked="f">
                <v:path arrowok="t"/>
                <v:fill type="solid"/>
              </v:shape>
              <v:shape style="position:absolute;left:9458;top:-1840;width:102;height:124" coordorigin="9458,-1840" coordsize="102,124" path="m9548,-1745l9509,-1745,9560,-1716,9548,-1745xe" filled="t" fillcolor="#231F20" stroked="f">
                <v:path arrowok="t"/>
                <v:fill type="solid"/>
              </v:shape>
            </v:group>
            <v:group style="position:absolute;left:9458;top:-1610;width:102;height:124" coordorigin="9458,-1610" coordsize="102,124">
              <v:shape style="position:absolute;left:9458;top:-1610;width:102;height:124" coordorigin="9458,-1610" coordsize="102,124" path="m9458,-1610l9509,-1486,9548,-1580,9509,-1580,9458,-1610xe" filled="t" fillcolor="#231F20" stroked="f">
                <v:path arrowok="t"/>
                <v:fill type="solid"/>
              </v:shape>
              <v:shape style="position:absolute;left:9458;top:-1610;width:102;height:124" coordorigin="9458,-1610" coordsize="102,124" path="m9560,-1610l9509,-1580,9548,-1580,9560,-1610xe" filled="t" fillcolor="#231F20" stroked="f">
                <v:path arrowok="t"/>
                <v:fill type="solid"/>
              </v:shape>
            </v:group>
            <v:group style="position:absolute;left:9888;top:-613;width:178;height:2" coordorigin="9888,-613" coordsize="178,2">
              <v:shape style="position:absolute;left:9888;top:-613;width:178;height:2" coordorigin="9888,-613" coordsize="178,0" path="m10066,-613l9888,-613e" filled="f" stroked="t" strokeweight=".5pt" strokecolor="#231F20">
                <v:path arrowok="t"/>
              </v:shape>
            </v:group>
            <v:group style="position:absolute;left:9800;top:-664;width:124;height:102" coordorigin="9800,-664" coordsize="124,102">
              <v:shape style="position:absolute;left:9800;top:-664;width:124;height:102" coordorigin="9800,-664" coordsize="124,102" path="m9924,-664l9800,-613,9924,-562,9895,-613,9924,-664xe" filled="t" fillcolor="#231F20" stroked="f">
                <v:path arrowok="t"/>
                <v:fill type="solid"/>
              </v:shape>
            </v:group>
            <v:group style="position:absolute;left:10185;top:-755;width:742;height:280" coordorigin="10185,-755" coordsize="742,280">
              <v:shape style="position:absolute;left:10185;top:-755;width:742;height:280" coordorigin="10185,-755" coordsize="742,280" path="m10185,-755l10927,-755,10927,-475,10185,-475,10185,-755xe" filled="t" fillcolor="#E6E7E8" stroked="f">
                <v:path arrowok="t"/>
                <v:fill type="solid"/>
              </v:shape>
            </v:group>
            <v:group style="position:absolute;left:10185;top:-755;width:742;height:280" coordorigin="10185,-755" coordsize="742,280">
              <v:shape style="position:absolute;left:10185;top:-755;width:742;height:280" coordorigin="10185,-755" coordsize="742,280" path="m10185,-755l10927,-755,10927,-475,10185,-475,10185,-755xe" filled="f" stroked="t" strokeweight=".5pt" strokecolor="#231F20">
                <v:path arrowok="t"/>
              </v:shape>
            </v:group>
            <v:group style="position:absolute;left:10030;top:-664;width:124;height:102" coordorigin="10030,-664" coordsize="124,102">
              <v:shape style="position:absolute;left:10030;top:-664;width:124;height:102" coordorigin="10030,-664" coordsize="124,102" path="m10030,-664l10060,-613,10030,-562,10155,-613,10030,-664xe" filled="t" fillcolor="#231F20" stroked="f">
                <v:path arrowok="t"/>
                <v:fill type="solid"/>
              </v:shape>
            </v:group>
            <v:group style="position:absolute;left:7881;top:-613;width:178;height:2" coordorigin="7881,-613" coordsize="178,2">
              <v:shape style="position:absolute;left:7881;top:-613;width:178;height:2" coordorigin="7881,-613" coordsize="178,0" path="m8059,-613l7881,-613e" filled="f" stroked="t" strokeweight=".5pt" strokecolor="#231F20">
                <v:path arrowok="t"/>
              </v:shape>
            </v:group>
            <v:group style="position:absolute;left:7133;top:-755;width:635;height:280" coordorigin="7133,-755" coordsize="635,280">
              <v:shape style="position:absolute;left:7133;top:-755;width:635;height:280" coordorigin="7133,-755" coordsize="635,280" path="m7133,-755l7767,-755,7767,-475,7133,-475,7133,-755xe" filled="t" fillcolor="#E6E7E8" stroked="f">
                <v:path arrowok="t"/>
                <v:fill type="solid"/>
              </v:shape>
            </v:group>
            <v:group style="position:absolute;left:7133;top:-755;width:635;height:280" coordorigin="7133,-755" coordsize="635,280">
              <v:shape style="position:absolute;left:7133;top:-755;width:635;height:280" coordorigin="7133,-755" coordsize="635,280" path="m7133,-755l7767,-755,7767,-475,7133,-475,7133,-755xe" filled="f" stroked="t" strokeweight=".5pt" strokecolor="#231F20">
                <v:path arrowok="t"/>
              </v:shape>
            </v:group>
            <v:group style="position:absolute;left:7792;top:-664;width:124;height:102" coordorigin="7792,-664" coordsize="124,102">
              <v:shape style="position:absolute;left:7792;top:-664;width:124;height:102" coordorigin="7792,-664" coordsize="124,102" path="m7917,-664l7792,-613,7917,-562,7887,-613,7917,-664xe" filled="t" fillcolor="#231F20" stroked="f">
                <v:path arrowok="t"/>
                <v:fill type="solid"/>
              </v:shape>
            </v:group>
            <v:group style="position:absolute;left:8022;top:-664;width:124;height:102" coordorigin="8022,-664" coordsize="124,102">
              <v:shape style="position:absolute;left:8022;top:-664;width:124;height:102" coordorigin="8022,-664" coordsize="124,102" path="m8022,-664l8052,-613,8022,-562,8147,-613,8022,-66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1.4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Internal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organization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computer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18"/>
          <w:pgSz w:w="15840" w:h="24480"/>
          <w:pgMar w:header="4828" w:footer="5473" w:top="5660" w:bottom="5660" w:left="1660" w:right="1660"/>
        </w:sectPr>
      </w:pPr>
    </w:p>
    <w:p>
      <w:pPr>
        <w:spacing w:line="180" w:lineRule="exact" w:before="85"/>
        <w:ind w:left="4802" w:right="0" w:hanging="21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Register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85"/>
        <w:ind w:left="144" w:right="12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Register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180" w:lineRule="exact"/>
        <w:ind w:left="26" w:right="0" w:hanging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Arithmetic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Logical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Unit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85"/>
        <w:ind w:left="255" w:right="0" w:hanging="214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Register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4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1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Test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330" w:lineRule="atLeast"/>
        <w:ind w:left="539" w:right="3560" w:hanging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Control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Unit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Instruction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/>
        <w:ind w:left="0" w:right="300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Decoder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80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5" w:equalWidth="0">
            <w:col w:w="5185" w:space="40"/>
            <w:col w:w="863" w:space="40"/>
            <w:col w:w="638" w:space="40"/>
            <w:col w:w="732" w:space="40"/>
            <w:col w:w="4942"/>
          </w:cols>
        </w:sectPr>
      </w:pP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after="0" w:line="110" w:lineRule="exact"/>
        <w:rPr>
          <w:sz w:val="11"/>
          <w:szCs w:val="11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180" w:lineRule="exact"/>
        <w:ind w:left="4790" w:right="0" w:hanging="21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Register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7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180" w:lineRule="exact"/>
        <w:ind w:left="373" w:right="0" w:hanging="21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Register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97"/>
        <w:ind w:left="379" w:right="0" w:hanging="214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Register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85"/>
        <w:ind w:left="1429" w:right="3613" w:hanging="72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Instruction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Register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5173" w:space="40"/>
            <w:col w:w="757" w:space="40"/>
            <w:col w:w="763" w:space="40"/>
            <w:col w:w="570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80" w:lineRule="exact" w:before="85"/>
        <w:ind w:left="7100" w:right="0" w:firstLine="4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Address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Register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/>
        <w:ind w:left="6516" w:right="294" w:hanging="263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Memory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I/O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Interface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85"/>
        <w:ind w:left="517" w:right="3675" w:hanging="23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Program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Counter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696" w:space="40"/>
            <w:col w:w="4784"/>
          </w:cols>
        </w:sectPr>
      </w:pP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7516" w:val="left" w:leader="none"/>
        </w:tabs>
        <w:spacing w:before="78"/>
        <w:ind w:left="53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5.928986pt;margin-top:-192.096298pt;width:239.021pt;height:195.19106pt;mso-position-horizontal-relative:page;mso-position-vertical-relative:paragraph;z-index:-1512" coordorigin="5919,-3842" coordsize="4780,3904">
            <v:group style="position:absolute;left:8541;top:-2778;width:240;height:2" coordorigin="8541,-2778" coordsize="240,2">
              <v:shape style="position:absolute;left:8541;top:-2778;width:240;height:2" coordorigin="8541,-2778" coordsize="240,0" path="m8541,-2778l8781,-2778e" filled="f" stroked="t" strokeweight=".5pt" strokecolor="#231F20">
                <v:path arrowok="t"/>
              </v:shape>
            </v:group>
            <v:group style="position:absolute;left:8781;top:-2925;width:533;height:280" coordorigin="8781,-2925" coordsize="533,280">
              <v:shape style="position:absolute;left:8781;top:-2925;width:533;height:280" coordorigin="8781,-2925" coordsize="533,280" path="m8781,-2925l9313,-2925,9313,-2645,8781,-2645,8781,-2925xe" filled="t" fillcolor="#E6E7E8" stroked="f">
                <v:path arrowok="t"/>
                <v:fill type="solid"/>
              </v:shape>
            </v:group>
            <v:group style="position:absolute;left:8781;top:-2925;width:533;height:280" coordorigin="8781,-2925" coordsize="533,280">
              <v:shape style="position:absolute;left:8781;top:-2925;width:533;height:280" coordorigin="8781,-2925" coordsize="533,280" path="m8781,-2925l9313,-2925,9313,-2645,8781,-2645,8781,-2925xe" filled="f" stroked="t" strokeweight=".5pt" strokecolor="#231F20">
                <v:path arrowok="t"/>
              </v:shape>
            </v:group>
            <v:group style="position:absolute;left:6141;top:-3075;width:2400;height:560" coordorigin="6141,-3075" coordsize="2400,560">
              <v:shape style="position:absolute;left:6141;top:-3075;width:2400;height:560" coordorigin="6141,-3075" coordsize="2400,560" path="m8541,-2515l6141,-2515,6141,-3075,8541,-3075,8541,-2515xe" filled="t" fillcolor="#D1D3D4" stroked="f">
                <v:path arrowok="t"/>
                <v:fill type="solid"/>
              </v:shape>
            </v:group>
            <v:group style="position:absolute;left:6141;top:-3075;width:2400;height:560" coordorigin="6141,-3075" coordsize="2400,560">
              <v:shape style="position:absolute;left:6141;top:-3075;width:2400;height:560" coordorigin="6141,-3075" coordsize="2400,560" path="m8541,-2515l6141,-2515,6141,-3075,8541,-3075,8541,-2515xe" filled="f" stroked="t" strokeweight=".5pt" strokecolor="#231F20">
                <v:path arrowok="t"/>
              </v:shape>
            </v:group>
            <v:group style="position:absolute;left:8141;top:-3837;width:2;height:312" coordorigin="8141,-3837" coordsize="2,312">
              <v:shape style="position:absolute;left:8141;top:-3837;width:2;height:312" coordorigin="8141,-3837" coordsize="0,312" path="m8141,-3525l8141,-3837e" filled="t" fillcolor="#E6E7E8" stroked="f">
                <v:path arrowok="t"/>
                <v:fill type="solid"/>
              </v:shape>
            </v:group>
            <v:group style="position:absolute;left:8141;top:-3837;width:2;height:208" coordorigin="8141,-3837" coordsize="2,208">
              <v:shape style="position:absolute;left:8141;top:-3837;width:2;height:208" coordorigin="8141,-3837" coordsize="0,208" path="m8141,-3837l8141,-3629e" filled="f" stroked="t" strokeweight=".5pt" strokecolor="#231F20">
                <v:path arrowok="t"/>
              </v:shape>
            </v:group>
            <v:group style="position:absolute;left:7330;top:-3837;width:2;height:312" coordorigin="7330,-3837" coordsize="2,312">
              <v:shape style="position:absolute;left:7330;top:-3837;width:2;height:312" coordorigin="7330,-3837" coordsize="0,312" path="m7330,-3525l7330,-3837e" filled="t" fillcolor="#E6E7E8" stroked="f">
                <v:path arrowok="t"/>
                <v:fill type="solid"/>
              </v:shape>
            </v:group>
            <v:group style="position:absolute;left:7330;top:-3837;width:2;height:208" coordorigin="7330,-3837" coordsize="2,208">
              <v:shape style="position:absolute;left:7330;top:-3837;width:2;height:208" coordorigin="7330,-3837" coordsize="0,208" path="m7330,-3837l7330,-3629e" filled="f" stroked="t" strokeweight=".5pt" strokecolor="#231F20">
                <v:path arrowok="t"/>
              </v:shape>
            </v:group>
            <v:group style="position:absolute;left:6530;top:-3837;width:2;height:312" coordorigin="6530,-3837" coordsize="2,312">
              <v:shape style="position:absolute;left:6530;top:-3837;width:2;height:312" coordorigin="6530,-3837" coordsize="0,312" path="m6530,-3525l6530,-3837e" filled="t" fillcolor="#E6E7E8" stroked="f">
                <v:path arrowok="t"/>
                <v:fill type="solid"/>
              </v:shape>
            </v:group>
            <v:group style="position:absolute;left:6530;top:-3837;width:2;height:208" coordorigin="6530,-3837" coordsize="2,208">
              <v:shape style="position:absolute;left:6530;top:-3837;width:2;height:208" coordorigin="6530,-3837" coordsize="0,208" path="m6530,-3837l6530,-3629e" filled="f" stroked="t" strokeweight=".5pt" strokecolor="#231F20">
                <v:path arrowok="t"/>
              </v:shape>
            </v:group>
            <v:group style="position:absolute;left:6141;top:-3629;width:2400;height:560" coordorigin="6141,-3629" coordsize="2400,560">
              <v:shape style="position:absolute;left:6141;top:-3629;width:2400;height:560" coordorigin="6141,-3629" coordsize="2400,560" path="m6141,-3629l8541,-3629,8541,-3069,6141,-3069,6141,-3629xe" filled="t" fillcolor="#E6E7E8" stroked="f">
                <v:path arrowok="t"/>
                <v:fill type="solid"/>
              </v:shape>
            </v:group>
            <v:group style="position:absolute;left:6141;top:-3629;width:2400;height:560" coordorigin="6141,-3629" coordsize="2400,560">
              <v:shape style="position:absolute;left:6141;top:-3629;width:2400;height:560" coordorigin="6141,-3629" coordsize="2400,560" path="m6141,-3629l8541,-3629,8541,-3069,6141,-3069,6141,-3629xe" filled="f" stroked="t" strokeweight=".5pt" strokecolor="#231F20">
                <v:path arrowok="t"/>
              </v:shape>
            </v:group>
            <v:group style="position:absolute;left:6930;top:-3349;width:2;height:2" coordorigin="6930,-3349" coordsize="2,2">
              <v:shape style="position:absolute;left:6930;top:-3349;width:2;height:2" coordorigin="6930,-3349" coordsize="0,0" path="m6930,-3349l6930,-3349e" filled="f" stroked="t" strokeweight=".1pt" strokecolor="#E6E7E8">
                <v:path arrowok="t"/>
              </v:shape>
            </v:group>
            <v:group style="position:absolute;left:6930;top:-3629;width:2;height:560" coordorigin="6930,-3629" coordsize="2,560">
              <v:shape style="position:absolute;left:6930;top:-3629;width:2;height:560" coordorigin="6930,-3629" coordsize="0,560" path="m6930,-3629l6930,-3069e" filled="f" stroked="t" strokeweight=".5pt" strokecolor="#231F20">
                <v:path arrowok="t"/>
              </v:shape>
            </v:group>
            <v:group style="position:absolute;left:7730;top:-3349;width:2;height:2" coordorigin="7730,-3349" coordsize="2,2">
              <v:shape style="position:absolute;left:7730;top:-3349;width:2;height:2" coordorigin="7730,-3349" coordsize="0,0" path="m7730,-3349l7730,-3349e" filled="f" stroked="t" strokeweight=".1pt" strokecolor="#E6E7E8">
                <v:path arrowok="t"/>
              </v:shape>
            </v:group>
            <v:group style="position:absolute;left:7730;top:-3629;width:2;height:560" coordorigin="7730,-3629" coordsize="2,560">
              <v:shape style="position:absolute;left:7730;top:-3629;width:2;height:560" coordorigin="7730,-3629" coordsize="0,560" path="m7730,-3629l7730,-3069e" filled="f" stroked="t" strokeweight=".5pt" strokecolor="#231F20">
                <v:path arrowok="t"/>
              </v:shape>
            </v:group>
            <v:group style="position:absolute;left:8141;top:-2094;width:2;height:348" coordorigin="8141,-2094" coordsize="2,348">
              <v:shape style="position:absolute;left:8141;top:-2094;width:2;height:348" coordorigin="8141,-2094" coordsize="0,348" path="m8141,-1746l8141,-2094e" filled="t" fillcolor="#E6E7E8" stroked="f">
                <v:path arrowok="t"/>
                <v:fill type="solid"/>
              </v:shape>
            </v:group>
            <v:group style="position:absolute;left:8141;top:-1963;width:2;height:217" coordorigin="8141,-1963" coordsize="2,217">
              <v:shape style="position:absolute;left:8141;top:-1963;width:2;height:217" coordorigin="8141,-1963" coordsize="0,217" path="m8141,-1963l8141,-1746e" filled="f" stroked="t" strokeweight=".5pt" strokecolor="#231F20">
                <v:path arrowok="t"/>
              </v:shape>
            </v:group>
            <v:group style="position:absolute;left:7330;top:-2091;width:2;height:2148" coordorigin="7330,-2091" coordsize="2,2148">
              <v:shape style="position:absolute;left:7330;top:-2091;width:2;height:2148" coordorigin="7330,-2091" coordsize="0,2148" path="m7330,57l7330,57e" filled="f" stroked="t" strokeweight=".1pt" strokecolor="#E6E7E8">
                <v:path arrowok="t"/>
              </v:shape>
            </v:group>
            <v:group style="position:absolute;left:7330;top:-1963;width:2;height:1344" coordorigin="7330,-1963" coordsize="2,1344">
              <v:shape style="position:absolute;left:7330;top:-1963;width:2;height:1344" coordorigin="7330,-1963" coordsize="0,1344" path="m7330,-1963l7330,-619e" filled="f" stroked="t" strokeweight=".5pt" strokecolor="#231F20">
                <v:path arrowok="t"/>
              </v:shape>
            </v:group>
            <v:group style="position:absolute;left:7330;top:-59;width:2;height:116" coordorigin="7330,-59" coordsize="2,116">
              <v:shape style="position:absolute;left:7330;top:-59;width:2;height:116" coordorigin="7330,-59" coordsize="0,116" path="m7330,-59l7330,57e" filled="f" stroked="t" strokeweight=".5pt" strokecolor="#231F20">
                <v:path arrowok="t"/>
              </v:shape>
            </v:group>
            <v:group style="position:absolute;left:6530;top:-2094;width:2;height:348" coordorigin="6530,-2094" coordsize="2,348">
              <v:shape style="position:absolute;left:6530;top:-2094;width:2;height:348" coordorigin="6530,-2094" coordsize="0,348" path="m6530,-1746l6530,-2094e" filled="t" fillcolor="#E6E7E8" stroked="f">
                <v:path arrowok="t"/>
                <v:fill type="solid"/>
              </v:shape>
            </v:group>
            <v:group style="position:absolute;left:6530;top:-1963;width:2;height:217" coordorigin="6530,-1963" coordsize="2,217">
              <v:shape style="position:absolute;left:6530;top:-1963;width:2;height:217" coordorigin="6530,-1963" coordsize="0,217" path="m6530,-1963l6530,-1746e" filled="f" stroked="t" strokeweight=".5pt" strokecolor="#231F20">
                <v:path arrowok="t"/>
              </v:shape>
            </v:group>
            <v:group style="position:absolute;left:6141;top:-2523;width:2400;height:560" coordorigin="6141,-2523" coordsize="2400,560">
              <v:shape style="position:absolute;left:6141;top:-2523;width:2400;height:560" coordorigin="6141,-2523" coordsize="2400,560" path="m6141,-2523l8541,-2523,8541,-1963,6141,-1963,6141,-2523xe" filled="t" fillcolor="#E6E7E8" stroked="f">
                <v:path arrowok="t"/>
                <v:fill type="solid"/>
              </v:shape>
            </v:group>
            <v:group style="position:absolute;left:6141;top:-2523;width:2400;height:560" coordorigin="6141,-2523" coordsize="2400,560">
              <v:shape style="position:absolute;left:6141;top:-2523;width:2400;height:560" coordorigin="6141,-2523" coordsize="2400,560" path="m6141,-2523l8541,-2523,8541,-1963,6141,-1963,6141,-2523xe" filled="f" stroked="t" strokeweight=".5pt" strokecolor="#231F20">
                <v:path arrowok="t"/>
              </v:shape>
            </v:group>
            <v:group style="position:absolute;left:10198;top:-1963;width:2;height:409" coordorigin="10198,-1963" coordsize="2,409">
              <v:shape style="position:absolute;left:10198;top:-1963;width:2;height:409" coordorigin="10198,-1963" coordsize="0,409" path="m10198,-1963l10198,-1554e" filled="f" stroked="t" strokeweight=".5pt" strokecolor="#231F20">
                <v:path arrowok="t"/>
              </v:shape>
            </v:group>
            <v:group style="position:absolute;left:9722;top:-2523;width:972;height:560" coordorigin="9722,-2523" coordsize="972,560">
              <v:shape style="position:absolute;left:9722;top:-2523;width:972;height:560" coordorigin="9722,-2523" coordsize="972,560" path="m9722,-1963l10694,-1963,10694,-2523,9722,-2523,9722,-1963xe" filled="t" fillcolor="#E6E7E8" stroked="f">
                <v:path arrowok="t"/>
                <v:fill type="solid"/>
              </v:shape>
            </v:group>
            <v:group style="position:absolute;left:9722;top:-2523;width:972;height:560" coordorigin="9722,-2523" coordsize="972,560">
              <v:shape style="position:absolute;left:9722;top:-2523;width:972;height:560" coordorigin="9722,-2523" coordsize="972,560" path="m10694,-1963l9722,-1963,9722,-2523,10694,-2523,10694,-1963xe" filled="f" stroked="t" strokeweight=".5pt" strokecolor="#231F20">
                <v:path arrowok="t"/>
              </v:shape>
            </v:group>
            <v:group style="position:absolute;left:10198;top:-994;width:2;height:205" coordorigin="10198,-994" coordsize="2,205">
              <v:shape style="position:absolute;left:10198;top:-994;width:2;height:205" coordorigin="10198,-994" coordsize="0,205" path="m10198,-994l10198,-789e" filled="f" stroked="t" strokeweight=".5pt" strokecolor="#231F20">
                <v:path arrowok="t"/>
              </v:shape>
            </v:group>
            <v:group style="position:absolute;left:9722;top:-1554;width:972;height:560" coordorigin="9722,-1554" coordsize="972,560">
              <v:shape style="position:absolute;left:9722;top:-1554;width:972;height:560" coordorigin="9722,-1554" coordsize="972,560" path="m9722,-994l10694,-994,10694,-1554,9722,-1554,9722,-994xe" filled="t" fillcolor="#E6E7E8" stroked="f">
                <v:path arrowok="t"/>
                <v:fill type="solid"/>
              </v:shape>
            </v:group>
            <v:group style="position:absolute;left:9722;top:-1554;width:972;height:560" coordorigin="9722,-1554" coordsize="972,560">
              <v:shape style="position:absolute;left:9722;top:-1554;width:972;height:560" coordorigin="9722,-1554" coordsize="972,560" path="m10694,-994l9722,-994,9722,-1554,10694,-1554,10694,-994xe" filled="f" stroked="t" strokeweight=".5pt" strokecolor="#231F20">
                <v:path arrowok="t"/>
              </v:shape>
            </v:group>
            <v:group style="position:absolute;left:9722;top:-3083;width:972;height:560" coordorigin="9722,-3083" coordsize="972,560">
              <v:shape style="position:absolute;left:9722;top:-3083;width:972;height:560" coordorigin="9722,-3083" coordsize="972,560" path="m9722,-2523l10694,-2523,10694,-3083,9722,-3083,9722,-2523xe" filled="t" fillcolor="#D1D3D4" stroked="f">
                <v:path arrowok="t"/>
                <v:fill type="solid"/>
              </v:shape>
            </v:group>
            <v:group style="position:absolute;left:9722;top:-3083;width:972;height:560" coordorigin="9722,-3083" coordsize="972,560">
              <v:shape style="position:absolute;left:9722;top:-3083;width:972;height:560" coordorigin="9722,-3083" coordsize="972,560" path="m10694,-2523l9722,-2523,9722,-3083,10694,-3083,10694,-2523xe" filled="f" stroked="t" strokeweight=".5pt" strokecolor="#231F20">
                <v:path arrowok="t"/>
              </v:shape>
            </v:group>
            <v:group style="position:absolute;left:9038;top:-1753;width:2;height:199" coordorigin="9038,-1753" coordsize="2,199">
              <v:shape style="position:absolute;left:9038;top:-1753;width:2;height:199" coordorigin="9038,-1753" coordsize="0,199" path="m9038,-1753l9038,-1554e" filled="f" stroked="t" strokeweight=".5pt" strokecolor="#231F20">
                <v:path arrowok="t"/>
              </v:shape>
            </v:group>
            <v:group style="position:absolute;left:9038;top:-994;width:2;height:205" coordorigin="9038,-994" coordsize="2,205">
              <v:shape style="position:absolute;left:9038;top:-994;width:2;height:205" coordorigin="9038,-994" coordsize="0,205" path="m9038,-994l9038,-789e" filled="f" stroked="t" strokeweight=".5pt" strokecolor="#231F20">
                <v:path arrowok="t"/>
              </v:shape>
            </v:group>
            <v:group style="position:absolute;left:8555;top:-1554;width:972;height:560" coordorigin="8555,-1554" coordsize="972,560">
              <v:shape style="position:absolute;left:8555;top:-1554;width:972;height:560" coordorigin="8555,-1554" coordsize="972,560" path="m8555,-994l9527,-994,9527,-1554,8555,-1554,8555,-994xe" filled="t" fillcolor="#E6E7E8" stroked="f">
                <v:path arrowok="t"/>
                <v:fill type="solid"/>
              </v:shape>
            </v:group>
            <v:group style="position:absolute;left:8555;top:-1554;width:972;height:560" coordorigin="8555,-1554" coordsize="972,560">
              <v:shape style="position:absolute;left:8555;top:-1554;width:972;height:560" coordorigin="8555,-1554" coordsize="972,560" path="m9527,-994l8555,-994,8555,-1554,9527,-1554,9527,-994xe" filled="f" stroked="t" strokeweight=".5pt" strokecolor="#231F20">
                <v:path arrowok="t"/>
              </v:shape>
            </v:group>
            <v:group style="position:absolute;left:5924;top:-3837;width:4279;height:2088" coordorigin="5924,-3837" coordsize="4279,2088">
              <v:shape style="position:absolute;left:5924;top:-3837;width:4279;height:2088" coordorigin="5924,-3837" coordsize="4279,2088" path="m8146,-3837l5924,-3837,5924,-1749,10202,-1749e" filled="f" stroked="t" strokeweight=".5pt" strokecolor="#231F20">
                <v:path arrowok="t"/>
              </v:shape>
            </v:group>
            <v:group style="position:absolute;left:6930;top:-2523;width:2;height:560" coordorigin="6930,-2523" coordsize="2,560">
              <v:shape style="position:absolute;left:6930;top:-2523;width:2;height:560" coordorigin="6930,-2523" coordsize="0,560" path="m6930,-1963l6930,-1963e" filled="f" stroked="t" strokeweight=".1pt" strokecolor="#E6E7E8">
                <v:path arrowok="t"/>
              </v:shape>
            </v:group>
            <v:group style="position:absolute;left:6930;top:-2523;width:2;height:560" coordorigin="6930,-2523" coordsize="2,560">
              <v:shape style="position:absolute;left:6930;top:-2523;width:2;height:560" coordorigin="6930,-2523" coordsize="0,560" path="m6930,-1963l6930,-2523e" filled="f" stroked="t" strokeweight=".5pt" strokecolor="#231F20">
                <v:path arrowok="t"/>
              </v:shape>
            </v:group>
            <v:group style="position:absolute;left:7730;top:-2523;width:2;height:560" coordorigin="7730,-2523" coordsize="2,560">
              <v:shape style="position:absolute;left:7730;top:-2523;width:2;height:560" coordorigin="7730,-2523" coordsize="0,560" path="m7730,-1963l7730,-1963e" filled="f" stroked="t" strokeweight=".1pt" strokecolor="#E6E7E8">
                <v:path arrowok="t"/>
              </v:shape>
            </v:group>
            <v:group style="position:absolute;left:7730;top:-2523;width:2;height:560" coordorigin="7730,-2523" coordsize="2,560">
              <v:shape style="position:absolute;left:7730;top:-2523;width:2;height:560" coordorigin="7730,-2523" coordsize="0,560" path="m7730,-1963l7730,-2523e" filled="f" stroked="t" strokeweight=".5pt" strokecolor="#231F20">
                <v:path arrowok="t"/>
              </v:shape>
            </v:group>
            <v:group style="position:absolute;left:9618;top:-798;width:2;height:179" coordorigin="9618,-798" coordsize="2,179">
              <v:shape style="position:absolute;left:9618;top:-798;width:2;height:179" coordorigin="9618,-798" coordsize="0,179" path="m9618,-798l9618,-619e" filled="f" stroked="t" strokeweight=".5pt" strokecolor="#231F20">
                <v:path arrowok="t"/>
              </v:shape>
            </v:group>
            <v:group style="position:absolute;left:9618;top:-59;width:2;height:116" coordorigin="9618,-59" coordsize="2,116">
              <v:shape style="position:absolute;left:9618;top:-59;width:2;height:116" coordorigin="9618,-59" coordsize="0,116" path="m9618,-59l9618,57e" filled="f" stroked="t" strokeweight=".5pt" strokecolor="#231F20">
                <v:path arrowok="t"/>
              </v:shape>
            </v:group>
            <v:group style="position:absolute;left:6138;top:-619;width:4550;height:560" coordorigin="6138,-619" coordsize="4550,560">
              <v:shape style="position:absolute;left:6138;top:-619;width:4550;height:560" coordorigin="6138,-619" coordsize="4550,560" path="m6138,-619l10689,-619,10689,-59,6138,-59,6138,-619xe" filled="t" fillcolor="#D1D3D4" stroked="f">
                <v:path arrowok="t"/>
                <v:fill type="solid"/>
              </v:shape>
            </v:group>
            <v:group style="position:absolute;left:6138;top:-619;width:4550;height:560" coordorigin="6138,-619" coordsize="4550,560">
              <v:shape style="position:absolute;left:6138;top:-619;width:4550;height:560" coordorigin="6138,-619" coordsize="4550,560" path="m6138,-619l10689,-619,10689,-59,6138,-59,6138,-619xe" filled="f" stroked="t" strokeweight=".5pt" strokecolor="#231F20">
                <v:path arrowok="t"/>
              </v:shape>
            </v:group>
            <v:group style="position:absolute;left:9036;top:-794;width:1161;height:2" coordorigin="9036,-794" coordsize="1161,2">
              <v:shape style="position:absolute;left:9036;top:-794;width:1161;height:2" coordorigin="9036,-794" coordsize="1161,0" path="m9036,-794l10198,-794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Bus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Address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Bus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9"/>
        <w:ind w:left="0" w:right="1249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Internal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computer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details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6" w:firstLine="240"/>
        <w:jc w:val="both"/>
      </w:pPr>
      <w:r>
        <w:rPr/>
        <w:pict>
          <v:group style="position:absolute;margin-left:88.375pt;margin-top:11.818982pt;width:24.25pt;height:48.25pt;mso-position-horizontal-relative:page;mso-position-vertical-relative:paragraph;z-index:-1511" coordorigin="1768,236" coordsize="485,965">
            <v:group style="position:absolute;left:1892;top:599;width:238;height:239" coordorigin="1892,599" coordsize="238,239">
              <v:shape style="position:absolute;left:1892;top:599;width:238;height:239" coordorigin="1892,599" coordsize="238,239" path="m2130,719l2112,783,2064,826,2021,838,1996,837,1934,810,1897,759,1892,739,1893,712,1917,647,1964,608,2004,599,2028,601,2089,629,2124,682,2130,719xe" filled="f" stroked="t" strokeweight=".25pt" strokecolor="#231F20">
                <v:path arrowok="t"/>
              </v:shape>
            </v:group>
            <v:group style="position:absolute;left:1770;top:719;width:480;height:2" coordorigin="1770,719" coordsize="480,2">
              <v:shape style="position:absolute;left:1770;top:719;width:480;height:2" coordorigin="1770,719" coordsize="480,0" path="m1770,719l2250,719e" filled="f" stroked="t" strokeweight=".25pt" strokecolor="#231F20">
                <v:path arrowok="t"/>
              </v:shape>
            </v:group>
            <v:group style="position:absolute;left:2010;top:239;width:2;height:960" coordorigin="2010,239" coordsize="2,960">
              <v:shape style="position:absolute;left:2010;top:239;width:2;height:960" coordorigin="2010,239" coordsize="0,960" path="m2010,239l2010,119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.818982pt;width:24.25pt;height:48.25pt;mso-position-horizontal-relative:page;mso-position-vertical-relative:paragraph;z-index:-1510" coordorigin="13588,236" coordsize="485,965">
            <v:group style="position:absolute;left:13712;top:599;width:238;height:239" coordorigin="13712,599" coordsize="238,239">
              <v:shape style="position:absolute;left:13712;top:599;width:238;height:239" coordorigin="13712,599" coordsize="238,239" path="m13950,719l13932,783,13884,826,13841,838,13816,837,13754,810,13717,759,13712,739,13713,712,13737,647,13784,608,13824,599,13848,601,13909,629,13944,682,13950,719xe" filled="f" stroked="t" strokeweight=".25pt" strokecolor="#231F20">
                <v:path arrowok="t"/>
              </v:shape>
            </v:group>
            <v:group style="position:absolute;left:13590;top:719;width:480;height:2" coordorigin="13590,719" coordsize="480,2">
              <v:shape style="position:absolute;left:13590;top:719;width:480;height:2" coordorigin="13590,719" coordsize="480,0" path="m13590,719l14070,719e" filled="f" stroked="t" strokeweight=".25pt" strokecolor="#231F20">
                <v:path arrowok="t"/>
              </v:shape>
            </v:group>
            <v:group style="position:absolute;left:13830;top:239;width:2;height:960" coordorigin="13830,239" coordsize="2,960">
              <v:shape style="position:absolute;left:13830;top:239;width:2;height:960" coordorigin="13830,239" coordsize="0,960" path="m13830,239l13830,119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comprise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electronic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electrically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voltage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(present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(absent)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assemble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collections—a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byte</w:t>
      </w:r>
      <w:r>
        <w:rPr>
          <w:rFonts w:ascii="Palatino" w:hAnsi="Palatino" w:cs="Palatino" w:eastAsia="Palatino"/>
          <w:b/>
          <w:bCs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words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3" w:firstLine="240"/>
        <w:jc w:val="both"/>
      </w:pPr>
      <w:r>
        <w:rPr>
          <w:b w:val="0"/>
          <w:bCs w:val="0"/>
          <w:color w:val="231F20"/>
          <w:spacing w:val="2"/>
          <w:w w:val="100"/>
        </w:rPr>
        <w:t>Inpu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(I/O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external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equipment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communicate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computers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earl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days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individually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installe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dedicate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wiring—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called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hardwiring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contrast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toda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merel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plugging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-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buses</w:t>
      </w:r>
      <w:r>
        <w:rPr>
          <w:rFonts w:ascii="Palatino" w:hAnsi="Palatino" w:cs="Palatino" w:eastAsia="Palatino"/>
          <w:b/>
          <w:bCs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1.5).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electronic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“pathway”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transporting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receiv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involves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protocol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ensures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4"/>
        </w:numPr>
        <w:tabs>
          <w:tab w:pos="3701" w:val="left" w:leader="none"/>
        </w:tabs>
        <w:ind w:left="3701" w:right="6869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Computer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0"/>
          <w:w w:val="105"/>
        </w:rPr>
        <w:t>Memory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2"/>
        <w:jc w:val="both"/>
      </w:pPr>
      <w:r>
        <w:rPr>
          <w:b w:val="0"/>
          <w:bCs w:val="0"/>
          <w:color w:val="231F20"/>
          <w:spacing w:val="2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ag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nicel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divided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categories—soli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mechanical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Solid-stat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memory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module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directl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connecte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processo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digital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addresse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Mechanica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relie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upon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1670" w:firstLine="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                          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Today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1"/>
        <w:jc w:val="both"/>
      </w:pPr>
      <w:r>
        <w:rPr>
          <w:b w:val="0"/>
          <w:bCs w:val="0"/>
          <w:color w:val="231F20"/>
          <w:spacing w:val="2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rewriteabl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medi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sensor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converted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impression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medi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digita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drives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floppy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disks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har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drives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optica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disk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(CD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DVDs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shar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architecture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externall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connecte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input/</w:t>
      </w:r>
      <w:r>
        <w:rPr>
          <w:b w:val="0"/>
          <w:bCs w:val="0"/>
          <w:color w:val="231F20"/>
          <w:spacing w:val="5"/>
          <w:w w:val="110"/>
        </w:rPr>
        <w:t> </w:t>
      </w:r>
      <w:r>
        <w:rPr>
          <w:b w:val="0"/>
          <w:bCs w:val="0"/>
          <w:color w:val="231F20"/>
          <w:spacing w:val="3"/>
          <w:w w:val="100"/>
        </w:rPr>
        <w:t>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Recently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distinction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blurred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arriva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flas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h</w:t>
      </w:r>
      <w:r>
        <w:rPr>
          <w:rFonts w:ascii="Palatino" w:hAnsi="Palatino" w:cs="Palatino" w:eastAsia="Palatino"/>
          <w:b/>
          <w:bCs/>
          <w:color w:val="231F20"/>
          <w:spacing w:val="3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card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solid-stat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memory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attac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computer’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I/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were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mechanica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memory.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 w:firstLine="240"/>
        <w:jc w:val="both"/>
      </w:pPr>
      <w:r>
        <w:rPr>
          <w:b w:val="0"/>
          <w:bCs w:val="0"/>
          <w:color w:val="231F20"/>
          <w:spacing w:val="0"/>
          <w:w w:val="100"/>
        </w:rPr>
        <w:t>Today,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CPUs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solid-state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memory.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</w:rPr>
        <w:t>Read-Onl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/>
          <w:bCs/>
          <w:color w:val="231F20"/>
          <w:spacing w:val="-1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</w:rPr>
        <w:t>Memory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</w:rPr>
        <w:t>(ROM)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sometimes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Basic</w:t>
      </w:r>
      <w:r>
        <w:rPr>
          <w:rFonts w:ascii="Palatino" w:hAnsi="Palatino" w:cs="Palatino" w:eastAsia="Palatino"/>
          <w:b/>
          <w:bCs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Input/Output</w:t>
      </w:r>
      <w:r>
        <w:rPr>
          <w:rFonts w:ascii="Palatino" w:hAnsi="Palatino" w:cs="Palatino" w:eastAsia="Palatino"/>
          <w:b/>
          <w:bCs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System</w:t>
      </w:r>
      <w:r>
        <w:rPr>
          <w:rFonts w:ascii="Palatino" w:hAnsi="Palatino" w:cs="Palatino" w:eastAsia="Palatino"/>
          <w:b/>
          <w:bCs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(BIOS)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enough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wake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keyboard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screen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devic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transferre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device,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referre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“mas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memory,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Random-Acces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3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Memory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(RAM)</w:t>
      </w:r>
      <w:r>
        <w:rPr>
          <w:b w:val="0"/>
          <w:bCs w:val="0"/>
          <w:color w:val="231F20"/>
          <w:spacing w:val="0"/>
          <w:w w:val="100"/>
        </w:rPr>
        <w:t>—large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high-speed,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solid-state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hold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 w:firstLine="240"/>
        <w:jc w:val="both"/>
      </w:pPr>
      <w:r>
        <w:rPr/>
        <w:pict>
          <v:group style="position:absolute;margin-left:88.375pt;margin-top:19.351721pt;width:24.25pt;height:48.25pt;mso-position-horizontal-relative:page;mso-position-vertical-relative:paragraph;z-index:-1509" coordorigin="1768,387" coordsize="485,965">
            <v:group style="position:absolute;left:1892;top:750;width:238;height:239" coordorigin="1892,750" coordsize="238,239">
              <v:shape style="position:absolute;left:1892;top:750;width:238;height:239" coordorigin="1892,750" coordsize="238,239" path="m2130,870l2112,933,2064,977,2021,989,1996,987,1934,961,1897,910,1892,889,1893,863,1917,798,1964,759,2004,750,2028,752,2089,780,2124,833,2130,870xe" filled="f" stroked="t" strokeweight=".25pt" strokecolor="#231F20">
                <v:path arrowok="t"/>
              </v:shape>
            </v:group>
            <v:group style="position:absolute;left:1770;top:870;width:480;height:2" coordorigin="1770,870" coordsize="480,2">
              <v:shape style="position:absolute;left:1770;top:870;width:480;height:2" coordorigin="1770,870" coordsize="480,0" path="m1770,870l2250,870e" filled="f" stroked="t" strokeweight=".25pt" strokecolor="#231F20">
                <v:path arrowok="t"/>
              </v:shape>
            </v:group>
            <v:group style="position:absolute;left:2010;top:390;width:2;height:960" coordorigin="2010,390" coordsize="2,960">
              <v:shape style="position:absolute;left:2010;top:390;width:2;height:960" coordorigin="2010,390" coordsize="0,960" path="m2010,390l2010,135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9.351721pt;width:24.25pt;height:48.25pt;mso-position-horizontal-relative:page;mso-position-vertical-relative:paragraph;z-index:-1508" coordorigin="13588,387" coordsize="485,965">
            <v:group style="position:absolute;left:13712;top:750;width:238;height:239" coordorigin="13712,750" coordsize="238,239">
              <v:shape style="position:absolute;left:13712;top:750;width:238;height:239" coordorigin="13712,750" coordsize="238,239" path="m13950,870l13932,933,13884,977,13841,989,13816,987,13754,961,13717,910,13712,889,13713,863,13737,798,13784,759,13824,750,13848,752,13909,780,13944,833,13950,870xe" filled="f" stroked="t" strokeweight=".25pt" strokecolor="#231F20">
                <v:path arrowok="t"/>
              </v:shape>
            </v:group>
            <v:group style="position:absolute;left:13590;top:870;width:480;height:2" coordorigin="13590,870" coordsize="480,2">
              <v:shape style="position:absolute;left:13590;top:870;width:480;height:2" coordorigin="13590,870" coordsize="480,0" path="m13590,870l14070,870e" filled="f" stroked="t" strokeweight=".25pt" strokecolor="#231F20">
                <v:path arrowok="t"/>
              </v:shape>
            </v:group>
            <v:group style="position:absolute;left:13830;top:390;width:2;height:960" coordorigin="13830,390" coordsize="2,960">
              <v:shape style="position:absolute;left:13830;top:390;width:2;height:960" coordorigin="13830,390" coordsize="0,960" path="m13830,390l13830,135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processors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improvement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smalle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highe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1"/>
          <w:w w:val="100"/>
        </w:rPr>
        <w:t>cache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Cach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memory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processors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smart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“guess”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preload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guesses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cache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CPU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quickly.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guesses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likelihood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opposed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branchin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somewher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els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significant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amoun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today’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architectur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desig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effor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focuse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cache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7" w:firstLine="240"/>
        <w:jc w:val="both"/>
      </w:pP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becom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systems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ru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simultaneously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occasionally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toda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virtua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l</w:t>
      </w:r>
      <w:r>
        <w:rPr>
          <w:rFonts w:ascii="Palatino" w:hAnsi="Palatino" w:cs="Palatino" w:eastAsia="Palatino"/>
          <w:b/>
          <w:bCs/>
          <w:color w:val="231F20"/>
          <w:spacing w:val="2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memory</w:t>
      </w:r>
      <w:r>
        <w:rPr>
          <w:b w:val="0"/>
          <w:bCs w:val="0"/>
          <w:color w:val="231F20"/>
          <w:spacing w:val="2"/>
          <w:w w:val="100"/>
        </w:rPr>
        <w:t>—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drive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everything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pages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CPU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page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RAM,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RAM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“page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buffer”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safely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virtual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page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matter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ahead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predicting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pages,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hug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performanc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begin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virtual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1.6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aspects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(UNIX,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Windows,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whatever)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I/O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(drivers)</w:t>
      </w:r>
      <w:r>
        <w:rPr>
          <w:rFonts w:ascii="Palatino" w:hAnsi="Palatino" w:cs="Palatino" w:eastAsia="Palatino"/>
          <w:b/>
          <w:bCs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communicate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world.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mentioned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earlier,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9"/>
          <w:pgSz w:w="15840" w:h="24480"/>
          <w:pgMar w:header="4828" w:footer="5473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52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2880" w:type="dxa"/>
            <w:gridSpan w:val="7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8"/>
              <w:ind w:right="5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Heap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95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9"/>
              <w:ind w:left="1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Stack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9"/>
              <w:ind w:left="1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Stack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8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9"/>
              <w:ind w:left="1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Stack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95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39"/>
              <w:ind w:left="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Program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39"/>
              <w:ind w:left="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Program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8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39"/>
              <w:ind w:left="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Program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2880" w:type="dxa"/>
            <w:gridSpan w:val="7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BCBEC0"/>
          </w:tcPr>
          <w:p>
            <w:pPr>
              <w:pStyle w:val="TableParagraph"/>
              <w:spacing w:before="34"/>
              <w:ind w:left="78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Operating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System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5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7A9AC"/>
          </w:tcPr>
          <w:p>
            <w:pPr>
              <w:pStyle w:val="TableParagraph"/>
              <w:spacing w:before="30"/>
              <w:ind w:left="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7A9AC"/>
          </w:tcPr>
          <w:p>
            <w:pPr>
              <w:pStyle w:val="TableParagraph"/>
              <w:spacing w:before="30"/>
              <w:ind w:left="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7A9AC"/>
          </w:tcPr>
          <w:p>
            <w:pPr>
              <w:pStyle w:val="TableParagraph"/>
              <w:spacing w:before="30"/>
              <w:ind w:left="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7A9AC"/>
          </w:tcPr>
          <w:p>
            <w:pPr>
              <w:pStyle w:val="TableParagraph"/>
              <w:spacing w:before="30"/>
              <w:ind w:left="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7A9AC"/>
          </w:tcPr>
          <w:p>
            <w:pPr>
              <w:pStyle w:val="TableParagraph"/>
              <w:spacing w:before="30"/>
              <w:ind w:left="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before="47"/>
        <w:ind w:left="4742" w:right="423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1.6</w:t>
      </w:r>
      <w:r>
        <w:rPr>
          <w:rFonts w:ascii="Times New Roman" w:hAnsi="Times New Roman" w:cs="Times New Roman" w:eastAsia="Times New Roman"/>
          <w:b/>
          <w:bCs/>
          <w:color w:val="231F20"/>
          <w:spacing w:val="1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Typical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memory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layout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60" w:lineRule="exact" w:before="53"/>
        <w:ind w:left="3170" w:right="2387"/>
        <w:jc w:val="both"/>
      </w:pP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loaded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loaded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request.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allocated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stack</w:t>
      </w:r>
      <w:r>
        <w:rPr>
          <w:rFonts w:ascii="Palatino" w:hAnsi="Palatino" w:cs="Palatino" w:eastAsia="Palatino"/>
          <w:b/>
          <w:bCs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static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heap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accessible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request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heap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manipulate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finishes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heap,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released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4"/>
        </w:numPr>
        <w:tabs>
          <w:tab w:pos="3701" w:val="left" w:leader="none"/>
        </w:tabs>
        <w:ind w:left="3701" w:right="6832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Computer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0"/>
          <w:w w:val="105"/>
        </w:rPr>
        <w:t>Software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6"/>
        <w:jc w:val="both"/>
      </w:pPr>
      <w:r>
        <w:rPr/>
        <w:pict>
          <v:group style="position:absolute;margin-left:288.424988pt;margin-top:97.877014pt;width:220.69pt;height:220.69pt;mso-position-horizontal-relative:page;mso-position-vertical-relative:paragraph;z-index:-1507" coordorigin="5768,1958" coordsize="4414,4414">
            <v:group style="position:absolute;left:5773;top:1963;width:4404;height:4404" coordorigin="5773,1963" coordsize="4404,4404">
              <v:shape style="position:absolute;left:5773;top:1963;width:4404;height:4404" coordorigin="5773,1963" coordsize="4404,4404" path="m7975,1963l7795,1970,7618,1991,7446,2027,7279,2075,7118,2136,6964,2208,6816,2292,6675,2387,6542,2493,6418,2607,6304,2731,6198,2864,6103,3005,6019,3153,5947,3307,5886,3468,5837,3635,5802,3807,5781,3984,5773,4164,5781,4345,5802,4522,5837,4694,5886,4860,5947,5022,6019,5176,6103,5324,6198,5465,6304,5597,6418,5721,6542,5836,6675,5941,6816,6036,6964,6121,7118,6193,7279,6254,7446,6302,7618,6338,7795,6359,7975,6366,8156,6359,8333,6338,8505,6302,8671,6254,8832,6193,8987,6121,9135,6036,9276,5941,9408,5836,9532,5721,9647,5597,9752,5465,9847,5324,9932,5176,10004,5022,10065,4860,10113,4694,10148,4522,10170,4345,10177,4164,10170,3984,10148,3807,10113,3635,10065,3468,10004,3307,9932,3153,9847,3005,9752,2864,9647,2731,9532,2607,9408,2493,9276,2387,9135,2292,8987,2208,8832,2136,8671,2075,8505,2027,8333,1991,8156,1970,7975,1963xe" filled="t" fillcolor="#E6E7E8" stroked="f">
                <v:path arrowok="t"/>
                <v:fill type="solid"/>
              </v:shape>
            </v:group>
            <v:group style="position:absolute;left:5773;top:1963;width:4404;height:4404" coordorigin="5773,1963" coordsize="4404,4404">
              <v:shape style="position:absolute;left:5773;top:1963;width:4404;height:4404" coordorigin="5773,1963" coordsize="4404,4404" path="m5773,4164l5781,4345,5802,4522,5837,4694,5886,4860,5947,5022,6019,5176,6103,5324,6198,5465,6304,5597,6418,5721,6542,5836,6675,5941,6816,6036,6964,6121,7118,6193,7279,6254,7446,6302,7618,6338,7795,6359,7975,6366,8156,6359,8333,6338,8505,6302,8671,6254,8832,6193,8987,6121,9135,6036,9276,5941,9408,5836,9532,5721,9647,5597,9752,5465,9847,5324,9932,5176,10004,5022,10065,4860,10113,4694,10148,4522,10170,4345,10177,4164,10170,3984,10148,3807,10113,3635,10065,3468,10004,3307,9932,3153,9847,3005,9752,2864,9647,2731,9532,2607,9408,2493,9276,2387,9135,2292,8987,2208,8832,2136,8671,2075,8505,2027,8333,1991,8156,1970,7975,1963,7795,1970,7618,1991,7446,2027,7279,2075,7118,2136,6964,2208,6816,2292,6675,2387,6542,2493,6418,2607,6304,2731,6198,2864,6103,3005,6019,3153,5947,3307,5886,3468,5837,3635,5802,3807,5781,3984,5773,4164xe" filled="f" stroked="t" strokeweight=".5pt" strokecolor="#231F20">
                <v:path arrowok="t"/>
              </v:shape>
            </v:group>
            <v:group style="position:absolute;left:6267;top:2456;width:3417;height:3417" coordorigin="6267,2456" coordsize="3417,3417">
              <v:shape style="position:absolute;left:6267;top:2456;width:3417;height:3417" coordorigin="6267,2456" coordsize="3417,3417" path="m7975,2456l7835,2462,7698,2478,7565,2506,7435,2543,7310,2590,7190,2647,7075,2712,6966,2786,6864,2867,6767,2956,6678,3053,6597,3155,6523,3264,6458,3379,6401,3499,6354,3624,6316,3754,6289,3887,6273,4024,6267,4164,6273,4305,6289,4442,6316,4575,6354,4704,6401,4829,6458,4950,6523,5064,6597,5173,6678,5276,6767,5373,6864,5462,6966,5543,7075,5617,7190,5682,7310,5739,7435,5786,7565,5823,7698,5851,7835,5867,7975,5873,8116,5867,8253,5851,8386,5823,8515,5786,8640,5739,8761,5682,8875,5617,8984,5543,9087,5462,9184,5373,9273,5276,9354,5173,9428,5064,9493,4950,9550,4829,9597,4704,9634,4575,9662,4442,9678,4305,9684,4164,9678,4024,9662,3887,9634,3754,9597,3624,9550,3499,9493,3379,9428,3264,9354,3155,9273,3053,9184,2956,9087,2867,8984,2786,8875,2712,8761,2647,8640,2590,8515,2543,8386,2506,8253,2478,8116,2462,7975,2456xe" filled="t" fillcolor="#D1D3D4" stroked="f">
                <v:path arrowok="t"/>
                <v:fill type="solid"/>
              </v:shape>
            </v:group>
            <v:group style="position:absolute;left:6267;top:2456;width:3417;height:3417" coordorigin="6267,2456" coordsize="3417,3417">
              <v:shape style="position:absolute;left:6267;top:2456;width:3417;height:3417" coordorigin="6267,2456" coordsize="3417,3417" path="m6267,4164l6273,4305,6289,4442,6316,4575,6354,4704,6401,4829,6458,4950,6523,5064,6597,5173,6678,5276,6767,5373,6864,5462,6966,5543,7075,5617,7190,5682,7310,5739,7435,5786,7565,5823,7698,5851,7835,5867,7975,5873,8116,5867,8253,5851,8386,5823,8515,5786,8640,5739,8761,5682,8875,5617,8984,5543,9087,5462,9184,5373,9273,5276,9354,5173,9428,5064,9493,4950,9550,4829,9597,4704,9634,4575,9662,4442,9678,4305,9684,4164,9678,4024,9662,3887,9634,3754,9597,3624,9550,3499,9493,3379,9428,3264,9354,3155,9273,3053,9184,2956,9087,2867,8984,2786,8875,2712,8761,2647,8640,2590,8515,2543,8386,2506,8253,2478,8116,2462,7975,2456,7835,2462,7698,2478,7565,2506,7435,2543,7310,2590,7190,2647,7075,2712,6966,2786,6864,2867,6767,2956,6678,3053,6597,3155,6523,3264,6458,3379,6401,3499,6354,3624,6316,3754,6289,3887,6273,4024,6267,4164xe" filled="f" stroked="t" strokeweight=".5pt" strokecolor="#231F20">
                <v:path arrowok="t"/>
              </v:shape>
            </v:group>
            <v:group style="position:absolute;left:6763;top:2952;width:2425;height:2425" coordorigin="6763,2952" coordsize="2425,2425">
              <v:shape style="position:absolute;left:6763;top:2952;width:2425;height:2425" coordorigin="6763,2952" coordsize="2425,2425" path="m7975,2952l7876,2956,7779,2968,7684,2987,7592,3014,7503,3047,7418,3087,7337,3134,7259,3186,7186,3244,7118,3307,7055,3375,6997,3448,6945,3526,6898,3607,6858,3693,6825,3781,6798,3873,6779,3968,6767,4065,6763,4164,6767,4264,6779,4361,6798,4456,6825,4548,6858,4636,6898,4722,6945,4803,6997,4880,7055,4953,7118,5022,7186,5085,7259,5143,7337,5195,7418,5242,7503,5282,7592,5315,7684,5342,7779,5361,7876,5373,7975,5377,8075,5373,8172,5361,8267,5342,8359,5315,8447,5282,8533,5242,8614,5195,8691,5143,8764,5085,8833,5022,8896,4953,8954,4880,9006,4803,9052,4722,9093,4636,9126,4548,9153,4456,9172,4361,9184,4264,9188,4164,9184,4065,9172,3968,9153,3873,9126,3781,9093,3693,9052,3607,9006,3526,8954,3448,8896,3375,8833,3307,8764,3244,8691,3186,8614,3134,8533,3087,8447,3047,8359,3014,8267,2987,8172,2968,8075,2956,7975,2952xe" filled="t" fillcolor="#BCBEC0" stroked="f">
                <v:path arrowok="t"/>
                <v:fill type="solid"/>
              </v:shape>
            </v:group>
            <v:group style="position:absolute;left:6763;top:2952;width:2425;height:2425" coordorigin="6763,2952" coordsize="2425,2425">
              <v:shape style="position:absolute;left:6763;top:2952;width:2425;height:2425" coordorigin="6763,2952" coordsize="2425,2425" path="m6763,4164l6767,4264,6779,4361,6798,4456,6825,4548,6858,4636,6898,4722,6945,4803,6997,4880,7055,4953,7118,5022,7186,5085,7259,5143,7337,5195,7418,5242,7503,5282,7592,5315,7684,5342,7779,5361,7876,5373,7975,5377,8075,5373,8172,5361,8267,5342,8359,5315,8447,5282,8533,5242,8614,5195,8691,5143,8764,5085,8833,5022,8896,4953,8954,4880,9006,4803,9052,4722,9093,4636,9126,4548,9153,4456,9172,4361,9184,4264,9188,4164,9184,4065,9172,3968,9153,3873,9126,3781,9093,3693,9052,3607,9006,3526,8954,3448,8896,3375,8833,3307,8764,3244,8691,3186,8614,3134,8533,3087,8447,3047,8359,3014,8267,2987,8172,2968,8075,2956,7975,2952,7876,2956,7779,2968,7684,2987,7592,3014,7503,3047,7418,3087,7337,3134,7259,3186,7186,3244,7118,3307,7055,3375,6997,3448,6945,3526,6898,3607,6858,3693,6825,3781,6798,3873,6779,3968,6767,4065,6763,4164xe" filled="f" stroked="t" strokeweight=".5pt" strokecolor="#231F20">
                <v:path arrowok="t"/>
              </v:shape>
            </v:group>
            <v:group style="position:absolute;left:7250;top:3439;width:1451;height:1451" coordorigin="7250,3439" coordsize="1451,1451">
              <v:shape style="position:absolute;left:7250;top:3439;width:1451;height:1451" coordorigin="7250,3439" coordsize="1451,1451" path="m7975,3439l7858,3448,7746,3476,7642,3520,7547,3579,7462,3651,7390,3736,7331,3831,7287,3935,7259,4047,7250,4164,7252,4224,7271,4339,7307,4447,7359,4547,7424,4637,7503,4715,7593,4781,7693,4833,7801,4869,7916,4888,7975,4890,8035,4888,8150,4869,8258,4833,8358,4781,8448,4715,8526,4637,8592,4547,8644,4447,8680,4339,8699,4224,8701,4164,8699,4105,8680,3990,8644,3882,8592,3782,8526,3692,8448,3614,8358,3548,8258,3496,8150,3460,8035,3441,7975,3439xe" filled="t" fillcolor="#A7A9AC" stroked="f">
                <v:path arrowok="t"/>
                <v:fill type="solid"/>
              </v:shape>
            </v:group>
            <v:group style="position:absolute;left:7250;top:3439;width:1451;height:1451" coordorigin="7250,3439" coordsize="1451,1451">
              <v:shape style="position:absolute;left:7250;top:3439;width:1451;height:1451" coordorigin="7250,3439" coordsize="1451,1451" path="m7250,4164l7259,4282,7287,4394,7331,4498,7390,4593,7462,4678,7547,4750,7642,4809,7746,4853,7858,4881,7975,4890,8035,4888,8150,4869,8258,4833,8358,4781,8448,4715,8526,4637,8592,4547,8644,4447,8680,4339,8699,4224,8701,4164,8699,4105,8680,3990,8644,3882,8592,3782,8526,3692,8448,3614,8358,3548,8258,3496,8150,3460,8035,3441,7975,3439,7916,3441,7801,3460,7693,3496,7593,3548,7503,3614,7424,3692,7359,3782,7307,3882,7271,3990,7252,4105,7250,4164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13.652014pt;width:24.25pt;height:48.25pt;mso-position-horizontal-relative:page;mso-position-vertical-relative:paragraph;z-index:-1506" coordorigin="1768,273" coordsize="485,965">
            <v:group style="position:absolute;left:1892;top:636;width:238;height:239" coordorigin="1892,636" coordsize="238,239">
              <v:shape style="position:absolute;left:1892;top:636;width:238;height:239" coordorigin="1892,636" coordsize="238,239" path="m2130,756l2112,819,2064,863,2021,875,1996,873,1934,847,1897,796,1892,775,1893,749,1917,684,1964,645,2004,636,2028,638,2089,666,2124,719,2130,756xe" filled="f" stroked="t" strokeweight=".25pt" strokecolor="#231F20">
                <v:path arrowok="t"/>
              </v:shape>
            </v:group>
            <v:group style="position:absolute;left:1770;top:756;width:480;height:2" coordorigin="1770,756" coordsize="480,2">
              <v:shape style="position:absolute;left:1770;top:756;width:480;height:2" coordorigin="1770,756" coordsize="480,0" path="m1770,756l2250,756e" filled="f" stroked="t" strokeweight=".25pt" strokecolor="#231F20">
                <v:path arrowok="t"/>
              </v:shape>
            </v:group>
            <v:group style="position:absolute;left:2010;top:276;width:2;height:960" coordorigin="2010,276" coordsize="2,960">
              <v:shape style="position:absolute;left:2010;top:276;width:2;height:960" coordorigin="2010,276" coordsize="0,960" path="m2010,276l2010,123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652014pt;width:24.25pt;height:48.25pt;mso-position-horizontal-relative:page;mso-position-vertical-relative:paragraph;z-index:-1505" coordorigin="13588,273" coordsize="485,965">
            <v:group style="position:absolute;left:13712;top:636;width:238;height:239" coordorigin="13712,636" coordsize="238,239">
              <v:shape style="position:absolute;left:13712;top:636;width:238;height:239" coordorigin="13712,636" coordsize="238,239" path="m13950,756l13932,819,13884,863,13841,875,13816,873,13754,847,13717,796,13712,775,13713,749,13737,684,13784,645,13824,636,13848,638,13909,666,13944,719,13950,756xe" filled="f" stroked="t" strokeweight=".25pt" strokecolor="#231F20">
                <v:path arrowok="t"/>
              </v:shape>
            </v:group>
            <v:group style="position:absolute;left:13590;top:756;width:480;height:2" coordorigin="13590,756" coordsize="480,2">
              <v:shape style="position:absolute;left:13590;top:756;width:480;height:2" coordorigin="13590,756" coordsize="480,0" path="m13590,756l14070,756e" filled="f" stroked="t" strokeweight=".25pt" strokecolor="#231F20">
                <v:path arrowok="t"/>
              </v:shape>
            </v:group>
            <v:group style="position:absolute;left:13830;top:276;width:2;height:960" coordorigin="13830,276" coordsize="2,960">
              <v:shape style="position:absolute;left:13830;top:276;width:2;height:960" coordorigin="13830,276" coordsize="0,960" path="m13830,276l13830,123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softwar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CP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run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severa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importan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categorie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including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applications,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compilers.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facilities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1.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interactions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amon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categorie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softwar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hardware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11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User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8"/>
        <w:ind w:left="5521" w:right="540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Application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Software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8"/>
        <w:ind w:left="5521" w:right="540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Operating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System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78"/>
        <w:ind w:left="5521" w:right="540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Hardware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 w:before="85"/>
        <w:ind w:left="5776" w:right="565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PC,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Macintosh,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Sun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5521" w:right="540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UNIX,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DOS,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Windows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headerReference w:type="default" r:id="rId20"/>
          <w:pgSz w:w="15840" w:h="24480"/>
          <w:pgMar w:header="4828" w:footer="5473"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Compilers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20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Spreadsheets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078" w:space="40"/>
            <w:col w:w="6402"/>
          </w:cols>
        </w:sectPr>
      </w:pPr>
    </w:p>
    <w:p>
      <w:pPr>
        <w:spacing w:before="12"/>
        <w:ind w:left="5521" w:right="540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Word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Processors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064" w:val="left" w:leader="none"/>
        </w:tabs>
        <w:spacing w:line="180" w:lineRule="exact"/>
        <w:ind w:left="153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Students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Lawyers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80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Engineers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"/>
        <w:ind w:left="2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Accountants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058" w:space="40"/>
            <w:col w:w="6422"/>
          </w:cols>
        </w:sectPr>
      </w:pPr>
    </w:p>
    <w:p>
      <w:pPr>
        <w:spacing w:before="4"/>
        <w:ind w:left="5521" w:right="540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Scientists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7"/>
        <w:ind w:left="4108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1.7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between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computer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hardware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software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5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Today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4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Operating</w:t>
      </w:r>
      <w:r>
        <w:rPr>
          <w:rFonts w:ascii="Times New Roman" w:hAnsi="Times New Roman" w:cs="Times New Roman" w:eastAsia="Times New Roman"/>
          <w:b/>
          <w:bCs/>
          <w:color w:val="80828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b/>
          <w:bCs/>
          <w:color w:val="808285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operating</w:t>
      </w:r>
      <w:r>
        <w:rPr>
          <w:rFonts w:ascii="Palatino" w:hAnsi="Palatino" w:cs="Palatino" w:eastAsia="Palatino"/>
          <w:b/>
          <w:bCs/>
          <w:color w:val="231F20"/>
          <w:spacing w:val="2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system</w:t>
      </w:r>
      <w:r>
        <w:rPr>
          <w:rFonts w:ascii="Palatino" w:hAnsi="Palatino" w:cs="Palatino" w:eastAsia="Palatino"/>
          <w:b/>
          <w:bCs/>
          <w:color w:val="231F20"/>
          <w:spacing w:val="2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(OS)</w:t>
      </w:r>
      <w:r>
        <w:rPr>
          <w:rFonts w:ascii="Palatino" w:hAnsi="Palatino" w:cs="Palatino" w:eastAsia="Palatino"/>
          <w:b/>
          <w:bCs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serves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networke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devices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organize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hardwar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software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users’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specifications.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softwar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componen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fetche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BIO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mas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loads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myriad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“use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friendly.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computer’s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peripheral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devices—such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printers,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scanners,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DVD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drives—available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moder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operatin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Microsoft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Linux,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5" w:firstLine="240"/>
        <w:jc w:val="both"/>
      </w:pP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utilities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disk.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Althoug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utilitie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commo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operatin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systems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themselves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-2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appearanc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stability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automobiles,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requir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periodi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maintenanc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maintai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pea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performance.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5"/>
        </w:numPr>
        <w:tabs>
          <w:tab w:pos="4345" w:val="left" w:leader="none"/>
        </w:tabs>
        <w:spacing w:line="260" w:lineRule="exact"/>
        <w:ind w:left="4350" w:right="1896" w:hanging="280"/>
        <w:jc w:val="left"/>
      </w:pPr>
      <w:r>
        <w:rPr/>
        <w:pict>
          <v:group style="position:absolute;margin-left:88.375pt;margin-top:16.079016pt;width:24.25pt;height:48.25pt;mso-position-horizontal-relative:page;mso-position-vertical-relative:paragraph;z-index:-1504" coordorigin="1768,322" coordsize="485,965">
            <v:group style="position:absolute;left:1892;top:684;width:238;height:239" coordorigin="1892,684" coordsize="238,239">
              <v:shape style="position:absolute;left:1892;top:684;width:238;height:239" coordorigin="1892,684" coordsize="238,239" path="m2130,804l2112,868,2064,911,2021,924,1996,922,1934,895,1897,845,1892,824,1893,797,1917,732,1964,693,2004,684,2028,686,2089,714,2124,767,2130,804xe" filled="f" stroked="t" strokeweight=".25pt" strokecolor="#231F20">
                <v:path arrowok="t"/>
              </v:shape>
            </v:group>
            <v:group style="position:absolute;left:1770;top:804;width:480;height:2" coordorigin="1770,804" coordsize="480,2">
              <v:shape style="position:absolute;left:1770;top:804;width:480;height:2" coordorigin="1770,804" coordsize="480,0" path="m1770,804l2250,804e" filled="f" stroked="t" strokeweight=".25pt" strokecolor="#231F20">
                <v:path arrowok="t"/>
              </v:shape>
            </v:group>
            <v:group style="position:absolute;left:2010;top:324;width:2;height:960" coordorigin="2010,324" coordsize="2,960">
              <v:shape style="position:absolute;left:2010;top:324;width:2;height:960" coordorigin="2010,324" coordsize="0,960" path="m2010,324l2010,128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079016pt;width:24.25pt;height:48.25pt;mso-position-horizontal-relative:page;mso-position-vertical-relative:paragraph;z-index:-1503" coordorigin="13588,322" coordsize="485,965">
            <v:group style="position:absolute;left:13712;top:684;width:238;height:239" coordorigin="13712,684" coordsize="238,239">
              <v:shape style="position:absolute;left:13712;top:684;width:238;height:239" coordorigin="13712,684" coordsize="238,239" path="m13950,804l13932,868,13884,911,13841,924,13816,922,13754,895,13717,845,13712,824,13713,797,13737,732,13784,693,13824,684,13848,686,13909,714,13944,767,13950,804xe" filled="f" stroked="t" strokeweight=".25pt" strokecolor="#231F20">
                <v:path arrowok="t"/>
              </v:shape>
            </v:group>
            <v:group style="position:absolute;left:13590;top:804;width:480;height:2" coordorigin="13590,804" coordsize="480,2">
              <v:shape style="position:absolute;left:13590;top:804;width:480;height:2" coordorigin="13590,804" coordsize="480,0" path="m13590,804l14070,804e" filled="f" stroked="t" strokeweight=".25pt" strokecolor="#231F20">
                <v:path arrowok="t"/>
              </v:shape>
            </v:group>
            <v:group style="position:absolute;left:13830;top:324;width:2;height:960" coordorigin="13830,324" coordsize="2,960">
              <v:shape style="position:absolute;left:13830;top:324;width:2;height:960" coordorigin="13830,324" coordsize="0,960" path="m13830,324l13830,128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protect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installing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configuring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utilities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protect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viruses,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intrusive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advertising,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external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influences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5"/>
        </w:numPr>
        <w:tabs>
          <w:tab w:pos="4345" w:val="left" w:leader="none"/>
        </w:tabs>
        <w:spacing w:line="260" w:lineRule="exact" w:before="40"/>
        <w:ind w:left="4350" w:right="1982" w:hanging="280"/>
        <w:jc w:val="left"/>
      </w:pP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drives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fragmented—the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pieces—and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suffer.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Defragmentation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overnight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effort,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periodically.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5"/>
        </w:numPr>
        <w:tabs>
          <w:tab w:pos="4345" w:val="left" w:leader="none"/>
        </w:tabs>
        <w:spacing w:line="260" w:lineRule="exact" w:before="40"/>
        <w:ind w:left="4350" w:right="1849" w:hanging="280"/>
        <w:jc w:val="left"/>
      </w:pP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reliable,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indestructible.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regular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policy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personal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media.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utilities,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services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encrypted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whenever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Internet.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commercial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reloaded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manufacturer’s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installation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disks.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right="1666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Softwar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Softwar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commercia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written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sophisticated,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application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facilitie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syste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enable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recall,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manipulate,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well-formatted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report,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word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processors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enable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graphics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develo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document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outlin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move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1"/>
          <w:pgSz w:w="15840" w:h="24480"/>
          <w:pgMar w:header="4828" w:footer="5473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90"/>
        <w:jc w:val="both"/>
      </w:pPr>
      <w:r>
        <w:rPr>
          <w:b w:val="0"/>
          <w:bCs w:val="0"/>
          <w:color w:val="231F20"/>
          <w:spacing w:val="0"/>
          <w:w w:val="100"/>
        </w:rPr>
        <w:t>words,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sentences,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paragraphs;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spelling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grammar.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Deskto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</w:t>
      </w:r>
      <w:r>
        <w:rPr>
          <w:rFonts w:ascii="Palatino" w:hAnsi="Palatino" w:cs="Palatino" w:eastAsia="Palatino"/>
          <w:b/>
          <w:bCs/>
          <w:color w:val="231F20"/>
          <w:spacing w:val="2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publishin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g</w:t>
      </w:r>
      <w:r>
        <w:rPr>
          <w:rFonts w:ascii="Palatino" w:hAnsi="Palatino" w:cs="Palatino" w:eastAsia="Palatino"/>
          <w:b/>
          <w:bCs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combine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powerfu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processo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high-quality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professional-grade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7" w:firstLine="240"/>
        <w:jc w:val="both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sophisticated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tabular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spreadsheets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you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easily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grid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spreadshee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package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includ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capabilitie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especiall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usefu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analyzin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displaying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quickly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retrieve,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database</w:t>
      </w:r>
      <w:r>
        <w:rPr>
          <w:rFonts w:ascii="Palatino" w:hAnsi="Palatino" w:cs="Palatino" w:eastAsia="Palatino"/>
          <w:b/>
          <w:bCs/>
          <w:color w:val="231F20"/>
          <w:spacing w:val="1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management</w:t>
      </w:r>
      <w:r>
        <w:rPr>
          <w:rFonts w:ascii="Palatino" w:hAnsi="Palatino" w:cs="Palatino" w:eastAsia="Palatino"/>
          <w:b/>
          <w:bCs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organizations,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banks,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hospitals,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universities,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hotels,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airlines,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organize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crucial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information;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analyze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scientific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Meteorology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oceanography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scientific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commonly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databases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4" w:firstLine="240"/>
        <w:jc w:val="both"/>
      </w:pPr>
      <w:r>
        <w:rPr/>
        <w:pict>
          <v:group style="position:absolute;margin-left:88.375pt;margin-top:40.15226pt;width:24.25pt;height:48.25pt;mso-position-horizontal-relative:page;mso-position-vertical-relative:paragraph;z-index:-1502" coordorigin="1768,803" coordsize="485,965">
            <v:group style="position:absolute;left:1892;top:1166;width:238;height:239" coordorigin="1892,1166" coordsize="238,239">
              <v:shape style="position:absolute;left:1892;top:1166;width:238;height:239" coordorigin="1892,1166" coordsize="238,239" path="m2130,1286l2112,1349,2064,1393,2021,1405,1996,1403,1934,1377,1897,1326,1892,1305,1893,1279,1917,1214,1964,1175,2004,1166,2028,1168,2089,1196,2124,1249,2130,1286xe" filled="f" stroked="t" strokeweight=".25pt" strokecolor="#231F20">
                <v:path arrowok="t"/>
              </v:shape>
            </v:group>
            <v:group style="position:absolute;left:1770;top:1286;width:480;height:2" coordorigin="1770,1286" coordsize="480,2">
              <v:shape style="position:absolute;left:1770;top:1286;width:480;height:2" coordorigin="1770,1286" coordsize="480,0" path="m1770,1286l2250,1286e" filled="f" stroked="t" strokeweight=".25pt" strokecolor="#231F20">
                <v:path arrowok="t"/>
              </v:shape>
            </v:group>
            <v:group style="position:absolute;left:2010;top:806;width:2;height:960" coordorigin="2010,806" coordsize="2,960">
              <v:shape style="position:absolute;left:2010;top:806;width:2;height:960" coordorigin="2010,806" coordsize="0,960" path="m2010,806l2010,17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0.15226pt;width:24.25pt;height:48.25pt;mso-position-horizontal-relative:page;mso-position-vertical-relative:paragraph;z-index:-1501" coordorigin="13588,803" coordsize="485,965">
            <v:group style="position:absolute;left:13712;top:1166;width:238;height:239" coordorigin="13712,1166" coordsize="238,239">
              <v:shape style="position:absolute;left:13712;top:1166;width:238;height:239" coordorigin="13712,1166" coordsize="238,239" path="m13950,1286l13932,1349,13884,1393,13841,1405,13816,1403,13754,1377,13717,1326,13712,1305,13713,1279,13737,1214,13784,1175,13824,1166,13848,1168,13909,1196,13944,1249,13950,1286xe" filled="f" stroked="t" strokeweight=".25pt" strokecolor="#231F20">
                <v:path arrowok="t"/>
              </v:shape>
            </v:group>
            <v:group style="position:absolute;left:13590;top:1286;width:480;height:2" coordorigin="13590,1286" coordsize="480,2">
              <v:shape style="position:absolute;left:13590;top:1286;width:480;height:2" coordorigin="13590,1286" coordsize="480,0" path="m13590,1286l14070,1286e" filled="f" stroked="t" strokeweight=".25pt" strokecolor="#231F20">
                <v:path arrowok="t"/>
              </v:shape>
            </v:group>
            <v:group style="position:absolute;left:13830;top:806;width:2;height:960" coordorigin="13830,806" coordsize="2,960">
              <v:shape style="position:absolute;left:13830;top:806;width:2;height:960" coordorigin="13830,806" coordsize="0,960" path="m13830,806l13830,17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Computer-aide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</w:t>
      </w:r>
      <w:r>
        <w:rPr>
          <w:rFonts w:ascii="Palatino" w:hAnsi="Palatino" w:cs="Palatino" w:eastAsia="Palatino"/>
          <w:b/>
          <w:bCs/>
          <w:color w:val="231F20"/>
          <w:spacing w:val="4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desig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4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(CAD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)</w:t>
      </w:r>
      <w:r>
        <w:rPr>
          <w:rFonts w:ascii="Palatino" w:hAnsi="Palatino" w:cs="Palatino" w:eastAsia="Palatino"/>
          <w:b/>
          <w:bCs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package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computer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model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real-worl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objects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assembl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group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models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manipulat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graphically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package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engineerin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applications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design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automobile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aircraft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“paperless”—th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essentia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informatio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database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paper.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60" w:lineRule="exact"/>
        <w:ind w:left="3170" w:right="2384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b/>
          <w:bCs/>
          <w:color w:val="80828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b/>
          <w:bCs/>
          <w:color w:val="808285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programme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expres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logi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implement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Like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spoke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grammar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4"/>
          <w:w w:val="100"/>
        </w:rPr>
        <w:t>(syntax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)</w:t>
      </w:r>
      <w:r>
        <w:rPr>
          <w:rFonts w:ascii="Palatino" w:hAnsi="Palatino" w:cs="Palatino" w:eastAsia="Palatino"/>
          <w:b/>
          <w:bCs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vocabulary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attribute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scop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logi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expresse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power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language),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clarity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human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viewpoint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portabilit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/>
          <w:bCs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processor.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generations</w:t>
      </w:r>
      <w:r>
        <w:rPr>
          <w:rFonts w:ascii="Palatino" w:hAnsi="Palatino" w:cs="Palatino" w:eastAsia="Palatino"/>
          <w:b/>
          <w:bCs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reflect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development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clarity,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portability.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4" w:firstLine="240"/>
        <w:jc w:val="both"/>
      </w:pPr>
      <w:r>
        <w:rPr>
          <w:rFonts w:ascii="Palatino" w:hAnsi="Palatino" w:cs="Palatino" w:eastAsia="Palatino"/>
          <w:b/>
          <w:bCs/>
          <w:color w:val="231F20"/>
          <w:spacing w:val="-2"/>
          <w:w w:val="100"/>
        </w:rPr>
        <w:t>First-generation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</w:rPr>
        <w:t>machin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e</w:t>
      </w:r>
      <w:r>
        <w:rPr>
          <w:rFonts w:ascii="Palatino" w:hAnsi="Palatino" w:cs="Palatino" w:eastAsia="Palatino"/>
          <w:b/>
          <w:bCs/>
          <w:color w:val="231F20"/>
          <w:spacing w:val="-2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primitiv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languages,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hardware.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CPU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binary,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syntax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machine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1s.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maximizes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processor,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completel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incomprehensibl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anyone,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absolutely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portable.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1" w:firstLine="240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second-generatio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assembl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/>
          <w:bCs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expressin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machin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symboli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machin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While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assembl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easie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machin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stil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tediou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detaile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instructio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2"/>
          <w:pgSz w:w="15840" w:h="24480"/>
          <w:pgMar w:header="4828" w:footer="5473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1670" w:firstLine="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                          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Today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2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first-generatio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completel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CPU.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 w:firstLine="240"/>
        <w:jc w:val="both"/>
      </w:pP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Third-generatio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2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language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FORTRAN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spoken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machin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instructions.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Consequently,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clearer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significantly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increased.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degre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portabl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Third-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high-level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language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 w:firstLine="240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fourth-generatio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includ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Ad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Jav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level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completel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portabl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supported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processo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significan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amoun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machin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instructions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competitors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Mathematica,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Mathcad,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Maple,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powerful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fourth-generation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extensive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combination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visualization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particularly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3" w:firstLine="240"/>
        <w:jc w:val="both"/>
      </w:pPr>
      <w:r>
        <w:rPr/>
        <w:pict>
          <v:group style="position:absolute;margin-left:88.375pt;margin-top:17.150976pt;width:24.25pt;height:48.25pt;mso-position-horizontal-relative:page;mso-position-vertical-relative:paragraph;z-index:-1498" coordorigin="1768,343" coordsize="485,965">
            <v:group style="position:absolute;left:1892;top:706;width:238;height:239" coordorigin="1892,706" coordsize="238,239">
              <v:shape style="position:absolute;left:1892;top:706;width:238;height:239" coordorigin="1892,706" coordsize="238,239" path="m2130,826l2112,889,2064,933,2021,945,1996,943,1934,917,1897,866,1892,845,1893,819,1917,754,1964,715,2004,706,2028,708,2089,736,2124,789,2130,826xe" filled="f" stroked="t" strokeweight=".25pt" strokecolor="#231F20">
                <v:path arrowok="t"/>
              </v:shape>
            </v:group>
            <v:group style="position:absolute;left:1770;top:826;width:480;height:2" coordorigin="1770,826" coordsize="480,2">
              <v:shape style="position:absolute;left:1770;top:826;width:480;height:2" coordorigin="1770,826" coordsize="480,0" path="m1770,826l2250,826e" filled="f" stroked="t" strokeweight=".25pt" strokecolor="#231F20">
                <v:path arrowok="t"/>
              </v:shape>
            </v:group>
            <v:group style="position:absolute;left:2010;top:346;width:2;height:960" coordorigin="2010,346" coordsize="2,960">
              <v:shape style="position:absolute;left:2010;top:346;width:2;height:960" coordorigin="2010,346" coordsize="0,960" path="m2010,346l2010,13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7.150976pt;width:24.25pt;height:48.25pt;mso-position-horizontal-relative:page;mso-position-vertical-relative:paragraph;z-index:-1497" coordorigin="13588,343" coordsize="485,965">
            <v:group style="position:absolute;left:13712;top:706;width:238;height:239" coordorigin="13712,706" coordsize="238,239">
              <v:shape style="position:absolute;left:13712;top:706;width:238;height:239" coordorigin="13712,706" coordsize="238,239" path="m13950,826l13932,889,13884,933,13841,945,13816,943,13754,917,13717,866,13712,845,13713,819,13737,754,13784,715,13824,706,13848,708,13909,736,13944,789,13950,826xe" filled="f" stroked="t" strokeweight=".25pt" strokecolor="#231F20">
                <v:path arrowok="t"/>
              </v:shape>
            </v:group>
            <v:group style="position:absolute;left:13590;top:826;width:480;height:2" coordorigin="13590,826" coordsize="480,2">
              <v:shape style="position:absolute;left:13590;top:826;width:480;height:2" coordorigin="13590,826" coordsize="480,0" path="m13590,826l14070,826e" filled="f" stroked="t" strokeweight=".25pt" strokecolor="#231F20">
                <v:path arrowok="t"/>
              </v:shape>
            </v:group>
            <v:group style="position:absolute;left:13830;top:346;width:2;height:960" coordorigin="13830,346" coordsize="2,960">
              <v:shape style="position:absolute;left:13830;top:346;width:2;height:960" coordorigin="13830,346" coordsize="0,960" path="m13830,346l13830,13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development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expres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overal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logi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graphica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automaticall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conver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diagram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working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Programmer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involve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skills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fifth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syntax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natural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speech.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fifth-generation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achievemen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gran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challenge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science: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890" w:right="5048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1.3.4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Running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Computer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Program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3"/>
        <w:jc w:val="both"/>
      </w:pP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gettin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ru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involves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compilation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linking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loading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executin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These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outlined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1.8.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4350" w:right="1883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Compilation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Program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writte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mos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high-leve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languages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suc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as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Java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nee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compile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(i.e.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translate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int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machine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language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befor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instruction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execute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computer.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specia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progra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calle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-2"/>
          <w:w w:val="100"/>
        </w:rPr>
        <w:t>compile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r</w:t>
      </w:r>
      <w:r>
        <w:rPr>
          <w:rFonts w:ascii="Palatino" w:hAnsi="Palatino" w:cs="Palatino" w:eastAsia="Palatino"/>
          <w:b/>
          <w:bCs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perform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translation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Thus,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8"/>
        <w:ind w:left="0" w:right="2848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after="0" w:line="130" w:lineRule="exact"/>
        <w:rPr>
          <w:sz w:val="13"/>
          <w:szCs w:val="13"/>
        </w:rPr>
        <w:sectPr>
          <w:headerReference w:type="default" r:id="rId23"/>
          <w:pgSz w:w="15840" w:h="24480"/>
          <w:pgMar w:header="4828" w:footer="5473" w:top="5660" w:bottom="5660" w:left="1660" w:right="1660"/>
        </w:sectPr>
      </w:pP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180" w:lineRule="exact"/>
        <w:ind w:left="4349" w:right="0" w:hanging="219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4.355011pt;margin-top:2.319902pt;width:76.458pt;height:15pt;mso-position-horizontal-relative:page;mso-position-vertical-relative:paragraph;z-index:-1500" coordorigin="6687,46" coordsize="1529,300">
            <v:group style="position:absolute;left:7096;top:56;width:753;height:280" coordorigin="7096,56" coordsize="753,280">
              <v:shape style="position:absolute;left:7096;top:56;width:753;height:280" coordorigin="7096,56" coordsize="753,280" path="m7096,56l7848,56,7848,336,7096,336,7096,56xe" filled="t" fillcolor="#E6E7E8" stroked="f">
                <v:path arrowok="t"/>
                <v:fill type="solid"/>
              </v:shape>
            </v:group>
            <v:group style="position:absolute;left:7096;top:56;width:753;height:280" coordorigin="7096,56" coordsize="753,280">
              <v:shape style="position:absolute;left:7096;top:56;width:753;height:280" coordorigin="7096,56" coordsize="753,280" path="m7096,56l7848,56,7848,336,7096,336,7096,56xe" filled="f" stroked="t" strokeweight=".5pt" strokecolor="#231F20">
                <v:path arrowok="t"/>
              </v:shape>
            </v:group>
            <v:group style="position:absolute;left:7885;top:200;width:238;height:2" coordorigin="7885,200" coordsize="238,2">
              <v:shape style="position:absolute;left:7885;top:200;width:238;height:2" coordorigin="7885,200" coordsize="238,0" path="m8123,200l7885,200e" filled="f" stroked="t" strokeweight=".5pt" strokecolor="#231F20">
                <v:path arrowok="t"/>
              </v:shape>
            </v:group>
            <v:group style="position:absolute;left:8087;top:149;width:124;height:102" coordorigin="8087,149" coordsize="124,102">
              <v:shape style="position:absolute;left:8087;top:149;width:124;height:102" coordorigin="8087,149" coordsize="124,102" path="m8087,149l8116,200,8087,250,8211,200,8087,149xe" filled="t" fillcolor="#231F20" stroked="f">
                <v:path arrowok="t"/>
                <v:fill type="solid"/>
              </v:shape>
            </v:group>
            <v:group style="position:absolute;left:6692;top:200;width:258;height:2" coordorigin="6692,200" coordsize="258,2">
              <v:shape style="position:absolute;left:6692;top:200;width:258;height:2" coordorigin="6692,200" coordsize="258,0" path="m6950,200l6692,200e" filled="f" stroked="t" strokeweight=".5pt" strokecolor="#231F20">
                <v:path arrowok="t"/>
              </v:shape>
            </v:group>
            <v:group style="position:absolute;left:6914;top:149;width:124;height:102" coordorigin="6914,149" coordsize="124,102">
              <v:shape style="position:absolute;left:6914;top:149;width:124;height:102" coordorigin="6914,149" coordsize="124,102" path="m6914,149l6943,200,6914,250,7038,200,6914,14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Language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Program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7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ind w:left="48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Compile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85"/>
        <w:ind w:left="404" w:right="0" w:hanging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Machine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Language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Program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7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ind w:left="41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Link/Load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15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tabs>
          <w:tab w:pos="1538" w:val="left" w:leader="none"/>
        </w:tabs>
        <w:spacing w:line="163" w:lineRule="auto"/>
        <w:ind w:left="1605" w:right="1902" w:hanging="1085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47.453003pt;margin-top:-15.642921pt;width:135.094pt;height:29.63pt;mso-position-horizontal-relative:page;mso-position-vertical-relative:paragraph;z-index:-1499" coordorigin="8949,-313" coordsize="2702,593">
            <v:group style="position:absolute;left:10538;top:-5;width:731;height:280" coordorigin="10538,-5" coordsize="731,280">
              <v:shape style="position:absolute;left:10538;top:-5;width:731;height:280" coordorigin="10538,-5" coordsize="731,280" path="m10538,-5l11268,-5,11268,275,10538,275,10538,-5xe" filled="t" fillcolor="#E6E7E8" stroked="f">
                <v:path arrowok="t"/>
                <v:fill type="solid"/>
              </v:shape>
            </v:group>
            <v:group style="position:absolute;left:10538;top:-5;width:731;height:280" coordorigin="10538,-5" coordsize="731,280">
              <v:shape style="position:absolute;left:10538;top:-5;width:731;height:280" coordorigin="10538,-5" coordsize="731,280" path="m10538,-5l11268,-5,11268,275,10538,275,10538,-5xe" filled="f" stroked="t" strokeweight=".5pt" strokecolor="#231F20">
                <v:path arrowok="t"/>
              </v:shape>
            </v:group>
            <v:group style="position:absolute;left:9305;top:-5;width:837;height:280" coordorigin="9305,-5" coordsize="837,280">
              <v:shape style="position:absolute;left:9305;top:-5;width:837;height:280" coordorigin="9305,-5" coordsize="837,280" path="m9305,-5l10142,-5,10142,275,9305,275,9305,-5xe" filled="t" fillcolor="#E6E7E8" stroked="f">
                <v:path arrowok="t"/>
                <v:fill type="solid"/>
              </v:shape>
            </v:group>
            <v:group style="position:absolute;left:9305;top:-5;width:837;height:280" coordorigin="9305,-5" coordsize="837,280">
              <v:shape style="position:absolute;left:9305;top:-5;width:837;height:280" coordorigin="9305,-5" coordsize="837,280" path="m9305,-5l10142,-5,10142,275,9305,275,9305,-5xe" filled="f" stroked="t" strokeweight=".5pt" strokecolor="#231F20">
                <v:path arrowok="t"/>
              </v:shape>
            </v:group>
            <v:group style="position:absolute;left:10175;top:138;width:244;height:2" coordorigin="10175,138" coordsize="244,2">
              <v:shape style="position:absolute;left:10175;top:138;width:244;height:2" coordorigin="10175,138" coordsize="244,0" path="m10419,138l10175,138e" filled="f" stroked="t" strokeweight=".5pt" strokecolor="#231F20">
                <v:path arrowok="t"/>
              </v:shape>
            </v:group>
            <v:group style="position:absolute;left:10383;top:87;width:124;height:102" coordorigin="10383,87" coordsize="124,102">
              <v:shape style="position:absolute;left:10383;top:87;width:124;height:102" coordorigin="10383,87" coordsize="124,102" path="m10383,87l10412,138,10383,189,10507,138,10383,87xe" filled="t" fillcolor="#231F20" stroked="f">
                <v:path arrowok="t"/>
                <v:fill type="solid"/>
              </v:shape>
            </v:group>
            <v:group style="position:absolute;left:11314;top:138;width:244;height:2" coordorigin="11314,138" coordsize="244,2">
              <v:shape style="position:absolute;left:11314;top:138;width:244;height:2" coordorigin="11314,138" coordsize="244,0" path="m11558,138l11314,138e" filled="f" stroked="t" strokeweight=".5pt" strokecolor="#231F20">
                <v:path arrowok="t"/>
              </v:shape>
            </v:group>
            <v:group style="position:absolute;left:11522;top:87;width:124;height:102" coordorigin="11522,87" coordsize="124,102">
              <v:shape style="position:absolute;left:11522;top:87;width:124;height:102" coordorigin="11522,87" coordsize="124,102" path="m11522,87l11551,138,11522,189,11646,138,11522,87xe" filled="t" fillcolor="#231F20" stroked="f">
                <v:path arrowok="t"/>
                <v:fill type="solid"/>
              </v:shape>
            </v:group>
            <v:group style="position:absolute;left:10911;top:-308;width:2;height:178" coordorigin="10911,-308" coordsize="2,178">
              <v:shape style="position:absolute;left:10911;top:-308;width:2;height:178" coordorigin="10911,-308" coordsize="0,178" path="m10911,-130l10911,-308e" filled="f" stroked="t" strokeweight=".5pt" strokecolor="#231F20">
                <v:path arrowok="t"/>
              </v:shape>
            </v:group>
            <v:group style="position:absolute;left:10860;top:-166;width:102;height:124" coordorigin="10860,-166" coordsize="102,124">
              <v:shape style="position:absolute;left:10860;top:-166;width:102;height:124" coordorigin="10860,-166" coordsize="102,124" path="m10860,-166l10911,-42,10949,-136,10911,-136,10860,-166xe" filled="t" fillcolor="#231F20" stroked="f">
                <v:path arrowok="t"/>
                <v:fill type="solid"/>
              </v:shape>
              <v:shape style="position:absolute;left:10860;top:-166;width:102;height:124" coordorigin="10860,-166" coordsize="102,124" path="m10961,-166l10911,-136,10949,-136,10961,-166xe" filled="t" fillcolor="#231F20" stroked="f">
                <v:path arrowok="t"/>
                <v:fill type="solid"/>
              </v:shape>
            </v:group>
            <v:group style="position:absolute;left:8954;top:138;width:230;height:2" coordorigin="8954,138" coordsize="230,2">
              <v:shape style="position:absolute;left:8954;top:138;width:230;height:2" coordorigin="8954,138" coordsize="230,0" path="m9184,138l8954,138e" filled="f" stroked="t" strokeweight=".5pt" strokecolor="#231F20">
                <v:path arrowok="t"/>
              </v:shape>
            </v:group>
            <v:group style="position:absolute;left:9148;top:87;width:124;height:102" coordorigin="9148,87" coordsize="124,102">
              <v:shape style="position:absolute;left:9148;top:87;width:124;height:102" coordorigin="9148,87" coordsize="124,102" path="m9148,87l9177,138,9148,189,9272,138,9148,8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7"/>
          <w:sz w:val="16"/>
          <w:szCs w:val="16"/>
        </w:rPr>
        <w:t>Execute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7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Program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Output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 w:line="163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5" w:equalWidth="0">
            <w:col w:w="5003" w:space="40"/>
            <w:col w:w="1076" w:space="40"/>
            <w:col w:w="1117" w:space="40"/>
            <w:col w:w="1111" w:space="40"/>
            <w:col w:w="4053"/>
          </w:cols>
        </w:sectPr>
      </w:pPr>
    </w:p>
    <w:p>
      <w:pPr>
        <w:spacing w:before="47"/>
        <w:ind w:left="4131" w:right="2725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1.8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Program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compilation,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linking,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loading,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execution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630" w:right="2594"/>
        <w:jc w:val="left"/>
      </w:pP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execut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computer’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softwar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includ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compiler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error</w:t>
      </w:r>
      <w:r>
        <w:rPr>
          <w:b w:val="0"/>
          <w:bCs w:val="0"/>
          <w:color w:val="231F20"/>
          <w:spacing w:val="-3"/>
          <w:w w:val="100"/>
        </w:rPr>
        <w:t>s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1</w:t>
      </w:r>
      <w:r>
        <w:rPr>
          <w:b w:val="0"/>
          <w:bCs w:val="0"/>
          <w:color w:val="231F20"/>
          <w:spacing w:val="14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are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detecte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compile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durin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compilation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compile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generates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correspondin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erro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messages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Programmer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mus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correc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the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progra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statement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perfor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compilatio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ste</w:t>
      </w:r>
      <w:r>
        <w:rPr>
          <w:b w:val="0"/>
          <w:bCs w:val="0"/>
          <w:color w:val="231F20"/>
          <w:spacing w:val="0"/>
          <w:w w:val="100"/>
          <w:position w:val="0"/>
        </w:rPr>
        <w:t>p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again.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error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identifie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durin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stag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ar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calle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  <w:position w:val="0"/>
        </w:rPr>
        <w:t>compile-time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  <w:position w:val="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  <w:position w:val="0"/>
        </w:rPr>
        <w:t>errors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Fo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example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yo</w:t>
      </w:r>
      <w:r>
        <w:rPr>
          <w:b w:val="0"/>
          <w:bCs w:val="0"/>
          <w:color w:val="231F20"/>
          <w:spacing w:val="0"/>
          <w:w w:val="100"/>
          <w:position w:val="0"/>
        </w:rPr>
        <w:t>u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wan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divid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valu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store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variabl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calle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su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3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correc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expressio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sum/3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you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incorrectl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writ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expressio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usin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backslash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sum\3,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yo</w:t>
      </w:r>
      <w:r>
        <w:rPr>
          <w:b w:val="0"/>
          <w:bCs w:val="0"/>
          <w:color w:val="231F20"/>
          <w:spacing w:val="0"/>
          <w:w w:val="100"/>
          <w:position w:val="0"/>
        </w:rPr>
        <w:t>u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wil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ge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compile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error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Fo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non-trivia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programs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process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correctin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statement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(o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  <w:position w:val="0"/>
        </w:rPr>
        <w:t>debugging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recompilin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ofte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must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repeate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severa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time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befor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progra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compile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without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compile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errors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Whe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ther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ar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compile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errors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compiler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generate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progra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machin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languag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tha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perform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steps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specifie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origina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program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origina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progra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is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referre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  <w:position w:val="0"/>
        </w:rPr>
        <w:t>sourc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position w:val="0"/>
        </w:rPr>
        <w:t>e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  <w:position w:val="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  <w:position w:val="0"/>
        </w:rPr>
        <w:t>code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machine-languag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versio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is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calle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  <w:position w:val="0"/>
        </w:rPr>
        <w:t>objec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position w:val="0"/>
        </w:rPr>
        <w:t>t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  <w:position w:val="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  <w:position w:val="0"/>
        </w:rPr>
        <w:t>code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Thus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sourc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cod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objec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code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specif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sam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logic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bu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sourc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cod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specifie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high-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leve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languag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objec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cod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specifie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machin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  <w:t>language.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60" w:lineRule="exact" w:before="40"/>
        <w:ind w:left="3630" w:right="2600"/>
        <w:jc w:val="left"/>
      </w:pPr>
      <w:r>
        <w:rPr/>
        <w:pict>
          <v:group style="position:absolute;margin-left:88.375pt;margin-top:6.150855pt;width:24.25pt;height:48.25pt;mso-position-horizontal-relative:page;mso-position-vertical-relative:paragraph;z-index:-1495" coordorigin="1768,123" coordsize="485,965">
            <v:group style="position:absolute;left:1892;top:486;width:238;height:239" coordorigin="1892,486" coordsize="238,239">
              <v:shape style="position:absolute;left:1892;top:486;width:238;height:239" coordorigin="1892,486" coordsize="238,239" path="m2130,606l2112,669,2064,713,2021,725,1996,723,1934,697,1897,646,1892,625,1893,599,1917,534,1964,495,2004,486,2028,488,2089,516,2124,569,2130,606xe" filled="f" stroked="t" strokeweight=".25pt" strokecolor="#231F20">
                <v:path arrowok="t"/>
              </v:shape>
            </v:group>
            <v:group style="position:absolute;left:1770;top:606;width:480;height:2" coordorigin="1770,606" coordsize="480,2">
              <v:shape style="position:absolute;left:1770;top:606;width:480;height:2" coordorigin="1770,606" coordsize="480,0" path="m1770,606l2250,606e" filled="f" stroked="t" strokeweight=".25pt" strokecolor="#231F20">
                <v:path arrowok="t"/>
              </v:shape>
            </v:group>
            <v:group style="position:absolute;left:2010;top:126;width:2;height:960" coordorigin="2010,126" coordsize="2,960">
              <v:shape style="position:absolute;left:2010;top:126;width:2;height:960" coordorigin="2010,126" coordsize="0,960" path="m2010,126l2010,10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150855pt;width:24.25pt;height:48.25pt;mso-position-horizontal-relative:page;mso-position-vertical-relative:paragraph;z-index:-1494" coordorigin="13588,123" coordsize="485,965">
            <v:group style="position:absolute;left:13712;top:486;width:238;height:239" coordorigin="13712,486" coordsize="238,239">
              <v:shape style="position:absolute;left:13712;top:486;width:238;height:239" coordorigin="13712,486" coordsize="238,239" path="m13950,606l13932,669,13884,713,13841,725,13816,723,13754,697,13717,646,13712,625,13713,599,13737,534,13784,495,13824,486,13848,488,13909,516,13944,569,13950,606xe" filled="f" stroked="t" strokeweight=".25pt" strokecolor="#231F20">
                <v:path arrowok="t"/>
              </v:shape>
            </v:group>
            <v:group style="position:absolute;left:13590;top:606;width:480;height:2" coordorigin="13590,606" coordsize="480,2">
              <v:shape style="position:absolute;left:13590;top:606;width:480;height:2" coordorigin="13590,606" coordsize="480,0" path="m13590,606l14070,606e" filled="f" stroked="t" strokeweight=".25pt" strokecolor="#231F20">
                <v:path arrowok="t"/>
              </v:shape>
            </v:group>
            <v:group style="position:absolute;left:13830;top:126;width:2;height:960" coordorigin="13830,126" coordsize="2,960">
              <v:shape style="position:absolute;left:13830;top:126;width:2;height:960" coordorigin="13830,126" coordsize="0,960" path="m13830,126l13830,10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Linking: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Once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program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compiled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correctly,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additional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steps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necessary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prepare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object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code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execution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linker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searc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librarie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built-i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capabilitie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require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program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collect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single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executable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stored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hard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drive.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Errors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generated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phase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typically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caused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programmer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referring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program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modules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fact,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defined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current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context.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31" w:lineRule="auto" w:before="35"/>
        <w:ind w:left="3630" w:right="266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Loading: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loader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used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copy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executable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program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memory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instructions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executed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computer.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Execution: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errors,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synonymously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called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execution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error</w:t>
      </w:r>
      <w:r>
        <w:rPr>
          <w:rFonts w:ascii="Palatino" w:hAnsi="Palatino" w:cs="Palatino" w:eastAsia="Palatino"/>
          <w:b/>
          <w:bCs/>
          <w:i w:val="0"/>
          <w:color w:val="231F20"/>
          <w:spacing w:val="-1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runtime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errors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logic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error</w:t>
      </w:r>
      <w:r>
        <w:rPr>
          <w:rFonts w:ascii="Palatino" w:hAnsi="Palatino" w:cs="Palatino" w:eastAsia="Palatino"/>
          <w:b/>
          <w:bCs/>
          <w:i w:val="0"/>
          <w:color w:val="231F20"/>
          <w:spacing w:val="-1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program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sz w:val="21"/>
          <w:szCs w:val="21"/>
        </w:rPr>
        <w:t>bug</w:t>
      </w:r>
      <w:r>
        <w:rPr>
          <w:rFonts w:ascii="Palatino" w:hAnsi="Palatino" w:cs="Palatino" w:eastAsia="Palatino"/>
          <w:b/>
          <w:bCs/>
          <w:i w:val="0"/>
          <w:color w:val="231F20"/>
          <w:spacing w:val="-1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may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identified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2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often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program.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error.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incorrect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3"/>
          <w:w w:val="100"/>
        </w:rPr>
        <w:t>determinin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correc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source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/>
        <w:pict>
          <v:group style="position:absolute;margin-left:241.5pt;margin-top:19.706537pt;width:171pt;height:.1pt;mso-position-horizontal-relative:page;mso-position-vertical-relative:paragraph;z-index:-1496" coordorigin="4830,394" coordsize="3420,2">
            <v:shape style="position:absolute;left:4830;top:394;width:3420;height:2" coordorigin="4830,394" coordsize="3420,0" path="m4830,394l8250,394e" filled="f" stroked="t" strokeweight=".75pt" strokecolor="#231F20">
              <v:path arrowok="t"/>
            </v:shape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compilation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16" w:lineRule="exact"/>
        <w:ind w:left="3170" w:right="2404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7"/>
          <w:sz w:val="13"/>
          <w:szCs w:val="13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often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called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position w:val="0"/>
          <w:sz w:val="18"/>
          <w:szCs w:val="18"/>
        </w:rPr>
        <w:t>bugs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reference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unidentified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insect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caused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short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early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digital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computers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 w:line="216" w:lineRule="exact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24"/>
          <w:pgSz w:w="15840" w:h="24480"/>
          <w:pgMar w:header="4828" w:footer="5473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6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Anticipated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Outcomes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350" w:right="1811"/>
        <w:jc w:val="left"/>
      </w:pPr>
      <w:r>
        <w:rPr>
          <w:b w:val="0"/>
          <w:bCs w:val="0"/>
          <w:color w:val="231F20"/>
          <w:spacing w:val="0"/>
          <w:w w:val="100"/>
        </w:rPr>
        <w:t>properly,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carefully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precisely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syntactically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incorrect.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1"/>
          <w:numId w:val="7"/>
        </w:numPr>
        <w:tabs>
          <w:tab w:pos="4866" w:val="left" w:leader="none"/>
        </w:tabs>
        <w:ind w:left="4866" w:right="0" w:hanging="477"/>
        <w:jc w:val="left"/>
        <w:rPr>
          <w:b w:val="0"/>
          <w:bCs w:val="0"/>
        </w:rPr>
      </w:pPr>
      <w:r>
        <w:rPr/>
        <w:pict>
          <v:group style="position:absolute;margin-left:274.294006pt;margin-top:.213794pt;width:351.456pt;height:17.925pt;mso-position-horizontal-relative:page;mso-position-vertical-relative:paragraph;z-index:-1493" coordorigin="5486,4" coordsize="7029,358">
            <v:shape style="position:absolute;left:5490;top:4;width:420;height:358" type="#_x0000_t75">
              <v:imagedata r:id="rId26" o:title=""/>
            </v:shape>
            <v:group style="position:absolute;left:5491;top:357;width:7019;height:2" coordorigin="5491,357" coordsize="7019,2">
              <v:shape style="position:absolute;left:5491;top:357;width:7019;height:2" coordorigin="5491,357" coordsize="7019,0" path="m5491,357l12510,357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Running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0"/>
          <w:w w:val="105"/>
        </w:rPr>
        <w:t>Interpreted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Program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4"/>
        <w:jc w:val="both"/>
      </w:pP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interprete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appea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requir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compilation.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Rather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environmen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impressio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execute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directly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advantage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interprete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programme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ru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time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immediately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appl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expected.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rapidl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develo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execut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(scripts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executabl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gathe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calculations,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observ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execut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scripts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interactive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environmen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requir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compilation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linking/loading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executio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describe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earlie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high-leve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languages.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/>
        <w:pict>
          <v:group style="position:absolute;margin-left:88.375pt;margin-top:1.151465pt;width:24.25pt;height:48.25pt;mso-position-horizontal-relative:page;mso-position-vertical-relative:paragraph;z-index:-1491" coordorigin="1768,23" coordsize="485,965">
            <v:group style="position:absolute;left:1892;top:386;width:238;height:239" coordorigin="1892,386" coordsize="238,239">
              <v:shape style="position:absolute;left:1892;top:386;width:238;height:239" coordorigin="1892,386" coordsize="238,239" path="m2130,506l2112,569,2064,613,2021,625,1996,623,1934,597,1897,546,1892,525,1893,499,1917,434,1964,395,2004,386,2028,388,2089,416,2124,469,2130,506xe" filled="f" stroked="t" strokeweight=".25pt" strokecolor="#231F20">
                <v:path arrowok="t"/>
              </v:shape>
            </v:group>
            <v:group style="position:absolute;left:1770;top:506;width:480;height:2" coordorigin="1770,506" coordsize="480,2">
              <v:shape style="position:absolute;left:1770;top:506;width:480;height:2" coordorigin="1770,506" coordsize="480,0" path="m1770,506l2250,506e" filled="f" stroked="t" strokeweight=".25pt" strokecolor="#231F20">
                <v:path arrowok="t"/>
              </v:shape>
            </v:group>
            <v:group style="position:absolute;left:2010;top:26;width:2;height:960" coordorigin="2010,26" coordsize="2,960">
              <v:shape style="position:absolute;left:2010;top:26;width:2;height:960" coordorigin="2010,26" coordsize="0,960" path="m2010,26l2010,9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.151465pt;width:24.25pt;height:48.25pt;mso-position-horizontal-relative:page;mso-position-vertical-relative:paragraph;z-index:-1490" coordorigin="13588,23" coordsize="485,965">
            <v:group style="position:absolute;left:13712;top:386;width:238;height:239" coordorigin="13712,386" coordsize="238,239">
              <v:shape style="position:absolute;left:13712;top:386;width:238;height:239" coordorigin="13712,386" coordsize="238,239" path="m13950,506l13932,569,13884,613,13841,625,13816,623,13754,597,13717,546,13712,525,13713,499,13737,434,13784,395,13824,386,13848,388,13909,416,13944,469,13950,506xe" filled="f" stroked="t" strokeweight=".25pt" strokecolor="#231F20">
                <v:path arrowok="t"/>
              </v:shape>
            </v:group>
            <v:group style="position:absolute;left:13590;top:506;width:480;height:2" coordorigin="13590,506" coordsize="480,2">
              <v:shape style="position:absolute;left:13590;top:506;width:480;height:2" coordorigin="13590,506" coordsize="480,0" path="m13590,506l14070,506e" filled="f" stroked="t" strokeweight=".25pt" strokecolor="#231F20">
                <v:path arrowok="t"/>
              </v:shape>
            </v:group>
            <v:group style="position:absolute;left:13830;top:26;width:2;height:960" coordorigin="13830,26" coordsize="2,960">
              <v:shape style="position:absolute;left:13830;top:26;width:2;height:960" coordorigin="13830,26" coordsize="0,960" path="m13830,26l13830,9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disadvantages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interpreted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numerous.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ru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relativ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compile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syntactically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analyze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run-time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impac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possible,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interprete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ofte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compilatio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ste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hidde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users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explici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compilatio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programmer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compiler’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protectio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synta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Typographical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unknow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asset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reference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canno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caugh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linker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fact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errors—syntactic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typographical,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logical—are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postponed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moment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interpreter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tries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offendin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becom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run-tim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errors.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7"/>
        </w:numPr>
        <w:tabs>
          <w:tab w:pos="4866" w:val="left" w:leader="none"/>
        </w:tabs>
        <w:ind w:left="4866" w:right="569" w:hanging="477"/>
        <w:jc w:val="center"/>
        <w:rPr>
          <w:b w:val="0"/>
          <w:bCs w:val="0"/>
        </w:rPr>
      </w:pPr>
      <w:r>
        <w:rPr/>
        <w:pict>
          <v:group style="position:absolute;margin-left:274.25pt;margin-top:.912824pt;width:351.5pt;height:18.075pt;mso-position-horizontal-relative:page;mso-position-vertical-relative:paragraph;z-index:-1492" coordorigin="5485,18" coordsize="7030,361">
            <v:shape style="position:absolute;left:5490;top:18;width:420;height:359" type="#_x0000_t75">
              <v:imagedata r:id="rId27" o:title=""/>
            </v:shape>
            <v:group style="position:absolute;left:5490;top:375;width:7020;height:2" coordorigin="5490,375" coordsize="7020,2">
              <v:shape style="position:absolute;left:5490;top:375;width:7020;height:2" coordorigin="5490,375" coordsize="7020,0" path="m5490,375l12510,375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Anticipated</w:t>
      </w:r>
      <w:r>
        <w:rPr>
          <w:color w:val="231F20"/>
          <w:spacing w:val="-39"/>
          <w:w w:val="110"/>
        </w:rPr>
        <w:t> </w:t>
      </w:r>
      <w:r>
        <w:rPr>
          <w:color w:val="231F20"/>
          <w:spacing w:val="0"/>
          <w:w w:val="110"/>
        </w:rPr>
        <w:t>Outcomes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4"/>
        <w:jc w:val="both"/>
      </w:pP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conclud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increasin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importanc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three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outcome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diligen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brie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introductio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understandin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concepts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improvemen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their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problem-solving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skills.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6"/>
        </w:numPr>
        <w:tabs>
          <w:tab w:pos="4421" w:val="left" w:leader="none"/>
        </w:tabs>
        <w:ind w:left="4421" w:right="5629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Introduction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1"/>
          <w:w w:val="100"/>
        </w:rPr>
        <w:t> </w:t>
      </w:r>
      <w:r>
        <w:rPr>
          <w:color w:val="231F20"/>
          <w:spacing w:val="0"/>
          <w:w w:val="100"/>
        </w:rPr>
        <w:t>MATLAB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2"/>
        <w:jc w:val="both"/>
      </w:pP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highl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successfu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engineerin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include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capabilitie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neede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introduce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novices,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toolboxes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enable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professional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engineers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highly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productive.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likely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encounter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career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engineer.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5"/>
          <w:pgSz w:w="15840" w:h="24480"/>
          <w:pgMar w:header="4828" w:footer="5473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learn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book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ensure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6"/>
        </w:numPr>
        <w:tabs>
          <w:tab w:pos="3701" w:val="left" w:leader="none"/>
        </w:tabs>
        <w:ind w:left="3701" w:right="5481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Learning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Programming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Concepts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never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certainly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effectively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engineer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Convertin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writin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accurat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specification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greatl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ide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capabilitie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face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programming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studen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understandin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underlying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concepts,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transition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question—“How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language?”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chosen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explain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language-independen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discussin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MATLAB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6"/>
        </w:numPr>
        <w:tabs>
          <w:tab w:pos="3701" w:val="left" w:leader="none"/>
        </w:tabs>
        <w:ind w:left="3701" w:right="6550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Problem-Solving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0"/>
          <w:w w:val="105"/>
        </w:rPr>
        <w:t>Skills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9"/>
        <w:jc w:val="both"/>
      </w:pPr>
      <w:r>
        <w:rPr/>
        <w:pict>
          <v:group style="position:absolute;margin-left:88.375pt;margin-top:22.152014pt;width:24.25pt;height:48.25pt;mso-position-horizontal-relative:page;mso-position-vertical-relative:paragraph;z-index:-1484" coordorigin="1768,443" coordsize="485,965">
            <v:group style="position:absolute;left:1892;top:806;width:238;height:239" coordorigin="1892,806" coordsize="238,239">
              <v:shape style="position:absolute;left:1892;top:806;width:238;height:239" coordorigin="1892,806" coordsize="238,239" path="m2130,926l2112,989,2064,1033,2021,1045,1996,1043,1934,1017,1897,966,1892,945,1893,919,1917,854,1964,815,2004,806,2028,808,2089,836,2124,889,2130,926xe" filled="f" stroked="t" strokeweight=".25pt" strokecolor="#231F20">
                <v:path arrowok="t"/>
              </v:shape>
            </v:group>
            <v:group style="position:absolute;left:1770;top:926;width:480;height:2" coordorigin="1770,926" coordsize="480,2">
              <v:shape style="position:absolute;left:1770;top:926;width:480;height:2" coordorigin="1770,926" coordsize="480,0" path="m1770,926l2250,926e" filled="f" stroked="t" strokeweight=".25pt" strokecolor="#231F20">
                <v:path arrowok="t"/>
              </v:shape>
            </v:group>
            <v:group style="position:absolute;left:2010;top:446;width:2;height:960" coordorigin="2010,446" coordsize="2,960">
              <v:shape style="position:absolute;left:2010;top:446;width:2;height:960" coordorigin="2010,446" coordsize="0,960" path="m2010,446l2010,14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2.152014pt;width:24.25pt;height:48.25pt;mso-position-horizontal-relative:page;mso-position-vertical-relative:paragraph;z-index:-1483" coordorigin="13588,443" coordsize="485,965">
            <v:group style="position:absolute;left:13712;top:806;width:238;height:239" coordorigin="13712,806" coordsize="238,239">
              <v:shape style="position:absolute;left:13712;top:806;width:238;height:239" coordorigin="13712,806" coordsize="238,239" path="m13950,926l13932,989,13884,1033,13841,1045,13816,1043,13754,1017,13717,966,13712,945,13713,919,13737,854,13784,815,13824,806,13848,808,13909,836,13944,889,13950,926xe" filled="f" stroked="t" strokeweight=".25pt" strokecolor="#231F20">
                <v:path arrowok="t"/>
              </v:shape>
            </v:group>
            <v:group style="position:absolute;left:13590;top:926;width:480;height:2" coordorigin="13590,926" coordsize="480,2">
              <v:shape style="position:absolute;left:13590;top:926;width:480;height:2" coordorigin="13590,926" coordsize="480,0" path="m13590,926l14070,926e" filled="f" stroked="t" strokeweight=".25pt" strokecolor="#231F20">
                <v:path arrowok="t"/>
              </v:shape>
            </v:group>
            <v:group style="position:absolute;left:13830;top:446;width:2;height:960" coordorigin="13830,446" coordsize="2,960">
              <v:shape style="position:absolute;left:13830;top:446;width:2;height:960" coordorigin="13830,446" coordsize="0,960" path="m13830,446l13830,14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importan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concept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inheren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computer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ability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develo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ide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solve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thin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logical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componen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consume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another,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thin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designin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sub-problems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brie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illustratio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suffice.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7" w:firstLine="240"/>
        <w:jc w:val="both"/>
      </w:pP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terms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nontrivia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two-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pronge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approac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1.9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original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informatio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ourselve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information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objectiv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different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objectiv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achieved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creative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become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achieve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answe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7" w:firstLine="240"/>
        <w:jc w:val="both"/>
      </w:pP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bi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basebal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“qualified”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highest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lifetime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default" r:id="rId28"/>
          <w:pgSz w:w="15840" w:h="24480"/>
          <w:pgMar w:header="4828" w:footer="5473" w:top="5660" w:bottom="5660" w:left="1660" w:right="1660"/>
        </w:sectPr>
      </w:pPr>
    </w:p>
    <w:p>
      <w:pPr>
        <w:spacing w:line="180" w:lineRule="exact" w:before="85"/>
        <w:ind w:left="7021" w:right="0" w:firstLine="17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92.584991pt;margin-top:-1.218091pt;width:6.219pt;height:5.081pt;mso-position-horizontal-relative:page;mso-position-vertical-relative:paragraph;z-index:-1488" coordorigin="7852,-24" coordsize="124,102">
            <v:shape style="position:absolute;left:7852;top:-24;width:124;height:102" coordorigin="7852,-24" coordsize="124,102" path="m7852,-24l7881,26,7852,77,7976,26,7852,-24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584991pt;margin-top:-13.552091pt;width:6.219pt;height:5.082pt;mso-position-horizontal-relative:page;mso-position-vertical-relative:paragraph;z-index:-1487" coordorigin="7852,-271" coordsize="124,102">
            <v:shape style="position:absolute;left:7852;top:-271;width:124;height:102" coordorigin="7852,-271" coordsize="124,102" path="m7852,-271l7881,-220,7852,-169,7976,-220,7852,-271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584991pt;margin-top:23.447908pt;width:6.219pt;height:5.081pt;mso-position-horizontal-relative:page;mso-position-vertical-relative:paragraph;z-index:-1485" coordorigin="7852,469" coordsize="124,102">
            <v:shape style="position:absolute;left:7852;top:469;width:124;height:102" coordorigin="7852,469" coordsize="124,102" path="m7852,469l7881,520,7852,571,7976,520,7852,469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86.950012pt;margin-top:-11.261091pt;width:107.94pt;height:49.833pt;mso-position-horizontal-relative:page;mso-position-vertical-relative:paragraph;z-index:-148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47" w:hRule="exact"/>
                    </w:trPr>
                    <w:tc>
                      <w:tcPr>
                        <w:tcW w:w="720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4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0" w:hRule="exact"/>
                    </w:trPr>
                    <w:tc>
                      <w:tcPr>
                        <w:tcW w:w="720" w:type="dxa"/>
                        <w:gridSpan w:val="2"/>
                        <w:vMerge/>
                        <w:tcBorders>
                          <w:left w:val="nil" w:sz="6" w:space="0" w:color="auto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7" w:type="dxa"/>
                        <w:vMerge w:val="restart"/>
                        <w:tcBorders>
                          <w:top w:val="single" w:sz="4" w:space="0" w:color="231F20"/>
                          <w:left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vMerge w:val="restart"/>
                        <w:tcBorders>
                          <w:top w:val="single" w:sz="4" w:space="0" w:color="231F2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53"/>
                          <w:ind w:left="8" w:right="79" w:firstLine="13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What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you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could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with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the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34" w:hRule="exact"/>
                    </w:trPr>
                    <w:tc>
                      <w:tcPr>
                        <w:tcW w:w="620" w:type="dxa"/>
                        <w:vMerge w:val="restart"/>
                        <w:tcBorders>
                          <w:top w:val="single" w:sz="4" w:space="0" w:color="231F20"/>
                          <w:left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9"/>
                          <w:ind w:left="11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0" w:type="dxa"/>
                        <w:tcBorders>
                          <w:top w:val="nil" w:sz="6" w:space="0" w:color="auto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7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6" w:hRule="exact"/>
                    </w:trPr>
                    <w:tc>
                      <w:tcPr>
                        <w:tcW w:w="620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100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7" w:type="dxa"/>
                        <w:vMerge w:val="restart"/>
                        <w:tcBorders>
                          <w:top w:val="single" w:sz="4" w:space="0" w:color="231F20"/>
                          <w:left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4" w:hRule="exact"/>
                    </w:trPr>
                    <w:tc>
                      <w:tcPr>
                        <w:tcW w:w="720" w:type="dxa"/>
                        <w:gridSpan w:val="2"/>
                        <w:vMerge w:val="restart"/>
                        <w:tcBorders>
                          <w:top w:val="single" w:sz="4" w:space="0" w:color="231F20"/>
                          <w:left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7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vMerge/>
                        <w:tcBorders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720" w:type="dxa"/>
                        <w:gridSpan w:val="2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4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How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you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could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find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10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ind w:left="45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8107" w:space="40"/>
            <w:col w:w="4373"/>
          </w:cols>
        </w:sectPr>
      </w:pP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4079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429.132996pt;margin-top:-51.975769pt;width:114.897pt;height:49.832pt;mso-position-horizontal-relative:page;mso-position-vertical-relative:paragraph;z-index:-1489" coordorigin="8583,-1040" coordsize="2298,997">
            <v:group style="position:absolute;left:9844;top:-544;width:233;height:2" coordorigin="9844,-544" coordsize="233,2">
              <v:shape style="position:absolute;left:9844;top:-544;width:233;height:2" coordorigin="9844,-544" coordsize="233,0" path="m10077,-544l9844,-544e" filled="f" stroked="t" strokeweight=".5pt" strokecolor="#231F20">
                <v:path arrowok="t"/>
              </v:shape>
            </v:group>
            <v:group style="position:absolute;left:10041;top:-595;width:124;height:102" coordorigin="10041,-595" coordsize="124,102">
              <v:shape style="position:absolute;left:10041;top:-595;width:124;height:102" coordorigin="10041,-595" coordsize="124,102" path="m10041,-595l10071,-544,10041,-493,10166,-544,10041,-595xe" filled="t" fillcolor="#231F20" stroked="f">
                <v:path arrowok="t"/>
                <v:fill type="solid"/>
              </v:shape>
            </v:group>
            <v:group style="position:absolute;left:10186;top:-678;width:690;height:280" coordorigin="10186,-678" coordsize="690,280">
              <v:shape style="position:absolute;left:10186;top:-678;width:690;height:280" coordorigin="10186,-678" coordsize="690,280" path="m10186,-398l10876,-398,10876,-678,10186,-678,10186,-398xe" filled="t" fillcolor="#E6E7E8" stroked="f">
                <v:path arrowok="t"/>
                <v:fill type="solid"/>
              </v:shape>
            </v:group>
            <v:group style="position:absolute;left:10186;top:-678;width:690;height:280" coordorigin="10186,-678" coordsize="690,280">
              <v:shape style="position:absolute;left:10186;top:-678;width:690;height:280" coordorigin="10186,-678" coordsize="690,280" path="m10876,-398l10186,-398,10186,-678,10876,-678,10876,-398xe" filled="f" stroked="t" strokeweight=".5pt" strokecolor="#231F20">
                <v:path arrowok="t"/>
              </v:shape>
            </v:group>
            <v:group style="position:absolute;left:8588;top:-788;width:1403;height:2" coordorigin="8588,-788" coordsize="1403,2">
              <v:shape style="position:absolute;left:8588;top:-788;width:1403;height:2" coordorigin="8588,-788" coordsize="1403,0" path="m8588,-788l9991,-788e" filled="f" stroked="t" strokeweight=".5pt" strokecolor="#231F20">
                <v:path arrowok="t"/>
              </v:shape>
            </v:group>
            <v:group style="position:absolute;left:9991;top:-1035;width:2;height:987" coordorigin="9991,-1035" coordsize="2,987">
              <v:shape style="position:absolute;left:9991;top:-1035;width:2;height:987" coordorigin="9991,-1035" coordsize="0,987" path="m9991,-1035l9991,-48e" filled="f" stroked="t" strokeweight=".5pt" strokecolor="#231F20">
                <v:path arrowok="t"/>
              </v:shape>
            </v:group>
            <v:group style="position:absolute;left:8588;top:-48;width:1408;height:2" coordorigin="8588,-48" coordsize="1408,2">
              <v:shape style="position:absolute;left:8588;top:-48;width:1408;height:2" coordorigin="8588,-48" coordsize="1408,0" path="m9996,-48l8588,-48e" filled="f" stroked="t" strokeweight=".5pt" strokecolor="#231F20">
                <v:path arrowok="t"/>
              </v:shape>
            </v:group>
            <v:group style="position:absolute;left:8588;top:-1035;width:1403;height:2" coordorigin="8588,-1035" coordsize="1403,2">
              <v:shape style="position:absolute;left:8588;top:-1035;width:1403;height:2" coordorigin="8588,-1035" coordsize="1403,0" path="m8588,-1035l9991,-1035e" filled="f" stroked="t" strokeweight=".5pt" strokecolor="#231F20">
                <v:path arrowok="t"/>
              </v:shape>
            </v:group>
            <v:group style="position:absolute;left:8588;top:-295;width:1403;height:2" coordorigin="8588,-295" coordsize="1403,2">
              <v:shape style="position:absolute;left:8588;top:-295;width:1403;height:2" coordorigin="8588,-295" coordsize="1403,0" path="m8588,-295l9991,-295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2.584991pt;margin-top:-4.932770pt;width:6.219pt;height:5.081pt;mso-position-horizontal-relative:page;mso-position-vertical-relative:paragraph;z-index:-1486" coordorigin="7852,-99" coordsize="124,102">
            <v:shape style="position:absolute;left:7852;top:-99;width:124;height:102" coordorigin="7852,-99" coordsize="124,102" path="m7852,-99l7881,-48,7852,3,7976,-48,7852,-99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1.9</w:t>
      </w:r>
      <w:r>
        <w:rPr>
          <w:rFonts w:ascii="Times New Roman" w:hAnsi="Times New Roman" w:cs="Times New Roman" w:eastAsia="Times New Roman"/>
          <w:b/>
          <w:bCs/>
          <w:color w:val="231F20"/>
          <w:spacing w:val="1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Generalized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problem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solving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1670" w:firstLine="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0"/>
          <w:w w:val="100"/>
        </w:rPr>
        <w:t>batting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averages.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qualify,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league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years,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plate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appearances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relevant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player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organiz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problem.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Clearl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609" w:val="left" w:leader="none"/>
        </w:tabs>
        <w:spacing w:before="87"/>
        <w:ind w:left="4610" w:right="0" w:hanging="36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610" w:val="left" w:leader="none"/>
        </w:tabs>
        <w:spacing w:before="36"/>
        <w:ind w:left="4610" w:right="0" w:hanging="360"/>
        <w:jc w:val="left"/>
      </w:pP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lifetime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609" w:val="left" w:leader="none"/>
        </w:tabs>
        <w:spacing w:line="260" w:lineRule="exact" w:before="49"/>
        <w:ind w:left="4610" w:right="2192" w:hanging="360"/>
        <w:jc w:val="left"/>
      </w:pPr>
      <w:r>
        <w:rPr>
          <w:b w:val="0"/>
          <w:bCs w:val="0"/>
          <w:color w:val="231F20"/>
          <w:spacing w:val="0"/>
          <w:w w:val="100"/>
        </w:rPr>
        <w:t>Select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league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610" w:val="left" w:leader="none"/>
        </w:tabs>
        <w:spacing w:line="260" w:lineRule="exact" w:before="60"/>
        <w:ind w:left="4610" w:right="2027" w:hanging="360"/>
        <w:jc w:val="left"/>
      </w:pPr>
      <w:r>
        <w:rPr>
          <w:b w:val="0"/>
          <w:bCs w:val="0"/>
          <w:color w:val="231F20"/>
          <w:spacing w:val="3"/>
          <w:w w:val="100"/>
        </w:rPr>
        <w:t>Selec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player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fewe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year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609" w:val="left" w:leader="none"/>
        </w:tabs>
        <w:spacing w:line="260" w:lineRule="exact" w:before="60"/>
        <w:ind w:left="4610" w:right="1948" w:hanging="360"/>
        <w:jc w:val="left"/>
      </w:pPr>
      <w:r>
        <w:rPr>
          <w:b w:val="0"/>
          <w:bCs w:val="0"/>
          <w:color w:val="231F20"/>
          <w:spacing w:val="0"/>
          <w:w w:val="100"/>
        </w:rPr>
        <w:t>Select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appearances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359" w:val="left" w:leader="none"/>
          <w:tab w:pos="4610" w:val="left" w:leader="none"/>
        </w:tabs>
        <w:spacing w:before="47"/>
        <w:ind w:left="4610" w:right="41" w:hanging="360"/>
        <w:jc w:val="center"/>
      </w:pPr>
      <w:r>
        <w:rPr>
          <w:b w:val="0"/>
          <w:bCs w:val="0"/>
          <w:color w:val="231F20"/>
          <w:spacing w:val="0"/>
          <w:w w:val="100"/>
        </w:rPr>
        <w:t>Keep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right="1665"/>
        <w:jc w:val="both"/>
      </w:pPr>
      <w:r>
        <w:rPr/>
        <w:pict>
          <v:group style="position:absolute;margin-left:88.375pt;margin-top:37.601891pt;width:24.25pt;height:48.25pt;mso-position-horizontal-relative:page;mso-position-vertical-relative:paragraph;z-index:-1480" coordorigin="1768,752" coordsize="485,965">
            <v:group style="position:absolute;left:1892;top:1115;width:238;height:239" coordorigin="1892,1115" coordsize="238,239">
              <v:shape style="position:absolute;left:1892;top:1115;width:238;height:239" coordorigin="1892,1115" coordsize="238,239" path="m2130,1235l2112,1298,2064,1342,2021,1354,1996,1352,1934,1326,1897,1275,1892,1254,1893,1228,1917,1163,1964,1124,2004,1115,2028,1117,2089,1145,2124,1198,2130,1235xe" filled="f" stroked="t" strokeweight=".25pt" strokecolor="#231F20">
                <v:path arrowok="t"/>
              </v:shape>
            </v:group>
            <v:group style="position:absolute;left:1770;top:1235;width:480;height:2" coordorigin="1770,1235" coordsize="480,2">
              <v:shape style="position:absolute;left:1770;top:1235;width:480;height:2" coordorigin="1770,1235" coordsize="480,0" path="m1770,1235l2250,1235e" filled="f" stroked="t" strokeweight=".25pt" strokecolor="#231F20">
                <v:path arrowok="t"/>
              </v:shape>
            </v:group>
            <v:group style="position:absolute;left:2010;top:755;width:2;height:960" coordorigin="2010,755" coordsize="2,960">
              <v:shape style="position:absolute;left:2010;top:755;width:2;height:960" coordorigin="2010,755" coordsize="0,960" path="m2010,755l2010,171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7.601891pt;width:24.25pt;height:48.25pt;mso-position-horizontal-relative:page;mso-position-vertical-relative:paragraph;z-index:-1479" coordorigin="13588,752" coordsize="485,965">
            <v:group style="position:absolute;left:13712;top:1115;width:238;height:239" coordorigin="13712,1115" coordsize="238,239">
              <v:shape style="position:absolute;left:13712;top:1115;width:238;height:239" coordorigin="13712,1115" coordsize="238,239" path="m13950,1235l13932,1298,13884,1342,13841,1354,13816,1352,13754,1326,13717,1275,13712,1254,13713,1228,13737,1163,13784,1124,13824,1115,13848,1117,13909,1145,13944,1198,13950,1235xe" filled="f" stroked="t" strokeweight=".25pt" strokecolor="#231F20">
                <v:path arrowok="t"/>
              </v:shape>
            </v:group>
            <v:group style="position:absolute;left:13590;top:1235;width:480;height:2" coordorigin="13590,1235" coordsize="480,2">
              <v:shape style="position:absolute;left:13590;top:1235;width:480;height:2" coordorigin="13590,1235" coordsize="480,0" path="m13590,1235l14070,1235e" filled="f" stroked="t" strokeweight=".25pt" strokecolor="#231F20">
                <v:path arrowok="t"/>
              </v:shape>
            </v:group>
            <v:group style="position:absolute;left:13830;top:755;width:2;height:960" coordorigin="13830,755" coordsize="2,960">
              <v:shape style="position:absolute;left:13830;top:755;width:2;height:960" coordorigin="13830,755" coordsize="0,960" path="m13830,755l13830,171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think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1.9,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probably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probably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think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Intuitively,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thin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cards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probably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selectin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Continuin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reasoning,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effort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criterion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eliminated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cards.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/>
        <w:pict>
          <v:group style="position:absolute;margin-left:253.5pt;margin-top:58.952343pt;width:372.25pt;height:17.568pt;mso-position-horizontal-relative:page;mso-position-vertical-relative:paragraph;z-index:-1481" coordorigin="5070,1179" coordsize="7445,351">
            <v:group style="position:absolute;left:5490;top:1525;width:7020;height:2" coordorigin="5490,1525" coordsize="7020,2">
              <v:shape style="position:absolute;left:5490;top:1525;width:7020;height:2" coordorigin="5490,1525" coordsize="7020,0" path="m5490,1525l12510,1525e" filled="f" stroked="t" strokeweight=".5pt" strokecolor="#939598">
                <v:path arrowok="t"/>
              </v:shape>
              <v:shape style="position:absolute;left:5070;top:1179;width:422;height:351" type="#_x0000_t75">
                <v:imagedata r:id="rId30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players’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order: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890" w:right="673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721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presented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overview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historical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background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computing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computer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hardware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software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concepts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build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foundation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rest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book: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8"/>
        </w:numPr>
        <w:tabs>
          <w:tab w:pos="4345" w:val="left" w:leader="none"/>
        </w:tabs>
        <w:spacing w:line="260" w:lineRule="exact" w:before="45"/>
        <w:ind w:left="4350" w:right="2632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flavors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4345" w:val="left" w:leader="none"/>
        </w:tabs>
        <w:spacing w:line="260" w:lineRule="exact"/>
        <w:ind w:left="4350" w:right="2089" w:hanging="28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rich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variety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currently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interpreted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legitimate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fourth-generation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4345" w:val="left" w:leader="none"/>
        </w:tabs>
        <w:spacing w:line="260" w:lineRule="exact"/>
        <w:ind w:left="4350" w:right="2094" w:hanging="28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9"/>
          <w:pgSz w:w="15840" w:h="24480"/>
          <w:pgMar w:header="4828" w:footer="5473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17.5pt;margin-top:36.906155pt;width:372.25pt;height:17.568pt;mso-position-horizontal-relative:page;mso-position-vertical-relative:paragraph;z-index:-1478" coordorigin="4350,738" coordsize="7445,351">
            <v:group style="position:absolute;left:4770;top:1084;width:7020;height:2" coordorigin="4770,1084" coordsize="7020,2">
              <v:shape style="position:absolute;left:4770;top:1084;width:7020;height:2" coordorigin="4770,1084" coordsize="7020,0" path="m4770,1084l11790,1084e" filled="f" stroked="t" strokeweight=".5pt" strokecolor="#939598">
                <v:path arrowok="t"/>
              </v:shape>
              <v:shape style="position:absolute;left:4350;top:738;width:422;height:351" type="#_x0000_t75">
                <v:imagedata r:id="rId32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775" w:right="0" w:firstLine="0"/>
        <w:jc w:val="center"/>
        <w:rPr>
          <w:rFonts w:ascii="Palatino" w:hAnsi="Palatino" w:cs="Palatino" w:eastAsia="Palatino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Us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th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followin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question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chec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you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understandin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th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materia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i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thi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ind w:left="317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9"/>
        </w:numPr>
        <w:tabs>
          <w:tab w:pos="3769" w:val="left" w:leader="none"/>
        </w:tabs>
        <w:spacing w:line="260" w:lineRule="exact"/>
        <w:ind w:left="3770" w:right="2704" w:hanging="405"/>
        <w:jc w:val="left"/>
      </w:pPr>
      <w:r>
        <w:rPr>
          <w:b w:val="0"/>
          <w:bCs w:val="0"/>
          <w:color w:val="231F20"/>
          <w:spacing w:val="0"/>
          <w:w w:val="100"/>
        </w:rPr>
        <w:t>Computers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conceived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769" w:val="left" w:leader="none"/>
        </w:tabs>
        <w:spacing w:before="87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Bill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769" w:val="left" w:leader="none"/>
        </w:tabs>
        <w:spacing w:line="260" w:lineRule="exact" w:before="89"/>
        <w:ind w:left="3770" w:right="2939" w:hanging="405"/>
        <w:jc w:val="left"/>
      </w:pP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9"/>
        </w:numPr>
        <w:tabs>
          <w:tab w:pos="3769" w:val="left" w:leader="none"/>
        </w:tabs>
        <w:spacing w:line="260" w:lineRule="exact"/>
        <w:ind w:left="3769" w:right="2939" w:hanging="405"/>
        <w:jc w:val="left"/>
      </w:pP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drivers.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9"/>
        </w:numPr>
        <w:tabs>
          <w:tab w:pos="3769" w:val="left" w:leader="none"/>
        </w:tabs>
        <w:spacing w:line="260" w:lineRule="exact"/>
        <w:ind w:left="3769" w:right="2939" w:hanging="405"/>
        <w:jc w:val="left"/>
      </w:pP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hardware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interfaces.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769" w:val="left" w:leader="none"/>
        </w:tabs>
        <w:spacing w:before="87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769" w:val="left" w:leader="none"/>
        </w:tabs>
        <w:spacing w:line="260" w:lineRule="exact" w:before="89"/>
        <w:ind w:left="3769" w:right="2725" w:hanging="405"/>
        <w:jc w:val="left"/>
      </w:pPr>
      <w:r>
        <w:rPr/>
        <w:pict>
          <v:group style="position:absolute;margin-left:88.375pt;margin-top:28.827906pt;width:24.25pt;height:48.25pt;mso-position-horizontal-relative:page;mso-position-vertical-relative:paragraph;z-index:-1477" coordorigin="1768,577" coordsize="485,965">
            <v:group style="position:absolute;left:1892;top:939;width:238;height:239" coordorigin="1892,939" coordsize="238,239">
              <v:shape style="position:absolute;left:1892;top:939;width:238;height:239" coordorigin="1892,939" coordsize="238,239" path="m2130,1059l2112,1123,2064,1166,2021,1179,1996,1177,1934,1150,1897,1100,1892,1079,1893,1052,1917,987,1964,948,2004,939,2028,941,2089,969,2124,1022,2130,1059xe" filled="f" stroked="t" strokeweight=".25pt" strokecolor="#231F20">
                <v:path arrowok="t"/>
              </v:shape>
            </v:group>
            <v:group style="position:absolute;left:1770;top:1059;width:480;height:2" coordorigin="1770,1059" coordsize="480,2">
              <v:shape style="position:absolute;left:1770;top:1059;width:480;height:2" coordorigin="1770,1059" coordsize="480,0" path="m1770,1059l2250,1059e" filled="f" stroked="t" strokeweight=".25pt" strokecolor="#231F20">
                <v:path arrowok="t"/>
              </v:shape>
            </v:group>
            <v:group style="position:absolute;left:2010;top:579;width:2;height:960" coordorigin="2010,579" coordsize="2,960">
              <v:shape style="position:absolute;left:2010;top:579;width:2;height:960" coordorigin="2010,579" coordsize="0,960" path="m2010,579l2010,153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8.827906pt;width:24.25pt;height:48.25pt;mso-position-horizontal-relative:page;mso-position-vertical-relative:paragraph;z-index:-1476" coordorigin="13588,577" coordsize="485,965">
            <v:group style="position:absolute;left:13712;top:939;width:238;height:239" coordorigin="13712,939" coordsize="238,239">
              <v:shape style="position:absolute;left:13712;top:939;width:238;height:239" coordorigin="13712,939" coordsize="238,239" path="m13950,1059l13932,1123,13884,1166,13841,1179,13816,1177,13754,1150,13717,1100,13712,1079,13713,1052,13737,987,13784,948,13824,939,13848,941,13909,969,13944,1022,13950,1059xe" filled="f" stroked="t" strokeweight=".25pt" strokecolor="#231F20">
                <v:path arrowok="t"/>
              </v:shape>
            </v:group>
            <v:group style="position:absolute;left:13590;top:1059;width:480;height:2" coordorigin="13590,1059" coordsize="480,2">
              <v:shape style="position:absolute;left:13590;top:1059;width:480;height:2" coordorigin="13590,1059" coordsize="480,0" path="m13590,1059l14070,1059e" filled="f" stroked="t" strokeweight=".25pt" strokecolor="#231F20">
                <v:path arrowok="t"/>
              </v:shape>
            </v:group>
            <v:group style="position:absolute;left:13830;top:579;width:2;height:960" coordorigin="13830,579" coordsize="2,960">
              <v:shape style="position:absolute;left:13830;top:579;width:2;height:960" coordorigin="13830,579" coordsize="0,960" path="m13830,579l13830,153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bridges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ind w:left="317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0"/>
        </w:numPr>
        <w:tabs>
          <w:tab w:pos="3769" w:val="left" w:leader="none"/>
          <w:tab w:pos="8398" w:val="left" w:leader="none"/>
        </w:tabs>
        <w:ind w:left="3769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exercise;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134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tool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communication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problem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solving.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0"/>
        </w:numPr>
        <w:tabs>
          <w:tab w:pos="3769" w:val="left" w:leader="none"/>
          <w:tab w:pos="6050" w:val="left" w:leader="none"/>
        </w:tabs>
        <w:spacing w:line="260" w:lineRule="exact" w:before="89"/>
        <w:ind w:left="3769" w:right="2899" w:hanging="405"/>
        <w:jc w:val="left"/>
      </w:pPr>
      <w:r>
        <w:rPr>
          <w:b w:val="0"/>
          <w:bCs w:val="0"/>
          <w:color w:val="231F20"/>
          <w:spacing w:val="0"/>
          <w:w w:val="100"/>
        </w:rPr>
        <w:t>Together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encoding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was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genesis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general-purpose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computing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know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today.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0"/>
        </w:numPr>
        <w:tabs>
          <w:tab w:pos="3769" w:val="left" w:leader="none"/>
          <w:tab w:pos="8826" w:val="left" w:leader="none"/>
        </w:tabs>
        <w:spacing w:line="260" w:lineRule="exact"/>
        <w:ind w:left="3769" w:right="2741" w:hanging="405"/>
        <w:jc w:val="both"/>
      </w:pP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today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which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actually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data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file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containing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image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everything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you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would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like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have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RAM.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0"/>
        </w:numPr>
        <w:tabs>
          <w:tab w:pos="3769" w:val="left" w:leader="none"/>
        </w:tabs>
        <w:spacing w:before="87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659" w:val="left" w:leader="none"/>
        </w:tabs>
        <w:spacing w:line="260" w:lineRule="exact"/>
        <w:ind w:left="3769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allow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you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perform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functions,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such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as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spacing w:line="260" w:lineRule="exact"/>
        <w:ind w:left="3769" w:right="0"/>
        <w:jc w:val="left"/>
      </w:pPr>
      <w:r>
        <w:rPr>
          <w:b w:val="0"/>
          <w:bCs w:val="0"/>
          <w:color w:val="231F20"/>
          <w:spacing w:val="0"/>
          <w:w w:val="100"/>
        </w:rPr>
        <w:t>printing,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769" w:val="left" w:leader="none"/>
          <w:tab w:pos="6045" w:val="left" w:leader="none"/>
        </w:tabs>
        <w:spacing w:line="260" w:lineRule="exact" w:before="89"/>
        <w:ind w:left="3769" w:right="2687" w:hanging="405"/>
        <w:jc w:val="left"/>
      </w:pP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are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loaded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automatically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when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operating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system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starts,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others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loaded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upon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user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request.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0"/>
        </w:numPr>
        <w:tabs>
          <w:tab w:pos="3769" w:val="left" w:leader="none"/>
          <w:tab w:pos="7583" w:val="left" w:leader="none"/>
        </w:tabs>
        <w:spacing w:line="260" w:lineRule="exact"/>
        <w:ind w:left="3769" w:right="2481" w:hanging="405"/>
        <w:jc w:val="left"/>
      </w:pP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properly,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carefully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errors.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0"/>
        </w:numPr>
        <w:tabs>
          <w:tab w:pos="3769" w:val="left" w:leader="none"/>
          <w:tab w:pos="10030" w:val="left" w:leader="none"/>
        </w:tabs>
        <w:spacing w:before="87"/>
        <w:ind w:left="3769" w:right="0" w:hanging="405"/>
        <w:jc w:val="left"/>
      </w:pPr>
      <w:r>
        <w:rPr>
          <w:b w:val="0"/>
          <w:bCs w:val="0"/>
          <w:color w:val="231F20"/>
          <w:spacing w:val="-5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designin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0"/>
        </w:numPr>
        <w:tabs>
          <w:tab w:pos="3769" w:val="left" w:leader="none"/>
        </w:tabs>
        <w:spacing w:before="76"/>
        <w:ind w:left="3769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344" w:val="left" w:leader="none"/>
        </w:tabs>
        <w:spacing w:line="260" w:lineRule="exact"/>
        <w:ind w:left="3769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one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achieve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from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given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data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659" w:val="left" w:leader="none"/>
        </w:tabs>
        <w:spacing w:line="260" w:lineRule="exact"/>
        <w:ind w:left="3769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from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which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answer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achieved.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sectPr>
      <w:headerReference w:type="default" r:id="rId31"/>
      <w:pgSz w:w="15840" w:h="24480"/>
      <w:pgMar w:header="4828" w:footer="5473" w:top="56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 Linotype">
    <w:altName w:val="Palatino Linotype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ＭＳ 明朝">
    <w:altName w:val="ＭＳ 明朝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1517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1516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1515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1514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1513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2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2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2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2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2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2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2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2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2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2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1.302511pt;height:9.5pt;mso-position-horizontal-relative:page;mso-position-vertical-relative:page;z-index:-15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1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1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1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1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1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1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1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1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0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0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0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140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0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0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0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0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0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0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39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39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39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39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39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139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39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39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39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39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38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38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38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38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38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38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38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138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38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38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37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37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37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37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37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37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37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37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37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137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36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36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36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36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36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36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36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36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36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36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35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135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3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35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35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35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35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35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35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35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34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34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34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134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34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34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34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34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34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34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33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33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33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33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33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133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33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1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1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1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0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0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0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0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0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0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0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1.302511pt;height:9.5pt;mso-position-horizontal-relative:page;mso-position-vertical-relative:page;z-index:-15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0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9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9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9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9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9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9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9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9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9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1.302511pt;height:9.5pt;mso-position-horizontal-relative:page;mso-position-vertical-relative:page;z-index:-149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8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8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8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8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8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8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8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8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8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7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1.302511pt;height:9.5pt;mso-position-horizontal-relative:page;mso-position-vertical-relative:page;z-index:-147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7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7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7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7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7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7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7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7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6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6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6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1.302511pt;height:9.5pt;mso-position-horizontal-relative:page;mso-position-vertical-relative:page;z-index:-146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6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6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6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6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6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6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5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5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5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5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5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1.302511pt;height:9.5pt;mso-position-horizontal-relative:page;mso-position-vertical-relative:page;z-index:-145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5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5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5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5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4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4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4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4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4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4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4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1.302511pt;height:9.5pt;mso-position-horizontal-relative:page;mso-position-vertical-relative:page;z-index:-144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4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4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3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3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3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3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3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3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3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3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3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1.302511pt;height:9.5pt;mso-position-horizontal-relative:page;mso-position-vertical-relative:page;z-index:-143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2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2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2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2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2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2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2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2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2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2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1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1.302511pt;height:9.5pt;mso-position-horizontal-relative:page;mso-position-vertical-relative:page;z-index:-141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M01_SMIT8708_03_SE_C01.indd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30/01/12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1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hanging="477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477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lowerLetter"/>
      <w:lvlText w:val="%4."/>
      <w:lvlJc w:val="left"/>
      <w:pPr>
        <w:ind w:hanging="3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9">
    <w:abstractNumId w:val="8"/>
  </w:num>
  <w:num w:numId="2">
    <w:abstractNumId w:val="1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89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ind w:left="4866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159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701" w:hanging="53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image" Target="media/image4.png"/><Relationship Id="rId13" Type="http://schemas.openxmlformats.org/officeDocument/2006/relationships/header" Target="header4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5.xml"/><Relationship Id="rId17" Type="http://schemas.openxmlformats.org/officeDocument/2006/relationships/image" Target="media/image7.png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header" Target="header13.xml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image" Target="media/image10.png"/><Relationship Id="rId31" Type="http://schemas.openxmlformats.org/officeDocument/2006/relationships/header" Target="header16.xml"/><Relationship Id="rId32" Type="http://schemas.openxmlformats.org/officeDocument/2006/relationships/image" Target="media/image11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qtw</dc:creator>
  <dc:title>M01_SMIT8708_03_SE_C01.indd</dc:title>
  <dcterms:created xsi:type="dcterms:W3CDTF">2014-10-30T15:22:45Z</dcterms:created>
  <dcterms:modified xsi:type="dcterms:W3CDTF">2014-10-30T15:22:45Z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2012-01-30T00:00:00Z</vt:filetime>
  </property>
  <property fmtid="{D5CDD505-2E9C-101B-9397-08002B2CF9AE}" pid="3" name="LastSaved">
    <vt:filetime>2014-10-30T00:00:00Z</vt:filetime>
  </property>
</Properties>
</file>