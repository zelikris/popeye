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52"/>
          <w:szCs w:val="52"/>
        </w:rPr>
        <w:t>Character</w:t>
      </w:r>
      <w:r>
        <w:rPr>
          <w:rFonts w:ascii="Times New Roman" w:hAnsi="Times New Roman" w:cs="Times New Roman" w:eastAsia="Times New Roman"/>
          <w:b/>
          <w:bCs/>
          <w:color w:val="FFFFFF"/>
          <w:spacing w:val="104"/>
          <w:w w:val="95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52"/>
          <w:szCs w:val="52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pStyle w:val="Heading2"/>
        <w:tabs>
          <w:tab w:pos="1835" w:val="left" w:leader="none"/>
        </w:tabs>
        <w:spacing w:before="42"/>
        <w:ind w:left="257" w:right="0"/>
        <w:jc w:val="center"/>
        <w:rPr>
          <w:rFonts w:ascii="Times New Roman" w:hAnsi="Times New Roman" w:cs="Times New Roman" w:eastAsia="Times New Roman"/>
          <w:b w:val="0"/>
          <w:bCs w:val="0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color w:val="231F20"/>
          <w:spacing w:val="49"/>
          <w:w w:val="95"/>
        </w:rPr>
        <w:t>CHAPTE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ab/>
      </w:r>
      <w:r>
        <w:rPr>
          <w:rFonts w:ascii="Times New Roman" w:hAnsi="Times New Roman" w:cs="Times New Roman" w:eastAsia="Times New Roman"/>
          <w:color w:val="231F20"/>
          <w:spacing w:val="0"/>
          <w:w w:val="95"/>
          <w:sz w:val="36"/>
          <w:szCs w:val="36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6326" w:space="40"/>
            <w:col w:w="6154"/>
          </w:cols>
        </w:sectPr>
      </w:pP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3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Objectives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105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nature,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implementation,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behavior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language: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workings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Converting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between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numeric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representations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12.41626pt;width:24.25pt;height:48.25pt;mso-position-horizontal-relative:page;mso-position-vertical-relative:paragraph;z-index:-1701" coordorigin="1768,248" coordsize="485,965">
            <v:group style="position:absolute;left:1892;top:611;width:238;height:239" coordorigin="1892,611" coordsize="238,239">
              <v:shape style="position:absolute;left:1892;top:611;width:238;height:239" coordorigin="1892,611" coordsize="238,239" path="m2130,731l2112,795,2064,838,2021,850,1996,848,1934,822,1897,771,1892,751,1893,724,1917,659,1964,620,2004,611,2028,613,2089,641,2124,694,2130,731xe" filled="f" stroked="t" strokeweight=".25pt" strokecolor="#231F20">
                <v:path arrowok="t"/>
              </v:shape>
            </v:group>
            <v:group style="position:absolute;left:1770;top:731;width:480;height:2" coordorigin="1770,731" coordsize="480,2">
              <v:shape style="position:absolute;left:1770;top:731;width:480;height:2" coordorigin="1770,731" coordsize="480,0" path="m1770,731l2250,731e" filled="f" stroked="t" strokeweight=".25pt" strokecolor="#231F20">
                <v:path arrowok="t"/>
              </v:shape>
            </v:group>
            <v:group style="position:absolute;left:2010;top:251;width:2;height:960" coordorigin="2010,251" coordsize="2,960">
              <v:shape style="position:absolute;left:2010;top:251;width:2;height:960" coordorigin="2010,251" coordsize="0,960" path="m2010,251l2010,121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construction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307" w:lineRule="auto"/>
        <w:ind w:left="239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point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text,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variables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window.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reality,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already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significant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amount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manipulation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taken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granted.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m-files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scripts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legible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sepa-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invisible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“new-line”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686" w:val="left" w:leader="none"/>
        </w:tabs>
        <w:spacing w:line="220" w:lineRule="exact" w:before="73"/>
        <w:ind w:left="686" w:right="2226" w:hanging="42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Concepts: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Mapping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Casting,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Tokens,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Delimiting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686" w:val="left" w:leader="none"/>
        </w:tabs>
        <w:spacing w:before="27"/>
        <w:ind w:left="686" w:right="0" w:hanging="42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Implementation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66" w:val="left" w:leader="none"/>
        </w:tabs>
        <w:spacing w:before="14"/>
        <w:ind w:left="1166" w:right="0" w:hanging="481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Slicin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1" w:lineRule="auto" w:before="1"/>
        <w:ind w:left="1166" w:right="2262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Concatenating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66" w:val="left" w:leader="none"/>
        </w:tabs>
        <w:spacing w:line="241" w:lineRule="auto" w:before="20"/>
        <w:ind w:left="1166" w:right="1926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Arithmeti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Logica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66" w:val="left" w:leader="none"/>
        </w:tabs>
        <w:spacing w:before="20"/>
        <w:ind w:left="1166" w:right="0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Usefu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686" w:val="left" w:leader="none"/>
        </w:tabs>
        <w:spacing w:line="220" w:lineRule="exact" w:before="43"/>
        <w:ind w:left="686" w:right="2316" w:hanging="42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Format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Conversion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66" w:val="left" w:leader="none"/>
        </w:tabs>
        <w:spacing w:line="241" w:lineRule="auto" w:before="18"/>
        <w:ind w:left="1166" w:right="1867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Conversio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66" w:val="left" w:leader="none"/>
        </w:tabs>
        <w:spacing w:line="241" w:lineRule="auto" w:before="20"/>
        <w:ind w:left="1166" w:right="1867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679.375pt;margin-top:12.371155pt;width:24.25pt;height:48.25pt;mso-position-horizontal-relative:page;mso-position-vertical-relative:paragraph;z-index:-1700" coordorigin="13588,247" coordsize="485,965">
            <v:group style="position:absolute;left:13712;top:610;width:238;height:239" coordorigin="13712,610" coordsize="238,239">
              <v:shape style="position:absolute;left:13712;top:610;width:238;height:239" coordorigin="13712,610" coordsize="238,239" path="m13950,730l13932,794,13884,837,13841,849,13816,848,13754,821,13717,770,13712,750,13713,723,13737,658,13784,619,13824,610,13848,612,13909,640,13944,693,13950,730xe" filled="f" stroked="t" strokeweight=".25pt" strokecolor="#231F20">
                <v:path arrowok="t"/>
              </v:shape>
            </v:group>
            <v:group style="position:absolute;left:13590;top:730;width:480;height:2" coordorigin="13590,730" coordsize="480,2">
              <v:shape style="position:absolute;left:13590;top:730;width:480;height:2" coordorigin="13590,730" coordsize="480,0" path="m13590,730l14070,730e" filled="f" stroked="t" strokeweight=".25pt" strokecolor="#231F20">
                <v:path arrowok="t"/>
              </v:shape>
            </v:group>
            <v:group style="position:absolute;left:13830;top:250;width:2;height:960" coordorigin="13830,250" coordsize="2,960">
              <v:shape style="position:absolute;left:13830;top:250;width:2;height:960" coordorigin="13830,250" coordsize="0,960" path="m13830,250l13830,121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Conversio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686" w:val="left" w:leader="none"/>
        </w:tabs>
        <w:spacing w:line="220" w:lineRule="exact" w:before="41"/>
        <w:ind w:left="686" w:right="2552" w:hanging="42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66" w:val="left" w:leader="none"/>
        </w:tabs>
        <w:spacing w:line="220" w:lineRule="exact" w:before="20"/>
        <w:ind w:left="1166" w:right="1798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Simpl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Output: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disp(...)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66" w:val="left" w:leader="none"/>
        </w:tabs>
        <w:spacing w:before="18"/>
        <w:ind w:left="1166" w:right="0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Comple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166" w:val="left" w:leader="none"/>
        </w:tabs>
        <w:spacing w:before="21"/>
        <w:ind w:left="1166" w:right="0" w:hanging="48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Comparin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7966" w:space="40"/>
            <w:col w:w="4514"/>
          </w:cols>
        </w:sectPr>
      </w:pPr>
    </w:p>
    <w:p>
      <w:pPr>
        <w:tabs>
          <w:tab w:pos="8031" w:val="left" w:leader="none"/>
          <w:tab w:pos="8271" w:val="left" w:leader="none"/>
        </w:tabs>
        <w:spacing w:before="30"/>
        <w:ind w:left="239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GillSans-UltraBold" w:hAnsi="GillSans-UltraBold" w:cs="GillSans-UltraBold" w:eastAsia="GillSans-UltraBold"/>
          <w:b/>
          <w:bCs/>
          <w:color w:val="231F20"/>
          <w:w w:val="83"/>
          <w:sz w:val="19"/>
          <w:szCs w:val="19"/>
        </w:rPr>
      </w:r>
      <w:r>
        <w:rPr>
          <w:rFonts w:ascii="GillSans-UltraBold" w:hAnsi="GillSans-UltraBold" w:cs="GillSans-UltraBold" w:eastAsia="GillSans-UltraBold"/>
          <w:b/>
          <w:bCs/>
          <w:color w:val="231F20"/>
          <w:w w:val="83"/>
          <w:sz w:val="19"/>
          <w:szCs w:val="19"/>
          <w:u w:val="single" w:color="231F20"/>
        </w:rPr>
        <w:t> </w:t>
      </w:r>
      <w:r>
        <w:rPr>
          <w:rFonts w:ascii="GillSans-UltraBold" w:hAnsi="GillSans-UltraBold" w:cs="GillSans-UltraBold" w:eastAsia="GillSans-UltraBold"/>
          <w:b/>
          <w:bCs/>
          <w:color w:val="231F20"/>
          <w:w w:val="100"/>
          <w:sz w:val="19"/>
          <w:szCs w:val="19"/>
          <w:u w:val="single" w:color="231F20"/>
        </w:rPr>
        <w:tab/>
      </w:r>
      <w:r>
        <w:rPr>
          <w:rFonts w:ascii="GillSans-UltraBold" w:hAnsi="GillSans-UltraBold" w:cs="GillSans-UltraBold" w:eastAsia="GillSans-UltraBold"/>
          <w:b/>
          <w:bCs/>
          <w:color w:val="231F20"/>
          <w:w w:val="100"/>
          <w:sz w:val="19"/>
          <w:szCs w:val="19"/>
          <w:u w:val="none"/>
        </w:rPr>
      </w:r>
      <w:r>
        <w:rPr>
          <w:rFonts w:ascii="GillSans-UltraBold" w:hAnsi="GillSans-UltraBold" w:cs="GillSans-UltraBold" w:eastAsia="GillSans-UltraBold"/>
          <w:b/>
          <w:bCs/>
          <w:color w:val="231F20"/>
          <w:w w:val="100"/>
          <w:sz w:val="19"/>
          <w:szCs w:val="19"/>
          <w:u w:val="none"/>
        </w:rPr>
        <w:tab/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85"/>
          <w:sz w:val="19"/>
          <w:szCs w:val="19"/>
          <w:u w:val="none"/>
        </w:rPr>
        <w:t>6.5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85"/>
          <w:sz w:val="19"/>
          <w:szCs w:val="19"/>
          <w:u w:val="none"/>
        </w:rPr>
        <w:t>  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34"/>
          <w:w w:val="85"/>
          <w:sz w:val="19"/>
          <w:szCs w:val="19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  <w:sz w:val="19"/>
          <w:szCs w:val="19"/>
          <w:u w:val="none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85"/>
          <w:sz w:val="19"/>
          <w:szCs w:val="19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  <w:sz w:val="19"/>
          <w:szCs w:val="19"/>
          <w:u w:val="none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85"/>
          <w:sz w:val="19"/>
          <w:szCs w:val="19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  <w:sz w:val="19"/>
          <w:szCs w:val="19"/>
          <w:u w:val="none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  <w:u w:val="none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pStyle w:val="Heading2"/>
        <w:spacing w:before="67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Introduction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underlyin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concep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storage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tool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provide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operatin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strings.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3"/>
        </w:numPr>
        <w:tabs>
          <w:tab w:pos="742" w:val="left" w:leader="none"/>
        </w:tabs>
        <w:spacing w:line="220" w:lineRule="exact" w:before="36"/>
        <w:ind w:left="742" w:right="2057" w:hanging="42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Example—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Encryption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7910" w:space="40"/>
            <w:col w:w="4570"/>
          </w:cols>
        </w:sectPr>
      </w:pPr>
    </w:p>
    <w:p>
      <w:pPr>
        <w:spacing w:line="307" w:lineRule="auto" w:before="2"/>
        <w:ind w:left="2390" w:right="329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130.5pt;margin-top:310.355988pt;width:540pt;height:595.256013pt;mso-position-horizontal-relative:page;mso-position-vertical-relative:page;z-index:-1702" coordorigin="2610,6207" coordsize="10800,11905">
            <v:shape style="position:absolute;left:3624;top:6402;width:9786;height:2160" type="#_x0000_t75">
              <v:imagedata r:id="rId7" o:title=""/>
            </v:shape>
            <v:shape style="position:absolute;left:2610;top:6402;width:1240;height:2160" type="#_x0000_t75">
              <v:imagedata r:id="rId8" o:title=""/>
            </v:shape>
            <v:group style="position:absolute;left:11190;top:14730;width:2;height:3372" coordorigin="11190,14730" coordsize="2,3372">
              <v:shape style="position:absolute;left:11190;top:14730;width:2;height:3372" coordorigin="11190,14730" coordsize="0,3372" path="m11190,14730l11190,18102e" filled="f" stroked="t" strokeweight="1pt" strokecolor="#231F20">
                <v:path arrowok="t"/>
              </v:shape>
            </v:group>
            <v:group style="position:absolute;left:9928;top:7790;width:2640;height:6940" coordorigin="9928,7790" coordsize="2640,6940">
              <v:shape style="position:absolute;left:9928;top:7790;width:2640;height:6940" coordorigin="9928,7790" coordsize="2640,6940" path="m9928,14730l12568,14730,12568,7790,9928,7790,9928,14730xe" filled="t" fillcolor="#BCBEC0" stroked="f">
                <v:path arrowok="t"/>
                <v:fill type="solid"/>
              </v:shape>
            </v:group>
            <v:group style="position:absolute;left:9992;top:7365;width:3;height:2" coordorigin="9992,7365" coordsize="3,2">
              <v:shape style="position:absolute;left:9992;top:7365;width:3;height:2" coordorigin="9992,7365" coordsize="3,0" path="m9992,7365l9994,7365e" filled="f" stroked="t" strokeweight=".307pt" strokecolor="#231F20">
                <v:path arrowok="t"/>
              </v:shape>
            </v:group>
            <v:group style="position:absolute;left:9843;top:6217;width:2657;height:488" coordorigin="9843,6217" coordsize="2657,488">
              <v:shape style="position:absolute;left:9843;top:6217;width:2657;height:488" coordorigin="9843,6217" coordsize="2657,488" path="m9843,6705l12500,6705,12500,6217,9843,6217,9843,6705xe" filled="t" fillcolor="#FFFFFF" stroked="f">
                <v:path arrowok="t"/>
                <v:fill type="solid"/>
              </v:shape>
            </v:group>
            <v:group style="position:absolute;left:9843;top:6217;width:2657;height:488" coordorigin="9843,6217" coordsize="2657,488">
              <v:shape style="position:absolute;left:9843;top:6217;width:2657;height:488" coordorigin="9843,6217" coordsize="2657,488" path="m12500,6217l9843,6217,9843,6705,12500,6705,12500,6217xe" filled="f" stroked="t" strokeweight="1pt" strokecolor="#231F20">
                <v:path arrowok="t"/>
              </v:shape>
            </v:group>
            <v:group style="position:absolute;left:9869;top:7742;width:2640;height:6928" coordorigin="9869,7742" coordsize="2640,6928">
              <v:shape style="position:absolute;left:9869;top:7742;width:2640;height:6928" coordorigin="9869,7742" coordsize="2640,6928" path="m9869,14670l12509,14670,12509,7742,9869,7742,9869,14670xe" filled="t" fillcolor="#E6E7E8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distinguis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differen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relationship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betwee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numbers: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3"/>
        </w:numPr>
        <w:tabs>
          <w:tab w:pos="2929" w:val="left" w:leader="none"/>
        </w:tabs>
        <w:spacing w:line="307" w:lineRule="auto" w:before="82"/>
        <w:ind w:left="2930" w:right="3223" w:hanging="379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Individual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representation: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visible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shapes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windows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created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black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dots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special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called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9"/>
          <w:szCs w:val="19"/>
        </w:rPr>
        <w:t>generator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generators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allow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take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underlying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concept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character—say,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“w”—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“draw”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screen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accordance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rules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defined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current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font.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complete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study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beyond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scope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understand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computers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language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“underlying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concept”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121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122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07" w:lineRule="auto"/>
        <w:ind w:left="3710" w:right="243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achieve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representin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individua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characte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numerica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equivalent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lon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ago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wer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man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differen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representations.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Today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dominan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representatio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define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American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Standar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Informatio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Interchang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(ASCII)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representation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mos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commo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uppercas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lowercas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many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punctuatio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mark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represente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betwee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127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complet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listin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25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include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Appendi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3"/>
        </w:numPr>
        <w:tabs>
          <w:tab w:pos="3709" w:val="left" w:leader="none"/>
        </w:tabs>
        <w:spacing w:line="304" w:lineRule="auto" w:before="42"/>
        <w:ind w:left="3710" w:right="2431" w:hanging="379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154.379974pt;width:24.25pt;height:48.25pt;mso-position-horizontal-relative:page;mso-position-vertical-relative:paragraph;z-index:-1698" coordorigin="1768,3088" coordsize="485,965">
            <v:group style="position:absolute;left:1892;top:3450;width:238;height:239" coordorigin="1892,3450" coordsize="238,239">
              <v:shape style="position:absolute;left:1892;top:3450;width:238;height:239" coordorigin="1892,3450" coordsize="238,239" path="m2130,3570l2112,3634,2064,3677,2021,3690,1996,3688,1934,3661,1897,3611,1892,3590,1893,3563,1917,3498,1964,3459,2004,3450,2028,3452,2089,3480,2124,3533,2130,3570xe" filled="f" stroked="t" strokeweight=".25pt" strokecolor="#231F20">
                <v:path arrowok="t"/>
              </v:shape>
            </v:group>
            <v:group style="position:absolute;left:1770;top:3570;width:480;height:2" coordorigin="1770,3570" coordsize="480,2">
              <v:shape style="position:absolute;left:1770;top:3570;width:480;height:2" coordorigin="1770,3570" coordsize="480,0" path="m1770,3570l2250,3570e" filled="f" stroked="t" strokeweight=".25pt" strokecolor="#231F20">
                <v:path arrowok="t"/>
              </v:shape>
            </v:group>
            <v:group style="position:absolute;left:2010;top:3090;width:2;height:960" coordorigin="2010,3090" coordsize="2,960">
              <v:shape style="position:absolute;left:2010;top:3090;width:2;height:960" coordorigin="2010,3090" coordsize="0,960" path="m2010,3090l2010,405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54.379974pt;width:24.25pt;height:48.25pt;mso-position-horizontal-relative:page;mso-position-vertical-relative:paragraph;z-index:-1697" coordorigin="13588,3088" coordsize="485,965">
            <v:group style="position:absolute;left:13712;top:3450;width:238;height:239" coordorigin="13712,3450" coordsize="238,239">
              <v:shape style="position:absolute;left:13712;top:3450;width:238;height:239" coordorigin="13712,3450" coordsize="238,239" path="m13950,3570l13932,3634,13884,3677,13841,3690,13816,3688,13754,3661,13717,3611,13712,3590,13713,3563,13737,3498,13784,3459,13824,3450,13848,3452,13909,3480,13944,3533,13950,3570xe" filled="f" stroked="t" strokeweight=".25pt" strokecolor="#231F20">
                <v:path arrowok="t"/>
              </v:shape>
            </v:group>
            <v:group style="position:absolute;left:13590;top:3570;width:480;height:2" coordorigin="13590,3570" coordsize="480,2">
              <v:shape style="position:absolute;left:13590;top:3570;width:480;height:2" coordorigin="13590,3570" coordsize="480,0" path="m13590,3570l14070,3570e" filled="f" stroked="t" strokeweight=".25pt" strokecolor="#231F20">
                <v:path arrowok="t"/>
              </v:shape>
            </v:group>
            <v:group style="position:absolute;left:13830;top:3090;width:2;height:960" coordorigin="13830,3090" coordsize="2,960">
              <v:shape style="position:absolute;left:13830;top:3090;width:2;height:960" coordorigin="13830,3090" coordsize="0,960" path="m13830,3090l13830,405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represent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user: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stored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special,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representation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efficient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computation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described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Appendix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whenever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window,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representation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automatically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converted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representing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read.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example,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variable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contained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integer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124,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internally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stored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byte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(8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bits)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binary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011111100—not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very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meaningful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representation,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efficient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internally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performing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arithmetic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operations.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user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understand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value,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logic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convert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printable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characters: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'124'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Similarly,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type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Command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input(...)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9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function,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enter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automatically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translated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representation.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260" w:lineRule="exact" w:before="92"/>
        <w:ind w:left="4146" w:right="205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16.551985pt;width:351.456pt;height:17.89pt;mso-position-horizontal-relative:page;mso-position-vertical-relative:paragraph;z-index:-1699" coordorigin="4760,331" coordsize="7029,358">
            <v:shape style="position:absolute;left:4764;top:331;width:420;height:357" type="#_x0000_t75">
              <v:imagedata r:id="rId10" o:title=""/>
            </v:shape>
            <v:group style="position:absolute;left:4765;top:684;width:7019;height:2" coordorigin="4765,684" coordsize="7019,2">
              <v:shape style="position:absolute;left:4765;top:684;width:7019;height:2" coordorigin="4765,684" coordsize="7019,0" path="m4765,684l11784,684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6.1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0"/>
          <w:w w:val="105"/>
        </w:rPr>
        <w:t>Character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String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Concepts: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Mapping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Casting,</w:t>
      </w:r>
      <w:r>
        <w:rPr>
          <w:color w:val="231F20"/>
          <w:spacing w:val="0"/>
          <w:w w:val="107"/>
        </w:rPr>
        <w:t> </w:t>
      </w:r>
      <w:r>
        <w:rPr>
          <w:color w:val="231F20"/>
          <w:spacing w:val="0"/>
          <w:w w:val="105"/>
        </w:rPr>
        <w:t>Tokens,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0"/>
          <w:w w:val="105"/>
        </w:rPr>
        <w:t>and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0"/>
          <w:w w:val="105"/>
        </w:rPr>
        <w:t>Delimiting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tools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relationship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numbers: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representation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3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mapping</w:t>
      </w:r>
      <w:r>
        <w:rPr>
          <w:rFonts w:ascii="Palatino" w:hAnsi="Palatino" w:cs="Palatino" w:eastAsia="Palatino"/>
          <w:b/>
          <w:bCs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relationship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entities.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obvious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mapping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f(x)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=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x</w:t>
      </w:r>
      <w:r>
        <w:rPr>
          <w:b w:val="0"/>
          <w:bCs w:val="0"/>
          <w:i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i w:val="0"/>
          <w:color w:val="231F20"/>
          <w:spacing w:val="27"/>
          <w:w w:val="100"/>
          <w:position w:val="9"/>
          <w:sz w:val="15"/>
          <w:szCs w:val="15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defines</w:t>
      </w:r>
      <w:r>
        <w:rPr>
          <w:b w:val="0"/>
          <w:bCs w:val="0"/>
          <w:i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i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mapping</w:t>
      </w:r>
      <w:r>
        <w:rPr>
          <w:b w:val="0"/>
          <w:bCs w:val="0"/>
          <w:i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between</w:t>
      </w:r>
      <w:r>
        <w:rPr>
          <w:b w:val="0"/>
          <w:bCs w:val="0"/>
          <w:i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i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value</w:t>
      </w:r>
      <w:r>
        <w:rPr>
          <w:b w:val="0"/>
          <w:bCs w:val="0"/>
          <w:i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i w:val="0"/>
          <w:color w:val="231F20"/>
          <w:spacing w:val="11"/>
          <w:w w:val="100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</w:rPr>
        <w:t>x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i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i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value</w:t>
      </w:r>
      <w:r>
        <w:rPr>
          <w:b w:val="0"/>
          <w:bCs w:val="0"/>
          <w:i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i w:val="0"/>
          <w:color w:val="231F20"/>
          <w:spacing w:val="12"/>
          <w:w w:val="100"/>
          <w:position w:val="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position w:val="0"/>
        </w:rPr>
        <w:t>f(x)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W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wil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appl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y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tha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concep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t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th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proces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o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translatin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characte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i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(like</w:t>
      </w:r>
      <w:r>
        <w:rPr>
          <w:b w:val="0"/>
          <w:bCs w:val="0"/>
          <w:i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“A”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i w:val="0"/>
          <w:color w:val="231F20"/>
          <w:spacing w:val="4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fro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i w:val="0"/>
          <w:color w:val="231F20"/>
          <w:spacing w:val="42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it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4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graphica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i w:val="0"/>
          <w:color w:val="231F20"/>
          <w:spacing w:val="42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for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i w:val="0"/>
          <w:color w:val="231F20"/>
          <w:spacing w:val="4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t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i w:val="0"/>
          <w:color w:val="231F20"/>
          <w:spacing w:val="42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i w:val="0"/>
          <w:color w:val="231F20"/>
          <w:spacing w:val="4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numerica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i w:val="0"/>
          <w:color w:val="231F20"/>
          <w:spacing w:val="42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interna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i w:val="0"/>
          <w:color w:val="231F20"/>
          <w:spacing w:val="41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4"/>
          <w:w w:val="100"/>
          <w:position w:val="0"/>
        </w:rPr>
        <w:t>code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i w:val="0"/>
          <w:color w:val="231F20"/>
          <w:spacing w:val="42"/>
          <w:w w:val="100"/>
          <w:position w:val="0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4"/>
          <w:w w:val="100"/>
          <w:position w:val="0"/>
        </w:rPr>
        <w:t>Character</w:t>
      </w:r>
      <w:r>
        <w:rPr>
          <w:rFonts w:ascii="Palatino" w:hAnsi="Palatino" w:cs="Palatino" w:eastAsia="Palatino"/>
          <w:b/>
          <w:bCs/>
          <w:i w:val="0"/>
          <w:color w:val="231F20"/>
          <w:spacing w:val="4"/>
          <w:w w:val="100"/>
          <w:position w:val="0"/>
        </w:rPr>
        <w:t> </w:t>
      </w:r>
      <w:r>
        <w:rPr>
          <w:rFonts w:ascii="Palatino" w:hAnsi="Palatino" w:cs="Palatino" w:eastAsia="Palatino"/>
          <w:b/>
          <w:bCs/>
          <w:i w:val="0"/>
          <w:color w:val="231F20"/>
          <w:spacing w:val="7"/>
          <w:w w:val="100"/>
          <w:position w:val="0"/>
        </w:rPr>
        <w:t>mappin</w:t>
      </w:r>
      <w:r>
        <w:rPr>
          <w:rFonts w:ascii="Palatino" w:hAnsi="Palatino" w:cs="Palatino" w:eastAsia="Palatino"/>
          <w:b/>
          <w:bCs/>
          <w:i w:val="0"/>
          <w:color w:val="231F20"/>
          <w:spacing w:val="0"/>
          <w:w w:val="100"/>
          <w:position w:val="0"/>
        </w:rPr>
        <w:t>g</w:t>
      </w:r>
      <w:r>
        <w:rPr>
          <w:rFonts w:ascii="Palatino" w:hAnsi="Palatino" w:cs="Palatino" w:eastAsia="Palatino"/>
          <w:b/>
          <w:bCs/>
          <w:i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allow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i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eac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h</w:t>
      </w:r>
      <w:r>
        <w:rPr>
          <w:b w:val="0"/>
          <w:bCs w:val="0"/>
          <w:i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individua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l</w:t>
      </w:r>
      <w:r>
        <w:rPr>
          <w:b w:val="0"/>
          <w:bCs w:val="0"/>
          <w:i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graphi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c</w:t>
      </w:r>
      <w:r>
        <w:rPr>
          <w:b w:val="0"/>
          <w:bCs w:val="0"/>
          <w:i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characte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r</w:t>
      </w:r>
      <w:r>
        <w:rPr>
          <w:b w:val="0"/>
          <w:bCs w:val="0"/>
          <w:i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t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i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b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i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uniquely</w:t>
      </w:r>
      <w:r>
        <w:rPr>
          <w:b w:val="0"/>
          <w:bCs w:val="0"/>
          <w:i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represented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by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numerical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i w:val="0"/>
          <w:color w:val="231F20"/>
          <w:spacing w:val="0"/>
          <w:w w:val="100"/>
          <w:position w:val="0"/>
        </w:rPr>
        <w:t>value.</w:t>
      </w:r>
      <w:r>
        <w:rPr>
          <w:b w:val="0"/>
          <w:bCs w:val="0"/>
          <w:i w:val="0"/>
          <w:color w:val="000000"/>
          <w:spacing w:val="0"/>
          <w:w w:val="100"/>
          <w:position w:val="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6" w:firstLine="240"/>
        <w:jc w:val="both"/>
      </w:pPr>
      <w:r>
        <w:rPr>
          <w:rFonts w:ascii="Palatino" w:hAnsi="Palatino" w:cs="Palatino" w:eastAsia="Palatino"/>
          <w:b/>
          <w:bCs/>
          <w:color w:val="231F20"/>
          <w:spacing w:val="1"/>
          <w:w w:val="100"/>
        </w:rPr>
        <w:t>Castin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g</w:t>
      </w:r>
      <w:r>
        <w:rPr>
          <w:rFonts w:ascii="Palatino" w:hAnsi="Palatino" w:cs="Palatino" w:eastAsia="Palatino"/>
          <w:b/>
          <w:bCs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changin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view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piec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changin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norma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circumstances,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automaticall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present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“right”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forc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trea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1670" w:firstLine="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                                      </w:t>
      </w:r>
      <w:r>
        <w:rPr>
          <w:rFonts w:ascii="Times New Roman" w:hAnsi="Times New Roman" w:cs="Times New Roman" w:eastAsia="Times New Roman"/>
          <w:b/>
          <w:bCs/>
          <w:color w:val="231F20"/>
          <w:spacing w:val="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Implementation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123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3"/>
        <w:jc w:val="both"/>
      </w:pPr>
      <w:r>
        <w:rPr>
          <w:b w:val="0"/>
          <w:bCs w:val="0"/>
          <w:color w:val="231F20"/>
          <w:spacing w:val="3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consistentl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displa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vie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underlying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representatio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MATLAB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implement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expected.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essence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implemen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mappin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character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representatio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another.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6" w:firstLine="240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toke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/>
          <w:bCs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attach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representin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delimiter</w:t>
      </w:r>
      <w:r>
        <w:rPr>
          <w:rFonts w:ascii="Palatino" w:hAnsi="Palatino" w:cs="Palatino" w:eastAsia="Palatino"/>
          <w:b/>
          <w:bCs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tokens.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sentence;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punctuation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marks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meanings.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before="58"/>
        <w:ind w:right="251"/>
        <w:jc w:val="center"/>
        <w:rPr>
          <w:b w:val="0"/>
          <w:bCs w:val="0"/>
        </w:rPr>
      </w:pPr>
      <w:r>
        <w:rPr/>
        <w:pict>
          <v:group style="position:absolute;margin-left:273.993011pt;margin-top:3.145721pt;width:351.456pt;height:17.89pt;mso-position-horizontal-relative:page;mso-position-vertical-relative:paragraph;z-index:-1696" coordorigin="5480,63" coordsize="7029,358">
            <v:shape style="position:absolute;left:5484;top:63;width:420;height:356" type="#_x0000_t75">
              <v:imagedata r:id="rId12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6.2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24"/>
          <w:w w:val="100"/>
        </w:rPr>
        <w:t> </w:t>
      </w:r>
      <w:r>
        <w:rPr>
          <w:color w:val="231F20"/>
          <w:spacing w:val="0"/>
          <w:w w:val="100"/>
        </w:rPr>
        <w:t>MATLAB</w:t>
      </w:r>
      <w:r>
        <w:rPr>
          <w:color w:val="231F20"/>
          <w:spacing w:val="12"/>
          <w:w w:val="100"/>
        </w:rPr>
        <w:t> </w:t>
      </w:r>
      <w:r>
        <w:rPr>
          <w:color w:val="231F20"/>
          <w:spacing w:val="0"/>
          <w:w w:val="100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7"/>
        <w:jc w:val="both"/>
      </w:pPr>
      <w:r>
        <w:rPr/>
        <w:pict>
          <v:group style="position:absolute;margin-left:88.375pt;margin-top:-.534998pt;width:24.25pt;height:48.25pt;mso-position-horizontal-relative:page;mso-position-vertical-relative:paragraph;z-index:-1695" coordorigin="1768,-11" coordsize="485,965">
            <v:group style="position:absolute;left:1892;top:352;width:238;height:239" coordorigin="1892,352" coordsize="238,239">
              <v:shape style="position:absolute;left:1892;top:352;width:238;height:239" coordorigin="1892,352" coordsize="238,239" path="m2130,472l2112,536,2064,579,2021,591,1996,589,1934,563,1897,512,1892,492,1893,465,1917,400,1964,361,2004,352,2028,354,2089,382,2124,435,2130,472xe" filled="f" stroked="t" strokeweight=".25pt" strokecolor="#231F20">
                <v:path arrowok="t"/>
              </v:shape>
            </v:group>
            <v:group style="position:absolute;left:1770;top:472;width:480;height:2" coordorigin="1770,472" coordsize="480,2">
              <v:shape style="position:absolute;left:1770;top:472;width:480;height:2" coordorigin="1770,472" coordsize="480,0" path="m1770,472l2250,472e" filled="f" stroked="t" strokeweight=".25pt" strokecolor="#231F20">
                <v:path arrowok="t"/>
              </v:shape>
            </v:group>
            <v:group style="position:absolute;left:2010;top:-8;width:2;height:960" coordorigin="2010,-8" coordsize="2,960">
              <v:shape style="position:absolute;left:2010;top:-8;width:2;height:960" coordorigin="2010,-8" coordsize="0,960" path="m2010,-8l2010,95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.534998pt;width:24.25pt;height:48.25pt;mso-position-horizontal-relative:page;mso-position-vertical-relative:paragraph;z-index:-1694" coordorigin="13588,-11" coordsize="485,965">
            <v:group style="position:absolute;left:13712;top:352;width:238;height:239" coordorigin="13712,352" coordsize="238,239">
              <v:shape style="position:absolute;left:13712;top:352;width:238;height:239" coordorigin="13712,352" coordsize="238,239" path="m13950,472l13932,536,13884,579,13841,591,13816,589,13754,563,13717,512,13712,492,13713,465,13737,400,13784,361,13824,352,13848,354,13909,382,13944,435,13950,472xe" filled="f" stroked="t" strokeweight=".25pt" strokecolor="#231F20">
                <v:path arrowok="t"/>
              </v:shape>
            </v:group>
            <v:group style="position:absolute;left:13590;top:472;width:480;height:2" coordorigin="13590,472" coordsize="480,2">
              <v:shape style="position:absolute;left:13590;top:472;width:480;height:2" coordorigin="13590,472" coordsize="480,0" path="m13590,472l14070,472e" filled="f" stroked="t" strokeweight=".25pt" strokecolor="#231F20">
                <v:path arrowok="t"/>
              </v:shape>
            </v:group>
            <v:group style="position:absolute;left:13830;top:-8;width:2;height:960" coordorigin="13830,-8" coordsize="2,960">
              <v:shape style="position:absolute;left:13830;top:-8;width:2;height:960" coordorigin="13830,-8" coordsize="0,960" path="m13830,-8l13830,95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quote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2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includ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mar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withi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doublin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entere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5457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&gt;&gt;refusal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can''t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that!'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88"/>
        <w:ind w:left="4130" w:right="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890" w:right="6071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refusal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can't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88"/>
        <w:ind w:right="1670"/>
        <w:jc w:val="both"/>
      </w:pP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6.1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casting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3890" w:right="7963" w:firstLine="0"/>
        <w:jc w:val="both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 w:before="89"/>
        <w:ind w:right="1666" w:firstLine="240"/>
        <w:jc w:val="both"/>
      </w:pP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6</w:t>
      </w:r>
      <w:r>
        <w:rPr>
          <w:b w:val="0"/>
          <w:bCs w:val="0"/>
          <w:color w:val="231F20"/>
          <w:spacing w:val="3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uint8(...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representatio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same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char(...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presente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casting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appears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uint8(...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64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bits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quotes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fred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delimiters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omitted.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illegal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characters;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implicit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124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6.1</w:t>
      </w:r>
      <w:r>
        <w:rPr>
          <w:rFonts w:ascii="Times New Roman" w:hAnsi="Times New Roman" w:cs="Times New Roman" w:eastAsia="Times New Roman"/>
          <w:b/>
          <w:bCs/>
          <w:color w:val="231F20"/>
          <w:spacing w:val="5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casting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1"/>
        <w:ind w:left="329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Enter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study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results: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uint8('A')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uint8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integer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type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498" w:right="571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255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78" w:right="233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493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char(100)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character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class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char([97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101])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829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abcde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733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double('fred')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578" w:right="233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4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'Fred'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Fred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4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578" w:right="233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4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19.425268pt;width:24.25pt;height:48.25pt;mso-position-horizontal-relative:page;mso-position-vertical-relative:paragraph;z-index:-1691" coordorigin="1768,389" coordsize="485,965">
            <v:group style="position:absolute;left:1892;top:751;width:238;height:239" coordorigin="1892,751" coordsize="238,239">
              <v:shape style="position:absolute;left:1892;top:751;width:238;height:239" coordorigin="1892,751" coordsize="238,239" path="m2130,871l2112,935,2064,978,2021,990,1996,989,1934,962,1897,911,1892,891,1893,864,1917,799,1964,760,2004,751,2028,753,2089,781,2124,834,2130,871xe" filled="f" stroked="t" strokeweight=".25pt" strokecolor="#231F20">
                <v:path arrowok="t"/>
              </v:shape>
            </v:group>
            <v:group style="position:absolute;left:1770;top:871;width:480;height:2" coordorigin="1770,871" coordsize="480,2">
              <v:shape style="position:absolute;left:1770;top:871;width:480;height:2" coordorigin="1770,871" coordsize="480,0" path="m1770,871l2250,871e" filled="f" stroked="t" strokeweight=".25pt" strokecolor="#231F20">
                <v:path arrowok="t"/>
              </v:shape>
            </v:group>
            <v:group style="position:absolute;left:2010;top:391;width:2;height:960" coordorigin="2010,391" coordsize="2,960">
              <v:shape style="position:absolute;left:2010;top:391;width:2;height:960" coordorigin="2010,391" coordsize="0,960" path="m2010,391l2010,135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9.425268pt;width:24.25pt;height:48.25pt;mso-position-horizontal-relative:page;mso-position-vertical-relative:paragraph;z-index:-1690" coordorigin="13588,389" coordsize="485,965">
            <v:group style="position:absolute;left:13712;top:751;width:238;height:239" coordorigin="13712,751" coordsize="238,239">
              <v:shape style="position:absolute;left:13712;top:751;width:238;height:239" coordorigin="13712,751" coordsize="238,239" path="m13950,871l13932,935,13884,978,13841,990,13816,989,13754,962,13717,911,13712,891,13713,864,13737,799,13784,760,13824,751,13848,753,13909,781,13944,834,13950,871xe" filled="f" stroked="t" strokeweight=".25pt" strokecolor="#231F20">
                <v:path arrowok="t"/>
              </v:shape>
            </v:group>
            <v:group style="position:absolute;left:13590;top:871;width:480;height:2" coordorigin="13590,871" coordsize="480,2">
              <v:shape style="position:absolute;left:13590;top:871;width:480;height:2" coordorigin="13590,871" coordsize="480,0" path="m13590,871l14070,871e" filled="f" stroked="t" strokeweight=".25pt" strokecolor="#231F20">
                <v:path arrowok="t"/>
              </v:shape>
            </v:group>
            <v:group style="position:absolute;left:13830;top:391;width:2;height:960" coordorigin="13830,391" coordsize="2,960">
              <v:shape style="position:absolute;left:13830;top:391;width:2;height:960" coordorigin="13830,391" coordsize="0,960" path="m13830,391l13830,135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uint8(fred)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578" w:right="233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13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Gsfe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spacing w:before="64"/>
        <w:ind w:left="3170" w:right="0" w:firstLine="0"/>
        <w:jc w:val="left"/>
        <w:rPr>
          <w:b w:val="0"/>
          <w:bCs w:val="0"/>
        </w:rPr>
      </w:pPr>
      <w:r>
        <w:rPr/>
        <w:pict>
          <v:group style="position:absolute;margin-left:241pt;margin-top:-315.072449pt;width:349pt;height:297.697pt;mso-position-horizontal-relative:page;mso-position-vertical-relative:paragraph;z-index:-1693" coordorigin="4820,-6301" coordsize="6980,5954">
            <v:group style="position:absolute;left:4830;top:-6291;width:6960;height:5934" coordorigin="4830,-6291" coordsize="6960,5934">
              <v:shape style="position:absolute;left:4830;top:-6291;width:6960;height:5934" coordorigin="4830,-6291" coordsize="6960,5934" path="m4830,-358l11790,-358,11790,-6291,4830,-6291,4830,-358xe" filled="t" fillcolor="#E6E7E8" stroked="f">
                <v:path arrowok="t"/>
                <v:fill type="solid"/>
              </v:shape>
              <v:shape style="position:absolute;left:4830;top:-6292;width:423;height:350" type="#_x0000_t75">
                <v:imagedata r:id="rId14" o:title="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6.2.1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0"/>
          <w:w w:val="105"/>
        </w:rPr>
        <w:t>Slicing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0"/>
          <w:w w:val="105"/>
        </w:rPr>
        <w:t>and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0"/>
          <w:w w:val="105"/>
        </w:rPr>
        <w:t>Concatenating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0"/>
          <w:w w:val="105"/>
        </w:rPr>
        <w:t>Strings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32"/>
        <w:jc w:val="left"/>
      </w:pPr>
      <w:r>
        <w:rPr/>
        <w:pict>
          <v:group style="position:absolute;margin-left:241pt;margin-top:49.508072pt;width:349pt;height:180.698pt;mso-position-horizontal-relative:page;mso-position-vertical-relative:paragraph;z-index:-1692" coordorigin="4820,990" coordsize="6980,3614">
            <v:group style="position:absolute;left:4830;top:1000;width:6960;height:3594" coordorigin="4830,1000" coordsize="6960,3594">
              <v:shape style="position:absolute;left:4830;top:1000;width:6960;height:3594" coordorigin="4830,1000" coordsize="6960,3594" path="m4830,4594l11790,4594,11790,1000,4830,1000,4830,4594xe" filled="t" fillcolor="#E6E7E8" stroked="f">
                <v:path arrowok="t"/>
                <v:fill type="solid"/>
              </v:shape>
              <v:shape style="position:absolute;left:4830;top:1000;width:423;height:350" type="#_x0000_t75">
                <v:imagedata r:id="rId15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internally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vectors;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6.2.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6.2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290" w:right="733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first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'Fred'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first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Fred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33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'Jones'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Jones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61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[first,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last]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Jones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4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name(1:2:end)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33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name(end:-1:1)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senoJ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derF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277pt;margin-top:36.247051pt;width:349pt;height:90.696pt;mso-position-horizontal-relative:page;mso-position-vertical-relative:paragraph;z-index:-1689" coordorigin="5540,725" coordsize="6980,1814">
            <v:group style="position:absolute;left:5550;top:735;width:6960;height:1794" coordorigin="5550,735" coordsize="6960,1794">
              <v:shape style="position:absolute;left:5550;top:735;width:6960;height:1794" coordorigin="5550,735" coordsize="6960,1794" path="m5550,2529l12510,2529,12510,735,5550,735,5550,2529xe" filled="t" fillcolor="#E6E7E8" stroked="f">
                <v:path arrowok="t"/>
                <v:fill type="solid"/>
              </v:shape>
              <v:shape style="position:absolute;left:5550;top:735;width:423;height:350" type="#_x0000_t75">
                <v:imagedata r:id="rId17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6.3</w:t>
      </w:r>
      <w:r>
        <w:rPr>
          <w:rFonts w:ascii="Times New Roman" w:hAnsi="Times New Roman" w:cs="Times New Roman" w:eastAsia="Times New Roman"/>
          <w:b/>
          <w:bCs/>
          <w:color w:val="231F20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Format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Conversion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125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77" w:right="462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6.3</w:t>
      </w:r>
      <w:r>
        <w:rPr>
          <w:rFonts w:ascii="Times New Roman" w:hAnsi="Times New Roman" w:cs="Times New Roman" w:eastAsia="Times New Roman"/>
          <w:b/>
          <w:bCs/>
          <w:color w:val="231F20"/>
          <w:spacing w:val="4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logic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4010" w:right="718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'fred'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fred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'g'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4"/>
        </w:numPr>
        <w:tabs>
          <w:tab w:pos="4421" w:val="left" w:leader="none"/>
        </w:tabs>
        <w:spacing w:before="64"/>
        <w:ind w:left="4421" w:right="4633" w:hanging="532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Arithmetic</w:t>
      </w:r>
      <w:r>
        <w:rPr>
          <w:rFonts w:ascii="Times New Roman" w:hAnsi="Times New Roman" w:cs="Times New Roman" w:eastAsia="Times New Roman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Logical</w:t>
      </w:r>
      <w:r>
        <w:rPr>
          <w:rFonts w:ascii="Times New Roman" w:hAnsi="Times New Roman" w:cs="Times New Roman" w:eastAsia="Times New Roman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/>
        <w:jc w:val="both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Mathematical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performed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numerical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mapping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character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string.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explicitly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perform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casting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first,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wil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cas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fo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creat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resul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typ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doubl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(no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usually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suitable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character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values).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Note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char('a'</w:t>
      </w:r>
      <w:r>
        <w:rPr>
          <w:rFonts w:ascii="Courier New" w:hAnsi="Courier New" w:cs="Courier New" w:eastAsia="Courier New"/>
          <w:b w:val="0"/>
          <w:bCs w:val="0"/>
          <w:color w:val="231F20"/>
          <w:spacing w:val="2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2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returning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'b'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accident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character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type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mapping.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7" w:firstLine="240"/>
        <w:jc w:val="both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Logica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operation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characte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als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exactl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equivalen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operations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vectors,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automatic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casting.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Exercise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6.3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gives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opportunity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try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yourself.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4"/>
        </w:numPr>
        <w:tabs>
          <w:tab w:pos="4421" w:val="left" w:leader="none"/>
        </w:tabs>
        <w:ind w:left="4421" w:right="6393" w:hanging="532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88.375pt;margin-top:-5.220459pt;width:24.25pt;height:48.25pt;mso-position-horizontal-relative:page;mso-position-vertical-relative:paragraph;z-index:-1687" coordorigin="1768,-104" coordsize="485,965">
            <v:group style="position:absolute;left:1892;top:258;width:238;height:239" coordorigin="1892,258" coordsize="238,239">
              <v:shape style="position:absolute;left:1892;top:258;width:238;height:239" coordorigin="1892,258" coordsize="238,239" path="m2130,378l2112,442,2064,485,2021,498,1996,496,1934,469,1897,419,1892,398,1893,371,1917,306,1964,267,2004,258,2028,260,2089,288,2124,341,2130,378xe" filled="f" stroked="t" strokeweight=".25pt" strokecolor="#231F20">
                <v:path arrowok="t"/>
              </v:shape>
            </v:group>
            <v:group style="position:absolute;left:1770;top:378;width:480;height:2" coordorigin="1770,378" coordsize="480,2">
              <v:shape style="position:absolute;left:1770;top:378;width:480;height:2" coordorigin="1770,378" coordsize="480,0" path="m1770,378l2250,378e" filled="f" stroked="t" strokeweight=".25pt" strokecolor="#231F20">
                <v:path arrowok="t"/>
              </v:shape>
            </v:group>
            <v:group style="position:absolute;left:2010;top:-102;width:2;height:960" coordorigin="2010,-102" coordsize="2,960">
              <v:shape style="position:absolute;left:2010;top:-102;width:2;height:960" coordorigin="2010,-102" coordsize="0,960" path="m2010,-102l2010,85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5.220459pt;width:24.25pt;height:48.25pt;mso-position-horizontal-relative:page;mso-position-vertical-relative:paragraph;z-index:-1686" coordorigin="13588,-104" coordsize="485,965">
            <v:group style="position:absolute;left:13712;top:258;width:238;height:239" coordorigin="13712,258" coordsize="238,239">
              <v:shape style="position:absolute;left:13712;top:258;width:238;height:239" coordorigin="13712,258" coordsize="238,239" path="m13950,378l13932,442,13884,485,13841,498,13816,496,13754,469,13717,419,13712,398,13713,371,13737,306,13784,267,13824,258,13848,260,13909,288,13944,341,13950,378xe" filled="f" stroked="t" strokeweight=".25pt" strokecolor="#231F20">
                <v:path arrowok="t"/>
              </v:shape>
            </v:group>
            <v:group style="position:absolute;left:13590;top:378;width:480;height:2" coordorigin="13590,378" coordsize="480,2">
              <v:shape style="position:absolute;left:13590;top:378;width:480;height:2" coordorigin="13590,378" coordsize="480,0" path="m13590,378l14070,378e" filled="f" stroked="t" strokeweight=".25pt" strokecolor="#231F20">
                <v:path arrowok="t"/>
              </v:shape>
            </v:group>
            <v:group style="position:absolute;left:13830;top:-102;width:2;height:960" coordorigin="13830,-102" coordsize="2,960">
              <v:shape style="position:absolute;left:13830;top:-102;width:2;height:960" coordorigin="13830,-102" coordsize="0,960" path="m13830,-102l13830,85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Useful</w:t>
      </w:r>
      <w:r>
        <w:rPr>
          <w:rFonts w:ascii="Times New Roman" w:hAnsi="Times New Roman" w:cs="Times New Roman" w:eastAsia="Times New Roman"/>
          <w:color w:val="231F20"/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2597"/>
        <w:jc w:val="both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useful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analyzing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character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strings: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numPr>
          <w:ilvl w:val="3"/>
          <w:numId w:val="4"/>
        </w:numPr>
        <w:tabs>
          <w:tab w:pos="4345" w:val="left" w:leader="none"/>
        </w:tabs>
        <w:spacing w:before="96"/>
        <w:ind w:left="4345" w:right="0" w:hanging="276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ischar(a)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character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numPr>
          <w:ilvl w:val="3"/>
          <w:numId w:val="4"/>
        </w:numPr>
        <w:tabs>
          <w:tab w:pos="4345" w:val="left" w:leader="none"/>
        </w:tabs>
        <w:spacing w:before="16"/>
        <w:ind w:left="4345" w:right="0" w:hanging="276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isspace(ch)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character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space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character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spacing w:before="58"/>
        <w:ind w:left="439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273.993011pt;margin-top:3.145703pt;width:351.456pt;height:17.89pt;mso-position-horizontal-relative:page;mso-position-vertical-relative:paragraph;z-index:-1688" coordorigin="5480,63" coordsize="7029,358">
            <v:shape style="position:absolute;left:5484;top:63;width:420;height:357" type="#_x0000_t75">
              <v:imagedata r:id="rId18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6.3</w: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Format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Conversion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05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7"/>
        <w:jc w:val="both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second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relationship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between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characters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numbers: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usin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characte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represen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individua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numbe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need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separat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capabilities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convertin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number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fro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efficient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internal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form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legible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strings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converting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strings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provided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users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int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interna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numbe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representation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MATLA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provide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numbe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transform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data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between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format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numerical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format.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5"/>
        </w:numPr>
        <w:tabs>
          <w:tab w:pos="4421" w:val="left" w:leader="none"/>
        </w:tabs>
        <w:ind w:left="4421" w:right="4370" w:hanging="532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110"/>
        </w:rPr>
        <w:t>Conversion</w:t>
      </w:r>
      <w:r>
        <w:rPr>
          <w:rFonts w:ascii="Times New Roman" w:hAnsi="Times New Roman" w:cs="Times New Roman" w:eastAsia="Times New Roman"/>
          <w:color w:val="231F20"/>
          <w:spacing w:val="-29"/>
          <w:w w:val="110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10"/>
        </w:rPr>
        <w:t>from</w:t>
      </w:r>
      <w:r>
        <w:rPr>
          <w:rFonts w:ascii="Times New Roman" w:hAnsi="Times New Roman" w:cs="Times New Roman" w:eastAsia="Times New Roman"/>
          <w:color w:val="231F20"/>
          <w:spacing w:val="-29"/>
          <w:w w:val="110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10"/>
        </w:rPr>
        <w:t>Numbers</w:t>
      </w:r>
      <w:r>
        <w:rPr>
          <w:rFonts w:ascii="Times New Roman" w:hAnsi="Times New Roman" w:cs="Times New Roman" w:eastAsia="Times New Roman"/>
          <w:color w:val="231F20"/>
          <w:spacing w:val="-29"/>
          <w:w w:val="110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color w:val="231F20"/>
          <w:spacing w:val="-28"/>
          <w:w w:val="110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11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9"/>
        <w:jc w:val="both"/>
        <w:rPr>
          <w:rFonts w:ascii="Palatino Linotype" w:hAnsi="Palatino Linotype" w:cs="Palatino Linotype" w:eastAsia="Palatino Linotype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built-in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simple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conversion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single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number,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representation: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5"/>
        </w:numPr>
        <w:tabs>
          <w:tab w:pos="4345" w:val="left" w:leader="none"/>
        </w:tabs>
        <w:ind w:left="4350" w:right="0" w:hanging="280"/>
        <w:jc w:val="left"/>
        <w:rPr>
          <w:rFonts w:ascii="Palatino Linotype" w:hAnsi="Palatino Linotype" w:cs="Palatino Linotype" w:eastAsia="Palatino Linotype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int2str(x)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want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displayed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integer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5"/>
        </w:numPr>
        <w:tabs>
          <w:tab w:pos="4345" w:val="left" w:leader="none"/>
        </w:tabs>
        <w:spacing w:line="260" w:lineRule="exact" w:before="29"/>
        <w:ind w:left="4350" w:right="1969" w:hanging="280"/>
        <w:jc w:val="both"/>
        <w:rPr>
          <w:rFonts w:ascii="Palatino Linotype" w:hAnsi="Palatino Linotype" w:cs="Palatino Linotype" w:eastAsia="Palatino Linotype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num2str(x,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see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decimal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parts;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parameter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represents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number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decimal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places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required—if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specified,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default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3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rPr>
          <w:rFonts w:ascii="Palatino Linotype" w:hAnsi="Palatino Linotype" w:cs="Palatino Linotype" w:eastAsia="Palatino Linotype"/>
        </w:rPr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499" w:val="left" w:leader="none"/>
        </w:tabs>
        <w:spacing w:before="68"/>
        <w:ind w:left="0" w:right="52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126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2385"/>
        <w:jc w:val="both"/>
      </w:pPr>
      <w:r>
        <w:rPr>
          <w:b w:val="0"/>
          <w:bCs w:val="0"/>
          <w:color w:val="231F20"/>
          <w:spacing w:val="4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bette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contro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fine-grained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sprintf(...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simila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0"/>
          <w:w w:val="160"/>
        </w:rPr>
        <w:t>/</w:t>
      </w:r>
      <w:r>
        <w:rPr>
          <w:b w:val="0"/>
          <w:bCs w:val="0"/>
          <w:color w:val="231F20"/>
          <w:spacing w:val="3"/>
          <w:w w:val="160"/>
        </w:rPr>
        <w:t> </w:t>
      </w:r>
      <w:r>
        <w:rPr>
          <w:b w:val="0"/>
          <w:bCs w:val="0"/>
          <w:color w:val="231F20"/>
          <w:spacing w:val="2"/>
          <w:w w:val="100"/>
        </w:rPr>
        <w:t>C+</w:t>
      </w:r>
      <w:r>
        <w:rPr>
          <w:b w:val="0"/>
          <w:bCs w:val="0"/>
          <w:color w:val="231F20"/>
          <w:spacing w:val="0"/>
          <w:w w:val="100"/>
        </w:rPr>
        <w:t>+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implementatio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capability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sprint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forma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t</w:t>
      </w:r>
      <w:r>
        <w:rPr>
          <w:rFonts w:ascii="Palatino" w:hAnsi="Palatino" w:cs="Palatino" w:eastAsia="Palatino"/>
          <w:b/>
          <w:bCs/>
          <w:color w:val="231F20"/>
          <w:spacing w:val="19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contro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l</w:t>
      </w:r>
      <w:r>
        <w:rPr>
          <w:rFonts w:ascii="Palatino" w:hAnsi="Palatino" w:cs="Palatino" w:eastAsia="Palatino"/>
          <w:b/>
          <w:bCs/>
          <w:color w:val="231F20"/>
          <w:spacing w:val="19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2"/>
          <w:w w:val="100"/>
        </w:rPr>
        <w:t>strin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g</w:t>
      </w:r>
      <w:r>
        <w:rPr>
          <w:rFonts w:ascii="Palatino" w:hAnsi="Palatino" w:cs="Palatino" w:eastAsia="Palatino"/>
          <w:b/>
          <w:bCs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formatted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value</w:t>
      </w:r>
      <w:r>
        <w:rPr>
          <w:rFonts w:ascii="Palatino" w:hAnsi="Palatino" w:cs="Palatino" w:eastAsia="Palatino"/>
          <w:b/>
          <w:bCs/>
          <w:color w:val="231F20"/>
          <w:spacing w:val="-3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parameters</w:t>
      </w:r>
      <w:r>
        <w:rPr>
          <w:rFonts w:ascii="Palatino" w:hAnsi="Palatino" w:cs="Palatino" w:eastAsia="Palatino"/>
          <w:b/>
          <w:bCs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satisfy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formatting.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Basically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copied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string;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introduced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6"/>
        </w:numPr>
        <w:tabs>
          <w:tab w:pos="3625" w:val="left" w:leader="none"/>
        </w:tabs>
        <w:spacing w:line="260" w:lineRule="exact"/>
        <w:ind w:left="3630" w:right="2581" w:hanging="280"/>
        <w:jc w:val="left"/>
      </w:pPr>
      <w:r>
        <w:rPr/>
        <w:pict>
          <v:group style="position:absolute;margin-left:88.375pt;margin-top:111.152016pt;width:24.25pt;height:48.25pt;mso-position-horizontal-relative:page;mso-position-vertical-relative:paragraph;z-index:-1685" coordorigin="1768,2223" coordsize="485,965">
            <v:group style="position:absolute;left:1892;top:2586;width:238;height:239" coordorigin="1892,2586" coordsize="238,239">
              <v:shape style="position:absolute;left:1892;top:2586;width:238;height:239" coordorigin="1892,2586" coordsize="238,239" path="m2130,2706l2112,2769,2064,2813,2021,2825,1996,2823,1934,2797,1897,2746,1892,2725,1893,2699,1917,2634,1964,2595,2004,2586,2028,2588,2089,2616,2124,2669,2130,2706xe" filled="f" stroked="t" strokeweight=".25pt" strokecolor="#231F20">
                <v:path arrowok="t"/>
              </v:shape>
            </v:group>
            <v:group style="position:absolute;left:1770;top:2706;width:480;height:2" coordorigin="1770,2706" coordsize="480,2">
              <v:shape style="position:absolute;left:1770;top:2706;width:480;height:2" coordorigin="1770,2706" coordsize="480,0" path="m1770,2706l2250,2706e" filled="f" stroked="t" strokeweight=".25pt" strokecolor="#231F20">
                <v:path arrowok="t"/>
              </v:shape>
            </v:group>
            <v:group style="position:absolute;left:2010;top:2226;width:2;height:960" coordorigin="2010,2226" coordsize="2,960">
              <v:shape style="position:absolute;left:2010;top:2226;width:2;height:960" coordorigin="2010,2226" coordsize="0,960" path="m2010,2226l2010,31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11.152016pt;width:24.25pt;height:48.25pt;mso-position-horizontal-relative:page;mso-position-vertical-relative:paragraph;z-index:-1684" coordorigin="13588,2223" coordsize="485,965">
            <v:group style="position:absolute;left:13712;top:2586;width:238;height:239" coordorigin="13712,2586" coordsize="238,239">
              <v:shape style="position:absolute;left:13712;top:2586;width:238;height:239" coordorigin="13712,2586" coordsize="238,239" path="m13950,2706l13932,2769,13884,2813,13841,2825,13816,2823,13754,2797,13717,2746,13712,2725,13713,2699,13737,2634,13784,2595,13824,2586,13848,2588,13909,2616,13944,2669,13950,2706xe" filled="f" stroked="t" strokeweight=".25pt" strokecolor="#231F20">
                <v:path arrowok="t"/>
              </v:shape>
            </v:group>
            <v:group style="position:absolute;left:13590;top:2706;width:480;height:2" coordorigin="13590,2706" coordsize="480,2">
              <v:shape style="position:absolute;left:13590;top:2706;width:480;height:2" coordorigin="13590,2706" coordsize="480,0" path="m13590,2706l14070,2706e" filled="f" stroked="t" strokeweight=".25pt" strokecolor="#231F20">
                <v:path arrowok="t"/>
              </v:shape>
            </v:group>
            <v:group style="position:absolute;left:13830;top:2226;width:2;height:960" coordorigin="13830,2226" coordsize="2,960">
              <v:shape style="position:absolute;left:13830;top:2226;width:2;height:960" coordorigin="13830,2226" coordsize="0,960" path="m13830,2226l13830,31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'%'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(integer),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(real),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(general),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(character),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(string).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immediately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%g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conversions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'.n'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'%'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character,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'%%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according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625" w:val="left" w:leader="none"/>
        </w:tabs>
        <w:spacing w:line="260" w:lineRule="exact" w:before="80"/>
        <w:ind w:left="3630" w:right="2622" w:hanging="30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'\'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\n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\t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(tab).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'\'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'\\'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6106"/>
        <w:jc w:val="both"/>
      </w:pP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170" w:right="6942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[4.7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1321454.47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4.8];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170" w:right="8386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170" w:right="8097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555" w:right="3707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sprintf('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%8s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A(%d)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\t%8.3f\t%12.4g\t%f\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A(index,1),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A(index,2),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A(index,3))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170" w:right="8868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6830" w:val="left" w:leader="none"/>
          <w:tab w:pos="8467" w:val="left" w:leader="none"/>
        </w:tabs>
        <w:spacing w:before="18"/>
        <w:ind w:left="37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4.700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1.321e+006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4.800000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'%8s'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too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v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allowed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space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copie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content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merely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copied.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2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A(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appende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outpu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conversion,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'%d'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too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index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converte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intege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minimu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allocated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are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appended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followed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7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Format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Conversion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127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68"/>
        <w:jc w:val="both"/>
      </w:pPr>
      <w:r>
        <w:rPr>
          <w:b w:val="0"/>
          <w:bCs w:val="0"/>
          <w:color w:val="231F20"/>
          <w:spacing w:val="1"/>
          <w:w w:val="100"/>
        </w:rPr>
        <w:t>enoug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space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even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multipl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eight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appende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three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converte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thre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decima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places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conversion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space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decima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places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defaul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numerical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Finally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inserte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string.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7"/>
        </w:numPr>
        <w:tabs>
          <w:tab w:pos="4421" w:val="left" w:leader="none"/>
        </w:tabs>
        <w:ind w:left="4421" w:right="4370" w:hanging="53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Conversion</w:t>
      </w:r>
      <w:r>
        <w:rPr>
          <w:color w:val="231F20"/>
          <w:spacing w:val="-29"/>
          <w:w w:val="110"/>
        </w:rPr>
        <w:t> </w:t>
      </w:r>
      <w:r>
        <w:rPr>
          <w:color w:val="231F20"/>
          <w:spacing w:val="0"/>
          <w:w w:val="110"/>
        </w:rPr>
        <w:t>from</w:t>
      </w:r>
      <w:r>
        <w:rPr>
          <w:color w:val="231F20"/>
          <w:spacing w:val="-29"/>
          <w:w w:val="110"/>
        </w:rPr>
        <w:t> </w:t>
      </w:r>
      <w:r>
        <w:rPr>
          <w:color w:val="231F20"/>
          <w:spacing w:val="0"/>
          <w:w w:val="110"/>
        </w:rPr>
        <w:t>Strings</w:t>
      </w:r>
      <w:r>
        <w:rPr>
          <w:color w:val="231F20"/>
          <w:spacing w:val="-29"/>
          <w:w w:val="110"/>
        </w:rPr>
        <w:t> </w:t>
      </w:r>
      <w:r>
        <w:rPr>
          <w:color w:val="231F20"/>
          <w:spacing w:val="0"/>
          <w:w w:val="110"/>
        </w:rPr>
        <w:t>to</w:t>
      </w:r>
      <w:r>
        <w:rPr>
          <w:color w:val="231F20"/>
          <w:spacing w:val="-28"/>
          <w:w w:val="110"/>
        </w:rPr>
        <w:t> </w:t>
      </w:r>
      <w:r>
        <w:rPr>
          <w:color w:val="231F20"/>
          <w:spacing w:val="0"/>
          <w:w w:val="110"/>
        </w:rPr>
        <w:t>Numbers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2"/>
          <w:w w:val="100"/>
        </w:rPr>
        <w:t>Conversio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messier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avoide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possible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possible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MATLAB’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input(...)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yourself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spli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token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conver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toke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str2num(str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desperat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licensed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sscanf(...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7"/>
        <w:jc w:val="both"/>
      </w:pPr>
      <w:r>
        <w:rPr>
          <w:b w:val="0"/>
          <w:bCs w:val="0"/>
          <w:color w:val="231F20"/>
          <w:spacing w:val="1"/>
          <w:w w:val="105"/>
        </w:rPr>
        <w:t>Th</w:t>
      </w:r>
      <w:r>
        <w:rPr>
          <w:b w:val="0"/>
          <w:bCs w:val="0"/>
          <w:color w:val="231F20"/>
          <w:spacing w:val="0"/>
          <w:w w:val="105"/>
        </w:rPr>
        <w:t>e</w:t>
      </w:r>
      <w:r>
        <w:rPr>
          <w:b w:val="0"/>
          <w:bCs w:val="0"/>
          <w:color w:val="231F20"/>
          <w:spacing w:val="-10"/>
          <w:w w:val="105"/>
        </w:rPr>
        <w:t> </w:t>
      </w:r>
      <w:r>
        <w:rPr>
          <w:b w:val="0"/>
          <w:bCs w:val="0"/>
          <w:color w:val="231F20"/>
          <w:spacing w:val="1"/>
          <w:w w:val="105"/>
        </w:rPr>
        <w:t>functio</w:t>
      </w:r>
      <w:r>
        <w:rPr>
          <w:b w:val="0"/>
          <w:bCs w:val="0"/>
          <w:color w:val="231F20"/>
          <w:spacing w:val="0"/>
          <w:w w:val="105"/>
        </w:rPr>
        <w:t>n</w:t>
      </w:r>
      <w:r>
        <w:rPr>
          <w:b w:val="0"/>
          <w:bCs w:val="0"/>
          <w:color w:val="231F20"/>
          <w:spacing w:val="-10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5"/>
          <w:sz w:val="17"/>
          <w:szCs w:val="17"/>
        </w:rPr>
        <w:t>input(str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1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5"/>
        </w:rPr>
        <w:t>present</w:t>
      </w:r>
      <w:r>
        <w:rPr>
          <w:b w:val="0"/>
          <w:bCs w:val="0"/>
          <w:color w:val="231F20"/>
          <w:spacing w:val="0"/>
          <w:w w:val="105"/>
        </w:rPr>
        <w:t>s</w:t>
      </w:r>
      <w:r>
        <w:rPr>
          <w:b w:val="0"/>
          <w:bCs w:val="0"/>
          <w:color w:val="231F20"/>
          <w:spacing w:val="-9"/>
          <w:w w:val="105"/>
        </w:rPr>
        <w:t> </w:t>
      </w:r>
      <w:r>
        <w:rPr>
          <w:b w:val="0"/>
          <w:bCs w:val="0"/>
          <w:color w:val="231F20"/>
          <w:spacing w:val="1"/>
          <w:w w:val="105"/>
        </w:rPr>
        <w:t>th</w:t>
      </w:r>
      <w:r>
        <w:rPr>
          <w:b w:val="0"/>
          <w:bCs w:val="0"/>
          <w:color w:val="231F20"/>
          <w:spacing w:val="0"/>
          <w:w w:val="105"/>
        </w:rPr>
        <w:t>e</w:t>
      </w:r>
      <w:r>
        <w:rPr>
          <w:b w:val="0"/>
          <w:bCs w:val="0"/>
          <w:color w:val="231F20"/>
          <w:spacing w:val="-10"/>
          <w:w w:val="105"/>
        </w:rPr>
        <w:t> </w:t>
      </w:r>
      <w:r>
        <w:rPr>
          <w:b w:val="0"/>
          <w:bCs w:val="0"/>
          <w:color w:val="231F20"/>
          <w:spacing w:val="1"/>
          <w:w w:val="105"/>
        </w:rPr>
        <w:t>strin</w:t>
      </w:r>
      <w:r>
        <w:rPr>
          <w:b w:val="0"/>
          <w:bCs w:val="0"/>
          <w:color w:val="231F20"/>
          <w:spacing w:val="0"/>
          <w:w w:val="105"/>
        </w:rPr>
        <w:t>g</w:t>
      </w:r>
      <w:r>
        <w:rPr>
          <w:b w:val="0"/>
          <w:bCs w:val="0"/>
          <w:color w:val="231F20"/>
          <w:spacing w:val="-10"/>
          <w:w w:val="105"/>
        </w:rPr>
        <w:t> </w:t>
      </w:r>
      <w:r>
        <w:rPr>
          <w:b w:val="0"/>
          <w:bCs w:val="0"/>
          <w:color w:val="231F20"/>
          <w:spacing w:val="1"/>
          <w:w w:val="105"/>
        </w:rPr>
        <w:t>paramete</w:t>
      </w:r>
      <w:r>
        <w:rPr>
          <w:b w:val="0"/>
          <w:bCs w:val="0"/>
          <w:color w:val="231F20"/>
          <w:spacing w:val="0"/>
          <w:w w:val="105"/>
        </w:rPr>
        <w:t>r</w:t>
      </w:r>
      <w:r>
        <w:rPr>
          <w:b w:val="0"/>
          <w:bCs w:val="0"/>
          <w:color w:val="231F20"/>
          <w:spacing w:val="-10"/>
          <w:w w:val="105"/>
        </w:rPr>
        <w:t> </w:t>
      </w:r>
      <w:r>
        <w:rPr>
          <w:b w:val="0"/>
          <w:bCs w:val="0"/>
          <w:color w:val="231F20"/>
          <w:spacing w:val="1"/>
          <w:w w:val="105"/>
        </w:rPr>
        <w:t>t</w:t>
      </w:r>
      <w:r>
        <w:rPr>
          <w:b w:val="0"/>
          <w:bCs w:val="0"/>
          <w:color w:val="231F20"/>
          <w:spacing w:val="0"/>
          <w:w w:val="105"/>
        </w:rPr>
        <w:t>o</w:t>
      </w:r>
      <w:r>
        <w:rPr>
          <w:b w:val="0"/>
          <w:bCs w:val="0"/>
          <w:color w:val="231F20"/>
          <w:spacing w:val="-9"/>
          <w:w w:val="105"/>
        </w:rPr>
        <w:t> </w:t>
      </w:r>
      <w:r>
        <w:rPr>
          <w:b w:val="0"/>
          <w:bCs w:val="0"/>
          <w:color w:val="231F20"/>
          <w:spacing w:val="1"/>
          <w:w w:val="105"/>
        </w:rPr>
        <w:t>th</w:t>
      </w:r>
      <w:r>
        <w:rPr>
          <w:b w:val="0"/>
          <w:bCs w:val="0"/>
          <w:color w:val="231F20"/>
          <w:spacing w:val="0"/>
          <w:w w:val="105"/>
        </w:rPr>
        <w:t>e</w:t>
      </w:r>
      <w:r>
        <w:rPr>
          <w:b w:val="0"/>
          <w:bCs w:val="0"/>
          <w:color w:val="231F20"/>
          <w:spacing w:val="-10"/>
          <w:w w:val="105"/>
        </w:rPr>
        <w:t> </w:t>
      </w:r>
      <w:r>
        <w:rPr>
          <w:b w:val="0"/>
          <w:bCs w:val="0"/>
          <w:color w:val="231F20"/>
          <w:spacing w:val="1"/>
          <w:w w:val="105"/>
        </w:rPr>
        <w:t>use</w:t>
      </w:r>
      <w:r>
        <w:rPr>
          <w:b w:val="0"/>
          <w:bCs w:val="0"/>
          <w:color w:val="231F20"/>
          <w:spacing w:val="0"/>
          <w:w w:val="105"/>
        </w:rPr>
        <w:t>r</w:t>
      </w:r>
      <w:r>
        <w:rPr>
          <w:b w:val="0"/>
          <w:bCs w:val="0"/>
          <w:color w:val="231F20"/>
          <w:spacing w:val="-10"/>
          <w:w w:val="105"/>
        </w:rPr>
        <w:t> </w:t>
      </w:r>
      <w:r>
        <w:rPr>
          <w:b w:val="0"/>
          <w:bCs w:val="0"/>
          <w:color w:val="231F20"/>
          <w:spacing w:val="1"/>
          <w:w w:val="105"/>
        </w:rPr>
        <w:t>i</w:t>
      </w:r>
      <w:r>
        <w:rPr>
          <w:b w:val="0"/>
          <w:bCs w:val="0"/>
          <w:color w:val="231F20"/>
          <w:spacing w:val="0"/>
          <w:w w:val="105"/>
        </w:rPr>
        <w:t>n</w:t>
      </w:r>
      <w:r>
        <w:rPr>
          <w:b w:val="0"/>
          <w:bCs w:val="0"/>
          <w:color w:val="231F20"/>
          <w:spacing w:val="-10"/>
          <w:w w:val="105"/>
        </w:rPr>
        <w:t> </w:t>
      </w:r>
      <w:r>
        <w:rPr>
          <w:b w:val="0"/>
          <w:bCs w:val="0"/>
          <w:color w:val="231F20"/>
          <w:spacing w:val="1"/>
          <w:w w:val="105"/>
        </w:rPr>
        <w:t>the</w:t>
      </w:r>
      <w:r>
        <w:rPr>
          <w:b w:val="0"/>
          <w:bCs w:val="0"/>
          <w:color w:val="231F20"/>
          <w:spacing w:val="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Command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window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waits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for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user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type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some</w:t>
      </w:r>
      <w:r>
        <w:rPr>
          <w:b w:val="0"/>
          <w:bCs w:val="0"/>
          <w:color w:val="231F20"/>
          <w:spacing w:val="-2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characters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2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37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0"/>
          <w:w w:val="375"/>
        </w:rPr>
        <w:t> </w:t>
      </w:r>
      <w:r>
        <w:rPr>
          <w:b w:val="0"/>
          <w:bCs w:val="0"/>
          <w:color w:val="231F20"/>
          <w:spacing w:val="0"/>
          <w:w w:val="110"/>
        </w:rPr>
        <w:t>key,</w:t>
      </w:r>
      <w:r>
        <w:rPr>
          <w:b w:val="0"/>
          <w:bCs w:val="0"/>
          <w:color w:val="231F20"/>
          <w:spacing w:val="-4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all</w:t>
      </w:r>
      <w:r>
        <w:rPr>
          <w:b w:val="0"/>
          <w:bCs w:val="0"/>
          <w:color w:val="231F20"/>
          <w:spacing w:val="-4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of</w:t>
      </w:r>
      <w:r>
        <w:rPr>
          <w:b w:val="0"/>
          <w:bCs w:val="0"/>
          <w:color w:val="231F20"/>
          <w:spacing w:val="-4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which</w:t>
      </w:r>
      <w:r>
        <w:rPr>
          <w:b w:val="0"/>
          <w:bCs w:val="0"/>
          <w:color w:val="231F20"/>
          <w:spacing w:val="-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are</w:t>
      </w:r>
      <w:r>
        <w:rPr>
          <w:b w:val="0"/>
          <w:bCs w:val="0"/>
          <w:color w:val="231F20"/>
          <w:spacing w:val="-4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echoed</w:t>
      </w:r>
      <w:r>
        <w:rPr>
          <w:b w:val="0"/>
          <w:bCs w:val="0"/>
          <w:color w:val="231F20"/>
          <w:spacing w:val="-4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in</w:t>
      </w:r>
      <w:r>
        <w:rPr>
          <w:b w:val="0"/>
          <w:bCs w:val="0"/>
          <w:color w:val="231F20"/>
          <w:spacing w:val="-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-4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Command</w:t>
      </w:r>
      <w:r>
        <w:rPr>
          <w:b w:val="0"/>
          <w:bCs w:val="0"/>
          <w:color w:val="231F20"/>
          <w:spacing w:val="-4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window.</w:t>
      </w:r>
      <w:r>
        <w:rPr>
          <w:b w:val="0"/>
          <w:bCs w:val="0"/>
          <w:color w:val="231F20"/>
          <w:spacing w:val="-4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Then</w:t>
      </w:r>
      <w:r>
        <w:rPr>
          <w:b w:val="0"/>
          <w:bCs w:val="0"/>
          <w:color w:val="231F20"/>
          <w:spacing w:val="-40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it</w:t>
      </w:r>
      <w:r>
        <w:rPr>
          <w:b w:val="0"/>
          <w:bCs w:val="0"/>
          <w:color w:val="231F20"/>
          <w:spacing w:val="-41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parses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3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input</w:t>
      </w:r>
      <w:r>
        <w:rPr>
          <w:b w:val="0"/>
          <w:bCs w:val="0"/>
          <w:color w:val="231F20"/>
          <w:spacing w:val="-3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string</w:t>
      </w:r>
      <w:r>
        <w:rPr>
          <w:b w:val="0"/>
          <w:bCs w:val="0"/>
          <w:color w:val="231F20"/>
          <w:spacing w:val="-3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according</w:t>
      </w:r>
      <w:r>
        <w:rPr>
          <w:b w:val="0"/>
          <w:bCs w:val="0"/>
          <w:color w:val="231F20"/>
          <w:spacing w:val="-3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to</w:t>
      </w:r>
      <w:r>
        <w:rPr>
          <w:b w:val="0"/>
          <w:bCs w:val="0"/>
          <w:color w:val="231F20"/>
          <w:spacing w:val="-3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3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following</w:t>
      </w:r>
      <w:r>
        <w:rPr>
          <w:b w:val="0"/>
          <w:bCs w:val="0"/>
          <w:color w:val="231F20"/>
          <w:spacing w:val="-3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rules: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7"/>
        </w:numPr>
        <w:tabs>
          <w:tab w:pos="4345" w:val="left" w:leader="none"/>
        </w:tabs>
        <w:spacing w:line="260" w:lineRule="exact"/>
        <w:ind w:left="4350" w:right="2047" w:hanging="280"/>
        <w:jc w:val="left"/>
      </w:pPr>
      <w:r>
        <w:rPr/>
        <w:pict>
          <v:group style="position:absolute;margin-left:88.375pt;margin-top:16.652014pt;width:24.25pt;height:48.25pt;mso-position-horizontal-relative:page;mso-position-vertical-relative:paragraph;z-index:-1683" coordorigin="1768,333" coordsize="485,965">
            <v:group style="position:absolute;left:1892;top:696;width:238;height:239" coordorigin="1892,696" coordsize="238,239">
              <v:shape style="position:absolute;left:1892;top:696;width:238;height:239" coordorigin="1892,696" coordsize="238,239" path="m2130,816l2112,879,2064,923,2021,935,1996,933,1934,907,1897,856,1892,835,1893,809,1917,744,1964,705,2004,696,2028,698,2089,726,2124,779,2130,816xe" filled="f" stroked="t" strokeweight=".25pt" strokecolor="#231F20">
                <v:path arrowok="t"/>
              </v:shape>
            </v:group>
            <v:group style="position:absolute;left:1770;top:816;width:480;height:2" coordorigin="1770,816" coordsize="480,2">
              <v:shape style="position:absolute;left:1770;top:816;width:480;height:2" coordorigin="1770,816" coordsize="480,0" path="m1770,816l2250,816e" filled="f" stroked="t" strokeweight=".25pt" strokecolor="#231F20">
                <v:path arrowok="t"/>
              </v:shape>
            </v:group>
            <v:group style="position:absolute;left:2010;top:336;width:2;height:960" coordorigin="2010,336" coordsize="2,960">
              <v:shape style="position:absolute;left:2010;top:336;width:2;height:960" coordorigin="2010,336" coordsize="0,960" path="m2010,336l2010,129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6.652014pt;width:24.25pt;height:48.25pt;mso-position-horizontal-relative:page;mso-position-vertical-relative:paragraph;z-index:-1682" coordorigin="13588,333" coordsize="485,965">
            <v:group style="position:absolute;left:13712;top:696;width:238;height:239" coordorigin="13712,696" coordsize="238,239">
              <v:shape style="position:absolute;left:13712;top:696;width:238;height:239" coordorigin="13712,696" coordsize="238,239" path="m13950,816l13932,879,13884,923,13841,935,13816,933,13754,907,13717,856,13712,835,13713,809,13737,744,13784,705,13824,696,13848,698,13909,726,13944,779,13950,816xe" filled="f" stroked="t" strokeweight=".25pt" strokecolor="#231F20">
                <v:path arrowok="t"/>
              </v:shape>
            </v:group>
            <v:group style="position:absolute;left:13590;top:816;width:480;height:2" coordorigin="13590,816" coordsize="480,2">
              <v:shape style="position:absolute;left:13590;top:816;width:480;height:2" coordorigin="13590,816" coordsize="480,0" path="m13590,816l14070,816e" filled="f" stroked="t" strokeweight=".25pt" strokecolor="#231F20">
                <v:path arrowok="t"/>
              </v:shape>
            </v:group>
            <v:group style="position:absolute;left:13830;top:336;width:2;height:960" coordorigin="13830,336" coordsize="2,960">
              <v:shape style="position:absolute;left:13830;top:336;width:2;height:960" coordorigin="13830,336" coordsize="0,960" path="m13830,336l13830,129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7"/>
        </w:numPr>
        <w:tabs>
          <w:tab w:pos="4345" w:val="left" w:leader="none"/>
        </w:tabs>
        <w:spacing w:line="260" w:lineRule="exact" w:before="40"/>
        <w:ind w:left="4350" w:right="2223" w:hanging="280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non-numeric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7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bracket,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'['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7"/>
        </w:numPr>
        <w:tabs>
          <w:tab w:pos="4345" w:val="left" w:leader="none"/>
        </w:tabs>
        <w:spacing w:line="260" w:lineRule="exact" w:before="29"/>
        <w:ind w:left="4350" w:right="2414" w:hanging="280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7"/>
        </w:numPr>
        <w:tabs>
          <w:tab w:pos="4345" w:val="left" w:leader="none"/>
        </w:tabs>
        <w:spacing w:before="27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prompt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99"/>
        <w:ind w:right="1669"/>
        <w:jc w:val="both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modified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input(str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's'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6.4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demonstrates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capabilities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input(...)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6" w:firstLine="24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6.4,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interpre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existing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fre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(althoug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number)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distinguish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digit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Here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information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entere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illega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beginnin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input(...)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detects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parsing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requests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6" w:firstLine="240"/>
        <w:jc w:val="both"/>
      </w:pP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attempt,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correctly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formed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known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attempt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input(...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treats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entries.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128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1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6.4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input(...)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'Fred'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5700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1" w:right="230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570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fred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85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Fred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570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1sdf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1sdf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5795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Missing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MATLAB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operato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s1df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512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Undefined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variable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's1df'.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char(fred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85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Dpcb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570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85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15.814148pt;width:24.25pt;height:48.25pt;mso-position-horizontal-relative:page;mso-position-vertical-relative:paragraph;z-index:-1679" coordorigin="1768,316" coordsize="485,965">
            <v:group style="position:absolute;left:1892;top:679;width:238;height:239" coordorigin="1892,679" coordsize="238,239">
              <v:shape style="position:absolute;left:1892;top:679;width:238;height:239" coordorigin="1892,679" coordsize="238,239" path="m2130,799l2112,863,2064,906,2021,918,1996,916,1934,890,1897,839,1892,819,1893,792,1917,727,1964,688,2004,679,2028,681,2089,709,2124,762,2130,799xe" filled="f" stroked="t" strokeweight=".25pt" strokecolor="#231F20">
                <v:path arrowok="t"/>
              </v:shape>
            </v:group>
            <v:group style="position:absolute;left:1770;top:799;width:480;height:2" coordorigin="1770,799" coordsize="480,2">
              <v:shape style="position:absolute;left:1770;top:799;width:480;height:2" coordorigin="1770,799" coordsize="480,0" path="m1770,799l2250,799e" filled="f" stroked="t" strokeweight=".25pt" strokecolor="#231F20">
                <v:path arrowok="t"/>
              </v:shape>
            </v:group>
            <v:group style="position:absolute;left:2010;top:319;width:2;height:960" coordorigin="2010,319" coordsize="2,960">
              <v:shape style="position:absolute;left:2010;top:319;width:2;height:960" coordorigin="2010,319" coordsize="0,960" path="m2010,319l2010,127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5.814148pt;width:24.25pt;height:48.25pt;mso-position-horizontal-relative:page;mso-position-vertical-relative:paragraph;z-index:-1678" coordorigin="13588,316" coordsize="485,965">
            <v:group style="position:absolute;left:13712;top:679;width:238;height:239" coordorigin="13712,679" coordsize="238,239">
              <v:shape style="position:absolute;left:13712;top:679;width:238;height:239" coordorigin="13712,679" coordsize="238,239" path="m13950,799l13932,863,13884,906,13841,918,13816,916,13754,890,13717,839,13712,819,13713,792,13737,727,13784,688,13824,679,13848,681,13909,709,13944,762,13950,799xe" filled="f" stroked="t" strokeweight=".25pt" strokecolor="#231F20">
                <v:path arrowok="t"/>
              </v:shape>
            </v:group>
            <v:group style="position:absolute;left:13590;top:799;width:480;height:2" coordorigin="13590,799" coordsize="480,2">
              <v:shape style="position:absolute;left:13590;top:799;width:480;height:2" coordorigin="13590,799" coordsize="480,0" path="m13590,799l14070,799e" filled="f" stroked="t" strokeweight=".25pt" strokecolor="#231F20">
                <v:path arrowok="t"/>
              </v:shape>
            </v:group>
            <v:group style="position:absolute;left:13830;top:319;width:2;height:960" coordorigin="13830,319" coordsize="2,960">
              <v:shape style="position:absolute;left:13830;top:319;width:2;height:960" coordorigin="13830,319" coordsize="0,960" path="m13830,319l13830,127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ABCD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512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ABCD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85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ABCD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5" w:firstLine="240"/>
        <w:jc w:val="both"/>
      </w:pPr>
      <w:r>
        <w:rPr/>
        <w:pict>
          <v:group style="position:absolute;margin-left:241pt;margin-top:-312.622955pt;width:349pt;height:300.697pt;mso-position-horizontal-relative:page;mso-position-vertical-relative:paragraph;z-index:-1681" coordorigin="4820,-6252" coordsize="6980,6014">
            <v:group style="position:absolute;left:4830;top:-6242;width:6960;height:5994" coordorigin="4830,-6242" coordsize="6960,5994">
              <v:shape style="position:absolute;left:4830;top:-6242;width:6960;height:5994" coordorigin="4830,-6242" coordsize="6960,5994" path="m4830,-249l11790,-249,11790,-6242,4830,-6242,4830,-249xe" filled="t" fillcolor="#E6E7E8" stroked="f">
                <v:path arrowok="t"/>
                <v:fill type="solid"/>
              </v:shape>
              <v:shape style="position:absolute;left:4830;top:-6243;width:423;height:350" type="#_x0000_t75">
                <v:imagedata r:id="rId22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litera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entered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enclose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delimiters.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literal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8"/>
          <w:w w:val="100"/>
          <w:sz w:val="17"/>
          <w:szCs w:val="17"/>
        </w:rPr>
        <w:t>'s'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force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entere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without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0"/>
        <w:ind w:left="3170" w:right="2389" w:firstLine="240"/>
        <w:jc w:val="both"/>
      </w:pPr>
      <w:r>
        <w:rPr/>
        <w:pict>
          <v:group style="position:absolute;margin-left:241pt;margin-top:57.949551pt;width:349pt;height:153.546pt;mso-position-horizontal-relative:page;mso-position-vertical-relative:paragraph;z-index:-1680" coordorigin="4820,1159" coordsize="6980,3071">
            <v:group style="position:absolute;left:4830;top:1169;width:6960;height:3051" coordorigin="4830,1169" coordsize="6960,3051">
              <v:shape style="position:absolute;left:4830;top:1169;width:6960;height:3051" coordorigin="4830,1169" coordsize="6960,3051" path="m4830,4220l11790,4220,11790,1169,4830,1169,4830,4220xe" filled="t" fillcolor="#E6E7E8" stroked="f">
                <v:path arrowok="t"/>
                <v:fill type="solid"/>
              </v:shape>
              <v:shape style="position:absolute;left:4830;top:1169;width:423;height:350" type="#_x0000_t75">
                <v:imagedata r:id="rId23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str2num(str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consume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toke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(string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representin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single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6.5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understan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6.5</w:t>
      </w:r>
      <w:r>
        <w:rPr>
          <w:rFonts w:ascii="Times New Roman" w:hAnsi="Times New Roman" w:cs="Times New Roman" w:eastAsia="Times New Roman"/>
          <w:b/>
          <w:bCs/>
          <w:color w:val="231F20"/>
          <w:spacing w:val="5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Converting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64" w:lineRule="auto"/>
        <w:ind w:left="3290" w:right="598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str2num('3.14159')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964" w:right="205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3.1416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230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Now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chec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clas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variabl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eithe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loo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13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Variables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window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whos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command: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whos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831" w:val="left" w:leader="none"/>
          <w:tab w:pos="6196" w:val="left" w:leader="none"/>
          <w:tab w:pos="6582" w:val="left" w:leader="none"/>
          <w:tab w:pos="8123" w:val="left" w:leader="none"/>
        </w:tabs>
        <w:spacing w:line="264" w:lineRule="auto" w:before="18"/>
        <w:ind w:left="3675" w:right="343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Bytes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Class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Attributes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1x1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double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20" w:lineRule="exact"/>
        <w:ind w:left="3290" w:right="2414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observe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has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indeed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interpreted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numerical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value.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20" w:lineRule="exact"/>
        <w:jc w:val="left"/>
        <w:rPr>
          <w:rFonts w:ascii="Palatino Linotype" w:hAnsi="Palatino Linotype" w:cs="Palatino Linotype" w:eastAsia="Palatino Linotype"/>
          <w:sz w:val="19"/>
          <w:szCs w:val="19"/>
        </w:rPr>
        <w:sectPr>
          <w:headerReference w:type="default" r:id="rId2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8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129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spacing w:line="260" w:lineRule="exact" w:before="374"/>
        <w:ind w:right="1668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sscanf(...)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difficult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author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recommends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strtok(...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followe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str2num(...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accomplis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manner.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02" w:right="0"/>
        <w:jc w:val="center"/>
        <w:rPr>
          <w:b w:val="0"/>
          <w:bCs w:val="0"/>
        </w:rPr>
      </w:pPr>
      <w:r>
        <w:rPr/>
        <w:pict>
          <v:group style="position:absolute;margin-left:273.993011pt;margin-top:.245703pt;width:351.456pt;height:17.89pt;mso-position-horizontal-relative:page;mso-position-vertical-relative:paragraph;z-index:-1677" coordorigin="5480,5" coordsize="7029,358">
            <v:shape style="position:absolute;left:5484;top:5;width:420;height:357" type="#_x0000_t75">
              <v:imagedata r:id="rId25" o:title=""/>
            </v:shape>
            <v:group style="position:absolute;left:5485;top:358;width:7019;height:2" coordorigin="5485,358" coordsize="7019,2">
              <v:shape style="position:absolute;left:5485;top:358;width:7019;height:2" coordorigin="5485,358" coordsize="7019,0" path="m5485,358l12504,358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6.4</w:t>
      </w:r>
      <w:r>
        <w:rPr>
          <w:color w:val="231F20"/>
          <w:spacing w:val="60"/>
          <w:w w:val="105"/>
        </w:rPr>
        <w:t> </w:t>
      </w:r>
      <w:r>
        <w:rPr>
          <w:color w:val="231F20"/>
          <w:spacing w:val="0"/>
          <w:w w:val="105"/>
        </w:rPr>
        <w:t>Character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0"/>
          <w:w w:val="105"/>
        </w:rPr>
        <w:t>String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0"/>
          <w:w w:val="105"/>
        </w:rPr>
        <w:t>Operations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4"/>
        <w:jc w:val="both"/>
      </w:pPr>
      <w:r>
        <w:rPr>
          <w:b w:val="0"/>
          <w:bCs w:val="0"/>
          <w:color w:val="231F20"/>
          <w:spacing w:val="6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string-to-numbe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conversions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outpu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little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flexibility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8"/>
        </w:numPr>
        <w:tabs>
          <w:tab w:pos="4421" w:val="left" w:leader="none"/>
        </w:tabs>
        <w:ind w:left="4421" w:right="3355" w:hanging="532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t>Simple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t>Data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t>Output: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2"/>
          <w:szCs w:val="22"/>
        </w:rPr>
        <w:t> </w:t>
      </w:r>
      <w:r>
        <w:rPr>
          <w:rFonts w:ascii="Courier New" w:hAnsi="Courier New" w:cs="Courier New" w:eastAsia="Courier New"/>
          <w:b/>
          <w:bCs/>
          <w:color w:val="231F20"/>
          <w:spacing w:val="0"/>
          <w:w w:val="105"/>
          <w:sz w:val="18"/>
          <w:szCs w:val="18"/>
        </w:rPr>
        <w:t>disp(.</w:t>
      </w:r>
      <w:r>
        <w:rPr>
          <w:rFonts w:ascii="Courier New" w:hAnsi="Courier New" w:cs="Courier New" w:eastAsia="Courier New"/>
          <w:b/>
          <w:bCs/>
          <w:color w:val="231F20"/>
          <w:spacing w:val="-8"/>
          <w:w w:val="105"/>
          <w:sz w:val="18"/>
          <w:szCs w:val="18"/>
        </w:rPr>
        <w:t> </w:t>
      </w:r>
      <w:r>
        <w:rPr>
          <w:rFonts w:ascii="Courier New" w:hAnsi="Courier New" w:cs="Courier New" w:eastAsia="Courier New"/>
          <w:b/>
          <w:bCs/>
          <w:color w:val="231F20"/>
          <w:spacing w:val="0"/>
          <w:w w:val="105"/>
          <w:sz w:val="18"/>
          <w:szCs w:val="18"/>
        </w:rPr>
        <w:t>.</w:t>
      </w:r>
      <w:r>
        <w:rPr>
          <w:rFonts w:ascii="Courier New" w:hAnsi="Courier New" w:cs="Courier New" w:eastAsia="Courier New"/>
          <w:b/>
          <w:bCs/>
          <w:color w:val="231F20"/>
          <w:spacing w:val="-8"/>
          <w:w w:val="105"/>
          <w:sz w:val="18"/>
          <w:szCs w:val="18"/>
        </w:rPr>
        <w:t> </w:t>
      </w:r>
      <w:r>
        <w:rPr>
          <w:rFonts w:ascii="Courier New" w:hAnsi="Courier New" w:cs="Courier New" w:eastAsia="Courier New"/>
          <w:b/>
          <w:bCs/>
          <w:color w:val="231F20"/>
          <w:spacing w:val="0"/>
          <w:w w:val="105"/>
          <w:sz w:val="18"/>
          <w:szCs w:val="18"/>
        </w:rPr>
        <w:t>.)</w:t>
      </w:r>
      <w:r>
        <w:rPr>
          <w:rFonts w:ascii="Courier New" w:hAnsi="Courier New" w:cs="Courier New" w:eastAsia="Courier New"/>
          <w:b/>
          <w:bCs/>
          <w:color w:val="231F20"/>
          <w:spacing w:val="-6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2"/>
          <w:szCs w:val="22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right="1661"/>
        <w:jc w:val="both"/>
      </w:pP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disp(...)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presen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readabl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Intraction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indicate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presen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regardles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strings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constructe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concatenation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explici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number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conversio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concatenat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Try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6.6.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8" w:firstLine="240"/>
        <w:jc w:val="both"/>
      </w:pPr>
      <w:r>
        <w:rPr/>
        <w:pict>
          <v:group style="position:absolute;margin-left:88.375pt;margin-top:-2.154382pt;width:24.25pt;height:48.25pt;mso-position-horizontal-relative:page;mso-position-vertical-relative:paragraph;z-index:-1675" coordorigin="1768,-43" coordsize="485,965">
            <v:group style="position:absolute;left:1892;top:320;width:238;height:239" coordorigin="1892,320" coordsize="238,239">
              <v:shape style="position:absolute;left:1892;top:320;width:238;height:239" coordorigin="1892,320" coordsize="238,239" path="m2130,439l2112,503,2064,547,2021,559,1996,557,1934,531,1897,480,1892,459,1893,433,1917,368,1964,329,2004,320,2028,322,2089,350,2124,402,2130,439xe" filled="f" stroked="t" strokeweight=".25pt" strokecolor="#231F20">
                <v:path arrowok="t"/>
              </v:shape>
            </v:group>
            <v:group style="position:absolute;left:1770;top:439;width:480;height:2" coordorigin="1770,439" coordsize="480,2">
              <v:shape style="position:absolute;left:1770;top:439;width:480;height:2" coordorigin="1770,439" coordsize="480,0" path="m1770,439l2250,439e" filled="f" stroked="t" strokeweight=".25pt" strokecolor="#231F20">
                <v:path arrowok="t"/>
              </v:shape>
            </v:group>
            <v:group style="position:absolute;left:2010;top:-41;width:2;height:960" coordorigin="2010,-41" coordsize="2,960">
              <v:shape style="position:absolute;left:2010;top:-41;width:2;height:960" coordorigin="2010,-41" coordsize="0,960" path="m2010,-41l2010,91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2.154382pt;width:24.25pt;height:48.25pt;mso-position-horizontal-relative:page;mso-position-vertical-relative:paragraph;z-index:-1674" coordorigin="13588,-43" coordsize="485,965">
            <v:group style="position:absolute;left:13712;top:320;width:238;height:239" coordorigin="13712,320" coordsize="238,239">
              <v:shape style="position:absolute;left:13712;top:320;width:238;height:239" coordorigin="13712,320" coordsize="238,239" path="m13950,439l13932,503,13884,547,13841,559,13816,557,13754,531,13717,480,13712,459,13713,433,13737,368,13784,329,13824,320,13848,322,13909,350,13944,402,13950,439xe" filled="f" stroked="t" strokeweight=".25pt" strokecolor="#231F20">
                <v:path arrowok="t"/>
              </v:shape>
            </v:group>
            <v:group style="position:absolute;left:13590;top:439;width:480;height:2" coordorigin="13590,439" coordsize="480,2">
              <v:shape style="position:absolute;left:13590;top:439;width:480;height:2" coordorigin="13590,439" coordsize="480,0" path="m13590,439l14070,439e" filled="f" stroked="t" strokeweight=".25pt" strokecolor="#231F20">
                <v:path arrowok="t"/>
              </v:shape>
            </v:group>
            <v:group style="position:absolute;left:13830;top:-41;width:2;height:960" coordorigin="13830,-41" coordsize="2,960">
              <v:shape style="position:absolute;left:13830;top:-41;width:2;height:960" coordorigin="13830,-41" coordsize="0,960" path="m13830,-41l13830,91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althoug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concatenat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conversion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ASCII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automatic;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whose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ASCII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conversion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enforce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8"/>
        </w:numPr>
        <w:tabs>
          <w:tab w:pos="4421" w:val="left" w:leader="none"/>
        </w:tabs>
        <w:ind w:left="4421" w:right="6381" w:hanging="53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Complex</w:t>
      </w:r>
      <w:r>
        <w:rPr>
          <w:color w:val="231F20"/>
          <w:spacing w:val="-37"/>
          <w:w w:val="110"/>
        </w:rPr>
        <w:t> </w:t>
      </w:r>
      <w:r>
        <w:rPr>
          <w:color w:val="231F20"/>
          <w:spacing w:val="0"/>
          <w:w w:val="110"/>
        </w:rPr>
        <w:t>Output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3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sprintf(...)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instea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returnin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string.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fprintf(...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printed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6</w:t>
      </w:r>
      <w:r>
        <w:rPr>
          <w:b w:val="0"/>
          <w:bCs w:val="0"/>
          <w:color w:val="231F20"/>
          <w:spacing w:val="-1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demonstrates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8"/>
        </w:numPr>
        <w:tabs>
          <w:tab w:pos="4421" w:val="left" w:leader="none"/>
        </w:tabs>
        <w:ind w:left="4421" w:right="6210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Comparing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0"/>
          <w:w w:val="105"/>
        </w:rPr>
        <w:t>Strings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4"/>
        <w:jc w:val="both"/>
      </w:pPr>
      <w:r>
        <w:rPr/>
        <w:pict>
          <v:group style="position:absolute;margin-left:277.25pt;margin-top:60.464108pt;width:348.5pt;height:100.196pt;mso-position-horizontal-relative:page;mso-position-vertical-relative:paragraph;z-index:-1676" coordorigin="5545,1209" coordsize="6970,2004">
            <v:group style="position:absolute;left:5550;top:1214;width:6960;height:1994" coordorigin="5550,1214" coordsize="6960,1994">
              <v:shape style="position:absolute;left:5550;top:1214;width:6960;height:1994" coordorigin="5550,1214" coordsize="6960,1994" path="m5550,3208l12510,3208,12510,1214,5550,1214,5550,3208xe" filled="t" fillcolor="#E6E7E8" stroked="f">
                <v:path arrowok="t"/>
                <v:fill type="solid"/>
              </v:shape>
              <v:shape style="position:absolute;left:5550;top:1214;width:423;height:350" type="#_x0000_t75">
                <v:imagedata r:id="rId26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readil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translate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obviou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operator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restrictio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0" w:right="41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1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6.6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disp(...)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491" w:right="7474" w:hanging="48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010" w:right="536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disp(['the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010" w:right="449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disp(['the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int2str(a)])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264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130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0" w:right="115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6.7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sprint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(.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.)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'fried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okra';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answer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%d\n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cooking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3210" w:val="left" w:leader="none"/>
        </w:tabs>
        <w:spacing w:before="18"/>
        <w:ind w:left="1861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42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cooking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fried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okra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578" w:right="233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answer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%d\n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cooking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%s\n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2921" w:val="left" w:leader="none"/>
        </w:tabs>
        <w:spacing w:before="18"/>
        <w:ind w:left="1669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386" w:right="7042" w:hanging="9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cooking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fried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Okra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4932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3.14159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3290" w:right="713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sscanf(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str,'%f')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578" w:right="233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42.0000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75" w:right="713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3.1416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578" w:right="233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-1.0000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7"/>
        <w:jc w:val="both"/>
        <w:rPr>
          <w:rFonts w:ascii="Palatino Linotype" w:hAnsi="Palatino Linotype" w:cs="Palatino Linotype" w:eastAsia="Palatino Linotype"/>
        </w:rPr>
      </w:pPr>
      <w:r>
        <w:rPr/>
        <w:pict>
          <v:group style="position:absolute;margin-left:241pt;margin-top:-253.051987pt;width:349pt;height:240.698pt;mso-position-horizontal-relative:page;mso-position-vertical-relative:paragraph;z-index:-1673" coordorigin="4820,-5061" coordsize="6980,4814">
            <v:group style="position:absolute;left:4830;top:-5051;width:6960;height:4794" coordorigin="4830,-5051" coordsize="6960,4794">
              <v:shape style="position:absolute;left:4830;top:-5051;width:6960;height:4794" coordorigin="4830,-5051" coordsize="6960,4794" path="m4830,-257l11790,-257,11790,-5051,4830,-5051,4830,-257xe" filled="t" fillcolor="#E6E7E8" stroked="f">
                <v:path arrowok="t"/>
                <v:fill type="solid"/>
              </v:shape>
              <v:shape style="position:absolute;left:4830;top:-5051;width:423;height:350" type="#_x0000_t75">
                <v:imagedata r:id="rId28" o:title=""/>
              </v:shape>
            </v:group>
            <w10:wrap type="none"/>
          </v:group>
        </w:pict>
      </w:r>
      <w:r>
        <w:rPr/>
        <w:pict>
          <v:group style="position:absolute;margin-left:88.375pt;margin-top:-2.197986pt;width:24.25pt;height:48.25pt;mso-position-horizontal-relative:page;mso-position-vertical-relative:paragraph;z-index:-1671" coordorigin="1768,-44" coordsize="485,965">
            <v:group style="position:absolute;left:1892;top:319;width:238;height:239" coordorigin="1892,319" coordsize="238,239">
              <v:shape style="position:absolute;left:1892;top:319;width:238;height:239" coordorigin="1892,319" coordsize="238,239" path="m2130,439l2112,502,2064,546,2021,558,1996,556,1934,530,1897,479,1892,458,1893,432,1917,367,1964,328,2004,319,2028,321,2089,349,2124,402,2130,439xe" filled="f" stroked="t" strokeweight=".25pt" strokecolor="#231F20">
                <v:path arrowok="t"/>
              </v:shape>
            </v:group>
            <v:group style="position:absolute;left:1770;top:439;width:480;height:2" coordorigin="1770,439" coordsize="480,2">
              <v:shape style="position:absolute;left:1770;top:439;width:480;height:2" coordorigin="1770,439" coordsize="480,0" path="m1770,439l2250,439e" filled="f" stroked="t" strokeweight=".25pt" strokecolor="#231F20">
                <v:path arrowok="t"/>
              </v:shape>
            </v:group>
            <v:group style="position:absolute;left:2010;top:-41;width:2;height:960" coordorigin="2010,-41" coordsize="2,960">
              <v:shape style="position:absolute;left:2010;top:-41;width:2;height:960" coordorigin="2010,-41" coordsize="0,960" path="m2010,-41l2010,91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2.197986pt;width:24.25pt;height:48.25pt;mso-position-horizontal-relative:page;mso-position-vertical-relative:paragraph;z-index:-1670" coordorigin="13588,-44" coordsize="485,965">
            <v:group style="position:absolute;left:13712;top:319;width:238;height:239" coordorigin="13712,319" coordsize="238,239">
              <v:shape style="position:absolute;left:13712;top:319;width:238;height:239" coordorigin="13712,319" coordsize="238,239" path="m13950,439l13932,502,13884,546,13841,558,13816,556,13754,530,13717,479,13712,458,13713,432,13737,367,13784,328,13824,319,13848,321,13909,349,13944,402,13950,439xe" filled="f" stroked="t" strokeweight=".25pt" strokecolor="#231F20">
                <v:path arrowok="t"/>
              </v:shape>
            </v:group>
            <v:group style="position:absolute;left:13590;top:439;width:480;height:2" coordorigin="13590,439" coordsize="480,2">
              <v:shape style="position:absolute;left:13590;top:439;width:480;height:2" coordorigin="13590,439" coordsize="480,0" path="m13590,439l14070,439e" filled="f" stroked="t" strokeweight=".25pt" strokecolor="#231F20">
                <v:path arrowok="t"/>
              </v:shape>
            </v:group>
            <v:group style="position:absolute;left:13830;top:-41;width:2;height:960" coordorigin="13830,-41" coordsize="2,960">
              <v:shape style="position:absolute;left:13830;top:-41;width:2;height:960" coordorigin="13830,-41" coordsize="0,960" path="m13830,-41l13830,91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sam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lengt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mus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lengt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befor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lega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compar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wit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operators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avoi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thi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restriction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provide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C-styl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functio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strcmp(&lt;s1&gt;,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&lt;s2&gt;)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identica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</w:rPr>
        <w:t>not.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 w:firstLine="240"/>
        <w:jc w:val="both"/>
        <w:rPr>
          <w:rFonts w:ascii="Palatino Linotype" w:hAnsi="Palatino Linotype" w:cs="Palatino Linotype" w:eastAsia="Palatino Linotype"/>
        </w:rPr>
      </w:pPr>
      <w:r>
        <w:rPr/>
        <w:pict>
          <v:group style="position:absolute;margin-left:241pt;margin-top:54.447952pt;width:349pt;height:200.696pt;mso-position-horizontal-relative:page;mso-position-vertical-relative:paragraph;z-index:-1672" coordorigin="4820,1089" coordsize="6980,4014">
            <v:group style="position:absolute;left:4830;top:1099;width:6960;height:3994" coordorigin="4830,1099" coordsize="6960,3994">
              <v:shape style="position:absolute;left:4830;top:1099;width:6960;height:3994" coordorigin="4830,1099" coordsize="6960,3994" path="m4830,5093l11790,5093,11790,1099,4830,1099,4830,5093xe" filled="t" fillcolor="#E6E7E8" stroked="f">
                <v:path arrowok="t"/>
                <v:fill type="solid"/>
              </v:shape>
              <v:shape style="position:absolute;left:4830;top:1099;width:423;height:350" type="#_x0000_t75">
                <v:imagedata r:id="rId29" o:title="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Unfortunately,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quite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behavior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version,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9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which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doe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mor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rigorou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compariso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returnin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</w:rPr>
        <w:t>−1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0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8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0"/>
        </w:rPr>
        <w:t>tr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7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character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comparison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Exercise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</w:rPr>
        <w:t>6.8.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</w:rPr>
      </w: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6.8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comparison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253" w:val="left" w:leader="none"/>
          <w:tab w:pos="4831" w:val="left" w:leader="none"/>
          <w:tab w:pos="5408" w:val="left" w:leader="none"/>
        </w:tabs>
        <w:spacing w:before="18"/>
        <w:ind w:left="36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eq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dimensions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binary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646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strcmp('abcd',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'abcde')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30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656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strcmp('abcd',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30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752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349" w:val="left" w:leader="none"/>
          <w:tab w:pos="4927" w:val="left" w:leader="none"/>
        </w:tabs>
        <w:ind w:left="37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290" w:right="646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strcmpi('ABcd',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'abcd')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71" w:right="230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9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Strings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131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30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before="521"/>
        <w:ind w:left="137" w:right="0" w:firstLine="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6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68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expression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controlling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test;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therefore,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bound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comparison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rules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applie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bein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compared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mus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length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comparisons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mus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matc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resul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logica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true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Frequently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expec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statemen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compar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unequal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length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caus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erro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wheneve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unequal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length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compared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(unless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jus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character)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1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1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statement,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correctly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compare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unequal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length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tests.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 w:before="374"/>
        <w:ind w:left="228" w:right="1652" w:firstLine="240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6.8,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exactly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returnin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vector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canno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equality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unequa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length.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1"/>
          <w:w w:val="100"/>
          <w:sz w:val="17"/>
          <w:szCs w:val="17"/>
        </w:rPr>
        <w:t>strcmp(...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1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5"/>
          <w:w w:val="100"/>
        </w:rPr>
        <w:t>deal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gracefull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with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unequa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with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equality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7"/>
          <w:w w:val="100"/>
        </w:rPr>
        <w:t>case-independen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7"/>
          <w:w w:val="100"/>
        </w:rPr>
        <w:t>testing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7"/>
          <w:w w:val="100"/>
        </w:rPr>
        <w:t>use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strcmpi(...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7082" w:space="40"/>
            <w:col w:w="539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313"/>
        <w:jc w:val="center"/>
        <w:rPr>
          <w:b w:val="0"/>
          <w:bCs w:val="0"/>
        </w:rPr>
      </w:pPr>
      <w:r>
        <w:rPr/>
        <w:pict>
          <v:group style="position:absolute;margin-left:202pt;margin-top:-163.542297pt;width:240.976pt;height:147.479pt;mso-position-horizontal-relative:page;mso-position-vertical-relative:paragraph;z-index:-1669" coordorigin="4040,-3271" coordsize="4820,2950">
            <v:group style="position:absolute;left:4050;top:-3261;width:4800;height:2930" coordorigin="4050,-3261" coordsize="4800,2930">
              <v:shape style="position:absolute;left:4050;top:-3261;width:4800;height:2930" coordorigin="4050,-3261" coordsize="4800,2930" path="m4050,-331l8850,-331,8850,-3261,4050,-3261,4050,-331xe" filled="t" fillcolor="#EDEDEE" stroked="f">
                <v:path arrowok="t"/>
                <v:fill type="solid"/>
              </v:shape>
            </v:group>
            <v:group style="position:absolute;left:4159;top:-3137;width:2220;height:232" coordorigin="4159,-3137" coordsize="2220,232">
              <v:shape style="position:absolute;left:4159;top:-3137;width:2220;height:232" coordorigin="4159,-3137" coordsize="2220,232" path="m4159,-2905l6379,-2905,6379,-3137,4159,-3137,4159,-290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73.993011pt;margin-top:.245703pt;width:351.456pt;height:17.89pt;mso-position-horizontal-relative:page;mso-position-vertical-relative:paragraph;z-index:-1667" coordorigin="5480,5" coordsize="7029,358">
            <v:shape style="position:absolute;left:5484;top:5;width:420;height:357" type="#_x0000_t75">
              <v:imagedata r:id="rId31" o:title=""/>
            </v:shape>
            <v:group style="position:absolute;left:5485;top:358;width:7019;height:2" coordorigin="5485,358" coordsize="7019,2">
              <v:shape style="position:absolute;left:5485;top:358;width:7019;height:2" coordorigin="5485,358" coordsize="7019,0" path="m5485,358l12504,358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6.5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0"/>
          <w:w w:val="105"/>
        </w:rPr>
        <w:t>Arrays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0"/>
          <w:w w:val="105"/>
        </w:rPr>
        <w:t>Strings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7"/>
        <w:jc w:val="both"/>
      </w:pPr>
      <w:r>
        <w:rPr/>
        <w:pict>
          <v:group style="position:absolute;margin-left:88.375pt;margin-top:63.095985pt;width:24.25pt;height:48.25pt;mso-position-horizontal-relative:page;mso-position-vertical-relative:paragraph;z-index:-1666" coordorigin="1768,1262" coordsize="485,965">
            <v:group style="position:absolute;left:1892;top:1625;width:238;height:239" coordorigin="1892,1625" coordsize="238,239">
              <v:shape style="position:absolute;left:1892;top:1625;width:238;height:239" coordorigin="1892,1625" coordsize="238,239" path="m2130,1744l2112,1808,2064,1852,2021,1864,1996,1862,1934,1836,1897,1785,1892,1764,1893,1738,1917,1673,1964,1634,2004,1625,2028,1627,2089,1655,2124,1707,2130,1744xe" filled="f" stroked="t" strokeweight=".25pt" strokecolor="#231F20">
                <v:path arrowok="t"/>
              </v:shape>
            </v:group>
            <v:group style="position:absolute;left:1770;top:1744;width:480;height:2" coordorigin="1770,1744" coordsize="480,2">
              <v:shape style="position:absolute;left:1770;top:1744;width:480;height:2" coordorigin="1770,1744" coordsize="480,0" path="m1770,1744l2250,1744e" filled="f" stroked="t" strokeweight=".25pt" strokecolor="#231F20">
                <v:path arrowok="t"/>
              </v:shape>
            </v:group>
            <v:group style="position:absolute;left:2010;top:1264;width:2;height:960" coordorigin="2010,1264" coordsize="2,960">
              <v:shape style="position:absolute;left:2010;top:1264;width:2;height:960" coordorigin="2010,1264" coordsize="0,960" path="m2010,1264l2010,222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3.095985pt;width:24.25pt;height:48.25pt;mso-position-horizontal-relative:page;mso-position-vertical-relative:paragraph;z-index:-1665" coordorigin="13588,1262" coordsize="485,965">
            <v:group style="position:absolute;left:13712;top:1625;width:238;height:239" coordorigin="13712,1625" coordsize="238,239">
              <v:shape style="position:absolute;left:13712;top:1625;width:238;height:239" coordorigin="13712,1625" coordsize="238,239" path="m13950,1744l13932,1808,13884,1852,13841,1864,13816,1862,13754,1836,13717,1785,13712,1764,13713,1738,13737,1673,13784,1634,13824,1625,13848,1627,13909,1655,13944,1707,13950,1744xe" filled="f" stroked="t" strokeweight=".25pt" strokecolor="#231F20">
                <v:path arrowok="t"/>
              </v:shape>
            </v:group>
            <v:group style="position:absolute;left:13590;top:1744;width:480;height:2" coordorigin="13590,1744" coordsize="480,2">
              <v:shape style="position:absolute;left:13590;top:1744;width:480;height:2" coordorigin="13590,1744" coordsize="480,0" path="m13590,1744l14070,1744e" filled="f" stroked="t" strokeweight=".25pt" strokecolor="#231F20">
                <v:path arrowok="t"/>
              </v:shape>
            </v:group>
            <v:group style="position:absolute;left:13830;top:1264;width:2;height:960" coordorigin="13830,1264" coordsize="2,960">
              <v:shape style="position:absolute;left:13830;top:1264;width:2;height:960" coordorigin="13830,1264" coordsize="0,960" path="m13830,1264l13830,222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natura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obvious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previou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limitations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nice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tid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Exercis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6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9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constructe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9"/>
        </w:numPr>
        <w:tabs>
          <w:tab w:pos="4345" w:val="left" w:leader="none"/>
        </w:tabs>
        <w:spacing w:line="260" w:lineRule="exact"/>
        <w:ind w:left="4350" w:right="2477" w:hanging="280"/>
        <w:jc w:val="left"/>
      </w:pPr>
      <w:r>
        <w:rPr/>
        <w:pict>
          <v:group style="position:absolute;margin-left:277pt;margin-top:39.142105pt;width:349pt;height:256.696000pt;mso-position-horizontal-relative:page;mso-position-vertical-relative:paragraph;z-index:-1668" coordorigin="5540,783" coordsize="6980,5134">
            <v:group style="position:absolute;left:5550;top:793;width:6960;height:5114" coordorigin="5550,793" coordsize="6960,5114">
              <v:shape style="position:absolute;left:5550;top:793;width:6960;height:5114" coordorigin="5550,793" coordsize="6960,5114" path="m5550,5907l12510,5907,12510,793,5550,793,5550,5907xe" filled="t" fillcolor="#E6E7E8" stroked="f">
                <v:path arrowok="t"/>
                <v:fill type="solid"/>
              </v:shape>
              <v:shape style="position:absolute;left:5550;top:792;width:423;height:350" type="#_x0000_t75">
                <v:imagedata r:id="rId32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vertica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length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1861" w:right="242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6.9</w:t>
      </w:r>
      <w:r>
        <w:rPr>
          <w:rFonts w:ascii="Times New Roman" w:hAnsi="Times New Roman" w:cs="Times New Roman" w:eastAsia="Times New Roman"/>
          <w:b/>
          <w:bCs/>
          <w:color w:val="231F20"/>
          <w:spacing w:val="4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8151" w:val="left" w:leader="none"/>
        </w:tabs>
        <w:spacing w:line="264" w:lineRule="auto"/>
        <w:ind w:left="4780" w:right="4175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['Character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strings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having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than'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have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number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columns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just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like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arrays!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010" w:right="517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Character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strings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having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more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than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have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same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just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like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arrays!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780" w:right="5813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MATLAB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gets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upse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when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rows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hav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different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length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???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==&gt;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vertcat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010" w:right="334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rows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bracketed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expression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have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same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number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64" w:lineRule="auto"/>
        <w:ind w:left="4010" w:right="315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&gt;&gt;eng=char('Timoshenko','Maxwell','Mach','von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Braun')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010" w:right="74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Timoshenko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Maxwell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Mach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Braun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010" w:right="709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size(eng)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81" w:val="left" w:leader="none"/>
        </w:tabs>
        <w:ind w:left="0" w:right="286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66pt;margin-top:36.370155pt;width:240.976pt;height:81.479pt;mso-position-horizontal-relative:page;mso-position-vertical-relative:paragraph;z-index:-1664" coordorigin="3320,727" coordsize="4820,1630">
            <v:group style="position:absolute;left:3330;top:737;width:4800;height:1610" coordorigin="3330,737" coordsize="4800,1610">
              <v:shape style="position:absolute;left:3330;top:737;width:4800;height:1610" coordorigin="3330,737" coordsize="4800,1610" path="m3330,2347l8130,2347,8130,737,3330,737,3330,2347xe" filled="t" fillcolor="#EDEDEE" stroked="f">
                <v:path arrowok="t"/>
                <v:fill type="solid"/>
              </v:shape>
            </v:group>
            <v:group style="position:absolute;left:3439;top:861;width:2220;height:232" coordorigin="3439,861" coordsize="2220,232">
              <v:shape style="position:absolute;left:3439;top:861;width:2220;height:232" coordorigin="3439,861" coordsize="2220,232" path="m3439,1093l5659,1093,5659,861,3439,861,3439,109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132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33"/>
          <w:pgSz w:w="15840" w:h="24480"/>
          <w:pgMar w:header="4828" w:footer="5472" w:top="5660" w:bottom="5660" w:left="1660" w:right="1660"/>
        </w:sectPr>
      </w:pP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ind w:left="1841" w:right="2413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6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68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Tryin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concatenat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unequa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lengt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vertically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arrays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cause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errors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because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vertical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concatenation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equal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length.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version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pads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spaces.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numPr>
          <w:ilvl w:val="0"/>
          <w:numId w:val="10"/>
        </w:numPr>
        <w:tabs>
          <w:tab w:pos="653" w:val="left" w:leader="none"/>
        </w:tabs>
        <w:spacing w:line="260" w:lineRule="exact" w:before="53"/>
        <w:ind w:left="658" w:right="2596" w:hanging="280"/>
        <w:jc w:val="left"/>
      </w:pPr>
      <w:r>
        <w:rPr>
          <w:b w:val="0"/>
          <w:bCs w:val="0"/>
          <w:color w:val="231F20"/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accepts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blanks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6351" w:space="40"/>
            <w:col w:w="6129"/>
          </w:cols>
        </w:sectPr>
      </w:pP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3"/>
        <w:ind w:left="329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6.6</w:t>
      </w:r>
      <w:r>
        <w:rPr>
          <w:rFonts w:ascii="Times New Roman" w:hAnsi="Times New Roman" w:cs="Times New Roman" w:eastAsia="Times New Roman"/>
          <w:b/>
          <w:bCs/>
          <w:color w:val="FFFFFF"/>
          <w:spacing w:val="19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-15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Example—Encryption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/>
        <w:pict>
          <v:group style="position:absolute;margin-left:219.828003pt;margin-top:-23.348495pt;width:370.148pt;height:17.992pt;mso-position-horizontal-relative:page;mso-position-vertical-relative:paragraph;z-index:-1663" coordorigin="4397,-467" coordsize="7403,360">
            <v:group style="position:absolute;left:4830;top:-457;width:6960;height:340" coordorigin="4830,-457" coordsize="6960,340">
              <v:shape style="position:absolute;left:4830;top:-457;width:6960;height:340" coordorigin="4830,-457" coordsize="6960,340" path="m4830,-117l11790,-117,11790,-457,4830,-457,4830,-117xe" filled="t" fillcolor="#231F20" stroked="f">
                <v:path arrowok="t"/>
                <v:fill type="solid"/>
              </v:shape>
              <v:shape style="position:absolute;left:4397;top:-458;width:433;height:340" type="#_x0000_t75">
                <v:imagedata r:id="rId34" o:title=""/>
              </v:shape>
            </v:group>
            <w10:wrap type="none"/>
          </v:group>
        </w:pict>
      </w:r>
      <w:r>
        <w:rPr>
          <w:color w:val="231F20"/>
          <w:spacing w:val="0"/>
          <w:w w:val="80"/>
        </w:rPr>
        <w:t>The</w:t>
      </w:r>
      <w:r>
        <w:rPr>
          <w:color w:val="231F20"/>
          <w:spacing w:val="-25"/>
          <w:w w:val="80"/>
        </w:rPr>
        <w:t> </w:t>
      </w:r>
      <w:r>
        <w:rPr>
          <w:color w:val="231F20"/>
          <w:spacing w:val="0"/>
          <w:w w:val="80"/>
        </w:rPr>
        <w:t>Problem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1"/>
        <w:ind w:left="3170" w:right="2405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93.119705pt;width:24.25pt;height:48.25pt;mso-position-horizontal-relative:page;mso-position-vertical-relative:paragraph;z-index:-1662" coordorigin="1768,1862" coordsize="485,965">
            <v:group style="position:absolute;left:1892;top:2225;width:238;height:239" coordorigin="1892,2225" coordsize="238,239">
              <v:shape style="position:absolute;left:1892;top:2225;width:238;height:239" coordorigin="1892,2225" coordsize="238,239" path="m2130,2345l2112,2409,2064,2452,2021,2464,1996,2463,1934,2436,1897,2385,1892,2365,1893,2338,1917,2273,1964,2234,2004,2225,2028,2227,2089,2255,2124,2308,2130,2345xe" filled="f" stroked="t" strokeweight=".25pt" strokecolor="#231F20">
                <v:path arrowok="t"/>
              </v:shape>
            </v:group>
            <v:group style="position:absolute;left:1770;top:2345;width:480;height:2" coordorigin="1770,2345" coordsize="480,2">
              <v:shape style="position:absolute;left:1770;top:2345;width:480;height:2" coordorigin="1770,2345" coordsize="480,0" path="m1770,2345l2250,2345e" filled="f" stroked="t" strokeweight=".25pt" strokecolor="#231F20">
                <v:path arrowok="t"/>
              </v:shape>
            </v:group>
            <v:group style="position:absolute;left:2010;top:1865;width:2;height:960" coordorigin="2010,1865" coordsize="2,960">
              <v:shape style="position:absolute;left:2010;top:1865;width:2;height:960" coordorigin="2010,1865" coordsize="0,960" path="m2010,1865l2010,282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3.119705pt;width:24.25pt;height:48.25pt;mso-position-horizontal-relative:page;mso-position-vertical-relative:paragraph;z-index:-1661" coordorigin="13588,1862" coordsize="485,965">
            <v:group style="position:absolute;left:13712;top:2225;width:238;height:239" coordorigin="13712,2225" coordsize="238,239">
              <v:shape style="position:absolute;left:13712;top:2225;width:238;height:239" coordorigin="13712,2225" coordsize="238,239" path="m13950,2345l13932,2409,13884,2452,13841,2464,13816,2463,13754,2436,13717,2385,13712,2365,13713,2338,13737,2273,13784,2234,13824,2225,13848,2227,13909,2255,13944,2308,13950,2345xe" filled="f" stroked="t" strokeweight=".25pt" strokecolor="#231F20">
                <v:path arrowok="t"/>
              </v:shape>
            </v:group>
            <v:group style="position:absolute;left:13590;top:2345;width:480;height:2" coordorigin="13590,2345" coordsize="480,2">
              <v:shape style="position:absolute;left:13590;top:2345;width:480;height:2" coordorigin="13590,2345" coordsize="480,0" path="m13590,2345l14070,2345e" filled="f" stroked="t" strokeweight=".25pt" strokecolor="#231F20">
                <v:path arrowok="t"/>
              </v:shape>
            </v:group>
            <v:group style="position:absolute;left:13830;top:1865;width:2;height:960" coordorigin="13830,1865" coordsize="2,960">
              <v:shape style="position:absolute;left:13830;top:1865;width:2;height:960" coordorigin="13830,1865" coordsize="0,960" path="m13830,1865l13830,282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publi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acces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informatio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become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pervasive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increasing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interes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encryptio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protec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intellectua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propert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private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communication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unauthorize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access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followin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discussio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base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direc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knowledg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lates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encryptio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technology.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simpl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approac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developin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immun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mos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obvious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brute-forc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code-breaking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techniques.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75"/>
        </w:rPr>
        <w:t>Background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7" w:lineRule="auto" w:before="11"/>
        <w:ind w:left="3170" w:right="230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Historically,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encryption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accomplished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substituting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message,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'Fred'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becomes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1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'Iuhg'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4"/>
          <w:w w:val="1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substituting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letter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three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places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alphabet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letter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message.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advanced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techniques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random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letter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selection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substitute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letters.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constant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letter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substitution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vulnerable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elementary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code-cracking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techniques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based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frequency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letters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alphabet,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example.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4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80"/>
        </w:rPr>
        <w:t>The</w:t>
      </w:r>
      <w:r>
        <w:rPr>
          <w:color w:val="231F20"/>
          <w:spacing w:val="-34"/>
          <w:w w:val="80"/>
        </w:rPr>
        <w:t> </w:t>
      </w:r>
      <w:r>
        <w:rPr>
          <w:color w:val="231F20"/>
          <w:spacing w:val="0"/>
          <w:w w:val="80"/>
        </w:rPr>
        <w:t>Solution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7" w:lineRule="auto" w:before="11"/>
        <w:ind w:left="3170" w:right="245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propos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simpl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algorith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wher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predetermine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rando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serie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selec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replacemen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letters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Sinc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lette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original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messag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neve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replace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substitute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simpl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language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analysi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crac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5"/>
          <w:sz w:val="17"/>
          <w:szCs w:val="17"/>
        </w:rPr>
        <w:t>rand(...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excellen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source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appropriat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rando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sequence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encryptio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decryption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processe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valu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generator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sequenc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apparentl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rando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</w:rPr>
        <w:t>(pseudo-random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</w:rPr>
        <w:t>)</w:t>
      </w:r>
      <w:r>
        <w:rPr>
          <w:rFonts w:ascii="Times New Roman" w:hAnsi="Times New Roman" w:cs="Times New Roman" w:eastAsia="Times New Roman"/>
          <w:b/>
          <w:bCs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generated.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87"/>
        <w:ind w:left="3170" w:right="2404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take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9"/>
          <w:sz w:val="15"/>
          <w:szCs w:val="15"/>
        </w:rPr>
        <w:t>31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–2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values,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virtually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impossible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decryption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without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knowing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seed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value.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seed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(i.e.,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decryption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key)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transmitted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anyone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authorized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decrypt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message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ways.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Furthermore,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abundant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different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techniques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generating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pseudo-random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sequences,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specific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generation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technique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known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addition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seed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successful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decryption.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6.1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encrypting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1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Example—Encryption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133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190" w:right="505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.289368pt;width:238.412pt;height:13.462pt;mso-position-horizontal-relative:page;mso-position-vertical-relative:paragraph;z-index:-1659" coordorigin="5545,6" coordsize="4768,269">
            <v:group style="position:absolute;left:5550;top:266;width:4758;height:2" coordorigin="5550,266" coordsize="4758,2">
              <v:shape style="position:absolute;left:5550;top:266;width:4758;height:2" coordorigin="5550,266" coordsize="4758,0" path="m5550,266l10308,266e" filled="f" stroked="t" strokeweight=".5pt" strokecolor="#231F20">
                <v:path arrowok="t"/>
              </v:shape>
            </v:group>
            <v:group style="position:absolute;left:5560;top:16;width:2;height:249" coordorigin="5560,16" coordsize="2,249">
              <v:shape style="position:absolute;left:5560;top:16;width:2;height:249" coordorigin="5560,16" coordsize="0,249" path="m5560,265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6.1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Encryption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exercise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11"/>
        </w:numPr>
        <w:tabs>
          <w:tab w:pos="4515" w:val="left" w:leader="none"/>
        </w:tabs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'original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text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1"/>
        </w:numPr>
        <w:tabs>
          <w:tab w:pos="4515" w:val="left" w:leader="none"/>
          <w:tab w:pos="4707" w:val="left" w:leader="none"/>
        </w:tabs>
        <w:spacing w:line="264" w:lineRule="auto" w:before="18"/>
        <w:ind w:left="4226" w:right="2996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example,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consider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following:'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[4.7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1321454.47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4.8];'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707" w:val="left" w:leader="none"/>
        </w:tabs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'index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1;'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707" w:val="left" w:leader="none"/>
        </w:tabs>
        <w:spacing w:before="18"/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'v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''values'';'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707" w:val="left" w:leader="none"/>
        </w:tabs>
        <w:spacing w:line="264" w:lineRule="auto" w:before="18"/>
        <w:ind w:left="4226" w:right="299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'str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sprintf(''%8s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A(%d)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\t%8.3f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index,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A(index,1)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707" w:val="left" w:leader="none"/>
        </w:tabs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'str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707" w:val="left" w:leader="none"/>
        </w:tabs>
        <w:spacing w:before="18"/>
        <w:ind w:left="422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A(1)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4.700'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707" w:val="left" w:leader="none"/>
        </w:tabs>
        <w:spacing w:before="18"/>
        <w:ind w:left="4707" w:right="0" w:hanging="57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first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conversion,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''%8s'',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took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707" w:val="left" w:leader="none"/>
        </w:tabs>
        <w:spacing w:before="18"/>
        <w:ind w:left="4707" w:right="0" w:hanging="57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first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707" w:val="left" w:leader="none"/>
        </w:tabs>
        <w:spacing w:before="18"/>
        <w:ind w:left="4707" w:right="0" w:hanging="57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'parameter,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allowed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8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spaces.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4691" w:right="567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encryption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section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'state'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123456)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33;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126;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hich+1-loch;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floor(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length(txt)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change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(txt&gt;=loch)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(txt&lt;=hich);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txt;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enc(change)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enc(change)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rn(change);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enc(enc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enc(enc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10.388160pt;width:24.25pt;height:48.25pt;mso-position-horizontal-relative:page;mso-position-vertical-relative:paragraph;z-index:-1658" coordorigin="1768,208" coordsize="485,965">
            <v:group style="position:absolute;left:1892;top:570;width:238;height:239" coordorigin="1892,570" coordsize="238,239">
              <v:shape style="position:absolute;left:1892;top:570;width:238;height:239" coordorigin="1892,570" coordsize="238,239" path="m2130,690l2112,754,2064,797,2021,810,1996,808,1934,781,1897,731,1892,710,1893,683,1917,618,1964,580,2004,570,2028,572,2089,600,2124,653,2130,690xe" filled="f" stroked="t" strokeweight=".25pt" strokecolor="#231F20">
                <v:path arrowok="t"/>
              </v:shape>
            </v:group>
            <v:group style="position:absolute;left:1770;top:690;width:480;height:2" coordorigin="1770,690" coordsize="480,2">
              <v:shape style="position:absolute;left:1770;top:690;width:480;height:2" coordorigin="1770,690" coordsize="480,0" path="m1770,690l2250,690e" filled="f" stroked="t" strokeweight=".25pt" strokecolor="#231F20">
                <v:path arrowok="t"/>
              </v:shape>
            </v:group>
            <v:group style="position:absolute;left:2010;top:210;width:2;height:960" coordorigin="2010,210" coordsize="2,960">
              <v:shape style="position:absolute;left:2010;top:210;width:2;height:960" coordorigin="2010,210" coordsize="0,960" path="m2010,210l2010,117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388160pt;width:24.25pt;height:48.25pt;mso-position-horizontal-relative:page;mso-position-vertical-relative:paragraph;z-index:-1657" coordorigin="13588,208" coordsize="485,965">
            <v:group style="position:absolute;left:13712;top:570;width:238;height:239" coordorigin="13712,570" coordsize="238,239">
              <v:shape style="position:absolute;left:13712;top:570;width:238;height:239" coordorigin="13712,570" coordsize="238,239" path="m13950,690l13932,754,13884,797,13841,810,13816,808,13754,781,13717,731,13712,710,13713,683,13737,618,13784,580,13824,570,13848,572,13909,600,13944,653,13950,690xe" filled="f" stroked="t" strokeweight=".25pt" strokecolor="#231F20">
                <v:path arrowok="t"/>
              </v:shape>
            </v:group>
            <v:group style="position:absolute;left:13590;top:690;width:480;height:2" coordorigin="13590,690" coordsize="480,2">
              <v:shape style="position:absolute;left:13590;top:690;width:480;height:2" coordorigin="13590,690" coordsize="480,0" path="m13590,690l14070,690e" filled="f" stroked="t" strokeweight=".25pt" strokecolor="#231F20">
                <v:path arrowok="t"/>
              </v:shape>
            </v:group>
            <v:group style="position:absolute;left:13830;top:210;width:2;height:960" coordorigin="13830,210" coordsize="2,960">
              <v:shape style="position:absolute;left:13830;top:210;width:2;height:960" coordorigin="13830,210" coordsize="0,960" path="m13830,210l13830,117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'encrypted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text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encrypt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char(enc)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4183" w:right="584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good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decryption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'state'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123456);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floor(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length(txt)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change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(encrypt&gt;=loch)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(encrypt&lt;=hich);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encrypt;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dec(change)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dec(change)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rn(change)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dec(dec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dec(dec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'good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decrypt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decrypt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char(dec)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0" w:right="233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bad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seed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'seed'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123457);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floor(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length(txt)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change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(encrypt&gt;=loch)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(encrypt&lt;=hich);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encrypt;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dec(change)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dec(change)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rn(change)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dec(dec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dec(dec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'decrypt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bad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seed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decrypt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char(dec)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0" w:right="127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different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generator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rand('seed',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123456)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04" w:val="left" w:leader="none"/>
        </w:tabs>
        <w:spacing w:before="18"/>
        <w:ind w:left="4504" w:right="0" w:hanging="3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mod(floor(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abs(randn(1,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length(txt)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))/10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75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96" w:val="left" w:leader="none"/>
        </w:tabs>
        <w:spacing w:before="18"/>
        <w:ind w:left="4996" w:right="0" w:hanging="86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change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(encrypt&gt;=loch)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(encrypt&lt;=hich);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encrypt;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dec(change)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dec(change)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rn(change)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dec(dec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dec(dec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hich)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range;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'decrypt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wrong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generator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51pt;width:228pt;height:.1pt;mso-position-horizontal-relative:page;mso-position-vertical-relative:paragraph;z-index:-1660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decrypt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char(dec)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3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134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8" w:lineRule="auto"/>
        <w:ind w:left="3170" w:right="22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decrypting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technique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attempts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decrypt—once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wrong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wrong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generator.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317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6.1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left="3650" w:right="246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2–12: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original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taken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earlier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chapter.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Multiple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concatenated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shown.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13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inserted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equivalent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escape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sequence,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10"/>
          <w:sz w:val="17"/>
          <w:szCs w:val="17"/>
        </w:rPr>
        <w:t>'\n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10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4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Seeds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random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generator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known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88"/>
        <w:ind w:left="3650" w:right="241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14–16: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lower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bounds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convert.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excludes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32,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character,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13,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character.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choice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deliberate—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leaves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encrypted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appearance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substitution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printable,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grouped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words.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20" w:lineRule="auto" w:before="70"/>
        <w:ind w:left="3650" w:right="285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Generates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random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between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range-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18: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Identifies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indices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printable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characters.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0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19: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Makes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copy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original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text.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88"/>
        <w:ind w:left="3650" w:right="2332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2.882605pt;width:24.25pt;height:48.25pt;mso-position-horizontal-relative:page;mso-position-vertical-relative:paragraph;z-index:-1656" coordorigin="1768,58" coordsize="485,965">
            <v:group style="position:absolute;left:1892;top:420;width:238;height:239" coordorigin="1892,420" coordsize="238,239">
              <v:shape style="position:absolute;left:1892;top:420;width:238;height:239" coordorigin="1892,420" coordsize="238,239" path="m2130,540l2112,604,2064,647,2021,660,1996,658,1934,631,1897,581,1892,560,1893,533,1917,468,1964,429,2004,420,2028,422,2089,450,2124,503,2130,540xe" filled="f" stroked="t" strokeweight=".25pt" strokecolor="#231F20">
                <v:path arrowok="t"/>
              </v:shape>
            </v:group>
            <v:group style="position:absolute;left:1770;top:540;width:480;height:2" coordorigin="1770,540" coordsize="480,2">
              <v:shape style="position:absolute;left:1770;top:540;width:480;height:2" coordorigin="1770,540" coordsize="480,0" path="m1770,540l2250,540e" filled="f" stroked="t" strokeweight=".25pt" strokecolor="#231F20">
                <v:path arrowok="t"/>
              </v:shape>
            </v:group>
            <v:group style="position:absolute;left:2010;top:60;width:2;height:960" coordorigin="2010,60" coordsize="2,960">
              <v:shape style="position:absolute;left:2010;top:60;width:2;height:960" coordorigin="2010,60" coordsize="0,960" path="m2010,60l2010,10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.882605pt;width:24.25pt;height:48.25pt;mso-position-horizontal-relative:page;mso-position-vertical-relative:paragraph;z-index:-1655" coordorigin="13588,58" coordsize="485,965">
            <v:group style="position:absolute;left:13712;top:420;width:238;height:239" coordorigin="13712,420" coordsize="238,239">
              <v:shape style="position:absolute;left:13712;top:420;width:238;height:239" coordorigin="13712,420" coordsize="238,239" path="m13950,540l13932,604,13884,647,13841,660,13816,658,13754,631,13717,581,13712,560,13713,533,13737,468,13784,429,13824,420,13848,422,13909,450,13944,503,13950,540xe" filled="f" stroked="t" strokeweight=".25pt" strokecolor="#231F20">
                <v:path arrowok="t"/>
              </v:shape>
            </v:group>
            <v:group style="position:absolute;left:13590;top:540;width:480;height:2" coordorigin="13590,540" coordsize="480,2">
              <v:shape style="position:absolute;left:13590;top:540;width:480;height:2" coordorigin="13590,540" coordsize="480,0" path="m13590,540l14070,540e" filled="f" stroked="t" strokeweight=".25pt" strokecolor="#231F20">
                <v:path arrowok="t"/>
              </v:shape>
            </v:group>
            <v:group style="position:absolute;left:13830;top:60;width:2;height:960" coordorigin="13830,60" coordsize="2,960">
              <v:shape style="position:absolute;left:13830;top:60;width:2;height:960" coordorigin="13830,60" coordsize="0,960" path="m13830,60l13830,10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20: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Adds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random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offsets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change.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70"/>
        <w:ind w:left="3650" w:right="261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21: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addition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pushes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above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maximum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printable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character,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back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within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range.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70"/>
        <w:ind w:left="3650" w:right="2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22–23: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encrypted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text.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Notice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original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replaced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character.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70"/>
        <w:ind w:left="3650" w:right="262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24–27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Begi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decryptio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seedin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generato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creatin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rando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sequence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findin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printabl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copyin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origina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decrypt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string.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70"/>
        <w:ind w:left="3650" w:right="2719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28–29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mus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subtrac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rando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sequenc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encrypte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strin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correc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underflow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som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numerica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issue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involved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bes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5"/>
          <w:sz w:val="17"/>
          <w:szCs w:val="17"/>
        </w:rPr>
        <w:t>range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36" w:lineRule="exact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valu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letter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whil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subtractin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rando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offsets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8"/>
        <w:ind w:left="3650" w:right="288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brin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bac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thos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remai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abov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highes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printable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10"/>
        </w:rPr>
        <w:t>character.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0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30–31: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decrypted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28" w:lineRule="auto" w:before="88"/>
        <w:ind w:left="3650" w:right="228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32–39: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Attempt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decrypt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seed.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40–48: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Attempt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decrypt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different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75" w:lineRule="exact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generator—in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case,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MATLAB’s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normal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random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generator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limited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97" w:lineRule="auto" w:before="18"/>
        <w:ind w:left="3170" w:right="4175" w:firstLine="4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positive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letter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interest.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6.1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encryption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exercise.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397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3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Summary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135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010" w:right="0" w:firstLine="0"/>
        <w:jc w:val="left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277.5pt;margin-top:-.663933pt;width:348pt;height:12.5pt;mso-position-horizontal-relative:page;mso-position-vertical-relative:paragraph;z-index:-1654" coordorigin="5550,-13" coordsize="6960,250">
            <v:shape style="position:absolute;left:5550;top:-13;width:6960;height:250" coordorigin="5550,-13" coordsize="6960,250" path="m5550,237l12510,237,12510,-13,5550,-13,5550,237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6.1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5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Encryption</w:t>
      </w:r>
      <w:r>
        <w:rPr>
          <w:rFonts w:ascii="Palatino" w:hAnsi="Palatino" w:cs="Palatino" w:eastAsia="Palatino"/>
          <w:b/>
          <w:bCs/>
          <w:color w:val="FFFFFF"/>
          <w:spacing w:val="3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exercise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results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450" w:lineRule="auto"/>
        <w:ind w:left="4010" w:right="718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53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277.5pt;margin-top:30.160131pt;width:348pt;height:.1pt;mso-position-horizontal-relative:page;mso-position-vertical-relative:paragraph;z-index:-1652" coordorigin="5550,603" coordsize="6960,2">
            <v:shape style="position:absolute;left:5550;top:603;width:6960;height:2" coordorigin="5550,603" coordsize="6960,0" path="m5550,603l12510,603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original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text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450" w:lineRule="auto"/>
        <w:ind w:left="4010" w:right="49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51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277.5pt;margin-top:30.160131pt;width:348pt;height:.1pt;mso-position-horizontal-relative:page;mso-position-vertical-relative:paragraph;z-index:-1650" coordorigin="5550,603" coordsize="6960,2">
            <v:shape style="position:absolute;left:5550;top:603;width:6960;height:2" coordorigin="5550,603" coordsize="6960,0" path="m5550,603l12510,603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example,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consider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following: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[4.7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1321454.47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4.8];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49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encrypted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text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encrypt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48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@;J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_a,Q/V_Q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X/|IW?*q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%;{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$Ctr:$&amp;r3&gt;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14"/>
        </w:numPr>
        <w:tabs>
          <w:tab w:pos="4202" w:val="left" w:leader="none"/>
        </w:tabs>
        <w:spacing w:line="450" w:lineRule="auto"/>
        <w:ind w:left="4010" w:right="610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47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277.5pt;margin-top:30.160131pt;width:348pt;height:.1pt;mso-position-horizontal-relative:page;mso-position-vertical-relative:paragraph;z-index:-1646" coordorigin="5550,603" coordsize="6960,2">
            <v:shape style="position:absolute;left:5550;top:603;width:6960;height:2" coordorigin="5550,603" coordsize="6960,0" path="m5550,603l12510,603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v$zh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uvqzmE@P(N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Bh}.H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good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decrypt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45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decrypt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450" w:lineRule="auto"/>
        <w:ind w:left="4010" w:right="49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44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277.5pt;margin-top:30.160131pt;width:348pt;height:.1pt;mso-position-horizontal-relative:page;mso-position-vertical-relative:paragraph;z-index:-1643" coordorigin="5550,603" coordsize="6960,2">
            <v:shape style="position:absolute;left:5550;top:603;width:6960;height:2" coordorigin="5550,603" coordsize="6960,0" path="m5550,603l12510,603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example,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consider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following: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[4.7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1321454.47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4.8];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450" w:lineRule="auto"/>
        <w:ind w:left="4010" w:right="584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42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277.5pt;margin-top:30.160131pt;width:348pt;height:.1pt;mso-position-horizontal-relative:page;mso-position-vertical-relative:paragraph;z-index:-1641" coordorigin="5550,603" coordsize="6960,2">
            <v:shape style="position:absolute;left:5550;top:603;width:6960;height:2" coordorigin="5550,603" coordsize="6960,0" path="m5550,603l12510,603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decrypt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bad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decrypt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0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40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88.375pt;margin-top:10.497131pt;width:24.25pt;height:48.25pt;mso-position-horizontal-relative:page;mso-position-vertical-relative:paragraph;z-index:-1633" coordorigin="1768,210" coordsize="485,965">
            <v:group style="position:absolute;left:1892;top:573;width:238;height:239" coordorigin="1892,573" coordsize="238,239">
              <v:shape style="position:absolute;left:1892;top:573;width:238;height:239" coordorigin="1892,573" coordsize="238,239" path="m2130,692l2112,756,2064,800,2021,812,1996,810,1934,784,1897,733,1892,712,1893,686,1917,621,1964,582,2004,573,2028,575,2089,603,2124,655,2130,692xe" filled="f" stroked="t" strokeweight=".25pt" strokecolor="#231F20">
                <v:path arrowok="t"/>
              </v:shape>
            </v:group>
            <v:group style="position:absolute;left:1770;top:692;width:480;height:2" coordorigin="1770,692" coordsize="480,2">
              <v:shape style="position:absolute;left:1770;top:692;width:480;height:2" coordorigin="1770,692" coordsize="480,0" path="m1770,692l2250,692e" filled="f" stroked="t" strokeweight=".25pt" strokecolor="#231F20">
                <v:path arrowok="t"/>
              </v:shape>
            </v:group>
            <v:group style="position:absolute;left:2010;top:212;width:2;height:960" coordorigin="2010,212" coordsize="2,960">
              <v:shape style="position:absolute;left:2010;top:212;width:2;height:960" coordorigin="2010,212" coordsize="0,960" path="m2010,212l2010,117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497131pt;width:24.25pt;height:48.25pt;mso-position-horizontal-relative:page;mso-position-vertical-relative:paragraph;z-index:-1632" coordorigin="13588,210" coordsize="485,965">
            <v:group style="position:absolute;left:13712;top:573;width:238;height:239" coordorigin="13712,573" coordsize="238,239">
              <v:shape style="position:absolute;left:13712;top:573;width:238;height:239" coordorigin="13712,573" coordsize="238,239" path="m13950,692l13932,756,13884,800,13841,812,13816,810,13754,784,13717,733,13712,712,13713,686,13737,621,13784,582,13824,573,13848,575,13909,603,13944,655,13950,692xe" filled="f" stroked="t" strokeweight=".25pt" strokecolor="#231F20">
                <v:path arrowok="t"/>
              </v:shape>
            </v:group>
            <v:group style="position:absolute;left:13590;top:692;width:480;height:2" coordorigin="13590,692" coordsize="480,2">
              <v:shape style="position:absolute;left:13590;top:692;width:480;height:2" coordorigin="13590,692" coordsize="480,0" path="m13590,692l14070,692e" filled="f" stroked="t" strokeweight=".25pt" strokecolor="#231F20">
                <v:path arrowok="t"/>
              </v:shape>
            </v:group>
            <v:group style="position:absolute;left:13830;top:212;width:2;height:960" coordorigin="13830,212" coordsize="2,960">
              <v:shape style="position:absolute;left:13830;top:212;width:2;height:960" coordorigin="13830,212" coordsize="0,960" path="m13830,212l13830,117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tDQ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&lt;6VfMiS^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}1FI92/P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c'@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eYrW%Q^2t+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14"/>
        </w:numPr>
        <w:tabs>
          <w:tab w:pos="4202" w:val="left" w:leader="none"/>
        </w:tabs>
        <w:ind w:left="4202" w:right="0" w:hanging="193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39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4x5&gt;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B$rQ4XHpG#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G;*&lt;r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450" w:lineRule="auto"/>
        <w:ind w:left="4010" w:right="517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38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277.5pt;margin-top:30.160131pt;width:348pt;height:.1pt;mso-position-horizontal-relative:page;mso-position-vertical-relative:paragraph;z-index:-1637" coordorigin="5550,603" coordsize="6960,2">
            <v:shape style="position:absolute;left:5550;top:603;width:6960;height:2" coordorigin="5550,603" coordsize="6960,0" path="m5550,603l12510,603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decrypt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wrong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generator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decrypt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450" w:lineRule="auto"/>
        <w:ind w:left="4010" w:right="49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77.5pt;margin-top:13.160131pt;width:348pt;height:.1pt;mso-position-horizontal-relative:page;mso-position-vertical-relative:paragraph;z-index:-1636" coordorigin="5550,263" coordsize="6960,2">
            <v:shape style="position:absolute;left:5550;top:263;width:6960;height:2" coordorigin="5550,263" coordsize="6960,0" path="m5550,263l12510,263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277.5pt;margin-top:30.160131pt;width:348pt;height:.1pt;mso-position-horizontal-relative:page;mso-position-vertical-relative:paragraph;z-index:-1635" coordorigin="5550,603" coordsize="6960,2">
            <v:shape style="position:absolute;left:5550;top:603;width:6960;height:2" coordorigin="5550,603" coordsize="6960,0" path="m5550,603l12510,603e" filled="f" stroked="t" strokeweight="1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&gt;1E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o-P:'P=p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:xLjV+bi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{!d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3)[Az$~c7&lt;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fny&amp;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tHWB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Vve6o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1"/>
        <w:ind w:left="38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530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908pt;width:372.25pt;height:17.604pt;mso-position-horizontal-relative:page;mso-position-vertical-relative:paragraph;z-index:-1634" coordorigin="5070,-556" coordsize="7445,352">
            <v:shape style="position:absolute;left:5070;top:-556;width:422;height:351" type="#_x0000_t75">
              <v:imagedata r:id="rId38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discussed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nature,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implementation,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behavior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character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strings.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We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learned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14"/>
        </w:numPr>
        <w:tabs>
          <w:tab w:pos="4345" w:val="left" w:leader="none"/>
        </w:tabs>
        <w:spacing w:line="260" w:lineRule="exact" w:before="25"/>
        <w:ind w:left="4350" w:right="1980" w:hanging="280"/>
        <w:jc w:val="left"/>
      </w:pP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4"/>
        </w:numPr>
        <w:tabs>
          <w:tab w:pos="4345" w:val="left" w:leader="none"/>
        </w:tabs>
        <w:spacing w:line="260" w:lineRule="exact"/>
        <w:ind w:left="4350" w:right="2382" w:hanging="280"/>
        <w:jc w:val="left"/>
      </w:pPr>
      <w:r>
        <w:rPr>
          <w:b w:val="0"/>
          <w:bCs w:val="0"/>
          <w:color w:val="231F20"/>
          <w:spacing w:val="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performe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mathematica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performed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convert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double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4"/>
        </w:numPr>
        <w:tabs>
          <w:tab w:pos="4345" w:val="left" w:leader="none"/>
        </w:tabs>
        <w:spacing w:line="260" w:lineRule="exact"/>
        <w:ind w:left="4350" w:right="1957" w:hanging="28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themselves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4"/>
        </w:numPr>
        <w:tabs>
          <w:tab w:pos="4345" w:val="left" w:leader="none"/>
        </w:tabs>
        <w:spacing w:line="260" w:lineRule="exact"/>
        <w:ind w:left="4350" w:right="2108" w:hanging="280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4"/>
        </w:numPr>
        <w:tabs>
          <w:tab w:pos="4345" w:val="left" w:leader="none"/>
        </w:tabs>
        <w:spacing w:line="271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assembled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1" w:lineRule="exact"/>
        <w:jc w:val="left"/>
        <w:sectPr>
          <w:headerReference w:type="default" r:id="rId3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136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0" w:line="180" w:lineRule="exact"/>
        <w:rPr>
          <w:sz w:val="18"/>
          <w:szCs w:val="18"/>
        </w:rPr>
        <w:sectPr>
          <w:headerReference w:type="default" r:id="rId39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76"/>
        <w:ind w:left="3290" w:right="1401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17.498993pt;margin-top:-23.529591pt;width:372.25pt;height:17.604pt;mso-position-horizontal-relative:page;mso-position-vertical-relative:paragraph;z-index:-1630" coordorigin="4350,-471" coordsize="7445,352">
            <v:shape style="position:absolute;left:4350;top:-471;width:422;height:351" type="#_x0000_t75">
              <v:imagedata r:id="rId40" o:title=""/>
            </v:shape>
            <v:group style="position:absolute;left:4770;top:-124;width:7020;height:2" coordorigin="4770,-124" coordsize="7020,2">
              <v:shape style="position:absolute;left:4770;top:-124;width:7020;height:2" coordorigin="4770,-124" coordsize="7020,0" path="m4770,-124l11790,-124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1.5pt;margin-top:3.335425pt;width:348.107pt;height:.1pt;mso-position-horizontal-relative:page;mso-position-vertical-relative:paragraph;z-index:-1629" coordorigin="4830,67" coordsize="6962,2">
            <v:shape style="position:absolute;left:4830;top:67;width:6962;height:2" coordorigin="4830,67" coordsize="6962,0" path="m4830,67l11792,67e" filled="f" stroked="t" strokeweight=".75001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96" w:val="left" w:leader="none"/>
        </w:tabs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41.5pt;margin-top:12.285303pt;width:348.107pt;height:.1pt;mso-position-horizontal-relative:page;mso-position-vertical-relative:paragraph;z-index:-1628" coordorigin="4830,246" coordsize="6962,2">
            <v:shape style="position:absolute;left:4830;top:246;width:6962;height:2" coordorigin="4830,246" coordsize="6962,0" path="m4830,246l11792,246e" filled="f" stroked="t" strokeweight=".75001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80" w:lineRule="exact" w:before="1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line="241" w:lineRule="auto"/>
        <w:ind w:left="2854" w:right="2507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41" w:lineRule="auto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6158" w:space="40"/>
            <w:col w:w="6322"/>
          </w:cols>
        </w:sectPr>
      </w:pPr>
    </w:p>
    <w:p>
      <w:pPr>
        <w:tabs>
          <w:tab w:pos="5296" w:val="left" w:leader="none"/>
          <w:tab w:pos="9052" w:val="left" w:leader="none"/>
        </w:tabs>
        <w:spacing w:before="120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>'...'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Enclose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litera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characte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string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6.2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tabs>
          <w:tab w:pos="5296" w:val="left" w:leader="none"/>
          <w:tab w:pos="9052" w:val="left" w:leader="none"/>
        </w:tabs>
        <w:spacing w:before="81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char(...)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Cast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characte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typ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96" w:val="left" w:leader="none"/>
          <w:tab w:pos="9052" w:val="left" w:leader="none"/>
        </w:tabs>
        <w:spacing w:before="70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disp(...)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Display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matri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x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text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6.4.1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96" w:val="left" w:leader="none"/>
          <w:tab w:pos="9052" w:val="left" w:leader="none"/>
        </w:tabs>
        <w:spacing w:before="70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double(a)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Cast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typ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double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6.2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96" w:val="left" w:leader="none"/>
          <w:tab w:pos="9052" w:val="left" w:leader="none"/>
        </w:tabs>
        <w:spacing w:before="70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Print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formatte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information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6.4.2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96" w:val="left" w:leader="none"/>
          <w:tab w:pos="9052" w:val="left" w:leader="none"/>
        </w:tabs>
        <w:spacing w:before="70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input(...)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Prompt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use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ente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value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6.3.2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5296" w:val="left" w:leader="none"/>
        </w:tabs>
        <w:spacing w:line="210" w:lineRule="exact" w:before="81"/>
        <w:ind w:left="5296" w:right="415" w:hanging="20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int2str(a)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Convert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intege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numerical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4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representation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96" w:val="left" w:leader="none"/>
        </w:tabs>
        <w:spacing w:line="220" w:lineRule="exact" w:before="82"/>
        <w:ind w:left="5296" w:right="0" w:hanging="2007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ischar(ch)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whethe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give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objec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4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typ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char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0"/>
        <w:ind w:left="86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6.3.1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291"/>
        <w:ind w:left="86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6.2.3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144" w:space="40"/>
            <w:col w:w="4336"/>
          </w:cols>
        </w:sectPr>
      </w:pPr>
    </w:p>
    <w:p>
      <w:pPr>
        <w:tabs>
          <w:tab w:pos="5296" w:val="left" w:leader="none"/>
          <w:tab w:pos="9407" w:val="right" w:leader="none"/>
        </w:tabs>
        <w:spacing w:before="67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isspace(a)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Test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spac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character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6.2.3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5296" w:val="left" w:leader="none"/>
        </w:tabs>
        <w:spacing w:line="220" w:lineRule="exact" w:before="73"/>
        <w:ind w:left="5296" w:right="0" w:hanging="200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num2str(a,n)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Convert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numbe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numerica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representation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3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8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85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decima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places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70"/>
        <w:ind w:left="28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6.3.1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727" w:space="40"/>
            <w:col w:w="3753"/>
          </w:cols>
        </w:sectPr>
      </w:pPr>
    </w:p>
    <w:p>
      <w:pPr>
        <w:tabs>
          <w:tab w:pos="5296" w:val="left" w:leader="none"/>
          <w:tab w:pos="9407" w:val="right" w:leader="none"/>
        </w:tabs>
        <w:spacing w:before="67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88.375pt;margin-top:5.894861pt;width:24.25pt;height:48.25pt;mso-position-horizontal-relative:page;mso-position-vertical-relative:paragraph;z-index:-1627" coordorigin="1768,118" coordsize="485,965">
            <v:group style="position:absolute;left:1892;top:481;width:238;height:239" coordorigin="1892,481" coordsize="238,239">
              <v:shape style="position:absolute;left:1892;top:481;width:238;height:239" coordorigin="1892,481" coordsize="238,239" path="m2130,600l2112,664,2064,708,2021,720,1996,718,1934,692,1897,641,1892,620,1893,594,1917,529,1964,490,2004,481,2028,483,2089,511,2124,563,2130,600xe" filled="f" stroked="t" strokeweight=".25pt" strokecolor="#231F20">
                <v:path arrowok="t"/>
              </v:shape>
            </v:group>
            <v:group style="position:absolute;left:1770;top:600;width:480;height:2" coordorigin="1770,600" coordsize="480,2">
              <v:shape style="position:absolute;left:1770;top:600;width:480;height:2" coordorigin="1770,600" coordsize="480,0" path="m1770,600l2250,600e" filled="f" stroked="t" strokeweight=".25pt" strokecolor="#231F20">
                <v:path arrowok="t"/>
              </v:shape>
            </v:group>
            <v:group style="position:absolute;left:2010;top:120;width:2;height:960" coordorigin="2010,120" coordsize="2,960">
              <v:shape style="position:absolute;left:2010;top:120;width:2;height:960" coordorigin="2010,120" coordsize="0,960" path="m2010,120l2010,108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894861pt;width:24.25pt;height:48.25pt;mso-position-horizontal-relative:page;mso-position-vertical-relative:paragraph;z-index:-1626" coordorigin="13588,118" coordsize="485,965">
            <v:group style="position:absolute;left:13712;top:481;width:238;height:239" coordorigin="13712,481" coordsize="238,239">
              <v:shape style="position:absolute;left:13712;top:481;width:238;height:239" coordorigin="13712,481" coordsize="238,239" path="m13950,600l13932,664,13884,708,13841,720,13816,718,13754,692,13717,641,13712,620,13713,594,13737,529,13784,490,13824,481,13848,483,13909,511,13944,563,13950,600xe" filled="f" stroked="t" strokeweight=".25pt" strokecolor="#231F20">
                <v:path arrowok="t"/>
              </v:shape>
            </v:group>
            <v:group style="position:absolute;left:13590;top:600;width:480;height:2" coordorigin="13590,600" coordsize="480,2">
              <v:shape style="position:absolute;left:13590;top:600;width:480;height:2" coordorigin="13590,600" coordsize="480,0" path="m13590,600l14070,600e" filled="f" stroked="t" strokeweight=".25pt" strokecolor="#231F20">
                <v:path arrowok="t"/>
              </v:shape>
            </v:group>
            <v:group style="position:absolute;left:13830;top:120;width:2;height:960" coordorigin="13830,120" coordsize="2,960">
              <v:shape style="position:absolute;left:13830;top:120;width:2;height:960" coordorigin="13830,120" coordsize="0,960" path="m13830,120l13830,108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sscanf(...)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Formatte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inpu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conversion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6.3.2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96" w:val="left" w:leader="none"/>
          <w:tab w:pos="9052" w:val="left" w:leader="none"/>
        </w:tabs>
        <w:spacing w:before="70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Format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strin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result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6.3.1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96" w:val="left" w:leader="none"/>
          <w:tab w:pos="9407" w:val="right" w:leader="none"/>
        </w:tabs>
        <w:spacing w:before="70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str2num(...)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Conver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strin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numerica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equivalent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6.3.2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296" w:val="left" w:leader="none"/>
          <w:tab w:pos="9052" w:val="left" w:leader="none"/>
        </w:tabs>
        <w:spacing w:before="70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strcmp(s1,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0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s2)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Compare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tw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strings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;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return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90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equal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6.4.3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tabs>
          <w:tab w:pos="5296" w:val="left" w:leader="none"/>
        </w:tabs>
        <w:spacing w:before="70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strcmpi(s1,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53"/>
          <w:w w:val="8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s2)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Compare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tw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string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withou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regar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case;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/>
        <w:ind w:left="529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return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6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90"/>
          <w:sz w:val="19"/>
          <w:szCs w:val="19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equal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70"/>
        <w:ind w:left="59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spacing w:val="0"/>
          <w:w w:val="85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6.4.3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413" w:space="40"/>
            <w:col w:w="4067"/>
          </w:cols>
        </w:sectPr>
      </w:pPr>
    </w:p>
    <w:p>
      <w:pPr>
        <w:tabs>
          <w:tab w:pos="5296" w:val="left" w:leader="none"/>
          <w:tab w:pos="9274" w:val="right" w:leader="none"/>
        </w:tabs>
        <w:spacing w:before="60"/>
        <w:ind w:left="329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uint8(...)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Cast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unsigne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intege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typ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wit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8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bits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6.2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170" w:right="2523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498993pt;margin-top:-27.819086pt;width:372.25pt;height:17.604pt;mso-position-horizontal-relative:page;mso-position-vertical-relative:paragraph;z-index:-1631" coordorigin="4350,-556" coordsize="7445,352">
            <v:shape style="position:absolute;left:4350;top:-556;width:422;height:351" type="#_x0000_t75">
              <v:imagedata r:id="rId41" o:title=""/>
            </v:shape>
            <v:group style="position:absolute;left:4770;top:-209;width:7020;height:2" coordorigin="4770,-209" coordsize="7020,2">
              <v:shape style="position:absolute;left:4770;top:-209;width:7020;height:2" coordorigin="4770,-209" coordsize="7020,0" path="m4770,-209l1179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ind w:left="317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5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Casting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5"/>
        </w:numPr>
        <w:tabs>
          <w:tab w:pos="3769" w:val="left" w:leader="none"/>
        </w:tabs>
        <w:spacing w:line="260" w:lineRule="exact"/>
        <w:ind w:left="3770" w:right="3213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ASCII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5"/>
        </w:numPr>
        <w:tabs>
          <w:tab w:pos="3769" w:val="left" w:leader="none"/>
        </w:tabs>
        <w:spacing w:line="260" w:lineRule="exact"/>
        <w:ind w:left="3770" w:right="2459" w:hanging="405"/>
        <w:jc w:val="left"/>
      </w:pP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5"/>
        </w:numPr>
        <w:tabs>
          <w:tab w:pos="3769" w:val="left" w:leader="none"/>
        </w:tabs>
        <w:spacing w:line="260" w:lineRule="exact"/>
        <w:ind w:left="3770" w:right="3074" w:hanging="405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137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5"/>
        </w:numPr>
        <w:tabs>
          <w:tab w:pos="4489" w:val="left" w:leader="none"/>
        </w:tabs>
        <w:spacing w:line="260" w:lineRule="exact"/>
        <w:ind w:left="4490" w:right="2684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disp(...)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5"/>
        </w:numPr>
        <w:tabs>
          <w:tab w:pos="4489" w:val="left" w:leader="none"/>
        </w:tabs>
        <w:spacing w:line="260" w:lineRule="exact"/>
        <w:ind w:left="4490" w:right="1969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strcmp(...)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unequal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5"/>
        </w:numPr>
        <w:tabs>
          <w:tab w:pos="4489" w:val="left" w:leader="none"/>
        </w:tabs>
        <w:spacing w:line="260" w:lineRule="exact"/>
        <w:ind w:left="4490" w:right="2181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unequal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tests.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  <w:tab w:pos="10174" w:val="left" w:leader="none"/>
        </w:tabs>
        <w:spacing w:line="260" w:lineRule="exact"/>
        <w:ind w:left="4490" w:right="2025" w:hanging="405"/>
        <w:jc w:val="left"/>
      </w:pP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for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efficient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numerical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computation.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  <w:tab w:pos="7771" w:val="left" w:leader="none"/>
          <w:tab w:pos="9451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many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6274" w:val="left" w:leader="none"/>
        </w:tabs>
        <w:spacing w:line="260" w:lineRule="exact"/>
        <w:ind w:left="4489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are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represented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ASCII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numbers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1679" w:val="left" w:leader="none"/>
        </w:tabs>
        <w:spacing w:line="260" w:lineRule="exact"/>
        <w:ind w:left="0" w:right="1807"/>
        <w:jc w:val="center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  <w:tab w:pos="6984" w:val="left" w:leader="none"/>
        </w:tabs>
        <w:spacing w:line="260" w:lineRule="exact"/>
        <w:ind w:left="4489" w:right="2149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casts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string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vector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same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length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string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containing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numerical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mapping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2414" w:val="left" w:leader="none"/>
        </w:tabs>
        <w:spacing w:line="271" w:lineRule="exact"/>
        <w:ind w:left="0" w:right="1072"/>
        <w:jc w:val="center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  <w:tab w:pos="7193" w:val="left" w:leader="none"/>
          <w:tab w:pos="9604" w:val="left" w:leader="none"/>
        </w:tabs>
        <w:spacing w:line="260" w:lineRule="exact"/>
        <w:ind w:left="4490" w:right="1775" w:hanging="405"/>
        <w:jc w:val="both"/>
      </w:pPr>
      <w:r>
        <w:rPr/>
        <w:pict>
          <v:group style="position:absolute;margin-left:88.375pt;margin-top:13.152624pt;width:24.25pt;height:48.25pt;mso-position-horizontal-relative:page;mso-position-vertical-relative:paragraph;z-index:-1623" coordorigin="1768,263" coordsize="485,965">
            <v:group style="position:absolute;left:1892;top:626;width:238;height:239" coordorigin="1892,626" coordsize="238,239">
              <v:shape style="position:absolute;left:1892;top:626;width:238;height:239" coordorigin="1892,626" coordsize="238,239" path="m2130,746l2112,809,2064,853,2021,865,1996,863,1934,837,1897,786,1892,765,1893,739,1917,674,1964,635,2004,626,2028,628,2089,656,2124,709,2130,746xe" filled="f" stroked="t" strokeweight=".25pt" strokecolor="#231F20">
                <v:path arrowok="t"/>
              </v:shape>
            </v:group>
            <v:group style="position:absolute;left:1770;top:746;width:480;height:2" coordorigin="1770,746" coordsize="480,2">
              <v:shape style="position:absolute;left:1770;top:746;width:480;height:2" coordorigin="1770,746" coordsize="480,0" path="m1770,746l2250,746e" filled="f" stroked="t" strokeweight=".25pt" strokecolor="#231F20">
                <v:path arrowok="t"/>
              </v:shape>
            </v:group>
            <v:group style="position:absolute;left:2010;top:266;width:2;height:960" coordorigin="2010,266" coordsize="2,960">
              <v:shape style="position:absolute;left:2010;top:266;width:2;height:960" coordorigin="2010,266" coordsize="0,960" path="m2010,266l2010,12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.152624pt;width:24.25pt;height:48.25pt;mso-position-horizontal-relative:page;mso-position-vertical-relative:paragraph;z-index:-1622" coordorigin="13588,263" coordsize="485,965">
            <v:group style="position:absolute;left:13712;top:626;width:238;height:239" coordorigin="13712,626" coordsize="238,239">
              <v:shape style="position:absolute;left:13712;top:626;width:238;height:239" coordorigin="13712,626" coordsize="238,239" path="m13950,746l13932,809,13884,853,13841,865,13816,863,13754,837,13717,786,13712,765,13713,739,13737,674,13784,635,13824,626,13848,628,13909,656,13944,709,13950,746xe" filled="f" stroked="t" strokeweight=".25pt" strokecolor="#231F20">
                <v:path arrowok="t"/>
              </v:shape>
            </v:group>
            <v:group style="position:absolute;left:13590;top:746;width:480;height:2" coordorigin="13590,746" coordsize="480,2">
              <v:shape style="position:absolute;left:13590;top:746;width:480;height:2" coordorigin="13590,746" coordsize="480,0" path="m13590,746l14070,746e" filled="f" stroked="t" strokeweight=".25pt" strokecolor="#231F20">
                <v:path arrowok="t"/>
              </v:shape>
            </v:group>
            <v:group style="position:absolute;left:13830;top:266;width:2;height:960" coordorigin="13830,266" coordsize="2,960">
              <v:shape style="position:absolute;left:13830;top:266;width:2;height:960" coordorigin="13830,266" coordsize="0,960" path="m13830,266l13830,12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fprintf(...)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requires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defines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exactly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how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resulting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string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should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formatted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variable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number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  <w:tab w:pos="6738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statement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tests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logical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expression,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it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854" w:val="left" w:leader="none"/>
        </w:tabs>
        <w:spacing w:line="260" w:lineRule="exact"/>
        <w:ind w:left="449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test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strings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unequal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length.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4489" w:val="left" w:leader="none"/>
          <w:tab w:pos="8658" w:val="left" w:leader="none"/>
          <w:tab w:pos="10574" w:val="left" w:leader="none"/>
        </w:tabs>
        <w:spacing w:line="260" w:lineRule="exact"/>
        <w:ind w:left="4489" w:right="1759" w:hanging="40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accepts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strings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with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different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lengths,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stores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array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characters.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38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</w:tabs>
        <w:ind w:left="3770" w:right="0" w:firstLine="315"/>
        <w:jc w:val="left"/>
      </w:pPr>
      <w:r>
        <w:rPr/>
        <w:pict>
          <v:group style="position:absolute;margin-left:253.498993pt;margin-top:-19.435053pt;width:372.25pt;height:17.604pt;mso-position-horizontal-relative:page;mso-position-vertical-relative:paragraph;z-index:-1625" coordorigin="5070,-389" coordsize="7445,352">
            <v:shape style="position:absolute;left:5070;top:-389;width:422;height:351" type="#_x0000_t75">
              <v:imagedata r:id="rId43" o:title=""/>
            </v:shape>
            <v:group style="position:absolute;left:5490;top:-42;width:7020;height:2" coordorigin="5490,-42" coordsize="7020,2">
              <v:shape style="position:absolute;left:5490;top:-42;width:7020;height:2" coordorigin="5490,-42" coordsize="7020,0" path="m5490,-42l12510,-42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introductory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7"/>
        </w:numPr>
        <w:tabs>
          <w:tab w:pos="4750" w:val="left" w:leader="none"/>
        </w:tabs>
        <w:spacing w:line="260" w:lineRule="exact"/>
        <w:ind w:left="4750" w:right="0" w:hanging="260"/>
        <w:jc w:val="center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September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2008.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361"/>
        <w:jc w:val="center"/>
      </w:pPr>
      <w:r>
        <w:rPr>
          <w:b w:val="0"/>
          <w:bCs w:val="0"/>
          <w:color w:val="231F20"/>
          <w:spacing w:val="0"/>
          <w:w w:val="100"/>
        </w:rPr>
        <w:t>day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center"/>
        <w:sectPr>
          <w:headerReference w:type="default" r:id="rId4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0" w:right="0" w:firstLine="0"/>
        <w:jc w:val="right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Hint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ind w:left="2417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dayName(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'Monday'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17"/>
        </w:numPr>
        <w:tabs>
          <w:tab w:pos="1588" w:val="left" w:leader="none"/>
        </w:tabs>
        <w:ind w:left="1588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48" w:right="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648" w:right="0"/>
        <w:jc w:val="left"/>
      </w:pPr>
      <w:r>
        <w:rPr/>
        <w:pict>
          <v:group style="position:absolute;margin-left:202.25pt;margin-top:1.670237pt;width:213.5pt;height:47.979pt;mso-position-horizontal-relative:page;mso-position-vertical-relative:paragraph;z-index:-1624" coordorigin="4045,33" coordsize="4270,960">
            <v:group style="position:absolute;left:4050;top:38;width:4260;height:950" coordorigin="4050,38" coordsize="4260,950">
              <v:shape style="position:absolute;left:4050;top:38;width:4260;height:950" coordorigin="4050,38" coordsize="4260,950" path="m4050,988l8310,988,8310,38,4050,38,4050,988xe" filled="t" fillcolor="#EDEDEE" stroked="f">
                <v:path arrowok="t"/>
                <v:fill type="solid"/>
              </v:shape>
            </v:group>
            <v:group style="position:absolute;left:4207;top:162;width:689;height:232" coordorigin="4207,162" coordsize="689,232">
              <v:shape style="position:absolute;left:4207;top:162;width:689;height:232" coordorigin="4207,162" coordsize="689,232" path="m4207,394l4896,394,4896,162,4207,162,4207,39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September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2008.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9" w:lineRule="exact"/>
        <w:ind w:left="3648" w:right="0"/>
        <w:jc w:val="left"/>
      </w:pP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39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3122" w:space="40"/>
            <w:col w:w="9358"/>
          </w:cols>
        </w:sectPr>
      </w:pPr>
    </w:p>
    <w:p>
      <w:pPr>
        <w:spacing w:line="190" w:lineRule="exact"/>
        <w:ind w:left="251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probabl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concatenatin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names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0" w:right="112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delimiters.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60" w:lineRule="exact" w:before="10"/>
        <w:ind w:left="241" w:right="1815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named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daysOfWeek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names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separated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comma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type w:val="continuous"/>
          <w:pgSz w:w="15840" w:h="24480"/>
          <w:pgMar w:top="5660" w:bottom="5660" w:left="1660" w:right="1660"/>
          <w:cols w:num="2" w:equalWidth="0">
            <w:col w:w="6529" w:space="40"/>
            <w:col w:w="5951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138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6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ind w:left="4030" w:right="230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space.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example,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[8,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daysOfWeek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'Monday,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Tuesday,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Wednesday'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 w:before="80"/>
        <w:ind w:left="3770" w:right="2671"/>
        <w:jc w:val="left"/>
      </w:pP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767" w:val="left" w:leader="none"/>
        </w:tabs>
        <w:spacing w:before="67"/>
        <w:ind w:left="3768" w:right="0" w:hanging="404"/>
        <w:jc w:val="left"/>
      </w:pPr>
      <w:r>
        <w:rPr>
          <w:b w:val="0"/>
          <w:bCs w:val="0"/>
          <w:color w:val="231F20"/>
          <w:spacing w:val="-1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syste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parsin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string: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95"/>
        <w:ind w:left="780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'V=[1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5,6,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7;8;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10]'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 w:before="81"/>
        <w:ind w:left="3770" w:right="2305"/>
        <w:jc w:val="left"/>
      </w:pP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strtok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arrayParse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7"/>
        </w:numPr>
        <w:tabs>
          <w:tab w:pos="4030" w:val="left" w:leader="none"/>
        </w:tabs>
        <w:spacing w:line="260" w:lineRule="exact"/>
        <w:ind w:left="4030" w:right="2564" w:hanging="260"/>
        <w:jc w:val="left"/>
      </w:pPr>
      <w:r>
        <w:rPr>
          <w:b w:val="0"/>
          <w:bCs w:val="0"/>
          <w:color w:val="231F20"/>
          <w:spacing w:val="0"/>
          <w:w w:val="100"/>
        </w:rPr>
        <w:t>Tokenize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isolate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further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[.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7"/>
        </w:numPr>
        <w:tabs>
          <w:tab w:pos="4030" w:val="left" w:leader="none"/>
        </w:tabs>
        <w:spacing w:line="260" w:lineRule="exact"/>
        <w:ind w:left="4030" w:right="2958" w:hanging="260"/>
        <w:jc w:val="left"/>
      </w:pPr>
      <w:r>
        <w:rPr>
          <w:b w:val="0"/>
          <w:bCs w:val="0"/>
          <w:color w:val="231F20"/>
          <w:spacing w:val="0"/>
          <w:w w:val="100"/>
        </w:rPr>
        <w:t>Tokenize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token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7"/>
        </w:numPr>
        <w:tabs>
          <w:tab w:pos="4030" w:val="left" w:leader="none"/>
        </w:tabs>
        <w:spacing w:line="260" w:lineRule="exact"/>
        <w:ind w:left="4030" w:right="2404" w:hanging="260"/>
        <w:jc w:val="left"/>
      </w:pPr>
      <w:r>
        <w:rPr/>
        <w:pict>
          <v:group style="position:absolute;margin-left:88.375pt;margin-top:18.151953pt;width:24.25pt;height:48.25pt;mso-position-horizontal-relative:page;mso-position-vertical-relative:paragraph;z-index:-1621" coordorigin="1768,363" coordsize="485,965">
            <v:group style="position:absolute;left:1892;top:726;width:238;height:239" coordorigin="1892,726" coordsize="238,239">
              <v:shape style="position:absolute;left:1892;top:726;width:238;height:239" coordorigin="1892,726" coordsize="238,239" path="m2130,846l2112,909,2064,953,2021,965,1996,963,1934,937,1897,886,1892,865,1893,839,1917,774,1964,735,2004,726,2028,728,2089,756,2124,809,2130,846xe" filled="f" stroked="t" strokeweight=".25pt" strokecolor="#231F20">
                <v:path arrowok="t"/>
              </v:shape>
            </v:group>
            <v:group style="position:absolute;left:1770;top:846;width:480;height:2" coordorigin="1770,846" coordsize="480,2">
              <v:shape style="position:absolute;left:1770;top:846;width:480;height:2" coordorigin="1770,846" coordsize="480,0" path="m1770,846l2250,846e" filled="f" stroked="t" strokeweight=".25pt" strokecolor="#231F20">
                <v:path arrowok="t"/>
              </v:shape>
            </v:group>
            <v:group style="position:absolute;left:2010;top:366;width:2;height:960" coordorigin="2010,366" coordsize="2,960">
              <v:shape style="position:absolute;left:2010;top:366;width:2;height:960" coordorigin="2010,366" coordsize="0,960" path="m2010,366l2010,13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8.151953pt;width:24.25pt;height:48.25pt;mso-position-horizontal-relative:page;mso-position-vertical-relative:paragraph;z-index:-1620" coordorigin="13588,363" coordsize="485,965">
            <v:group style="position:absolute;left:13712;top:726;width:238;height:239" coordorigin="13712,726" coordsize="238,239">
              <v:shape style="position:absolute;left:13712;top:726;width:238;height:239" coordorigin="13712,726" coordsize="238,239" path="m13950,846l13932,909,13884,953,13841,965,13816,963,13754,937,13717,886,13712,865,13713,839,13737,774,13784,735,13824,726,13848,728,13909,756,13944,809,13950,846xe" filled="f" stroked="t" strokeweight=".25pt" strokecolor="#231F20">
                <v:path arrowok="t"/>
              </v:shape>
            </v:group>
            <v:group style="position:absolute;left:13590;top:846;width:480;height:2" coordorigin="13590,846" coordsize="480,2">
              <v:shape style="position:absolute;left:13590;top:846;width:480;height:2" coordorigin="13590,846" coordsize="480,0" path="m13590,846l14070,846e" filled="f" stroked="t" strokeweight=".25pt" strokecolor="#231F20">
                <v:path arrowok="t"/>
              </v:shape>
            </v:group>
            <v:group style="position:absolute;left:13830;top:366;width:2;height:960" coordorigin="13830,366" coordsize="2,960">
              <v:shape style="position:absolute;left:13830;top:366;width:2;height:960" coordorigin="13830,366" coordsize="0,960" path="m13830,366l13830,13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Tokenize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rowStrin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1"/>
          <w:numId w:val="17"/>
        </w:numPr>
        <w:tabs>
          <w:tab w:pos="4030" w:val="left" w:leader="none"/>
        </w:tabs>
        <w:spacing w:line="260" w:lineRule="exact"/>
        <w:ind w:left="4030" w:right="2614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nested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loops,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tokenize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rowString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delimiters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str2nu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extract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numerical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entry.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rowEntry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17"/>
        </w:numPr>
        <w:tabs>
          <w:tab w:pos="4030" w:val="left" w:leader="none"/>
        </w:tabs>
        <w:spacing w:line="260" w:lineRule="exact"/>
        <w:ind w:left="4030" w:right="2523" w:hanging="260"/>
        <w:jc w:val="left"/>
      </w:pPr>
      <w:r>
        <w:rPr>
          <w:b w:val="0"/>
          <w:bCs w:val="0"/>
          <w:color w:val="231F20"/>
          <w:spacing w:val="0"/>
          <w:w w:val="100"/>
        </w:rPr>
        <w:t>Concatenate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rowEntry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horizontally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zeros.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7"/>
        </w:numPr>
        <w:tabs>
          <w:tab w:pos="4030" w:val="left" w:leader="none"/>
        </w:tabs>
        <w:spacing w:line="260" w:lineRule="exact"/>
        <w:ind w:left="4030" w:right="2689" w:hanging="260"/>
        <w:jc w:val="left"/>
      </w:pPr>
      <w:r>
        <w:rPr>
          <w:b w:val="0"/>
          <w:bCs w:val="0"/>
          <w:color w:val="231F20"/>
          <w:spacing w:val="0"/>
          <w:w w:val="100"/>
        </w:rPr>
        <w:t>Concatenate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vertically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7"/>
        </w:numPr>
        <w:tabs>
          <w:tab w:pos="4030" w:val="left" w:leader="none"/>
        </w:tabs>
        <w:spacing w:line="271" w:lineRule="exact"/>
        <w:ind w:left="403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324" w:lineRule="auto" w:before="55"/>
        <w:ind w:left="4030" w:right="708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empty=[]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row=[1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40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diag=[0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17"/>
        </w:numPr>
        <w:tabs>
          <w:tab w:pos="3768" w:val="left" w:leader="none"/>
        </w:tabs>
        <w:spacing w:line="260" w:lineRule="exact" w:before="81"/>
        <w:ind w:left="3770" w:right="2425" w:hanging="405"/>
        <w:jc w:val="left"/>
      </w:pPr>
      <w:r>
        <w:rPr>
          <w:b w:val="0"/>
          <w:bCs w:val="0"/>
          <w:color w:val="231F20"/>
          <w:spacing w:val="-1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DNAcomplemen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consume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letters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DN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sequenc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'gattaca'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sequenc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a's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</w:r>
      <w:r>
        <w:rPr>
          <w:b w:val="0"/>
          <w:bCs w:val="0"/>
          <w:color w:val="231F20"/>
          <w:spacing w:val="-2"/>
          <w:w w:val="100"/>
        </w:rPr>
        <w:t>becom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t's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g'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becom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c's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versa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'gattaca'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</w:r>
      <w:r>
        <w:rPr>
          <w:b w:val="0"/>
          <w:bCs w:val="0"/>
          <w:color w:val="231F20"/>
          <w:spacing w:val="-2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therefor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becom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'ctaatgt'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assum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</w:r>
      <w:r>
        <w:rPr>
          <w:b w:val="0"/>
          <w:bCs w:val="0"/>
          <w:color w:val="231F20"/>
          <w:spacing w:val="-1"/>
          <w:w w:val="100"/>
        </w:rPr>
        <w:t>letter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sequenc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lowercas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</w:r>
      <w:r>
        <w:rPr>
          <w:b w:val="0"/>
          <w:bCs w:val="0"/>
          <w:color w:val="231F20"/>
          <w:spacing w:val="-2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0"/>
        <w:ind w:left="3770" w:right="2008"/>
        <w:jc w:val="left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Note: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You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may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tempted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iteration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problem,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but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you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don’t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3769" w:val="left" w:leader="none"/>
        </w:tabs>
        <w:spacing w:line="260" w:lineRule="exact" w:before="80"/>
        <w:ind w:left="3770" w:right="2917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rot(s,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Caesar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cipher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encryption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English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4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139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4490" w:right="1675"/>
        <w:jc w:val="left"/>
      </w:pPr>
      <w:r>
        <w:rPr>
          <w:b w:val="0"/>
          <w:bCs w:val="0"/>
          <w:color w:val="231F20"/>
          <w:spacing w:val="0"/>
          <w:w w:val="100"/>
        </w:rPr>
        <w:t>backward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alphabet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rot('Baz!',3)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'Edc!'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encrypted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deciphered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rot('Edc!',3),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rotates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English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symbols,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non-letters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2220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rotatedText=rot(text,n)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29" w:lineRule="auto"/>
        <w:ind w:left="4490" w:right="1632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assist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solve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problem,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write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several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rot.m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file: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isUppercaseLetter(letter),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getUppercaseLetter(n),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getLowercaseLetter(n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getPosition(letter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also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wis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built-i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islette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(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.)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fin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(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.)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4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263" w:lineRule="exact"/>
        <w:ind w:left="449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mo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2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.).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</w:tabs>
        <w:spacing w:line="260" w:lineRule="exact"/>
        <w:ind w:left="4490" w:right="1858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courses,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professor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mess.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accidentally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7"/>
        </w:numPr>
        <w:tabs>
          <w:tab w:pos="4750" w:val="left" w:leader="none"/>
        </w:tabs>
        <w:spacing w:line="260" w:lineRule="exact"/>
        <w:ind w:left="4750" w:right="1821" w:hanging="260"/>
        <w:jc w:val="left"/>
      </w:pPr>
      <w:r>
        <w:rPr/>
        <w:pict>
          <v:group style="position:absolute;margin-left:88.375pt;margin-top:3.152014pt;width:24.25pt;height:48.25pt;mso-position-horizontal-relative:page;mso-position-vertical-relative:paragraph;z-index:-1619" coordorigin="1768,63" coordsize="485,965">
            <v:group style="position:absolute;left:1892;top:426;width:238;height:239" coordorigin="1892,426" coordsize="238,239">
              <v:shape style="position:absolute;left:1892;top:426;width:238;height:239" coordorigin="1892,426" coordsize="238,239" path="m2130,546l2112,609,2064,653,2021,665,1996,663,1934,637,1897,586,1892,565,1893,539,1917,474,1964,435,2004,426,2028,428,2089,456,2124,509,2130,546xe" filled="f" stroked="t" strokeweight=".25pt" strokecolor="#231F20">
                <v:path arrowok="t"/>
              </v:shape>
            </v:group>
            <v:group style="position:absolute;left:1770;top:546;width:480;height:2" coordorigin="1770,546" coordsize="480,2">
              <v:shape style="position:absolute;left:1770;top:546;width:480;height:2" coordorigin="1770,546" coordsize="480,0" path="m1770,546l2250,546e" filled="f" stroked="t" strokeweight=".25pt" strokecolor="#231F20">
                <v:path arrowok="t"/>
              </v:shape>
            </v:group>
            <v:group style="position:absolute;left:2010;top:66;width:2;height:960" coordorigin="2010,66" coordsize="2,960">
              <v:shape style="position:absolute;left:2010;top:66;width:2;height:960" coordorigin="2010,66" coordsize="0,960" path="m2010,66l2010,10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152014pt;width:24.25pt;height:48.25pt;mso-position-horizontal-relative:page;mso-position-vertical-relative:paragraph;z-index:-1618" coordorigin="13588,63" coordsize="485,965">
            <v:group style="position:absolute;left:13712;top:426;width:238;height:239" coordorigin="13712,426" coordsize="238,239">
              <v:shape style="position:absolute;left:13712;top:426;width:238;height:239" coordorigin="13712,426" coordsize="238,239" path="m13950,546l13932,609,13884,653,13841,665,13816,663,13754,637,13717,586,13712,565,13713,539,13737,474,13784,435,13824,426,13848,428,13909,456,13944,509,13950,546xe" filled="f" stroked="t" strokeweight=".25pt" strokecolor="#231F20">
                <v:path arrowok="t"/>
              </v:shape>
            </v:group>
            <v:group style="position:absolute;left:13590;top:546;width:480;height:2" coordorigin="13590,546" coordsize="480,2">
              <v:shape style="position:absolute;left:13590;top:546;width:480;height:2" coordorigin="13590,546" coordsize="480,0" path="m13590,546l14070,546e" filled="f" stroked="t" strokeweight=".25pt" strokecolor="#231F20">
                <v:path arrowok="t"/>
              </v:shape>
            </v:group>
            <v:group style="position:absolute;left:13830;top:66;width:2;height:960" coordorigin="13830,66" coordsize="2,960">
              <v:shape style="position:absolute;left:13830;top:66;width:2;height:960" coordorigin="13830,66" coordsize="0,960" path="m13830,66l13830,10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CrazyGrade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flip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according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60" w:lineRule="exact"/>
        <w:ind w:left="4731" w:right="664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becomes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becomes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71" w:lineRule="exact"/>
        <w:ind w:left="4647" w:right="5676"/>
        <w:jc w:val="center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remains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unchanged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731" w:right="664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becomes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60" w:lineRule="exact"/>
        <w:ind w:left="4731" w:right="664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becomes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60" w:lineRule="exact"/>
        <w:ind w:left="4731" w:right="6642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becomes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490" w:right="1569"/>
        <w:jc w:val="left"/>
      </w:pP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inverted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20" w:lineRule="exact"/>
        <w:ind w:left="4850" w:right="241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CrazyGrade('BADDAD')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'DFBBFB'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CrazyGrade('BAYBAY')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'DFWDFW'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1"/>
          <w:numId w:val="17"/>
        </w:numPr>
        <w:tabs>
          <w:tab w:pos="4750" w:val="left" w:leader="none"/>
        </w:tabs>
        <w:spacing w:line="260" w:lineRule="exact"/>
        <w:ind w:left="4750" w:right="1677" w:hanging="260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worse,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organize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GradeDist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bunch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together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etc.)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professor’s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distribution.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together,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percentage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b w:val="0"/>
          <w:bCs w:val="0"/>
          <w:color w:val="231F20"/>
          <w:spacing w:val="0"/>
          <w:w w:val="100"/>
        </w:rPr>
        <w:t>’s.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15%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’s,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16%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’s,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33%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b w:val="0"/>
          <w:bCs w:val="0"/>
          <w:color w:val="231F20"/>
          <w:spacing w:val="0"/>
          <w:w w:val="100"/>
        </w:rPr>
        <w:t>’s,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16%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b w:val="0"/>
          <w:bCs w:val="0"/>
          <w:color w:val="231F20"/>
          <w:spacing w:val="0"/>
          <w:w w:val="100"/>
        </w:rPr>
        <w:t>’s,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16%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F</w:t>
      </w:r>
      <w:r>
        <w:rPr>
          <w:b w:val="0"/>
          <w:bCs w:val="0"/>
          <w:color w:val="231F20"/>
          <w:spacing w:val="0"/>
          <w:w w:val="100"/>
        </w:rPr>
        <w:t>’s,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71" w:lineRule="exact"/>
        <w:ind w:left="47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4%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’s,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GradeDist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]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 w:line="271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headerReference w:type="default" r:id="rId45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1617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1616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1615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1614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1613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46"/>
      <w:pgSz w:w="15840" w:h="24480"/>
      <w:pgMar w:header="4828" w:footer="5472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 Linotype">
    <w:altName w:val="Palatino Linotype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Palatino">
    <w:altName w:val="Palatino"/>
    <w:charset w:val="0"/>
    <w:family w:val="roman"/>
    <w:pitch w:val="variable"/>
  </w:font>
  <w:font w:name="ＭＳ 明朝">
    <w:altName w:val="ＭＳ 明朝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1690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1689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1688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1687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1686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70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70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70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9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9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9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9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9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9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9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16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121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8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58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8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8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8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8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58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58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58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58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5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130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03/02/12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7:21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57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7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57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7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7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7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7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57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57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56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56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56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131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56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6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56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6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6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6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6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55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55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55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55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55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132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55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5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55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5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5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4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4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54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54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54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54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5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133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54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4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54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3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3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3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3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53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53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53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53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53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134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53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2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52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2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2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2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2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52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52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52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52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5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135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51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1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51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1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1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1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1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51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51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50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50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50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136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50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0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50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0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0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0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0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9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49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49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49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49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137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9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49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9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9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9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8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48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8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48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48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48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48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138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8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48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8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7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7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7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47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7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47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47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47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47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139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7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8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8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8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8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8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8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7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7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7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7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7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122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7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46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46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46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46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46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46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46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46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140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46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7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7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7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7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6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6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6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6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6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6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123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6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6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6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5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5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5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5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5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5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5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5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5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124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5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4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4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4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4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4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4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4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4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4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4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3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125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03/02/12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7:20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3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3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3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3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3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3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3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3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3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2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2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2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126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2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2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2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2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2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2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2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1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1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1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1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1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127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1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1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1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1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1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0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0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0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0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0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0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128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0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0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0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9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9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9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9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59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59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59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59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5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M06_SMIT8708_03_SE_C06.indd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129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3:06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59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hanging="193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lowerLetter"/>
      <w:lvlText w:val="%2."/>
      <w:lvlJc w:val="left"/>
      <w:pPr>
        <w:ind w:hanging="260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33"/>
      <w:numFmt w:val="decimal"/>
      <w:lvlText w:val="%1."/>
      <w:lvlJc w:val="left"/>
      <w:pPr>
        <w:ind w:hanging="38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0"/>
      <w:numFmt w:val="decimal"/>
      <w:lvlText w:val="%1."/>
      <w:lvlJc w:val="left"/>
      <w:pPr>
        <w:ind w:hanging="578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6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2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hanging="420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420"/>
        <w:jc w:val="left"/>
      </w:pPr>
      <w:rPr>
        <w:rFonts w:hint="default" w:ascii="GillSans-UltraBold" w:hAnsi="GillSans-UltraBold" w:eastAsia="GillSans-UltraBold"/>
        <w:b/>
        <w:bCs/>
        <w:color w:val="231F20"/>
        <w:w w:val="65"/>
        <w:sz w:val="19"/>
        <w:szCs w:val="19"/>
      </w:rPr>
    </w:lvl>
    <w:lvl w:ilvl="2">
      <w:start w:val="1"/>
      <w:numFmt w:val="decimal"/>
      <w:lvlText w:val="%3."/>
      <w:lvlJc w:val="left"/>
      <w:pPr>
        <w:ind w:hanging="379"/>
        <w:jc w:val="right"/>
      </w:pPr>
      <w:rPr>
        <w:rFonts w:hint="default" w:ascii="Times New Roman" w:hAnsi="Times New Roman" w:eastAsia="Times New Roman"/>
        <w:color w:val="231F20"/>
        <w:w w:val="111"/>
        <w:sz w:val="19"/>
        <w:szCs w:val="19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20"/>
        <w:jc w:val="left"/>
      </w:pPr>
      <w:rPr>
        <w:rFonts w:hint="default" w:ascii="GillSans-UltraBold" w:hAnsi="GillSans-UltraBold" w:eastAsia="GillSans-UltraBold"/>
        <w:b/>
        <w:bCs/>
        <w:color w:val="231F20"/>
        <w:w w:val="65"/>
        <w:sz w:val="19"/>
        <w:szCs w:val="19"/>
      </w:rPr>
    </w:lvl>
    <w:lvl w:ilvl="2">
      <w:start w:val="1"/>
      <w:numFmt w:val="decimal"/>
      <w:lvlText w:val="%1.%2.%3"/>
      <w:lvlJc w:val="left"/>
      <w:pPr>
        <w:ind w:hanging="480"/>
        <w:jc w:val="left"/>
      </w:pPr>
      <w:rPr>
        <w:rFonts w:hint="default" w:ascii="Times New Roman" w:hAnsi="Times New Roman" w:eastAsia="Times New Roman"/>
        <w:color w:val="231F20"/>
        <w:spacing w:val="-2"/>
        <w:w w:val="96"/>
        <w:sz w:val="19"/>
        <w:szCs w:val="19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5">
    <w:abstractNumId w:val="14"/>
  </w:num>
  <w:num w:numId="14">
    <w:abstractNumId w:val="13"/>
  </w:num>
  <w:num w:numId="6">
    <w:abstractNumId w:val="5"/>
  </w:num>
  <w:num w:numId="17">
    <w:abstractNumId w:val="16"/>
  </w:num>
  <w:num w:numId="16">
    <w:abstractNumId w:val="15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89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1"/>
      <w:ind w:left="239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4421" w:hanging="53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3170"/>
      <w:outlineLvl w:val="4"/>
    </w:pPr>
    <w:rPr>
      <w:rFonts w:ascii="GillSans-UltraBold" w:hAnsi="GillSans-UltraBold" w:eastAsia="GillSans-UltraBold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header" Target="header3.xml"/><Relationship Id="rId12" Type="http://schemas.openxmlformats.org/officeDocument/2006/relationships/image" Target="media/image4.jpg"/><Relationship Id="rId13" Type="http://schemas.openxmlformats.org/officeDocument/2006/relationships/header" Target="header4.xml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header" Target="header5.xml"/><Relationship Id="rId17" Type="http://schemas.openxmlformats.org/officeDocument/2006/relationships/image" Target="media/image7.jpg"/><Relationship Id="rId18" Type="http://schemas.openxmlformats.org/officeDocument/2006/relationships/image" Target="media/image8.jpg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image" Target="media/image9.jpg"/><Relationship Id="rId23" Type="http://schemas.openxmlformats.org/officeDocument/2006/relationships/image" Target="media/image10.jpg"/><Relationship Id="rId24" Type="http://schemas.openxmlformats.org/officeDocument/2006/relationships/header" Target="header9.xml"/><Relationship Id="rId25" Type="http://schemas.openxmlformats.org/officeDocument/2006/relationships/image" Target="media/image11.jpg"/><Relationship Id="rId26" Type="http://schemas.openxmlformats.org/officeDocument/2006/relationships/image" Target="media/image12.jpg"/><Relationship Id="rId27" Type="http://schemas.openxmlformats.org/officeDocument/2006/relationships/header" Target="header10.xml"/><Relationship Id="rId28" Type="http://schemas.openxmlformats.org/officeDocument/2006/relationships/image" Target="media/image13.jpg"/><Relationship Id="rId29" Type="http://schemas.openxmlformats.org/officeDocument/2006/relationships/image" Target="media/image14.jpg"/><Relationship Id="rId30" Type="http://schemas.openxmlformats.org/officeDocument/2006/relationships/header" Target="header11.xml"/><Relationship Id="rId31" Type="http://schemas.openxmlformats.org/officeDocument/2006/relationships/image" Target="media/image15.jpg"/><Relationship Id="rId32" Type="http://schemas.openxmlformats.org/officeDocument/2006/relationships/image" Target="media/image16.jpg"/><Relationship Id="rId33" Type="http://schemas.openxmlformats.org/officeDocument/2006/relationships/header" Target="header12.xml"/><Relationship Id="rId34" Type="http://schemas.openxmlformats.org/officeDocument/2006/relationships/image" Target="media/image17.jpg"/><Relationship Id="rId35" Type="http://schemas.openxmlformats.org/officeDocument/2006/relationships/header" Target="header13.xml"/><Relationship Id="rId36" Type="http://schemas.openxmlformats.org/officeDocument/2006/relationships/header" Target="header14.xml"/><Relationship Id="rId37" Type="http://schemas.openxmlformats.org/officeDocument/2006/relationships/header" Target="header15.xml"/><Relationship Id="rId38" Type="http://schemas.openxmlformats.org/officeDocument/2006/relationships/image" Target="media/image18.jpg"/><Relationship Id="rId39" Type="http://schemas.openxmlformats.org/officeDocument/2006/relationships/header" Target="header16.xml"/><Relationship Id="rId40" Type="http://schemas.openxmlformats.org/officeDocument/2006/relationships/image" Target="media/image19.jpg"/><Relationship Id="rId41" Type="http://schemas.openxmlformats.org/officeDocument/2006/relationships/image" Target="media/image20.jpg"/><Relationship Id="rId42" Type="http://schemas.openxmlformats.org/officeDocument/2006/relationships/header" Target="header17.xml"/><Relationship Id="rId43" Type="http://schemas.openxmlformats.org/officeDocument/2006/relationships/image" Target="media/image21.jpg"/><Relationship Id="rId44" Type="http://schemas.openxmlformats.org/officeDocument/2006/relationships/header" Target="header18.xml"/><Relationship Id="rId45" Type="http://schemas.openxmlformats.org/officeDocument/2006/relationships/header" Target="header19.xml"/><Relationship Id="rId46" Type="http://schemas.openxmlformats.org/officeDocument/2006/relationships/header" Target="header20.xm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2014-10-30T15:43:15Z</dcterms:created>
  <dcterms:modified xsi:type="dcterms:W3CDTF">2014-10-30T15:43:15Z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2012-02-03T00:00:00Z</vt:filetime>
  </property>
  <property fmtid="{D5CDD505-2E9C-101B-9397-08002B2CF9AE}" pid="3" name="LastSaved">
    <vt:filetime>2014-10-30T00:00:00Z</vt:filetime>
  </property>
</Properties>
</file>