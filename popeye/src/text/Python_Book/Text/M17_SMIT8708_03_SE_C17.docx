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390" w:right="0" w:firstLine="0"/>
        <w:jc w:val="left"/>
        <w:rPr>
          <w:rFonts w:ascii="Times New Roman" w:hAnsi="Times New Roman" w:cs="Times New Roman" w:eastAsia="Times New Roman"/>
          <w:sz w:val="52"/>
          <w:szCs w:val="52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Processing</w:t>
      </w:r>
      <w:r>
        <w:rPr>
          <w:rFonts w:ascii="Times New Roman" w:hAnsi="Times New Roman" w:cs="Times New Roman" w:eastAsia="Times New Roman"/>
          <w:b/>
          <w:bCs/>
          <w:color w:val="FFFFFF"/>
          <w:spacing w:val="4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Graphs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52"/>
          <w:szCs w:val="52"/>
        </w:rPr>
      </w:r>
    </w:p>
    <w:p>
      <w:pPr>
        <w:tabs>
          <w:tab w:pos="3523" w:val="left" w:leader="none"/>
        </w:tabs>
        <w:spacing w:before="42"/>
        <w:ind w:left="1945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231F20"/>
          <w:spacing w:val="49"/>
          <w:w w:val="95"/>
          <w:sz w:val="24"/>
          <w:szCs w:val="24"/>
        </w:rPr>
        <w:t>CHAPTE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68"/>
          <w:w w:val="95"/>
          <w:sz w:val="36"/>
          <w:szCs w:val="36"/>
        </w:rPr>
        <w:t>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36"/>
          <w:szCs w:val="36"/>
        </w:rPr>
        <w:t>7</w:t>
      </w:r>
      <w:r>
        <w:rPr>
          <w:rFonts w:ascii="Times New Roman" w:hAnsi="Times New Roman" w:cs="Times New Roman" w:eastAsia="Times New Roman"/>
          <w:b/>
          <w:bCs/>
          <w:color w:val="231F20"/>
          <w:spacing w:val="-18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5840" w:h="24480"/>
          <w:pgMar w:top="5660" w:bottom="5660" w:left="1660" w:right="1660"/>
          <w:cols w:num="2" w:equalWidth="0">
            <w:col w:w="6581" w:space="40"/>
            <w:col w:w="5899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61"/>
        <w:ind w:right="0"/>
        <w:jc w:val="left"/>
        <w:rPr>
          <w:b w:val="0"/>
          <w:bCs w:val="0"/>
        </w:rPr>
      </w:pPr>
      <w:r>
        <w:rPr/>
        <w:pict>
          <v:group style="position:absolute;margin-left:130.5pt;margin-top:-133.718872pt;width:540pt;height:117.72pt;mso-position-horizontal-relative:page;mso-position-vertical-relative:paragraph;z-index:-2731" coordorigin="2610,-2674" coordsize="10800,2354">
            <v:shape style="position:absolute;left:2610;top:-2480;width:10800;height:2160" type="#_x0000_t75">
              <v:imagedata r:id="rId7" o:title=""/>
            </v:shape>
            <v:group style="position:absolute;left:9992;top:-1516;width:3;height:2" coordorigin="9992,-1516" coordsize="3,2">
              <v:shape style="position:absolute;left:9992;top:-1516;width:3;height:2" coordorigin="9992,-1516" coordsize="3,0" path="m9992,-1516l9994,-1516e" filled="f" stroked="t" strokeweight=".307pt" strokecolor="#231F20">
                <v:path arrowok="t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9843,-2176l12500,-2176,12500,-2664,9843,-2664,9843,-2176xe" filled="t" fillcolor="#FFFFFF" stroked="f">
                <v:path arrowok="t"/>
                <v:fill type="solid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12500,-2664l9843,-2664,9843,-2176,12500,-2176,12500,-2664x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94.928009pt;margin-top:-55.778877pt;width:131.976pt;height:516.816013pt;mso-position-horizontal-relative:page;mso-position-vertical-relative:paragraph;z-index:-2727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8563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line="260" w:lineRule="exact" w:before="13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pStyle w:val="TableParagraph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17.1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7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Queues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14"/>
                          <w:ind w:left="1113" w:right="306" w:hanging="54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17.1.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6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Natur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6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Queue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20"/>
                          <w:ind w:left="1113" w:right="513" w:hanging="54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17.1.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9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Implementing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7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Queues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0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17.1.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Priorit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8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Queues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17.1.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7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Testin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6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Queues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30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17.2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41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Graphs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4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17.2.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9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Grap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9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Examples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17.2.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Processing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1100" w:right="964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Graphs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17.2.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Buildin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Graphs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17.2.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Traversing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1100" w:right="964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Graphs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17.2.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Searchin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7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Graphs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43"/>
                          <w:ind w:left="573" w:right="627" w:hanging="54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17.3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18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Minimum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3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Spanning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Trees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40"/>
                          <w:ind w:left="573" w:right="267" w:hanging="54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17.4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15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Finding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1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Paths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1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through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1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Graph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8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17.4.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1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Exac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7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Algorithms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17.4.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9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Breadth-First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111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Searc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9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(BFS)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17.4.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2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Dijkstra’s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346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Algorithm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17.4.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The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1"/>
                          <w:ind w:left="1113" w:right="385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Approximation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Algorithm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0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17.4.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Testin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Graph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111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Searc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6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Algorithms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30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17.5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28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Engineering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3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Applications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4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17.5.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Simple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111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Applications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17.5.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6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Complex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395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Extensions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60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BCBEC0"/>
                      </w:tcPr>
                      <w:p>
                        <w:pPr/>
                      </w:p>
                    </w:tc>
                  </w:tr>
                  <w:tr>
                    <w:trPr>
                      <w:trHeight w:val="1713" w:hRule="exact"/>
                    </w:trPr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8" w:type="dxa"/>
                        <w:tcBorders>
                          <w:top w:val="nil" w:sz="6" w:space="0" w:color="auto"/>
                          <w:left w:val="single" w:sz="8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color w:val="231F20"/>
          <w:spacing w:val="0"/>
          <w:w w:val="100"/>
        </w:rPr>
        <w:t>Chapter</w:t>
      </w:r>
      <w:r>
        <w:rPr>
          <w:color w:val="231F20"/>
          <w:spacing w:val="21"/>
          <w:w w:val="100"/>
        </w:rPr>
        <w:t> </w:t>
      </w:r>
      <w:r>
        <w:rPr>
          <w:color w:val="231F20"/>
          <w:spacing w:val="0"/>
          <w:w w:val="100"/>
        </w:rPr>
        <w:t>Objectives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307" w:lineRule="auto"/>
        <w:ind w:left="2390" w:right="4494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demonstrates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algorithms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solve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problems: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finding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minimum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spanning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tree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graph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finding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path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through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graph.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However,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understand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following: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1"/>
        </w:numPr>
        <w:tabs>
          <w:tab w:pos="2590" w:val="left" w:leader="none"/>
        </w:tabs>
        <w:spacing w:line="307" w:lineRule="auto"/>
        <w:ind w:left="2590" w:right="4808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construct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special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forms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collection: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queues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priority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queues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1"/>
        </w:numPr>
        <w:tabs>
          <w:tab w:pos="2590" w:val="left" w:leader="none"/>
        </w:tabs>
        <w:spacing w:before="82"/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build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model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graph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6.416138pt;width:24.25pt;height:48.25pt;mso-position-horizontal-relative:page;mso-position-vertical-relative:paragraph;z-index:-2729" coordorigin="1768,128" coordsize="485,965">
            <v:group style="position:absolute;left:1892;top:491;width:238;height:239" coordorigin="1892,491" coordsize="238,239">
              <v:shape style="position:absolute;left:1892;top:491;width:238;height:239" coordorigin="1892,491" coordsize="238,239" path="m2130,611l2112,675,2064,718,2021,730,1996,728,1934,702,1897,651,1892,631,1893,604,1917,539,1964,500,2004,491,2028,493,2089,521,2124,574,2130,611xe" filled="f" stroked="t" strokeweight=".25pt" strokecolor="#231F20">
                <v:path arrowok="t"/>
              </v:shape>
            </v:group>
            <v:group style="position:absolute;left:1770;top:611;width:480;height:2" coordorigin="1770,611" coordsize="480,2">
              <v:shape style="position:absolute;left:1770;top:611;width:480;height:2" coordorigin="1770,611" coordsize="480,0" path="m1770,611l2250,611e" filled="f" stroked="t" strokeweight=".25pt" strokecolor="#231F20">
                <v:path arrowok="t"/>
              </v:shape>
            </v:group>
            <v:group style="position:absolute;left:2010;top:131;width:2;height:960" coordorigin="2010,131" coordsize="2,960">
              <v:shape style="position:absolute;left:2010;top:131;width:2;height:960" coordorigin="2010,131" coordsize="0,960" path="m2010,131l2010,109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.416138pt;width:24.25pt;height:48.25pt;mso-position-horizontal-relative:page;mso-position-vertical-relative:paragraph;z-index:-2728" coordorigin="13588,128" coordsize="485,965">
            <v:group style="position:absolute;left:13712;top:491;width:238;height:239" coordorigin="13712,491" coordsize="238,239">
              <v:shape style="position:absolute;left:13712;top:491;width:238;height:239" coordorigin="13712,491" coordsize="238,239" path="m13950,611l13932,675,13884,718,13841,730,13816,728,13754,702,13717,651,13712,631,13713,604,13737,539,13784,500,13824,491,13848,493,13909,521,13944,574,13950,611xe" filled="f" stroked="t" strokeweight=".25pt" strokecolor="#231F20">
                <v:path arrowok="t"/>
              </v:shape>
            </v:group>
            <v:group style="position:absolute;left:13590;top:611;width:480;height:2" coordorigin="13590,611" coordsize="480,2">
              <v:shape style="position:absolute;left:13590;top:611;width:480;height:2" coordorigin="13590,611" coordsize="480,0" path="m13590,611l14070,611e" filled="f" stroked="t" strokeweight=".25pt" strokecolor="#231F20">
                <v:path arrowok="t"/>
              </v:shape>
            </v:group>
            <v:group style="position:absolute;left:13830;top:131;width:2;height:960" coordorigin="13830,131" coordsize="2,960">
              <v:shape style="position:absolute;left:13830;top:131;width:2;height:960" coordorigin="13830,131" coordsize="0,960" path="m13830,131l13830,109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traverse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search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graph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/>
        <w:pict>
          <v:group style="position:absolute;margin-left:202.5pt;margin-top:-4.296756pt;width:282.096pt;height:.1pt;mso-position-horizontal-relative:page;mso-position-vertical-relative:paragraph;z-index:-2730" coordorigin="4050,-86" coordsize="5642,2">
            <v:shape style="position:absolute;left:4050;top:-86;width:5642;height:2" coordorigin="4050,-86" coordsize="5642,0" path="m4050,-86l9692,-86e" filled="f" stroked="t" strokeweight="1pt" strokecolor="#231F20">
              <v:path arrowok="t"/>
            </v:shape>
            <w10:wrap type="none"/>
          </v:group>
        </w:pict>
      </w:r>
      <w:r>
        <w:rPr>
          <w:color w:val="231F20"/>
          <w:spacing w:val="0"/>
          <w:w w:val="100"/>
        </w:rPr>
        <w:t>Introduction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307" w:lineRule="auto"/>
        <w:ind w:left="2390" w:right="453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collections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considered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far—vectors,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arrays,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arrays,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arrays—have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essentially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collections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whose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elements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linearly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related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organized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columns.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However,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practical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frequently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meets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organized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easily.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Graphs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such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set.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ultimate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goal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discuss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most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general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structure.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resolve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semantic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“graph.”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typically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think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graph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plot.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However,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computer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science,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9"/>
          <w:szCs w:val="19"/>
        </w:rPr>
        <w:t>graph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9"/>
          <w:szCs w:val="19"/>
        </w:rPr>
        <w:t>nodes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connected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9"/>
          <w:szCs w:val="19"/>
        </w:rPr>
        <w:t>edges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street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might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useful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mental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model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graph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streets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edges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intersections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nodes.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307" w:lineRule="auto"/>
        <w:ind w:left="2390" w:right="3925" w:firstLine="24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graphs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effectively,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must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consider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simpler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concepts: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9"/>
          <w:szCs w:val="19"/>
        </w:rPr>
        <w:t>queues</w:t>
      </w:r>
      <w:r>
        <w:rPr>
          <w:rFonts w:ascii="Times New Roman" w:hAnsi="Times New Roman" w:cs="Times New Roman" w:eastAsia="Times New Roman"/>
          <w:b/>
          <w:bCs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general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9"/>
          <w:szCs w:val="19"/>
        </w:rPr>
        <w:t>priority</w:t>
      </w:r>
      <w:r>
        <w:rPr>
          <w:rFonts w:ascii="Times New Roman" w:hAnsi="Times New Roman" w:cs="Times New Roman" w:eastAsia="Times New Roman"/>
          <w:b/>
          <w:bCs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9"/>
          <w:szCs w:val="19"/>
        </w:rPr>
        <w:t>queues</w:t>
      </w:r>
      <w:r>
        <w:rPr>
          <w:rFonts w:ascii="Times New Roman" w:hAnsi="Times New Roman" w:cs="Times New Roman" w:eastAsia="Times New Roman"/>
          <w:b/>
          <w:bCs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particular.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91"/>
        <w:ind w:left="0" w:right="1802" w:firstLine="0"/>
        <w:jc w:val="right"/>
        <w:rPr>
          <w:rFonts w:ascii="Palatino" w:hAnsi="Palatino" w:cs="Palatino" w:eastAsia="Palatino"/>
          <w:sz w:val="18"/>
          <w:szCs w:val="18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389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right"/>
        <w:rPr>
          <w:rFonts w:ascii="Palatino" w:hAnsi="Palatino" w:cs="Palatino" w:eastAsia="Palatino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390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/>
        <w:pict>
          <v:group style="position:absolute;margin-left:238.294006pt;margin-top:3.222032pt;width:351.456pt;height:17.89pt;mso-position-horizontal-relative:page;mso-position-vertical-relative:paragraph;z-index:-2726" coordorigin="4766,64" coordsize="7029,358">
            <v:shape style="position:absolute;left:4770;top:64;width:420;height:357" type="#_x0000_t75">
              <v:imagedata r:id="rId9" o:title=""/>
            </v:shape>
            <v:group style="position:absolute;left:4771;top:417;width:7019;height:2" coordorigin="4771,417" coordsize="7019,2">
              <v:shape style="position:absolute;left:4771;top:417;width:7019;height:2" coordorigin="4771,417" coordsize="7019,0" path="m4771,417l11790,417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10"/>
        </w:rPr>
        <w:t>17.1</w:t>
      </w:r>
      <w:r>
        <w:rPr>
          <w:color w:val="231F20"/>
          <w:spacing w:val="0"/>
          <w:w w:val="110"/>
        </w:rPr>
        <w:t> </w:t>
      </w:r>
      <w:r>
        <w:rPr>
          <w:color w:val="231F20"/>
          <w:spacing w:val="0"/>
          <w:w w:val="110"/>
        </w:rPr>
        <w:t> </w:t>
      </w:r>
      <w:r>
        <w:rPr>
          <w:color w:val="231F20"/>
          <w:spacing w:val="0"/>
          <w:w w:val="110"/>
        </w:rPr>
        <w:t>Queues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70" w:right="2384"/>
        <w:jc w:val="both"/>
      </w:pPr>
      <w:r>
        <w:rPr>
          <w:b w:val="0"/>
          <w:bCs w:val="0"/>
          <w:color w:val="231F20"/>
          <w:spacing w:val="5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conside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natur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implementatio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queues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special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enable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efficiently.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experience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concept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day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lives.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waiting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turn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green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queue;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stand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send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print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job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printer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experienc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typica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queu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behavior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general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first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"/>
        </w:numPr>
        <w:tabs>
          <w:tab w:pos="3811" w:val="left" w:leader="none"/>
        </w:tabs>
        <w:ind w:left="3811" w:right="6385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The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0"/>
          <w:w w:val="105"/>
        </w:rPr>
        <w:t>Nature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0"/>
          <w:w w:val="105"/>
        </w:rPr>
        <w:t>of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0"/>
          <w:w w:val="105"/>
        </w:rPr>
        <w:t>a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0"/>
          <w:w w:val="105"/>
        </w:rPr>
        <w:t>Queue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7"/>
        <w:jc w:val="both"/>
      </w:pPr>
      <w:r>
        <w:rPr>
          <w:b w:val="0"/>
          <w:bCs w:val="0"/>
          <w:color w:val="231F20"/>
          <w:spacing w:val="2"/>
          <w:w w:val="100"/>
        </w:rPr>
        <w:t>Formally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refe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queu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in/firs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(FIFO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17.1.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permitted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kind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instance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therefore,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good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underlying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upon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behavior.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410" w:right="1824"/>
        <w:jc w:val="left"/>
      </w:pPr>
      <w:r>
        <w:rPr>
          <w:b w:val="0"/>
          <w:bCs w:val="0"/>
          <w:color w:val="231F20"/>
          <w:spacing w:val="0"/>
          <w:w w:val="100"/>
        </w:rPr>
        <w:t>Typically,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restricted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3"/>
          <w:numId w:val="2"/>
        </w:numPr>
        <w:tabs>
          <w:tab w:pos="3625" w:val="left" w:leader="none"/>
        </w:tabs>
        <w:spacing w:before="96"/>
        <w:ind w:left="3625" w:right="0" w:hanging="276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enqueue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puts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object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queue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3"/>
          <w:numId w:val="2"/>
        </w:numPr>
        <w:tabs>
          <w:tab w:pos="3625" w:val="left" w:leader="none"/>
        </w:tabs>
        <w:spacing w:before="16"/>
        <w:ind w:left="3625" w:right="0" w:hanging="276"/>
        <w:jc w:val="left"/>
      </w:pPr>
      <w:r>
        <w:rPr/>
        <w:pict>
          <v:group style="position:absolute;margin-left:88.375pt;margin-top:14.66908pt;width:24.25pt;height:48.25pt;mso-position-horizontal-relative:page;mso-position-vertical-relative:paragraph;z-index:-2724" coordorigin="1768,293" coordsize="485,965">
            <v:group style="position:absolute;left:1892;top:656;width:238;height:239" coordorigin="1892,656" coordsize="238,239">
              <v:shape style="position:absolute;left:1892;top:656;width:238;height:239" coordorigin="1892,656" coordsize="238,239" path="m2130,776l2112,840,2064,883,2021,895,1996,894,1934,867,1897,816,1892,796,1893,769,1917,704,1964,665,2004,656,2028,658,2089,686,2124,739,2130,776xe" filled="f" stroked="t" strokeweight=".25pt" strokecolor="#231F20">
                <v:path arrowok="t"/>
              </v:shape>
            </v:group>
            <v:group style="position:absolute;left:1770;top:776;width:480;height:2" coordorigin="1770,776" coordsize="480,2">
              <v:shape style="position:absolute;left:1770;top:776;width:480;height:2" coordorigin="1770,776" coordsize="480,0" path="m1770,776l2250,776e" filled="f" stroked="t" strokeweight=".25pt" strokecolor="#231F20">
                <v:path arrowok="t"/>
              </v:shape>
            </v:group>
            <v:group style="position:absolute;left:2010;top:296;width:2;height:960" coordorigin="2010,296" coordsize="2,960">
              <v:shape style="position:absolute;left:2010;top:296;width:2;height:960" coordorigin="2010,296" coordsize="0,960" path="m2010,296l2010,125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4.66908pt;width:24.25pt;height:48.25pt;mso-position-horizontal-relative:page;mso-position-vertical-relative:paragraph;z-index:-2723" coordorigin="13588,293" coordsize="485,965">
            <v:group style="position:absolute;left:13712;top:656;width:238;height:239" coordorigin="13712,656" coordsize="238,239">
              <v:shape style="position:absolute;left:13712;top:656;width:238;height:239" coordorigin="13712,656" coordsize="238,239" path="m13950,776l13932,840,13884,883,13841,895,13816,894,13754,867,13717,816,13712,796,13713,769,13737,704,13784,665,13824,656,13848,658,13909,686,13944,739,13950,776xe" filled="f" stroked="t" strokeweight=".25pt" strokecolor="#231F20">
                <v:path arrowok="t"/>
              </v:shape>
            </v:group>
            <v:group style="position:absolute;left:13590;top:776;width:480;height:2" coordorigin="13590,776" coordsize="480,2">
              <v:shape style="position:absolute;left:13590;top:776;width:480;height:2" coordorigin="13590,776" coordsize="480,0" path="m13590,776l14070,776e" filled="f" stroked="t" strokeweight=".25pt" strokecolor="#231F20">
                <v:path arrowok="t"/>
              </v:shape>
            </v:group>
            <v:group style="position:absolute;left:13830;top:296;width:2;height:960" coordorigin="13830,296" coordsize="2,960">
              <v:shape style="position:absolute;left:13830;top:296;width:2;height:960" coordorigin="13830,296" coordsize="0,960" path="m13830,296l13830,125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dequeue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removes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2"/>
        </w:numPr>
        <w:tabs>
          <w:tab w:pos="3625" w:val="left" w:leader="none"/>
        </w:tabs>
        <w:spacing w:before="16"/>
        <w:ind w:left="3625" w:right="0" w:hanging="276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peek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copies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removing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2"/>
        </w:numPr>
        <w:tabs>
          <w:tab w:pos="3625" w:val="left" w:leader="none"/>
        </w:tabs>
        <w:spacing w:before="16"/>
        <w:ind w:left="3625" w:right="0" w:hanging="276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isempty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determines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2"/>
        </w:numPr>
        <w:tabs>
          <w:tab w:pos="3811" w:val="left" w:leader="none"/>
        </w:tabs>
        <w:ind w:left="3811" w:right="6416" w:hanging="642"/>
        <w:jc w:val="both"/>
        <w:rPr>
          <w:b w:val="0"/>
          <w:bCs w:val="0"/>
        </w:rPr>
      </w:pPr>
      <w:r>
        <w:rPr>
          <w:color w:val="231F20"/>
          <w:spacing w:val="0"/>
          <w:w w:val="110"/>
        </w:rPr>
        <w:t>Implementing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0"/>
          <w:w w:val="110"/>
        </w:rPr>
        <w:t>Queues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9"/>
        <w:jc w:val="both"/>
      </w:pPr>
      <w:r>
        <w:rPr>
          <w:b w:val="0"/>
          <w:bCs w:val="0"/>
          <w:color w:val="231F20"/>
          <w:spacing w:val="0"/>
          <w:w w:val="100"/>
        </w:rPr>
        <w:t>Although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good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choice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extended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shortened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apparent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effort.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establish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behavior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trivial: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2"/>
        </w:numPr>
        <w:tabs>
          <w:tab w:pos="3625" w:val="left" w:leader="none"/>
        </w:tabs>
        <w:ind w:left="3630" w:right="0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enqueue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concatenates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2"/>
        </w:numPr>
        <w:tabs>
          <w:tab w:pos="3625" w:val="left" w:leader="none"/>
        </w:tabs>
        <w:spacing w:line="260" w:lineRule="exact" w:before="29"/>
        <w:ind w:left="3630" w:right="3259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dequeue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removes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2"/>
        </w:numPr>
        <w:tabs>
          <w:tab w:pos="3625" w:val="left" w:leader="none"/>
        </w:tabs>
        <w:spacing w:before="27"/>
        <w:ind w:left="3625" w:right="0" w:hanging="276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peek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merely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2"/>
        </w:numPr>
        <w:tabs>
          <w:tab w:pos="3625" w:val="left" w:leader="none"/>
        </w:tabs>
        <w:spacing w:before="16"/>
        <w:ind w:left="3625" w:right="0" w:hanging="276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isempty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standard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empty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6"/>
        <w:jc w:val="both"/>
      </w:pPr>
      <w:r>
        <w:rPr>
          <w:b w:val="0"/>
          <w:bCs w:val="0"/>
          <w:color w:val="231F20"/>
          <w:spacing w:val="3"/>
          <w:w w:val="100"/>
        </w:rPr>
        <w:t>Clearly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cel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accessibl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programmer,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nothing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prevents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unscrupulous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programmer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queue—for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adding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front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headerReference w:type="default" r:id="rId8"/>
          <w:pgSz w:w="15840" w:h="24480"/>
          <w:pgMar w:header="4828" w:footer="5472" w:top="5660" w:bottom="5660" w:left="1660" w:right="1660"/>
        </w:sectPr>
      </w:pPr>
    </w:p>
    <w:p>
      <w:pPr>
        <w:spacing w:before="78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50.140503pt;margin-top:10.077808pt;width:126.754pt;height:43.75pt;mso-position-horizontal-relative:page;mso-position-vertical-relative:paragraph;z-index:-2725" type="#_x0000_t75">
            <v:imagedata r:id="rId10" o:title="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Enqueue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8"/>
        <w:ind w:left="202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Dequeue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5614" w:space="40"/>
            <w:col w:w="6866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50"/>
        <w:ind w:left="3724" w:right="4713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17.1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5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queue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10"/>
          <w:sz w:val="20"/>
          <w:szCs w:val="20"/>
        </w:rPr>
        <w:t>17.1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20"/>
          <w:szCs w:val="20"/>
        </w:rPr>
        <w:t>Queues</w:t>
      </w:r>
      <w:r>
        <w:rPr>
          <w:rFonts w:ascii="Palatino" w:hAnsi="Palatino" w:cs="Palatino" w:eastAsia="Palatino"/>
          <w:b/>
          <w:bCs/>
          <w:color w:val="231F20"/>
          <w:spacing w:val="0"/>
          <w:w w:val="11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1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10"/>
          <w:sz w:val="18"/>
          <w:szCs w:val="18"/>
        </w:rPr>
        <w:t>391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9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66998pt;margin-top:.318115pt;width:238.395pt;height:13.168pt;mso-position-horizontal-relative:page;mso-position-vertical-relative:paragraph;z-index:-2721" coordorigin="5545,6" coordsize="4768,263">
            <v:group style="position:absolute;left:5550;top:260;width:4758;height:2" coordorigin="5550,260" coordsize="4758,2">
              <v:shape style="position:absolute;left:5550;top:260;width:4758;height:2" coordorigin="5550,260" coordsize="4758,0" path="m5550,260l10308,260e" filled="f" stroked="t" strokeweight=".5pt" strokecolor="#231F20">
                <v:path arrowok="t"/>
              </v:shape>
            </v:group>
            <v:group style="position:absolute;left:5560;top:16;width:2;height:243" coordorigin="5560,16" coordsize="2,243">
              <v:shape style="position:absolute;left:5560;top:16;width:2;height:243" coordorigin="5560,16" coordsize="0,243" path="m5560,260l5560,16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17.1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Enqueue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dequeue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3"/>
        </w:numPr>
        <w:tabs>
          <w:tab w:pos="4418" w:val="left" w:leader="none"/>
        </w:tabs>
        <w:ind w:left="441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qEnq(q,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208" w:right="519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enqueue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onto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queue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"/>
        </w:numPr>
        <w:tabs>
          <w:tab w:pos="4707" w:val="left" w:leader="none"/>
        </w:tabs>
        <w:spacing w:before="18"/>
        <w:ind w:left="4707" w:right="0" w:hanging="57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{data}];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"/>
        </w:numPr>
        <w:tabs>
          <w:tab w:pos="4418" w:val="left" w:leader="none"/>
        </w:tabs>
        <w:spacing w:before="18"/>
        <w:ind w:left="441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"/>
        </w:numPr>
        <w:tabs>
          <w:tab w:pos="4418" w:val="left" w:leader="none"/>
        </w:tabs>
        <w:spacing w:before="18"/>
        <w:ind w:left="441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qDeq(q)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2233" w:right="447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dequeue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"/>
        </w:numPr>
        <w:tabs>
          <w:tab w:pos="4707" w:val="left" w:leader="none"/>
        </w:tabs>
        <w:spacing w:before="18"/>
        <w:ind w:left="4707" w:right="0" w:hanging="57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q{1};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"/>
        </w:numPr>
        <w:tabs>
          <w:tab w:pos="4707" w:val="left" w:leader="none"/>
        </w:tabs>
        <w:spacing w:before="18"/>
        <w:ind w:left="4707" w:right="0" w:hanging="57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q(2:end);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"/>
        </w:numPr>
        <w:tabs>
          <w:tab w:pos="4418" w:val="left" w:leader="none"/>
        </w:tabs>
        <w:spacing w:before="18"/>
        <w:ind w:left="441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272pt;width:228pt;height:.1pt;mso-position-horizontal-relative:page;mso-position-vertical-relative:paragraph;z-index:-2722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right="1664"/>
        <w:jc w:val="both"/>
      </w:pP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queu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rathe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effectivel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“jum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line.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implementation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beyon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scop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object-oriented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techniques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encapsulate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restrict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available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those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functionality.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purposes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“open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cel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implementatio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sufficient.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9" w:firstLine="240"/>
        <w:jc w:val="both"/>
      </w:pPr>
      <w:r>
        <w:rPr/>
        <w:pict>
          <v:group style="position:absolute;margin-left:88.375pt;margin-top:20.251684pt;width:24.25pt;height:48.25pt;mso-position-horizontal-relative:page;mso-position-vertical-relative:paragraph;z-index:-2720" coordorigin="1768,405" coordsize="485,965">
            <v:group style="position:absolute;left:1892;top:768;width:238;height:239" coordorigin="1892,768" coordsize="238,239">
              <v:shape style="position:absolute;left:1892;top:768;width:238;height:239" coordorigin="1892,768" coordsize="238,239" path="m2130,888l2112,951,2064,995,2021,1007,1996,1005,1934,979,1897,928,1892,907,1893,881,1917,816,1964,777,2004,768,2028,770,2089,798,2124,851,2130,888xe" filled="f" stroked="t" strokeweight=".25pt" strokecolor="#231F20">
                <v:path arrowok="t"/>
              </v:shape>
            </v:group>
            <v:group style="position:absolute;left:1770;top:888;width:480;height:2" coordorigin="1770,888" coordsize="480,2">
              <v:shape style="position:absolute;left:1770;top:888;width:480;height:2" coordorigin="1770,888" coordsize="480,0" path="m1770,888l2250,888e" filled="f" stroked="t" strokeweight=".25pt" strokecolor="#231F20">
                <v:path arrowok="t"/>
              </v:shape>
            </v:group>
            <v:group style="position:absolute;left:2010;top:408;width:2;height:960" coordorigin="2010,408" coordsize="2,960">
              <v:shape style="position:absolute;left:2010;top:408;width:2;height:960" coordorigin="2010,408" coordsize="0,960" path="m2010,408l2010,136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0.251684pt;width:24.25pt;height:48.25pt;mso-position-horizontal-relative:page;mso-position-vertical-relative:paragraph;z-index:-2719" coordorigin="13588,405" coordsize="485,965">
            <v:group style="position:absolute;left:13712;top:768;width:238;height:239" coordorigin="13712,768" coordsize="238,239">
              <v:shape style="position:absolute;left:13712;top:768;width:238;height:239" coordorigin="13712,768" coordsize="238,239" path="m13950,888l13932,951,13884,995,13841,1007,13816,1005,13754,979,13717,928,13712,907,13713,881,13737,816,13784,777,13824,768,13848,770,13909,798,13944,851,13950,888xe" filled="f" stroked="t" strokeweight=".25pt" strokecolor="#231F20">
                <v:path arrowok="t"/>
              </v:shape>
            </v:group>
            <v:group style="position:absolute;left:13590;top:888;width:480;height:2" coordorigin="13590,888" coordsize="480,2">
              <v:shape style="position:absolute;left:13590;top:888;width:480;height:2" coordorigin="13590,888" coordsize="480,0" path="m13590,888l14070,888e" filled="f" stroked="t" strokeweight=".25pt" strokecolor="#231F20">
                <v:path arrowok="t"/>
              </v:shape>
            </v:group>
            <v:group style="position:absolute;left:13830;top:408;width:2;height:960" coordorigin="13830,408" coordsize="2,960">
              <v:shape style="position:absolute;left:13830;top:408;width:2;height:960" coordorigin="13830,408" coordsize="0,960" path="m13830,408l13830,136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enqueue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dequeue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17.1.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right="7265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17.1: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4350" w:right="1919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Obviously,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trivial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separate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updated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receive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4350" w:right="1687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Concatenates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enqueued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braces)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4350" w:right="1824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dequeue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removed.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4350" w:right="1273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right="6381" w:firstLine="0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17.1.3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0"/>
          <w:w w:val="105"/>
        </w:rPr>
        <w:t>Priority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0"/>
          <w:w w:val="105"/>
        </w:rPr>
        <w:t>Queues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7"/>
        <w:jc w:val="both"/>
      </w:pP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wish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ordinary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priority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queues.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printer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wait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hour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page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while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print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larg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encyclopedi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wonde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print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can’t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jobs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ahead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jobs.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9" w:firstLine="24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difference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ordinary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priority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enqueue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algorithm.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priority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enqueue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involves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17.2.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enqueue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means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objects.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Here,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is_before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generally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11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392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12"/>
          <w:pgSz w:w="15840" w:h="24480"/>
          <w:pgMar w:header="4828" w:footer="5472" w:top="5660" w:bottom="5660" w:left="1660" w:right="1660"/>
        </w:sectPr>
      </w:pPr>
    </w:p>
    <w:p>
      <w:pPr>
        <w:spacing w:before="78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56.03949pt;margin-top:8.256392pt;width:106.834pt;height:52.77pt;mso-position-horizontal-relative:page;mso-position-vertical-relative:paragraph;z-index:-2718" type="#_x0000_t75">
            <v:imagedata r:id="rId13" o:title="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Enqueue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3"/>
        <w:rPr>
          <w:sz w:val="22"/>
          <w:szCs w:val="22"/>
        </w:rPr>
      </w:pPr>
      <w:r>
        <w:rPr/>
        <w:br w:type="column"/>
      </w:r>
      <w:r>
        <w:rPr>
          <w:sz w:val="22"/>
          <w:szCs w:val="22"/>
        </w:rPr>
      </w:r>
    </w:p>
    <w:p>
      <w:pPr>
        <w:ind w:left="145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Dequeue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5903" w:space="40"/>
            <w:col w:w="6577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50"/>
        <w:ind w:left="4330" w:right="4125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17.2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4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priority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5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queue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60" w:lineRule="exact" w:before="53"/>
        <w:ind w:left="3170" w:right="2386" w:firstLine="240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sufficient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able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compare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contai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eithe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field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ke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NaN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Clearly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extended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necessary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05" w:lineRule="auto" w:before="87"/>
        <w:ind w:left="3170" w:right="4523" w:firstLine="24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is_before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17.2.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17.2: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32"/>
        <w:ind w:left="3630" w:right="2118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consumes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Boolean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27"/>
        <w:ind w:left="3630" w:right="3428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Captures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(class)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2"/>
        <w:ind w:left="3630" w:right="2495"/>
        <w:jc w:val="left"/>
      </w:pPr>
      <w:r>
        <w:rPr/>
        <w:pict>
          <v:group style="position:absolute;margin-left:88.375pt;margin-top:14.00116pt;width:24.25pt;height:48.25pt;mso-position-horizontal-relative:page;mso-position-vertical-relative:paragraph;z-index:-2715" coordorigin="1768,280" coordsize="485,965">
            <v:group style="position:absolute;left:1892;top:643;width:238;height:239" coordorigin="1892,643" coordsize="238,239">
              <v:shape style="position:absolute;left:1892;top:643;width:238;height:239" coordorigin="1892,643" coordsize="238,239" path="m2130,763l2112,826,2064,870,2021,882,1996,880,1934,854,1897,803,1892,782,1893,756,1917,691,1964,652,2004,643,2028,645,2089,673,2124,726,2130,763xe" filled="f" stroked="t" strokeweight=".25pt" strokecolor="#231F20">
                <v:path arrowok="t"/>
              </v:shape>
            </v:group>
            <v:group style="position:absolute;left:1770;top:763;width:480;height:2" coordorigin="1770,763" coordsize="480,2">
              <v:shape style="position:absolute;left:1770;top:763;width:480;height:2" coordorigin="1770,763" coordsize="480,0" path="m1770,763l2250,763e" filled="f" stroked="t" strokeweight=".25pt" strokecolor="#231F20">
                <v:path arrowok="t"/>
              </v:shape>
            </v:group>
            <v:group style="position:absolute;left:2010;top:283;width:2;height:960" coordorigin="2010,283" coordsize="2,960">
              <v:shape style="position:absolute;left:2010;top:283;width:2;height:960" coordorigin="2010,283" coordsize="0,960" path="m2010,283l2010,124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4.00116pt;width:24.25pt;height:48.25pt;mso-position-horizontal-relative:page;mso-position-vertical-relative:paragraph;z-index:-2714" coordorigin="13588,280" coordsize="485,965">
            <v:group style="position:absolute;left:13712;top:643;width:238;height:239" coordorigin="13712,643" coordsize="238,239">
              <v:shape style="position:absolute;left:13712;top:643;width:238;height:239" coordorigin="13712,643" coordsize="238,239" path="m13950,763l13932,826,13884,870,13841,882,13816,880,13754,854,13717,803,13712,782,13713,756,13737,691,13784,652,13824,643,13848,645,13909,673,13944,726,13950,763xe" filled="f" stroked="t" strokeweight=".25pt" strokecolor="#231F20">
                <v:path arrowok="t"/>
              </v:shape>
            </v:group>
            <v:group style="position:absolute;left:13590;top:763;width:480;height:2" coordorigin="13590,763" coordsize="480,2">
              <v:shape style="position:absolute;left:13590;top:763;width:480;height:2" coordorigin="13590,763" coordsize="480,0" path="m13590,763l14070,763e" filled="f" stroked="t" strokeweight=".25pt" strokecolor="#231F20">
                <v:path arrowok="t"/>
              </v:shape>
            </v:group>
            <v:group style="position:absolute;left:13830;top:283;width:2;height:960" coordorigin="13830,283" coordsize="2,960">
              <v:shape style="position:absolute;left:13830;top:283;width:2;height:960" coordorigin="13830,283" coordsize="0,960" path="m13830,283l13830,124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Checks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type—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otherwise,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answer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27"/>
        <w:ind w:left="3630" w:right="2523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easily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compared.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974" w:right="384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011pt;width:238.395pt;height:13.168pt;mso-position-horizontal-relative:page;mso-position-vertical-relative:paragraph;z-index:-2716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17.2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Comparing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objects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4"/>
        </w:numPr>
        <w:tabs>
          <w:tab w:pos="3795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is_before(a,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2297" w:right="501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comparing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two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objects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4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acl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class(a);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4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false;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4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isa(b,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acl)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4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switch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acl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4"/>
        </w:numPr>
        <w:tabs>
          <w:tab w:pos="4951" w:val="left" w:leader="none"/>
        </w:tabs>
        <w:spacing w:before="18"/>
        <w:ind w:left="4951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case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'double'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4"/>
        </w:numPr>
        <w:tabs>
          <w:tab w:pos="5336" w:val="left" w:leader="none"/>
        </w:tabs>
        <w:spacing w:before="18"/>
        <w:ind w:left="5336" w:right="0" w:hanging="183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4"/>
        </w:numPr>
        <w:tabs>
          <w:tab w:pos="4951" w:val="left" w:leader="none"/>
        </w:tabs>
        <w:spacing w:before="18"/>
        <w:ind w:left="4951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case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'struct'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4"/>
        </w:numPr>
        <w:tabs>
          <w:tab w:pos="5336" w:val="left" w:leader="none"/>
        </w:tabs>
        <w:spacing w:before="18"/>
        <w:ind w:left="5336" w:right="0" w:hanging="183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isfield(a,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'key'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4"/>
        </w:numPr>
        <w:tabs>
          <w:tab w:pos="5721" w:val="left" w:leader="none"/>
        </w:tabs>
        <w:spacing w:before="18"/>
        <w:ind w:left="5721" w:right="0" w:hanging="231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a.key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b.key;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4"/>
        </w:numPr>
        <w:tabs>
          <w:tab w:pos="5336" w:val="left" w:leader="none"/>
        </w:tabs>
        <w:spacing w:before="18"/>
        <w:ind w:left="533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isfield(a,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'dod'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4"/>
        </w:numPr>
        <w:tabs>
          <w:tab w:pos="5721" w:val="left" w:leader="none"/>
        </w:tabs>
        <w:spacing w:before="18"/>
        <w:ind w:left="5721" w:right="0" w:hanging="231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age(a)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age(b);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4"/>
        </w:numPr>
        <w:tabs>
          <w:tab w:pos="5336" w:val="left" w:leader="none"/>
        </w:tabs>
        <w:spacing w:before="18"/>
        <w:ind w:left="533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4"/>
        </w:numPr>
        <w:tabs>
          <w:tab w:pos="5721" w:val="left" w:leader="none"/>
        </w:tabs>
        <w:spacing w:before="18"/>
        <w:ind w:left="5721" w:right="0" w:hanging="231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error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'comparing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unknown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structures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4"/>
        </w:numPr>
        <w:tabs>
          <w:tab w:pos="5336" w:val="left" w:leader="none"/>
        </w:tabs>
        <w:spacing w:before="18"/>
        <w:ind w:left="533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4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otherwise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4"/>
        </w:numPr>
        <w:tabs>
          <w:tab w:pos="5336" w:val="left" w:leader="none"/>
        </w:tabs>
        <w:spacing w:before="18"/>
        <w:ind w:left="533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error(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[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'can''t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compare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acl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's'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])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4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4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4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61pt;width:228pt;height:.1pt;mso-position-horizontal-relative:page;mso-position-vertical-relative:paragraph;z-index:-2717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5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20"/>
          <w:szCs w:val="20"/>
        </w:rPr>
        <w:t>Queues</w:t>
      </w:r>
      <w:r>
        <w:rPr>
          <w:rFonts w:ascii="Palatino" w:hAnsi="Palatino" w:cs="Palatino" w:eastAsia="Palatino"/>
          <w:b/>
          <w:bCs/>
          <w:color w:val="231F20"/>
          <w:spacing w:val="0"/>
          <w:w w:val="11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1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10"/>
          <w:sz w:val="18"/>
          <w:szCs w:val="18"/>
        </w:rPr>
        <w:t>393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64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66998pt;margin-top:.318115pt;width:238.395pt;height:13.168pt;mso-position-horizontal-relative:page;mso-position-vertical-relative:paragraph;z-index:-2712" coordorigin="5545,6" coordsize="4768,263">
            <v:group style="position:absolute;left:5550;top:260;width:4758;height:2" coordorigin="5550,260" coordsize="4758,2">
              <v:shape style="position:absolute;left:5550;top:260;width:4758;height:2" coordorigin="5550,260" coordsize="4758,0" path="m5550,260l10308,260e" filled="f" stroked="t" strokeweight=".5pt" strokecolor="#231F20">
                <v:path arrowok="t"/>
              </v:shape>
            </v:group>
            <v:group style="position:absolute;left:5560;top:16;width:2;height:243" coordorigin="5560,16" coordsize="2,243">
              <v:shape style="position:absolute;left:5560;top:16;width:2;height:243" coordorigin="5560,16" coordsize="0,243" path="m5560,260l5560,16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17.3</w:t>
      </w:r>
      <w:r>
        <w:rPr>
          <w:rFonts w:ascii="Times New Roman" w:hAnsi="Times New Roman" w:cs="Times New Roman" w:eastAsia="Times New Roman"/>
          <w:b/>
          <w:bCs/>
          <w:color w:val="231F20"/>
          <w:spacing w:val="4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Priority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queue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enqueue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2"/>
          <w:numId w:val="5"/>
        </w:numPr>
        <w:tabs>
          <w:tab w:pos="4515" w:val="left" w:leader="none"/>
        </w:tabs>
        <w:ind w:left="4515" w:right="985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pqEnq(pq,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208" w:right="490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enqueue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order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queue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5"/>
        </w:numPr>
        <w:tabs>
          <w:tab w:pos="674" w:val="left" w:leader="none"/>
          <w:tab w:pos="4900" w:val="left" w:leader="none"/>
        </w:tabs>
        <w:spacing w:before="18"/>
        <w:ind w:left="4900" w:right="2718" w:hanging="67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5"/>
        </w:numPr>
        <w:tabs>
          <w:tab w:pos="674" w:val="left" w:leader="none"/>
          <w:tab w:pos="4900" w:val="left" w:leader="none"/>
        </w:tabs>
        <w:spacing w:before="18"/>
        <w:ind w:left="4900" w:right="1659" w:hanging="67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length(pq)+1;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5"/>
        </w:numPr>
        <w:tabs>
          <w:tab w:pos="674" w:val="left" w:leader="none"/>
          <w:tab w:pos="4900" w:val="left" w:leader="none"/>
        </w:tabs>
        <w:spacing w:before="18"/>
        <w:ind w:left="4900" w:right="1274" w:hanging="67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length(pq)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5"/>
        </w:numPr>
        <w:tabs>
          <w:tab w:pos="1059" w:val="left" w:leader="none"/>
          <w:tab w:pos="5285" w:val="left" w:leader="none"/>
        </w:tabs>
        <w:spacing w:before="18"/>
        <w:ind w:left="5285" w:right="503" w:hanging="106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is_before(item,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pq{in})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5"/>
        </w:numPr>
        <w:tabs>
          <w:tab w:pos="1444" w:val="left" w:leader="none"/>
          <w:tab w:pos="5671" w:val="left" w:leader="none"/>
        </w:tabs>
        <w:spacing w:before="18"/>
        <w:ind w:left="5671" w:right="1852" w:hanging="144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5"/>
        </w:numPr>
        <w:tabs>
          <w:tab w:pos="1444" w:val="left" w:leader="none"/>
          <w:tab w:pos="5671" w:val="left" w:leader="none"/>
        </w:tabs>
        <w:spacing w:before="18"/>
        <w:ind w:left="5671" w:right="2044" w:hanging="144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break;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5"/>
        </w:numPr>
        <w:tabs>
          <w:tab w:pos="1059" w:val="left" w:leader="none"/>
          <w:tab w:pos="5285" w:val="left" w:leader="none"/>
        </w:tabs>
        <w:spacing w:before="18"/>
        <w:ind w:left="5285" w:right="2718" w:hanging="106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5"/>
        </w:numPr>
        <w:tabs>
          <w:tab w:pos="1059" w:val="left" w:leader="none"/>
          <w:tab w:pos="5285" w:val="left" w:leader="none"/>
        </w:tabs>
        <w:spacing w:before="18"/>
        <w:ind w:left="5285" w:right="1852" w:hanging="106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5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5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[pq(1:at-1)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{item}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pq(at:end)];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5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333pt;width:228pt;height:.1pt;mso-position-horizontal-relative:page;mso-position-vertical-relative:paragraph;z-index:-2713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60" w:lineRule="exact" w:before="53"/>
        <w:ind w:left="4350" w:right="1048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Selects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27"/>
        <w:ind w:left="4350" w:right="2497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key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age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13–18: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72"/>
        <w:ind w:left="3890" w:right="988" w:firstLine="24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/>
        <w:pict>
          <v:group style="position:absolute;margin-left:88.375pt;margin-top:3.751526pt;width:24.25pt;height:48.25pt;mso-position-horizontal-relative:page;mso-position-vertical-relative:paragraph;z-index:-2711" coordorigin="1768,75" coordsize="485,965">
            <v:group style="position:absolute;left:1892;top:438;width:238;height:239" coordorigin="1892,438" coordsize="238,239">
              <v:shape style="position:absolute;left:1892;top:438;width:238;height:239" coordorigin="1892,438" coordsize="238,239" path="m2130,558l2112,621,2064,665,2021,677,1996,675,1934,649,1897,598,1892,577,1893,551,1917,486,1964,447,2004,438,2028,440,2089,468,2124,521,2130,558xe" filled="f" stroked="t" strokeweight=".25pt" strokecolor="#231F20">
                <v:path arrowok="t"/>
              </v:shape>
            </v:group>
            <v:group style="position:absolute;left:1770;top:558;width:480;height:2" coordorigin="1770,558" coordsize="480,2">
              <v:shape style="position:absolute;left:1770;top:558;width:480;height:2" coordorigin="1770,558" coordsize="480,0" path="m1770,558l2250,558e" filled="f" stroked="t" strokeweight=".25pt" strokecolor="#231F20">
                <v:path arrowok="t"/>
              </v:shape>
            </v:group>
            <v:group style="position:absolute;left:2010;top:78;width:2;height:960" coordorigin="2010,78" coordsize="2,960">
              <v:shape style="position:absolute;left:2010;top:78;width:2;height:960" coordorigin="2010,78" coordsize="0,960" path="m2010,78l2010,103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751526pt;width:24.25pt;height:48.25pt;mso-position-horizontal-relative:page;mso-position-vertical-relative:paragraph;z-index:-2710" coordorigin="13588,75" coordsize="485,965">
            <v:group style="position:absolute;left:13712;top:438;width:238;height:239" coordorigin="13712,438" coordsize="238,239">
              <v:shape style="position:absolute;left:13712;top:438;width:238;height:239" coordorigin="13712,438" coordsize="238,239" path="m13950,558l13932,621,13884,665,13841,677,13816,675,13754,649,13717,598,13712,577,13713,551,13737,486,13784,447,13824,438,13848,440,13909,468,13944,521,13950,558xe" filled="f" stroked="t" strokeweight=".25pt" strokecolor="#231F20">
                <v:path arrowok="t"/>
              </v:shape>
            </v:group>
            <v:group style="position:absolute;left:13590;top:558;width:480;height:2" coordorigin="13590,558" coordsize="480,2">
              <v:shape style="position:absolute;left:13590;top:558;width:480;height:2" coordorigin="13590,558" coordsize="480,0" path="m13590,558l14070,558e" filled="f" stroked="t" strokeweight=".25pt" strokecolor="#231F20">
                <v:path arrowok="t"/>
              </v:shape>
            </v:group>
            <v:group style="position:absolute;left:13830;top:78;width:2;height:960" coordorigin="13830,78" coordsize="2,960">
              <v:shape style="position:absolute;left:13830;top:78;width:2;height:960" coordorigin="13830,78" coordsize="0,960" path="m13830,78l13830,103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enqueue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5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is_before(...)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5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compare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objects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priority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queue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shown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Listing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17.3.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before="87"/>
        <w:ind w:right="7265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17.3: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4350" w:right="1785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signature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enqueue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ordinary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4350" w:right="988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1" w:lineRule="auto" w:before="24"/>
        <w:ind w:left="4350" w:right="1860"/>
        <w:jc w:val="left"/>
      </w:pPr>
      <w:r>
        <w:rPr>
          <w:b w:val="0"/>
          <w:bCs w:val="0"/>
          <w:color w:val="231F20"/>
          <w:spacing w:val="-2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4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Move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inde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2"/>
          <w:w w:val="100"/>
        </w:rPr>
        <w:t>dow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queu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unti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fall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off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cel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somethin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ite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insert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goe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before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implemente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brea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1"/>
          <w:w w:val="100"/>
        </w:rPr>
        <w:t>statement.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Checks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2" w:lineRule="exact"/>
        <w:ind w:left="0" w:right="3195"/>
        <w:jc w:val="center"/>
      </w:pPr>
      <w:r>
        <w:rPr>
          <w:b w:val="0"/>
          <w:bCs w:val="0"/>
          <w:color w:val="231F20"/>
          <w:spacing w:val="0"/>
          <w:w w:val="100"/>
        </w:rPr>
        <w:t>queue.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16"/>
        <w:ind w:left="4350" w:right="2911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mark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loop.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Otherwise,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keep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2"/>
        <w:ind w:left="4350" w:right="1391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end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right="6393" w:firstLine="0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17.1.4</w:t>
      </w:r>
      <w:r>
        <w:rPr>
          <w:color w:val="231F20"/>
          <w:spacing w:val="34"/>
          <w:w w:val="105"/>
        </w:rPr>
        <w:t> </w:t>
      </w:r>
      <w:r>
        <w:rPr>
          <w:color w:val="231F20"/>
          <w:spacing w:val="0"/>
          <w:w w:val="105"/>
        </w:rPr>
        <w:t>Testing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0"/>
          <w:w w:val="105"/>
        </w:rPr>
        <w:t>Queues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9"/>
        <w:jc w:val="both"/>
      </w:pP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always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advisable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utility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thoroughly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utility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presenting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588" w:firstLine="24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observe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testing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queues,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printing.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Although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tempting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14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394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2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115pt;width:238.395pt;height:13.168pt;mso-position-horizontal-relative:page;mso-position-vertical-relative:paragraph;z-index:-2708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17.4</w:t>
      </w:r>
      <w:r>
        <w:rPr>
          <w:rFonts w:ascii="Times New Roman" w:hAnsi="Times New Roman" w:cs="Times New Roman" w:eastAsia="Times New Roman"/>
          <w:b/>
          <w:bCs/>
          <w:color w:val="231F20"/>
          <w:spacing w:val="4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Converting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6"/>
        </w:numPr>
        <w:tabs>
          <w:tab w:pos="3698" w:val="left" w:leader="none"/>
        </w:tabs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CAToString(ca)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084" w:right="191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Traverse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cell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make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string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'';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1:length(ca)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4469" w:val="left" w:leader="none"/>
        </w:tabs>
        <w:spacing w:before="18"/>
        <w:ind w:left="4469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toString(ca{in})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3698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72pt;width:228pt;height:.1pt;mso-position-horizontal-relative:page;mso-position-vertical-relative:paragraph;z-index:-2709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170" w:right="2385"/>
        <w:jc w:val="both"/>
      </w:pP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singl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accomplis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achiev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more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maintainable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separating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traversal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details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convertin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ite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CAToString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which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traverses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17.4.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170" w:right="7985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17.4: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96"/>
        <w:ind w:left="3630" w:right="2424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consumes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Traverses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3630" w:right="2495"/>
        <w:jc w:val="left"/>
      </w:pPr>
      <w:r>
        <w:rPr/>
        <w:pict>
          <v:group style="position:absolute;margin-left:88.375pt;margin-top:14.63418pt;width:24.25pt;height:48.25pt;mso-position-horizontal-relative:page;mso-position-vertical-relative:paragraph;z-index:-2707" coordorigin="1768,293" coordsize="485,965">
            <v:group style="position:absolute;left:1892;top:655;width:238;height:239" coordorigin="1892,655" coordsize="238,239">
              <v:shape style="position:absolute;left:1892;top:655;width:238;height:239" coordorigin="1892,655" coordsize="238,239" path="m2130,775l2112,839,2064,882,2021,895,1996,893,1934,866,1897,816,1892,795,1893,768,1917,703,1964,665,2004,655,2028,657,2089,685,2124,738,2130,775xe" filled="f" stroked="t" strokeweight=".25pt" strokecolor="#231F20">
                <v:path arrowok="t"/>
              </v:shape>
            </v:group>
            <v:group style="position:absolute;left:1770;top:775;width:480;height:2" coordorigin="1770,775" coordsize="480,2">
              <v:shape style="position:absolute;left:1770;top:775;width:480;height:2" coordorigin="1770,775" coordsize="480,0" path="m1770,775l2250,775e" filled="f" stroked="t" strokeweight=".25pt" strokecolor="#231F20">
                <v:path arrowok="t"/>
              </v:shape>
            </v:group>
            <v:group style="position:absolute;left:2010;top:295;width:2;height:960" coordorigin="2010,295" coordsize="2,960">
              <v:shape style="position:absolute;left:2010;top:295;width:2;height:960" coordorigin="2010,295" coordsize="0,960" path="m2010,295l2010,125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4.63418pt;width:24.25pt;height:48.25pt;mso-position-horizontal-relative:page;mso-position-vertical-relative:paragraph;z-index:-2706" coordorigin="13588,293" coordsize="485,965">
            <v:group style="position:absolute;left:13712;top:655;width:238;height:239" coordorigin="13712,655" coordsize="238,239">
              <v:shape style="position:absolute;left:13712;top:655;width:238;height:239" coordorigin="13712,655" coordsize="238,239" path="m13950,775l13932,839,13884,882,13841,895,13816,893,13754,866,13717,816,13712,795,13713,768,13737,703,13784,665,13824,655,13848,657,13909,685,13944,738,13950,775xe" filled="f" stroked="t" strokeweight=".25pt" strokecolor="#231F20">
                <v:path arrowok="t"/>
              </v:shape>
            </v:group>
            <v:group style="position:absolute;left:13590;top:775;width:480;height:2" coordorigin="13590,775" coordsize="480,2">
              <v:shape style="position:absolute;left:13590;top:775;width:480;height:2" coordorigin="13590,775" coordsize="480,0" path="m13590,775l14070,775e" filled="f" stroked="t" strokeweight=".25pt" strokecolor="#231F20">
                <v:path arrowok="t"/>
              </v:shape>
            </v:group>
            <v:group style="position:absolute;left:13830;top:295;width:2;height:960" coordorigin="13830,295" coordsize="2,960">
              <v:shape style="position:absolute;left:13830;top:295;width:2;height:960" coordorigin="13830,295" coordsize="0,960" path="m13830,295l13830,125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toString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utility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below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together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new-line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ASCII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9"/>
        <w:jc w:val="both"/>
      </w:pP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course,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real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effort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creating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converts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individual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representation.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17.5.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170" w:right="7984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17.5: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630" w:right="2606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Java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recognize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equivalent.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27"/>
        <w:ind w:left="3630" w:right="2536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surround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quotes.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4–6: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Individual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printed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%g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form.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7–12: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enclosed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braces.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7" w:lineRule="auto" w:before="19"/>
        <w:ind w:left="3630" w:right="2654"/>
        <w:jc w:val="both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toString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name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30"/>
        <w:ind w:left="3630" w:right="258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18–23: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6"/>
        <w:jc w:val="both"/>
      </w:pPr>
      <w:r>
        <w:rPr>
          <w:b w:val="0"/>
          <w:bCs w:val="0"/>
          <w:color w:val="231F20"/>
          <w:spacing w:val="3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17</w:t>
      </w:r>
      <w:r>
        <w:rPr>
          <w:b w:val="0"/>
          <w:bCs w:val="0"/>
          <w:color w:val="231F20"/>
          <w:spacing w:val="3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illustrate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available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priority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contai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objec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display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priorit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queu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contain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15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7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20"/>
          <w:szCs w:val="20"/>
        </w:rPr>
        <w:t>Queues</w:t>
      </w:r>
      <w:r>
        <w:rPr>
          <w:rFonts w:ascii="Palatino" w:hAnsi="Palatino" w:cs="Palatino" w:eastAsia="Palatino"/>
          <w:b/>
          <w:bCs/>
          <w:color w:val="231F20"/>
          <w:spacing w:val="0"/>
          <w:w w:val="11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1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10"/>
          <w:sz w:val="18"/>
          <w:szCs w:val="18"/>
        </w:rPr>
        <w:t>395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62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66998pt;margin-top:.318115pt;width:238.395pt;height:13.168pt;mso-position-horizontal-relative:page;mso-position-vertical-relative:paragraph;z-index:-2704" coordorigin="5545,6" coordsize="4768,263">
            <v:group style="position:absolute;left:5550;top:260;width:4758;height:2" coordorigin="5550,260" coordsize="4758,2">
              <v:shape style="position:absolute;left:5550;top:260;width:4758;height:2" coordorigin="5550,260" coordsize="4758,0" path="m5550,260l10308,260e" filled="f" stroked="t" strokeweight=".5pt" strokecolor="#231F20">
                <v:path arrowok="t"/>
              </v:shape>
            </v:group>
            <v:group style="position:absolute;left:5560;top:16;width:2;height:243" coordorigin="5560,16" coordsize="2,243">
              <v:shape style="position:absolute;left:5560;top:16;width:2;height:243" coordorigin="5560,16" coordsize="0,243" path="m5560,260l5560,16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17.5</w:t>
      </w:r>
      <w:r>
        <w:rPr>
          <w:rFonts w:ascii="Times New Roman" w:hAnsi="Times New Roman" w:cs="Times New Roman" w:eastAsia="Times New Roman"/>
          <w:b/>
          <w:bCs/>
          <w:color w:val="231F20"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Converting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object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2"/>
          <w:numId w:val="7"/>
        </w:numPr>
        <w:tabs>
          <w:tab w:pos="4515" w:val="left" w:leader="none"/>
        </w:tabs>
        <w:ind w:left="4515" w:right="985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toString(item)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5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turn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object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its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string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representation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7"/>
        </w:numPr>
        <w:tabs>
          <w:tab w:pos="4900" w:val="left" w:leader="none"/>
        </w:tabs>
        <w:spacing w:before="18"/>
        <w:ind w:left="490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isa(item,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'char'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285" w:val="left" w:leader="none"/>
        </w:tabs>
        <w:spacing w:before="18"/>
        <w:ind w:left="422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[''''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''''];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674" w:val="left" w:leader="none"/>
          <w:tab w:pos="4900" w:val="left" w:leader="none"/>
        </w:tabs>
        <w:spacing w:before="18"/>
        <w:ind w:left="4900" w:right="888" w:hanging="67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isa(item,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'double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5285" w:val="left" w:leader="none"/>
        </w:tabs>
        <w:spacing w:before="18"/>
        <w:ind w:left="528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length(item)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5671" w:val="left" w:leader="none"/>
        </w:tabs>
        <w:spacing w:before="18"/>
        <w:ind w:left="5671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sprintf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'%g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5285" w:val="left" w:leader="none"/>
        </w:tabs>
        <w:spacing w:before="18"/>
        <w:ind w:left="528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5671" w:val="left" w:leader="none"/>
        </w:tabs>
        <w:spacing w:before="18"/>
        <w:ind w:left="5671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'['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5671" w:val="left" w:leader="none"/>
        </w:tabs>
        <w:spacing w:before="18"/>
        <w:ind w:left="5671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1:length(item)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6056" w:val="left" w:leader="none"/>
        </w:tabs>
        <w:spacing w:before="18"/>
        <w:ind w:left="605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6441" w:val="left" w:leader="none"/>
        </w:tabs>
        <w:spacing w:before="18"/>
        <w:ind w:left="6441" w:right="0" w:hanging="231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sprintf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%g'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item(in)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5671" w:val="left" w:leader="none"/>
        </w:tabs>
        <w:spacing w:before="18"/>
        <w:ind w:left="567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5671" w:val="left" w:leader="none"/>
        </w:tabs>
        <w:spacing w:before="18"/>
        <w:ind w:left="567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]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isa(item,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'struct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isfield(item,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'name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5671" w:val="left" w:leader="none"/>
        </w:tabs>
        <w:spacing w:before="18"/>
        <w:ind w:left="567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item.name;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5671" w:val="left" w:leader="none"/>
        </w:tabs>
        <w:spacing w:before="18"/>
        <w:ind w:left="567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nms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fieldnames(item);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5671" w:val="left" w:leader="none"/>
        </w:tabs>
        <w:spacing w:before="18"/>
        <w:ind w:left="567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5671" w:val="left" w:leader="none"/>
        </w:tabs>
        <w:spacing w:before="18"/>
        <w:ind w:left="567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1:length(nms)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6056" w:val="left" w:leader="none"/>
        </w:tabs>
        <w:spacing w:before="18"/>
        <w:ind w:left="605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nms{in};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6056" w:val="left" w:leader="none"/>
        </w:tabs>
        <w:spacing w:before="18"/>
        <w:ind w:left="605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3.417151pt;width:24.25pt;height:48.25pt;mso-position-horizontal-relative:page;mso-position-vertical-relative:paragraph;z-index:-2701" coordorigin="1768,68" coordsize="485,965">
            <v:group style="position:absolute;left:1892;top:431;width:238;height:239" coordorigin="1892,431" coordsize="238,239">
              <v:shape style="position:absolute;left:1892;top:431;width:238;height:239" coordorigin="1892,431" coordsize="238,239" path="m2130,551l2112,615,2064,658,2021,670,1996,669,1934,642,1897,591,1892,571,1893,544,1917,479,1964,440,2004,431,2028,433,2089,461,2124,514,2130,551xe" filled="f" stroked="t" strokeweight=".25pt" strokecolor="#231F20">
                <v:path arrowok="t"/>
              </v:shape>
            </v:group>
            <v:group style="position:absolute;left:1770;top:551;width:480;height:2" coordorigin="1770,551" coordsize="480,2">
              <v:shape style="position:absolute;left:1770;top:551;width:480;height:2" coordorigin="1770,551" coordsize="480,0" path="m1770,551l2250,551e" filled="f" stroked="t" strokeweight=".25pt" strokecolor="#231F20">
                <v:path arrowok="t"/>
              </v:shape>
            </v:group>
            <v:group style="position:absolute;left:2010;top:71;width:2;height:960" coordorigin="2010,71" coordsize="2,960">
              <v:shape style="position:absolute;left:2010;top:71;width:2;height:960" coordorigin="2010,71" coordsize="0,960" path="m2010,71l2010,103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417151pt;width:24.25pt;height:48.25pt;mso-position-horizontal-relative:page;mso-position-vertical-relative:paragraph;z-index:-2700" coordorigin="13588,68" coordsize="485,965">
            <v:group style="position:absolute;left:13712;top:431;width:238;height:239" coordorigin="13712,431" coordsize="238,239">
              <v:shape style="position:absolute;left:13712;top:431;width:238;height:239" coordorigin="13712,431" coordsize="238,239" path="m13950,551l13932,615,13884,658,13841,670,13816,669,13754,642,13717,591,13712,571,13713,544,13737,479,13784,440,13824,431,13848,433,13909,461,13944,514,13950,551xe" filled="f" stroked="t" strokeweight=".25pt" strokecolor="#231F20">
                <v:path arrowok="t"/>
              </v:shape>
            </v:group>
            <v:group style="position:absolute;left:13590;top:551;width:480;height:2" coordorigin="13590,551" coordsize="480,2">
              <v:shape style="position:absolute;left:13590;top:551;width:480;height:2" coordorigin="13590,551" coordsize="480,0" path="m13590,551l14070,551e" filled="f" stroked="t" strokeweight=".25pt" strokecolor="#231F20">
                <v:path arrowok="t"/>
              </v:shape>
            </v:group>
            <v:group style="position:absolute;left:13830;top:71;width:2;height:960" coordorigin="13830,71" coordsize="2,960">
              <v:shape style="position:absolute;left:13830;top:71;width:2;height:960" coordorigin="13830,71" coordsize="0,960" path="m13830,71l13830,103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':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6441" w:val="left" w:leader="none"/>
        </w:tabs>
        <w:spacing w:before="18"/>
        <w:ind w:left="6441" w:right="0" w:hanging="231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toString(item.(nm))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5671" w:val="left" w:leader="none"/>
        </w:tabs>
        <w:spacing w:before="18"/>
        <w:ind w:left="567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'unknown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data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272pt;width:228pt;height:.1pt;mso-position-horizontal-relative:page;mso-position-vertical-relative:paragraph;z-index:-2705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0" w:lineRule="exac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2014" w:right="384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66998pt;margin-top:3.717913pt;width:238.395pt;height:13.168pt;mso-position-horizontal-relative:page;mso-position-vertical-relative:paragraph;z-index:-2702" coordorigin="5545,74" coordsize="4768,263">
            <v:group style="position:absolute;left:5550;top:328;width:4758;height:2" coordorigin="5550,328" coordsize="4758,2">
              <v:shape style="position:absolute;left:5550;top:328;width:4758;height:2" coordorigin="5550,328" coordsize="4758,0" path="m5550,328l10308,328e" filled="f" stroked="t" strokeweight=".5pt" strokecolor="#231F20">
                <v:path arrowok="t"/>
              </v:shape>
            </v:group>
            <v:group style="position:absolute;left:5560;top:84;width:2;height:243" coordorigin="5560,84" coordsize="2,243">
              <v:shape style="position:absolute;left:5560;top:84;width:2;height:243" coordorigin="5560,84" coordsize="0,243" path="m5560,328l556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17.6</w:t>
      </w:r>
      <w:r>
        <w:rPr>
          <w:rFonts w:ascii="Times New Roman" w:hAnsi="Times New Roman" w:cs="Times New Roman" w:eastAsia="Times New Roman"/>
          <w:b/>
          <w:bCs/>
          <w:color w:val="231F20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queues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2092" w:right="519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515" w:val="left" w:leader="none"/>
        </w:tabs>
        <w:spacing w:before="18"/>
        <w:ind w:left="4130" w:right="2526" w:firstLine="96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1:10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674" w:val="left" w:leader="none"/>
          <w:tab w:pos="4900" w:val="left" w:leader="none"/>
        </w:tabs>
        <w:spacing w:before="18"/>
        <w:ind w:left="4900" w:right="1852" w:hanging="67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qEnq(q,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515" w:val="left" w:leader="none"/>
        </w:tabs>
        <w:spacing w:before="18"/>
        <w:ind w:left="4515" w:right="3489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515" w:val="left" w:leader="none"/>
        </w:tabs>
        <w:spacing w:before="18"/>
        <w:ind w:left="4515" w:right="2526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CAToString(q)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515" w:val="left" w:leader="none"/>
        </w:tabs>
        <w:spacing w:before="18"/>
        <w:ind w:left="4515" w:right="2044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qDeq(q);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515" w:val="left" w:leader="none"/>
        </w:tabs>
        <w:spacing w:before="18"/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fprintf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'dequeue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-&gt;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leaving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\n%s\n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674" w:val="left" w:leader="none"/>
          <w:tab w:pos="4900" w:val="left" w:leader="none"/>
        </w:tabs>
        <w:spacing w:before="18"/>
        <w:ind w:left="4900" w:right="1370" w:hanging="67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CAToString(q)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515" w:val="left" w:leader="none"/>
        </w:tabs>
        <w:spacing w:before="18"/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fprintf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'peek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queue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-&gt;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leaving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\n%s\n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900" w:val="left" w:leader="none"/>
        </w:tabs>
        <w:spacing w:line="264" w:lineRule="auto" w:before="18"/>
        <w:ind w:left="4130" w:right="550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q{1},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CAToString(q)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4515" w:val="left" w:leader="none"/>
        </w:tabs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1:10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floor(100*rand);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fprintf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%g:',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value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pq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pqEnq(pq,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value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fprintf('\npriority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queue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\n%s\n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163pt;width:228pt;height:.1pt;mso-position-horizontal-relative:page;mso-position-vertical-relative:paragraph;z-index:-2703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CAToString(pq)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16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499" w:val="left" w:leader="none"/>
        </w:tabs>
        <w:spacing w:before="68"/>
        <w:ind w:left="0" w:right="500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396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170" w:right="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17.6: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96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16"/>
        <w:ind w:left="3630" w:right="5502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2–4: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7" w:lineRule="auto" w:before="2"/>
        <w:ind w:left="3630" w:right="2547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6–8: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Peek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verify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7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priority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6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12–16: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random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integers.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3630" w:right="2107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enqueued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170" w:right="0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serious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verify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behavior.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left="1393" w:right="5100"/>
        <w:jc w:val="center"/>
        <w:rPr>
          <w:b w:val="0"/>
          <w:bCs w:val="0"/>
        </w:rPr>
      </w:pPr>
      <w:r>
        <w:rPr/>
        <w:pict>
          <v:group style="position:absolute;margin-left:238.294006pt;margin-top:3.221727pt;width:351.456pt;height:17.89pt;mso-position-horizontal-relative:page;mso-position-vertical-relative:paragraph;z-index:-2699" coordorigin="4766,64" coordsize="7029,358">
            <v:shape style="position:absolute;left:4770;top:64;width:420;height:357" type="#_x0000_t75">
              <v:imagedata r:id="rId18" o:title=""/>
            </v:shape>
            <v:group style="position:absolute;left:4771;top:417;width:7019;height:2" coordorigin="4771,417" coordsize="7019,2">
              <v:shape style="position:absolute;left:4771;top:417;width:7019;height:2" coordorigin="4771,417" coordsize="7019,0" path="m4771,417l11790,417e" filled="f" stroked="t" strokeweight=".5pt" strokecolor="#231F20">
                <v:path arrowok="t"/>
              </v:shape>
            </v:group>
            <w10:wrap type="none"/>
          </v:group>
        </w:pict>
      </w:r>
      <w:bookmarkStart w:name="_TOC_250000" w:id="1"/>
      <w:r>
        <w:rPr>
          <w:color w:val="231F20"/>
          <w:spacing w:val="0"/>
          <w:w w:val="105"/>
        </w:rPr>
        <w:t>17.2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0"/>
          <w:w w:val="105"/>
        </w:rPr>
        <w:t>Graphs</w:t>
      </w:r>
      <w:bookmarkEnd w:id="1"/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70" w:right="2390"/>
        <w:jc w:val="both"/>
      </w:pPr>
      <w:r>
        <w:rPr/>
        <w:pict>
          <v:group style="position:absolute;margin-left:88.375pt;margin-top:33.246006pt;width:24.25pt;height:48.25pt;mso-position-horizontal-relative:page;mso-position-vertical-relative:paragraph;z-index:-2697" coordorigin="1768,665" coordsize="485,965">
            <v:group style="position:absolute;left:1892;top:1028;width:238;height:239" coordorigin="1892,1028" coordsize="238,239">
              <v:shape style="position:absolute;left:1892;top:1028;width:238;height:239" coordorigin="1892,1028" coordsize="238,239" path="m2130,1147l2112,1211,2064,1255,2021,1267,1996,1265,1934,1239,1897,1188,1892,1167,1893,1141,1917,1076,1964,1037,2004,1028,2028,1030,2089,1058,2124,1110,2130,1147xe" filled="f" stroked="t" strokeweight=".25pt" strokecolor="#231F20">
                <v:path arrowok="t"/>
              </v:shape>
            </v:group>
            <v:group style="position:absolute;left:1770;top:1147;width:480;height:2" coordorigin="1770,1147" coordsize="480,2">
              <v:shape style="position:absolute;left:1770;top:1147;width:480;height:2" coordorigin="1770,1147" coordsize="480,0" path="m1770,1147l2250,1147e" filled="f" stroked="t" strokeweight=".25pt" strokecolor="#231F20">
                <v:path arrowok="t"/>
              </v:shape>
            </v:group>
            <v:group style="position:absolute;left:2010;top:667;width:2;height:960" coordorigin="2010,667" coordsize="2,960">
              <v:shape style="position:absolute;left:2010;top:667;width:2;height:960" coordorigin="2010,667" coordsize="0,960" path="m2010,667l2010,162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3.246006pt;width:24.25pt;height:48.25pt;mso-position-horizontal-relative:page;mso-position-vertical-relative:paragraph;z-index:-2696" coordorigin="13588,665" coordsize="485,965">
            <v:group style="position:absolute;left:13712;top:1028;width:238;height:239" coordorigin="13712,1028" coordsize="238,239">
              <v:shape style="position:absolute;left:13712;top:1028;width:238;height:239" coordorigin="13712,1028" coordsize="238,239" path="m13950,1147l13932,1211,13884,1255,13841,1267,13816,1265,13754,1239,13717,1188,13712,1167,13713,1141,13737,1076,13784,1037,13824,1028,13848,1030,13909,1058,13944,1110,13950,1147xe" filled="f" stroked="t" strokeweight=".25pt" strokecolor="#231F20">
                <v:path arrowok="t"/>
              </v:shape>
            </v:group>
            <v:group style="position:absolute;left:13590;top:1147;width:480;height:2" coordorigin="13590,1147" coordsize="480,2">
              <v:shape style="position:absolute;left:13590;top:1147;width:480;height:2" coordorigin="13590,1147" coordsize="480,0" path="m13590,1147l14070,1147e" filled="f" stroked="t" strokeweight=".25pt" strokecolor="#231F20">
                <v:path arrowok="t"/>
              </v:shape>
            </v:group>
            <v:group style="position:absolute;left:13830;top:667;width:2;height:960" coordorigin="13830,667" coordsize="2,960">
              <v:shape style="position:absolute;left:13830;top:667;width:2;height:960" coordorigin="13830,667" coordsize="0,960" path="m13830,667l13830,162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4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chapte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focuse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processin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graph—th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genera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dynamic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arbitrar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connecte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edges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edges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4"/>
          <w:w w:val="100"/>
        </w:rPr>
        <w:t>directiona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l</w:t>
      </w:r>
      <w:r>
        <w:rPr>
          <w:rFonts w:ascii="Palatino" w:hAnsi="Palatino" w:cs="Palatino" w:eastAsia="Palatino"/>
          <w:b/>
          <w:bCs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indicat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grap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traverse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alon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edge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directio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(lik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one-wa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street)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edge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value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associate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indicate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traversin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edge.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refe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4"/>
          <w:w w:val="100"/>
        </w:rPr>
        <w:t>weighte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d</w:t>
      </w:r>
      <w:r>
        <w:rPr>
          <w:rFonts w:ascii="Palatino" w:hAnsi="Palatino" w:cs="Palatino" w:eastAsia="Palatino"/>
          <w:b/>
          <w:bCs/>
          <w:color w:val="231F20"/>
          <w:spacing w:val="-12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4"/>
          <w:w w:val="100"/>
        </w:rPr>
        <w:t>graph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stree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map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eithe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distance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sophisticate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system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trave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time—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distance,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speed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limit,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traffic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congestion.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require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completel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connected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contai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2"/>
          <w:w w:val="100"/>
        </w:rPr>
        <w:t>cycles</w:t>
      </w:r>
      <w:r>
        <w:rPr>
          <w:b w:val="0"/>
          <w:bCs w:val="0"/>
          <w:color w:val="231F20"/>
          <w:spacing w:val="-2"/>
          <w:w w:val="100"/>
        </w:rPr>
        <w:t>—closed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unwar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becom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trapped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Graph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also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obviou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startin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stoppin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4"/>
          <w:w w:val="100"/>
        </w:rPr>
        <w:t>pat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h</w:t>
      </w:r>
      <w:r>
        <w:rPr>
          <w:rFonts w:ascii="Palatino" w:hAnsi="Palatino" w:cs="Palatino" w:eastAsia="Palatino"/>
          <w:b/>
          <w:bCs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grap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connected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lis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edge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traversin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graph.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left="3170" w:right="7076" w:firstLine="0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17.2.1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0"/>
          <w:w w:val="105"/>
        </w:rPr>
        <w:t>Graph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0"/>
          <w:w w:val="105"/>
        </w:rPr>
        <w:t>Examples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3170" w:right="2389"/>
        <w:jc w:val="both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17.3.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connection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170" w:right="2389"/>
        <w:jc w:val="both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interconnecting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1682" w:val="left" w:leader="none"/>
        </w:tabs>
        <w:spacing w:before="82"/>
        <w:ind w:left="752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492" w:val="left" w:leader="none"/>
        </w:tabs>
        <w:spacing w:before="78"/>
        <w:ind w:left="734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691" w:val="left" w:leader="none"/>
        </w:tabs>
        <w:spacing w:before="78"/>
        <w:ind w:left="766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before="50"/>
        <w:ind w:left="808" w:right="1056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338.22406pt;margin-top:-121.20607pt;width:151.476941pt;height:118.191611pt;mso-position-horizontal-relative:page;mso-position-vertical-relative:paragraph;z-index:-2698" coordorigin="6764,-2424" coordsize="3030,2364">
            <v:group style="position:absolute;left:7865;top:-2098;width:774;height:1861" coordorigin="7865,-2098" coordsize="774,1861">
              <v:shape style="position:absolute;left:7865;top:-2098;width:774;height:1861" coordorigin="7865,-2098" coordsize="774,1861" path="m7865,-237l8639,-2098e" filled="f" stroked="t" strokeweight=".402pt" strokecolor="#231F20">
                <v:path arrowok="t"/>
              </v:shape>
            </v:group>
            <v:group style="position:absolute;left:8582;top:-2172;width:86;height:121" coordorigin="8582,-2172" coordsize="86,121">
              <v:shape style="position:absolute;left:8582;top:-2172;width:86;height:121" coordorigin="8582,-2172" coordsize="86,121" path="m8667,-2094l8636,-2094,8666,-2051,8667,-2094xe" filled="t" fillcolor="#231F20" stroked="f">
                <v:path arrowok="t"/>
                <v:fill type="solid"/>
              </v:shape>
              <v:shape style="position:absolute;left:8582;top:-2172;width:86;height:121" coordorigin="8582,-2172" coordsize="86,121" path="m8669,-2172l8582,-2087,8636,-2094,8667,-2094,8669,-2172xe" filled="t" fillcolor="#231F20" stroked="f">
                <v:path arrowok="t"/>
                <v:fill type="solid"/>
              </v:shape>
            </v:group>
            <v:group style="position:absolute;left:7707;top:-2420;width:251;height:249" coordorigin="7707,-2420" coordsize="251,249">
              <v:shape style="position:absolute;left:7707;top:-2420;width:251;height:249" coordorigin="7707,-2420" coordsize="251,249" path="m7822,-2420l7763,-2400,7722,-2351,7707,-2281,7711,-2260,7742,-2208,7800,-2177,7852,-2171,7874,-2177,7927,-2213,7956,-2272,7958,-2295,7958,-2300,7938,-2361,7890,-2404,7822,-2420xe" filled="t" fillcolor="#E6E7E8" stroked="f">
                <v:path arrowok="t"/>
                <v:fill type="solid"/>
              </v:shape>
            </v:group>
            <v:group style="position:absolute;left:7705;top:-2419;width:251;height:250" coordorigin="7705,-2419" coordsize="251,250">
              <v:shape style="position:absolute;left:7705;top:-2419;width:251;height:250" coordorigin="7705,-2419" coordsize="251,250" path="m7956,-2294l7938,-2230,7892,-2184,7851,-2170,7824,-2171,7758,-2194,7717,-2240,7705,-2279,7707,-2305,7731,-2369,7779,-2409,7820,-2419,7845,-2417,7907,-2392,7946,-2342,7956,-2294xe" filled="f" stroked="t" strokeweight=".402pt" strokecolor="#231F20">
                <v:path arrowok="t"/>
              </v:shape>
            </v:group>
            <v:group style="position:absolute;left:8631;top:-2420;width:251;height:249" coordorigin="8631,-2420" coordsize="251,249">
              <v:shape style="position:absolute;left:8631;top:-2420;width:251;height:249" coordorigin="8631,-2420" coordsize="251,249" path="m8746,-2420l8688,-2399,8646,-2350,8631,-2280,8635,-2260,8667,-2208,8726,-2177,8776,-2171,8798,-2176,8851,-2212,8879,-2271,8881,-2295,8881,-2300,8863,-2361,8816,-2404,8746,-2420xe" filled="t" fillcolor="#E6E7E8" stroked="f">
                <v:path arrowok="t"/>
                <v:fill type="solid"/>
              </v:shape>
            </v:group>
            <v:group style="position:absolute;left:8631;top:-2419;width:251;height:250" coordorigin="8631,-2419" coordsize="251,250">
              <v:shape style="position:absolute;left:8631;top:-2419;width:251;height:250" coordorigin="8631,-2419" coordsize="251,250" path="m8882,-2294l8865,-2230,8819,-2184,8777,-2170,8750,-2171,8684,-2194,8643,-2240,8631,-2279,8633,-2305,8658,-2369,8705,-2409,8746,-2419,8771,-2417,8834,-2392,8873,-2342,8882,-2294xe" filled="f" stroked="t" strokeweight=".402pt" strokecolor="#231F20">
                <v:path arrowok="t"/>
              </v:shape>
            </v:group>
            <v:group style="position:absolute;left:7707;top:-314;width:251;height:249" coordorigin="7707,-314" coordsize="251,249">
              <v:shape style="position:absolute;left:7707;top:-314;width:251;height:249" coordorigin="7707,-314" coordsize="251,249" path="m7822,-314l7763,-294,7722,-246,7707,-174,7711,-154,7742,-102,7800,-71,7852,-65,7874,-70,7927,-107,7956,-166,7958,-188,7958,-194,7938,-255,7891,-298,7822,-314xe" filled="t" fillcolor="#E6E7E8" stroked="f">
                <v:path arrowok="t"/>
                <v:fill type="solid"/>
              </v:shape>
            </v:group>
            <v:group style="position:absolute;left:7705;top:-315;width:251;height:250" coordorigin="7705,-315" coordsize="251,250">
              <v:shape style="position:absolute;left:7705;top:-315;width:251;height:250" coordorigin="7705,-315" coordsize="251,250" path="m7956,-189l7938,-125,7892,-80,7851,-65,7824,-66,7758,-89,7717,-135,7705,-174,7707,-200,7731,-264,7779,-304,7820,-315,7845,-313,7907,-287,7946,-238,7956,-189xe" filled="f" stroked="t" strokeweight=".402pt" strokecolor="#231F20">
                <v:path arrowok="t"/>
              </v:shape>
            </v:group>
            <v:group style="position:absolute;left:8631;top:-313;width:251;height:249" coordorigin="8631,-313" coordsize="251,249">
              <v:shape style="position:absolute;left:8631;top:-313;width:251;height:249" coordorigin="8631,-313" coordsize="251,249" path="m8747,-313l8688,-293,8646,-245,8631,-174,8635,-154,8667,-102,8726,-70,8776,-64,8798,-70,8851,-106,8879,-165,8881,-188,8881,-193,8863,-255,8816,-298,8747,-313xe" filled="t" fillcolor="#E6E7E8" stroked="f">
                <v:path arrowok="t"/>
                <v:fill type="solid"/>
              </v:shape>
            </v:group>
            <v:group style="position:absolute;left:8631;top:-315;width:251;height:250" coordorigin="8631,-315" coordsize="251,250">
              <v:shape style="position:absolute;left:8631;top:-315;width:251;height:250" coordorigin="8631,-315" coordsize="251,250" path="m8882,-189l8865,-125,8819,-80,8777,-65,8750,-66,8684,-89,8643,-135,8631,-174,8633,-200,8658,-264,8705,-304,8746,-315,8771,-313,8834,-287,8873,-238,8882,-189xe" filled="f" stroked="t" strokeweight=".402pt" strokecolor="#231F20">
                <v:path arrowok="t"/>
              </v:shape>
            </v:group>
            <v:group style="position:absolute;left:6769;top:-1362;width:253;height:249" coordorigin="6769,-1362" coordsize="253,249">
              <v:shape style="position:absolute;left:6769;top:-1362;width:253;height:249" coordorigin="6769,-1362" coordsize="253,249" path="m6882,-1362l6824,-1340,6783,-1291,6769,-1220,6773,-1200,6806,-1149,6865,-1119,6916,-1113,6938,-1119,6991,-1155,7020,-1214,7022,-1237,7022,-1246,7001,-1305,6952,-1346,6882,-1362xe" filled="t" fillcolor="#E6E7E8" stroked="f">
                <v:path arrowok="t"/>
                <v:fill type="solid"/>
              </v:shape>
            </v:group>
            <v:group style="position:absolute;left:6771;top:-1362;width:251;height:250" coordorigin="6771,-1362" coordsize="251,250">
              <v:shape style="position:absolute;left:6771;top:-1362;width:251;height:250" coordorigin="6771,-1362" coordsize="251,250" path="m7021,-1236l7004,-1172,6958,-1127,6916,-1112,6889,-1113,6824,-1136,6782,-1182,6771,-1221,6772,-1247,6797,-1311,6845,-1351,6885,-1362,6910,-1360,6973,-1334,7012,-1285,7021,-1236xe" filled="f" stroked="t" strokeweight=".402pt" strokecolor="#231F20">
                <v:path arrowok="t"/>
              </v:shape>
            </v:group>
            <v:group style="position:absolute;left:6957;top:-2141;width:712;height:795" coordorigin="6957,-2141" coordsize="712,795">
              <v:shape style="position:absolute;left:6957;top:-2141;width:712;height:795" coordorigin="6957,-2141" coordsize="712,795" path="m6957,-1346l7669,-2141e" filled="f" stroked="t" strokeweight=".402pt" strokecolor="#231F20">
                <v:path arrowok="t"/>
              </v:shape>
            </v:group>
            <v:group style="position:absolute;left:7612;top:-2200;width:109;height:114" coordorigin="7612,-2200" coordsize="109,114">
              <v:shape style="position:absolute;left:7612;top:-2200;width:109;height:114" coordorigin="7612,-2200" coordsize="109,114" path="m7721,-2200l7612,-2148,7664,-2136,7682,-2087,7721,-2200xe" filled="t" fillcolor="#231F20" stroked="f">
                <v:path arrowok="t"/>
                <v:fill type="solid"/>
              </v:shape>
            </v:group>
            <v:group style="position:absolute;left:9537;top:-1362;width:253;height:249" coordorigin="9537,-1362" coordsize="253,249">
              <v:shape style="position:absolute;left:9537;top:-1362;width:253;height:249" coordorigin="9537,-1362" coordsize="253,249" path="m9651,-1362l9592,-1340,9552,-1291,9537,-1220,9541,-1200,9574,-1149,9633,-1119,9684,-1113,9706,-1119,9759,-1155,9788,-1214,9790,-1237,9790,-1246,9769,-1305,9720,-1346,9651,-1362xe" filled="t" fillcolor="#E6E7E8" stroked="f">
                <v:path arrowok="t"/>
                <v:fill type="solid"/>
              </v:shape>
            </v:group>
            <v:group style="position:absolute;left:9537;top:-1362;width:253;height:249" coordorigin="9537,-1362" coordsize="253,249">
              <v:shape style="position:absolute;left:9537;top:-1362;width:253;height:249" coordorigin="9537,-1362" coordsize="253,249" path="m9790,-1236l9772,-1173,9726,-1127,9684,-1112,9657,-1114,9590,-1136,9549,-1181,9537,-1220,9538,-1246,9562,-1310,9609,-1351,9650,-1362,9675,-1360,9738,-1335,9779,-1287,9790,-1236xe" filled="f" stroked="t" strokeweight=".402pt" strokecolor="#231F20">
                <v:path arrowok="t"/>
              </v:shape>
            </v:group>
            <v:group style="position:absolute;left:8826;top:-2179;width:685;height:766" coordorigin="8826,-2179" coordsize="685,766">
              <v:shape style="position:absolute;left:8826;top:-2179;width:685;height:766" coordorigin="8826,-2179" coordsize="685,766" path="m8826,-2179l9511,-1413e" filled="f" stroked="t" strokeweight=".402pt" strokecolor="#231F20">
                <v:path arrowok="t"/>
              </v:shape>
            </v:group>
            <v:group style="position:absolute;left:9457;top:-1466;width:109;height:114" coordorigin="9457,-1466" coordsize="109,114">
              <v:shape style="position:absolute;left:9457;top:-1466;width:109;height:114" coordorigin="9457,-1466" coordsize="109,114" path="m9523,-1466l9508,-1417,9457,-1405,9566,-1353,9523,-1466xe" filled="t" fillcolor="#231F20" stroked="f">
                <v:path arrowok="t"/>
                <v:fill type="solid"/>
              </v:shape>
            </v:group>
            <v:group style="position:absolute;left:8928;top:-1121;width:677;height:785" coordorigin="8928,-1121" coordsize="677,785">
              <v:shape style="position:absolute;left:8928;top:-1121;width:677;height:785" coordorigin="8928,-1121" coordsize="677,785" path="m9605,-1121l8928,-337e" filled="f" stroked="t" strokeweight=".402pt" strokecolor="#231F20">
                <v:path arrowok="t"/>
              </v:shape>
            </v:group>
            <v:group style="position:absolute;left:8875;top:-392;width:106;height:116" coordorigin="8875,-392" coordsize="106,116">
              <v:shape style="position:absolute;left:8875;top:-392;width:106;height:116" coordorigin="8875,-392" coordsize="106,116" path="m8915,-392l8875,-276,8981,-333,8930,-342,8915,-392xe" filled="t" fillcolor="#231F20" stroked="f">
                <v:path arrowok="t"/>
                <v:fill type="solid"/>
              </v:shape>
            </v:group>
            <v:group style="position:absolute;left:7046;top:-1062;width:707;height:768" coordorigin="7046,-1062" coordsize="707,768">
              <v:shape style="position:absolute;left:7046;top:-1062;width:707;height:768" coordorigin="7046,-1062" coordsize="707,768" path="m7752,-294l7046,-1062e" filled="f" stroked="t" strokeweight=".402pt" strokecolor="#231F20">
                <v:path arrowok="t"/>
              </v:shape>
            </v:group>
            <v:group style="position:absolute;left:6992;top:-1121;width:109;height:111" coordorigin="6992,-1121" coordsize="109,111">
              <v:shape style="position:absolute;left:6992;top:-1121;width:109;height:111" coordorigin="6992,-1121" coordsize="109,111" path="m6992,-1121l7034,-1010,7049,-1059,7101,-1071,6992,-1121xe" filled="t" fillcolor="#231F20" stroked="f">
                <v:path arrowok="t"/>
                <v:fill type="solid"/>
              </v:shape>
            </v:group>
            <v:group style="position:absolute;left:8066;top:-200;width:562;height:2" coordorigin="8066,-200" coordsize="562,2">
              <v:shape style="position:absolute;left:8066;top:-200;width:562;height:2" coordorigin="8066,-200" coordsize="562,0" path="m8628,-200l8066,-200e" filled="f" stroked="t" strokeweight=".402pt" strokecolor="#231F20">
                <v:path arrowok="t"/>
              </v:shape>
            </v:group>
            <v:group style="position:absolute;left:7985;top:-247;width:112;height:92" coordorigin="7985,-247" coordsize="112,92">
              <v:shape style="position:absolute;left:7985;top:-247;width:112;height:92" coordorigin="7985,-247" coordsize="112,92" path="m8097,-247l7985,-202,8097,-155,8073,-202,8097,-247xe" filled="t" fillcolor="#231F20" stroked="f">
                <v:path arrowok="t"/>
                <v:fill type="solid"/>
              </v:shape>
            </v:group>
            <v:group style="position:absolute;left:7956;top:-2299;width:570;height:2" coordorigin="7956,-2299" coordsize="570,2">
              <v:shape style="position:absolute;left:7956;top:-2299;width:570;height:2" coordorigin="7956,-2299" coordsize="570,0" path="m7956,-2299l8526,-2299e" filled="f" stroked="t" strokeweight=".402pt" strokecolor="#231F20">
                <v:path arrowok="t"/>
              </v:shape>
            </v:group>
            <v:group style="position:absolute;left:8494;top:-2345;width:112;height:92" coordorigin="8494,-2345" coordsize="112,92">
              <v:shape style="position:absolute;left:8494;top:-2345;width:112;height:92" coordorigin="8494,-2345" coordsize="112,92" path="m8494,-2345l8518,-2297,8494,-2252,8606,-2297,8494,-2345xe" filled="t" fillcolor="#231F20" stroked="f">
                <v:path arrowok="t"/>
                <v:fill type="solid"/>
              </v:shape>
            </v:group>
            <v:group style="position:absolute;left:7830;top:-2163;width:2;height:1743" coordorigin="7830,-2163" coordsize="2,1743">
              <v:shape style="position:absolute;left:7830;top:-2163;width:2;height:1743" coordorigin="7830,-2163" coordsize="0,1743" path="m7830,-2163l7830,-420e" filled="f" stroked="t" strokeweight=".402pt" strokecolor="#231F20">
                <v:path arrowok="t"/>
              </v:shape>
            </v:group>
            <v:group style="position:absolute;left:7785;top:-453;width:91;height:114" coordorigin="7785,-453" coordsize="91,114">
              <v:shape style="position:absolute;left:7785;top:-453;width:91;height:114" coordorigin="7785,-453" coordsize="91,114" path="m7785,-453l7830,-340,7865,-427,7830,-427,7785,-453xe" filled="t" fillcolor="#231F20" stroked="f">
                <v:path arrowok="t"/>
                <v:fill type="solid"/>
              </v:shape>
              <v:shape style="position:absolute;left:7785;top:-453;width:91;height:114" coordorigin="7785,-453" coordsize="91,114" path="m7876,-453l7830,-427,7865,-427,7876,-453xe" filled="t" fillcolor="#231F20" stroked="f">
                <v:path arrowok="t"/>
                <v:fill type="solid"/>
              </v:shape>
            </v:group>
            <v:group style="position:absolute;left:8762;top:-2163;width:2;height:1743" coordorigin="8762,-2163" coordsize="2,1743">
              <v:shape style="position:absolute;left:8762;top:-2163;width:2;height:1743" coordorigin="8762,-2163" coordsize="0,1743" path="m8762,-2163l8762,-420e" filled="f" stroked="t" strokeweight=".402pt" strokecolor="#231F20">
                <v:path arrowok="t"/>
              </v:shape>
            </v:group>
            <v:group style="position:absolute;left:8715;top:-453;width:91;height:114" coordorigin="8715,-453" coordsize="91,114">
              <v:shape style="position:absolute;left:8715;top:-453;width:91;height:114" coordorigin="8715,-453" coordsize="91,114" path="m8715,-453l8760,-340,8795,-427,8760,-427,8715,-453xe" filled="t" fillcolor="#231F20" stroked="f">
                <v:path arrowok="t"/>
                <v:fill type="solid"/>
              </v:shape>
              <v:shape style="position:absolute;left:8715;top:-453;width:91;height:114" coordorigin="8715,-453" coordsize="91,114" path="m8806,-453l8760,-427,8795,-427,8806,-453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17.3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simple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graph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17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1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397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37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99.669118pt;height:285.285pt;mso-position-horizontal-relative:char;mso-position-vertical-relative:line" type="#_x0000_t75">
            <v:imagedata r:id="rId20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3"/>
        <w:ind w:left="4360" w:right="5667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88.375pt;margin-top:-34.926781pt;width:24.25pt;height:48.25pt;mso-position-horizontal-relative:page;mso-position-vertical-relative:paragraph;z-index:-2695" coordorigin="1768,-699" coordsize="485,965">
            <v:group style="position:absolute;left:1892;top:-336;width:238;height:239" coordorigin="1892,-336" coordsize="238,239">
              <v:shape style="position:absolute;left:1892;top:-336;width:238;height:239" coordorigin="1892,-336" coordsize="238,239" path="m2130,-216l2112,-152,2064,-109,2021,-97,1996,-98,1934,-125,1897,-176,1892,-196,1893,-223,1917,-288,1964,-327,2004,-336,2028,-334,2089,-306,2124,-253,2130,-216xe" filled="f" stroked="t" strokeweight=".25pt" strokecolor="#231F20">
                <v:path arrowok="t"/>
              </v:shape>
            </v:group>
            <v:group style="position:absolute;left:1770;top:-216;width:480;height:2" coordorigin="1770,-216" coordsize="480,2">
              <v:shape style="position:absolute;left:1770;top:-216;width:480;height:2" coordorigin="1770,-216" coordsize="480,0" path="m1770,-216l2250,-216e" filled="f" stroked="t" strokeweight=".25pt" strokecolor="#231F20">
                <v:path arrowok="t"/>
              </v:shape>
            </v:group>
            <v:group style="position:absolute;left:2010;top:-696;width:2;height:960" coordorigin="2010,-696" coordsize="2,960">
              <v:shape style="position:absolute;left:2010;top:-696;width:2;height:960" coordorigin="2010,-696" coordsize="0,960" path="m2010,-696l2010,26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34.926781pt;width:24.25pt;height:48.25pt;mso-position-horizontal-relative:page;mso-position-vertical-relative:paragraph;z-index:-2694" coordorigin="13588,-699" coordsize="485,965">
            <v:group style="position:absolute;left:13712;top:-336;width:238;height:239" coordorigin="13712,-336" coordsize="238,239">
              <v:shape style="position:absolute;left:13712;top:-336;width:238;height:239" coordorigin="13712,-336" coordsize="238,239" path="m13950,-216l13932,-152,13884,-109,13841,-97,13816,-98,13754,-125,13717,-176,13712,-196,13713,-223,13737,-288,13784,-327,13824,-336,13848,-334,13909,-306,13944,-253,13950,-216xe" filled="f" stroked="t" strokeweight=".25pt" strokecolor="#231F20">
                <v:path arrowok="t"/>
              </v:shape>
            </v:group>
            <v:group style="position:absolute;left:13590;top:-216;width:480;height:2" coordorigin="13590,-216" coordsize="480,2">
              <v:shape style="position:absolute;left:13590;top:-216;width:480;height:2" coordorigin="13590,-216" coordsize="480,0" path="m13590,-216l14070,-216e" filled="f" stroked="t" strokeweight=".25pt" strokecolor="#231F20">
                <v:path arrowok="t"/>
              </v:shape>
            </v:group>
            <v:group style="position:absolute;left:13830;top:-696;width:2;height:960" coordorigin="13830,-696" coordsize="2,960">
              <v:shape style="position:absolute;left:13830;top:-696;width:2;height:960" coordorigin="13830,-696" coordsize="0,960" path="m13830,-696l13830,26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17.4</w:t>
      </w:r>
      <w:r>
        <w:rPr>
          <w:rFonts w:ascii="Times New Roman" w:hAnsi="Times New Roman" w:cs="Times New Roman" w:eastAsia="Times New Roman"/>
          <w:b/>
          <w:bCs/>
          <w:color w:val="231F20"/>
          <w:spacing w:val="22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2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simple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2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street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3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map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 w:before="53"/>
        <w:ind w:right="1666"/>
        <w:jc w:val="both"/>
      </w:pPr>
      <w:r>
        <w:rPr>
          <w:b w:val="0"/>
          <w:bCs w:val="0"/>
          <w:color w:val="231F20"/>
          <w:spacing w:val="0"/>
          <w:w w:val="100"/>
        </w:rPr>
        <w:t>directional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weighted.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frequently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everyday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life,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illustrate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stree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17.4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Stree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map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conveniently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represented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intersections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street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edges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Street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directiona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(one-way)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weights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associated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them—either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transit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street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speed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limit)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real-time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traffic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information,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estimate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11"/>
        </w:numPr>
        <w:tabs>
          <w:tab w:pos="4531" w:val="left" w:leader="none"/>
        </w:tabs>
        <w:ind w:left="4531" w:right="6100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Processing</w:t>
      </w:r>
      <w:r>
        <w:rPr>
          <w:color w:val="231F20"/>
          <w:spacing w:val="23"/>
          <w:w w:val="105"/>
        </w:rPr>
        <w:t> </w:t>
      </w:r>
      <w:r>
        <w:rPr>
          <w:color w:val="231F20"/>
          <w:spacing w:val="0"/>
          <w:w w:val="105"/>
        </w:rPr>
        <w:t>Graphs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6"/>
        <w:jc w:val="both"/>
      </w:pP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designin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operat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graph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general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constraints: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11"/>
        </w:numPr>
        <w:tabs>
          <w:tab w:pos="4345" w:val="left" w:leader="none"/>
        </w:tabs>
        <w:spacing w:line="260" w:lineRule="exact"/>
        <w:ind w:left="4350" w:right="1865" w:hanging="280"/>
        <w:jc w:val="left"/>
      </w:pPr>
      <w:r>
        <w:rPr>
          <w:b w:val="0"/>
          <w:bCs w:val="0"/>
          <w:color w:val="231F20"/>
          <w:spacing w:val="-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cycle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permitte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natura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startin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point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</w:r>
      <w:r>
        <w:rPr>
          <w:b w:val="0"/>
          <w:bCs w:val="0"/>
          <w:color w:val="231F20"/>
          <w:spacing w:val="-3"/>
          <w:w w:val="100"/>
        </w:rPr>
        <w:t>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beginnin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cel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Consequently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always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</w:r>
      <w:r>
        <w:rPr>
          <w:b w:val="0"/>
          <w:bCs w:val="0"/>
          <w:color w:val="231F20"/>
          <w:spacing w:val="-3"/>
          <w:w w:val="100"/>
        </w:rPr>
        <w:t>specif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plac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grap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star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wel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plac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stop.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1"/>
        </w:numPr>
        <w:tabs>
          <w:tab w:pos="4345" w:val="left" w:leader="none"/>
        </w:tabs>
        <w:spacing w:line="260" w:lineRule="exact" w:before="40"/>
        <w:ind w:left="4350" w:right="1919" w:hanging="280"/>
        <w:jc w:val="left"/>
      </w:pPr>
      <w:r>
        <w:rPr>
          <w:b w:val="0"/>
          <w:bCs w:val="0"/>
          <w:color w:val="231F20"/>
          <w:spacing w:val="-2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natura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“lea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searc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stop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Consequently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processin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grap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must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mean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determinin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bein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“end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line.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Typically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accomplishe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maintainin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-2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visite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progresse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graph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Each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</w:r>
      <w:r>
        <w:rPr>
          <w:b w:val="0"/>
          <w:bCs w:val="0"/>
          <w:color w:val="231F20"/>
          <w:spacing w:val="-2"/>
          <w:w w:val="100"/>
        </w:rPr>
        <w:t>tim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considered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chec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whether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19"/>
          <w:pgSz w:w="15840" w:h="24480"/>
          <w:pgMar w:header="4827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398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630" w:right="2608"/>
        <w:jc w:val="both"/>
      </w:pP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alread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visite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so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refuse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return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backtrac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reache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from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edg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alread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visited.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3625" w:val="left" w:leader="none"/>
        </w:tabs>
        <w:spacing w:line="260" w:lineRule="exact" w:before="40"/>
        <w:ind w:left="3630" w:right="2637" w:hanging="280"/>
        <w:jc w:val="left"/>
      </w:pPr>
      <w:r>
        <w:rPr>
          <w:b w:val="0"/>
          <w:bCs w:val="0"/>
          <w:color w:val="231F20"/>
          <w:spacing w:val="-3"/>
          <w:w w:val="100"/>
        </w:rPr>
        <w:t>Wherea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cel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feasibl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pat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node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another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possibl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graph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searc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</w:r>
      <w:r>
        <w:rPr>
          <w:b w:val="0"/>
          <w:bCs w:val="0"/>
          <w:color w:val="231F20"/>
          <w:spacing w:val="-3"/>
          <w:w w:val="100"/>
        </w:rPr>
        <w:t>accoun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compariso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determin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one.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9"/>
        <w:jc w:val="both"/>
      </w:pP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consistent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17.5.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demonstrate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minimum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spanning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trees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(MSTs)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11"/>
        </w:numPr>
        <w:tabs>
          <w:tab w:pos="3811" w:val="left" w:leader="none"/>
        </w:tabs>
        <w:ind w:left="3811" w:right="7076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Building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0"/>
          <w:w w:val="105"/>
        </w:rPr>
        <w:t>Graphs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3170" w:right="3337"/>
        <w:jc w:val="both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2"/>
        </w:numPr>
        <w:tabs>
          <w:tab w:pos="3625" w:val="left" w:leader="none"/>
        </w:tabs>
        <w:spacing w:line="260" w:lineRule="exact"/>
        <w:ind w:left="3630" w:right="3283" w:hanging="280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properties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3625" w:val="left" w:leader="none"/>
        </w:tabs>
        <w:spacing w:line="260" w:lineRule="exact" w:before="40"/>
        <w:ind w:left="3630" w:right="2995" w:hanging="280"/>
        <w:jc w:val="left"/>
      </w:pPr>
      <w:r>
        <w:rPr>
          <w:b w:val="0"/>
          <w:bCs w:val="0"/>
          <w:color w:val="231F20"/>
          <w:spacing w:val="0"/>
          <w:w w:val="105"/>
        </w:rPr>
        <w:t>An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sz w:val="17"/>
          <w:szCs w:val="17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3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1"/>
          <w:w w:val="10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5"/>
        </w:rPr>
        <w:t>adjacency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matrix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that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specifies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weight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of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edge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from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each</w:t>
      </w:r>
      <w:r>
        <w:rPr>
          <w:b w:val="0"/>
          <w:bCs w:val="0"/>
          <w:color w:val="231F20"/>
          <w:spacing w:val="-2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node</w:t>
      </w:r>
      <w:r>
        <w:rPr>
          <w:b w:val="0"/>
          <w:bCs w:val="0"/>
          <w:color w:val="231F20"/>
          <w:spacing w:val="-2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to</w:t>
      </w:r>
      <w:r>
        <w:rPr>
          <w:b w:val="0"/>
          <w:bCs w:val="0"/>
          <w:color w:val="231F20"/>
          <w:spacing w:val="-2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any</w:t>
      </w:r>
      <w:r>
        <w:rPr>
          <w:b w:val="0"/>
          <w:bCs w:val="0"/>
          <w:color w:val="231F20"/>
          <w:spacing w:val="-2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other</w:t>
      </w:r>
      <w:r>
        <w:rPr>
          <w:b w:val="0"/>
          <w:bCs w:val="0"/>
          <w:color w:val="231F20"/>
          <w:spacing w:val="-2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node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9"/>
        <w:jc w:val="both"/>
      </w:pPr>
      <w:r>
        <w:rPr/>
        <w:pict>
          <v:group style="position:absolute;margin-left:88.375pt;margin-top:7.151892pt;width:24.25pt;height:48.25pt;mso-position-horizontal-relative:page;mso-position-vertical-relative:paragraph;z-index:-2687" coordorigin="1768,143" coordsize="485,965">
            <v:group style="position:absolute;left:1892;top:506;width:238;height:239" coordorigin="1892,506" coordsize="238,239">
              <v:shape style="position:absolute;left:1892;top:506;width:238;height:239" coordorigin="1892,506" coordsize="238,239" path="m2130,626l2112,689,2064,733,2021,745,1996,743,1934,717,1897,666,1892,645,1893,619,1917,554,1964,515,2004,506,2028,508,2089,536,2124,589,2130,626xe" filled="f" stroked="t" strokeweight=".25pt" strokecolor="#231F20">
                <v:path arrowok="t"/>
              </v:shape>
            </v:group>
            <v:group style="position:absolute;left:1770;top:626;width:480;height:2" coordorigin="1770,626" coordsize="480,2">
              <v:shape style="position:absolute;left:1770;top:626;width:480;height:2" coordorigin="1770,626" coordsize="480,0" path="m1770,626l2250,626e" filled="f" stroked="t" strokeweight=".25pt" strokecolor="#231F20">
                <v:path arrowok="t"/>
              </v:shape>
            </v:group>
            <v:group style="position:absolute;left:2010;top:146;width:2;height:960" coordorigin="2010,146" coordsize="2,960">
              <v:shape style="position:absolute;left:2010;top:146;width:2;height:960" coordorigin="2010,146" coordsize="0,960" path="m2010,146l2010,110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7.151892pt;width:24.25pt;height:48.25pt;mso-position-horizontal-relative:page;mso-position-vertical-relative:paragraph;z-index:-2686" coordorigin="13588,143" coordsize="485,965">
            <v:group style="position:absolute;left:13712;top:506;width:238;height:239" coordorigin="13712,506" coordsize="238,239">
              <v:shape style="position:absolute;left:13712;top:506;width:238;height:239" coordorigin="13712,506" coordsize="238,239" path="m13950,626l13932,689,13884,733,13841,745,13816,743,13754,717,13717,666,13712,645,13713,619,13737,554,13784,515,13824,506,13848,508,13909,536,13944,589,13950,626xe" filled="f" stroked="t" strokeweight=".25pt" strokecolor="#231F20">
                <v:path arrowok="t"/>
              </v:shape>
            </v:group>
            <v:group style="position:absolute;left:13590;top:626;width:480;height:2" coordorigin="13590,626" coordsize="480,2">
              <v:shape style="position:absolute;left:13590;top:626;width:480;height:2" coordorigin="13590,626" coordsize="480,0" path="m13590,626l14070,626e" filled="f" stroked="t" strokeweight=".25pt" strokecolor="#231F20">
                <v:path arrowok="t"/>
              </v:shape>
            </v:group>
            <v:group style="position:absolute;left:13830;top:146;width:2;height:960" coordorigin="13830,146" coordsize="2,960">
              <v:shape style="position:absolute;left:13830;top:146;width:2;height:960" coordorigin="13830,146" coordsize="0,960" path="m13830,146l13830,110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reachabl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another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conventio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specify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weight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rather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intimidating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hand.”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facilitate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reliable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construction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adjacency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description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17.5.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described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2"/>
        </w:numPr>
        <w:tabs>
          <w:tab w:pos="3625" w:val="left" w:leader="none"/>
        </w:tabs>
        <w:ind w:left="3625" w:right="0" w:hanging="276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cost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2"/>
          <w:w w:val="10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5"/>
        </w:rPr>
        <w:t>a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vector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of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size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sz w:val="17"/>
          <w:szCs w:val="17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3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1"/>
          <w:w w:val="10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5"/>
        </w:rPr>
        <w:t>containing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weights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for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each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of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1"/>
          <w:w w:val="10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5"/>
        </w:rPr>
        <w:t>edges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3625" w:val="left" w:leader="none"/>
        </w:tabs>
        <w:spacing w:line="260" w:lineRule="exact" w:before="29"/>
        <w:ind w:left="3630" w:right="2807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dir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3"/>
          <w:w w:val="10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5"/>
        </w:rPr>
        <w:t>a</w:t>
      </w:r>
      <w:r>
        <w:rPr>
          <w:b w:val="0"/>
          <w:bCs w:val="0"/>
          <w:color w:val="231F20"/>
          <w:spacing w:val="-2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vector</w:t>
      </w:r>
      <w:r>
        <w:rPr>
          <w:b w:val="0"/>
          <w:bCs w:val="0"/>
          <w:color w:val="231F20"/>
          <w:spacing w:val="-2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of</w:t>
      </w:r>
      <w:r>
        <w:rPr>
          <w:b w:val="0"/>
          <w:bCs w:val="0"/>
          <w:color w:val="231F20"/>
          <w:spacing w:val="-2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size</w:t>
      </w:r>
      <w:r>
        <w:rPr>
          <w:b w:val="0"/>
          <w:bCs w:val="0"/>
          <w:color w:val="231F20"/>
          <w:spacing w:val="-21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sz w:val="17"/>
          <w:szCs w:val="17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3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3"/>
          <w:w w:val="10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5"/>
        </w:rPr>
        <w:t>indicating</w:t>
      </w:r>
      <w:r>
        <w:rPr>
          <w:b w:val="0"/>
          <w:bCs w:val="0"/>
          <w:color w:val="231F20"/>
          <w:spacing w:val="-2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directionality</w:t>
      </w:r>
      <w:r>
        <w:rPr>
          <w:b w:val="0"/>
          <w:bCs w:val="0"/>
          <w:color w:val="231F20"/>
          <w:spacing w:val="-2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of</w:t>
      </w:r>
      <w:r>
        <w:rPr>
          <w:b w:val="0"/>
          <w:bCs w:val="0"/>
          <w:color w:val="231F20"/>
          <w:spacing w:val="-2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each</w:t>
      </w:r>
      <w:r>
        <w:rPr>
          <w:b w:val="0"/>
          <w:bCs w:val="0"/>
          <w:color w:val="231F20"/>
          <w:spacing w:val="-2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edge</w:t>
      </w:r>
      <w:r>
        <w:rPr>
          <w:b w:val="0"/>
          <w:bCs w:val="0"/>
          <w:color w:val="231F20"/>
          <w:spacing w:val="-20"/>
          <w:w w:val="105"/>
        </w:rPr>
        <w:t> </w:t>
      </w:r>
      <w:r>
        <w:rPr>
          <w:b w:val="0"/>
          <w:bCs w:val="0"/>
          <w:color w:val="231F20"/>
          <w:spacing w:val="-20"/>
          <w:w w:val="105"/>
        </w:rPr>
      </w:r>
      <w:r>
        <w:rPr>
          <w:b w:val="0"/>
          <w:bCs w:val="0"/>
          <w:color w:val="231F20"/>
          <w:spacing w:val="0"/>
          <w:w w:val="105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2"/>
        </w:numPr>
        <w:tabs>
          <w:tab w:pos="3942" w:val="left" w:leader="none"/>
        </w:tabs>
        <w:spacing w:before="27"/>
        <w:ind w:left="3942" w:right="7098" w:hanging="313"/>
        <w:jc w:val="both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two-way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2"/>
        </w:numPr>
        <w:tabs>
          <w:tab w:pos="3942" w:val="left" w:leader="none"/>
        </w:tabs>
        <w:spacing w:before="16"/>
        <w:ind w:left="3942" w:right="5564" w:hanging="313"/>
        <w:jc w:val="both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2"/>
        </w:numPr>
        <w:tabs>
          <w:tab w:pos="3890" w:val="left" w:leader="none"/>
        </w:tabs>
        <w:spacing w:before="16"/>
        <w:ind w:left="3890" w:right="5577" w:hanging="260"/>
        <w:jc w:val="both"/>
      </w:pPr>
      <w:r>
        <w:rPr>
          <w:b w:val="0"/>
          <w:bCs w:val="0"/>
          <w:color w:val="231F20"/>
          <w:spacing w:val="0"/>
          <w:w w:val="100"/>
        </w:rPr>
        <w:t>–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3625" w:val="left" w:leader="none"/>
        </w:tabs>
        <w:spacing w:line="260" w:lineRule="exact" w:before="29"/>
        <w:ind w:left="3630" w:right="2790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sz w:val="17"/>
          <w:szCs w:val="17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3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rows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indices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node(i,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j)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contains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</w:t>
      </w:r>
      <w:r>
        <w:rPr>
          <w:b w:val="0"/>
          <w:bCs w:val="0"/>
          <w:color w:val="231F20"/>
          <w:spacing w:val="0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connects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b w:val="0"/>
          <w:bCs w:val="0"/>
          <w:color w:val="231F20"/>
          <w:spacing w:val="0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connection.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56" w:lineRule="exact" w:before="78"/>
        <w:ind w:left="0" w:right="1094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99.480499pt;margin-top:11.547701pt;width:47.659pt;height:21.080608pt;mso-position-horizontal-relative:page;mso-position-vertical-relative:paragraph;z-index:-2692" coordorigin="7990,231" coordsize="953,422">
            <v:group style="position:absolute;left:7995;top:290;width:318;height:57" coordorigin="7995,290" coordsize="318,57">
              <v:shape style="position:absolute;left:7995;top:290;width:318;height:57" coordorigin="7995,290" coordsize="318,57" path="m7995,290l8312,347e" filled="f" stroked="t" strokeweight=".493pt" strokecolor="#231F20">
                <v:path arrowok="t"/>
              </v:shape>
            </v:group>
            <v:group style="position:absolute;left:8598;top:409;width:340;height:148" coordorigin="8598,409" coordsize="340,148">
              <v:shape style="position:absolute;left:8598;top:409;width:340;height:148" coordorigin="8598,409" coordsize="340,148" path="m8598,409l8938,556e" filled="f" stroked="t" strokeweight=".493pt" strokecolor="#231F20">
                <v:path arrowok="t"/>
              </v:shape>
            </v:group>
            <v:group style="position:absolute;left:8306;top:236;width:293;height:296" coordorigin="8306,236" coordsize="293,296">
              <v:shape style="position:absolute;left:8306;top:236;width:293;height:296" coordorigin="8306,236" coordsize="293,296" path="m8449,236l8388,250,8340,290,8311,351,8306,402,8310,423,8340,479,8392,518,8462,531,8484,528,8543,500,8584,449,8599,384,8599,371,8578,309,8534,262,8472,238,8449,236xe" filled="t" fillcolor="#E6E7E8" stroked="f">
                <v:path arrowok="t"/>
                <v:fill type="solid"/>
              </v:shape>
            </v:group>
            <v:group style="position:absolute;left:8306;top:236;width:292;height:295" coordorigin="8306,236" coordsize="292,295">
              <v:shape style="position:absolute;left:8306;top:236;width:292;height:295" coordorigin="8306,236" coordsize="292,295" path="m8598,384l8583,449,8542,500,8483,528,8461,532,8436,530,8372,507,8327,462,8306,401,8307,375,8328,308,8371,261,8428,238,8450,236,8473,238,8534,263,8578,310,8598,374,8598,384xe" filled="f" stroked="t" strokeweight=".493pt" strokecolor="#231F20">
                <v:path arrowok="t"/>
              </v:shape>
            </v:group>
            <v:group style="position:absolute;left:8246;top:507;width:121;height:140" coordorigin="8246,507" coordsize="121,140">
              <v:shape style="position:absolute;left:8246;top:507;width:121;height:140" coordorigin="8246,507" coordsize="121,140" path="m8246,648l8366,507e" filled="f" stroked="t" strokeweight=".493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062" w:val="left" w:leader="none"/>
        </w:tabs>
        <w:spacing w:line="203" w:lineRule="exact"/>
        <w:ind w:left="541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59.33551pt;margin-top:-10.663334pt;width:33.495pt;height:26.407733pt;mso-position-horizontal-relative:page;mso-position-vertical-relative:paragraph;z-index:-2691" coordorigin="7187,-213" coordsize="670,528">
            <v:group style="position:absolute;left:7514;top:-30;width:337;height:59" coordorigin="7514,-30" coordsize="337,59">
              <v:shape style="position:absolute;left:7514;top:-30;width:337;height:59" coordorigin="7514,-30" coordsize="337,59" path="m7514,-30l7852,29e" filled="f" stroked="t" strokeweight=".493pt" strokecolor="#231F20">
                <v:path arrowok="t"/>
              </v:shape>
            </v:group>
            <v:group style="position:absolute;left:7223;top:-208;width:293;height:294" coordorigin="7223,-208" coordsize="293,294">
              <v:shape style="position:absolute;left:7223;top:-208;width:293;height:294" coordorigin="7223,-208" coordsize="293,294" path="m7370,-208l7307,-194,7258,-155,7229,-95,7223,-45,7227,-24,7257,32,7309,71,7378,85,7400,83,7459,55,7501,5,7516,-60,7516,-70,7497,-134,7453,-182,7392,-207,7370,-208xe" filled="t" fillcolor="#E6E7E8" stroked="f">
                <v:path arrowok="t"/>
                <v:fill type="solid"/>
              </v:shape>
            </v:group>
            <v:group style="position:absolute;left:7224;top:-206;width:292;height:292" coordorigin="7224,-206" coordsize="292,292">
              <v:shape style="position:absolute;left:7224;top:-206;width:292;height:292" coordorigin="7224,-206" coordsize="292,292" path="m7517,-60l7501,6,7460,55,7400,83,7377,86,7353,84,7289,61,7244,15,7224,-46,7226,-71,7247,-137,7291,-184,7350,-206,7376,-205,7443,-184,7490,-142,7515,-85,7517,-60xe" filled="f" stroked="t" strokeweight=".493pt" strokecolor="#231F20">
                <v:path arrowok="t"/>
              </v:shape>
            </v:group>
            <v:group style="position:absolute;left:7440;top:69;width:153;height:241" coordorigin="7440,69" coordsize="153,241">
              <v:shape style="position:absolute;left:7440;top:69;width:153;height:241" coordorigin="7440,69" coordsize="153,241" path="m7440,69l7593,310e" filled="f" stroked="t" strokeweight=".493pt" strokecolor="#231F20">
                <v:path arrowok="t"/>
              </v:shape>
            </v:group>
            <v:group style="position:absolute;left:7192;top:56;width:86;height:128" coordorigin="7192,56" coordsize="86,128">
              <v:shape style="position:absolute;left:7192;top:56;width:86;height:128" coordorigin="7192,56" coordsize="86,128" path="m7278,56l7192,184e" filled="f" stroked="t" strokeweight=".493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9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103" w:lineRule="exact"/>
        <w:ind w:left="1374" w:right="2919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2175" w:val="left" w:leader="none"/>
        </w:tabs>
        <w:spacing w:line="124" w:lineRule="exact"/>
        <w:ind w:left="808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404.52951pt;margin-top:3.015003pt;width:76.477pt;height:59.840822pt;mso-position-horizontal-relative:page;mso-position-vertical-relative:paragraph;z-index:-2693" coordorigin="8091,60" coordsize="1530,1197">
            <v:group style="position:absolute;left:9504;top:408;width:52;height:288" coordorigin="9504,408" coordsize="52,288">
              <v:shape style="position:absolute;left:9504;top:408;width:52;height:288" coordorigin="9504,408" coordsize="52,288" path="m9504,408l9556,696e" filled="f" stroked="t" strokeweight=".493pt" strokecolor="#231F20">
                <v:path arrowok="t"/>
              </v:shape>
            </v:group>
            <v:group style="position:absolute;left:9059;top:65;width:310;height:138" coordorigin="9059,65" coordsize="310,138">
              <v:shape style="position:absolute;left:9059;top:65;width:310;height:138" coordorigin="9059,65" coordsize="310,138" path="m9059,65l9369,203e" filled="f" stroked="t" strokeweight=".493pt" strokecolor="#231F20">
                <v:path arrowok="t"/>
              </v:shape>
            </v:group>
            <v:group style="position:absolute;left:9322;top:131;width:293;height:294" coordorigin="9322,131" coordsize="293,294">
              <v:shape style="position:absolute;left:9322;top:131;width:293;height:294" coordorigin="9322,131" coordsize="293,294" path="m9468,131l9406,146,9357,185,9328,245,9322,294,9326,316,9356,372,9408,411,9477,425,9499,422,9558,395,9600,344,9615,279,9615,269,9595,206,9552,158,9491,133,9468,131xe" filled="t" fillcolor="#E6E7E8" stroked="f">
                <v:path arrowok="t"/>
                <v:fill type="solid"/>
              </v:shape>
            </v:group>
            <v:group style="position:absolute;left:9323;top:133;width:293;height:291" coordorigin="9323,133" coordsize="293,291">
              <v:shape style="position:absolute;left:9323;top:133;width:293;height:291" coordorigin="9323,133" coordsize="293,291" path="m9615,280l9600,345,9558,395,9499,422,9476,425,9451,423,9387,400,9343,354,9323,293,9324,268,9346,202,9389,156,9448,133,9474,134,9541,155,9589,197,9613,254,9615,280xe" filled="f" stroked="t" strokeweight=".493pt" strokecolor="#231F20">
                <v:path arrowok="t"/>
              </v:shape>
            </v:group>
            <v:group style="position:absolute;left:9130;top:366;width:219;height:219" coordorigin="9130,366" coordsize="219,219">
              <v:shape style="position:absolute;left:9130;top:366;width:219;height:219" coordorigin="9130,366" coordsize="219,219" path="m9130,585l9349,366e" filled="f" stroked="t" strokeweight=".493pt" strokecolor="#231F20">
                <v:path arrowok="t"/>
              </v:shape>
            </v:group>
            <v:group style="position:absolute;left:8485;top:957;width:293;height:294" coordorigin="8485,957" coordsize="293,294">
              <v:shape style="position:absolute;left:8485;top:957;width:293;height:294" coordorigin="8485,957" coordsize="293,294" path="m8631,957l8569,972,8520,1011,8491,1071,8485,1121,8489,1142,8519,1198,8571,1237,8640,1251,8662,1248,8721,1221,8762,1170,8778,1105,8778,1095,8758,1032,8715,984,8654,959,8631,957xe" filled="t" fillcolor="#E6E7E8" stroked="f">
                <v:path arrowok="t"/>
                <v:fill type="solid"/>
              </v:shape>
            </v:group>
            <v:group style="position:absolute;left:8486;top:957;width:292;height:295" coordorigin="8486,957" coordsize="292,295">
              <v:shape style="position:absolute;left:8486;top:957;width:292;height:295" coordorigin="8486,957" coordsize="292,295" path="m8778,1105l8763,1170,8722,1221,8664,1249,8641,1252,8617,1251,8553,1227,8507,1182,8486,1122,8487,1096,8508,1029,8551,982,8609,959,8630,957,8654,959,8715,983,8758,1031,8777,1094,8778,1105xe" filled="f" stroked="t" strokeweight=".493pt" strokecolor="#231F20">
                <v:path arrowok="t"/>
              </v:shape>
            </v:group>
            <v:group style="position:absolute;left:8096;top:1127;width:384;height:64" coordorigin="8096,1127" coordsize="384,64">
              <v:shape style="position:absolute;left:8096;top:1127;width:384;height:64" coordorigin="8096,1127" coordsize="384,64" path="m8096,1191l8480,1127e" filled="f" stroked="t" strokeweight=".493pt" strokecolor="#231F20">
                <v:path arrowok="t"/>
              </v:shape>
            </v:group>
            <v:group style="position:absolute;left:8783;top:1112;width:328;height:79" coordorigin="8783,1112" coordsize="328,79">
              <v:shape style="position:absolute;left:8783;top:1112;width:328;height:79" coordorigin="8783,1112" coordsize="328,79" path="m8783,1112l9110,1191e" filled="f" stroked="t" strokeweight=".493pt" strokecolor="#231F20">
                <v:path arrowok="t"/>
              </v:shape>
            </v:group>
            <v:group style="position:absolute;left:8312;top:826;width:229;height:160" coordorigin="8312,826" coordsize="229,160">
              <v:shape style="position:absolute;left:8312;top:826;width:229;height:160" coordorigin="8312,826" coordsize="229,160" path="m8312,826l8541,986e" filled="f" stroked="t" strokeweight=".493pt" strokecolor="#231F20">
                <v:path arrowok="t"/>
              </v:shape>
            </v:group>
            <v:group style="position:absolute;left:8724;top:711;width:281;height:278" coordorigin="8724,711" coordsize="281,278">
              <v:shape style="position:absolute;left:8724;top:711;width:281;height:278" coordorigin="8724,711" coordsize="281,278" path="m8724,989l9004,711e" filled="f" stroked="t" strokeweight=".493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9.8508pt;margin-top:.553004pt;width:28.352715pt;height:36.451pt;mso-position-horizontal-relative:page;mso-position-vertical-relative:paragraph;z-index:-2690" coordorigin="6797,11" coordsize="567,729">
            <v:group style="position:absolute;left:6802;top:117;width:296;height:294" coordorigin="6802,117" coordsize="296,294">
              <v:shape style="position:absolute;left:6802;top:117;width:296;height:294" coordorigin="6802,117" coordsize="296,294" path="m6945,117l6884,133,6836,173,6807,233,6802,284,6806,305,6837,360,6890,397,6960,411,6983,408,7042,379,7083,329,7098,263,7097,251,7077,189,7032,143,6969,119,6945,117xe" filled="t" fillcolor="#E6E7E8" stroked="f">
                <v:path arrowok="t"/>
                <v:fill type="solid"/>
              </v:shape>
            </v:group>
            <v:group style="position:absolute;left:6803;top:118;width:292;height:291" coordorigin="6803,118" coordsize="292,291">
              <v:shape style="position:absolute;left:6803;top:118;width:292;height:291" coordorigin="6803,118" coordsize="292,291" path="m7096,265l7080,330,7039,380,6980,407,6957,410,6933,408,6869,385,6824,340,6803,278,6805,253,6827,188,6870,141,6929,118,6956,120,7023,141,7070,183,7093,240,7096,265xe" filled="f" stroked="t" strokeweight=".493pt" strokecolor="#231F20">
                <v:path arrowok="t"/>
              </v:shape>
            </v:group>
            <v:group style="position:absolute;left:7096;top:297;width:264;height:59" coordorigin="7096,297" coordsize="264,59">
              <v:shape style="position:absolute;left:7096;top:297;width:264;height:59" coordorigin="7096,297" coordsize="264,59" path="m7096,297l7359,356e" filled="f" stroked="t" strokeweight=".493pt" strokecolor="#231F20">
                <v:path arrowok="t"/>
              </v:shape>
            </v:group>
            <v:group style="position:absolute;left:7022;top:16;width:76;height:116" coordorigin="7022,16" coordsize="76,116">
              <v:shape style="position:absolute;left:7022;top:16;width:76;height:116" coordorigin="7022,16" coordsize="76,116" path="m7098,16l7022,132e" filled="f" stroked="t" strokeweight=".493pt" strokecolor="#231F20">
                <v:path arrowok="t"/>
              </v:shape>
            </v:group>
            <v:group style="position:absolute;left:6995;top:405;width:123;height:330" coordorigin="6995,405" coordsize="123,330">
              <v:shape style="position:absolute;left:6995;top:405;width:123;height:330" coordorigin="6995,405" coordsize="123,330" path="m6995,405l7118,735e" filled="f" stroked="t" strokeweight=".493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2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tabs>
          <w:tab w:pos="1843" w:val="left" w:leader="none"/>
          <w:tab w:pos="3101" w:val="left" w:leader="none"/>
        </w:tabs>
        <w:spacing w:line="204" w:lineRule="exact"/>
        <w:ind w:left="585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58.966492pt;margin-top:.876799pt;width:50.861pt;height:66.234798pt;mso-position-horizontal-relative:page;mso-position-vertical-relative:paragraph;z-index:-2689" coordorigin="7179,18" coordsize="1017,1325">
            <v:group style="position:absolute;left:7223;top:1043;width:293;height:294" coordorigin="7223,1043" coordsize="293,294">
              <v:shape style="position:absolute;left:7223;top:1043;width:293;height:294" coordorigin="7223,1043" coordsize="293,294" path="m7370,1043l7307,1058,7258,1097,7229,1157,7223,1206,7227,1228,7257,1284,7309,1323,7378,1337,7400,1334,7459,1307,7501,1256,7516,1191,7516,1181,7497,1118,7453,1070,7392,1045,7370,1043xe" filled="t" fillcolor="#E6E7E8" stroked="f">
                <v:path arrowok="t"/>
                <v:fill type="solid"/>
              </v:shape>
            </v:group>
            <v:group style="position:absolute;left:7225;top:1046;width:292;height:291" coordorigin="7225,1046" coordsize="292,291">
              <v:shape style="position:absolute;left:7225;top:1046;width:292;height:291" coordorigin="7225,1046" coordsize="292,291" path="m7517,1190l7501,1255,7461,1305,7402,1334,7379,1337,7354,1336,7290,1313,7245,1267,7225,1207,7226,1181,7247,1114,7290,1068,7349,1046,7375,1047,7443,1068,7491,1109,7515,1166,7517,1190xe" filled="f" stroked="t" strokeweight=".493pt" strokecolor="#231F20">
                <v:path arrowok="t"/>
              </v:shape>
            </v:group>
            <v:group style="position:absolute;left:7517;top:1089;width:436;height:71" coordorigin="7517,1089" coordsize="436,71">
              <v:shape style="position:absolute;left:7517;top:1089;width:436;height:71" coordorigin="7517,1089" coordsize="436,71" path="m7517,1160l7953,1089e" filled="f" stroked="t" strokeweight=".493pt" strokecolor="#231F20">
                <v:path arrowok="t"/>
              </v:shape>
            </v:group>
            <v:group style="position:absolute;left:7184;top:764;width:116;height:296" coordorigin="7184,764" coordsize="116,296">
              <v:shape style="position:absolute;left:7184;top:764;width:116;height:296" coordorigin="7184,764" coordsize="116,296" path="m7184,764l7300,1059e" filled="f" stroked="t" strokeweight=".493pt" strokecolor="#231F20">
                <v:path arrowok="t"/>
              </v:shape>
            </v:group>
            <v:group style="position:absolute;left:7448;top:855;width:118;height:209" coordorigin="7448,855" coordsize="118,209">
              <v:shape style="position:absolute;left:7448;top:855;width:118;height:209" coordorigin="7448,855" coordsize="118,209" path="m7566,855l7448,1064e" filled="f" stroked="t" strokeweight=".493pt" strokecolor="#231F20">
                <v:path arrowok="t"/>
              </v:shape>
            </v:group>
            <v:group style="position:absolute;left:7748;top:203;width:296;height:294" coordorigin="7748,203" coordsize="296,294">
              <v:shape style="position:absolute;left:7748;top:203;width:296;height:294" coordorigin="7748,203" coordsize="296,294" path="m7891,203l7830,219,7782,259,7754,319,7748,369,7753,391,7784,446,7837,483,7907,497,7929,494,7988,465,8029,415,8044,349,8044,337,8023,275,7978,229,7915,205,7891,203xe" filled="t" fillcolor="#E6E7E8" stroked="f">
                <v:path arrowok="t"/>
                <v:fill type="solid"/>
              </v:shape>
            </v:group>
            <v:group style="position:absolute;left:7749;top:202;width:292;height:295" coordorigin="7749,202" coordsize="292,295">
              <v:shape style="position:absolute;left:7749;top:202;width:292;height:295" coordorigin="7749,202" coordsize="292,295" path="m8041,350l8026,416,7986,466,7927,494,7905,498,7880,496,7816,473,7771,428,7749,367,7751,341,7772,275,7815,228,7872,204,7894,202,7917,204,7979,229,8022,276,8041,340,8041,350xe" filled="f" stroked="t" strokeweight=".493pt" strokecolor="#231F20">
                <v:path arrowok="t"/>
              </v:shape>
            </v:group>
            <v:group style="position:absolute;left:7682;top:22;width:131;height:207" coordorigin="7682,22" coordsize="131,207">
              <v:shape style="position:absolute;left:7682;top:22;width:131;height:207" coordorigin="7682,22" coordsize="131,207" path="m7682,22l7812,229e" filled="f" stroked="t" strokeweight=".493pt" strokecolor="#231F20">
                <v:path arrowok="t"/>
              </v:shape>
            </v:group>
            <v:group style="position:absolute;left:8012;top:119;width:118;height:138" coordorigin="8012,119" coordsize="118,138">
              <v:shape style="position:absolute;left:8012;top:119;width:118;height:138" coordorigin="8012,119" coordsize="118,138" path="m8012,256l8130,119e" filled="f" stroked="t" strokeweight=".493pt" strokecolor="#231F20">
                <v:path arrowok="t"/>
              </v:shape>
            </v:group>
            <v:group style="position:absolute;left:7490;top:261;width:256;height:57" coordorigin="7490,261" coordsize="256,57">
              <v:shape style="position:absolute;left:7490;top:261;width:256;height:57" coordorigin="7490,261" coordsize="256,57" path="m7490,261l7746,318e" filled="f" stroked="t" strokeweight=".493pt" strokecolor="#231F20">
                <v:path arrowok="t"/>
              </v:shape>
            </v:group>
            <v:group style="position:absolute;left:7982;top:468;width:209;height:148" coordorigin="7982,468" coordsize="209,148">
              <v:shape style="position:absolute;left:7982;top:468;width:209;height:148" coordorigin="7982,468" coordsize="209,148" path="m7982,468l8192,616e" filled="f" stroked="t" strokeweight=".493pt" strokecolor="#231F20">
                <v:path arrowok="t"/>
              </v:shape>
            </v:group>
            <v:group style="position:absolute;left:7655;top:453;width:133;height:239" coordorigin="7655,453" coordsize="133,239">
              <v:shape style="position:absolute;left:7655;top:453;width:133;height:239" coordorigin="7655,453" coordsize="133,239" path="m7788,453l7655,692e" filled="f" stroked="t" strokeweight=".493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1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1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1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1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tabs>
          <w:tab w:pos="455" w:val="left" w:leader="none"/>
        </w:tabs>
        <w:spacing w:line="228" w:lineRule="exact"/>
        <w:ind w:left="0" w:right="50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9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153" w:lineRule="exact"/>
        <w:ind w:left="4331" w:right="202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349" w:val="left" w:leader="none"/>
          <w:tab w:pos="1991" w:val="left" w:leader="none"/>
          <w:tab w:pos="3315" w:val="left" w:leader="none"/>
        </w:tabs>
        <w:spacing w:line="266" w:lineRule="exact"/>
        <w:ind w:left="891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462.040497pt;margin-top:8.480706pt;width:29.582pt;height:30.195897pt;mso-position-horizontal-relative:page;mso-position-vertical-relative:paragraph;z-index:-2688" coordorigin="9241,170" coordsize="592,604">
            <v:group style="position:absolute;left:9532;top:475;width:296;height:294" coordorigin="9532,475" coordsize="296,294">
              <v:shape style="position:absolute;left:9532;top:475;width:296;height:294" coordorigin="9532,475" coordsize="296,294" path="m9675,475l9614,490,9566,530,9537,591,9532,641,9536,662,9567,717,9620,755,9690,769,9713,765,9772,737,9812,686,9828,621,9827,608,9807,547,9762,501,9699,477,9675,475xe" filled="t" fillcolor="#E6E7E8" stroked="f">
                <v:path arrowok="t"/>
                <v:fill type="solid"/>
              </v:shape>
            </v:group>
            <v:group style="position:absolute;left:9533;top:475;width:294;height:293" coordorigin="9533,475" coordsize="294,293">
              <v:shape style="position:absolute;left:9533;top:475;width:294;height:293" coordorigin="9533,475" coordsize="294,293" path="m9827,620l9812,685,9771,736,9712,764,9690,768,9665,766,9600,743,9555,699,9533,639,9534,613,9555,546,9598,500,9656,477,9678,475,9701,477,9763,501,9807,548,9827,611,9827,620xe" filled="f" stroked="t" strokeweight=".493pt" strokecolor="#231F20">
                <v:path arrowok="t"/>
              </v:shape>
            </v:group>
            <v:group style="position:absolute;left:9246;top:514;width:278;height:66" coordorigin="9246,514" coordsize="278,66">
              <v:shape style="position:absolute;left:9246;top:514;width:278;height:66" coordorigin="9246,514" coordsize="278,66" path="m9246,514l9524,581e" filled="f" stroked="t" strokeweight=".493pt" strokecolor="#231F20">
                <v:path arrowok="t"/>
              </v:shape>
            </v:group>
            <v:group style="position:absolute;left:9591;top:175;width:52;height:286" coordorigin="9591,175" coordsize="52,286">
              <v:shape style="position:absolute;left:9591;top:175;width:52;height:286" coordorigin="9591,175" coordsize="52,286" path="m9591,175l9642,460e" filled="f" stroked="t" strokeweight=".493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1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1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9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9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after="0" w:line="266" w:lineRule="exact"/>
        <w:jc w:val="center"/>
        <w:rPr>
          <w:rFonts w:ascii="Arial" w:hAnsi="Arial" w:cs="Arial" w:eastAsia="Arial"/>
          <w:sz w:val="16"/>
          <w:szCs w:val="16"/>
        </w:rPr>
        <w:sectPr>
          <w:headerReference w:type="default" r:id="rId21"/>
          <w:pgSz w:w="15840" w:h="24480"/>
          <w:pgMar w:header="4828" w:footer="5472" w:top="5660" w:bottom="6323" w:left="1660" w:right="166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1964" w:val="left" w:leader="none"/>
              <w:tab w:pos="2612" w:val="right" w:leader="none"/>
            </w:tabs>
            <w:spacing w:line="260" w:lineRule="exact"/>
            <w:ind w:right="0"/>
            <w:jc w:val="center"/>
          </w:pPr>
          <w:r>
            <w:rPr>
              <w:b w:val="0"/>
              <w:bCs w:val="0"/>
              <w:color w:val="231F20"/>
              <w:spacing w:val="0"/>
              <w:w w:val="100"/>
            </w:rPr>
            <w:t>3</w:t>
          </w:r>
          <w:r>
            <w:rPr>
              <w:b w:val="0"/>
              <w:bCs w:val="0"/>
              <w:color w:val="231F20"/>
              <w:spacing w:val="0"/>
              <w:w w:val="100"/>
            </w:rPr>
            <w:tab/>
          </w:r>
          <w:r>
            <w:rPr>
              <w:b w:val="0"/>
              <w:bCs w:val="0"/>
              <w:color w:val="231F20"/>
              <w:spacing w:val="0"/>
              <w:w w:val="100"/>
              <w:position w:val="10"/>
            </w:rPr>
            <w:t>E</w:t>
          </w:r>
          <w:r>
            <w:rPr>
              <w:b w:val="0"/>
              <w:bCs w:val="0"/>
              <w:color w:val="231F20"/>
              <w:spacing w:val="0"/>
              <w:w w:val="100"/>
              <w:position w:val="0"/>
            </w:rPr>
          </w:r>
          <w:r>
            <w:rPr>
              <w:b w:val="0"/>
              <w:bCs w:val="0"/>
              <w:color w:val="231F20"/>
              <w:spacing w:val="0"/>
              <w:w w:val="100"/>
              <w:position w:val="0"/>
            </w:rPr>
            <w:tab/>
          </w:r>
          <w:r>
            <w:rPr>
              <w:b w:val="0"/>
              <w:bCs w:val="0"/>
              <w:color w:val="231F20"/>
              <w:spacing w:val="0"/>
              <w:w w:val="100"/>
              <w:position w:val="0"/>
            </w:rPr>
            <w:t>3</w:t>
          </w:r>
          <w:r>
            <w:rPr>
              <w:b w:val="0"/>
              <w:bCs w:val="0"/>
              <w:color w:val="000000"/>
              <w:spacing w:val="0"/>
              <w:w w:val="100"/>
              <w:position w:val="0"/>
            </w:rPr>
          </w:r>
        </w:p>
        <w:p>
          <w:pPr>
            <w:pStyle w:val="TOC1"/>
            <w:tabs>
              <w:tab w:pos="3528" w:val="left" w:leader="none"/>
            </w:tabs>
            <w:spacing w:line="144" w:lineRule="exact"/>
            <w:ind w:right="0"/>
            <w:jc w:val="center"/>
          </w:pPr>
          <w:r>
            <w:rPr>
              <w:b w:val="0"/>
              <w:bCs w:val="0"/>
              <w:color w:val="231F20"/>
              <w:spacing w:val="0"/>
              <w:w w:val="100"/>
              <w:position w:val="1"/>
            </w:rPr>
            <w:t>D</w:t>
          </w:r>
          <w:r>
            <w:rPr>
              <w:b w:val="0"/>
              <w:bCs w:val="0"/>
              <w:color w:val="231F20"/>
              <w:spacing w:val="0"/>
              <w:w w:val="100"/>
              <w:position w:val="1"/>
            </w:rPr>
            <w:tab/>
          </w:r>
          <w:r>
            <w:rPr>
              <w:b w:val="0"/>
              <w:bCs w:val="0"/>
              <w:color w:val="231F20"/>
              <w:spacing w:val="0"/>
              <w:w w:val="100"/>
              <w:position w:val="0"/>
            </w:rPr>
            <w:t>H</w:t>
          </w:r>
          <w:r>
            <w:rPr>
              <w:b w:val="0"/>
              <w:bCs w:val="0"/>
              <w:color w:val="000000"/>
              <w:spacing w:val="0"/>
              <w:w w:val="100"/>
              <w:position w:val="0"/>
            </w:rPr>
          </w:r>
        </w:p>
        <w:p>
          <w:pPr>
            <w:pStyle w:val="TOC4"/>
            <w:ind w:right="4648"/>
            <w:jc w:val="center"/>
            <w:rPr>
              <w:b w:val="0"/>
              <w:bCs w:val="0"/>
              <w:i w:val="0"/>
              <w:sz w:val="18"/>
              <w:szCs w:val="18"/>
            </w:rPr>
          </w:pPr>
          <w:r>
            <w:rPr>
              <w:rFonts w:ascii="Times New Roman" w:hAnsi="Times New Roman" w:cs="Times New Roman" w:eastAsia="Times New Roman"/>
              <w:color w:val="231F20"/>
              <w:spacing w:val="0"/>
              <w:w w:val="105"/>
              <w:sz w:val="18"/>
              <w:szCs w:val="18"/>
            </w:rPr>
            <w:t>Figure</w:t>
          </w:r>
          <w:r>
            <w:rPr>
              <w:rFonts w:ascii="Times New Roman" w:hAnsi="Times New Roman" w:cs="Times New Roman" w:eastAsia="Times New Roman"/>
              <w:color w:val="231F20"/>
              <w:spacing w:val="-10"/>
              <w:w w:val="105"/>
              <w:sz w:val="18"/>
              <w:szCs w:val="18"/>
            </w:rPr>
            <w:t> </w:t>
          </w:r>
          <w:r>
            <w:rPr>
              <w:rFonts w:ascii="Times New Roman" w:hAnsi="Times New Roman" w:cs="Times New Roman" w:eastAsia="Times New Roman"/>
              <w:color w:val="231F20"/>
              <w:spacing w:val="0"/>
              <w:w w:val="105"/>
              <w:sz w:val="18"/>
              <w:szCs w:val="18"/>
            </w:rPr>
            <w:t>17.5</w:t>
          </w:r>
          <w:r>
            <w:rPr>
              <w:rFonts w:ascii="Times New Roman" w:hAnsi="Times New Roman" w:cs="Times New Roman" w:eastAsia="Times New Roman"/>
              <w:color w:val="231F20"/>
              <w:spacing w:val="19"/>
              <w:w w:val="105"/>
              <w:sz w:val="18"/>
              <w:szCs w:val="18"/>
            </w:rPr>
            <w:t> </w:t>
          </w:r>
          <w:r>
            <w:rPr>
              <w:b w:val="0"/>
              <w:bCs w:val="0"/>
              <w:color w:val="231F20"/>
              <w:spacing w:val="0"/>
              <w:w w:val="105"/>
              <w:sz w:val="18"/>
              <w:szCs w:val="18"/>
            </w:rPr>
            <w:t>A</w:t>
          </w:r>
          <w:r>
            <w:rPr>
              <w:b w:val="0"/>
              <w:bCs w:val="0"/>
              <w:color w:val="231F20"/>
              <w:spacing w:val="-13"/>
              <w:w w:val="105"/>
              <w:sz w:val="18"/>
              <w:szCs w:val="18"/>
            </w:rPr>
            <w:t> </w:t>
          </w:r>
          <w:r>
            <w:rPr>
              <w:b w:val="0"/>
              <w:bCs w:val="0"/>
              <w:color w:val="231F20"/>
              <w:spacing w:val="0"/>
              <w:w w:val="105"/>
              <w:sz w:val="18"/>
              <w:szCs w:val="18"/>
            </w:rPr>
            <w:t>weighted</w:t>
          </w:r>
          <w:r>
            <w:rPr>
              <w:b w:val="0"/>
              <w:bCs w:val="0"/>
              <w:color w:val="231F20"/>
              <w:spacing w:val="-14"/>
              <w:w w:val="105"/>
              <w:sz w:val="18"/>
              <w:szCs w:val="18"/>
            </w:rPr>
            <w:t> </w:t>
          </w:r>
          <w:r>
            <w:rPr>
              <w:b w:val="0"/>
              <w:bCs w:val="0"/>
              <w:color w:val="231F20"/>
              <w:spacing w:val="0"/>
              <w:w w:val="105"/>
              <w:sz w:val="18"/>
              <w:szCs w:val="18"/>
            </w:rPr>
            <w:t>graph</w:t>
          </w:r>
          <w:r>
            <w:rPr>
              <w:b w:val="0"/>
              <w:bCs w:val="0"/>
              <w:i w:val="0"/>
              <w:color w:val="000000"/>
              <w:spacing w:val="0"/>
              <w:w w:val="100"/>
              <w:sz w:val="18"/>
              <w:szCs w:val="18"/>
            </w:rPr>
          </w:r>
        </w:p>
        <w:p>
          <w:pPr>
            <w:pStyle w:val="TOC3"/>
            <w:numPr>
              <w:ilvl w:val="1"/>
              <w:numId w:val="13"/>
            </w:numPr>
            <w:tabs>
              <w:tab w:pos="4390" w:val="left" w:leader="none"/>
              <w:tab w:pos="10849" w:val="right" w:leader="none"/>
            </w:tabs>
            <w:spacing w:before="411"/>
            <w:ind w:left="4390" w:right="0" w:hanging="501"/>
            <w:jc w:val="left"/>
            <w:rPr>
              <w:rFonts w:ascii="Palatino" w:hAnsi="Palatino" w:cs="Palatino" w:eastAsia="Palatino"/>
              <w:b w:val="0"/>
              <w:bCs w:val="0"/>
              <w:i w:val="0"/>
              <w:sz w:val="18"/>
              <w:szCs w:val="18"/>
            </w:rPr>
          </w:pPr>
          <w:hyperlink w:history="true" w:anchor="_TOC_250000">
            <w:r>
              <w:rPr>
                <w:b w:val="0"/>
                <w:bCs w:val="0"/>
                <w:color w:val="231F20"/>
                <w:spacing w:val="0"/>
                <w:w w:val="105"/>
                <w:sz w:val="20"/>
                <w:szCs w:val="20"/>
              </w:rPr>
              <w:t>Graphs</w:t>
            </w:r>
            <w:r>
              <w:rPr>
                <w:rFonts w:ascii="Palatino" w:hAnsi="Palatino" w:cs="Palatino" w:eastAsia="Palatino"/>
                <w:color w:val="231F20"/>
                <w:spacing w:val="0"/>
                <w:w w:val="105"/>
                <w:sz w:val="18"/>
                <w:szCs w:val="18"/>
              </w:rPr>
            </w:r>
            <w:r>
              <w:rPr>
                <w:rFonts w:ascii="Palatino" w:hAnsi="Palatino" w:cs="Palatino" w:eastAsia="Palatino"/>
                <w:color w:val="231F20"/>
                <w:spacing w:val="0"/>
                <w:w w:val="105"/>
                <w:sz w:val="18"/>
                <w:szCs w:val="18"/>
              </w:rPr>
              <w:tab/>
            </w:r>
            <w:r>
              <w:rPr>
                <w:rFonts w:ascii="Palatino" w:hAnsi="Palatino" w:cs="Palatino" w:eastAsia="Palatino"/>
                <w:color w:val="231F20"/>
                <w:spacing w:val="0"/>
                <w:w w:val="105"/>
                <w:sz w:val="18"/>
                <w:szCs w:val="18"/>
              </w:rPr>
              <w:t>399</w:t>
            </w:r>
            <w:r>
              <w:rPr>
                <w:rFonts w:ascii="Palatino" w:hAnsi="Palatino" w:cs="Palatino" w:eastAsia="Palatino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hyperlink>
        </w:p>
      </w:sdtContent>
    </w:sdt>
    <w:p>
      <w:pPr>
        <w:spacing w:after="0"/>
        <w:jc w:val="left"/>
        <w:rPr>
          <w:rFonts w:ascii="Palatino" w:hAnsi="Palatino" w:cs="Palatino" w:eastAsia="Palatino"/>
          <w:sz w:val="18"/>
          <w:szCs w:val="18"/>
        </w:rPr>
        <w:sectPr>
          <w:type w:val="continuous"/>
          <w:pgSz w:w="15840" w:h="24480"/>
          <w:pgMar w:top="6083" w:bottom="6323" w:left="1660" w:right="1660"/>
        </w:sectPr>
      </w:pP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4350" w:right="1860"/>
        <w:jc w:val="left"/>
      </w:pP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rows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reached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13"/>
        </w:numPr>
        <w:tabs>
          <w:tab w:pos="4345" w:val="left" w:leader="none"/>
        </w:tabs>
        <w:spacing w:line="260" w:lineRule="exact" w:before="40"/>
        <w:ind w:left="4350" w:right="1894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coord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×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coordinates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9" w:firstLine="24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17.7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representation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grAdjacency(...)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adjacency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constructor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makeGraph.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m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Again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referencing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17.5,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sequence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A-B,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A-C,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A-D,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A-E,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A-F,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B-F,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B-C,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C-D,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D-E,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F-G,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E-G,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G-H,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E-H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6" w:firstLine="240"/>
        <w:jc w:val="both"/>
      </w:pPr>
      <w:r>
        <w:rPr/>
        <w:pict>
          <v:group style="position:absolute;margin-left:88.375pt;margin-top:118.152016pt;width:24.25pt;height:48.25pt;mso-position-horizontal-relative:page;mso-position-vertical-relative:paragraph;z-index:-2683" coordorigin="1768,2363" coordsize="485,965">
            <v:group style="position:absolute;left:1892;top:2726;width:238;height:239" coordorigin="1892,2726" coordsize="238,239">
              <v:shape style="position:absolute;left:1892;top:2726;width:238;height:239" coordorigin="1892,2726" coordsize="238,239" path="m2130,2846l2112,2909,2064,2953,2021,2965,1996,2963,1934,2937,1897,2886,1892,2865,1893,2839,1917,2774,1964,2735,2004,2726,2028,2728,2089,2756,2124,2809,2130,2846xe" filled="f" stroked="t" strokeweight=".25pt" strokecolor="#231F20">
                <v:path arrowok="t"/>
              </v:shape>
            </v:group>
            <v:group style="position:absolute;left:1770;top:2846;width:480;height:2" coordorigin="1770,2846" coordsize="480,2">
              <v:shape style="position:absolute;left:1770;top:2846;width:480;height:2" coordorigin="1770,2846" coordsize="480,0" path="m1770,2846l2250,2846e" filled="f" stroked="t" strokeweight=".25pt" strokecolor="#231F20">
                <v:path arrowok="t"/>
              </v:shape>
            </v:group>
            <v:group style="position:absolute;left:2010;top:2366;width:2;height:960" coordorigin="2010,2366" coordsize="2,960">
              <v:shape style="position:absolute;left:2010;top:2366;width:2;height:960" coordorigin="2010,2366" coordsize="0,960" path="m2010,2366l2010,332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18.152016pt;width:24.25pt;height:48.25pt;mso-position-horizontal-relative:page;mso-position-vertical-relative:paragraph;z-index:-2682" coordorigin="13588,2363" coordsize="485,965">
            <v:group style="position:absolute;left:13712;top:2726;width:238;height:239" coordorigin="13712,2726" coordsize="238,239">
              <v:shape style="position:absolute;left:13712;top:2726;width:238;height:239" coordorigin="13712,2726" coordsize="238,239" path="m13950,2846l13932,2909,13884,2953,13841,2965,13816,2963,13754,2937,13717,2886,13712,2865,13713,2839,13737,2774,13784,2735,13824,2726,13848,2728,13909,2756,13944,2809,13950,2846xe" filled="f" stroked="t" strokeweight=".25pt" strokecolor="#231F20">
                <v:path arrowok="t"/>
              </v:shape>
            </v:group>
            <v:group style="position:absolute;left:13590;top:2846;width:480;height:2" coordorigin="13590,2846" coordsize="480,2">
              <v:shape style="position:absolute;left:13590;top:2846;width:480;height:2" coordorigin="13590,2846" coordsize="480,0" path="m13590,2846l14070,2846e" filled="f" stroked="t" strokeweight=".25pt" strokecolor="#231F20">
                <v:path arrowok="t"/>
              </v:shape>
            </v:group>
            <v:group style="position:absolute;left:13830;top:2366;width:2;height:960" coordorigin="13830,2366" coordsize="2,960">
              <v:shape style="position:absolute;left:13830;top:2366;width:2;height:960" coordorigin="13830,2366" coordsize="0,960" path="m13830,2366l13830,332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Large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adjacency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matrices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usually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little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relative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size.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Consequently,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conventional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2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×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storag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eve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memor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processor.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Recognizing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eventuality,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special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sparse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associate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norma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matri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applied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sparse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assumption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allocate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spars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matri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zero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consisten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earlie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treatmen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unknow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filled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7" w:firstLine="24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grAdjacency(...)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converts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costs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directio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adjacenc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matri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build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sparse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8"/>
        <w:ind w:left="39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66998pt;margin-top:3.71792pt;width:238.395pt;height:13.168pt;mso-position-horizontal-relative:page;mso-position-vertical-relative:paragraph;z-index:-2684" coordorigin="5545,74" coordsize="4768,263">
            <v:group style="position:absolute;left:5550;top:328;width:4758;height:2" coordorigin="5550,328" coordsize="4758,2">
              <v:shape style="position:absolute;left:5550;top:328;width:4758;height:2" coordorigin="5550,328" coordsize="4758,0" path="m5550,328l10308,328e" filled="f" stroked="t" strokeweight=".5pt" strokecolor="#231F20">
                <v:path arrowok="t"/>
              </v:shape>
            </v:group>
            <v:group style="position:absolute;left:5560;top:84;width:2;height:243" coordorigin="5560,84" coordsize="2,243">
              <v:shape style="position:absolute;left:5560;top:84;width:2;height:243" coordorigin="5560,84" coordsize="0,243" path="m5560,328l556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17.7</w:t>
      </w:r>
      <w:r>
        <w:rPr>
          <w:rFonts w:ascii="Times New Roman" w:hAnsi="Times New Roman" w:cs="Times New Roman" w:eastAsia="Times New Roman"/>
          <w:b/>
          <w:bCs/>
          <w:color w:val="231F20"/>
          <w:spacing w:val="4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Constructing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simple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4498" w:right="663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edge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weights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40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585" w:right="243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edge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directions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808" w:right="131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498" w:right="663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connectivity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10"/>
        </w:numPr>
        <w:tabs>
          <w:tab w:pos="4515" w:val="left" w:leader="none"/>
          <w:tab w:pos="7019" w:val="left" w:leader="none"/>
        </w:tabs>
        <w:spacing w:before="18"/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edges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from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10"/>
        </w:numPr>
        <w:tabs>
          <w:tab w:pos="5382" w:val="left" w:leader="none"/>
          <w:tab w:pos="7019" w:val="left" w:leader="none"/>
        </w:tabs>
        <w:spacing w:before="18"/>
        <w:ind w:left="5382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edges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from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10"/>
        </w:numPr>
        <w:tabs>
          <w:tab w:pos="5382" w:val="left" w:leader="none"/>
          <w:tab w:pos="7019" w:val="left" w:leader="none"/>
        </w:tabs>
        <w:spacing w:before="18"/>
        <w:ind w:left="5382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edges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from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10"/>
        </w:numPr>
        <w:tabs>
          <w:tab w:pos="5382" w:val="left" w:leader="none"/>
          <w:tab w:pos="7019" w:val="left" w:leader="none"/>
        </w:tabs>
        <w:spacing w:before="18"/>
        <w:ind w:left="5382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edges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from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10"/>
        </w:numPr>
        <w:tabs>
          <w:tab w:pos="5382" w:val="left" w:leader="none"/>
        </w:tabs>
        <w:spacing w:before="18"/>
        <w:ind w:left="5382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edges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from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10"/>
        </w:numPr>
        <w:tabs>
          <w:tab w:pos="5382" w:val="left" w:leader="none"/>
        </w:tabs>
        <w:spacing w:before="18"/>
        <w:ind w:left="5382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edges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from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285" w:val="left" w:leader="none"/>
        </w:tabs>
        <w:spacing w:before="18"/>
        <w:ind w:left="422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edges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from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5285" w:val="left" w:leader="none"/>
          <w:tab w:pos="7019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0];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edges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from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223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coordinates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coord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478" w:val="left" w:leader="none"/>
        </w:tabs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478" w:val="left" w:leader="none"/>
        </w:tabs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478" w:val="left" w:leader="none"/>
        </w:tabs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478" w:val="left" w:leader="none"/>
        </w:tabs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15.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478" w:val="left" w:leader="none"/>
        </w:tabs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478" w:val="left" w:leader="none"/>
        </w:tabs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17.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382" w:val="left" w:leader="none"/>
          <w:tab w:pos="6345" w:val="left" w:leader="none"/>
        </w:tabs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18.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2];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169pt;width:228pt;height:.1pt;mso-position-horizontal-relative:page;mso-position-vertical-relative:paragraph;z-index:-2685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19.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grAdjacency(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node,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22"/>
          <w:type w:val="continuous"/>
          <w:pgSz w:w="15840" w:h="24480"/>
          <w:pgMar w:header="4828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400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1496" w:right="384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115pt;width:238.395pt;height:13.168pt;mso-position-horizontal-relative:page;mso-position-vertical-relative:paragraph;z-index:-2680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17.8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Creating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adjacency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matrix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5"/>
        </w:numPr>
        <w:tabs>
          <w:tab w:pos="3795" w:val="left" w:leader="none"/>
        </w:tabs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grAdjacency(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node,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compute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adjacency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matrix.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contain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weight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from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one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node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another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(0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nodes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625" w:val="left" w:leader="none"/>
        </w:tabs>
        <w:spacing w:before="18"/>
        <w:ind w:left="37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not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connected)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cols]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size(node);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3795" w:val="left" w:leader="none"/>
        </w:tabs>
        <w:spacing w:line="264" w:lineRule="auto" w:before="18"/>
        <w:ind w:left="3506" w:right="708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length(cost);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7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iterate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across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edges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276" w:val="left" w:leader="none"/>
        </w:tabs>
        <w:spacing w:before="18"/>
        <w:ind w:left="37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finding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nodes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each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edge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180" w:val="left" w:leader="none"/>
        </w:tabs>
        <w:spacing w:line="264" w:lineRule="auto" w:before="18"/>
        <w:ind w:left="3506" w:right="756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180" w:val="left" w:leader="none"/>
        </w:tabs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1:m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1:cols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951" w:val="left" w:leader="none"/>
        </w:tabs>
        <w:spacing w:before="18"/>
        <w:ind w:left="4951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node(ir,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ic)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5336" w:val="left" w:leader="none"/>
        </w:tabs>
        <w:spacing w:before="18"/>
        <w:ind w:left="533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5336" w:val="left" w:leader="none"/>
        </w:tabs>
        <w:spacing w:before="18"/>
        <w:ind w:left="533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5721" w:val="left" w:leader="none"/>
        </w:tabs>
        <w:spacing w:before="18"/>
        <w:ind w:left="5721" w:right="0" w:hanging="231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error(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887" w:right="336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'bad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intersection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matrix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5336" w:val="left" w:leader="none"/>
        </w:tabs>
        <w:spacing w:before="18"/>
        <w:ind w:left="533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5336" w:val="left" w:leader="none"/>
        </w:tabs>
        <w:spacing w:before="18"/>
        <w:ind w:left="533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ij(iv)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ir;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3.417151pt;width:24.25pt;height:48.25pt;mso-position-horizontal-relative:page;mso-position-vertical-relative:paragraph;z-index:-2679" coordorigin="1768,68" coordsize="485,965">
            <v:group style="position:absolute;left:1892;top:431;width:238;height:239" coordorigin="1892,431" coordsize="238,239">
              <v:shape style="position:absolute;left:1892;top:431;width:238;height:239" coordorigin="1892,431" coordsize="238,239" path="m2130,551l2112,615,2064,658,2021,670,1996,669,1934,642,1897,591,1892,571,1893,544,1917,479,1964,440,2004,431,2028,433,2089,461,2124,514,2130,551xe" filled="f" stroked="t" strokeweight=".25pt" strokecolor="#231F20">
                <v:path arrowok="t"/>
              </v:shape>
            </v:group>
            <v:group style="position:absolute;left:1770;top:551;width:480;height:2" coordorigin="1770,551" coordsize="480,2">
              <v:shape style="position:absolute;left:1770;top:551;width:480;height:2" coordorigin="1770,551" coordsize="480,0" path="m1770,551l2250,551e" filled="f" stroked="t" strokeweight=".25pt" strokecolor="#231F20">
                <v:path arrowok="t"/>
              </v:shape>
            </v:group>
            <v:group style="position:absolute;left:2010;top:71;width:2;height:960" coordorigin="2010,71" coordsize="2,960">
              <v:shape style="position:absolute;left:2010;top:71;width:2;height:960" coordorigin="2010,71" coordsize="0,960" path="m2010,71l2010,103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417151pt;width:24.25pt;height:48.25pt;mso-position-horizontal-relative:page;mso-position-vertical-relative:paragraph;z-index:-2678" coordorigin="13588,68" coordsize="485,965">
            <v:group style="position:absolute;left:13712;top:431;width:238;height:239" coordorigin="13712,431" coordsize="238,239">
              <v:shape style="position:absolute;left:13712;top:431;width:238;height:239" coordorigin="13712,431" coordsize="238,239" path="m13950,551l13932,615,13884,658,13841,670,13816,669,13754,642,13717,591,13712,571,13713,544,13737,479,13784,440,13824,431,13848,433,13909,461,13944,514,13950,551xe" filled="f" stroked="t" strokeweight=".25pt" strokecolor="#231F20">
                <v:path arrowok="t"/>
              </v:shape>
            </v:group>
            <v:group style="position:absolute;left:13590;top:551;width:480;height:2" coordorigin="13590,551" coordsize="480,2">
              <v:shape style="position:absolute;left:13590;top:551;width:480;height:2" coordorigin="13590,551" coordsize="480,0" path="m13590,551l14070,551e" filled="f" stroked="t" strokeweight=".25pt" strokecolor="#231F20">
                <v:path arrowok="t"/>
              </v:shape>
            </v:group>
            <v:group style="position:absolute;left:13830;top:71;width:2;height:960" coordorigin="13830,71" coordsize="2,960">
              <v:shape style="position:absolute;left:13830;top:71;width:2;height:960" coordorigin="13830,71" coordsize="0,960" path="m13830,71l13830,103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error(sprintf(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565" w:right="188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'didn't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find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both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edge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%d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cost(is);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dir(is)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565" w:val="left" w:leader="none"/>
        </w:tabs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ip(k)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ij(1);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jp(k)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ij(2);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tp(k)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dir(is)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565" w:val="left" w:leader="none"/>
        </w:tabs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28.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ip(k)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ij(2);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jp(k)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ij(1);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tp(k)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sparse(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ip,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jp,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42pt;width:228pt;height:.1pt;mso-position-horizontal-relative:page;mso-position-vertical-relative:paragraph;z-index:-2681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170" w:right="2390"/>
        <w:jc w:val="both"/>
      </w:pP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establishing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length—the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sparse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accomplish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17.8.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170" w:right="7985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17.8: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630" w:right="2626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consuming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node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cost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direction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plotting.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455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2–4: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sparse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23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9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401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435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7" w:lineRule="auto" w:before="19"/>
        <w:ind w:left="4350" w:right="1793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connected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across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connected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30"/>
        <w:ind w:left="4350" w:right="1546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4350" w:right="2118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11–13: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435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ij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4350" w:right="1824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18–20: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finish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traversal,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435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Retrieves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4350" w:right="1791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22–25: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bidirectional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twice,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check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bidirectional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forward,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forward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sparse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4350" w:right="1605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26–28: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Similarly,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reverse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forward.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4350" w:right="0"/>
        <w:jc w:val="left"/>
      </w:pPr>
      <w:r>
        <w:rPr/>
        <w:pict>
          <v:group style="position:absolute;margin-left:88.375pt;margin-top:14.123377pt;width:24.25pt;height:48.25pt;mso-position-horizontal-relative:page;mso-position-vertical-relative:paragraph;z-index:-2675" coordorigin="1768,282" coordsize="485,965">
            <v:group style="position:absolute;left:1892;top:645;width:238;height:239" coordorigin="1892,645" coordsize="238,239">
              <v:shape style="position:absolute;left:1892;top:645;width:238;height:239" coordorigin="1892,645" coordsize="238,239" path="m2130,765l2112,829,2064,872,2021,884,1996,883,1934,856,1897,805,1892,785,1893,758,1917,693,1964,654,2004,645,2028,647,2089,675,2124,728,2130,765xe" filled="f" stroked="t" strokeweight=".25pt" strokecolor="#231F20">
                <v:path arrowok="t"/>
              </v:shape>
            </v:group>
            <v:group style="position:absolute;left:1770;top:765;width:480;height:2" coordorigin="1770,765" coordsize="480,2">
              <v:shape style="position:absolute;left:1770;top:765;width:480;height:2" coordorigin="1770,765" coordsize="480,0" path="m1770,765l2250,765e" filled="f" stroked="t" strokeweight=".25pt" strokecolor="#231F20">
                <v:path arrowok="t"/>
              </v:shape>
            </v:group>
            <v:group style="position:absolute;left:2010;top:285;width:2;height:960" coordorigin="2010,285" coordsize="2,960">
              <v:shape style="position:absolute;left:2010;top:285;width:2;height:960" coordorigin="2010,285" coordsize="0,960" path="m2010,285l2010,124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4.123377pt;width:24.25pt;height:48.25pt;mso-position-horizontal-relative:page;mso-position-vertical-relative:paragraph;z-index:-2674" coordorigin="13588,282" coordsize="485,965">
            <v:group style="position:absolute;left:13712;top:645;width:238;height:239" coordorigin="13712,645" coordsize="238,239">
              <v:shape style="position:absolute;left:13712;top:645;width:238;height:239" coordorigin="13712,645" coordsize="238,239" path="m13950,765l13932,829,13884,872,13841,884,13816,883,13754,856,13717,805,13712,785,13713,758,13737,693,13784,654,13824,645,13848,647,13909,675,13944,728,13950,765xe" filled="f" stroked="t" strokeweight=".25pt" strokecolor="#231F20">
                <v:path arrowok="t"/>
              </v:shape>
            </v:group>
            <v:group style="position:absolute;left:13590;top:765;width:480;height:2" coordorigin="13590,765" coordsize="480,2">
              <v:shape style="position:absolute;left:13590;top:765;width:480;height:2" coordorigin="13590,765" coordsize="480,0" path="m13590,765l14070,765e" filled="f" stroked="t" strokeweight=".25pt" strokecolor="#231F20">
                <v:path arrowok="t"/>
              </v:shape>
            </v:group>
            <v:group style="position:absolute;left:13830;top:285;width:2;height:960" coordorigin="13830,285" coordsize="2,960">
              <v:shape style="position:absolute;left:13830;top:285;width:2;height:960" coordorigin="13830,285" coordsize="0,960" path="m13830,285l13830,124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sparse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adjacency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ind w:right="0" w:firstLine="0"/>
        <w:jc w:val="left"/>
        <w:rPr>
          <w:b w:val="0"/>
          <w:bCs w:val="0"/>
        </w:rPr>
      </w:pPr>
      <w:r>
        <w:rPr>
          <w:color w:val="231F20"/>
          <w:spacing w:val="0"/>
          <w:w w:val="105"/>
        </w:rPr>
        <w:t>17.2.4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0"/>
          <w:w w:val="105"/>
        </w:rPr>
        <w:t>Traversing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0"/>
          <w:w w:val="105"/>
        </w:rPr>
        <w:t>Graphs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841"/>
        <w:jc w:val="left"/>
      </w:pP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simples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templat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grap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traversa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17.1.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17.1: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4350" w:right="1452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serialize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considered.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in/first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behavior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causes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nearest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emerge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farther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away.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8"/>
        <w:ind w:left="1374" w:right="21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66998pt;margin-top:3.71794pt;width:238.395pt;height:13.168pt;mso-position-horizontal-relative:page;mso-position-vertical-relative:paragraph;z-index:-2676" coordorigin="5545,74" coordsize="4768,263">
            <v:group style="position:absolute;left:5550;top:328;width:4758;height:2" coordorigin="5550,328" coordsize="4758,2">
              <v:shape style="position:absolute;left:5550;top:328;width:4758;height:2" coordorigin="5550,328" coordsize="4758,0" path="m5550,328l10308,328e" filled="f" stroked="t" strokeweight=".5pt" strokecolor="#231F20">
                <v:path arrowok="t"/>
              </v:shape>
            </v:group>
            <v:group style="position:absolute;left:5560;top:84;width:2;height:243" coordorigin="5560,84" coordsize="2,243">
              <v:shape style="position:absolute;left:5560;top:84;width:2;height:243" coordorigin="5560,84" coordsize="0,243" path="m5560,328l556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17.1</w:t>
      </w:r>
      <w:r>
        <w:rPr>
          <w:rFonts w:ascii="Times New Roman" w:hAnsi="Times New Roman" w:cs="Times New Roman" w:eastAsia="Times New Roman"/>
          <w:b/>
          <w:bCs/>
          <w:color w:val="231F20"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traversal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2"/>
          <w:numId w:val="19"/>
        </w:numPr>
        <w:tabs>
          <w:tab w:pos="4515" w:val="left" w:leader="none"/>
        </w:tabs>
        <w:ind w:left="4515" w:right="2044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create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queue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9"/>
        </w:numPr>
        <w:tabs>
          <w:tab w:pos="4515" w:val="left" w:leader="none"/>
        </w:tabs>
        <w:spacing w:before="18"/>
        <w:ind w:left="4515" w:right="1274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enqueue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9"/>
        </w:numPr>
        <w:tabs>
          <w:tab w:pos="4515" w:val="left" w:leader="none"/>
        </w:tabs>
        <w:spacing w:before="18"/>
        <w:ind w:left="4515" w:right="1370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initialize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9"/>
        </w:numPr>
        <w:tabs>
          <w:tab w:pos="4515" w:val="left" w:leader="none"/>
        </w:tabs>
        <w:spacing w:before="18"/>
        <w:ind w:left="4515" w:right="696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queue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empty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9"/>
        </w:numPr>
        <w:tabs>
          <w:tab w:pos="674" w:val="left" w:leader="none"/>
          <w:tab w:pos="4900" w:val="left" w:leader="none"/>
        </w:tabs>
        <w:spacing w:before="18"/>
        <w:ind w:left="4900" w:right="1659" w:hanging="67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dequeue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9"/>
        </w:numPr>
        <w:tabs>
          <w:tab w:pos="674" w:val="left" w:leader="none"/>
          <w:tab w:pos="4900" w:val="left" w:leader="none"/>
        </w:tabs>
        <w:spacing w:before="18"/>
        <w:ind w:left="4900" w:right="1177" w:hanging="67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operate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9"/>
        </w:numPr>
        <w:tabs>
          <w:tab w:pos="674" w:val="left" w:leader="none"/>
          <w:tab w:pos="4900" w:val="left" w:leader="none"/>
        </w:tabs>
        <w:spacing w:before="18"/>
        <w:ind w:left="4900" w:right="310" w:hanging="67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each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edge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from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9"/>
        </w:numPr>
        <w:tabs>
          <w:tab w:pos="1059" w:val="left" w:leader="none"/>
          <w:tab w:pos="5285" w:val="left" w:leader="none"/>
        </w:tabs>
        <w:spacing w:before="18"/>
        <w:ind w:left="5285" w:right="407" w:hanging="106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retrieve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other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9"/>
        </w:numPr>
        <w:tabs>
          <w:tab w:pos="1059" w:val="left" w:leader="none"/>
          <w:tab w:pos="5285" w:val="left" w:leader="none"/>
        </w:tabs>
        <w:spacing w:before="18"/>
        <w:ind w:left="5285" w:right="792" w:hanging="106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already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used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9"/>
        </w:numPr>
        <w:tabs>
          <w:tab w:pos="5863" w:val="left" w:leader="none"/>
        </w:tabs>
        <w:spacing w:before="18"/>
        <w:ind w:left="5863" w:right="0" w:hanging="173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enqueue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other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9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9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9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9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158pt;width:228pt;height:.1pt;mso-position-horizontal-relative:page;mso-position-vertical-relative:paragraph;z-index:-2677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24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402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630" w:right="241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traversal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traversal.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traversal.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287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typical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traversal,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3630" w:right="2333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Traverse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selecting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children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606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cycles,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mechanism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preventing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becoming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trapped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already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visited.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2"/>
        <w:jc w:val="both"/>
      </w:pP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choic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queu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typ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govern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behavio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traversal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simple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queu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traversa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happe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ripple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startin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touchin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neares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befor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touchin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those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farthe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away.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9" w:firstLine="240"/>
        <w:jc w:val="both"/>
      </w:pPr>
      <w:r>
        <w:rPr/>
        <w:pict>
          <v:group style="position:absolute;margin-left:88.375pt;margin-top:14.150427pt;width:24.25pt;height:48.25pt;mso-position-horizontal-relative:page;mso-position-vertical-relative:paragraph;z-index:-2673" coordorigin="1768,283" coordsize="485,965">
            <v:group style="position:absolute;left:1892;top:646;width:238;height:239" coordorigin="1892,646" coordsize="238,239">
              <v:shape style="position:absolute;left:1892;top:646;width:238;height:239" coordorigin="1892,646" coordsize="238,239" path="m2130,766l2112,829,2064,873,2021,885,1996,883,1934,857,1897,806,1892,785,1893,759,1917,694,1964,655,2004,646,2028,648,2089,676,2124,728,2130,766xe" filled="f" stroked="t" strokeweight=".25pt" strokecolor="#231F20">
                <v:path arrowok="t"/>
              </v:shape>
            </v:group>
            <v:group style="position:absolute;left:1770;top:766;width:480;height:2" coordorigin="1770,766" coordsize="480,2">
              <v:shape style="position:absolute;left:1770;top:766;width:480;height:2" coordorigin="1770,766" coordsize="480,0" path="m1770,766l2250,766e" filled="f" stroked="t" strokeweight=".25pt" strokecolor="#231F20">
                <v:path arrowok="t"/>
              </v:shape>
            </v:group>
            <v:group style="position:absolute;left:2010;top:286;width:2;height:960" coordorigin="2010,286" coordsize="2,960">
              <v:shape style="position:absolute;left:2010;top:286;width:2;height:960" coordorigin="2010,286" coordsize="0,960" path="m2010,286l2010,124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4.150427pt;width:24.25pt;height:48.25pt;mso-position-horizontal-relative:page;mso-position-vertical-relative:paragraph;z-index:-2672" coordorigin="13588,283" coordsize="485,965">
            <v:group style="position:absolute;left:13712;top:646;width:238;height:239" coordorigin="13712,646" coordsize="238,239">
              <v:shape style="position:absolute;left:13712;top:646;width:238;height:239" coordorigin="13712,646" coordsize="238,239" path="m13950,766l13932,829,13884,873,13841,885,13816,883,13754,857,13717,806,13712,785,13713,759,13737,694,13784,655,13824,646,13848,648,13909,676,13944,728,13950,766xe" filled="f" stroked="t" strokeweight=".25pt" strokecolor="#231F20">
                <v:path arrowok="t"/>
              </v:shape>
            </v:group>
            <v:group style="position:absolute;left:13590;top:766;width:480;height:2" coordorigin="13590,766" coordsize="480,2">
              <v:shape style="position:absolute;left:13590;top:766;width:480;height:2" coordorigin="13590,766" coordsize="480,0" path="m13590,766l14070,766e" filled="f" stroked="t" strokeweight=".25pt" strokecolor="#231F20">
                <v:path arrowok="t"/>
              </v:shape>
            </v:group>
            <v:group style="position:absolute;left:13830;top:286;width:2;height:960" coordorigin="13830,286" coordsize="2,960">
              <v:shape style="position:absolute;left:13830;top:286;width:2;height:960" coordorigin="13830,286" coordsize="0,960" path="m13830,286l13830,124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17.1,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print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17.5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breadth-first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starting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assuming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bidirectional.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choosing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child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child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alphabetical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0"/>
        </w:numPr>
        <w:tabs>
          <w:tab w:pos="3625" w:val="left" w:leader="none"/>
        </w:tabs>
        <w:spacing w:line="260" w:lineRule="exact"/>
        <w:ind w:left="3630" w:right="2764" w:hanging="280"/>
        <w:jc w:val="left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revisited,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keep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3625" w:val="left" w:leader="none"/>
        </w:tabs>
        <w:spacing w:line="260" w:lineRule="exact" w:before="40"/>
        <w:ind w:left="3630" w:right="2643" w:hanging="280"/>
        <w:jc w:val="left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children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non-zero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adjacency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matrix—because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already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alphabetical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3625" w:val="left" w:leader="none"/>
        </w:tabs>
        <w:spacing w:line="260" w:lineRule="exact" w:before="40"/>
        <w:ind w:left="3630" w:right="3083" w:hanging="280"/>
        <w:jc w:val="left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traverse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children,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05" w:lineRule="auto" w:before="87"/>
        <w:ind w:left="3170" w:right="542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17.9.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17.9: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20"/>
        <w:ind w:left="3630" w:right="2233"/>
        <w:jc w:val="left"/>
      </w:pPr>
      <w:r>
        <w:rPr>
          <w:b w:val="0"/>
          <w:bCs w:val="0"/>
          <w:color w:val="231F20"/>
          <w:spacing w:val="-3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Invoke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17</w:t>
      </w:r>
      <w:r>
        <w:rPr>
          <w:b w:val="0"/>
          <w:bCs w:val="0"/>
          <w:color w:val="231F20"/>
          <w:spacing w:val="-3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buil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adjacenc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matrix.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user-defined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node—E.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/>
        <w:ind w:left="3630" w:right="3711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Enqueues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/>
        <w:ind w:left="3630" w:right="3682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result—in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printout.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Dequeues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3630" w:right="2474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involves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printing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label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dash.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25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1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403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374" w:right="243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66998pt;margin-top:.318115pt;width:238.395pt;height:13.168pt;mso-position-horizontal-relative:page;mso-position-vertical-relative:paragraph;z-index:-2670" coordorigin="5545,6" coordsize="4768,263">
            <v:group style="position:absolute;left:5550;top:260;width:4758;height:2" coordorigin="5550,260" coordsize="4758,2">
              <v:shape style="position:absolute;left:5550;top:260;width:4758;height:2" coordorigin="5550,260" coordsize="4758,0" path="m5550,260l10308,260e" filled="f" stroked="t" strokeweight=".5pt" strokecolor="#231F20">
                <v:path arrowok="t"/>
              </v:shape>
            </v:group>
            <v:group style="position:absolute;left:5560;top:16;width:2;height:243" coordorigin="5560,16" coordsize="2,243">
              <v:shape style="position:absolute;left:5560;top:16;width:2;height:243" coordorigin="5560,16" coordsize="0,243" path="m5560,260l5560,16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17.9</w:t>
      </w:r>
      <w:r>
        <w:rPr>
          <w:rFonts w:ascii="Times New Roman" w:hAnsi="Times New Roman" w:cs="Times New Roman" w:eastAsia="Times New Roman"/>
          <w:b/>
          <w:bCs/>
          <w:color w:val="231F20"/>
          <w:spacing w:val="2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Breadth-first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traversal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2"/>
          <w:numId w:val="21"/>
        </w:numPr>
        <w:tabs>
          <w:tab w:pos="4515" w:val="left" w:leader="none"/>
        </w:tabs>
        <w:ind w:left="4515" w:right="2911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makeGraph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40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Constructs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adjacency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matrix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515" w:val="left" w:leader="none"/>
        </w:tabs>
        <w:spacing w:before="18"/>
        <w:ind w:left="4515" w:right="2815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5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start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node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number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(in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case,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'E')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156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Create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queue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40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enqueue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path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containing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home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515" w:val="left" w:leader="none"/>
        </w:tabs>
        <w:spacing w:before="18"/>
        <w:ind w:left="4515" w:right="1852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qEnq([],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start);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208" w:right="490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initialize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visited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list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515" w:val="left" w:leader="none"/>
        </w:tabs>
        <w:spacing w:before="18"/>
        <w:ind w:left="4515" w:right="2237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visited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2297" w:right="357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initialize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result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515" w:val="left" w:leader="none"/>
        </w:tabs>
        <w:spacing w:before="18"/>
        <w:ind w:left="4515" w:right="2044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fprintf('trace: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54" w:right="425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queue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not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empty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515" w:val="left" w:leader="none"/>
        </w:tabs>
        <w:spacing w:before="18"/>
        <w:ind w:left="4515" w:right="2140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~isempty(q)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734" w:right="191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Dequeue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path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674" w:val="left" w:leader="none"/>
          <w:tab w:pos="4900" w:val="left" w:leader="none"/>
        </w:tabs>
        <w:spacing w:before="18"/>
        <w:ind w:left="4900" w:right="1177" w:hanging="67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thisNode]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qDeq(q);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55" w:right="250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Traverse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children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node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900" w:val="left" w:leader="none"/>
        </w:tabs>
        <w:spacing w:before="18"/>
        <w:ind w:left="490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fprintf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'%s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char(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'A'+thisNode-1)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900" w:val="left" w:leader="none"/>
        </w:tabs>
        <w:spacing w:before="18"/>
        <w:ind w:left="490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children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find(A(thisNode,:)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aChild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children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5271" w:right="404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child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not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path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~any(aChild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visited)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954" w:right="401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Enqueue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new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path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5671" w:val="left" w:leader="none"/>
        </w:tabs>
        <w:spacing w:before="18"/>
        <w:ind w:left="567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qEnq(q,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aChild);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5271" w:right="404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3.417151pt;width:24.25pt;height:48.25pt;mso-position-horizontal-relative:page;mso-position-vertical-relative:paragraph;z-index:-2669" coordorigin="1768,68" coordsize="485,965">
            <v:group style="position:absolute;left:1892;top:431;width:238;height:239" coordorigin="1892,431" coordsize="238,239">
              <v:shape style="position:absolute;left:1892;top:431;width:238;height:239" coordorigin="1892,431" coordsize="238,239" path="m2130,551l2112,615,2064,658,2021,670,1996,669,1934,642,1897,591,1892,571,1893,544,1917,479,1964,440,2004,431,2028,433,2089,461,2124,514,2130,551xe" filled="f" stroked="t" strokeweight=".25pt" strokecolor="#231F20">
                <v:path arrowok="t"/>
              </v:shape>
            </v:group>
            <v:group style="position:absolute;left:1770;top:551;width:480;height:2" coordorigin="1770,551" coordsize="480,2">
              <v:shape style="position:absolute;left:1770;top:551;width:480;height:2" coordorigin="1770,551" coordsize="480,0" path="m1770,551l2250,551e" filled="f" stroked="t" strokeweight=".25pt" strokecolor="#231F20">
                <v:path arrowok="t"/>
              </v:shape>
            </v:group>
            <v:group style="position:absolute;left:2010;top:71;width:2;height:960" coordorigin="2010,71" coordsize="2,960">
              <v:shape style="position:absolute;left:2010;top:71;width:2;height:960" coordorigin="2010,71" coordsize="0,960" path="m2010,71l2010,103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417151pt;width:24.25pt;height:48.25pt;mso-position-horizontal-relative:page;mso-position-vertical-relative:paragraph;z-index:-2668" coordorigin="13588,68" coordsize="485,965">
            <v:group style="position:absolute;left:13712;top:431;width:238;height:239" coordorigin="13712,431" coordsize="238,239">
              <v:shape style="position:absolute;left:13712;top:431;width:238;height:239" coordorigin="13712,431" coordsize="238,239" path="m13950,551l13932,615,13884,658,13841,670,13816,669,13754,642,13717,591,13712,571,13713,544,13737,479,13784,440,13824,431,13848,433,13909,461,13944,514,13950,551xe" filled="f" stroked="t" strokeweight=".25pt" strokecolor="#231F20">
                <v:path arrowok="t"/>
              </v:shape>
            </v:group>
            <v:group style="position:absolute;left:13590;top:551;width:480;height:2" coordorigin="13590,551" coordsize="480,2">
              <v:shape style="position:absolute;left:13590;top:551;width:480;height:2" coordorigin="13590,551" coordsize="480,0" path="m13590,551l14070,551e" filled="f" stroked="t" strokeweight=".25pt" strokecolor="#231F20">
                <v:path arrowok="t"/>
              </v:shape>
            </v:group>
            <v:group style="position:absolute;left:13830;top:71;width:2;height:960" coordorigin="13830,71" coordsize="2,960">
              <v:shape style="position:absolute;left:13830;top:71;width:2;height:960" coordorigin="13830,71" coordsize="0,960" path="m13830,71l13830,103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add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visited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list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5671" w:val="left" w:leader="none"/>
        </w:tabs>
        <w:spacing w:before="18"/>
        <w:ind w:left="567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visited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[visited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aChild];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~any(eachchild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current)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eachchild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children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q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not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empty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1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fprintf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'\n'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272pt;width:228pt;height:.1pt;mso-position-horizontal-relative:page;mso-position-vertical-relative:paragraph;z-index:-2671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18.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60" w:lineRule="exact" w:before="53"/>
        <w:ind w:left="4350" w:right="791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non-zero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adjacency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corresponding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children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0" w:right="922"/>
        <w:jc w:val="center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Traverses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children.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4350" w:right="1527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11–13: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already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21" w:lineRule="auto" w:before="27"/>
        <w:ind w:right="2694" w:firstLine="46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empty.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79"/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trace: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–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885"/>
        <w:jc w:val="left"/>
      </w:pPr>
      <w:r>
        <w:rPr>
          <w:b w:val="0"/>
          <w:bCs w:val="0"/>
          <w:color w:val="231F20"/>
          <w:spacing w:val="2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referrin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17.5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breadth-firs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traversa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outward,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children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alphabetical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right="0" w:firstLine="0"/>
        <w:jc w:val="left"/>
        <w:rPr>
          <w:b w:val="0"/>
          <w:bCs w:val="0"/>
        </w:rPr>
      </w:pPr>
      <w:r>
        <w:rPr>
          <w:color w:val="231F20"/>
          <w:spacing w:val="0"/>
          <w:w w:val="105"/>
        </w:rPr>
        <w:t>17.2.5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0"/>
          <w:w w:val="105"/>
        </w:rPr>
        <w:t>Searching</w:t>
      </w:r>
      <w:r>
        <w:rPr>
          <w:color w:val="231F20"/>
          <w:spacing w:val="-2"/>
          <w:w w:val="105"/>
        </w:rPr>
        <w:t> </w:t>
      </w:r>
      <w:r>
        <w:rPr>
          <w:color w:val="231F20"/>
          <w:spacing w:val="0"/>
          <w:w w:val="105"/>
        </w:rPr>
        <w:t>Graphs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588"/>
        <w:jc w:val="left"/>
      </w:pPr>
      <w:r>
        <w:rPr>
          <w:b w:val="0"/>
          <w:bCs w:val="0"/>
          <w:color w:val="231F20"/>
          <w:spacing w:val="2"/>
          <w:w w:val="100"/>
        </w:rPr>
        <w:t>Rathe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traversin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graph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frequentl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kno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whethe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17.1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easily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modified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include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26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404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170" w:right="2002"/>
        <w:jc w:val="left"/>
      </w:pPr>
      <w:r>
        <w:rPr>
          <w:b w:val="0"/>
          <w:bCs w:val="0"/>
          <w:color w:val="231F20"/>
          <w:spacing w:val="2"/>
          <w:w w:val="100"/>
        </w:rPr>
        <w:t>tes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curren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sough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success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failure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/>
        <w:pict>
          <v:group style="position:absolute;margin-left:238.294006pt;margin-top:3.222698pt;width:351.456pt;height:17.89pt;mso-position-horizontal-relative:page;mso-position-vertical-relative:paragraph;z-index:-2667" coordorigin="4766,64" coordsize="7029,358">
            <v:shape style="position:absolute;left:4770;top:64;width:420;height:357" type="#_x0000_t75">
              <v:imagedata r:id="rId28" o:title=""/>
            </v:shape>
            <v:group style="position:absolute;left:4771;top:417;width:7019;height:2" coordorigin="4771,417" coordsize="7019,2">
              <v:shape style="position:absolute;left:4771;top:417;width:7019;height:2" coordorigin="4771,417" coordsize="7019,0" path="m4771,417l11790,417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17.3</w:t>
      </w:r>
      <w:r>
        <w:rPr>
          <w:color w:val="231F20"/>
          <w:spacing w:val="61"/>
          <w:w w:val="105"/>
        </w:rPr>
        <w:t> </w:t>
      </w:r>
      <w:r>
        <w:rPr>
          <w:color w:val="231F20"/>
          <w:spacing w:val="0"/>
          <w:w w:val="105"/>
        </w:rPr>
        <w:t>Minimum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0"/>
          <w:w w:val="105"/>
        </w:rPr>
        <w:t>Spanning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0"/>
          <w:w w:val="105"/>
        </w:rPr>
        <w:t>Trees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70" w:right="2386"/>
        <w:jc w:val="both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practical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commonly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found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engineerin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disciplines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grap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calculat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shortes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necessar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connec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house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subdivision.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Unlike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discussed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later,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spannin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multipl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branche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essentiall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modelin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side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streets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subdivision.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4" w:firstLine="240"/>
        <w:jc w:val="both"/>
      </w:pPr>
      <w:r>
        <w:rPr>
          <w:b w:val="0"/>
          <w:bCs w:val="0"/>
          <w:color w:val="231F20"/>
          <w:spacing w:val="0"/>
          <w:w w:val="100"/>
        </w:rPr>
        <w:t>While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spanning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trees,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mutipl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MST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differen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configurations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same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total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length.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major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MST—tha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commonl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referre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Prim’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other,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Kruscal’s,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similar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covered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9" w:firstLine="240"/>
        <w:jc w:val="both"/>
      </w:pPr>
      <w:r>
        <w:rPr/>
        <w:pict>
          <v:group style="position:absolute;margin-left:88.375pt;margin-top:33.228249pt;width:24.25pt;height:48.25pt;mso-position-horizontal-relative:page;mso-position-vertical-relative:paragraph;z-index:-2665" coordorigin="1768,665" coordsize="485,965">
            <v:group style="position:absolute;left:1892;top:1027;width:238;height:239" coordorigin="1892,1027" coordsize="238,239">
              <v:shape style="position:absolute;left:1892;top:1027;width:238;height:239" coordorigin="1892,1027" coordsize="238,239" path="m2130,1147l2112,1211,2064,1254,2021,1267,1996,1265,1934,1238,1897,1188,1892,1167,1893,1140,1917,1075,1964,1036,2004,1027,2028,1029,2089,1057,2124,1110,2130,1147xe" filled="f" stroked="t" strokeweight=".25pt" strokecolor="#231F20">
                <v:path arrowok="t"/>
              </v:shape>
            </v:group>
            <v:group style="position:absolute;left:1770;top:1147;width:480;height:2" coordorigin="1770,1147" coordsize="480,2">
              <v:shape style="position:absolute;left:1770;top:1147;width:480;height:2" coordorigin="1770,1147" coordsize="480,0" path="m1770,1147l2250,1147e" filled="f" stroked="t" strokeweight=".25pt" strokecolor="#231F20">
                <v:path arrowok="t"/>
              </v:shape>
            </v:group>
            <v:group style="position:absolute;left:2010;top:667;width:2;height:960" coordorigin="2010,667" coordsize="2,960">
              <v:shape style="position:absolute;left:2010;top:667;width:2;height:960" coordorigin="2010,667" coordsize="0,960" path="m2010,667l2010,162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3.228249pt;width:24.25pt;height:48.25pt;mso-position-horizontal-relative:page;mso-position-vertical-relative:paragraph;z-index:-2664" coordorigin="13588,665" coordsize="485,965">
            <v:group style="position:absolute;left:13712;top:1027;width:238;height:239" coordorigin="13712,1027" coordsize="238,239">
              <v:shape style="position:absolute;left:13712;top:1027;width:238;height:239" coordorigin="13712,1027" coordsize="238,239" path="m13950,1147l13932,1211,13884,1254,13841,1267,13816,1265,13754,1238,13717,1188,13712,1167,13713,1140,13737,1075,13784,1036,13824,1027,13848,1029,13909,1057,13944,1110,13950,1147xe" filled="f" stroked="t" strokeweight=".25pt" strokecolor="#231F20">
                <v:path arrowok="t"/>
              </v:shape>
            </v:group>
            <v:group style="position:absolute;left:13590;top:1147;width:480;height:2" coordorigin="13590,1147" coordsize="480,2">
              <v:shape style="position:absolute;left:13590;top:1147;width:480;height:2" coordorigin="13590,1147" coordsize="480,0" path="m13590,1147l14070,1147e" filled="f" stroked="t" strokeweight=".25pt" strokecolor="#231F20">
                <v:path arrowok="t"/>
              </v:shape>
            </v:group>
            <v:group style="position:absolute;left:13830;top:667;width:2;height:960" coordorigin="13830,667" coordsize="2,960">
              <v:shape style="position:absolute;left:13830;top:667;width:2;height:960" coordorigin="13830,667" coordsize="0,960" path="m13830,667l13830,162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Prim’s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subset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connect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exactly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once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whose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total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less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spanning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tree.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27"/>
          <w:pgSz w:w="15840" w:h="24480"/>
          <w:pgMar w:header="4828" w:footer="5472" w:top="5660" w:bottom="5660" w:left="1660" w:right="1660"/>
        </w:sectPr>
      </w:pP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1844" w:right="2277" w:firstLine="0"/>
        <w:jc w:val="both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Technical</w:t>
      </w:r>
      <w:r>
        <w:rPr>
          <w:rFonts w:ascii="GillSans-UltraBold" w:hAnsi="GillSans-UltraBold" w:cs="GillSans-UltraBold" w:eastAsia="GillSans-UltraBold"/>
          <w:color w:val="FFFFFF"/>
          <w:spacing w:val="34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Insight</w:t>
      </w:r>
      <w:r>
        <w:rPr>
          <w:rFonts w:ascii="GillSans-UltraBold" w:hAnsi="GillSans-UltraBold" w:cs="GillSans-UltraBold" w:eastAsia="GillSans-UltraBold"/>
          <w:color w:val="FFFFFF"/>
          <w:spacing w:val="34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17.1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41" w:lineRule="auto" w:before="67"/>
        <w:ind w:left="179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According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Wikipedia,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algorithm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developed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193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Czec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mathematicia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Vojtec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Jarní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later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independentl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scientis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Rober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Pri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1957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rediscovere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Edsge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Dijkstr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1959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Therefore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sometime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calle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DJ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algorithm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Jarní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algorithm,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Prim–Jarní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algorithm.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pStyle w:val="BodyText"/>
        <w:spacing w:line="260" w:lineRule="exact"/>
        <w:ind w:left="237" w:right="2373" w:firstLine="240"/>
        <w:jc w:val="both"/>
      </w:pPr>
      <w:r>
        <w:rPr/>
        <w:pict>
          <v:group style="position:absolute;margin-left:166.25pt;margin-top:5.453003pt;width:240.476pt;height:91.979pt;mso-position-horizontal-relative:page;mso-position-vertical-relative:paragraph;z-index:-2666" coordorigin="3325,109" coordsize="4810,1840">
            <v:group style="position:absolute;left:3330;top:114;width:4800;height:1830" coordorigin="3330,114" coordsize="4800,1830">
              <v:shape style="position:absolute;left:3330;top:114;width:4800;height:1830" coordorigin="3330,114" coordsize="4800,1830" path="m3330,1944l8130,1944,8130,114,3330,114,3330,1944xe" filled="t" fillcolor="#EDEDEE" stroked="f">
                <v:path arrowok="t"/>
                <v:fill type="solid"/>
              </v:shape>
            </v:group>
            <v:group style="position:absolute;left:3439;top:238;width:2360;height:232" coordorigin="3439,238" coordsize="2360,232">
              <v:shape style="position:absolute;left:3439;top:238;width:2360;height:232" coordorigin="3439,238" coordsize="2360,232" path="m3439,470l5799,470,5799,238,3439,238,3439,470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1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6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6"/>
          <w:w w:val="100"/>
        </w:rPr>
        <w:t>continuously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increases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tree,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starting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tree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vertex,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until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spans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vertices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resultin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tree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edges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need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another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currently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MST.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6352" w:space="40"/>
            <w:col w:w="6128"/>
          </w:cols>
        </w:sectPr>
      </w:pP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69" w:right="2389" w:firstLine="240"/>
        <w:jc w:val="left"/>
      </w:pPr>
      <w:r>
        <w:rPr>
          <w:b w:val="0"/>
          <w:bCs w:val="0"/>
          <w:color w:val="231F20"/>
          <w:spacing w:val="0"/>
          <w:w w:val="100"/>
        </w:rPr>
        <w:t>Specifically,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Prim’s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proceeds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2"/>
        </w:numPr>
        <w:tabs>
          <w:tab w:pos="3625" w:val="left" w:leader="none"/>
        </w:tabs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Initialize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V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empty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vector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included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nodes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30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7"/>
          <w:w w:val="135"/>
        </w:rPr>
        <w:t> </w:t>
      </w:r>
      <w:r>
        <w:rPr>
          <w:b w:val="0"/>
          <w:bCs w:val="0"/>
          <w:color w:val="231F20"/>
          <w:spacing w:val="0"/>
          <w:w w:val="105"/>
        </w:rPr>
        <w:t>{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5"/>
        </w:rPr>
        <w:t>x</w:t>
      </w:r>
      <w:r>
        <w:rPr>
          <w:b w:val="0"/>
          <w:bCs w:val="0"/>
          <w:i w:val="0"/>
          <w:color w:val="231F20"/>
          <w:spacing w:val="0"/>
          <w:w w:val="105"/>
        </w:rPr>
        <w:t>},</w:t>
      </w:r>
      <w:r>
        <w:rPr>
          <w:b w:val="0"/>
          <w:bCs w:val="0"/>
          <w:i w:val="0"/>
          <w:color w:val="231F20"/>
          <w:spacing w:val="-20"/>
          <w:w w:val="105"/>
        </w:rPr>
        <w:t> </w:t>
      </w:r>
      <w:r>
        <w:rPr>
          <w:b w:val="0"/>
          <w:bCs w:val="0"/>
          <w:i w:val="0"/>
          <w:color w:val="231F20"/>
          <w:spacing w:val="0"/>
          <w:w w:val="105"/>
        </w:rPr>
        <w:t>where</w:t>
      </w:r>
      <w:r>
        <w:rPr>
          <w:b w:val="0"/>
          <w:bCs w:val="0"/>
          <w:i w:val="0"/>
          <w:color w:val="231F20"/>
          <w:spacing w:val="-22"/>
          <w:w w:val="105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5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0"/>
          <w:w w:val="105"/>
        </w:rPr>
        <w:t> </w:t>
      </w:r>
      <w:r>
        <w:rPr>
          <w:b w:val="0"/>
          <w:bCs w:val="0"/>
          <w:i w:val="0"/>
          <w:color w:val="231F20"/>
          <w:spacing w:val="0"/>
          <w:w w:val="105"/>
        </w:rPr>
        <w:t>is</w:t>
      </w:r>
      <w:r>
        <w:rPr>
          <w:b w:val="0"/>
          <w:bCs w:val="0"/>
          <w:i w:val="0"/>
          <w:color w:val="231F20"/>
          <w:spacing w:val="-21"/>
          <w:w w:val="105"/>
        </w:rPr>
        <w:t> </w:t>
      </w:r>
      <w:r>
        <w:rPr>
          <w:b w:val="0"/>
          <w:bCs w:val="0"/>
          <w:i w:val="0"/>
          <w:color w:val="231F20"/>
          <w:spacing w:val="0"/>
          <w:w w:val="105"/>
        </w:rPr>
        <w:t>an</w:t>
      </w:r>
      <w:r>
        <w:rPr>
          <w:b w:val="0"/>
          <w:bCs w:val="0"/>
          <w:i w:val="0"/>
          <w:color w:val="231F20"/>
          <w:spacing w:val="-20"/>
          <w:w w:val="105"/>
        </w:rPr>
        <w:t> </w:t>
      </w:r>
      <w:r>
        <w:rPr>
          <w:b w:val="0"/>
          <w:bCs w:val="0"/>
          <w:i w:val="0"/>
          <w:color w:val="231F20"/>
          <w:spacing w:val="0"/>
          <w:w w:val="105"/>
        </w:rPr>
        <w:t>arbitrary</w:t>
      </w:r>
      <w:r>
        <w:rPr>
          <w:b w:val="0"/>
          <w:bCs w:val="0"/>
          <w:i w:val="0"/>
          <w:color w:val="231F20"/>
          <w:spacing w:val="-21"/>
          <w:w w:val="105"/>
        </w:rPr>
        <w:t> </w:t>
      </w:r>
      <w:r>
        <w:rPr>
          <w:b w:val="0"/>
          <w:bCs w:val="0"/>
          <w:i w:val="0"/>
          <w:color w:val="231F20"/>
          <w:spacing w:val="0"/>
          <w:w w:val="105"/>
        </w:rPr>
        <w:t>node</w:t>
      </w:r>
      <w:r>
        <w:rPr>
          <w:b w:val="0"/>
          <w:bCs w:val="0"/>
          <w:i w:val="0"/>
          <w:color w:val="231F20"/>
          <w:spacing w:val="-20"/>
          <w:w w:val="105"/>
        </w:rPr>
        <w:t> </w:t>
      </w:r>
      <w:r>
        <w:rPr>
          <w:b w:val="0"/>
          <w:bCs w:val="0"/>
          <w:i w:val="0"/>
          <w:color w:val="231F20"/>
          <w:spacing w:val="0"/>
          <w:w w:val="105"/>
        </w:rPr>
        <w:t>chosen</w:t>
      </w:r>
      <w:r>
        <w:rPr>
          <w:b w:val="0"/>
          <w:bCs w:val="0"/>
          <w:i w:val="0"/>
          <w:color w:val="231F20"/>
          <w:spacing w:val="-21"/>
          <w:w w:val="105"/>
        </w:rPr>
        <w:t> </w:t>
      </w:r>
      <w:r>
        <w:rPr>
          <w:b w:val="0"/>
          <w:bCs w:val="0"/>
          <w:i w:val="0"/>
          <w:color w:val="231F20"/>
          <w:spacing w:val="0"/>
          <w:w w:val="105"/>
        </w:rPr>
        <w:t>from</w:t>
      </w:r>
      <w:r>
        <w:rPr>
          <w:b w:val="0"/>
          <w:bCs w:val="0"/>
          <w:i w:val="0"/>
          <w:color w:val="231F20"/>
          <w:spacing w:val="-20"/>
          <w:w w:val="105"/>
        </w:rPr>
        <w:t> </w:t>
      </w:r>
      <w:r>
        <w:rPr>
          <w:b w:val="0"/>
          <w:bCs w:val="0"/>
          <w:i w:val="0"/>
          <w:color w:val="231F20"/>
          <w:spacing w:val="0"/>
          <w:w w:val="105"/>
        </w:rPr>
        <w:t>the</w:t>
      </w:r>
      <w:r>
        <w:rPr>
          <w:b w:val="0"/>
          <w:bCs w:val="0"/>
          <w:i w:val="0"/>
          <w:color w:val="231F20"/>
          <w:spacing w:val="-21"/>
          <w:w w:val="105"/>
        </w:rPr>
        <w:t> </w:t>
      </w:r>
      <w:r>
        <w:rPr>
          <w:b w:val="0"/>
          <w:bCs w:val="0"/>
          <w:i w:val="0"/>
          <w:color w:val="231F20"/>
          <w:spacing w:val="0"/>
          <w:w w:val="105"/>
        </w:rPr>
        <w:t>graph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3625" w:val="left" w:leader="none"/>
        </w:tabs>
        <w:spacing w:before="16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Repeat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available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2"/>
        </w:numPr>
        <w:tabs>
          <w:tab w:pos="3890" w:val="left" w:leader="none"/>
        </w:tabs>
        <w:spacing w:line="260" w:lineRule="exact" w:before="29"/>
        <w:ind w:left="3890" w:right="2897" w:hanging="260"/>
        <w:jc w:val="both"/>
      </w:pPr>
      <w:r>
        <w:rPr>
          <w:b w:val="0"/>
          <w:bCs w:val="0"/>
          <w:color w:val="231F20"/>
          <w:spacing w:val="0"/>
          <w:w w:val="100"/>
        </w:rPr>
        <w:t>Choose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u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v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with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minimal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weight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such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u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v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not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(if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there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multiple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edges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with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same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weight,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any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them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may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picked)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2"/>
        </w:numPr>
        <w:tabs>
          <w:tab w:pos="3890" w:val="left" w:leader="none"/>
        </w:tabs>
        <w:spacing w:before="27"/>
        <w:ind w:left="389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Add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v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u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v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3625" w:val="left" w:leader="none"/>
        </w:tabs>
        <w:spacing w:before="16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Report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MST.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05" w:lineRule="auto" w:before="76"/>
        <w:ind w:left="3170" w:right="2598"/>
        <w:jc w:val="left"/>
      </w:pP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17.10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17:10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0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Invoke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3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Minimum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Spanning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Trees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405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374" w:right="161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66998pt;margin-top:.318115pt;width:238.395pt;height:13.168pt;mso-position-horizontal-relative:page;mso-position-vertical-relative:paragraph;z-index:-2662" coordorigin="5545,6" coordsize="4768,263">
            <v:group style="position:absolute;left:5550;top:260;width:4758;height:2" coordorigin="5550,260" coordsize="4758,2">
              <v:shape style="position:absolute;left:5550;top:260;width:4758;height:2" coordorigin="5550,260" coordsize="4758,0" path="m5550,260l10308,260e" filled="f" stroked="t" strokeweight=".5pt" strokecolor="#231F20">
                <v:path arrowok="t"/>
              </v:shape>
            </v:group>
            <v:group style="position:absolute;left:5560;top:16;width:2;height:243" coordorigin="5560,16" coordsize="2,243">
              <v:shape style="position:absolute;left:5560;top:16;width:2;height:243" coordorigin="5560,16" coordsize="0,243" path="m5560,260l5560,16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17.10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Prim’s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Algorithm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MST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2"/>
          <w:numId w:val="23"/>
        </w:numPr>
        <w:tabs>
          <w:tab w:pos="4515" w:val="left" w:leader="none"/>
        </w:tabs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makeGraph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4515" w:val="left" w:leader="none"/>
        </w:tabs>
        <w:spacing w:before="18"/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4515" w:val="left" w:leader="none"/>
        </w:tabs>
        <w:spacing w:before="18"/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gplot(A,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coord,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'ro-')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4515" w:val="left" w:leader="none"/>
        </w:tabs>
        <w:spacing w:before="18"/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4515" w:val="left" w:leader="none"/>
        </w:tabs>
        <w:spacing w:before="18"/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1:length(coord)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4996" w:val="left" w:leader="none"/>
        </w:tabs>
        <w:spacing w:before="18"/>
        <w:ind w:left="4996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char('A'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4996" w:val="left" w:leader="none"/>
        </w:tabs>
        <w:spacing w:before="18"/>
        <w:ind w:left="4996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text(coord(index,1)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5478" w:val="left" w:leader="none"/>
        </w:tabs>
        <w:spacing w:before="18"/>
        <w:ind w:left="5478" w:right="0" w:hanging="125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coord(index,2)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4515" w:val="left" w:leader="none"/>
        </w:tabs>
        <w:spacing w:before="18"/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axis([0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10]);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off;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running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true;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sparse([0]);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running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40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smallest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edge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10000;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running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false;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ndx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1:length(N)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N(ndx);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next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find(A(node,:)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nxt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1:length(next)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5671" w:val="left" w:leader="none"/>
        </w:tabs>
        <w:spacing w:before="18"/>
        <w:ind w:left="567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nxtn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next(nxt);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5671" w:val="left" w:leader="none"/>
        </w:tabs>
        <w:spacing w:before="18"/>
        <w:ind w:left="567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~any(N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nxtn)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6056" w:val="left" w:leader="none"/>
        </w:tabs>
        <w:spacing w:before="18"/>
        <w:ind w:left="605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3.417273pt;width:24.25pt;height:48.25pt;mso-position-horizontal-relative:page;mso-position-vertical-relative:paragraph;z-index:-2661" coordorigin="1768,68" coordsize="485,965">
            <v:group style="position:absolute;left:1892;top:431;width:238;height:239" coordorigin="1892,431" coordsize="238,239">
              <v:shape style="position:absolute;left:1892;top:431;width:238;height:239" coordorigin="1892,431" coordsize="238,239" path="m2130,551l2112,615,2064,658,2021,670,1996,669,1934,642,1897,591,1892,571,1893,544,1917,479,1964,440,2004,431,2028,433,2089,461,2124,514,2130,551xe" filled="f" stroked="t" strokeweight=".25pt" strokecolor="#231F20">
                <v:path arrowok="t"/>
              </v:shape>
            </v:group>
            <v:group style="position:absolute;left:1770;top:551;width:480;height:2" coordorigin="1770,551" coordsize="480,2">
              <v:shape style="position:absolute;left:1770;top:551;width:480;height:2" coordorigin="1770,551" coordsize="480,0" path="m1770,551l2250,551e" filled="f" stroked="t" strokeweight=".25pt" strokecolor="#231F20">
                <v:path arrowok="t"/>
              </v:shape>
            </v:group>
            <v:group style="position:absolute;left:2010;top:71;width:2;height:960" coordorigin="2010,71" coordsize="2,960">
              <v:shape style="position:absolute;left:2010;top:71;width:2;height:960" coordorigin="2010,71" coordsize="0,960" path="m2010,71l2010,103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417273pt;width:24.25pt;height:48.25pt;mso-position-horizontal-relative:page;mso-position-vertical-relative:paragraph;z-index:-2660" coordorigin="13588,68" coordsize="485,965">
            <v:group style="position:absolute;left:13712;top:431;width:238;height:239" coordorigin="13712,431" coordsize="238,239">
              <v:shape style="position:absolute;left:13712;top:431;width:238;height:239" coordorigin="13712,431" coordsize="238,239" path="m13950,551l13932,615,13884,658,13841,670,13816,669,13754,642,13717,591,13712,571,13713,544,13737,479,13784,440,13824,431,13848,433,13909,461,13944,514,13950,551xe" filled="f" stroked="t" strokeweight=".25pt" strokecolor="#231F20">
                <v:path arrowok="t"/>
              </v:shape>
            </v:group>
            <v:group style="position:absolute;left:13590;top:551;width:480;height:2" coordorigin="13590,551" coordsize="480,2">
              <v:shape style="position:absolute;left:13590;top:551;width:480;height:2" coordorigin="13590,551" coordsize="480,0" path="m13590,551l14070,551e" filled="f" stroked="t" strokeweight=".25pt" strokecolor="#231F20">
                <v:path arrowok="t"/>
              </v:shape>
            </v:group>
            <v:group style="position:absolute;left:13830;top:71;width:2;height:960" coordorigin="13830,71" coordsize="2,960">
              <v:shape style="position:absolute;left:13830;top:71;width:2;height:960" coordorigin="13830,71" coordsize="0,960" path="m13830,71l13830,103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running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true;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6056" w:val="left" w:leader="none"/>
        </w:tabs>
        <w:spacing w:before="18"/>
        <w:ind w:left="605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A(node,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nxtn)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best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6441" w:val="left" w:leader="none"/>
        </w:tabs>
        <w:spacing w:before="18"/>
        <w:ind w:left="6441" w:right="0" w:hanging="231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A(node,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nxtn);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6441" w:val="left" w:leader="none"/>
        </w:tabs>
        <w:spacing w:before="18"/>
        <w:ind w:left="6441" w:right="0" w:hanging="231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from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node;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6441" w:val="left" w:leader="none"/>
        </w:tabs>
        <w:spacing w:before="18"/>
        <w:ind w:left="6441" w:right="0" w:hanging="231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nxtn;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6056" w:val="left" w:leader="none"/>
        </w:tabs>
        <w:spacing w:before="18"/>
        <w:ind w:left="605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5671" w:val="left" w:leader="none"/>
        </w:tabs>
        <w:spacing w:before="18"/>
        <w:ind w:left="567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running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result(from,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242pt;width:228pt;height:.1pt;mso-position-horizontal-relative:page;mso-position-vertical-relative:paragraph;z-index:-2663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gplot(result,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coord,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'gx--')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40"/>
        <w:ind w:left="4301" w:right="5042"/>
        <w:jc w:val="center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(A).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6"/>
        <w:ind w:left="4350" w:right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built-in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gplot(...)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/>
        <w:ind w:left="766" w:right="3755"/>
        <w:jc w:val="center"/>
      </w:pP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6"/>
        <w:ind w:left="4350" w:right="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4–10: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labels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4350" w:right="2107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11–13: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sparse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27"/>
        <w:ind w:left="4350" w:right="2497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14–37: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Establishes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4331" w:right="4470"/>
        <w:jc w:val="center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Assumes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failure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center"/>
        <w:sectPr>
          <w:headerReference w:type="default" r:id="rId2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406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2"/>
        <w:ind w:left="4360" w:right="5626" w:firstLine="0"/>
        <w:jc w:val="center"/>
        <w:rPr>
          <w:rFonts w:ascii="Arial" w:hAnsi="Arial" w:cs="Arial" w:eastAsia="Arial"/>
          <w:sz w:val="15"/>
          <w:szCs w:val="15"/>
        </w:rPr>
      </w:pPr>
      <w:r>
        <w:rPr/>
        <w:pict>
          <v:group style="position:absolute;margin-left:311.766998pt;margin-top:11.369057pt;width:198.943403pt;height:152.516576pt;mso-position-horizontal-relative:page;mso-position-vertical-relative:paragraph;z-index:-2659" coordorigin="6235,227" coordsize="3979,3050">
            <v:group style="position:absolute;left:7149;top:273;width:864;height:1111" coordorigin="7149,273" coordsize="864,1111">
              <v:shape style="position:absolute;left:7149;top:273;width:864;height:1111" coordorigin="7149,273" coordsize="864,1111" path="m7149,273l8013,1384e" filled="f" stroked="t" strokeweight=".64pt" strokecolor="#6E6F72">
                <v:path arrowok="t"/>
              </v:shape>
            </v:group>
            <v:group style="position:absolute;left:7106;top:234;width:78;height:75" coordorigin="7106,234" coordsize="78,75">
              <v:shape style="position:absolute;left:7106;top:234;width:78;height:75" coordorigin="7106,234" coordsize="78,75" path="m7106,270l7112,248,7128,234,7156,235,7174,244,7184,258,7180,284,7169,301,7151,309,7128,304,7112,290,7106,271,7106,270xe" filled="f" stroked="t" strokeweight=".64pt" strokecolor="#6E6F72">
                <v:path arrowok="t"/>
              </v:shape>
            </v:group>
            <v:group style="position:absolute;left:7970;top:1345;width:78;height:75" coordorigin="7970,1345" coordsize="78,75">
              <v:shape style="position:absolute;left:7970;top:1345;width:78;height:75" coordorigin="7970,1345" coordsize="78,75" path="m7970,1380l7976,1359,7992,1345,8020,1346,8038,1355,8048,1369,8044,1395,8033,1412,8015,1420,7991,1415,7976,1401,7970,1381,7970,1380xe" filled="f" stroked="t" strokeweight=".64pt" strokecolor="#6E6F72">
                <v:path arrowok="t"/>
              </v:shape>
            </v:group>
            <v:group style="position:absolute;left:7149;top:273;width:864;height:1111" coordorigin="7149,273" coordsize="864,1111">
              <v:shape style="position:absolute;left:7149;top:273;width:864;height:1111" coordorigin="7149,273" coordsize="864,1111" path="m8013,1384l7149,273e" filled="f" stroked="t" strokeweight=".64pt" strokecolor="#6E6F72">
                <v:path arrowok="t"/>
              </v:shape>
            </v:group>
            <v:group style="position:absolute;left:7970;top:1345;width:78;height:75" coordorigin="7970,1345" coordsize="78,75">
              <v:shape style="position:absolute;left:7970;top:1345;width:78;height:75" coordorigin="7970,1345" coordsize="78,75" path="m7970,1380l7976,1359,7992,1345,8020,1346,8038,1355,8048,1369,8044,1395,8033,1412,8015,1420,7991,1415,7976,1401,7970,1381,7970,1380xe" filled="f" stroked="t" strokeweight=".64pt" strokecolor="#6E6F72">
                <v:path arrowok="t"/>
              </v:shape>
            </v:group>
            <v:group style="position:absolute;left:7106;top:234;width:78;height:75" coordorigin="7106,234" coordsize="78,75">
              <v:shape style="position:absolute;left:7106;top:234;width:78;height:75" coordorigin="7106,234" coordsize="78,75" path="m7106,270l7112,248,7128,234,7156,235,7174,244,7184,258,7180,284,7169,301,7151,309,7128,304,7112,290,7106,271,7106,270xe" filled="f" stroked="t" strokeweight=".64pt" strokecolor="#6E6F72">
                <v:path arrowok="t"/>
              </v:shape>
            </v:group>
            <v:group style="position:absolute;left:6285;top:1384;width:1728;height:2" coordorigin="6285,1384" coordsize="1728,2">
              <v:shape style="position:absolute;left:6285;top:1384;width:1728;height:2" coordorigin="6285,1384" coordsize="1728,0" path="m6285,1384l8013,1384e" filled="f" stroked="t" strokeweight=".64pt" strokecolor="#6E6F72">
                <v:path arrowok="t"/>
              </v:shape>
            </v:group>
            <v:group style="position:absolute;left:6242;top:1345;width:78;height:75" coordorigin="6242,1345" coordsize="78,75">
              <v:shape style="position:absolute;left:6242;top:1345;width:78;height:75" coordorigin="6242,1345" coordsize="78,75" path="m6242,1380l6248,1359,6264,1345,6292,1346,6310,1355,6320,1369,6317,1395,6305,1412,6288,1420,6264,1415,6248,1401,6242,1381,6242,1380xe" filled="f" stroked="t" strokeweight=".64pt" strokecolor="#6E6F72">
                <v:path arrowok="t"/>
              </v:shape>
            </v:group>
            <v:group style="position:absolute;left:7970;top:1345;width:78;height:75" coordorigin="7970,1345" coordsize="78,75">
              <v:shape style="position:absolute;left:7970;top:1345;width:78;height:75" coordorigin="7970,1345" coordsize="78,75" path="m7970,1380l7976,1359,7992,1345,8020,1346,8038,1355,8048,1369,8044,1395,8033,1412,8015,1420,7991,1415,7976,1401,7970,1381,7970,1380xe" filled="f" stroked="t" strokeweight=".64pt" strokecolor="#6E6F72">
                <v:path arrowok="t"/>
              </v:shape>
            </v:group>
            <v:group style="position:absolute;left:6285;top:273;width:864;height:1111" coordorigin="6285,273" coordsize="864,1111">
              <v:shape style="position:absolute;left:6285;top:273;width:864;height:1111" coordorigin="6285,273" coordsize="864,1111" path="m6285,1384l7149,273e" filled="f" stroked="t" strokeweight=".64pt" strokecolor="#6E6F72">
                <v:path arrowok="t"/>
              </v:shape>
            </v:group>
            <v:group style="position:absolute;left:6242;top:1345;width:78;height:75" coordorigin="6242,1345" coordsize="78,75">
              <v:shape style="position:absolute;left:6242;top:1345;width:78;height:75" coordorigin="6242,1345" coordsize="78,75" path="m6242,1380l6248,1359,6264,1345,6292,1346,6310,1355,6320,1369,6317,1395,6305,1412,6288,1420,6264,1415,6248,1401,6242,1381,6242,1380xe" filled="f" stroked="t" strokeweight=".64pt" strokecolor="#6E6F72">
                <v:path arrowok="t"/>
              </v:shape>
            </v:group>
            <v:group style="position:absolute;left:7106;top:234;width:78;height:75" coordorigin="7106,234" coordsize="78,75">
              <v:shape style="position:absolute;left:7106;top:234;width:78;height:75" coordorigin="7106,234" coordsize="78,75" path="m7106,270l7112,248,7128,234,7156,235,7174,244,7184,258,7180,284,7169,301,7151,309,7128,304,7112,290,7106,271,7106,270xe" filled="f" stroked="t" strokeweight=".64pt" strokecolor="#6E6F72">
                <v:path arrowok="t"/>
              </v:shape>
            </v:group>
            <v:group style="position:absolute;left:7970;top:1345;width:78;height:75" coordorigin="7970,1345" coordsize="78,75">
              <v:shape style="position:absolute;left:7970;top:1345;width:78;height:75" coordorigin="7970,1345" coordsize="78,75" path="m7970,1380l7976,1359,7992,1345,8020,1346,8038,1355,8048,1369,8044,1395,8033,1412,8015,1420,7991,1415,7976,1401,7970,1381,7970,1380xe" filled="f" stroked="t" strokeweight=".64pt" strokecolor="#6E6F72">
                <v:path arrowok="t"/>
              </v:shape>
            </v:group>
            <v:group style="position:absolute;left:6242;top:1345;width:78;height:75" coordorigin="6242,1345" coordsize="78,75">
              <v:shape style="position:absolute;left:6242;top:1345;width:78;height:75" coordorigin="6242,1345" coordsize="78,75" path="m6242,1380l6248,1359,6264,1345,6292,1346,6310,1355,6320,1369,6317,1395,6305,1412,6288,1420,6264,1415,6248,1401,6242,1381,6242,1380xe" filled="f" stroked="t" strokeweight=".64pt" strokecolor="#6E6F72">
                <v:path arrowok="t"/>
              </v:shape>
            </v:group>
            <v:group style="position:absolute;left:6285;top:273;width:864;height:1111" coordorigin="6285,273" coordsize="864,1111">
              <v:shape style="position:absolute;left:6285;top:273;width:864;height:1111" coordorigin="6285,273" coordsize="864,1111" path="m7149,273l6285,1384e" filled="f" stroked="t" strokeweight=".64pt" strokecolor="#6E6F72">
                <v:path arrowok="t"/>
              </v:shape>
            </v:group>
            <v:group style="position:absolute;left:7106;top:234;width:78;height:75" coordorigin="7106,234" coordsize="78,75">
              <v:shape style="position:absolute;left:7106;top:234;width:78;height:75" coordorigin="7106,234" coordsize="78,75" path="m7106,270l7112,248,7128,234,7156,235,7174,244,7184,258,7180,284,7169,301,7151,309,7128,304,7112,290,7106,271,7106,270xe" filled="f" stroked="t" strokeweight=".64pt" strokecolor="#6E6F72">
                <v:path arrowok="t"/>
              </v:shape>
            </v:group>
            <v:group style="position:absolute;left:6242;top:1345;width:78;height:75" coordorigin="6242,1345" coordsize="78,75">
              <v:shape style="position:absolute;left:6242;top:1345;width:78;height:75" coordorigin="6242,1345" coordsize="78,75" path="m6242,1380l6248,1359,6264,1345,6292,1346,6310,1355,6320,1369,6317,1395,6305,1412,6288,1420,6264,1415,6248,1401,6242,1381,6242,1380xe" filled="f" stroked="t" strokeweight=".64pt" strokecolor="#6E6F72">
                <v:path arrowok="t"/>
              </v:shape>
            </v:group>
            <v:group style="position:absolute;left:7149;top:1384;width:864;height:1851" coordorigin="7149,1384" coordsize="864,1851">
              <v:shape style="position:absolute;left:7149;top:1384;width:864;height:1851" coordorigin="7149,1384" coordsize="864,1851" path="m7149,3235l8013,1384e" filled="f" stroked="t" strokeweight=".64pt" strokecolor="#6E6F72">
                <v:path arrowok="t"/>
              </v:shape>
            </v:group>
            <v:group style="position:absolute;left:7106;top:3196;width:78;height:75" coordorigin="7106,3196" coordsize="78,75">
              <v:shape style="position:absolute;left:7106;top:3196;width:78;height:75" coordorigin="7106,3196" coordsize="78,75" path="m7106,3232l7112,3210,7128,3196,7156,3197,7174,3206,7184,3221,7180,3247,7169,3264,7151,3271,7128,3266,7112,3253,7106,3233,7106,3232xe" filled="f" stroked="t" strokeweight=".64pt" strokecolor="#6E6F72">
                <v:path arrowok="t"/>
              </v:shape>
            </v:group>
            <v:group style="position:absolute;left:7970;top:1345;width:78;height:75" coordorigin="7970,1345" coordsize="78,75">
              <v:shape style="position:absolute;left:7970;top:1345;width:78;height:75" coordorigin="7970,1345" coordsize="78,75" path="m7970,1380l7976,1359,7992,1345,8020,1346,8038,1355,8048,1369,8044,1395,8033,1412,8015,1420,7991,1415,7976,1401,7970,1381,7970,1380xe" filled="f" stroked="t" strokeweight=".64pt" strokecolor="#6E6F72">
                <v:path arrowok="t"/>
              </v:shape>
            </v:group>
            <v:group style="position:absolute;left:6285;top:1384;width:864;height:1851" coordorigin="6285,1384" coordsize="864,1851">
              <v:shape style="position:absolute;left:6285;top:1384;width:864;height:1851" coordorigin="6285,1384" coordsize="864,1851" path="m7149,3235l6285,1384e" filled="f" stroked="t" strokeweight=".64pt" strokecolor="#6E6F72">
                <v:path arrowok="t"/>
              </v:shape>
            </v:group>
            <v:group style="position:absolute;left:7106;top:3196;width:78;height:75" coordorigin="7106,3196" coordsize="78,75">
              <v:shape style="position:absolute;left:7106;top:3196;width:78;height:75" coordorigin="7106,3196" coordsize="78,75" path="m7106,3232l7112,3210,7128,3196,7156,3197,7174,3206,7184,3221,7180,3247,7169,3264,7151,3271,7128,3266,7112,3253,7106,3233,7106,3232xe" filled="f" stroked="t" strokeweight=".64pt" strokecolor="#6E6F72">
                <v:path arrowok="t"/>
              </v:shape>
            </v:group>
            <v:group style="position:absolute;left:6242;top:1345;width:78;height:75" coordorigin="6242,1345" coordsize="78,75">
              <v:shape style="position:absolute;left:6242;top:1345;width:78;height:75" coordorigin="6242,1345" coordsize="78,75" path="m6242,1380l6248,1359,6264,1345,6292,1346,6310,1355,6320,1369,6317,1395,6305,1412,6288,1420,6264,1415,6248,1401,6242,1381,6242,1380xe" filled="f" stroked="t" strokeweight=".64pt" strokecolor="#6E6F72">
                <v:path arrowok="t"/>
              </v:shape>
            </v:group>
            <v:group style="position:absolute;left:7149;top:1384;width:864;height:1851" coordorigin="7149,1384" coordsize="864,1851">
              <v:shape style="position:absolute;left:7149;top:1384;width:864;height:1851" coordorigin="7149,1384" coordsize="864,1851" path="m8013,1384l7149,3235e" filled="f" stroked="t" strokeweight=".64pt" strokecolor="#6E6F72">
                <v:path arrowok="t"/>
              </v:shape>
            </v:group>
            <v:group style="position:absolute;left:7970;top:1345;width:78;height:75" coordorigin="7970,1345" coordsize="78,75">
              <v:shape style="position:absolute;left:7970;top:1345;width:78;height:75" coordorigin="7970,1345" coordsize="78,75" path="m7970,1380l7976,1359,7992,1345,8020,1346,8038,1355,8048,1369,8044,1395,8033,1412,8015,1420,7991,1415,7976,1401,7970,1381,7970,1380xe" filled="f" stroked="t" strokeweight=".64pt" strokecolor="#6E6F72">
                <v:path arrowok="t"/>
              </v:shape>
            </v:group>
            <v:group style="position:absolute;left:7106;top:3196;width:78;height:75" coordorigin="7106,3196" coordsize="78,75">
              <v:shape style="position:absolute;left:7106;top:3196;width:78;height:75" coordorigin="7106,3196" coordsize="78,75" path="m7106,3232l7112,3210,7128,3196,7156,3197,7174,3206,7184,3221,7180,3247,7169,3264,7151,3271,7128,3266,7112,3253,7106,3233,7106,3232xe" filled="f" stroked="t" strokeweight=".64pt" strokecolor="#6E6F72">
                <v:path arrowok="t"/>
              </v:shape>
            </v:group>
            <v:group style="position:absolute;left:6285;top:1384;width:864;height:1851" coordorigin="6285,1384" coordsize="864,1851">
              <v:shape style="position:absolute;left:6285;top:1384;width:864;height:1851" coordorigin="6285,1384" coordsize="864,1851" path="m6285,1384l7149,3235e" filled="f" stroked="t" strokeweight=".64pt" strokecolor="#6E6F72">
                <v:path arrowok="t"/>
              </v:shape>
            </v:group>
            <v:group style="position:absolute;left:6242;top:1345;width:78;height:75" coordorigin="6242,1345" coordsize="78,75">
              <v:shape style="position:absolute;left:6242;top:1345;width:78;height:75" coordorigin="6242,1345" coordsize="78,75" path="m6242,1380l6248,1359,6264,1345,6292,1346,6310,1355,6320,1369,6317,1395,6305,1412,6288,1420,6264,1415,6248,1401,6242,1381,6242,1380xe" filled="f" stroked="t" strokeweight=".64pt" strokecolor="#6E6F72">
                <v:path arrowok="t"/>
              </v:shape>
            </v:group>
            <v:group style="position:absolute;left:7106;top:3196;width:78;height:75" coordorigin="7106,3196" coordsize="78,75">
              <v:shape style="position:absolute;left:7106;top:3196;width:78;height:75" coordorigin="7106,3196" coordsize="78,75" path="m7106,3232l7112,3210,7128,3196,7156,3197,7174,3206,7184,3221,7180,3247,7169,3264,7151,3271,7128,3266,7112,3253,7106,3233,7106,3232xe" filled="f" stroked="t" strokeweight=".64pt" strokecolor="#6E6F72">
                <v:path arrowok="t"/>
              </v:shape>
            </v:group>
            <v:group style="position:absolute;left:8013;top:1384;width:432;height:1481" coordorigin="8013,1384" coordsize="432,1481">
              <v:shape style="position:absolute;left:8013;top:1384;width:432;height:1481" coordorigin="8013,1384" coordsize="432,1481" path="m8445,2865l8013,1384e" filled="f" stroked="t" strokeweight=".64pt" strokecolor="#6E6F72">
                <v:path arrowok="t"/>
              </v:shape>
            </v:group>
            <v:group style="position:absolute;left:8402;top:2826;width:78;height:75" coordorigin="8402,2826" coordsize="78,75">
              <v:shape style="position:absolute;left:8402;top:2826;width:78;height:75" coordorigin="8402,2826" coordsize="78,75" path="m8402,2862l8408,2840,8424,2826,8452,2827,8470,2836,8480,2850,8476,2876,8465,2893,8447,2901,8423,2896,8408,2882,8402,2863,8402,2862xe" filled="f" stroked="t" strokeweight=".64pt" strokecolor="#6E6F72">
                <v:path arrowok="t"/>
              </v:shape>
            </v:group>
            <v:group style="position:absolute;left:7970;top:1345;width:78;height:75" coordorigin="7970,1345" coordsize="78,75">
              <v:shape style="position:absolute;left:7970;top:1345;width:78;height:75" coordorigin="7970,1345" coordsize="78,75" path="m7970,1380l7976,1359,7992,1345,8020,1346,8038,1355,8048,1369,8044,1395,8033,1412,8015,1420,7991,1415,7976,1401,7970,1381,7970,1380xe" filled="f" stroked="t" strokeweight=".64pt" strokecolor="#6E6F72">
                <v:path arrowok="t"/>
              </v:shape>
            </v:group>
            <v:group style="position:absolute;left:7149;top:2865;width:1296;height:370" coordorigin="7149,2865" coordsize="1296,370">
              <v:shape style="position:absolute;left:7149;top:2865;width:1296;height:370" coordorigin="7149,2865" coordsize="1296,370" path="m8445,2865l7149,3235e" filled="f" stroked="t" strokeweight=".64pt" strokecolor="#6E6F72">
                <v:path arrowok="t"/>
              </v:shape>
            </v:group>
            <v:group style="position:absolute;left:8402;top:2826;width:78;height:75" coordorigin="8402,2826" coordsize="78,75">
              <v:shape style="position:absolute;left:8402;top:2826;width:78;height:75" coordorigin="8402,2826" coordsize="78,75" path="m8402,2862l8408,2840,8424,2826,8452,2827,8470,2836,8480,2850,8476,2876,8465,2893,8447,2901,8423,2896,8408,2882,8402,2863,8402,2862xe" filled="f" stroked="t" strokeweight=".64pt" strokecolor="#6E6F72">
                <v:path arrowok="t"/>
              </v:shape>
            </v:group>
            <v:group style="position:absolute;left:7106;top:3196;width:78;height:75" coordorigin="7106,3196" coordsize="78,75">
              <v:shape style="position:absolute;left:7106;top:3196;width:78;height:75" coordorigin="7106,3196" coordsize="78,75" path="m7106,3232l7112,3210,7128,3196,7156,3197,7174,3206,7184,3221,7180,3247,7169,3264,7151,3271,7128,3266,7112,3253,7106,3233,7106,3232xe" filled="f" stroked="t" strokeweight=".64pt" strokecolor="#6E6F72">
                <v:path arrowok="t"/>
              </v:shape>
            </v:group>
            <v:group style="position:absolute;left:8013;top:1384;width:432;height:1481" coordorigin="8013,1384" coordsize="432,1481">
              <v:shape style="position:absolute;left:8013;top:1384;width:432;height:1481" coordorigin="8013,1384" coordsize="432,1481" path="m8013,1384l8445,2865e" filled="f" stroked="t" strokeweight=".64pt" strokecolor="#6E6F72">
                <v:path arrowok="t"/>
              </v:shape>
            </v:group>
            <v:group style="position:absolute;left:7970;top:1345;width:78;height:75" coordorigin="7970,1345" coordsize="78,75">
              <v:shape style="position:absolute;left:7970;top:1345;width:78;height:75" coordorigin="7970,1345" coordsize="78,75" path="m7970,1380l7976,1359,7992,1345,8020,1346,8038,1355,8048,1369,8044,1395,8033,1412,8015,1420,7991,1415,7976,1401,7970,1381,7970,1380xe" filled="f" stroked="t" strokeweight=".64pt" strokecolor="#6E6F72">
                <v:path arrowok="t"/>
              </v:shape>
            </v:group>
            <v:group style="position:absolute;left:8402;top:2826;width:78;height:75" coordorigin="8402,2826" coordsize="78,75">
              <v:shape style="position:absolute;left:8402;top:2826;width:78;height:75" coordorigin="8402,2826" coordsize="78,75" path="m8402,2862l8408,2840,8424,2826,8452,2827,8470,2836,8480,2850,8476,2876,8465,2893,8447,2901,8423,2896,8408,2882,8402,2863,8402,2862xe" filled="f" stroked="t" strokeweight=".64pt" strokecolor="#6E6F72">
                <v:path arrowok="t"/>
              </v:shape>
            </v:group>
            <v:group style="position:absolute;left:7149;top:2865;width:1296;height:370" coordorigin="7149,2865" coordsize="1296,370">
              <v:shape style="position:absolute;left:7149;top:2865;width:1296;height:370" coordorigin="7149,2865" coordsize="1296,370" path="m7149,3235l8445,2865e" filled="f" stroked="t" strokeweight=".64pt" strokecolor="#6E6F72">
                <v:path arrowok="t"/>
              </v:shape>
            </v:group>
            <v:group style="position:absolute;left:7106;top:3196;width:78;height:75" coordorigin="7106,3196" coordsize="78,75">
              <v:shape style="position:absolute;left:7106;top:3196;width:78;height:75" coordorigin="7106,3196" coordsize="78,75" path="m7106,3232l7112,3210,7128,3196,7156,3197,7174,3206,7184,3221,7180,3247,7169,3264,7151,3271,7128,3266,7112,3253,7106,3233,7106,3232xe" filled="f" stroked="t" strokeweight=".64pt" strokecolor="#6E6F72">
                <v:path arrowok="t"/>
              </v:shape>
            </v:group>
            <v:group style="position:absolute;left:8402;top:2826;width:78;height:75" coordorigin="8402,2826" coordsize="78,75">
              <v:shape style="position:absolute;left:8402;top:2826;width:78;height:75" coordorigin="8402,2826" coordsize="78,75" path="m8402,2862l8408,2840,8424,2826,8452,2827,8470,2836,8480,2850,8476,2876,8465,2893,8447,2901,8423,2896,8408,2882,8402,2863,8402,2862xe" filled="f" stroked="t" strokeweight=".64pt" strokecolor="#6E6F72">
                <v:path arrowok="t"/>
              </v:shape>
            </v:group>
            <v:group style="position:absolute;left:8013;top:643;width:432;height:741" coordorigin="8013,643" coordsize="432,741">
              <v:shape style="position:absolute;left:8013;top:643;width:432;height:741" coordorigin="8013,643" coordsize="432,741" path="m8445,643l8013,1384e" filled="f" stroked="t" strokeweight=".64pt" strokecolor="#6E6F72">
                <v:path arrowok="t"/>
              </v:shape>
            </v:group>
            <v:group style="position:absolute;left:8402;top:604;width:78;height:75" coordorigin="8402,604" coordsize="78,75">
              <v:shape style="position:absolute;left:8402;top:604;width:78;height:75" coordorigin="8402,604" coordsize="78,75" path="m8402,640l8408,618,8424,604,8452,605,8470,614,8480,629,8476,655,8465,672,8447,679,8423,674,8408,661,8402,641,8402,640xe" filled="f" stroked="t" strokeweight=".64pt" strokecolor="#6E6F72">
                <v:path arrowok="t"/>
              </v:shape>
            </v:group>
            <v:group style="position:absolute;left:7970;top:1345;width:78;height:75" coordorigin="7970,1345" coordsize="78,75">
              <v:shape style="position:absolute;left:7970;top:1345;width:78;height:75" coordorigin="7970,1345" coordsize="78,75" path="m7970,1380l7976,1359,7992,1345,8020,1346,8038,1355,8048,1369,8044,1395,8033,1412,8015,1420,7991,1415,7976,1401,7970,1381,7970,1380xe" filled="f" stroked="t" strokeweight=".64pt" strokecolor="#6E6F72">
                <v:path arrowok="t"/>
              </v:shape>
            </v:group>
            <v:group style="position:absolute;left:7149;top:273;width:1296;height:370" coordorigin="7149,273" coordsize="1296,370">
              <v:shape style="position:absolute;left:7149;top:273;width:1296;height:370" coordorigin="7149,273" coordsize="1296,370" path="m8445,643l7149,273e" filled="f" stroked="t" strokeweight=".64pt" strokecolor="#6E6F72">
                <v:path arrowok="t"/>
              </v:shape>
            </v:group>
            <v:group style="position:absolute;left:8402;top:604;width:78;height:75" coordorigin="8402,604" coordsize="78,75">
              <v:shape style="position:absolute;left:8402;top:604;width:78;height:75" coordorigin="8402,604" coordsize="78,75" path="m8402,640l8408,618,8424,604,8452,605,8470,614,8480,629,8476,655,8465,672,8447,679,8423,674,8408,661,8402,641,8402,640xe" filled="f" stroked="t" strokeweight=".64pt" strokecolor="#6E6F72">
                <v:path arrowok="t"/>
              </v:shape>
            </v:group>
            <v:group style="position:absolute;left:7106;top:234;width:78;height:75" coordorigin="7106,234" coordsize="78,75">
              <v:shape style="position:absolute;left:7106;top:234;width:78;height:75" coordorigin="7106,234" coordsize="78,75" path="m7106,270l7112,248,7128,234,7156,235,7174,244,7184,258,7180,284,7169,301,7151,309,7128,304,7112,290,7106,271,7106,270xe" filled="f" stroked="t" strokeweight=".64pt" strokecolor="#6E6F72">
                <v:path arrowok="t"/>
              </v:shape>
            </v:group>
            <v:group style="position:absolute;left:8013;top:643;width:432;height:741" coordorigin="8013,643" coordsize="432,741">
              <v:shape style="position:absolute;left:8013;top:643;width:432;height:741" coordorigin="8013,643" coordsize="432,741" path="m8013,1384l8445,643e" filled="f" stroked="t" strokeweight=".64pt" strokecolor="#6E6F72">
                <v:path arrowok="t"/>
              </v:shape>
            </v:group>
            <v:group style="position:absolute;left:7970;top:1345;width:78;height:75" coordorigin="7970,1345" coordsize="78,75">
              <v:shape style="position:absolute;left:7970;top:1345;width:78;height:75" coordorigin="7970,1345" coordsize="78,75" path="m7970,1380l7976,1359,7992,1345,8020,1346,8038,1355,8048,1369,8044,1395,8033,1412,8015,1420,7991,1415,7976,1401,7970,1381,7970,1380xe" filled="f" stroked="t" strokeweight=".64pt" strokecolor="#6E6F72">
                <v:path arrowok="t"/>
              </v:shape>
            </v:group>
            <v:group style="position:absolute;left:8402;top:604;width:78;height:75" coordorigin="8402,604" coordsize="78,75">
              <v:shape style="position:absolute;left:8402;top:604;width:78;height:75" coordorigin="8402,604" coordsize="78,75" path="m8402,640l8408,618,8424,604,8452,605,8470,614,8480,629,8476,655,8465,672,8447,679,8423,674,8408,661,8402,641,8402,640xe" filled="f" stroked="t" strokeweight=".64pt" strokecolor="#6E6F72">
                <v:path arrowok="t"/>
              </v:shape>
            </v:group>
            <v:group style="position:absolute;left:7149;top:273;width:1296;height:370" coordorigin="7149,273" coordsize="1296,370">
              <v:shape style="position:absolute;left:7149;top:273;width:1296;height:370" coordorigin="7149,273" coordsize="1296,370" path="m7149,273l8445,643e" filled="f" stroked="t" strokeweight=".64pt" strokecolor="#6E6F72">
                <v:path arrowok="t"/>
              </v:shape>
            </v:group>
            <v:group style="position:absolute;left:7106;top:234;width:78;height:75" coordorigin="7106,234" coordsize="78,75">
              <v:shape style="position:absolute;left:7106;top:234;width:78;height:75" coordorigin="7106,234" coordsize="78,75" path="m7106,270l7112,248,7128,234,7156,235,7174,244,7184,258,7180,284,7169,301,7151,309,7128,304,7112,290,7106,271,7106,270xe" filled="f" stroked="t" strokeweight=".64pt" strokecolor="#6E6F72">
                <v:path arrowok="t"/>
              </v:shape>
            </v:group>
            <v:group style="position:absolute;left:8402;top:604;width:78;height:75" coordorigin="8402,604" coordsize="78,75">
              <v:shape style="position:absolute;left:8402;top:604;width:78;height:75" coordorigin="8402,604" coordsize="78,75" path="m8402,640l8408,618,8424,604,8452,605,8470,614,8480,629,8476,655,8465,672,8447,679,8423,674,8408,661,8402,641,8402,640xe" filled="f" stroked="t" strokeweight=".64pt" strokecolor="#6E6F72">
                <v:path arrowok="t"/>
              </v:shape>
            </v:group>
            <v:group style="position:absolute;left:8445;top:1014;width:1296;height:1851" coordorigin="8445,1014" coordsize="1296,1851">
              <v:shape style="position:absolute;left:8445;top:1014;width:1296;height:1851" coordorigin="8445,1014" coordsize="1296,1851" path="m9741,1014l8445,2865e" filled="f" stroked="t" strokeweight=".64pt" strokecolor="#6E6F72">
                <v:path arrowok="t"/>
              </v:shape>
            </v:group>
            <v:group style="position:absolute;left:9698;top:974;width:78;height:75" coordorigin="9698,974" coordsize="78,75">
              <v:shape style="position:absolute;left:9698;top:974;width:78;height:75" coordorigin="9698,974" coordsize="78,75" path="m9698,1010l9704,989,9720,974,9748,976,9766,984,9776,999,9772,1025,9761,1042,9743,1050,9719,1045,9704,1031,9698,1011,9698,1010xe" filled="f" stroked="t" strokeweight=".64pt" strokecolor="#6E6F72">
                <v:path arrowok="t"/>
              </v:shape>
            </v:group>
            <v:group style="position:absolute;left:8402;top:2826;width:78;height:75" coordorigin="8402,2826" coordsize="78,75">
              <v:shape style="position:absolute;left:8402;top:2826;width:78;height:75" coordorigin="8402,2826" coordsize="78,75" path="m8402,2862l8408,2840,8424,2826,8452,2827,8470,2836,8480,2850,8476,2876,8465,2893,8447,2901,8423,2896,8408,2882,8402,2863,8402,2862xe" filled="f" stroked="t" strokeweight=".64pt" strokecolor="#6E6F72">
                <v:path arrowok="t"/>
              </v:shape>
            </v:group>
            <v:group style="position:absolute;left:8445;top:643;width:1296;height:370" coordorigin="8445,643" coordsize="1296,370">
              <v:shape style="position:absolute;left:8445;top:643;width:1296;height:370" coordorigin="8445,643" coordsize="1296,370" path="m9741,1014l8445,643e" filled="f" stroked="t" strokeweight=".64pt" strokecolor="#6E6F72">
                <v:path arrowok="t"/>
              </v:shape>
            </v:group>
            <v:group style="position:absolute;left:9698;top:974;width:78;height:75" coordorigin="9698,974" coordsize="78,75">
              <v:shape style="position:absolute;left:9698;top:974;width:78;height:75" coordorigin="9698,974" coordsize="78,75" path="m9698,1010l9704,989,9720,974,9748,975,9766,984,9776,999,9772,1025,9761,1042,9743,1050,9719,1045,9704,1031,9698,1011,9698,1010xe" filled="f" stroked="t" strokeweight=".64pt" strokecolor="#6E6F72">
                <v:path arrowok="t"/>
              </v:shape>
            </v:group>
            <v:group style="position:absolute;left:8402;top:604;width:78;height:75" coordorigin="8402,604" coordsize="78,75">
              <v:shape style="position:absolute;left:8402;top:604;width:78;height:75" coordorigin="8402,604" coordsize="78,75" path="m8402,640l8408,618,8424,604,8452,605,8470,614,8480,629,8476,655,8465,672,8447,679,8423,674,8408,661,8402,641,8402,640xe" filled="f" stroked="t" strokeweight=".64pt" strokecolor="#6E6F72">
                <v:path arrowok="t"/>
              </v:shape>
            </v:group>
            <v:group style="position:absolute;left:8445;top:1014;width:1296;height:1851" coordorigin="8445,1014" coordsize="1296,1851">
              <v:shape style="position:absolute;left:8445;top:1014;width:1296;height:1851" coordorigin="8445,1014" coordsize="1296,1851" path="m8445,2865l9741,1014e" filled="f" stroked="t" strokeweight=".64pt" strokecolor="#6E6F72">
                <v:path arrowok="t"/>
              </v:shape>
            </v:group>
            <v:group style="position:absolute;left:8402;top:2826;width:78;height:75" coordorigin="8402,2826" coordsize="78,75">
              <v:shape style="position:absolute;left:8402;top:2826;width:78;height:75" coordorigin="8402,2826" coordsize="78,75" path="m8402,2862l8408,2840,8424,2826,8452,2827,8470,2836,8480,2850,8476,2876,8465,2893,8447,2901,8423,2896,8408,2882,8402,2863,8402,2862xe" filled="f" stroked="t" strokeweight=".64pt" strokecolor="#6E6F72">
                <v:path arrowok="t"/>
              </v:shape>
            </v:group>
            <v:group style="position:absolute;left:9698;top:974;width:78;height:75" coordorigin="9698,974" coordsize="78,75">
              <v:shape style="position:absolute;left:9698;top:974;width:78;height:75" coordorigin="9698,974" coordsize="78,75" path="m9698,1010l9704,989,9720,974,9748,976,9766,984,9776,999,9772,1025,9761,1042,9743,1050,9719,1045,9704,1031,9698,1011,9698,1010xe" filled="f" stroked="t" strokeweight=".64pt" strokecolor="#6E6F72">
                <v:path arrowok="t"/>
              </v:shape>
            </v:group>
            <v:group style="position:absolute;left:8445;top:643;width:1296;height:370" coordorigin="8445,643" coordsize="1296,370">
              <v:shape style="position:absolute;left:8445;top:643;width:1296;height:370" coordorigin="8445,643" coordsize="1296,370" path="m8445,643l9741,1014e" filled="f" stroked="t" strokeweight=".64pt" strokecolor="#6E6F72">
                <v:path arrowok="t"/>
              </v:shape>
            </v:group>
            <v:group style="position:absolute;left:8402;top:604;width:78;height:75" coordorigin="8402,604" coordsize="78,75">
              <v:shape style="position:absolute;left:8402;top:604;width:78;height:75" coordorigin="8402,604" coordsize="78,75" path="m8402,640l8408,618,8424,604,8452,605,8470,614,8480,629,8476,655,8465,672,8447,679,8423,674,8408,661,8402,641,8402,640xe" filled="f" stroked="t" strokeweight=".64pt" strokecolor="#6E6F72">
                <v:path arrowok="t"/>
              </v:shape>
            </v:group>
            <v:group style="position:absolute;left:9698;top:974;width:78;height:75" coordorigin="9698,974" coordsize="78,75">
              <v:shape style="position:absolute;left:9698;top:974;width:78;height:75" coordorigin="9698,974" coordsize="78,75" path="m9698,1010l9704,989,9720,974,9748,975,9766,984,9776,999,9772,1025,9761,1042,9743,1050,9719,1045,9704,1031,9698,1011,9698,1010xe" filled="f" stroked="t" strokeweight=".64pt" strokecolor="#6E6F72">
                <v:path arrowok="t"/>
              </v:shape>
            </v:group>
            <v:group style="position:absolute;left:8445;top:2865;width:1728;height:2" coordorigin="8445,2865" coordsize="1728,2">
              <v:shape style="position:absolute;left:8445;top:2865;width:1728;height:2" coordorigin="8445,2865" coordsize="1728,0" path="m8445,2865l10173,2865e" filled="f" stroked="t" strokeweight=".64pt" strokecolor="#6E6F72">
                <v:path arrowok="t"/>
              </v:shape>
            </v:group>
            <v:group style="position:absolute;left:10130;top:2826;width:78;height:75" coordorigin="10130,2826" coordsize="78,75">
              <v:shape style="position:absolute;left:10130;top:2826;width:78;height:75" coordorigin="10130,2826" coordsize="78,75" path="m10130,2861l10136,2840,10152,2826,10180,2827,10198,2836,10208,2850,10204,2876,10193,2893,10175,2901,10151,2896,10136,2882,10130,2863,10130,2861xe" filled="f" stroked="t" strokeweight=".64pt" strokecolor="#6E6F72">
                <v:path arrowok="t"/>
              </v:shape>
            </v:group>
            <v:group style="position:absolute;left:8402;top:2826;width:78;height:75" coordorigin="8402,2826" coordsize="78,75">
              <v:shape style="position:absolute;left:8402;top:2826;width:78;height:75" coordorigin="8402,2826" coordsize="78,75" path="m8402,2861l8408,2840,8424,2826,8452,2827,8470,2836,8480,2850,8476,2876,8465,2893,8447,2901,8423,2896,8408,2882,8402,2863,8402,2861xe" filled="f" stroked="t" strokeweight=".64pt" strokecolor="#6E6F72">
                <v:path arrowok="t"/>
              </v:shape>
            </v:group>
            <v:group style="position:absolute;left:9741;top:1014;width:432;height:1851" coordorigin="9741,1014" coordsize="432,1851">
              <v:shape style="position:absolute;left:9741;top:1014;width:432;height:1851" coordorigin="9741,1014" coordsize="432,1851" path="m10173,2865l9741,1014e" filled="f" stroked="t" strokeweight=".64pt" strokecolor="#6E6F72">
                <v:path arrowok="t"/>
              </v:shape>
            </v:group>
            <v:group style="position:absolute;left:10130;top:2826;width:78;height:75" coordorigin="10130,2826" coordsize="78,75">
              <v:shape style="position:absolute;left:10130;top:2826;width:78;height:75" coordorigin="10130,2826" coordsize="78,75" path="m10130,2861l10136,2840,10152,2826,10180,2827,10198,2836,10208,2850,10204,2876,10193,2893,10175,2901,10151,2896,10136,2882,10130,2863,10130,2861xe" filled="f" stroked="t" strokeweight=".64pt" strokecolor="#6E6F72">
                <v:path arrowok="t"/>
              </v:shape>
            </v:group>
            <v:group style="position:absolute;left:9698;top:974;width:78;height:75" coordorigin="9698,974" coordsize="78,75">
              <v:shape style="position:absolute;left:9698;top:974;width:78;height:75" coordorigin="9698,974" coordsize="78,75" path="m9698,1010l9704,989,9720,974,9748,975,9766,984,9776,999,9772,1025,9761,1042,9743,1050,9719,1045,9704,1031,9698,1011,9698,1010xe" filled="f" stroked="t" strokeweight=".64pt" strokecolor="#6E6F72">
                <v:path arrowok="t"/>
              </v:shape>
            </v:group>
            <v:group style="position:absolute;left:8402;top:2826;width:78;height:75" coordorigin="8402,2826" coordsize="78,75">
              <v:shape style="position:absolute;left:8402;top:2826;width:78;height:75" coordorigin="8402,2826" coordsize="78,75" path="m8402,2861l8408,2840,8424,2826,8452,2827,8470,2836,8480,2850,8476,2876,8465,2893,8447,2901,8423,2896,8408,2882,8402,2863,8402,2861xe" filled="f" stroked="t" strokeweight=".64pt" strokecolor="#6E6F72">
                <v:path arrowok="t"/>
              </v:shape>
            </v:group>
            <v:group style="position:absolute;left:10130;top:2826;width:78;height:75" coordorigin="10130,2826" coordsize="78,75">
              <v:shape style="position:absolute;left:10130;top:2826;width:78;height:75" coordorigin="10130,2826" coordsize="78,75" path="m10130,2861l10136,2840,10152,2826,10180,2827,10198,2836,10208,2850,10204,2876,10193,2893,10175,2901,10151,2896,10136,2882,10130,2863,10130,2861xe" filled="f" stroked="t" strokeweight=".64pt" strokecolor="#6E6F72">
                <v:path arrowok="t"/>
              </v:shape>
            </v:group>
            <v:group style="position:absolute;left:9741;top:1014;width:432;height:1851" coordorigin="9741,1014" coordsize="432,1851">
              <v:shape style="position:absolute;left:9741;top:1014;width:432;height:1851" coordorigin="9741,1014" coordsize="432,1851" path="m9741,1014l10173,2865e" filled="f" stroked="t" strokeweight=".64pt" strokecolor="#6E6F72">
                <v:path arrowok="t"/>
              </v:shape>
            </v:group>
            <v:group style="position:absolute;left:9698;top:974;width:78;height:75" coordorigin="9698,974" coordsize="78,75">
              <v:shape style="position:absolute;left:9698;top:974;width:78;height:75" coordorigin="9698,974" coordsize="78,75" path="m9698,1010l9704,989,9720,974,9748,975,9766,984,9776,999,9772,1025,9761,1042,9743,1050,9719,1045,9704,1031,9698,1011,9698,1010xe" filled="f" stroked="t" strokeweight=".64pt" strokecolor="#6E6F72">
                <v:path arrowok="t"/>
              </v:shape>
            </v:group>
            <v:group style="position:absolute;left:10130;top:2826;width:78;height:75" coordorigin="10130,2826" coordsize="78,75">
              <v:shape style="position:absolute;left:10130;top:2826;width:78;height:75" coordorigin="10130,2826" coordsize="78,75" path="m10130,2861l10136,2840,10152,2826,10180,2827,10198,2836,10208,2850,10204,2876,10193,2893,10175,2901,10151,2896,10136,2882,10130,2863,10130,2861xe" filled="f" stroked="t" strokeweight=".64pt" strokecolor="#6E6F72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B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82"/>
        <w:ind w:left="5448" w:right="4131" w:firstLine="0"/>
        <w:jc w:val="center"/>
        <w:rPr>
          <w:rFonts w:ascii="Arial" w:hAnsi="Arial" w:cs="Arial" w:eastAsia="Arial"/>
          <w:sz w:val="15"/>
          <w:szCs w:val="15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F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82"/>
        <w:ind w:left="3927" w:right="0" w:firstLine="0"/>
        <w:jc w:val="center"/>
        <w:rPr>
          <w:rFonts w:ascii="Arial" w:hAnsi="Arial" w:cs="Arial" w:eastAsia="Arial"/>
          <w:sz w:val="15"/>
          <w:szCs w:val="15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G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1687" w:val="left" w:leader="none"/>
        </w:tabs>
        <w:spacing w:before="82"/>
        <w:ind w:left="0" w:right="1225" w:firstLine="0"/>
        <w:jc w:val="center"/>
        <w:rPr>
          <w:rFonts w:ascii="Arial" w:hAnsi="Arial" w:cs="Arial" w:eastAsia="Arial"/>
          <w:sz w:val="15"/>
          <w:szCs w:val="15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A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8596" w:val="left" w:leader="none"/>
        </w:tabs>
        <w:spacing w:before="82"/>
        <w:ind w:left="6912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H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0" w:right="1257" w:firstLine="0"/>
        <w:jc w:val="center"/>
        <w:rPr>
          <w:rFonts w:ascii="Arial" w:hAnsi="Arial" w:cs="Arial" w:eastAsia="Arial"/>
          <w:sz w:val="15"/>
          <w:szCs w:val="15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D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2291" w:right="3841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17.6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MST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2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result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auto" w:before="40"/>
        <w:ind w:left="3630" w:right="4777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Looks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2"/>
        <w:ind w:left="3630" w:right="2582"/>
        <w:jc w:val="left"/>
      </w:pPr>
      <w:r>
        <w:rPr/>
        <w:pict>
          <v:group style="position:absolute;margin-left:88.375pt;margin-top:23.501404pt;width:24.25pt;height:48.25pt;mso-position-horizontal-relative:page;mso-position-vertical-relative:paragraph;z-index:-2657" coordorigin="1768,470" coordsize="485,965">
            <v:group style="position:absolute;left:1892;top:833;width:238;height:239" coordorigin="1892,833" coordsize="238,239">
              <v:shape style="position:absolute;left:1892;top:833;width:238;height:239" coordorigin="1892,833" coordsize="238,239" path="m2130,953l2112,1016,2064,1060,2021,1072,1996,1070,1934,1044,1897,993,1892,972,1893,946,1917,881,1964,842,2004,833,2028,835,2089,863,2124,916,2130,953xe" filled="f" stroked="t" strokeweight=".25pt" strokecolor="#231F20">
                <v:path arrowok="t"/>
              </v:shape>
            </v:group>
            <v:group style="position:absolute;left:1770;top:953;width:480;height:2" coordorigin="1770,953" coordsize="480,2">
              <v:shape style="position:absolute;left:1770;top:953;width:480;height:2" coordorigin="1770,953" coordsize="480,0" path="m1770,953l2250,953e" filled="f" stroked="t" strokeweight=".25pt" strokecolor="#231F20">
                <v:path arrowok="t"/>
              </v:shape>
            </v:group>
            <v:group style="position:absolute;left:2010;top:473;width:2;height:960" coordorigin="2010,473" coordsize="2,960">
              <v:shape style="position:absolute;left:2010;top:473;width:2;height:960" coordorigin="2010,473" coordsize="0,960" path="m2010,473l2010,143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3.501404pt;width:24.25pt;height:48.25pt;mso-position-horizontal-relative:page;mso-position-vertical-relative:paragraph;z-index:-2656" coordorigin="13588,470" coordsize="485,965">
            <v:group style="position:absolute;left:13712;top:833;width:238;height:239" coordorigin="13712,833" coordsize="238,239">
              <v:shape style="position:absolute;left:13712;top:833;width:238;height:239" coordorigin="13712,833" coordsize="238,239" path="m13950,953l13932,1016,13884,1060,13841,1072,13816,1070,13754,1044,13717,993,13712,972,13713,946,13737,881,13784,842,13824,833,13848,835,13909,863,13944,916,13950,953xe" filled="f" stroked="t" strokeweight=".25pt" strokecolor="#231F20">
                <v:path arrowok="t"/>
              </v:shape>
            </v:group>
            <v:group style="position:absolute;left:13590;top:953;width:480;height:2" coordorigin="13590,953" coordsize="480,2">
              <v:shape style="position:absolute;left:13590;top:953;width:480;height:2" coordorigin="13590,953" coordsize="480,0" path="m13590,953l14070,953e" filled="f" stroked="t" strokeweight=".25pt" strokecolor="#231F20">
                <v:path arrowok="t"/>
              </v:shape>
            </v:group>
            <v:group style="position:absolute;left:13830;top:473;width:2;height:960" coordorigin="13830,473" coordsize="2,960">
              <v:shape style="position:absolute;left:13830;top:473;width:2;height:960" coordorigin="13830,473" coordsize="0,960" path="m13830,473l13830,143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adjacency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non-zero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connects;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adjacency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002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22: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Examine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reaches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nxtn</w:t>
      </w:r>
      <w:r>
        <w:rPr>
          <w:b w:val="0"/>
          <w:bCs w:val="0"/>
          <w:color w:val="231F20"/>
          <w:spacing w:val="0"/>
          <w:w w:val="100"/>
        </w:rPr>
        <w:t>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1" w:lineRule="auto" w:before="35"/>
        <w:ind w:left="3630" w:right="2637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already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24–29: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Report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found,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shorter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previous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best,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31"/>
        <w:ind w:left="3630" w:right="2896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33–36: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dashed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left="3170" w:right="2389"/>
        <w:jc w:val="both"/>
      </w:pP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17.6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MST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resulting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script.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starting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tree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total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/>
        <w:pict>
          <v:group style="position:absolute;margin-left:238.294006pt;margin-top:3.221727pt;width:351.456pt;height:17.89pt;mso-position-horizontal-relative:page;mso-position-vertical-relative:paragraph;z-index:-2658" coordorigin="4766,64" coordsize="7029,358">
            <v:shape style="position:absolute;left:4770;top:64;width:420;height:356" type="#_x0000_t75">
              <v:imagedata r:id="rId31" o:title=""/>
            </v:shape>
            <v:group style="position:absolute;left:4771;top:417;width:7019;height:2" coordorigin="4771,417" coordsize="7019,2">
              <v:shape style="position:absolute;left:4771;top:417;width:7019;height:2" coordorigin="4771,417" coordsize="7019,0" path="m4771,417l11790,417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17.4</w:t>
      </w:r>
      <w:r>
        <w:rPr>
          <w:color w:val="231F20"/>
          <w:spacing w:val="51"/>
          <w:w w:val="105"/>
        </w:rPr>
        <w:t> </w:t>
      </w:r>
      <w:r>
        <w:rPr>
          <w:color w:val="231F20"/>
          <w:spacing w:val="0"/>
          <w:w w:val="105"/>
        </w:rPr>
        <w:t>Finding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0"/>
          <w:w w:val="105"/>
        </w:rPr>
        <w:t>Paths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0"/>
          <w:w w:val="105"/>
        </w:rPr>
        <w:t>through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0"/>
          <w:w w:val="105"/>
        </w:rPr>
        <w:t>Graph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70" w:right="2385"/>
        <w:jc w:val="both"/>
      </w:pPr>
      <w:r>
        <w:rPr>
          <w:b w:val="0"/>
          <w:bCs w:val="0"/>
          <w:color w:val="231F20"/>
          <w:spacing w:val="1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discusse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findin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pat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node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grap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another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exhaustivel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searc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grap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fin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absolut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pat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pair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different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criteria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thir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approximatio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typicall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used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comput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goo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enoug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rout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circumstance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exac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solution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feasible.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30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4"/>
        </w:numPr>
        <w:tabs>
          <w:tab w:pos="4390" w:val="left" w:leader="none"/>
          <w:tab w:pos="10849" w:val="right" w:leader="none"/>
        </w:tabs>
        <w:spacing w:before="68"/>
        <w:ind w:left="4390" w:right="1670" w:hanging="501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Finding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Paths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through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407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24"/>
        </w:numPr>
        <w:tabs>
          <w:tab w:pos="4531" w:val="left" w:leader="none"/>
        </w:tabs>
        <w:ind w:left="4531" w:right="6307" w:hanging="642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Exact</w:t>
      </w:r>
      <w:r>
        <w:rPr>
          <w:color w:val="231F20"/>
          <w:spacing w:val="15"/>
          <w:w w:val="100"/>
        </w:rPr>
        <w:t> </w:t>
      </w:r>
      <w:r>
        <w:rPr>
          <w:color w:val="231F20"/>
          <w:spacing w:val="0"/>
          <w:w w:val="100"/>
        </w:rPr>
        <w:t>Algorithms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9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rather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traverse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it,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17.1: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24"/>
        </w:numPr>
        <w:tabs>
          <w:tab w:pos="4345" w:val="left" w:leader="none"/>
        </w:tabs>
        <w:spacing w:line="260" w:lineRule="exact"/>
        <w:ind w:left="4350" w:right="2207" w:hanging="280"/>
        <w:jc w:val="left"/>
      </w:pP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target,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24"/>
        </w:numPr>
        <w:tabs>
          <w:tab w:pos="4345" w:val="left" w:leader="none"/>
        </w:tabs>
        <w:spacing w:line="260" w:lineRule="exact" w:before="40"/>
        <w:ind w:left="4350" w:right="1907" w:hanging="280"/>
        <w:jc w:val="left"/>
      </w:pPr>
      <w:r>
        <w:rPr>
          <w:b w:val="0"/>
          <w:bCs w:val="0"/>
          <w:color w:val="231F20"/>
          <w:spacing w:val="0"/>
          <w:w w:val="100"/>
        </w:rPr>
        <w:t>Rather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global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child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cycle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24"/>
        </w:numPr>
        <w:tabs>
          <w:tab w:pos="4345" w:val="left" w:leader="none"/>
        </w:tabs>
        <w:spacing w:line="260" w:lineRule="exact" w:before="40"/>
        <w:ind w:left="4350" w:right="1887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24"/>
        </w:numPr>
        <w:tabs>
          <w:tab w:pos="4531" w:val="left" w:leader="none"/>
        </w:tabs>
        <w:ind w:left="4531" w:right="5385" w:hanging="642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Breadth-First</w:t>
      </w:r>
      <w:r>
        <w:rPr>
          <w:color w:val="231F20"/>
          <w:spacing w:val="-4"/>
          <w:w w:val="100"/>
        </w:rPr>
        <w:t> </w:t>
      </w:r>
      <w:r>
        <w:rPr>
          <w:color w:val="231F20"/>
          <w:spacing w:val="0"/>
          <w:w w:val="100"/>
        </w:rPr>
        <w:t>Search</w:t>
      </w:r>
      <w:r>
        <w:rPr>
          <w:color w:val="231F20"/>
          <w:spacing w:val="-3"/>
          <w:w w:val="100"/>
        </w:rPr>
        <w:t> </w:t>
      </w:r>
      <w:r>
        <w:rPr>
          <w:color w:val="231F20"/>
          <w:spacing w:val="0"/>
          <w:w w:val="100"/>
        </w:rPr>
        <w:t>(BFS)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7"/>
        <w:jc w:val="both"/>
      </w:pPr>
      <w:r>
        <w:rPr>
          <w:b w:val="0"/>
          <w:bCs w:val="0"/>
          <w:color w:val="231F20"/>
          <w:spacing w:val="0"/>
          <w:w w:val="100"/>
        </w:rPr>
        <w:t>Frequently,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smallest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startin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endin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changing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trains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involves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walking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waiting,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best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railway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(such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street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17.4)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fewest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changes,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resulting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longer.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based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17.1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7" w:firstLine="240"/>
        <w:jc w:val="both"/>
      </w:pPr>
      <w:r>
        <w:rPr/>
        <w:pict>
          <v:group style="position:absolute;margin-left:88.375pt;margin-top:7.711585pt;width:24.25pt;height:48.25pt;mso-position-horizontal-relative:page;mso-position-vertical-relative:paragraph;z-index:-2653" coordorigin="1768,154" coordsize="485,965">
            <v:group style="position:absolute;left:1892;top:517;width:238;height:239" coordorigin="1892,517" coordsize="238,239">
              <v:shape style="position:absolute;left:1892;top:517;width:238;height:239" coordorigin="1892,517" coordsize="238,239" path="m2130,637l2112,701,2064,744,2021,756,1996,754,1934,728,1897,677,1892,657,1893,630,1917,565,1964,526,2004,517,2028,519,2089,547,2124,600,2130,637xe" filled="f" stroked="t" strokeweight=".25pt" strokecolor="#231F20">
                <v:path arrowok="t"/>
              </v:shape>
            </v:group>
            <v:group style="position:absolute;left:1770;top:637;width:480;height:2" coordorigin="1770,637" coordsize="480,2">
              <v:shape style="position:absolute;left:1770;top:637;width:480;height:2" coordorigin="1770,637" coordsize="480,0" path="m1770,637l2250,637e" filled="f" stroked="t" strokeweight=".25pt" strokecolor="#231F20">
                <v:path arrowok="t"/>
              </v:shape>
            </v:group>
            <v:group style="position:absolute;left:2010;top:157;width:2;height:960" coordorigin="2010,157" coordsize="2,960">
              <v:shape style="position:absolute;left:2010;top:157;width:2;height:960" coordorigin="2010,157" coordsize="0,960" path="m2010,157l2010,111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7.711585pt;width:24.25pt;height:48.25pt;mso-position-horizontal-relative:page;mso-position-vertical-relative:paragraph;z-index:-2652" coordorigin="13588,154" coordsize="485,965">
            <v:group style="position:absolute;left:13712;top:517;width:238;height:239" coordorigin="13712,517" coordsize="238,239">
              <v:shape style="position:absolute;left:13712;top:517;width:238;height:239" coordorigin="13712,517" coordsize="238,239" path="m13950,637l13932,701,13884,744,13841,756,13816,754,13754,728,13717,677,13712,657,13713,630,13737,565,13784,526,13824,517,13848,519,13909,547,13944,600,13950,637xe" filled="f" stroked="t" strokeweight=".25pt" strokecolor="#231F20">
                <v:path arrowok="t"/>
              </v:shape>
            </v:group>
            <v:group style="position:absolute;left:13590;top:637;width:480;height:2" coordorigin="13590,637" coordsize="480,2">
              <v:shape style="position:absolute;left:13590;top:637;width:480;height:2" coordorigin="13590,637" coordsize="480,0" path="m13590,637l14070,637e" filled="f" stroked="t" strokeweight=".25pt" strokecolor="#231F20">
                <v:path arrowok="t"/>
              </v:shape>
            </v:group>
            <v:group style="position:absolute;left:13830;top:157;width:2;height:960" coordorigin="13830,157" coordsize="2,960">
              <v:shape style="position:absolute;left:13830;top:157;width:2;height:960" coordorigin="13830,157" coordsize="0,960" path="m13830,157l13830,111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searc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leas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Breadth-First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(BFS)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built-i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grap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plottin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answe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returne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adjacency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showing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17.11.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8"/>
        <w:ind w:left="734" w:right="185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66998pt;margin-top:3.718012pt;width:238.395pt;height:13.168pt;mso-position-horizontal-relative:page;mso-position-vertical-relative:paragraph;z-index:-2654" coordorigin="5545,74" coordsize="4768,263">
            <v:group style="position:absolute;left:5550;top:328;width:4758;height:2" coordorigin="5550,328" coordsize="4758,2">
              <v:shape style="position:absolute;left:5550;top:328;width:4758;height:2" coordorigin="5550,328" coordsize="4758,0" path="m5550,328l10308,328e" filled="f" stroked="t" strokeweight=".5pt" strokecolor="#231F20">
                <v:path arrowok="t"/>
              </v:shape>
            </v:group>
            <v:group style="position:absolute;left:5560;top:84;width:2;height:243" coordorigin="5560,84" coordsize="2,243">
              <v:shape style="position:absolute;left:5560;top:84;width:2;height:243" coordorigin="5560,84" coordsize="0,243" path="m5560,328l556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17.11</w:t>
      </w:r>
      <w:r>
        <w:rPr>
          <w:rFonts w:ascii="Times New Roman" w:hAnsi="Times New Roman" w:cs="Times New Roman" w:eastAsia="Times New Roman"/>
          <w:b/>
          <w:bCs/>
          <w:color w:val="231F20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Breadth-first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search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25"/>
        </w:numPr>
        <w:tabs>
          <w:tab w:pos="4515" w:val="left" w:leader="none"/>
        </w:tabs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grBFS(A,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home,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target)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4900" w:val="left" w:leader="none"/>
        </w:tabs>
        <w:spacing w:before="18"/>
        <w:ind w:left="490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qEnq([],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home);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4900" w:val="left" w:leader="none"/>
        </w:tabs>
        <w:spacing w:before="18"/>
        <w:ind w:left="490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~isempty(q)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1059" w:val="left" w:leader="none"/>
          <w:tab w:pos="5285" w:val="left" w:leader="none"/>
        </w:tabs>
        <w:spacing w:before="18"/>
        <w:ind w:left="5285" w:right="888" w:hanging="106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current]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qDeq(q);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5285" w:val="left" w:leader="none"/>
        </w:tabs>
        <w:spacing w:before="18"/>
        <w:ind w:left="528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current(end)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target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success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exit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1444" w:val="left" w:leader="none"/>
          <w:tab w:pos="5671" w:val="left" w:leader="none"/>
        </w:tabs>
        <w:spacing w:before="18"/>
        <w:ind w:left="5671" w:right="1081" w:hanging="144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sparse([0]);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5671" w:val="left" w:leader="none"/>
        </w:tabs>
        <w:spacing w:before="18"/>
        <w:ind w:left="5671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1:length(current)-1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6056" w:val="left" w:leader="none"/>
        </w:tabs>
        <w:spacing w:before="18"/>
        <w:ind w:left="6056" w:right="0" w:hanging="183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D(current(ans),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current(ans+1))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5671" w:val="left" w:leader="none"/>
        </w:tabs>
        <w:spacing w:before="18"/>
        <w:ind w:left="5671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5671" w:val="left" w:leader="none"/>
        </w:tabs>
        <w:spacing w:before="18"/>
        <w:ind w:left="567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return;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exit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current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target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thisNode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current(end);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children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find(A(thisNode,:)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thisChild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children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5671" w:val="left" w:leader="none"/>
        </w:tabs>
        <w:spacing w:before="18"/>
        <w:ind w:left="567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~any(thisChild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current)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6056" w:val="left" w:leader="none"/>
        </w:tabs>
        <w:spacing w:before="18"/>
        <w:ind w:left="605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qEnq(q,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[current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thisChild]);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5671" w:val="left" w:leader="none"/>
        </w:tabs>
        <w:spacing w:before="18"/>
        <w:ind w:left="567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~any(thisChild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current)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thisChild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children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q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not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empty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887" w:right="375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reach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here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never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found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path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169pt;width:228pt;height:.1pt;mso-position-horizontal-relative:page;mso-position-vertical-relative:paragraph;z-index:-2655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3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408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170" w:right="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17.11: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630" w:right="2536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consuming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adjacency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destination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6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19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until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empty.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3630" w:right="2594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523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dequeued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current(end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target,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adjacency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target.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empty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sparse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16"/>
        <w:ind w:left="3630" w:right="3212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7–9: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/>
        <w:ind w:left="3630" w:right="4577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Otherwise,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recovers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Retrieves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children.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2"/>
        <w:ind w:left="3630" w:right="2424"/>
        <w:jc w:val="left"/>
      </w:pPr>
      <w:r>
        <w:rPr/>
        <w:pict>
          <v:group style="position:absolute;margin-left:88.375pt;margin-top:32.750183pt;width:24.25pt;height:48.25pt;mso-position-horizontal-relative:page;mso-position-vertical-relative:paragraph;z-index:-2650" coordorigin="1768,655" coordsize="485,965">
            <v:group style="position:absolute;left:1892;top:1018;width:238;height:239" coordorigin="1892,1018" coordsize="238,239">
              <v:shape style="position:absolute;left:1892;top:1018;width:238;height:239" coordorigin="1892,1018" coordsize="238,239" path="m2130,1138l2112,1201,2064,1245,2021,1257,1996,1255,1934,1229,1897,1178,1892,1157,1893,1131,1917,1066,1964,1027,2004,1018,2028,1020,2089,1048,2124,1100,2130,1138xe" filled="f" stroked="t" strokeweight=".25pt" strokecolor="#231F20">
                <v:path arrowok="t"/>
              </v:shape>
            </v:group>
            <v:group style="position:absolute;left:1770;top:1138;width:480;height:2" coordorigin="1770,1138" coordsize="480,2">
              <v:shape style="position:absolute;left:1770;top:1138;width:480;height:2" coordorigin="1770,1138" coordsize="480,0" path="m1770,1138l2250,1138e" filled="f" stroked="t" strokeweight=".25pt" strokecolor="#231F20">
                <v:path arrowok="t"/>
              </v:shape>
            </v:group>
            <v:group style="position:absolute;left:2010;top:658;width:2;height:960" coordorigin="2010,658" coordsize="2,960">
              <v:shape style="position:absolute;left:2010;top:658;width:2;height:960" coordorigin="2010,658" coordsize="0,960" path="m2010,658l2010,161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2.750183pt;width:24.25pt;height:48.25pt;mso-position-horizontal-relative:page;mso-position-vertical-relative:paragraph;z-index:-2649" coordorigin="13588,655" coordsize="485,965">
            <v:group style="position:absolute;left:13712;top:1018;width:238;height:239" coordorigin="13712,1018" coordsize="238,239">
              <v:shape style="position:absolute;left:13712;top:1018;width:238;height:239" coordorigin="13712,1018" coordsize="238,239" path="m13950,1138l13932,1201,13884,1245,13841,1257,13816,1255,13754,1229,13717,1178,13712,1157,13713,1131,13737,1066,13784,1027,13824,1018,13848,1020,13909,1048,13944,1100,13950,1138xe" filled="f" stroked="t" strokeweight=".25pt" strokecolor="#231F20">
                <v:path arrowok="t"/>
              </v:shape>
            </v:group>
            <v:group style="position:absolute;left:13590;top:1138;width:480;height:2" coordorigin="13590,1138" coordsize="480,2">
              <v:shape style="position:absolute;left:13590;top:1138;width:480;height:2" coordorigin="13590,1138" coordsize="480,0" path="m13590,1138l14070,1138e" filled="f" stroked="t" strokeweight=".25pt" strokecolor="#231F20">
                <v:path arrowok="t"/>
              </v:shape>
            </v:group>
            <v:group style="position:absolute;left:13830;top:658;width:2;height:960" coordorigin="13830,658" coordsize="2,960">
              <v:shape style="position:absolute;left:13830;top:658;width:2;height:960" coordorigin="13830,658" coordsize="0,960" path="m13830,658l13830,161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14–18: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Traverse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children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checking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child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enqueued,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appended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enqueued.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1997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BFS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17.7.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found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4"/>
        </w:numPr>
        <w:tabs>
          <w:tab w:pos="3811" w:val="left" w:leader="none"/>
        </w:tabs>
        <w:ind w:left="3811" w:right="0" w:hanging="642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Dijkstra’s</w:t>
      </w:r>
      <w:r>
        <w:rPr>
          <w:color w:val="231F20"/>
          <w:spacing w:val="29"/>
          <w:w w:val="100"/>
        </w:rPr>
        <w:t> </w:t>
      </w:r>
      <w:r>
        <w:rPr>
          <w:color w:val="231F20"/>
          <w:spacing w:val="0"/>
          <w:w w:val="100"/>
        </w:rPr>
        <w:t>Algorithm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099"/>
        <w:jc w:val="left"/>
      </w:pPr>
      <w:r>
        <w:rPr>
          <w:b w:val="0"/>
          <w:bCs w:val="0"/>
          <w:color w:val="231F20"/>
          <w:spacing w:val="2"/>
          <w:w w:val="100"/>
        </w:rPr>
        <w:t>Althoug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minima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sometime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answer,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frequentl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pat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smalle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overall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4"/>
        <w:ind w:left="4039" w:right="5535" w:firstLine="0"/>
        <w:jc w:val="center"/>
        <w:rPr>
          <w:rFonts w:ascii="Arial" w:hAnsi="Arial" w:cs="Arial" w:eastAsia="Arial"/>
          <w:sz w:val="13"/>
          <w:szCs w:val="13"/>
        </w:rPr>
      </w:pPr>
      <w:r>
        <w:rPr/>
        <w:pict>
          <v:group style="position:absolute;margin-left:312.882996pt;margin-top:10.349601pt;width:172.632562pt;height:132.586075pt;mso-position-horizontal-relative:page;mso-position-vertical-relative:paragraph;z-index:-2651" coordorigin="6258,207" coordsize="3453,2652">
            <v:group style="position:absolute;left:7052;top:250;width:750;height:964" coordorigin="7052,250" coordsize="750,964">
              <v:shape style="position:absolute;left:7052;top:250;width:750;height:964" coordorigin="7052,250" coordsize="750,964" path="m7052,250l7802,1214e" filled="f" stroked="t" strokeweight=".64pt" strokecolor="#6E6F72">
                <v:path arrowok="t"/>
              </v:shape>
            </v:group>
            <v:group style="position:absolute;left:7014;top:213;width:65;height:68" coordorigin="7014,213" coordsize="65,68">
              <v:shape style="position:absolute;left:7014;top:213;width:65;height:68" coordorigin="7014,213" coordsize="65,68" path="m7014,247l7021,226,7039,213,7064,217,7079,230,7078,258,7068,274,7052,281,7030,275,7016,259,7014,247xe" filled="f" stroked="t" strokeweight=".64pt" strokecolor="#6E6F72">
                <v:path arrowok="t"/>
              </v:shape>
            </v:group>
            <v:group style="position:absolute;left:7764;top:1178;width:65;height:68" coordorigin="7764,1178" coordsize="65,68">
              <v:shape style="position:absolute;left:7764;top:1178;width:65;height:68" coordorigin="7764,1178" coordsize="65,68" path="m7764,1211l7771,1190,7789,1178,7814,1182,7829,1195,7828,1222,7818,1239,7802,1245,7780,1239,7766,1223,7764,1211xe" filled="f" stroked="t" strokeweight=".64pt" strokecolor="#6E6F72">
                <v:path arrowok="t"/>
              </v:shape>
            </v:group>
            <v:group style="position:absolute;left:7052;top:250;width:750;height:964" coordorigin="7052,250" coordsize="750,964">
              <v:shape style="position:absolute;left:7052;top:250;width:750;height:964" coordorigin="7052,250" coordsize="750,964" path="m7802,1214l7052,250e" filled="f" stroked="t" strokeweight=".64pt" strokecolor="#6E6F72">
                <v:path arrowok="t"/>
              </v:shape>
            </v:group>
            <v:group style="position:absolute;left:7764;top:1178;width:65;height:68" coordorigin="7764,1178" coordsize="65,68">
              <v:shape style="position:absolute;left:7764;top:1178;width:65;height:68" coordorigin="7764,1178" coordsize="65,68" path="m7764,1211l7771,1190,7789,1178,7814,1182,7829,1195,7828,1222,7818,1239,7802,1245,7780,1239,7766,1223,7764,1211xe" filled="f" stroked="t" strokeweight=".64pt" strokecolor="#6E6F72">
                <v:path arrowok="t"/>
              </v:shape>
            </v:group>
            <v:group style="position:absolute;left:7014;top:213;width:65;height:68" coordorigin="7014,213" coordsize="65,68">
              <v:shape style="position:absolute;left:7014;top:213;width:65;height:68" coordorigin="7014,213" coordsize="65,68" path="m7014,247l7021,226,7039,213,7064,217,7079,230,7078,258,7068,274,7052,281,7030,275,7016,259,7014,247xe" filled="f" stroked="t" strokeweight=".64pt" strokecolor="#6E6F72">
                <v:path arrowok="t"/>
              </v:shape>
            </v:group>
            <v:group style="position:absolute;left:6302;top:1214;width:1500;height:2" coordorigin="6302,1214" coordsize="1500,2">
              <v:shape style="position:absolute;left:6302;top:1214;width:1500;height:2" coordorigin="6302,1214" coordsize="1500,0" path="m6302,1214l7802,1214e" filled="f" stroked="t" strokeweight=".64pt" strokecolor="#6E6F72">
                <v:path arrowok="t"/>
              </v:shape>
            </v:group>
            <v:group style="position:absolute;left:6264;top:1178;width:65;height:68" coordorigin="6264,1178" coordsize="65,68">
              <v:shape style="position:absolute;left:6264;top:1178;width:65;height:68" coordorigin="6264,1178" coordsize="65,68" path="m6264,1211l6271,1190,6289,1178,6314,1182,6329,1195,6328,1222,6318,1239,6302,1245,6280,1239,6266,1223,6264,1211xe" filled="f" stroked="t" strokeweight=".64pt" strokecolor="#6E6F72">
                <v:path arrowok="t"/>
              </v:shape>
            </v:group>
            <v:group style="position:absolute;left:7764;top:1178;width:65;height:68" coordorigin="7764,1178" coordsize="65,68">
              <v:shape style="position:absolute;left:7764;top:1178;width:65;height:68" coordorigin="7764,1178" coordsize="65,68" path="m7764,1211l7771,1190,7789,1178,7814,1182,7829,1195,7828,1222,7818,1239,7802,1245,7780,1239,7766,1223,7764,1211xe" filled="f" stroked="t" strokeweight=".64pt" strokecolor="#6E6F72">
                <v:path arrowok="t"/>
              </v:shape>
            </v:group>
            <v:group style="position:absolute;left:6302;top:250;width:750;height:964" coordorigin="6302,250" coordsize="750,964">
              <v:shape style="position:absolute;left:6302;top:250;width:750;height:964" coordorigin="6302,250" coordsize="750,964" path="m6302,1214l7052,250e" filled="f" stroked="t" strokeweight=".64pt" strokecolor="#6E6F72">
                <v:path arrowok="t"/>
              </v:shape>
            </v:group>
            <v:group style="position:absolute;left:6264;top:1178;width:65;height:68" coordorigin="6264,1178" coordsize="65,68">
              <v:shape style="position:absolute;left:6264;top:1178;width:65;height:68" coordorigin="6264,1178" coordsize="65,68" path="m6264,1211l6271,1190,6289,1178,6314,1182,6329,1195,6328,1222,6318,1239,6302,1245,6280,1239,6266,1223,6264,1211xe" filled="f" stroked="t" strokeweight=".64pt" strokecolor="#6E6F72">
                <v:path arrowok="t"/>
              </v:shape>
            </v:group>
            <v:group style="position:absolute;left:7014;top:213;width:65;height:68" coordorigin="7014,213" coordsize="65,68">
              <v:shape style="position:absolute;left:7014;top:213;width:65;height:68" coordorigin="7014,213" coordsize="65,68" path="m7014,247l7021,226,7039,213,7064,217,7079,230,7078,258,7068,274,7052,281,7030,275,7016,259,7014,247xe" filled="f" stroked="t" strokeweight=".64pt" strokecolor="#6E6F72">
                <v:path arrowok="t"/>
              </v:shape>
            </v:group>
            <v:group style="position:absolute;left:7764;top:1178;width:65;height:68" coordorigin="7764,1178" coordsize="65,68">
              <v:shape style="position:absolute;left:7764;top:1178;width:65;height:68" coordorigin="7764,1178" coordsize="65,68" path="m7764,1211l7771,1190,7788,1178,7814,1182,7829,1195,7828,1222,7818,1239,7802,1245,7780,1239,7766,1223,7764,1211xe" filled="f" stroked="t" strokeweight=".64pt" strokecolor="#6E6F72">
                <v:path arrowok="t"/>
              </v:shape>
            </v:group>
            <v:group style="position:absolute;left:6264;top:1178;width:65;height:68" coordorigin="6264,1178" coordsize="65,68">
              <v:shape style="position:absolute;left:6264;top:1178;width:65;height:68" coordorigin="6264,1178" coordsize="65,68" path="m6264,1211l6271,1190,6289,1178,6314,1182,6329,1195,6328,1222,6318,1239,6302,1245,6280,1239,6266,1223,6264,1211xe" filled="f" stroked="t" strokeweight=".64pt" strokecolor="#6E6F72">
                <v:path arrowok="t"/>
              </v:shape>
            </v:group>
            <v:group style="position:absolute;left:6302;top:250;width:750;height:964" coordorigin="6302,250" coordsize="750,964">
              <v:shape style="position:absolute;left:6302;top:250;width:750;height:964" coordorigin="6302,250" coordsize="750,964" path="m7052,250l6302,1214e" filled="f" stroked="t" strokeweight=".64pt" strokecolor="#6E6F72">
                <v:path arrowok="t"/>
              </v:shape>
            </v:group>
            <v:group style="position:absolute;left:7014;top:213;width:65;height:68" coordorigin="7014,213" coordsize="65,68">
              <v:shape style="position:absolute;left:7014;top:213;width:65;height:68" coordorigin="7014,213" coordsize="65,68" path="m7014,247l7021,226,7039,213,7064,217,7079,230,7078,258,7068,274,7052,281,7030,275,7016,259,7014,247xe" filled="f" stroked="t" strokeweight=".64pt" strokecolor="#6E6F72">
                <v:path arrowok="t"/>
              </v:shape>
            </v:group>
            <v:group style="position:absolute;left:6264;top:1178;width:65;height:68" coordorigin="6264,1178" coordsize="65,68">
              <v:shape style="position:absolute;left:6264;top:1178;width:65;height:68" coordorigin="6264,1178" coordsize="65,68" path="m6264,1211l6271,1190,6289,1178,6314,1182,6329,1195,6328,1222,6318,1239,6302,1245,6280,1239,6266,1223,6264,1211xe" filled="f" stroked="t" strokeweight=".64pt" strokecolor="#6E6F72">
                <v:path arrowok="t"/>
              </v:shape>
            </v:group>
            <v:group style="position:absolute;left:7052;top:1214;width:750;height:1607" coordorigin="7052,1214" coordsize="750,1607">
              <v:shape style="position:absolute;left:7052;top:1214;width:750;height:1607" coordorigin="7052,1214" coordsize="750,1607" path="m7052,2821l7802,1214e" filled="f" stroked="t" strokeweight=".64pt" strokecolor="#6E6F72">
                <v:path arrowok="t"/>
              </v:shape>
            </v:group>
            <v:group style="position:absolute;left:7014;top:2785;width:65;height:68" coordorigin="7014,2785" coordsize="65,68">
              <v:shape style="position:absolute;left:7014;top:2785;width:65;height:68" coordorigin="7014,2785" coordsize="65,68" path="m7014,2818l7021,2797,7039,2785,7064,2789,7079,2802,7078,2829,7068,2846,7052,2852,7030,2846,7016,2830,7014,2818xe" filled="f" stroked="t" strokeweight=".64pt" strokecolor="#6E6F72">
                <v:path arrowok="t"/>
              </v:shape>
            </v:group>
            <v:group style="position:absolute;left:7764;top:1178;width:65;height:68" coordorigin="7764,1178" coordsize="65,68">
              <v:shape style="position:absolute;left:7764;top:1178;width:65;height:68" coordorigin="7764,1178" coordsize="65,68" path="m7764,1211l7771,1190,7788,1178,7814,1182,7829,1195,7828,1222,7818,1239,7802,1245,7780,1239,7766,1223,7764,1211xe" filled="f" stroked="t" strokeweight=".64pt" strokecolor="#6E6F72">
                <v:path arrowok="t"/>
              </v:shape>
            </v:group>
            <v:group style="position:absolute;left:6302;top:1214;width:750;height:1607" coordorigin="6302,1214" coordsize="750,1607">
              <v:shape style="position:absolute;left:6302;top:1214;width:750;height:1607" coordorigin="6302,1214" coordsize="750,1607" path="m7052,2821l6302,1214e" filled="f" stroked="t" strokeweight=".64pt" strokecolor="#6E6F72">
                <v:path arrowok="t"/>
              </v:shape>
            </v:group>
            <v:group style="position:absolute;left:7014;top:2785;width:65;height:68" coordorigin="7014,2785" coordsize="65,68">
              <v:shape style="position:absolute;left:7014;top:2785;width:65;height:68" coordorigin="7014,2785" coordsize="65,68" path="m7014,2818l7021,2797,7039,2785,7064,2789,7079,2802,7078,2829,7068,2846,7052,2852,7030,2846,7016,2830,7014,2818xe" filled="f" stroked="t" strokeweight=".64pt" strokecolor="#6E6F72">
                <v:path arrowok="t"/>
              </v:shape>
            </v:group>
            <v:group style="position:absolute;left:6264;top:1178;width:65;height:68" coordorigin="6264,1178" coordsize="65,68">
              <v:shape style="position:absolute;left:6264;top:1178;width:65;height:68" coordorigin="6264,1178" coordsize="65,68" path="m6264,1211l6271,1190,6289,1178,6314,1182,6329,1195,6328,1222,6318,1239,6302,1245,6280,1239,6266,1223,6264,1211xe" filled="f" stroked="t" strokeweight=".64pt" strokecolor="#6E6F72">
                <v:path arrowok="t"/>
              </v:shape>
            </v:group>
            <v:group style="position:absolute;left:7052;top:1214;width:750;height:1607" coordorigin="7052,1214" coordsize="750,1607">
              <v:shape style="position:absolute;left:7052;top:1214;width:750;height:1607" coordorigin="7052,1214" coordsize="750,1607" path="m7802,1214l7052,2821e" filled="f" stroked="t" strokeweight=".64pt" strokecolor="#6E6F72">
                <v:path arrowok="t"/>
              </v:shape>
            </v:group>
            <v:group style="position:absolute;left:7764;top:1178;width:65;height:68" coordorigin="7764,1178" coordsize="65,68">
              <v:shape style="position:absolute;left:7764;top:1178;width:65;height:68" coordorigin="7764,1178" coordsize="65,68" path="m7764,1211l7771,1190,7788,1178,7814,1182,7829,1195,7828,1222,7818,1239,7802,1245,7779,1239,7766,1223,7764,1211xe" filled="f" stroked="t" strokeweight=".64pt" strokecolor="#6E6F72">
                <v:path arrowok="t"/>
              </v:shape>
            </v:group>
            <v:group style="position:absolute;left:7014;top:2785;width:65;height:68" coordorigin="7014,2785" coordsize="65,68">
              <v:shape style="position:absolute;left:7014;top:2785;width:65;height:68" coordorigin="7014,2785" coordsize="65,68" path="m7014,2818l7021,2797,7038,2785,7064,2789,7079,2802,7078,2829,7068,2846,7052,2852,7030,2846,7016,2830,7014,2818xe" filled="f" stroked="t" strokeweight=".64pt" strokecolor="#6E6F72">
                <v:path arrowok="t"/>
              </v:shape>
            </v:group>
            <v:group style="position:absolute;left:6302;top:1214;width:750;height:1607" coordorigin="6302,1214" coordsize="750,1607">
              <v:shape style="position:absolute;left:6302;top:1214;width:750;height:1607" coordorigin="6302,1214" coordsize="750,1607" path="m6302,1214l7052,2821e" filled="f" stroked="t" strokeweight=".64pt" strokecolor="#6E6F72">
                <v:path arrowok="t"/>
              </v:shape>
            </v:group>
            <v:group style="position:absolute;left:6264;top:1178;width:65;height:68" coordorigin="6264,1178" coordsize="65,68">
              <v:shape style="position:absolute;left:6264;top:1178;width:65;height:68" coordorigin="6264,1178" coordsize="65,68" path="m6264,1211l6271,1190,6289,1178,6314,1182,6329,1195,6328,1222,6318,1239,6302,1245,6280,1239,6266,1223,6264,1211xe" filled="f" stroked="t" strokeweight=".64pt" strokecolor="#6E6F72">
                <v:path arrowok="t"/>
              </v:shape>
            </v:group>
            <v:group style="position:absolute;left:7014;top:2785;width:65;height:68" coordorigin="7014,2785" coordsize="65,68">
              <v:shape style="position:absolute;left:7014;top:2785;width:65;height:68" coordorigin="7014,2785" coordsize="65,68" path="m7014,2818l7021,2797,7038,2785,7064,2789,7079,2802,7078,2829,7068,2846,7052,2852,7030,2846,7016,2830,7014,2818xe" filled="f" stroked="t" strokeweight=".64pt" strokecolor="#6E6F72">
                <v:path arrowok="t"/>
              </v:shape>
            </v:group>
            <v:group style="position:absolute;left:7802;top:1214;width:375;height:1286" coordorigin="7802,1214" coordsize="375,1286">
              <v:shape style="position:absolute;left:7802;top:1214;width:375;height:1286" coordorigin="7802,1214" coordsize="375,1286" path="m8177,2500l7802,1214e" filled="f" stroked="t" strokeweight=".64pt" strokecolor="#6E6F72">
                <v:path arrowok="t"/>
              </v:shape>
            </v:group>
            <v:group style="position:absolute;left:8139;top:2463;width:65;height:68" coordorigin="8139,2463" coordsize="65,68">
              <v:shape style="position:absolute;left:8139;top:2463;width:65;height:68" coordorigin="8139,2463" coordsize="65,68" path="m8139,2496l8146,2476,8163,2463,8189,2467,8204,2480,8203,2508,8193,2524,8177,2531,8154,2525,8141,2509,8139,2496xe" filled="f" stroked="t" strokeweight=".64pt" strokecolor="#6E6F72">
                <v:path arrowok="t"/>
              </v:shape>
            </v:group>
            <v:group style="position:absolute;left:7764;top:1178;width:65;height:68" coordorigin="7764,1178" coordsize="65,68">
              <v:shape style="position:absolute;left:7764;top:1178;width:65;height:68" coordorigin="7764,1178" coordsize="65,68" path="m7764,1211l7771,1190,7788,1178,7814,1182,7829,1195,7828,1222,7818,1239,7802,1245,7779,1239,7766,1223,7764,1211xe" filled="f" stroked="t" strokeweight=".64pt" strokecolor="#6E6F72">
                <v:path arrowok="t"/>
              </v:shape>
            </v:group>
            <v:group style="position:absolute;left:7052;top:2500;width:1125;height:321" coordorigin="7052,2500" coordsize="1125,321">
              <v:shape style="position:absolute;left:7052;top:2500;width:1125;height:321" coordorigin="7052,2500" coordsize="1125,321" path="m8177,2500l7052,2821e" filled="f" stroked="t" strokeweight=".64pt" strokecolor="#6E6F72">
                <v:path arrowok="t"/>
              </v:shape>
            </v:group>
            <v:group style="position:absolute;left:8139;top:2463;width:65;height:68" coordorigin="8139,2463" coordsize="65,68">
              <v:shape style="position:absolute;left:8139;top:2463;width:65;height:68" coordorigin="8139,2463" coordsize="65,68" path="m8139,2496l8146,2476,8163,2463,8189,2467,8204,2480,8203,2508,8193,2524,8177,2531,8154,2525,8141,2509,8139,2496xe" filled="f" stroked="t" strokeweight=".64pt" strokecolor="#6E6F72">
                <v:path arrowok="t"/>
              </v:shape>
            </v:group>
            <v:group style="position:absolute;left:7014;top:2785;width:65;height:68" coordorigin="7014,2785" coordsize="65,68">
              <v:shape style="position:absolute;left:7014;top:2785;width:65;height:68" coordorigin="7014,2785" coordsize="65,68" path="m7014,2818l7021,2797,7038,2785,7064,2789,7079,2802,7078,2829,7068,2846,7052,2852,7030,2846,7016,2830,7014,2818xe" filled="f" stroked="t" strokeweight=".64pt" strokecolor="#6E6F72">
                <v:path arrowok="t"/>
              </v:shape>
            </v:group>
            <v:group style="position:absolute;left:7802;top:1214;width:375;height:1286" coordorigin="7802,1214" coordsize="375,1286">
              <v:shape style="position:absolute;left:7802;top:1214;width:375;height:1286" coordorigin="7802,1214" coordsize="375,1286" path="m7802,1214l8177,2500e" filled="f" stroked="t" strokeweight=".64pt" strokecolor="#6E6F72">
                <v:path arrowok="t"/>
              </v:shape>
            </v:group>
            <v:group style="position:absolute;left:7764;top:1178;width:65;height:68" coordorigin="7764,1178" coordsize="65,68">
              <v:shape style="position:absolute;left:7764;top:1178;width:65;height:68" coordorigin="7764,1178" coordsize="65,68" path="m7764,1211l7771,1190,7788,1178,7814,1182,7829,1195,7828,1222,7818,1239,7802,1245,7779,1239,7766,1223,7764,1211xe" filled="f" stroked="t" strokeweight=".64pt" strokecolor="#6E6F72">
                <v:path arrowok="t"/>
              </v:shape>
            </v:group>
            <v:group style="position:absolute;left:8139;top:2463;width:65;height:68" coordorigin="8139,2463" coordsize="65,68">
              <v:shape style="position:absolute;left:8139;top:2463;width:65;height:68" coordorigin="8139,2463" coordsize="65,68" path="m8139,2496l8146,2476,8163,2463,8189,2467,8204,2480,8203,2508,8193,2524,8177,2531,8154,2525,8141,2509,8139,2496xe" filled="f" stroked="t" strokeweight=".64pt" strokecolor="#6E6F72">
                <v:path arrowok="t"/>
              </v:shape>
            </v:group>
            <v:group style="position:absolute;left:7052;top:2500;width:1125;height:321" coordorigin="7052,2500" coordsize="1125,321">
              <v:shape style="position:absolute;left:7052;top:2500;width:1125;height:321" coordorigin="7052,2500" coordsize="1125,321" path="m7052,2821l8177,2500e" filled="f" stroked="t" strokeweight=".64pt" strokecolor="#6E6F72">
                <v:path arrowok="t"/>
              </v:shape>
            </v:group>
            <v:group style="position:absolute;left:7014;top:2785;width:65;height:68" coordorigin="7014,2785" coordsize="65,68">
              <v:shape style="position:absolute;left:7014;top:2785;width:65;height:68" coordorigin="7014,2785" coordsize="65,68" path="m7014,2818l7021,2797,7038,2785,7064,2789,7079,2802,7078,2829,7068,2846,7052,2852,7030,2846,7016,2830,7014,2818xe" filled="f" stroked="t" strokeweight=".64pt" strokecolor="#6E6F72">
                <v:path arrowok="t"/>
              </v:shape>
            </v:group>
            <v:group style="position:absolute;left:8139;top:2463;width:65;height:68" coordorigin="8139,2463" coordsize="65,68">
              <v:shape style="position:absolute;left:8139;top:2463;width:65;height:68" coordorigin="8139,2463" coordsize="65,68" path="m8139,2496l8146,2476,8163,2463,8189,2467,8204,2480,8203,2508,8193,2524,8177,2531,8154,2525,8141,2509,8139,2496xe" filled="f" stroked="t" strokeweight=".64pt" strokecolor="#6E6F72">
                <v:path arrowok="t"/>
              </v:shape>
            </v:group>
            <v:group style="position:absolute;left:7802;top:571;width:375;height:643" coordorigin="7802,571" coordsize="375,643">
              <v:shape style="position:absolute;left:7802;top:571;width:375;height:643" coordorigin="7802,571" coordsize="375,643" path="m8177,571l7802,1214e" filled="f" stroked="t" strokeweight=".64pt" strokecolor="#6E6F72">
                <v:path arrowok="t"/>
              </v:shape>
            </v:group>
            <v:group style="position:absolute;left:8139;top:535;width:65;height:68" coordorigin="8139,535" coordsize="65,68">
              <v:shape style="position:absolute;left:8139;top:535;width:65;height:68" coordorigin="8139,535" coordsize="65,68" path="m8139,568l8146,547,8163,535,8189,539,8204,552,8203,579,8193,596,8177,602,8154,596,8141,580,8139,568xe" filled="f" stroked="t" strokeweight=".64pt" strokecolor="#6E6F72">
                <v:path arrowok="t"/>
              </v:shape>
            </v:group>
            <v:group style="position:absolute;left:7764;top:1178;width:65;height:68" coordorigin="7764,1178" coordsize="65,68">
              <v:shape style="position:absolute;left:7764;top:1178;width:65;height:68" coordorigin="7764,1178" coordsize="65,68" path="m7764,1211l7771,1190,7788,1178,7814,1182,7829,1195,7828,1222,7818,1239,7802,1245,7779,1239,7766,1223,7764,1211xe" filled="f" stroked="t" strokeweight=".64pt" strokecolor="#6E6F72">
                <v:path arrowok="t"/>
              </v:shape>
            </v:group>
            <v:group style="position:absolute;left:7052;top:250;width:1125;height:321" coordorigin="7052,250" coordsize="1125,321">
              <v:shape style="position:absolute;left:7052;top:250;width:1125;height:321" coordorigin="7052,250" coordsize="1125,321" path="m8177,571l7052,250e" filled="f" stroked="t" strokeweight=".64pt" strokecolor="#6E6F72">
                <v:path arrowok="t"/>
              </v:shape>
            </v:group>
            <v:group style="position:absolute;left:8139;top:535;width:65;height:68" coordorigin="8139,535" coordsize="65,68">
              <v:shape style="position:absolute;left:8139;top:535;width:65;height:68" coordorigin="8139,535" coordsize="65,68" path="m8139,568l8146,547,8163,535,8189,539,8204,552,8203,579,8193,596,8177,602,8154,596,8141,580,8139,568xe" filled="f" stroked="t" strokeweight=".64pt" strokecolor="#6E6F72">
                <v:path arrowok="t"/>
              </v:shape>
            </v:group>
            <v:group style="position:absolute;left:7014;top:213;width:65;height:68" coordorigin="7014,213" coordsize="65,68">
              <v:shape style="position:absolute;left:7014;top:213;width:65;height:68" coordorigin="7014,213" coordsize="65,68" path="m7014,247l7021,226,7038,213,7064,217,7079,230,7078,258,7068,274,7052,281,7030,275,7016,259,7014,247xe" filled="f" stroked="t" strokeweight=".64pt" strokecolor="#6E6F72">
                <v:path arrowok="t"/>
              </v:shape>
            </v:group>
            <v:group style="position:absolute;left:7802;top:571;width:375;height:643" coordorigin="7802,571" coordsize="375,643">
              <v:shape style="position:absolute;left:7802;top:571;width:375;height:643" coordorigin="7802,571" coordsize="375,643" path="m7802,1214l8177,571e" filled="f" stroked="t" strokeweight=".64pt" strokecolor="#6E6F72">
                <v:path arrowok="t"/>
              </v:shape>
            </v:group>
            <v:group style="position:absolute;left:7764;top:1178;width:65;height:68" coordorigin="7764,1178" coordsize="65,68">
              <v:shape style="position:absolute;left:7764;top:1178;width:65;height:68" coordorigin="7764,1178" coordsize="65,68" path="m7764,1211l7771,1190,7788,1178,7814,1182,7829,1195,7828,1222,7818,1239,7802,1245,7779,1239,7766,1223,7764,1211xe" filled="f" stroked="t" strokeweight=".64pt" strokecolor="#6E6F72">
                <v:path arrowok="t"/>
              </v:shape>
            </v:group>
            <v:group style="position:absolute;left:8139;top:535;width:65;height:68" coordorigin="8139,535" coordsize="65,68">
              <v:shape style="position:absolute;left:8139;top:535;width:65;height:68" coordorigin="8139,535" coordsize="65,68" path="m8139,568l8146,547,8163,535,8189,539,8204,552,8203,579,8193,596,8177,602,8154,596,8141,580,8139,568xe" filled="f" stroked="t" strokeweight=".64pt" strokecolor="#6E6F72">
                <v:path arrowok="t"/>
              </v:shape>
            </v:group>
            <v:group style="position:absolute;left:7052;top:250;width:1125;height:321" coordorigin="7052,250" coordsize="1125,321">
              <v:shape style="position:absolute;left:7052;top:250;width:1125;height:321" coordorigin="7052,250" coordsize="1125,321" path="m7052,250l8177,571e" filled="f" stroked="t" strokeweight=".64pt" strokecolor="#6E6F72">
                <v:path arrowok="t"/>
              </v:shape>
            </v:group>
            <v:group style="position:absolute;left:7014;top:213;width:65;height:68" coordorigin="7014,213" coordsize="65,68">
              <v:shape style="position:absolute;left:7014;top:213;width:65;height:68" coordorigin="7014,213" coordsize="65,68" path="m7014,247l7021,226,7038,213,7064,217,7079,230,7078,258,7068,274,7052,281,7030,275,7016,259,7014,247xe" filled="f" stroked="t" strokeweight=".64pt" strokecolor="#6E6F72">
                <v:path arrowok="t"/>
              </v:shape>
            </v:group>
            <v:group style="position:absolute;left:8139;top:535;width:65;height:68" coordorigin="8139,535" coordsize="65,68">
              <v:shape style="position:absolute;left:8139;top:535;width:65;height:68" coordorigin="8139,535" coordsize="65,68" path="m8139,568l8146,547,8163,535,8189,539,8204,552,8203,579,8193,596,8177,602,8154,596,8141,580,8139,568xe" filled="f" stroked="t" strokeweight=".64pt" strokecolor="#6E6F72">
                <v:path arrowok="t"/>
              </v:shape>
            </v:group>
            <v:group style="position:absolute;left:8177;top:893;width:1125;height:1607" coordorigin="8177,893" coordsize="1125,1607">
              <v:shape style="position:absolute;left:8177;top:893;width:1125;height:1607" coordorigin="8177,893" coordsize="1125,1607" path="m9302,893l8177,2500e" filled="f" stroked="t" strokeweight=".64pt" strokecolor="#6E6F72">
                <v:path arrowok="t"/>
              </v:shape>
            </v:group>
            <v:group style="position:absolute;left:9264;top:856;width:65;height:68" coordorigin="9264,856" coordsize="65,68">
              <v:shape style="position:absolute;left:9264;top:856;width:65;height:68" coordorigin="9264,856" coordsize="65,68" path="m9264,889l9271,869,9288,856,9314,860,9329,873,9328,901,9318,917,9302,924,9279,918,9266,902,9264,889xe" filled="f" stroked="t" strokeweight=".64pt" strokecolor="#6E6F72">
                <v:path arrowok="t"/>
              </v:shape>
            </v:group>
            <v:group style="position:absolute;left:8139;top:2463;width:65;height:68" coordorigin="8139,2463" coordsize="65,68">
              <v:shape style="position:absolute;left:8139;top:2463;width:65;height:68" coordorigin="8139,2463" coordsize="65,68" path="m8139,2496l8146,2476,8163,2463,8189,2467,8204,2480,8203,2508,8193,2524,8177,2531,8154,2525,8141,2509,8139,2496xe" filled="f" stroked="t" strokeweight=".64pt" strokecolor="#6E6F72">
                <v:path arrowok="t"/>
              </v:shape>
            </v:group>
            <v:group style="position:absolute;left:8177;top:571;width:1125;height:321" coordorigin="8177,571" coordsize="1125,321">
              <v:shape style="position:absolute;left:8177;top:571;width:1125;height:321" coordorigin="8177,571" coordsize="1125,321" path="m9302,893l8177,571e" filled="f" stroked="t" strokeweight=".64pt" strokecolor="#6E6F72">
                <v:path arrowok="t"/>
              </v:shape>
            </v:group>
            <v:group style="position:absolute;left:9264;top:856;width:65;height:68" coordorigin="9264,856" coordsize="65,68">
              <v:shape style="position:absolute;left:9264;top:856;width:65;height:68" coordorigin="9264,856" coordsize="65,68" path="m9264,889l9271,869,9288,856,9314,860,9329,873,9328,901,9318,917,9302,924,9279,918,9266,902,9264,889xe" filled="f" stroked="t" strokeweight=".64pt" strokecolor="#6E6F72">
                <v:path arrowok="t"/>
              </v:shape>
            </v:group>
            <v:group style="position:absolute;left:8139;top:535;width:65;height:68" coordorigin="8139,535" coordsize="65,68">
              <v:shape style="position:absolute;left:8139;top:535;width:65;height:68" coordorigin="8139,535" coordsize="65,68" path="m8139,568l8146,547,8163,535,8189,539,8204,552,8203,579,8193,596,8177,602,8154,596,8141,580,8139,568xe" filled="f" stroked="t" strokeweight=".64pt" strokecolor="#6E6F72">
                <v:path arrowok="t"/>
              </v:shape>
            </v:group>
            <v:group style="position:absolute;left:8177;top:893;width:1125;height:1607" coordorigin="8177,893" coordsize="1125,1607">
              <v:shape style="position:absolute;left:8177;top:893;width:1125;height:1607" coordorigin="8177,893" coordsize="1125,1607" path="m8177,2500l9302,893e" filled="f" stroked="t" strokeweight=".64pt" strokecolor="#6E6F72">
                <v:path arrowok="t"/>
              </v:shape>
            </v:group>
            <v:group style="position:absolute;left:8139;top:2463;width:65;height:68" coordorigin="8139,2463" coordsize="65,68">
              <v:shape style="position:absolute;left:8139;top:2463;width:65;height:68" coordorigin="8139,2463" coordsize="65,68" path="m8139,2496l8146,2476,8163,2463,8189,2467,8204,2480,8203,2508,8193,2524,8177,2531,8154,2525,8141,2509,8139,2496xe" filled="f" stroked="t" strokeweight=".64pt" strokecolor="#6E6F72">
                <v:path arrowok="t"/>
              </v:shape>
            </v:group>
            <v:group style="position:absolute;left:9264;top:856;width:65;height:68" coordorigin="9264,856" coordsize="65,68">
              <v:shape style="position:absolute;left:9264;top:856;width:65;height:68" coordorigin="9264,856" coordsize="65,68" path="m9264,889l9271,869,9288,856,9314,860,9329,873,9328,901,9318,917,9302,924,9279,918,9266,902,9264,889xe" filled="f" stroked="t" strokeweight=".64pt" strokecolor="#6E6F72">
                <v:path arrowok="t"/>
              </v:shape>
            </v:group>
            <v:group style="position:absolute;left:8177;top:571;width:1125;height:321" coordorigin="8177,571" coordsize="1125,321">
              <v:shape style="position:absolute;left:8177;top:571;width:1125;height:321" coordorigin="8177,571" coordsize="1125,321" path="m8177,571l9302,893e" filled="f" stroked="t" strokeweight=".64pt" strokecolor="#6E6F72">
                <v:path arrowok="t"/>
              </v:shape>
            </v:group>
            <v:group style="position:absolute;left:8139;top:535;width:65;height:68" coordorigin="8139,535" coordsize="65,68">
              <v:shape style="position:absolute;left:8139;top:535;width:65;height:68" coordorigin="8139,535" coordsize="65,68" path="m8139,568l8146,547,8163,535,8189,539,8204,552,8203,579,8193,596,8177,602,8154,596,8141,580,8139,568xe" filled="f" stroked="t" strokeweight=".64pt" strokecolor="#6E6F72">
                <v:path arrowok="t"/>
              </v:shape>
            </v:group>
            <v:group style="position:absolute;left:9264;top:856;width:65;height:68" coordorigin="9264,856" coordsize="65,68">
              <v:shape style="position:absolute;left:9264;top:856;width:65;height:68" coordorigin="9264,856" coordsize="65,68" path="m9264,889l9271,869,9288,856,9314,860,9329,873,9328,901,9318,917,9302,924,9279,918,9266,902,9264,889xe" filled="f" stroked="t" strokeweight=".64pt" strokecolor="#6E6F72">
                <v:path arrowok="t"/>
              </v:shape>
            </v:group>
            <v:group style="position:absolute;left:8177;top:2500;width:1500;height:2" coordorigin="8177,2500" coordsize="1500,2">
              <v:shape style="position:absolute;left:8177;top:2500;width:1500;height:2" coordorigin="8177,2500" coordsize="1500,0" path="m8177,2500l9677,2500e" filled="f" stroked="t" strokeweight=".64pt" strokecolor="#6E6F72">
                <v:path arrowok="t"/>
              </v:shape>
            </v:group>
            <v:group style="position:absolute;left:9639;top:2463;width:65;height:68" coordorigin="9639,2463" coordsize="65,68">
              <v:shape style="position:absolute;left:9639;top:2463;width:65;height:68" coordorigin="9639,2463" coordsize="65,68" path="m9639,2496l9646,2476,9663,2463,9689,2467,9704,2480,9702,2508,9693,2524,9677,2531,9654,2525,9641,2509,9639,2496xe" filled="f" stroked="t" strokeweight=".64pt" strokecolor="#6E6F72">
                <v:path arrowok="t"/>
              </v:shape>
            </v:group>
            <v:group style="position:absolute;left:8139;top:2463;width:65;height:68" coordorigin="8139,2463" coordsize="65,68">
              <v:shape style="position:absolute;left:8139;top:2463;width:65;height:68" coordorigin="8139,2463" coordsize="65,68" path="m8139,2496l8146,2476,8163,2463,8189,2467,8204,2480,8203,2508,8193,2524,8177,2531,8154,2525,8141,2509,8139,2496xe" filled="f" stroked="t" strokeweight=".64pt" strokecolor="#6E6F72">
                <v:path arrowok="t"/>
              </v:shape>
            </v:group>
            <v:group style="position:absolute;left:9302;top:893;width:375;height:1607" coordorigin="9302,893" coordsize="375,1607">
              <v:shape style="position:absolute;left:9302;top:893;width:375;height:1607" coordorigin="9302,893" coordsize="375,1607" path="m9677,2500l9302,893e" filled="f" stroked="t" strokeweight=".64pt" strokecolor="#6E6F72">
                <v:path arrowok="t"/>
              </v:shape>
            </v:group>
            <v:group style="position:absolute;left:9639;top:2463;width:65;height:68" coordorigin="9639,2463" coordsize="65,68">
              <v:shape style="position:absolute;left:9639;top:2463;width:65;height:68" coordorigin="9639,2463" coordsize="65,68" path="m9639,2496l9646,2476,9663,2463,9689,2467,9704,2480,9702,2508,9693,2524,9677,2531,9654,2525,9641,2509,9639,2496xe" filled="f" stroked="t" strokeweight=".64pt" strokecolor="#6E6F72">
                <v:path arrowok="t"/>
              </v:shape>
            </v:group>
            <v:group style="position:absolute;left:9264;top:856;width:65;height:68" coordorigin="9264,856" coordsize="65,68">
              <v:shape style="position:absolute;left:9264;top:856;width:65;height:68" coordorigin="9264,856" coordsize="65,68" path="m9264,889l9271,869,9288,856,9314,860,9329,873,9328,901,9318,917,9302,924,9279,918,9266,902,9264,889xe" filled="f" stroked="t" strokeweight=".64pt" strokecolor="#6E6F72">
                <v:path arrowok="t"/>
              </v:shape>
            </v:group>
            <v:group style="position:absolute;left:8139;top:2463;width:65;height:68" coordorigin="8139,2463" coordsize="65,68">
              <v:shape style="position:absolute;left:8139;top:2463;width:65;height:68" coordorigin="8139,2463" coordsize="65,68" path="m8139,2496l8146,2476,8163,2463,8189,2467,8204,2480,8203,2508,8193,2524,8177,2531,8154,2525,8141,2509,8139,2496xe" filled="f" stroked="t" strokeweight=".64pt" strokecolor="#6E6F72">
                <v:path arrowok="t"/>
              </v:shape>
            </v:group>
            <v:group style="position:absolute;left:9639;top:2463;width:65;height:68" coordorigin="9639,2463" coordsize="65,68">
              <v:shape style="position:absolute;left:9639;top:2463;width:65;height:68" coordorigin="9639,2463" coordsize="65,68" path="m9639,2496l9646,2476,9663,2463,9689,2467,9704,2480,9702,2508,9693,2524,9677,2531,9654,2525,9641,2509,9639,2496xe" filled="f" stroked="t" strokeweight=".64pt" strokecolor="#6E6F72">
                <v:path arrowok="t"/>
              </v:shape>
            </v:group>
            <v:group style="position:absolute;left:9302;top:893;width:375;height:1607" coordorigin="9302,893" coordsize="375,1607">
              <v:shape style="position:absolute;left:9302;top:893;width:375;height:1607" coordorigin="9302,893" coordsize="375,1607" path="m9302,893l9677,2500e" filled="f" stroked="t" strokeweight=".64pt" strokecolor="#6E6F72">
                <v:path arrowok="t"/>
              </v:shape>
            </v:group>
            <v:group style="position:absolute;left:9264;top:856;width:65;height:68" coordorigin="9264,856" coordsize="65,68">
              <v:shape style="position:absolute;left:9264;top:856;width:65;height:68" coordorigin="9264,856" coordsize="65,68" path="m9264,889l9271,869,9288,856,9314,860,9329,873,9328,901,9318,917,9302,924,9279,918,9266,902,9264,889xe" filled="f" stroked="t" strokeweight=".64pt" strokecolor="#6E6F72">
                <v:path arrowok="t"/>
              </v:shape>
            </v:group>
            <v:group style="position:absolute;left:9639;top:2463;width:65;height:68" coordorigin="9639,2463" coordsize="65,68">
              <v:shape style="position:absolute;left:9639;top:2463;width:65;height:68" coordorigin="9639,2463" coordsize="65,68" path="m9639,2497l9646,2476,9663,2463,9689,2467,9704,2480,9702,2508,9693,2524,9677,2531,9654,2525,9641,2509,9639,2497xe" filled="f" stroked="t" strokeweight=".64pt" strokecolor="#6E6F72">
                <v:path arrowok="t"/>
              </v:shape>
            </v:group>
            <v:group style="position:absolute;left:7802;top:1214;width:375;height:1286" coordorigin="7802,1214" coordsize="375,1286">
              <v:shape style="position:absolute;left:7802;top:1214;width:375;height:1286" coordorigin="7802,1214" coordsize="375,1286" path="m7802,1214l8177,2500e" filled="f" stroked="t" strokeweight=".64pt" strokecolor="#BCBEC0">
                <v:path arrowok="t"/>
              </v:shape>
            </v:group>
            <v:group style="position:absolute;left:7764;top:1178;width:65;height:68" coordorigin="7764,1178" coordsize="65,68">
              <v:shape style="position:absolute;left:7764;top:1178;width:65;height:68" coordorigin="7764,1178" coordsize="65,68" path="m7764,1211l7771,1190,7789,1178,7814,1182,7829,1195,7828,1222,7818,1239,7802,1245,7780,1239,7766,1223,7764,1211xe" filled="f" stroked="t" strokeweight=".64pt" strokecolor="#BCBEC0">
                <v:path arrowok="t"/>
              </v:shape>
            </v:group>
            <v:group style="position:absolute;left:8139;top:2463;width:65;height:68" coordorigin="8139,2463" coordsize="65,68">
              <v:shape style="position:absolute;left:8139;top:2463;width:65;height:68" coordorigin="8139,2463" coordsize="65,68" path="m8139,2496l8146,2476,8164,2463,8189,2467,8204,2480,8203,2508,8193,2524,8177,2531,8155,2525,8141,2509,8139,2496xe" filled="f" stroked="t" strokeweight=".64pt" strokecolor="#BCBEC0">
                <v:path arrowok="t"/>
              </v:shape>
            </v:group>
            <v:group style="position:absolute;left:8177;top:2500;width:1500;height:2" coordorigin="8177,2500" coordsize="1500,2">
              <v:shape style="position:absolute;left:8177;top:2500;width:1500;height:2" coordorigin="8177,2500" coordsize="1500,0" path="m8177,2500l9677,2500e" filled="f" stroked="t" strokeweight=".64pt" strokecolor="#BCBEC0">
                <v:path arrowok="t"/>
              </v:shape>
            </v:group>
            <v:group style="position:absolute;left:8139;top:2463;width:65;height:68" coordorigin="8139,2463" coordsize="65,68">
              <v:shape style="position:absolute;left:8139;top:2463;width:65;height:68" coordorigin="8139,2463" coordsize="65,68" path="m8139,2496l8146,2476,8164,2463,8189,2467,8204,2480,8203,2508,8193,2524,8177,2531,8155,2525,8141,2509,8139,2496xe" filled="f" stroked="t" strokeweight=".64pt" strokecolor="#BCBEC0">
                <v:path arrowok="t"/>
              </v:shape>
            </v:group>
            <v:group style="position:absolute;left:9639;top:2463;width:65;height:68" coordorigin="9639,2463" coordsize="65,68">
              <v:shape style="position:absolute;left:9639;top:2463;width:65;height:68" coordorigin="9639,2463" coordsize="65,68" path="m9639,2496l9646,2476,9663,2463,9689,2467,9704,2480,9703,2508,9693,2524,9677,2531,9654,2525,9641,2509,9639,2496xe" filled="f" stroked="t" strokeweight=".64pt" strokecolor="#BCBEC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3"/>
          <w:szCs w:val="13"/>
        </w:rPr>
        <w:t>B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3"/>
          <w:szCs w:val="13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5107" w:right="4362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3"/>
          <w:szCs w:val="13"/>
        </w:rPr>
        <w:t>F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3"/>
          <w:szCs w:val="13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3011" w:right="0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3"/>
          <w:szCs w:val="13"/>
        </w:rPr>
        <w:t>G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3"/>
          <w:szCs w:val="13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tabs>
          <w:tab w:pos="1459" w:val="left" w:leader="none"/>
        </w:tabs>
        <w:ind w:left="0" w:right="1456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3"/>
          <w:szCs w:val="13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3"/>
          <w:szCs w:val="13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3"/>
          <w:szCs w:val="13"/>
        </w:rPr>
        <w:t>A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3753" w:val="left" w:leader="none"/>
        </w:tabs>
        <w:spacing w:before="84"/>
        <w:ind w:left="2297" w:right="0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3"/>
          <w:szCs w:val="13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3"/>
          <w:szCs w:val="13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3"/>
          <w:szCs w:val="13"/>
        </w:rPr>
        <w:t>H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3"/>
          <w:szCs w:val="13"/>
        </w:rPr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374" w:right="2863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3"/>
          <w:szCs w:val="13"/>
        </w:rPr>
        <w:t>D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3"/>
          <w:szCs w:val="13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0" w:right="925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17.7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Breadth-first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7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result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33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6"/>
        </w:numPr>
        <w:tabs>
          <w:tab w:pos="4390" w:val="left" w:leader="none"/>
          <w:tab w:pos="10849" w:val="right" w:leader="none"/>
        </w:tabs>
        <w:spacing w:before="68"/>
        <w:ind w:left="4390" w:right="1670" w:hanging="501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Finding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Paths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through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409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1665"/>
        <w:jc w:val="both"/>
      </w:pPr>
      <w:r>
        <w:rPr>
          <w:b w:val="0"/>
          <w:bCs w:val="0"/>
          <w:color w:val="231F20"/>
          <w:spacing w:val="0"/>
          <w:w w:val="100"/>
        </w:rPr>
        <w:t>cost.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evident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quick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glance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17.5: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A–F–G–H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lower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A–E–H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found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BFS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actuall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ignore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edg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weights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exis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findin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optimal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Here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attributed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Dutc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scientis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Edsge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Dijkstra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Perhap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efficient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algorithm;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purposes,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approach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virtue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bein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mino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extensio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9"/>
          <w:w w:val="100"/>
          <w:sz w:val="17"/>
          <w:szCs w:val="17"/>
        </w:rPr>
        <w:t>whil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4"/>
          <w:w w:val="100"/>
        </w:rPr>
        <w:t>loo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describe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17.1.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26"/>
        </w:numPr>
        <w:tabs>
          <w:tab w:pos="4345" w:val="left" w:leader="none"/>
        </w:tabs>
        <w:spacing w:line="260" w:lineRule="exact"/>
        <w:ind w:left="4350" w:right="1860" w:hanging="280"/>
        <w:jc w:val="left"/>
      </w:pP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majo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difference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priorit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queu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place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norma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queu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BF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previousl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noted,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priorit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diffe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basi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exten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enqueu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2"/>
          <w:w w:val="100"/>
        </w:rPr>
        <w:t>metho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put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order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rathe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tail.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26"/>
        </w:numPr>
        <w:tabs>
          <w:tab w:pos="4345" w:val="left" w:leader="none"/>
        </w:tabs>
        <w:spacing w:line="260" w:lineRule="exact" w:before="40"/>
        <w:ind w:left="4350" w:right="2348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criterion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increasing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(total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weight).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7"/>
        <w:jc w:val="both"/>
      </w:pPr>
      <w:r>
        <w:rPr/>
        <w:pict>
          <v:group style="position:absolute;margin-left:88.375pt;margin-top:58.151772pt;width:24.25pt;height:48.25pt;mso-position-horizontal-relative:page;mso-position-vertical-relative:paragraph;z-index:-2646" coordorigin="1768,1163" coordsize="485,965">
            <v:group style="position:absolute;left:1892;top:1526;width:238;height:239" coordorigin="1892,1526" coordsize="238,239">
              <v:shape style="position:absolute;left:1892;top:1526;width:238;height:239" coordorigin="1892,1526" coordsize="238,239" path="m2130,1646l2112,1709,2064,1753,2021,1765,1996,1763,1934,1737,1897,1686,1892,1665,1893,1639,1917,1574,1964,1535,2004,1526,2028,1528,2089,1556,2124,1609,2130,1646xe" filled="f" stroked="t" strokeweight=".25pt" strokecolor="#231F20">
                <v:path arrowok="t"/>
              </v:shape>
            </v:group>
            <v:group style="position:absolute;left:1770;top:1646;width:480;height:2" coordorigin="1770,1646" coordsize="480,2">
              <v:shape style="position:absolute;left:1770;top:1646;width:480;height:2" coordorigin="1770,1646" coordsize="480,0" path="m1770,1646l2250,1646e" filled="f" stroked="t" strokeweight=".25pt" strokecolor="#231F20">
                <v:path arrowok="t"/>
              </v:shape>
            </v:group>
            <v:group style="position:absolute;left:2010;top:1166;width:2;height:960" coordorigin="2010,1166" coordsize="2,960">
              <v:shape style="position:absolute;left:2010;top:1166;width:2;height:960" coordorigin="2010,1166" coordsize="0,960" path="m2010,1166l2010,212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.151772pt;width:24.25pt;height:48.25pt;mso-position-horizontal-relative:page;mso-position-vertical-relative:paragraph;z-index:-2645" coordorigin="13588,1163" coordsize="485,965">
            <v:group style="position:absolute;left:13712;top:1526;width:238;height:239" coordorigin="13712,1526" coordsize="238,239">
              <v:shape style="position:absolute;left:13712;top:1526;width:238;height:239" coordorigin="13712,1526" coordsize="238,239" path="m13950,1646l13932,1709,13884,1753,13841,1765,13816,1763,13754,1737,13717,1686,13712,1665,13713,1639,13737,1574,13784,1535,13824,1526,13848,1528,13909,1556,13944,1609,13950,1646xe" filled="f" stroked="t" strokeweight=".25pt" strokecolor="#231F20">
                <v:path arrowok="t"/>
              </v:shape>
            </v:group>
            <v:group style="position:absolute;left:13590;top:1646;width:480;height:2" coordorigin="13590,1646" coordsize="480,2">
              <v:shape style="position:absolute;left:13590;top:1646;width:480;height:2" coordorigin="13590,1646" coordsize="480,0" path="m13590,1646l14070,1646e" filled="f" stroked="t" strokeweight=".25pt" strokecolor="#231F20">
                <v:path arrowok="t"/>
              </v:shape>
            </v:group>
            <v:group style="position:absolute;left:13830;top:1166;width:2;height:960" coordorigin="13830,1166" coordsize="2,960">
              <v:shape style="position:absolute;left:13830;top:1166;width:2;height:960" coordorigin="13830,1166" coordsize="0,960" path="m13830,1166l13830,212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containe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priorit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queu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contai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BFS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tota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weight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structur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field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node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key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implemen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smal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helper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helper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17.12.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right="7160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17.12: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4350" w:right="2448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components.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4112" w:right="4809"/>
        <w:jc w:val="center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6"/>
        <w:ind w:left="435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retrieve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4350" w:right="1672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05" w:lineRule="auto" w:before="87"/>
        <w:ind w:right="1793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Dijkstra’s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17.13.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17.13: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32"/>
        <w:ind w:left="4350" w:right="1588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consuming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adjacency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destination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8"/>
        <w:ind w:left="3255" w:right="311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66998pt;margin-top:3.717926pt;width:238.395pt;height:13.168pt;mso-position-horizontal-relative:page;mso-position-vertical-relative:paragraph;z-index:-2647" coordorigin="5545,74" coordsize="4768,263">
            <v:group style="position:absolute;left:5550;top:328;width:4758;height:2" coordorigin="5550,328" coordsize="4758,2">
              <v:shape style="position:absolute;left:5550;top:328;width:4758;height:2" coordorigin="5550,328" coordsize="4758,0" path="m5550,328l10308,328e" filled="f" stroked="t" strokeweight=".5pt" strokecolor="#231F20">
                <v:path arrowok="t"/>
              </v:shape>
            </v:group>
            <v:group style="position:absolute;left:5560;top:84;width:2;height:243" coordorigin="5560,84" coordsize="2,243">
              <v:shape style="position:absolute;left:5560;top:84;width:2;height:243" coordorigin="5560,84" coordsize="0,243" path="m5560,328l556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17.12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Helper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Dijkstra’s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algorithm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27"/>
        </w:numPr>
        <w:tabs>
          <w:tab w:pos="4418" w:val="left" w:leader="none"/>
        </w:tabs>
        <w:ind w:left="441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Path(nodes,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2522" w:right="447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Path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constructor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7"/>
        </w:numPr>
        <w:tabs>
          <w:tab w:pos="4804" w:val="left" w:leader="none"/>
        </w:tabs>
        <w:spacing w:before="18"/>
        <w:ind w:left="480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ret.nodes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nodes;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7"/>
        </w:numPr>
        <w:tabs>
          <w:tab w:pos="4804" w:val="left" w:leader="none"/>
        </w:tabs>
        <w:spacing w:before="18"/>
        <w:ind w:left="480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ret.key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7"/>
        </w:numPr>
        <w:tabs>
          <w:tab w:pos="4418" w:val="left" w:leader="none"/>
        </w:tabs>
        <w:spacing w:before="18"/>
        <w:ind w:left="441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7"/>
        </w:numPr>
        <w:tabs>
          <w:tab w:pos="4418" w:val="left" w:leader="none"/>
        </w:tabs>
        <w:spacing w:before="18"/>
        <w:ind w:left="441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pthGetLast(apath)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1374" w:right="130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Returns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number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last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node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path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7"/>
        </w:numPr>
        <w:tabs>
          <w:tab w:pos="4804" w:val="left" w:leader="none"/>
        </w:tabs>
        <w:spacing w:before="18"/>
        <w:ind w:left="480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apath.nodes(end);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7"/>
        </w:numPr>
        <w:tabs>
          <w:tab w:pos="4418" w:val="left" w:leader="none"/>
        </w:tabs>
        <w:spacing w:before="18"/>
        <w:ind w:left="441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266pt;width:228pt;height:.1pt;mso-position-horizontal-relative:page;mso-position-vertical-relative:paragraph;z-index:-2648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34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410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1563" w:right="384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115pt;width:238.395pt;height:13.168pt;mso-position-horizontal-relative:page;mso-position-vertical-relative:paragraph;z-index:-2643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17.13</w:t>
      </w:r>
      <w:r>
        <w:rPr>
          <w:rFonts w:ascii="Times New Roman" w:hAnsi="Times New Roman" w:cs="Times New Roman" w:eastAsia="Times New Roman"/>
          <w:b/>
          <w:bCs/>
          <w:color w:val="231F20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Dijkstra’s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algorithm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28"/>
        </w:numPr>
        <w:tabs>
          <w:tab w:pos="3795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grDijkstra(A,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home,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target)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pqEnq([],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Path(home,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~isempty(pq)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[pq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current]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qDeq(pq);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pthGetLast(current)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target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4951" w:val="left" w:leader="none"/>
        </w:tabs>
        <w:spacing w:before="18"/>
        <w:ind w:left="4951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sparse(0);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4951" w:val="left" w:leader="none"/>
        </w:tabs>
        <w:spacing w:before="18"/>
        <w:ind w:left="4951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answer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current.nodes;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4951" w:val="left" w:leader="none"/>
        </w:tabs>
        <w:spacing w:before="18"/>
        <w:ind w:left="4951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1:length(answer)-1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5336" w:val="left" w:leader="none"/>
        </w:tabs>
        <w:spacing w:before="18"/>
        <w:ind w:left="5336" w:right="0" w:hanging="183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D(answer(ans),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answer(ans+1))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return;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last(current)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target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endnode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pthGetLast(current);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children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A(endnode,:);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children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find(children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achild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children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A(endnode,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achild);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~any(achild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current.nodes)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5336" w:val="left" w:leader="none"/>
        </w:tabs>
        <w:spacing w:before="18"/>
        <w:ind w:left="533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clone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Path(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[clone.nodes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achild]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5721" w:val="left" w:leader="none"/>
        </w:tabs>
        <w:spacing w:before="18"/>
        <w:ind w:left="5721" w:right="0" w:hanging="231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current.key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5336" w:val="left" w:leader="none"/>
        </w:tabs>
        <w:spacing w:before="18"/>
        <w:ind w:left="533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pqEnq(pq,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clone);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~any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child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current.nodes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achild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children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3.417151pt;width:24.25pt;height:48.25pt;mso-position-horizontal-relative:page;mso-position-vertical-relative:paragraph;z-index:-2642" coordorigin="1768,68" coordsize="485,965">
            <v:group style="position:absolute;left:1892;top:431;width:238;height:239" coordorigin="1892,431" coordsize="238,239">
              <v:shape style="position:absolute;left:1892;top:431;width:238;height:239" coordorigin="1892,431" coordsize="238,239" path="m2130,551l2112,615,2064,658,2021,670,1996,669,1934,642,1897,591,1892,571,1893,544,1917,479,1964,440,2004,431,2028,433,2089,461,2124,514,2130,551xe" filled="f" stroked="t" strokeweight=".25pt" strokecolor="#231F20">
                <v:path arrowok="t"/>
              </v:shape>
            </v:group>
            <v:group style="position:absolute;left:1770;top:551;width:480;height:2" coordorigin="1770,551" coordsize="480,2">
              <v:shape style="position:absolute;left:1770;top:551;width:480;height:2" coordorigin="1770,551" coordsize="480,0" path="m1770,551l2250,551e" filled="f" stroked="t" strokeweight=".25pt" strokecolor="#231F20">
                <v:path arrowok="t"/>
              </v:shape>
            </v:group>
            <v:group style="position:absolute;left:2010;top:71;width:2;height:960" coordorigin="2010,71" coordsize="2,960">
              <v:shape style="position:absolute;left:2010;top:71;width:2;height:960" coordorigin="2010,71" coordsize="0,960" path="m2010,71l2010,103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417151pt;width:24.25pt;height:48.25pt;mso-position-horizontal-relative:page;mso-position-vertical-relative:paragraph;z-index:-2641" coordorigin="13588,68" coordsize="485,965">
            <v:group style="position:absolute;left:13712;top:431;width:238;height:239" coordorigin="13712,431" coordsize="238,239">
              <v:shape style="position:absolute;left:13712;top:431;width:238;height:239" coordorigin="13712,431" coordsize="238,239" path="m13950,551l13932,615,13884,658,13841,670,13816,669,13754,642,13717,591,13712,571,13713,544,13737,479,13784,440,13824,431,13848,433,13909,461,13944,514,13950,551xe" filled="f" stroked="t" strokeweight=".25pt" strokecolor="#231F20">
                <v:path arrowok="t"/>
              </v:shape>
            </v:group>
            <v:group style="position:absolute;left:13590;top:551;width:480;height:2" coordorigin="13590,551" coordsize="480,2">
              <v:shape style="position:absolute;left:13590;top:551;width:480;height:2" coordorigin="13590,551" coordsize="480,0" path="m13590,551l14070,551e" filled="f" stroked="t" strokeweight=".25pt" strokecolor="#231F20">
                <v:path arrowok="t"/>
              </v:shape>
            </v:group>
            <v:group style="position:absolute;left:13830;top:71;width:2;height:960" coordorigin="13830,71" coordsize="2,960">
              <v:shape style="position:absolute;left:13830;top:71;width:2;height:960" coordorigin="13830,71" coordsize="0,960" path="m13830,71l13830,103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pq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not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empty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67" w:right="447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reach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here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never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found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path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72pt;width:228pt;height:.1pt;mso-position-horizontal-relative:page;mso-position-vertical-relative:paragraph;z-index:-2644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60" w:lineRule="exact" w:before="53"/>
        <w:ind w:left="3630" w:right="2394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priority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until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empty.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6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3630" w:right="2608"/>
        <w:jc w:val="both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5–12: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dequeued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target,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adjacency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target.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27"/>
        <w:ind w:left="3630" w:right="4395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Otherwise,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recovers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Retrieves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children.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2"/>
        <w:ind w:left="3630" w:right="2606"/>
        <w:jc w:val="left"/>
      </w:pPr>
      <w:r>
        <w:rPr>
          <w:b w:val="0"/>
          <w:bCs w:val="0"/>
          <w:color w:val="231F20"/>
          <w:spacing w:val="1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15–23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Travers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childre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before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checkin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their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presenc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curren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chil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enqueued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appende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curren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whol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pat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enqueued.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13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optimal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17.8.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35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9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Finding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Paths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through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411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418"/>
        <w:ind w:left="2297" w:right="2263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41.299011pt;margin-top:28.728466pt;width:210.084294pt;height:160.976194pt;mso-position-horizontal-relative:page;mso-position-vertical-relative:paragraph;z-index:-2640" type="#_x0000_t75">
            <v:imagedata r:id="rId37" o:title="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07"/>
        <w:ind w:left="4331" w:right="156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07"/>
        <w:ind w:left="0" w:right="3436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859" w:val="left" w:leader="none"/>
        </w:tabs>
        <w:spacing w:before="207"/>
        <w:ind w:left="70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9390" w:val="left" w:leader="none"/>
        </w:tabs>
        <w:ind w:left="764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79"/>
        <w:ind w:left="4330" w:right="428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4331" w:right="4340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17.8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2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Dijkstra’s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6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result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numPr>
          <w:ilvl w:val="2"/>
          <w:numId w:val="29"/>
        </w:numPr>
        <w:tabs>
          <w:tab w:pos="4531" w:val="left" w:leader="none"/>
        </w:tabs>
        <w:spacing w:before="64"/>
        <w:ind w:left="4531" w:right="5403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Approximation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0"/>
          <w:w w:val="105"/>
        </w:rPr>
        <w:t>Algorithm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5"/>
        <w:jc w:val="both"/>
      </w:pPr>
      <w:r>
        <w:rPr/>
        <w:pict>
          <v:group style="position:absolute;margin-left:88.375pt;margin-top:13.212011pt;width:24.25pt;height:48.25pt;mso-position-horizontal-relative:page;mso-position-vertical-relative:paragraph;z-index:-2639" coordorigin="1768,264" coordsize="485,965">
            <v:group style="position:absolute;left:1892;top:627;width:238;height:239" coordorigin="1892,627" coordsize="238,239">
              <v:shape style="position:absolute;left:1892;top:627;width:238;height:239" coordorigin="1892,627" coordsize="238,239" path="m2130,747l2112,811,2064,854,2021,866,1996,864,1934,838,1897,787,1892,767,1893,740,1917,675,1964,636,2004,627,2028,629,2089,657,2124,710,2130,747xe" filled="f" stroked="t" strokeweight=".25pt" strokecolor="#231F20">
                <v:path arrowok="t"/>
              </v:shape>
            </v:group>
            <v:group style="position:absolute;left:1770;top:747;width:480;height:2" coordorigin="1770,747" coordsize="480,2">
              <v:shape style="position:absolute;left:1770;top:747;width:480;height:2" coordorigin="1770,747" coordsize="480,0" path="m1770,747l2250,747e" filled="f" stroked="t" strokeweight=".25pt" strokecolor="#231F20">
                <v:path arrowok="t"/>
              </v:shape>
            </v:group>
            <v:group style="position:absolute;left:2010;top:267;width:2;height:960" coordorigin="2010,267" coordsize="2,960">
              <v:shape style="position:absolute;left:2010;top:267;width:2;height:960" coordorigin="2010,267" coordsize="0,960" path="m2010,267l2010,122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3.212011pt;width:24.25pt;height:48.25pt;mso-position-horizontal-relative:page;mso-position-vertical-relative:paragraph;z-index:-2638" coordorigin="13588,264" coordsize="485,965">
            <v:group style="position:absolute;left:13712;top:627;width:238;height:239" coordorigin="13712,627" coordsize="238,239">
              <v:shape style="position:absolute;left:13712;top:627;width:238;height:239" coordorigin="13712,627" coordsize="238,239" path="m13950,747l13932,811,13884,854,13841,866,13816,864,13754,838,13717,787,13712,767,13713,740,13737,675,13784,636,13824,627,13848,629,13909,657,13944,710,13950,747xe" filled="f" stroked="t" strokeweight=".25pt" strokecolor="#231F20">
                <v:path arrowok="t"/>
              </v:shape>
            </v:group>
            <v:group style="position:absolute;left:13590;top:747;width:480;height:2" coordorigin="13590,747" coordsize="480,2">
              <v:shape style="position:absolute;left:13590;top:747;width:480;height:2" coordorigin="13590,747" coordsize="480,0" path="m13590,747l14070,747e" filled="f" stroked="t" strokeweight=".25pt" strokecolor="#231F20">
                <v:path arrowok="t"/>
              </v:shape>
            </v:group>
            <v:group style="position:absolute;left:13830;top:267;width:2;height:960" coordorigin="13830,267" coordsize="2,960">
              <v:shape style="position:absolute;left:13830;top:267;width:2;height:960" coordorigin="13830,267" coordsize="0,960" path="m13830,267l13830,122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4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grap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ver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large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computatio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complexit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exact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(roughly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O(N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2</w:t>
      </w:r>
      <w:r>
        <w:rPr>
          <w:b w:val="0"/>
          <w:bCs w:val="0"/>
          <w:color w:val="231F20"/>
          <w:spacing w:val="0"/>
          <w:w w:val="100"/>
          <w:position w:val="0"/>
        </w:rPr>
        <w:t>))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becomes</w:t>
      </w:r>
      <w:r>
        <w:rPr>
          <w:b w:val="0"/>
          <w:bCs w:val="0"/>
          <w:color w:val="231F20"/>
          <w:spacing w:val="-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unmanageable.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A*</w:t>
      </w:r>
      <w:r>
        <w:rPr>
          <w:b w:val="0"/>
          <w:bCs w:val="0"/>
          <w:color w:val="231F20"/>
          <w:spacing w:val="-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algorithm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is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one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man</w:t>
      </w:r>
      <w:r>
        <w:rPr>
          <w:b w:val="0"/>
          <w:bCs w:val="0"/>
          <w:color w:val="231F20"/>
          <w:spacing w:val="0"/>
          <w:w w:val="100"/>
          <w:position w:val="0"/>
        </w:rPr>
        <w:t>y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popula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approximatio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technique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tha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wil</w:t>
      </w:r>
      <w:r>
        <w:rPr>
          <w:b w:val="0"/>
          <w:bCs w:val="0"/>
          <w:color w:val="231F20"/>
          <w:spacing w:val="0"/>
          <w:w w:val="100"/>
          <w:position w:val="0"/>
        </w:rPr>
        <w:t>l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produc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solution,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but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is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not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guaranteed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to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produce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best,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and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its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computational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complexity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roughly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O(N).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This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algorithm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quite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simple: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29"/>
        </w:numPr>
        <w:tabs>
          <w:tab w:pos="4350" w:val="left" w:leader="none"/>
        </w:tabs>
        <w:spacing w:line="260" w:lineRule="exact"/>
        <w:ind w:left="4350" w:right="1968" w:hanging="280"/>
        <w:jc w:val="left"/>
      </w:pPr>
      <w:r>
        <w:rPr>
          <w:b w:val="0"/>
          <w:bCs w:val="0"/>
          <w:color w:val="231F20"/>
          <w:spacing w:val="0"/>
          <w:w w:val="100"/>
        </w:rPr>
        <w:t>Beginning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evaluates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traveling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along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feasible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adjacent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(eliminating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cyclic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paths).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evaluation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estimate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destina-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estimated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straight-line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distance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destination.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29"/>
        </w:numPr>
        <w:tabs>
          <w:tab w:pos="4350" w:val="left" w:leader="none"/>
        </w:tabs>
        <w:spacing w:line="260" w:lineRule="exact" w:before="60"/>
        <w:ind w:left="4350" w:right="2099" w:hanging="280"/>
        <w:jc w:val="left"/>
      </w:pP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selects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eached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epeats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until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destination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eached.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29"/>
        </w:numPr>
        <w:tabs>
          <w:tab w:pos="4350" w:val="left" w:leader="none"/>
        </w:tabs>
        <w:spacing w:line="260" w:lineRule="exact" w:before="60"/>
        <w:ind w:left="4350" w:right="1859" w:hanging="280"/>
        <w:jc w:val="left"/>
      </w:pPr>
      <w:r>
        <w:rPr>
          <w:b w:val="0"/>
          <w:bCs w:val="0"/>
          <w:color w:val="231F20"/>
          <w:spacing w:val="-3"/>
          <w:w w:val="100"/>
        </w:rPr>
        <w:t>Back-trackin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sometime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necessar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6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eache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</w:t>
      </w:r>
      <w:r>
        <w:rPr>
          <w:b w:val="0"/>
          <w:bCs w:val="0"/>
          <w:color w:val="231F20"/>
          <w:spacing w:val="-6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which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feasibl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paths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suc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drivin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dea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st</w:t>
      </w:r>
      <w:r>
        <w:rPr>
          <w:b w:val="0"/>
          <w:bCs w:val="0"/>
          <w:color w:val="231F20"/>
          <w:spacing w:val="-6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eet.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29"/>
        </w:numPr>
        <w:tabs>
          <w:tab w:pos="4349" w:val="left" w:leader="none"/>
        </w:tabs>
        <w:spacing w:line="260" w:lineRule="exact" w:before="60"/>
        <w:ind w:left="4349" w:right="1988" w:hanging="280"/>
        <w:jc w:val="left"/>
      </w:pPr>
      <w:r>
        <w:rPr>
          <w:b w:val="0"/>
          <w:bCs w:val="0"/>
          <w:color w:val="231F20"/>
          <w:spacing w:val="0"/>
          <w:w w:val="100"/>
        </w:rPr>
        <w:t>Complete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failu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possible,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physical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destination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4"/>
        <w:jc w:val="both"/>
      </w:pP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17.14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A*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additiona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informatio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necessar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effectivel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comput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estimated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destination.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location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location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readily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available.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36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412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985" w:right="384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115pt;width:238.395pt;height:13.168pt;mso-position-horizontal-relative:page;mso-position-vertical-relative:paragraph;z-index:-2636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17.14</w:t>
      </w:r>
      <w:r>
        <w:rPr>
          <w:rFonts w:ascii="Times New Roman" w:hAnsi="Times New Roman" w:cs="Times New Roman" w:eastAsia="Times New Roman"/>
          <w:b/>
          <w:bCs/>
          <w:color w:val="231F20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A*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algorithm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30"/>
        </w:numPr>
        <w:tabs>
          <w:tab w:pos="3795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A_Star(A,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home,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target,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coord)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1374" w:right="418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initial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path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current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home;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visited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home;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current(end)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target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thisNode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current(end);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541" w:right="104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get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possible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paths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from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here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children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find(A(thisNode,:)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inf;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seleected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yet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thisChild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children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~any(thisChild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visited)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5336" w:val="left" w:leader="none"/>
        </w:tabs>
        <w:spacing w:before="18"/>
        <w:ind w:left="533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edgeCost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A(thisNode,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thisChild);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5336" w:val="left" w:leader="none"/>
        </w:tabs>
        <w:spacing w:before="18"/>
        <w:ind w:left="533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estimate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dist(thisChild,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target,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coord);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5336" w:val="left" w:leader="none"/>
        </w:tabs>
        <w:spacing w:before="18"/>
        <w:ind w:left="533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edgeCost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estimate;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5336" w:val="left" w:leader="none"/>
        </w:tabs>
        <w:spacing w:before="18"/>
        <w:ind w:left="533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best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5721" w:val="left" w:leader="none"/>
        </w:tabs>
        <w:spacing w:before="18"/>
        <w:ind w:left="5721" w:right="0" w:hanging="231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5721" w:val="left" w:leader="none"/>
        </w:tabs>
        <w:spacing w:before="18"/>
        <w:ind w:left="5721" w:right="0" w:hanging="231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thisChild;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5336" w:val="left" w:leader="none"/>
        </w:tabs>
        <w:spacing w:before="18"/>
        <w:ind w:left="533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~any(thisChild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current)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thisChild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children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20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dead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back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one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3.417273pt;width:24.25pt;height:48.25pt;mso-position-horizontal-relative:page;mso-position-vertical-relative:paragraph;z-index:-2635" coordorigin="1768,68" coordsize="485,965">
            <v:group style="position:absolute;left:1892;top:431;width:238;height:239" coordorigin="1892,431" coordsize="238,239">
              <v:shape style="position:absolute;left:1892;top:431;width:238;height:239" coordorigin="1892,431" coordsize="238,239" path="m2130,551l2112,615,2064,658,2021,670,1996,669,1934,642,1897,591,1892,571,1893,544,1917,479,1964,440,2004,431,2028,433,2089,461,2124,514,2130,551xe" filled="f" stroked="t" strokeweight=".25pt" strokecolor="#231F20">
                <v:path arrowok="t"/>
              </v:shape>
            </v:group>
            <v:group style="position:absolute;left:1770;top:551;width:480;height:2" coordorigin="1770,551" coordsize="480,2">
              <v:shape style="position:absolute;left:1770;top:551;width:480;height:2" coordorigin="1770,551" coordsize="480,0" path="m1770,551l2250,551e" filled="f" stroked="t" strokeweight=".25pt" strokecolor="#231F20">
                <v:path arrowok="t"/>
              </v:shape>
            </v:group>
            <v:group style="position:absolute;left:2010;top:71;width:2;height:960" coordorigin="2010,71" coordsize="2,960">
              <v:shape style="position:absolute;left:2010;top:71;width:2;height:960" coordorigin="2010,71" coordsize="0,960" path="m2010,71l2010,103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417273pt;width:24.25pt;height:48.25pt;mso-position-horizontal-relative:page;mso-position-vertical-relative:paragraph;z-index:-2634" coordorigin="13588,68" coordsize="485,965">
            <v:group style="position:absolute;left:13712;top:431;width:238;height:239" coordorigin="13712,431" coordsize="238,239">
              <v:shape style="position:absolute;left:13712;top:431;width:238;height:239" coordorigin="13712,431" coordsize="238,239" path="m13950,551l13932,615,13884,658,13841,670,13816,669,13754,642,13717,591,13712,571,13713,544,13737,479,13784,440,13824,431,13848,433,13909,461,13944,514,13950,551xe" filled="f" stroked="t" strokeweight=".25pt" strokecolor="#231F20">
                <v:path arrowok="t"/>
              </v:shape>
            </v:group>
            <v:group style="position:absolute;left:13590;top:551;width:480;height:2" coordorigin="13590,551" coordsize="480,2">
              <v:shape style="position:absolute;left:13590;top:551;width:480;height:2" coordorigin="13590,551" coordsize="480,0" path="m13590,551l14070,551e" filled="f" stroked="t" strokeweight=".25pt" strokecolor="#231F20">
                <v:path arrowok="t"/>
              </v:shape>
            </v:group>
            <v:group style="position:absolute;left:13830;top:71;width:2;height:960" coordorigin="13830,71" coordsize="2,960">
              <v:shape style="position:absolute;left:13830;top:71;width:2;height:960" coordorigin="13830,71" coordsize="0,960" path="m13830,71l13830,103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current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current(1:end-1);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length(current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5336" w:val="left" w:leader="none"/>
        </w:tabs>
        <w:spacing w:before="18"/>
        <w:ind w:left="533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error('path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failed')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current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[current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node];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visited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[visited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node];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sparse([0]);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1:length(current)-1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D(current(it),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current(it+1))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dist(a,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coord)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from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coord(a,:);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coord(b,:);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180" w:val="left" w:leader="none"/>
        </w:tabs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38.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sqrt((from(1)-to(1)).^2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(from(2)-to(2)).^2);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42pt;width:228pt;height:.1pt;mso-position-horizontal-relative:page;mso-position-vertical-relative:paragraph;z-index:-2637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39.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before="40"/>
        <w:ind w:left="3170" w:right="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17.14: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630" w:right="2495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maintain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lists—the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visited.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back-tracking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necessary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avoid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revisiting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4–29: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until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target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reached.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headerReference w:type="default" r:id="rId38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1670" w:firstLine="0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17.4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             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Finding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Paths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through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413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4350" w:right="1793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reached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27"/>
        <w:ind w:left="4350" w:right="2918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9–19: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across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possibilities.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435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4350" w:right="186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11–13: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estimate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distance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(invoking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35–39).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27"/>
        <w:ind w:left="4350" w:right="2811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14–17: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Check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improvement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Check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2"/>
        <w:ind w:left="4350" w:right="1588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22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23: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Check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total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failure—we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beyond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4350" w:right="1904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27: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successful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never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removed.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7" w:lineRule="auto" w:before="30"/>
        <w:ind w:left="4350" w:right="1891"/>
        <w:jc w:val="left"/>
      </w:pPr>
      <w:r>
        <w:rPr/>
        <w:pict>
          <v:group style="position:absolute;margin-left:88.375pt;margin-top:29.139698pt;width:24.25pt;height:48.25pt;mso-position-horizontal-relative:page;mso-position-vertical-relative:paragraph;z-index:-2632" coordorigin="1768,583" coordsize="485,965">
            <v:group style="position:absolute;left:1892;top:945;width:238;height:239" coordorigin="1892,945" coordsize="238,239">
              <v:shape style="position:absolute;left:1892;top:945;width:238;height:239" coordorigin="1892,945" coordsize="238,239" path="m2130,1065l2112,1129,2064,1173,2021,1185,1996,1183,1934,1156,1897,1106,1892,1085,1893,1058,1917,993,1964,955,2004,945,2028,947,2089,975,2124,1028,2130,1065xe" filled="f" stroked="t" strokeweight=".25pt" strokecolor="#231F20">
                <v:path arrowok="t"/>
              </v:shape>
            </v:group>
            <v:group style="position:absolute;left:1770;top:1065;width:480;height:2" coordorigin="1770,1065" coordsize="480,2">
              <v:shape style="position:absolute;left:1770;top:1065;width:480;height:2" coordorigin="1770,1065" coordsize="480,0" path="m1770,1065l2250,1065e" filled="f" stroked="t" strokeweight=".25pt" strokecolor="#231F20">
                <v:path arrowok="t"/>
              </v:shape>
            </v:group>
            <v:group style="position:absolute;left:2010;top:585;width:2;height:960" coordorigin="2010,585" coordsize="2,960">
              <v:shape style="position:absolute;left:2010;top:585;width:2;height:960" coordorigin="2010,585" coordsize="0,960" path="m2010,585l2010,154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9.139698pt;width:24.25pt;height:48.25pt;mso-position-horizontal-relative:page;mso-position-vertical-relative:paragraph;z-index:-2631" coordorigin="13588,583" coordsize="485,965">
            <v:group style="position:absolute;left:13712;top:945;width:238;height:239" coordorigin="13712,945" coordsize="238,239">
              <v:shape style="position:absolute;left:13712;top:945;width:238;height:239" coordorigin="13712,945" coordsize="238,239" path="m13950,1065l13932,1129,13884,1173,13841,1185,13816,1183,13754,1156,13717,1106,13712,1085,13713,1058,13737,993,13784,955,13824,945,13848,947,13909,975,13944,1028,13950,1065xe" filled="f" stroked="t" strokeweight=".25pt" strokecolor="#231F20">
                <v:path arrowok="t"/>
              </v:shape>
            </v:group>
            <v:group style="position:absolute;left:13590;top:1065;width:480;height:2" coordorigin="13590,1065" coordsize="480,2">
              <v:shape style="position:absolute;left:13590;top:1065;width:480;height:2" coordorigin="13590,1065" coordsize="480,0" path="m13590,1065l14070,1065e" filled="f" stroked="t" strokeweight=".25pt" strokecolor="#231F20">
                <v:path arrowok="t"/>
              </v:shape>
            </v:group>
            <v:group style="position:absolute;left:13830;top:585;width:2;height:960" coordorigin="13830,585" coordsize="2,960">
              <v:shape style="position:absolute;left:13830;top:585;width:2;height:960" coordorigin="13830,585" coordsize="0,960" path="m13830,585l13830,154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30–33: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Prepare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sparse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plotting.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35–39: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calculating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distance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90"/>
        <w:ind w:right="1669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A*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17.9.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found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BFS,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necessarily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right="4657" w:firstLine="0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17.4.5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0"/>
          <w:w w:val="105"/>
        </w:rPr>
        <w:t>Testing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0"/>
          <w:w w:val="105"/>
        </w:rPr>
        <w:t>Graph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0"/>
          <w:w w:val="105"/>
        </w:rPr>
        <w:t>Search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0"/>
          <w:w w:val="105"/>
        </w:rPr>
        <w:t>Algorithms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7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develops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17.15.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request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startin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endin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letter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9"/>
        <w:ind w:left="4167" w:right="3809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49.376007pt;margin-top:11.778368pt;width:210.831pt;height:160.975194pt;mso-position-horizontal-relative:page;mso-position-vertical-relative:paragraph;z-index:-2633" type="#_x0000_t75">
            <v:imagedata r:id="rId40" o:title="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79"/>
        <w:ind w:left="5107" w:right="2021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79"/>
        <w:ind w:left="0" w:right="3275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2182" w:val="left" w:leader="none"/>
        </w:tabs>
        <w:spacing w:before="79"/>
        <w:ind w:left="397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>
          <w:tab w:pos="9576" w:val="left" w:leader="none"/>
        </w:tabs>
        <w:spacing w:before="79"/>
        <w:ind w:left="781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79"/>
        <w:ind w:left="365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0" w:right="229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17.9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A*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result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3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414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0" w:right="203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115pt;width:238.395pt;height:13.168pt;mso-position-horizontal-relative:page;mso-position-vertical-relative:paragraph;z-index:-2629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17.15</w:t>
      </w:r>
      <w:r>
        <w:rPr>
          <w:rFonts w:ascii="Times New Roman" w:hAnsi="Times New Roman" w:cs="Times New Roman" w:eastAsia="Times New Roman"/>
          <w:b/>
          <w:bCs/>
          <w:color w:val="231F20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search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algorithms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31"/>
        </w:numPr>
        <w:tabs>
          <w:tab w:pos="3698" w:val="left" w:leader="none"/>
        </w:tabs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makeGraph;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call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script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make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graph: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3698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3698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gplot(A,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coord,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'ro-'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1:length(coord)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469" w:val="left" w:leader="none"/>
        </w:tabs>
        <w:spacing w:before="18"/>
        <w:ind w:left="4469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char('A'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469" w:val="left" w:leader="none"/>
        </w:tabs>
        <w:spacing w:before="18"/>
        <w:ind w:left="4469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text(coord(index,1)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854" w:val="left" w:leader="none"/>
        </w:tabs>
        <w:spacing w:before="18"/>
        <w:ind w:left="4854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coord(index,2)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axis([0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10]);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off;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input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'Starting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node: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','s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start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input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'Target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node: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's'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target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'original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graph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pause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grBFS(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target);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gplot(D,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coord,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'go-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'BFS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result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pause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grDijkstra(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target);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gplot(D,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coord,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'bo-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'Optimal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result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pause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3.417273pt;width:24.25pt;height:48.25pt;mso-position-horizontal-relative:page;mso-position-vertical-relative:paragraph;z-index:-2628" coordorigin="1768,68" coordsize="485,965">
            <v:group style="position:absolute;left:1892;top:431;width:238;height:239" coordorigin="1892,431" coordsize="238,239">
              <v:shape style="position:absolute;left:1892;top:431;width:238;height:239" coordorigin="1892,431" coordsize="238,239" path="m2130,551l2112,615,2064,658,2021,670,1996,669,1934,642,1897,591,1892,571,1893,544,1917,479,1964,440,2004,431,2028,433,2089,461,2124,514,2130,551xe" filled="f" stroked="t" strokeweight=".25pt" strokecolor="#231F20">
                <v:path arrowok="t"/>
              </v:shape>
            </v:group>
            <v:group style="position:absolute;left:1770;top:551;width:480;height:2" coordorigin="1770,551" coordsize="480,2">
              <v:shape style="position:absolute;left:1770;top:551;width:480;height:2" coordorigin="1770,551" coordsize="480,0" path="m1770,551l2250,551e" filled="f" stroked="t" strokeweight=".25pt" strokecolor="#231F20">
                <v:path arrowok="t"/>
              </v:shape>
            </v:group>
            <v:group style="position:absolute;left:2010;top:71;width:2;height:960" coordorigin="2010,71" coordsize="2,960">
              <v:shape style="position:absolute;left:2010;top:71;width:2;height:960" coordorigin="2010,71" coordsize="0,960" path="m2010,71l2010,103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417273pt;width:24.25pt;height:48.25pt;mso-position-horizontal-relative:page;mso-position-vertical-relative:paragraph;z-index:-2627" coordorigin="13588,68" coordsize="485,965">
            <v:group style="position:absolute;left:13712;top:431;width:238;height:239" coordorigin="13712,431" coordsize="238,239">
              <v:shape style="position:absolute;left:13712;top:431;width:238;height:239" coordorigin="13712,431" coordsize="238,239" path="m13950,551l13932,615,13884,658,13841,670,13816,669,13754,642,13717,591,13712,571,13713,544,13737,479,13784,440,13824,431,13848,433,13909,461,13944,514,13950,551xe" filled="f" stroked="t" strokeweight=".25pt" strokecolor="#231F20">
                <v:path arrowok="t"/>
              </v:shape>
            </v:group>
            <v:group style="position:absolute;left:13590;top:551;width:480;height:2" coordorigin="13590,551" coordsize="480,2">
              <v:shape style="position:absolute;left:13590;top:551;width:480;height:2" coordorigin="13590,551" coordsize="480,0" path="m13590,551l14070,551e" filled="f" stroked="t" strokeweight=".25pt" strokecolor="#231F20">
                <v:path arrowok="t"/>
              </v:shape>
            </v:group>
            <v:group style="position:absolute;left:13830;top:71;width:2;height:960" coordorigin="13830,71" coordsize="2,960">
              <v:shape style="position:absolute;left:13830;top:71;width:2;height:960" coordorigin="13830,71" coordsize="0,960" path="m13830,71l13830,103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A_Star(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target,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coord);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gplot(D,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coord,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'm^-')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disp('A*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result');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pause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off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72pt;width:228pt;height:.1pt;mso-position-horizontal-relative:page;mso-position-vertical-relative:paragraph;z-index:-2630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170" w:right="2385"/>
        <w:jc w:val="both"/>
      </w:pPr>
      <w:r>
        <w:rPr>
          <w:b w:val="0"/>
          <w:bCs w:val="0"/>
          <w:color w:val="231F20"/>
          <w:spacing w:val="4"/>
          <w:w w:val="100"/>
        </w:rPr>
        <w:t>incrementall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origina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graph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BF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solution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optimal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solution,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A*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solution.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pause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allows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individual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examined.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pause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waits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keyboard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170" w:right="7880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17.15: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96"/>
        <w:ind w:left="3630" w:right="4126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1–11: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experiment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3630" w:right="988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valid,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target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node.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16"/>
        <w:ind w:left="3630" w:right="3376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18–20: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BFS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/>
        <w:ind w:left="3630" w:right="4021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21–23: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optimal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24–26: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A*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necessary.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54" w:lineRule="auto"/>
        <w:jc w:val="left"/>
        <w:sectPr>
          <w:headerReference w:type="default" r:id="rId41"/>
          <w:pgSz w:w="15840" w:h="24480"/>
          <w:pgMar w:header="4827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Summary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415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32"/>
        </w:numPr>
        <w:tabs>
          <w:tab w:pos="4572" w:val="left" w:leader="none"/>
        </w:tabs>
        <w:ind w:left="4572" w:right="0" w:hanging="563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Engineering</w:t>
      </w:r>
      <w:r>
        <w:rPr>
          <w:rFonts w:ascii="Times New Roman" w:hAnsi="Times New Roman" w:cs="Times New Roman" w:eastAsia="Times New Roman"/>
          <w:b/>
          <w:bCs/>
          <w:color w:val="FFFFFF"/>
          <w:spacing w:val="-6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Applications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58" w:lineRule="auto"/>
        <w:ind w:right="994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255.828003pt;margin-top:-25.012695pt;width:370.148pt;height:17.992pt;mso-position-horizontal-relative:page;mso-position-vertical-relative:paragraph;z-index:-2626" coordorigin="5117,-500" coordsize="7403,360">
            <v:group style="position:absolute;left:5550;top:-490;width:6960;height:340" coordorigin="5550,-490" coordsize="6960,340">
              <v:shape style="position:absolute;left:5550;top:-490;width:6960;height:340" coordorigin="5550,-490" coordsize="6960,340" path="m5550,-150l12510,-150,12510,-490,5550,-490,5550,-150xe" filled="t" fillcolor="#231F20" stroked="f">
                <v:path arrowok="t"/>
                <v:fill type="solid"/>
              </v:shape>
              <v:shape style="position:absolute;left:5117;top:-490;width:433;height:340" type="#_x0000_t75">
                <v:imagedata r:id="rId43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Many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practical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problems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characterized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graph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search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problems.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4"/>
        <w:numPr>
          <w:ilvl w:val="2"/>
          <w:numId w:val="32"/>
        </w:numPr>
        <w:tabs>
          <w:tab w:pos="4525" w:val="left" w:leader="none"/>
        </w:tabs>
        <w:ind w:left="4525" w:right="0" w:hanging="636"/>
        <w:jc w:val="left"/>
        <w:rPr>
          <w:b w:val="0"/>
          <w:bCs w:val="0"/>
        </w:rPr>
      </w:pPr>
      <w:r>
        <w:rPr>
          <w:color w:val="231F20"/>
          <w:spacing w:val="0"/>
          <w:w w:val="75"/>
        </w:rPr>
        <w:t>Simple</w:t>
      </w:r>
      <w:r>
        <w:rPr>
          <w:color w:val="231F20"/>
          <w:spacing w:val="-19"/>
          <w:w w:val="75"/>
        </w:rPr>
        <w:t> </w:t>
      </w:r>
      <w:r>
        <w:rPr>
          <w:color w:val="231F20"/>
          <w:spacing w:val="0"/>
          <w:w w:val="75"/>
        </w:rPr>
        <w:t>Applications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11"/>
        <w:ind w:right="168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MSTs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utility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companies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least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amount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must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subdivision.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58" w:lineRule="auto"/>
        <w:ind w:right="178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Approximate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path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finding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used,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example,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navigation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systems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GPS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current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position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vehicle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approximate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algorithm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like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A*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determine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route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destination.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58" w:lineRule="auto"/>
        <w:ind w:right="147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Exact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path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finding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optimize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flight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commercial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aircraft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outside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FAA-managed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air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space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much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10%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burned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every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flight.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4"/>
        <w:numPr>
          <w:ilvl w:val="2"/>
          <w:numId w:val="32"/>
        </w:numPr>
        <w:tabs>
          <w:tab w:pos="4525" w:val="left" w:leader="none"/>
        </w:tabs>
        <w:ind w:left="4525" w:right="0" w:hanging="636"/>
        <w:jc w:val="left"/>
        <w:rPr>
          <w:b w:val="0"/>
          <w:bCs w:val="0"/>
        </w:rPr>
      </w:pPr>
      <w:r>
        <w:rPr>
          <w:color w:val="231F20"/>
          <w:spacing w:val="0"/>
          <w:w w:val="75"/>
        </w:rPr>
        <w:t>Complex</w:t>
      </w:r>
      <w:r>
        <w:rPr>
          <w:color w:val="231F20"/>
          <w:spacing w:val="11"/>
          <w:w w:val="75"/>
        </w:rPr>
        <w:t> </w:t>
      </w:r>
      <w:r>
        <w:rPr>
          <w:color w:val="231F20"/>
          <w:spacing w:val="0"/>
          <w:w w:val="75"/>
        </w:rPr>
        <w:t>Extensions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1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addition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obvious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examples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above,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consider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examples: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3"/>
          <w:numId w:val="32"/>
        </w:numPr>
        <w:tabs>
          <w:tab w:pos="4350" w:val="left" w:leader="none"/>
        </w:tabs>
        <w:ind w:left="4350" w:right="0" w:hanging="28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designing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printed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cuit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boards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complex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extension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path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nding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2"/>
        </w:numPr>
        <w:tabs>
          <w:tab w:pos="4350" w:val="left" w:leader="none"/>
        </w:tabs>
        <w:spacing w:line="258" w:lineRule="auto" w:before="78"/>
        <w:ind w:left="4350" w:right="1767" w:hanging="28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8.375pt;margin-top:10.762732pt;width:24.25pt;height:48.25pt;mso-position-horizontal-relative:page;mso-position-vertical-relative:paragraph;z-index:-2624" coordorigin="1768,215" coordsize="485,965">
            <v:group style="position:absolute;left:1892;top:578;width:238;height:239" coordorigin="1892,578" coordsize="238,239">
              <v:shape style="position:absolute;left:1892;top:578;width:238;height:239" coordorigin="1892,578" coordsize="238,239" path="m2130,698l2112,762,2064,805,2021,817,1996,815,1934,789,1897,738,1892,718,1893,691,1917,626,1964,587,2004,578,2028,580,2089,608,2124,661,2130,698xe" filled="f" stroked="t" strokeweight=".25pt" strokecolor="#231F20">
                <v:path arrowok="t"/>
              </v:shape>
            </v:group>
            <v:group style="position:absolute;left:1770;top:698;width:480;height:2" coordorigin="1770,698" coordsize="480,2">
              <v:shape style="position:absolute;left:1770;top:698;width:480;height:2" coordorigin="1770,698" coordsize="480,0" path="m1770,698l2250,698e" filled="f" stroked="t" strokeweight=".25pt" strokecolor="#231F20">
                <v:path arrowok="t"/>
              </v:shape>
            </v:group>
            <v:group style="position:absolute;left:2010;top:218;width:2;height:960" coordorigin="2010,218" coordsize="2,960">
              <v:shape style="position:absolute;left:2010;top:218;width:2;height:960" coordorigin="2010,218" coordsize="0,960" path="m2010,218l2010,117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0.762732pt;width:24.25pt;height:48.25pt;mso-position-horizontal-relative:page;mso-position-vertical-relative:paragraph;z-index:-2623" coordorigin="13588,215" coordsize="485,965">
            <v:group style="position:absolute;left:13712;top:578;width:238;height:239" coordorigin="13712,578" coordsize="238,239">
              <v:shape style="position:absolute;left:13712;top:578;width:238;height:239" coordorigin="13712,578" coordsize="238,239" path="m13950,698l13932,762,13884,805,13841,817,13816,815,13754,789,13717,738,13712,718,13713,691,13737,626,13784,587,13824,578,13848,580,13909,608,13944,661,13950,698xe" filled="f" stroked="t" strokeweight=".25pt" strokecolor="#231F20">
                <v:path arrowok="t"/>
              </v:shape>
            </v:group>
            <v:group style="position:absolute;left:13590;top:698;width:480;height:2" coordorigin="13590,698" coordsize="480,2">
              <v:shape style="position:absolute;left:13590;top:698;width:480;height:2" coordorigin="13590,698" coordsize="480,0" path="m13590,698l14070,698e" filled="f" stroked="t" strokeweight=".25pt" strokecolor="#231F20">
                <v:path arrowok="t"/>
              </v:shape>
            </v:group>
            <v:group style="position:absolute;left:13830;top:218;width:2;height:960" coordorigin="13830,218" coordsize="2,960">
              <v:shape style="position:absolute;left:13830;top:218;width:2;height:960" coordorigin="13830,218" coordsize="0,960" path="m13830,218l13830,117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stresses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redundant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like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aft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seek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path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sense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optimal,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2"/>
        </w:numPr>
        <w:tabs>
          <w:tab w:pos="4350" w:val="left" w:leader="none"/>
        </w:tabs>
        <w:spacing w:line="258" w:lineRule="auto" w:before="60"/>
        <w:ind w:left="4350" w:right="1804" w:hanging="28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“t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elin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salesperso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unpleasan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extensio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pat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ndin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object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shorte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linea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path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connect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node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ap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visitin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exactl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once.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example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designin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route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garbag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collectio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hool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buses.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58" w:lineRule="auto"/>
        <w:ind w:right="196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belongs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large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class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problems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called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N-P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Complete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problems,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continued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topic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research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many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communities.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1"/>
        <w:ind w:left="389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54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Summary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890" w:right="1391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53.498993pt;margin-top:-27.819098pt;width:372.25pt;height:17.604pt;mso-position-horizontal-relative:page;mso-position-vertical-relative:paragraph;z-index:-2625" coordorigin="5070,-556" coordsize="7445,352">
            <v:shape style="position:absolute;left:5070;top:-556;width:422;height:351" type="#_x0000_t75">
              <v:imagedata r:id="rId44" o:title=""/>
            </v:shape>
            <v:group style="position:absolute;left:5490;top:-209;width:7020;height:2" coordorigin="5490,-209" coordsize="7020,2">
              <v:shape style="position:absolute;left:5490;top:-209;width:7020;height:2" coordorigin="5490,-209" coordsize="7020,0" path="m5490,-209l1251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demonstrated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effective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algorithms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finding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good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paths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through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graph,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and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included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following: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3"/>
          <w:numId w:val="32"/>
        </w:numPr>
        <w:tabs>
          <w:tab w:pos="4345" w:val="left" w:leader="none"/>
        </w:tabs>
        <w:spacing w:line="260" w:lineRule="exact" w:before="25"/>
        <w:ind w:left="4350" w:right="2594" w:hanging="280"/>
        <w:jc w:val="left"/>
      </w:pP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priority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underlying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mechanism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traversal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2"/>
        </w:numPr>
        <w:tabs>
          <w:tab w:pos="4345" w:val="left" w:leader="none"/>
        </w:tabs>
        <w:spacing w:line="271" w:lineRule="exact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adjacency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2"/>
        </w:numPr>
        <w:tabs>
          <w:tab w:pos="4345" w:val="left" w:leader="none"/>
        </w:tabs>
        <w:spacing w:line="260" w:lineRule="exact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Prim’s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spanning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2"/>
        </w:numPr>
        <w:tabs>
          <w:tab w:pos="4345" w:val="left" w:leader="none"/>
        </w:tabs>
        <w:spacing w:line="260" w:lineRule="exact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Breadth-first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Dijkstra’s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858" w:right="6161"/>
        <w:jc w:val="center"/>
      </w:pP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2"/>
        </w:numPr>
        <w:tabs>
          <w:tab w:pos="4345" w:val="left" w:leader="none"/>
        </w:tabs>
        <w:spacing w:line="260" w:lineRule="exact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A*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approximate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“good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0" w:right="3011"/>
        <w:jc w:val="center"/>
      </w:pPr>
      <w:r>
        <w:rPr>
          <w:b w:val="0"/>
          <w:bCs w:val="0"/>
          <w:color w:val="231F20"/>
          <w:spacing w:val="0"/>
          <w:w w:val="100"/>
        </w:rPr>
        <w:t>enough”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center"/>
        <w:sectPr>
          <w:headerReference w:type="default" r:id="rId4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416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17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Programming</w:t>
      </w:r>
      <w:r>
        <w:rPr>
          <w:color w:val="231F20"/>
          <w:spacing w:val="-23"/>
          <w:w w:val="100"/>
        </w:rPr>
        <w:t> </w:t>
      </w:r>
      <w:r>
        <w:rPr>
          <w:color w:val="231F20"/>
          <w:spacing w:val="0"/>
          <w:w w:val="100"/>
        </w:rPr>
        <w:t>Project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3"/>
        </w:numPr>
        <w:tabs>
          <w:tab w:pos="3769" w:val="left" w:leader="none"/>
        </w:tabs>
        <w:spacing w:line="260" w:lineRule="exact"/>
        <w:ind w:left="3770" w:right="2497" w:hanging="405"/>
        <w:jc w:val="left"/>
      </w:pPr>
      <w:r>
        <w:rPr/>
        <w:pict>
          <v:group style="position:absolute;margin-left:217.5pt;margin-top:-20.195826pt;width:372.25pt;height:17.604pt;mso-position-horizontal-relative:page;mso-position-vertical-relative:paragraph;z-index:-2622" coordorigin="4350,-404" coordsize="7445,352">
            <v:shape style="position:absolute;left:4350;top:-404;width:422;height:351" type="#_x0000_t75">
              <v:imagedata r:id="rId46" o:title=""/>
            </v:shape>
            <v:group style="position:absolute;left:4770;top:-57;width:7020;height:2" coordorigin="4770,-57" coordsize="7020,2">
              <v:shape style="position:absolute;left:4770;top:-57;width:7020;height:2" coordorigin="4770,-57" coordsize="7020,0" path="m4770,-57l11790,-57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validate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assertion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street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pair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stations.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methodology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17.2.3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17.4,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major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routes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identified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exercise—only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segment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transfer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stations.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33"/>
        </w:numPr>
        <w:tabs>
          <w:tab w:pos="4030" w:val="left" w:leader="none"/>
        </w:tabs>
        <w:spacing w:line="260" w:lineRule="exact"/>
        <w:ind w:left="4030" w:right="2460" w:hanging="260"/>
        <w:jc w:val="both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pair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breadth-first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minimize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33"/>
        </w:numPr>
        <w:tabs>
          <w:tab w:pos="4030" w:val="left" w:leader="none"/>
        </w:tabs>
        <w:spacing w:line="260" w:lineRule="exact"/>
        <w:ind w:left="4030" w:right="2484" w:hanging="260"/>
        <w:jc w:val="both"/>
      </w:pPr>
      <w:r>
        <w:rPr/>
        <w:pict>
          <v:group style="position:absolute;margin-left:88.375pt;margin-top:100.178688pt;width:24.25pt;height:48.25pt;mso-position-horizontal-relative:page;mso-position-vertical-relative:paragraph;z-index:-2621" coordorigin="1768,2004" coordsize="485,965">
            <v:group style="position:absolute;left:1892;top:2366;width:238;height:239" coordorigin="1892,2366" coordsize="238,239">
              <v:shape style="position:absolute;left:1892;top:2366;width:238;height:239" coordorigin="1892,2366" coordsize="238,239" path="m2130,2486l2112,2550,2064,2593,2021,2606,1996,2604,1934,2577,1897,2527,1892,2506,1893,2479,1917,2414,1964,2375,2004,2366,2028,2368,2089,2396,2124,2449,2130,2486xe" filled="f" stroked="t" strokeweight=".25pt" strokecolor="#231F20">
                <v:path arrowok="t"/>
              </v:shape>
            </v:group>
            <v:group style="position:absolute;left:1770;top:2486;width:480;height:2" coordorigin="1770,2486" coordsize="480,2">
              <v:shape style="position:absolute;left:1770;top:2486;width:480;height:2" coordorigin="1770,2486" coordsize="480,0" path="m1770,2486l2250,2486e" filled="f" stroked="t" strokeweight=".25pt" strokecolor="#231F20">
                <v:path arrowok="t"/>
              </v:shape>
            </v:group>
            <v:group style="position:absolute;left:2010;top:2006;width:2;height:960" coordorigin="2010,2006" coordsize="2,960">
              <v:shape style="position:absolute;left:2010;top:2006;width:2;height:960" coordorigin="2010,2006" coordsize="0,960" path="m2010,2006l2010,296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00.178688pt;width:24.25pt;height:48.25pt;mso-position-horizontal-relative:page;mso-position-vertical-relative:paragraph;z-index:-2620" coordorigin="13588,2004" coordsize="485,965">
            <v:group style="position:absolute;left:13712;top:2366;width:238;height:239" coordorigin="13712,2366" coordsize="238,239">
              <v:shape style="position:absolute;left:13712;top:2366;width:238;height:239" coordorigin="13712,2366" coordsize="238,239" path="m13950,2486l13932,2550,13884,2593,13841,2606,13816,2604,13754,2577,13717,2527,13712,2506,13713,2479,13737,2414,13784,2375,13824,2366,13848,2368,13909,2396,13944,2449,13950,2486xe" filled="f" stroked="t" strokeweight=".25pt" strokecolor="#231F20">
                <v:path arrowok="t"/>
              </v:shape>
            </v:group>
            <v:group style="position:absolute;left:13590;top:2486;width:480;height:2" coordorigin="13590,2486" coordsize="480,2">
              <v:shape style="position:absolute;left:13590;top:2486;width:480;height:2" coordorigin="13590,2486" coordsize="480,0" path="m13590,2486l14070,2486e" filled="f" stroked="t" strokeweight=".25pt" strokecolor="#231F20">
                <v:path arrowok="t"/>
              </v:shape>
            </v:group>
            <v:group style="position:absolute;left:13830;top:2006;width:2;height:960" coordorigin="13830,2006" coordsize="2,960">
              <v:shape style="position:absolute;left:13830;top:2006;width:2;height:960" coordorigin="13830,2006" coordsize="0,960" path="m13830,2006l13830,29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Iterate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across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pair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pair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changes.</w:t>
      </w:r>
      <w:r>
        <w:rPr>
          <w:b w:val="0"/>
          <w:bCs w:val="0"/>
          <w:color w:val="000000"/>
          <w:spacing w:val="0"/>
          <w:w w:val="100"/>
        </w:rPr>
      </w:r>
    </w:p>
    <w:sectPr>
      <w:headerReference w:type="default" r:id="rId45"/>
      <w:pgSz w:w="15840" w:h="24480"/>
      <w:pgMar w:header="4828" w:footer="5472" w:top="5660" w:bottom="566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Palatino">
    <w:altName w:val="Palatino"/>
    <w:charset w:val="0"/>
    <w:family w:val="roman"/>
    <w:pitch w:val="variable"/>
  </w:font>
  <w:font w:name="ＭＳ 明朝">
    <w:altName w:val="ＭＳ 明朝"/>
    <w:charset w:val="0"/>
    <w:family w:val="roman"/>
    <w:pitch w:val="variable"/>
  </w:font>
  <w:font w:name="GillSans-UltraBold">
    <w:altName w:val="GillSans-UltraBold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2719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2718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2717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2716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2715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3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3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2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72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72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72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72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72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72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72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5pt;margin-top:249.959778pt;width:253.812512pt;height:9.5pt;mso-position-horizontal-relative:page;mso-position-vertical-relative:page;z-index:-272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389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72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1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1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1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1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1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1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1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1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1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0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60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398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0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0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0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0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0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0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0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0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9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9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9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59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399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9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9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9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9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9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9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8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8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8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8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8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58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400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8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8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8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8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7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7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7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7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7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7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7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57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401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7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7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6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6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6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6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6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6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6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6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6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56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402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5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5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5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5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5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5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5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5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5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5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4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54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403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4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4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4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4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4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4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4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4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3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3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3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53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3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3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3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3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3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3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2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2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2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2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2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52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405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2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2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2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2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1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1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1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1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1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1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1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51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406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1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1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0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0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0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0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0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0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0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0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0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50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407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9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1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1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1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71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71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70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70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70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70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70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70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390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70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9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9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9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9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9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9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9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9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9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8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48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408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8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8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8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8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8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8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8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8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7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7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7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47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409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7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7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7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7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7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7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6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6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6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6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6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46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6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6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6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6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5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5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5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5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5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5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5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45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5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5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4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4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4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4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4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4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4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4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4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44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3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3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3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3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3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3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3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3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3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3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2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42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413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2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2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2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2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2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2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2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2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1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1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1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41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414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1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1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1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1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1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1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0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0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0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0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0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40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0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0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0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0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39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39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39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39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39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39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39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39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39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0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0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0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9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9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9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9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9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9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9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69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391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9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9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8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8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8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8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8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8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8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8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8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68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392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7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7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7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7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7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7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7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7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7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7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6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66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393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6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6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6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6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6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6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6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6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5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5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5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65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394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5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5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5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5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5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5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4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4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4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4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4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64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395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4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4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4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4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3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3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3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3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3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3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3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63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3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3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2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2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2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2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2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2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2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2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2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62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M17_SMIT8708_03_SE_C17.indd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397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1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">
    <w:multiLevelType w:val="hybridMultilevel"/>
    <w:lvl w:ilvl="0">
      <w:start w:val="1"/>
      <w:numFmt w:val="decimal"/>
      <w:lvlText w:val="%1."/>
      <w:lvlJc w:val="left"/>
      <w:pPr>
        <w:ind w:hanging="405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lowerLetter"/>
      <w:lvlText w:val="%2."/>
      <w:lvlJc w:val="left"/>
      <w:pPr>
        <w:ind w:hanging="260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1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>
        <w:ind w:hanging="260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>
        <w:ind w:hanging="313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1">
    <w:multiLevelType w:val="hybridMultilevel"/>
    <w:lvl w:ilvl="0">
      <w:start w:val="17"/>
      <w:numFmt w:val="decimal"/>
      <w:lvlText w:val="%1"/>
      <w:lvlJc w:val="left"/>
      <w:pPr>
        <w:ind w:hanging="563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563"/>
        <w:jc w:val="left"/>
      </w:pPr>
      <w:rPr>
        <w:rFonts w:hint="default" w:ascii="Times New Roman" w:hAnsi="Times New Roman" w:eastAsia="Times New Roman"/>
        <w:b/>
        <w:bCs/>
        <w:color w:val="FFFFFF"/>
        <w:w w:val="111"/>
        <w:sz w:val="23"/>
        <w:szCs w:val="23"/>
      </w:rPr>
    </w:lvl>
    <w:lvl w:ilvl="2">
      <w:start w:val="1"/>
      <w:numFmt w:val="decimal"/>
      <w:lvlText w:val="%1.%2.%3"/>
      <w:lvlJc w:val="left"/>
      <w:pPr>
        <w:ind w:hanging="636"/>
        <w:jc w:val="left"/>
      </w:pPr>
      <w:rPr>
        <w:rFonts w:hint="default" w:ascii="GillSans-UltraBold" w:hAnsi="GillSans-UltraBold" w:eastAsia="GillSans-UltraBold"/>
        <w:b/>
        <w:bCs/>
        <w:color w:val="231F20"/>
        <w:w w:val="65"/>
        <w:sz w:val="21"/>
        <w:szCs w:val="21"/>
      </w:rPr>
    </w:lvl>
    <w:lvl w:ilvl="3">
      <w:start w:val="1"/>
      <w:numFmt w:val="bullet"/>
      <w:lvlText w:val="■"/>
      <w:lvlJc w:val="left"/>
      <w:pPr>
        <w:ind w:hanging="280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8">
    <w:multiLevelType w:val="hybridMultilevel"/>
    <w:lvl w:ilvl="0">
      <w:start w:val="17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4"/>
      <w:numFmt w:val="decimal"/>
      <w:lvlText w:val="%1.%2.%3"/>
      <w:lvlJc w:val="left"/>
      <w:pPr>
        <w:ind w:hanging="642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decimal"/>
      <w:lvlText w:val="%4."/>
      <w:lvlJc w:val="left"/>
      <w:pPr>
        <w:ind w:hanging="280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5">
    <w:multiLevelType w:val="hybridMultilevel"/>
    <w:lvl w:ilvl="0">
      <w:start w:val="17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3">
    <w:multiLevelType w:val="hybridMultilevel"/>
    <w:lvl w:ilvl="0">
      <w:start w:val="17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1.%2.%3"/>
      <w:lvlJc w:val="left"/>
      <w:pPr>
        <w:ind w:hanging="642"/>
        <w:jc w:val="righ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2">
    <w:multiLevelType w:val="hybridMultilevel"/>
    <w:lvl w:ilvl="0">
      <w:start w:val="17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3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17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3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17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3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29"/>
      <w:numFmt w:val="decimal"/>
      <w:lvlText w:val="%1."/>
      <w:lvlJc w:val="left"/>
      <w:pPr>
        <w:ind w:hanging="771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25"/>
      <w:numFmt w:val="decimal"/>
      <w:lvlText w:val="%1."/>
      <w:lvlJc w:val="left"/>
      <w:pPr>
        <w:ind w:hanging="771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7"/>
      <w:numFmt w:val="decimal"/>
      <w:lvlText w:val="%1."/>
      <w:lvlJc w:val="left"/>
      <w:pPr>
        <w:ind w:hanging="675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10"/>
      <w:numFmt w:val="decimal"/>
      <w:lvlText w:val="%1."/>
      <w:lvlJc w:val="left"/>
      <w:pPr>
        <w:ind w:hanging="1156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7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7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2"/>
      <w:numFmt w:val="decimal"/>
      <w:lvlText w:val="%1.%2.%3"/>
      <w:lvlJc w:val="left"/>
      <w:pPr>
        <w:ind w:hanging="642"/>
        <w:jc w:val="righ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2"/>
      <w:numFmt w:val="decimal"/>
      <w:lvlText w:val="%1."/>
      <w:lvlJc w:val="left"/>
      <w:pPr>
        <w:ind w:hanging="386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3"/>
      <w:numFmt w:val="decimal"/>
      <w:lvlText w:val="%2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4"/>
      <w:numFmt w:val="decimal"/>
      <w:lvlText w:val="%1."/>
      <w:lvlJc w:val="left"/>
      <w:pPr>
        <w:ind w:hanging="675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7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3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7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3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7"/>
      <w:numFmt w:val="decimal"/>
      <w:lvlText w:val="%1"/>
      <w:lvlJc w:val="left"/>
      <w:pPr>
        <w:ind w:hanging="64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4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42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■"/>
      <w:lvlJc w:val="left"/>
      <w:pPr>
        <w:ind w:hanging="200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33">
    <w:abstractNumId w:val="32"/>
  </w:num>
  <w:num w:numId="31">
    <w:abstractNumId w:val="30"/>
  </w:num>
  <w:num w:numId="30">
    <w:abstractNumId w:val="29"/>
  </w:num>
  <w:num w:numId="28">
    <w:abstractNumId w:val="27"/>
  </w:num>
  <w:num w:numId="22">
    <w:abstractNumId w:val="21"/>
  </w:num>
  <w:num w:numId="20">
    <w:abstractNumId w:val="19"/>
  </w:num>
  <w:num w:numId="15">
    <w:abstractNumId w:val="14"/>
  </w:num>
  <w:num w:numId="12">
    <w:abstractNumId w:val="11"/>
  </w:num>
  <w:num w:numId="6">
    <w:abstractNumId w:val="5"/>
  </w:num>
  <w:num w:numId="4">
    <w:abstractNumId w:val="3"/>
  </w:num>
  <w:num w:numId="32">
    <w:abstractNumId w:val="31"/>
  </w:num>
  <w:num w:numId="29">
    <w:abstractNumId w:val="28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1">
    <w:abstractNumId w:val="20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4">
    <w:abstractNumId w:val="13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ind w:left="1226"/>
    </w:pPr>
    <w:rPr>
      <w:rFonts w:ascii="Arial" w:hAnsi="Arial" w:eastAsia="Arial"/>
      <w:sz w:val="16"/>
      <w:szCs w:val="16"/>
    </w:rPr>
  </w:style>
  <w:style w:styleId="TOC2" w:type="paragraph">
    <w:name w:val="TOC 2"/>
    <w:basedOn w:val="Normal"/>
    <w:uiPriority w:val="1"/>
    <w:qFormat/>
    <w:pPr>
      <w:spacing w:before="36"/>
      <w:ind w:left="1374"/>
    </w:pPr>
    <w:rPr>
      <w:rFonts w:ascii="Arial" w:hAnsi="Arial" w:eastAsia="Arial"/>
      <w:sz w:val="16"/>
      <w:szCs w:val="16"/>
    </w:rPr>
  </w:style>
  <w:style w:styleId="TOC3" w:type="paragraph">
    <w:name w:val="TOC 3"/>
    <w:basedOn w:val="Normal"/>
    <w:uiPriority w:val="1"/>
    <w:qFormat/>
    <w:pPr>
      <w:spacing w:before="411"/>
      <w:ind w:left="4390" w:hanging="501"/>
    </w:pPr>
    <w:rPr>
      <w:rFonts w:ascii="Times New Roman" w:hAnsi="Times New Roman" w:eastAsia="Times New Roman"/>
      <w:b/>
      <w:bCs/>
      <w:i/>
    </w:rPr>
  </w:style>
  <w:style w:styleId="TOC4" w:type="paragraph">
    <w:name w:val="TOC 4"/>
    <w:basedOn w:val="Normal"/>
    <w:uiPriority w:val="1"/>
    <w:qFormat/>
    <w:pPr>
      <w:spacing w:before="163"/>
      <w:ind w:left="4678"/>
    </w:pPr>
    <w:rPr>
      <w:rFonts w:ascii="Palatino Linotype" w:hAnsi="Palatino Linotype" w:eastAsia="Palatino Linotype"/>
      <w:b/>
      <w:bCs/>
      <w:i/>
    </w:rPr>
  </w:style>
  <w:style w:styleId="BodyText" w:type="paragraph">
    <w:name w:val="Body Text"/>
    <w:basedOn w:val="Normal"/>
    <w:uiPriority w:val="1"/>
    <w:qFormat/>
    <w:pPr>
      <w:ind w:left="3890"/>
    </w:pPr>
    <w:rPr>
      <w:rFonts w:ascii="Palatino Linotype" w:hAnsi="Palatino Linotype" w:eastAsia="Palatino Linotype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58"/>
      <w:ind w:left="3670"/>
      <w:outlineLvl w:val="1"/>
    </w:pPr>
    <w:rPr>
      <w:rFonts w:ascii="Times New Roman" w:hAnsi="Times New Roman" w:eastAsia="Times New Roman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ind w:left="2390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3890" w:hanging="642"/>
      <w:outlineLvl w:val="3"/>
    </w:pPr>
    <w:rPr>
      <w:rFonts w:ascii="Times New Roman" w:hAnsi="Times New Roman" w:eastAsia="Times New Roman"/>
      <w:b/>
      <w:bCs/>
      <w:sz w:val="22"/>
      <w:szCs w:val="22"/>
    </w:rPr>
  </w:style>
  <w:style w:styleId="Heading4" w:type="paragraph">
    <w:name w:val="Heading 4"/>
    <w:basedOn w:val="Normal"/>
    <w:uiPriority w:val="1"/>
    <w:qFormat/>
    <w:pPr>
      <w:ind w:left="4525" w:hanging="636"/>
      <w:outlineLvl w:val="4"/>
    </w:pPr>
    <w:rPr>
      <w:rFonts w:ascii="GillSans-UltraBold" w:hAnsi="GillSans-UltraBold" w:eastAsia="GillSans-UltraBold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header" Target="header2.xml"/><Relationship Id="rId9" Type="http://schemas.openxmlformats.org/officeDocument/2006/relationships/image" Target="media/image2.jpg"/><Relationship Id="rId10" Type="http://schemas.openxmlformats.org/officeDocument/2006/relationships/image" Target="media/image3.pn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image" Target="media/image4.png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image" Target="media/image5.jpg"/><Relationship Id="rId19" Type="http://schemas.openxmlformats.org/officeDocument/2006/relationships/header" Target="header9.xml"/><Relationship Id="rId20" Type="http://schemas.openxmlformats.org/officeDocument/2006/relationships/image" Target="media/image6.jpg"/><Relationship Id="rId21" Type="http://schemas.openxmlformats.org/officeDocument/2006/relationships/header" Target="header10.xml"/><Relationship Id="rId22" Type="http://schemas.openxmlformats.org/officeDocument/2006/relationships/header" Target="header11.xml"/><Relationship Id="rId23" Type="http://schemas.openxmlformats.org/officeDocument/2006/relationships/header" Target="header12.xml"/><Relationship Id="rId24" Type="http://schemas.openxmlformats.org/officeDocument/2006/relationships/header" Target="header13.xml"/><Relationship Id="rId25" Type="http://schemas.openxmlformats.org/officeDocument/2006/relationships/header" Target="header14.xml"/><Relationship Id="rId26" Type="http://schemas.openxmlformats.org/officeDocument/2006/relationships/header" Target="header15.xml"/><Relationship Id="rId27" Type="http://schemas.openxmlformats.org/officeDocument/2006/relationships/header" Target="header16.xml"/><Relationship Id="rId28" Type="http://schemas.openxmlformats.org/officeDocument/2006/relationships/image" Target="media/image7.jpg"/><Relationship Id="rId29" Type="http://schemas.openxmlformats.org/officeDocument/2006/relationships/header" Target="header17.xml"/><Relationship Id="rId30" Type="http://schemas.openxmlformats.org/officeDocument/2006/relationships/header" Target="header18.xml"/><Relationship Id="rId31" Type="http://schemas.openxmlformats.org/officeDocument/2006/relationships/image" Target="media/image8.jpg"/><Relationship Id="rId32" Type="http://schemas.openxmlformats.org/officeDocument/2006/relationships/header" Target="header19.xml"/><Relationship Id="rId33" Type="http://schemas.openxmlformats.org/officeDocument/2006/relationships/header" Target="header20.xml"/><Relationship Id="rId34" Type="http://schemas.openxmlformats.org/officeDocument/2006/relationships/header" Target="header21.xml"/><Relationship Id="rId35" Type="http://schemas.openxmlformats.org/officeDocument/2006/relationships/header" Target="header22.xml"/><Relationship Id="rId36" Type="http://schemas.openxmlformats.org/officeDocument/2006/relationships/header" Target="header23.xml"/><Relationship Id="rId37" Type="http://schemas.openxmlformats.org/officeDocument/2006/relationships/image" Target="media/image9.png"/><Relationship Id="rId38" Type="http://schemas.openxmlformats.org/officeDocument/2006/relationships/header" Target="header24.xml"/><Relationship Id="rId39" Type="http://schemas.openxmlformats.org/officeDocument/2006/relationships/header" Target="header25.xml"/><Relationship Id="rId40" Type="http://schemas.openxmlformats.org/officeDocument/2006/relationships/image" Target="media/image10.png"/><Relationship Id="rId41" Type="http://schemas.openxmlformats.org/officeDocument/2006/relationships/header" Target="header26.xml"/><Relationship Id="rId42" Type="http://schemas.openxmlformats.org/officeDocument/2006/relationships/header" Target="header27.xml"/><Relationship Id="rId43" Type="http://schemas.openxmlformats.org/officeDocument/2006/relationships/image" Target="media/image11.jpg"/><Relationship Id="rId44" Type="http://schemas.openxmlformats.org/officeDocument/2006/relationships/image" Target="media/image12.jpg"/><Relationship Id="rId45" Type="http://schemas.openxmlformats.org/officeDocument/2006/relationships/header" Target="header28.xml"/><Relationship Id="rId46" Type="http://schemas.openxmlformats.org/officeDocument/2006/relationships/image" Target="media/image13.jpg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epgjup</dc:creator>
  <dc:title>M17_SMIT8708_03_SE_C17.indd</dc:title>
  <dcterms:created xsi:type="dcterms:W3CDTF">2014-10-30T15:41:54Z</dcterms:created>
  <dcterms:modified xsi:type="dcterms:W3CDTF">2014-10-30T15:41:54Z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2012-02-02T00:00:00Z</vt:filetime>
  </property>
  <property fmtid="{D5CDD505-2E9C-101B-9397-08002B2CF9AE}" pid="3" name="LastSaved">
    <vt:filetime>2014-10-30T00:00:00Z</vt:filetime>
  </property>
</Properties>
</file>