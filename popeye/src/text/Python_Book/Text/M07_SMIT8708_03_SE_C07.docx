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2.xml" ContentType="application/vnd.openxmlformats-officedocument.wordprocessingml.footer+xml"/>
  <Override PartName="/word/header2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footerReference w:type="default" r:id="rId6"/>
          <w:type w:val="continuous"/>
          <w:pgSz w:w="15840" w:h="24480"/>
          <w:pgMar w:header="4828" w:footer="5472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97" w:lineRule="auto"/>
        <w:ind w:left="2390" w:right="0" w:firstLine="0"/>
        <w:jc w:val="left"/>
        <w:rPr>
          <w:rFonts w:ascii="Times New Roman" w:hAnsi="Times New Roman" w:cs="Times New Roman" w:eastAsia="Times New Roman"/>
          <w:sz w:val="52"/>
          <w:szCs w:val="52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Cell</w:t>
      </w:r>
      <w:r>
        <w:rPr>
          <w:rFonts w:ascii="Times New Roman" w:hAnsi="Times New Roman" w:cs="Times New Roman" w:eastAsia="Times New Roman"/>
          <w:b/>
          <w:bCs/>
          <w:color w:val="FFFFFF"/>
          <w:spacing w:val="-33"/>
          <w:w w:val="100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Arrays</w:t>
      </w:r>
      <w:r>
        <w:rPr>
          <w:rFonts w:ascii="Times New Roman" w:hAnsi="Times New Roman" w:cs="Times New Roman" w:eastAsia="Times New Roman"/>
          <w:b/>
          <w:bCs/>
          <w:color w:val="FFFFFF"/>
          <w:spacing w:val="-33"/>
          <w:w w:val="100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and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Structures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52"/>
          <w:szCs w:val="52"/>
        </w:rPr>
      </w:r>
    </w:p>
    <w:p>
      <w:pPr>
        <w:pStyle w:val="Heading2"/>
        <w:tabs>
          <w:tab w:pos="3968" w:val="left" w:leader="none"/>
        </w:tabs>
        <w:spacing w:before="42"/>
        <w:ind w:right="0"/>
        <w:jc w:val="left"/>
        <w:rPr>
          <w:rFonts w:ascii="Times New Roman" w:hAnsi="Times New Roman" w:cs="Times New Roman" w:eastAsia="Times New Roman"/>
          <w:b w:val="0"/>
          <w:bCs w:val="0"/>
          <w:sz w:val="36"/>
          <w:szCs w:val="36"/>
        </w:rPr>
      </w:pPr>
      <w:r>
        <w:rPr>
          <w:spacing w:val="0"/>
          <w:w w:val="95"/>
        </w:rPr>
        <w:br w:type="column"/>
      </w:r>
      <w:r>
        <w:rPr>
          <w:rFonts w:ascii="Times New Roman" w:hAnsi="Times New Roman" w:cs="Times New Roman" w:eastAsia="Times New Roman"/>
          <w:color w:val="231F20"/>
          <w:spacing w:val="49"/>
          <w:w w:val="95"/>
        </w:rPr>
        <w:t>CHAPTE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R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ab/>
      </w:r>
      <w:r>
        <w:rPr>
          <w:rFonts w:ascii="Times New Roman" w:hAnsi="Times New Roman" w:cs="Times New Roman" w:eastAsia="Times New Roman"/>
          <w:color w:val="231F20"/>
          <w:spacing w:val="0"/>
          <w:w w:val="95"/>
          <w:sz w:val="36"/>
          <w:szCs w:val="36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5840" w:h="24480"/>
          <w:pgMar w:top="5660" w:bottom="5660" w:left="1660" w:right="1660"/>
          <w:cols w:num="2" w:equalWidth="0">
            <w:col w:w="5888" w:space="415"/>
            <w:col w:w="6217"/>
          </w:cols>
        </w:sectPr>
      </w:pP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1"/>
        <w:ind w:left="239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30.5pt;margin-top:-133.718872pt;width:540pt;height:117.72pt;mso-position-horizontal-relative:page;mso-position-vertical-relative:paragraph;z-index:-2435" coordorigin="2610,-2674" coordsize="10800,2354">
            <v:shape style="position:absolute;left:3624;top:-2480;width:9786;height:2160" type="#_x0000_t75">
              <v:imagedata r:id="rId7" o:title=""/>
            </v:shape>
            <v:shape style="position:absolute;left:2610;top:-2480;width:1240;height:2160" type="#_x0000_t75">
              <v:imagedata r:id="rId8" o:title=""/>
            </v:shape>
            <v:group style="position:absolute;left:9992;top:-1516;width:3;height:2" coordorigin="9992,-1516" coordsize="3,2">
              <v:shape style="position:absolute;left:9992;top:-1516;width:3;height:2" coordorigin="9992,-1516" coordsize="3,0" path="m9992,-1516l9994,-1516e" filled="f" stroked="t" strokeweight=".307pt" strokecolor="#231F20">
                <v:path arrowok="t"/>
              </v:shape>
            </v:group>
            <v:group style="position:absolute;left:9843;top:-2664;width:2657;height:488" coordorigin="9843,-2664" coordsize="2657,488">
              <v:shape style="position:absolute;left:9843;top:-2664;width:2657;height:488" coordorigin="9843,-2664" coordsize="2657,488" path="m9843,-2176l12500,-2176,12500,-2664,9843,-2664,9843,-2176xe" filled="t" fillcolor="#FFFFFF" stroked="f">
                <v:path arrowok="t"/>
                <v:fill type="solid"/>
              </v:shape>
            </v:group>
            <v:group style="position:absolute;left:9843;top:-2664;width:2657;height:488" coordorigin="9843,-2664" coordsize="2657,488">
              <v:shape style="position:absolute;left:9843;top:-2664;width:2657;height:488" coordorigin="9843,-2664" coordsize="2657,488" path="m12500,-2664l9843,-2664,9843,-2176,12500,-2176,12500,-2664xe" filled="f" stroked="t" strokeweight="1pt" strokecolor="#231F2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494.928009pt;margin-top:-55.778877pt;width:131.976pt;height:516.816013pt;mso-position-horizontal-relative:page;mso-position-vertical-relative:paragraph;z-index:-2432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6444" w:hRule="exact"/>
                    </w:trPr>
                    <w:tc>
                      <w:tcPr>
                        <w:tcW w:w="26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line="280" w:lineRule="exact" w:before="5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/>
                          <w:ind w:left="453" w:right="0" w:hanging="42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7.1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6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Concept: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Collecting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8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Dissimilar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4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Objects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7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7.2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18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Cell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0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Arrays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4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7.2.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Creatin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Cel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Arrays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21"/>
                          <w:ind w:left="933" w:right="182" w:hanging="48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7.2.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5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Accessin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6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Cell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7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Arrays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0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7.2.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2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Usin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9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Cel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9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Arrays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21"/>
                          <w:ind w:left="933" w:right="557" w:hanging="48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7.2.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5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Processin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Cell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7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Arrays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8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7.3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51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Structures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14"/>
                          <w:ind w:left="933" w:right="405" w:hanging="48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7.3.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7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Constructin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and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9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Accessin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5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One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8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Structure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0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5"/>
                            <w:sz w:val="19"/>
                            <w:szCs w:val="19"/>
                          </w:rPr>
                          <w:t>7.3.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6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5"/>
                            <w:sz w:val="19"/>
                            <w:szCs w:val="19"/>
                          </w:rPr>
                          <w:t>Constructor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right="49"/>
                          <w:jc w:val="center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Functions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30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7.4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19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Structure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1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Arrays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14"/>
                          <w:ind w:left="933" w:right="371" w:hanging="48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7.4.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5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Constructin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Cell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7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Arrays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20"/>
                          <w:ind w:left="933" w:right="212" w:hanging="48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7.4.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3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Accessin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Structure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4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Elements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0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7.4.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3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Manipulating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9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5"/>
                            <w:sz w:val="19"/>
                            <w:szCs w:val="19"/>
                          </w:rPr>
                          <w:t>Structures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43"/>
                          <w:ind w:left="453" w:right="415" w:hanging="42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7.5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42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Engineering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9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Example—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6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Assembling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1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1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Physical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2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Structure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</w:tr>
                  <w:tr>
                    <w:trPr>
                      <w:trHeight w:val="60" w:hRule="exact"/>
                    </w:trPr>
                    <w:tc>
                      <w:tcPr>
                        <w:tcW w:w="26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BCBEC0"/>
                      </w:tcPr>
                      <w:p>
                        <w:pPr/>
                      </w:p>
                    </w:tc>
                  </w:tr>
                  <w:tr>
                    <w:trPr>
                      <w:trHeight w:val="3832" w:hRule="exact"/>
                    </w:trPr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8" w:space="0" w:color="231F20"/>
                        </w:tcBorders>
                      </w:tcPr>
                      <w:p>
                        <w:pPr>
                          <w:pStyle w:val="TableParagraph"/>
                          <w:spacing w:line="110" w:lineRule="exact" w:before="9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-4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9"/>
                            <w:szCs w:val="19"/>
                          </w:rPr>
                          <w:t>ess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307" w:lineRule="auto" w:before="61"/>
                          <w:ind w:left="-42" w:right="329" w:firstLine="84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9"/>
                            <w:szCs w:val="19"/>
                          </w:rPr>
                          <w:t>omponents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8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9"/>
                            <w:szCs w:val="19"/>
                          </w:rPr>
                          <w:t>cture,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6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9"/>
                            <w:szCs w:val="19"/>
                          </w:rPr>
                          <w:t>and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348" w:type="dxa"/>
                        <w:tcBorders>
                          <w:top w:val="nil" w:sz="6" w:space="0" w:color="auto"/>
                          <w:left w:val="single" w:sz="8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4"/>
          <w:szCs w:val="24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4"/>
          <w:szCs w:val="24"/>
        </w:rPr>
        <w:t>Objectives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307" w:lineRule="auto"/>
        <w:ind w:left="2390" w:right="4586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discusses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nature,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implementation,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behavior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collections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contain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items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class,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size,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shape.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deal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different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heterogeneous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storage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mechanisms: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Those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accessed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index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(cell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arrays)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Those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accessed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field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name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(structures)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80" w:lineRule="atLeast"/>
        <w:ind w:left="2390" w:right="4976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addition,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consider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collecting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structures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structures.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8031" w:val="left" w:leader="none"/>
        </w:tabs>
        <w:spacing w:line="208" w:lineRule="exact"/>
        <w:ind w:left="2390" w:right="0" w:firstLine="0"/>
        <w:jc w:val="left"/>
        <w:rPr>
          <w:rFonts w:ascii="GillSans-UltraBold" w:hAnsi="GillSans-UltraBold" w:cs="GillSans-UltraBold" w:eastAsia="GillSans-UltraBold"/>
          <w:sz w:val="19"/>
          <w:szCs w:val="19"/>
        </w:rPr>
      </w:pPr>
      <w:r>
        <w:rPr/>
        <w:pict>
          <v:group style="position:absolute;margin-left:88.375pt;margin-top:7.491577pt;width:24.25pt;height:48.25pt;mso-position-horizontal-relative:page;mso-position-vertical-relative:paragraph;z-index:-2434" coordorigin="1768,150" coordsize="485,965">
            <v:group style="position:absolute;left:1892;top:512;width:238;height:239" coordorigin="1892,512" coordsize="238,239">
              <v:shape style="position:absolute;left:1892;top:512;width:238;height:239" coordorigin="1892,512" coordsize="238,239" path="m2130,632l2112,696,2064,740,2021,752,1996,750,1934,723,1897,673,1892,652,1893,625,1917,560,1964,522,2004,512,2028,514,2089,542,2124,595,2130,632xe" filled="f" stroked="t" strokeweight=".25pt" strokecolor="#231F20">
                <v:path arrowok="t"/>
              </v:shape>
            </v:group>
            <v:group style="position:absolute;left:1770;top:632;width:480;height:2" coordorigin="1770,632" coordsize="480,2">
              <v:shape style="position:absolute;left:1770;top:632;width:480;height:2" coordorigin="1770,632" coordsize="480,0" path="m1770,632l2250,632e" filled="f" stroked="t" strokeweight=".25pt" strokecolor="#231F20">
                <v:path arrowok="t"/>
              </v:shape>
            </v:group>
            <v:group style="position:absolute;left:2010;top:152;width:2;height:960" coordorigin="2010,152" coordsize="2,960">
              <v:shape style="position:absolute;left:2010;top:152;width:2;height:960" coordorigin="2010,152" coordsize="0,960" path="m2010,152l2010,1112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7.491577pt;width:24.25pt;height:48.25pt;mso-position-horizontal-relative:page;mso-position-vertical-relative:paragraph;z-index:-2433" coordorigin="13588,150" coordsize="485,965">
            <v:group style="position:absolute;left:13712;top:512;width:238;height:239" coordorigin="13712,512" coordsize="238,239">
              <v:shape style="position:absolute;left:13712;top:512;width:238;height:239" coordorigin="13712,512" coordsize="238,239" path="m13950,632l13932,696,13884,740,13841,752,13816,750,13754,723,13717,673,13712,652,13713,625,13737,560,13784,522,13824,512,13848,514,13909,542,13944,595,13950,632xe" filled="f" stroked="t" strokeweight=".25pt" strokecolor="#231F20">
                <v:path arrowok="t"/>
              </v:shape>
            </v:group>
            <v:group style="position:absolute;left:13590;top:632;width:480;height:2" coordorigin="13590,632" coordsize="480,2">
              <v:shape style="position:absolute;left:13590;top:632;width:480;height:2" coordorigin="13590,632" coordsize="480,0" path="m13590,632l14070,632e" filled="f" stroked="t" strokeweight=".25pt" strokecolor="#231F20">
                <v:path arrowok="t"/>
              </v:shape>
            </v:group>
            <v:group style="position:absolute;left:13830;top:152;width:2;height:960" coordorigin="13830,152" coordsize="2,960">
              <v:shape style="position:absolute;left:13830;top:152;width:2;height:960" coordorigin="13830,152" coordsize="0,960" path="m13830,152l13830,1112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GillSans-UltraBold" w:hAnsi="GillSans-UltraBold" w:cs="GillSans-UltraBold" w:eastAsia="GillSans-UltraBold"/>
          <w:b/>
          <w:bCs/>
          <w:color w:val="231F20"/>
          <w:w w:val="83"/>
          <w:sz w:val="19"/>
          <w:szCs w:val="19"/>
        </w:rPr>
      </w:r>
      <w:r>
        <w:rPr>
          <w:rFonts w:ascii="GillSans-UltraBold" w:hAnsi="GillSans-UltraBold" w:cs="GillSans-UltraBold" w:eastAsia="GillSans-UltraBold"/>
          <w:b/>
          <w:bCs/>
          <w:color w:val="231F20"/>
          <w:w w:val="83"/>
          <w:sz w:val="19"/>
          <w:szCs w:val="19"/>
          <w:u w:val="single" w:color="231F20"/>
        </w:rPr>
        <w:t> </w:t>
      </w:r>
      <w:r>
        <w:rPr>
          <w:rFonts w:ascii="GillSans-UltraBold" w:hAnsi="GillSans-UltraBold" w:cs="GillSans-UltraBold" w:eastAsia="GillSans-UltraBold"/>
          <w:b/>
          <w:bCs/>
          <w:color w:val="231F20"/>
          <w:w w:val="100"/>
          <w:sz w:val="19"/>
          <w:szCs w:val="19"/>
          <w:u w:val="single" w:color="231F20"/>
        </w:rPr>
        <w:tab/>
      </w:r>
      <w:r>
        <w:rPr>
          <w:rFonts w:ascii="GillSans-UltraBold" w:hAnsi="GillSans-UltraBold" w:cs="GillSans-UltraBold" w:eastAsia="GillSans-UltraBold"/>
          <w:b/>
          <w:bCs/>
          <w:color w:val="231F20"/>
          <w:w w:val="100"/>
          <w:sz w:val="19"/>
          <w:szCs w:val="19"/>
          <w:u w:val="none"/>
        </w:rPr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w w:val="100"/>
          <w:sz w:val="19"/>
          <w:szCs w:val="19"/>
          <w:u w:val="none"/>
        </w:rPr>
      </w:r>
    </w:p>
    <w:p>
      <w:pPr>
        <w:pStyle w:val="Heading2"/>
        <w:spacing w:before="87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Introduction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307" w:lineRule="auto"/>
        <w:ind w:left="2390" w:right="4559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covers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collections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more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general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flexible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considered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far.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Heterogeneous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collections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contain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objects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type,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rather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just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numbers.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Consequently,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collective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operations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defined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applied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structures.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perform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most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operations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their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contents,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items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must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extracted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time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replaced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necessary.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consider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three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different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mechanisms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building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heterogeneous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collections: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307" w:lineRule="auto" w:before="2"/>
        <w:ind w:left="2390" w:right="411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access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components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index;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acc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components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structure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symbolic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field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name;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access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structure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index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reach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specific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stru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symbolic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field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name.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91"/>
        <w:ind w:left="0" w:right="1802" w:firstLine="0"/>
        <w:jc w:val="right"/>
        <w:rPr>
          <w:rFonts w:ascii="Palatino" w:hAnsi="Palatino" w:cs="Palatino" w:eastAsia="Palatino"/>
          <w:sz w:val="18"/>
          <w:szCs w:val="18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141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right"/>
        <w:rPr>
          <w:rFonts w:ascii="Palatino" w:hAnsi="Palatino" w:cs="Palatino" w:eastAsia="Palatino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142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7</w:t>
      </w:r>
      <w:r>
        <w:rPr>
          <w:rFonts w:ascii="Times New Roman" w:hAnsi="Times New Roman" w:cs="Times New Roman" w:eastAsia="Times New Roman"/>
          <w:b/>
          <w:bCs/>
          <w:color w:val="231F20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Structures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2"/>
        </w:numPr>
        <w:tabs>
          <w:tab w:pos="4146" w:val="left" w:leader="none"/>
        </w:tabs>
        <w:spacing w:before="58"/>
        <w:ind w:left="4146" w:right="0" w:hanging="477"/>
        <w:jc w:val="left"/>
        <w:rPr>
          <w:b w:val="0"/>
          <w:bCs w:val="0"/>
        </w:rPr>
      </w:pPr>
      <w:r>
        <w:rPr/>
        <w:pict>
          <v:group style="position:absolute;margin-left:237.992996pt;margin-top:3.146032pt;width:351.456pt;height:17.89pt;mso-position-horizontal-relative:page;mso-position-vertical-relative:paragraph;z-index:-2430" coordorigin="4760,63" coordsize="7029,358">
            <v:shape style="position:absolute;left:4764;top:63;width:420;height:357" type="#_x0000_t75">
              <v:imagedata r:id="rId10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10"/>
        </w:rPr>
        <w:t>Concept:</w:t>
      </w:r>
      <w:r>
        <w:rPr>
          <w:color w:val="231F20"/>
          <w:spacing w:val="-31"/>
          <w:w w:val="110"/>
        </w:rPr>
        <w:t> </w:t>
      </w:r>
      <w:r>
        <w:rPr>
          <w:color w:val="231F20"/>
          <w:spacing w:val="0"/>
          <w:w w:val="110"/>
        </w:rPr>
        <w:t>Collecting</w:t>
      </w:r>
      <w:r>
        <w:rPr>
          <w:color w:val="231F20"/>
          <w:spacing w:val="-30"/>
          <w:w w:val="110"/>
        </w:rPr>
        <w:t> </w:t>
      </w:r>
      <w:r>
        <w:rPr>
          <w:color w:val="231F20"/>
          <w:spacing w:val="0"/>
          <w:w w:val="110"/>
        </w:rPr>
        <w:t>Dissimilar</w:t>
      </w:r>
      <w:r>
        <w:rPr>
          <w:color w:val="231F20"/>
          <w:spacing w:val="-30"/>
          <w:w w:val="110"/>
        </w:rPr>
        <w:t> </w:t>
      </w:r>
      <w:r>
        <w:rPr>
          <w:color w:val="231F20"/>
          <w:spacing w:val="0"/>
          <w:w w:val="110"/>
        </w:rPr>
        <w:t>Objects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170" w:right="2386"/>
        <w:jc w:val="both"/>
      </w:pPr>
      <w:r>
        <w:rPr>
          <w:rFonts w:ascii="Palatino" w:hAnsi="Palatino" w:cs="Palatino" w:eastAsia="Palatino"/>
          <w:b/>
          <w:bCs/>
          <w:color w:val="231F20"/>
          <w:spacing w:val="3"/>
          <w:w w:val="100"/>
        </w:rPr>
        <w:t>Heterogeneou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s</w:t>
      </w:r>
      <w:r>
        <w:rPr>
          <w:rFonts w:ascii="Palatino" w:hAnsi="Palatino" w:cs="Palatino" w:eastAsia="Palatino"/>
          <w:b/>
          <w:bCs/>
          <w:color w:val="231F20"/>
          <w:spacing w:val="31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3"/>
          <w:w w:val="100"/>
        </w:rPr>
        <w:t>collection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s</w:t>
      </w:r>
      <w:r>
        <w:rPr>
          <w:rFonts w:ascii="Palatino" w:hAnsi="Palatino" w:cs="Palatino" w:eastAsia="Palatino"/>
          <w:b/>
          <w:bCs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permi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object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differen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type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groupe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allo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abstractio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appl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much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broade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rang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content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fac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content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these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severely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restricts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performed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whole.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Whereas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significant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arithmeti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performe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whol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number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heterogeneou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always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2"/>
        </w:numPr>
        <w:tabs>
          <w:tab w:pos="4146" w:val="left" w:leader="none"/>
        </w:tabs>
        <w:spacing w:before="58"/>
        <w:ind w:left="4146" w:right="0" w:hanging="477"/>
        <w:jc w:val="left"/>
        <w:rPr>
          <w:b w:val="0"/>
          <w:bCs w:val="0"/>
        </w:rPr>
      </w:pPr>
      <w:r>
        <w:rPr/>
        <w:pict>
          <v:group style="position:absolute;margin-left:237.992996pt;margin-top:3.145727pt;width:351.456pt;height:17.89pt;mso-position-horizontal-relative:page;mso-position-vertical-relative:paragraph;z-index:-2429" coordorigin="4760,63" coordsize="7029,358">
            <v:shape style="position:absolute;left:4764;top:63;width:420;height:357" type="#_x0000_t75">
              <v:imagedata r:id="rId11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0"/>
        </w:rPr>
        <w:t>Cell</w:t>
      </w:r>
      <w:r>
        <w:rPr>
          <w:color w:val="231F20"/>
          <w:spacing w:val="-5"/>
          <w:w w:val="100"/>
        </w:rPr>
        <w:t> </w:t>
      </w:r>
      <w:r>
        <w:rPr>
          <w:color w:val="231F20"/>
          <w:spacing w:val="0"/>
          <w:w w:val="100"/>
        </w:rPr>
        <w:t>Arrays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170" w:right="2380"/>
        <w:jc w:val="both"/>
      </w:pPr>
      <w:r>
        <w:rPr/>
        <w:pict>
          <v:group style="position:absolute;margin-left:88.375pt;margin-top:68.74601pt;width:24.25pt;height:48.25pt;mso-position-horizontal-relative:page;mso-position-vertical-relative:paragraph;z-index:-2428" coordorigin="1768,1375" coordsize="485,965">
            <v:group style="position:absolute;left:1892;top:1738;width:238;height:239" coordorigin="1892,1738" coordsize="238,239">
              <v:shape style="position:absolute;left:1892;top:1738;width:238;height:239" coordorigin="1892,1738" coordsize="238,239" path="m2130,1857l2112,1921,2064,1965,2021,1977,1996,1975,1934,1949,1897,1898,1892,1877,1893,1851,1917,1786,1964,1747,2004,1738,2028,1740,2089,1768,2124,1820,2130,1857xe" filled="f" stroked="t" strokeweight=".25pt" strokecolor="#231F20">
                <v:path arrowok="t"/>
              </v:shape>
            </v:group>
            <v:group style="position:absolute;left:1770;top:1857;width:480;height:2" coordorigin="1770,1857" coordsize="480,2">
              <v:shape style="position:absolute;left:1770;top:1857;width:480;height:2" coordorigin="1770,1857" coordsize="480,0" path="m1770,1857l2250,1857e" filled="f" stroked="t" strokeweight=".25pt" strokecolor="#231F20">
                <v:path arrowok="t"/>
              </v:shape>
            </v:group>
            <v:group style="position:absolute;left:2010;top:1377;width:2;height:960" coordorigin="2010,1377" coordsize="2,960">
              <v:shape style="position:absolute;left:2010;top:1377;width:2;height:960" coordorigin="2010,1377" coordsize="0,960" path="m2010,1377l2010,233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68.74601pt;width:24.25pt;height:48.25pt;mso-position-horizontal-relative:page;mso-position-vertical-relative:paragraph;z-index:-2427" coordorigin="13588,1375" coordsize="485,965">
            <v:group style="position:absolute;left:13712;top:1738;width:238;height:239" coordorigin="13712,1738" coordsize="238,239">
              <v:shape style="position:absolute;left:13712;top:1738;width:238;height:239" coordorigin="13712,1738" coordsize="238,239" path="m13950,1857l13932,1921,13884,1965,13841,1977,13816,1975,13754,1949,13717,1898,13712,1877,13713,1851,13737,1786,13784,1747,13824,1738,13848,1740,13909,1768,13944,1820,13950,1857xe" filled="f" stroked="t" strokeweight=".25pt" strokecolor="#231F20">
                <v:path arrowok="t"/>
              </v:shape>
            </v:group>
            <v:group style="position:absolute;left:13590;top:1857;width:480;height:2" coordorigin="13590,1857" coordsize="480,2">
              <v:shape style="position:absolute;left:13590;top:1857;width:480;height:2" coordorigin="13590,1857" coordsize="480,0" path="m13590,1857l14070,1857e" filled="f" stroked="t" strokeweight=".25pt" strokecolor="#231F20">
                <v:path arrowok="t"/>
              </v:shape>
            </v:group>
            <v:group style="position:absolute;left:13830;top:1377;width:2;height:960" coordorigin="13830,1377" coordsize="2,960">
              <v:shape style="position:absolute;left:13830;top:1377;width:2;height:960" coordorigin="13830,1377" coordsize="0,960" path="m13830,1377l13830,233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4"/>
          <w:w w:val="100"/>
        </w:rPr>
        <w:t>Cel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nam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suggests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genera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indexe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numericall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elemen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cell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considere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containe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objec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clas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stored.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1</w:t>
      </w:r>
      <w:r>
        <w:rPr>
          <w:b w:val="0"/>
          <w:bCs w:val="0"/>
          <w:color w:val="231F20"/>
          <w:spacing w:val="37"/>
          <w:w w:val="100"/>
          <w:position w:val="9"/>
          <w:sz w:val="15"/>
          <w:szCs w:val="15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The</w:t>
      </w:r>
      <w:r>
        <w:rPr>
          <w:b w:val="0"/>
          <w:bCs w:val="0"/>
          <w:color w:val="231F20"/>
          <w:spacing w:val="0"/>
          <w:w w:val="100"/>
          <w:position w:val="0"/>
        </w:rPr>
        <w:t>y</w:t>
      </w:r>
      <w:r>
        <w:rPr>
          <w:b w:val="0"/>
          <w:bCs w:val="0"/>
          <w:color w:val="231F20"/>
          <w:spacing w:val="22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ca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22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b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23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treate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22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a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22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array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22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o</w:t>
      </w:r>
      <w:r>
        <w:rPr>
          <w:b w:val="0"/>
          <w:bCs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color w:val="231F20"/>
          <w:spacing w:val="22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container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23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fo</w:t>
      </w:r>
      <w:r>
        <w:rPr>
          <w:b w:val="0"/>
          <w:bCs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color w:val="231F20"/>
          <w:spacing w:val="22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the</w:t>
      </w:r>
      <w:r>
        <w:rPr>
          <w:b w:val="0"/>
          <w:bCs w:val="0"/>
          <w:color w:val="231F20"/>
          <w:spacing w:val="3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purpos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o</w:t>
      </w:r>
      <w:r>
        <w:rPr>
          <w:b w:val="0"/>
          <w:bCs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concatenatio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an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slicing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However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i</w:t>
      </w:r>
      <w:r>
        <w:rPr>
          <w:b w:val="0"/>
          <w:bCs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yo</w:t>
      </w:r>
      <w:r>
        <w:rPr>
          <w:b w:val="0"/>
          <w:bCs w:val="0"/>
          <w:color w:val="231F20"/>
          <w:spacing w:val="0"/>
          <w:w w:val="100"/>
          <w:position w:val="0"/>
        </w:rPr>
        <w:t>u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wis</w:t>
      </w:r>
      <w:r>
        <w:rPr>
          <w:b w:val="0"/>
          <w:bCs w:val="0"/>
          <w:color w:val="231F20"/>
          <w:spacing w:val="0"/>
          <w:w w:val="100"/>
          <w:position w:val="0"/>
        </w:rPr>
        <w:t>h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t</w:t>
      </w:r>
      <w:r>
        <w:rPr>
          <w:b w:val="0"/>
          <w:bCs w:val="0"/>
          <w:color w:val="231F20"/>
          <w:spacing w:val="0"/>
          <w:w w:val="100"/>
          <w:position w:val="0"/>
        </w:rPr>
        <w:t>o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acces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or</w:t>
      </w:r>
      <w:r>
        <w:rPr>
          <w:b w:val="0"/>
          <w:bCs w:val="0"/>
          <w:color w:val="231F20"/>
          <w:spacing w:val="3"/>
          <w:w w:val="100"/>
          <w:position w:val="0"/>
        </w:rPr>
        <w:t> </w:t>
      </w:r>
      <w:r>
        <w:rPr>
          <w:b w:val="0"/>
          <w:bCs w:val="0"/>
          <w:color w:val="231F20"/>
          <w:spacing w:val="9"/>
          <w:w w:val="100"/>
          <w:position w:val="0"/>
        </w:rPr>
        <w:t>modif</w:t>
      </w:r>
      <w:r>
        <w:rPr>
          <w:b w:val="0"/>
          <w:bCs w:val="0"/>
          <w:color w:val="231F20"/>
          <w:spacing w:val="0"/>
          <w:w w:val="100"/>
          <w:position w:val="0"/>
        </w:rPr>
        <w:t>y</w:t>
      </w:r>
      <w:r>
        <w:rPr>
          <w:b w:val="0"/>
          <w:bCs w:val="0"/>
          <w:color w:val="231F20"/>
          <w:spacing w:val="9"/>
          <w:w w:val="100"/>
          <w:position w:val="0"/>
        </w:rPr>
        <w:t> </w:t>
      </w:r>
      <w:r>
        <w:rPr>
          <w:b w:val="0"/>
          <w:bCs w:val="0"/>
          <w:color w:val="231F20"/>
          <w:spacing w:val="9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9"/>
          <w:w w:val="100"/>
          <w:position w:val="0"/>
        </w:rPr>
        <w:t> </w:t>
      </w:r>
      <w:r>
        <w:rPr>
          <w:b w:val="0"/>
          <w:bCs w:val="0"/>
          <w:color w:val="231F20"/>
          <w:spacing w:val="9"/>
          <w:w w:val="100"/>
          <w:position w:val="0"/>
        </w:rPr>
        <w:t>content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9"/>
          <w:w w:val="100"/>
          <w:position w:val="0"/>
        </w:rPr>
        <w:t> </w:t>
      </w:r>
      <w:r>
        <w:rPr>
          <w:b w:val="0"/>
          <w:bCs w:val="0"/>
          <w:color w:val="231F20"/>
          <w:spacing w:val="9"/>
          <w:w w:val="100"/>
          <w:position w:val="0"/>
        </w:rPr>
        <w:t>o</w:t>
      </w:r>
      <w:r>
        <w:rPr>
          <w:b w:val="0"/>
          <w:bCs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color w:val="231F20"/>
          <w:spacing w:val="9"/>
          <w:w w:val="100"/>
          <w:position w:val="0"/>
        </w:rPr>
        <w:t> </w:t>
      </w:r>
      <w:r>
        <w:rPr>
          <w:b w:val="0"/>
          <w:bCs w:val="0"/>
          <w:color w:val="231F20"/>
          <w:spacing w:val="9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9"/>
          <w:w w:val="100"/>
          <w:position w:val="0"/>
        </w:rPr>
        <w:t> </w:t>
      </w:r>
      <w:r>
        <w:rPr>
          <w:b w:val="0"/>
          <w:bCs w:val="0"/>
          <w:color w:val="231F20"/>
          <w:spacing w:val="9"/>
          <w:w w:val="100"/>
          <w:position w:val="0"/>
        </w:rPr>
        <w:t>containers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9"/>
          <w:w w:val="100"/>
          <w:position w:val="0"/>
        </w:rPr>
        <w:t> </w:t>
      </w:r>
      <w:r>
        <w:rPr>
          <w:b w:val="0"/>
          <w:bCs w:val="0"/>
          <w:color w:val="231F20"/>
          <w:spacing w:val="9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9"/>
          <w:w w:val="100"/>
          <w:position w:val="0"/>
        </w:rPr>
        <w:t> </w:t>
      </w:r>
      <w:r>
        <w:rPr>
          <w:b w:val="0"/>
          <w:bCs w:val="0"/>
          <w:color w:val="231F20"/>
          <w:spacing w:val="9"/>
          <w:w w:val="100"/>
          <w:position w:val="0"/>
        </w:rPr>
        <w:t>cell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9"/>
          <w:w w:val="100"/>
          <w:position w:val="0"/>
        </w:rPr>
        <w:t> </w:t>
      </w:r>
      <w:r>
        <w:rPr>
          <w:b w:val="0"/>
          <w:bCs w:val="0"/>
          <w:color w:val="231F20"/>
          <w:spacing w:val="9"/>
          <w:w w:val="100"/>
          <w:position w:val="0"/>
        </w:rPr>
        <w:t>mus</w:t>
      </w:r>
      <w:r>
        <w:rPr>
          <w:b w:val="0"/>
          <w:bCs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color w:val="231F20"/>
          <w:spacing w:val="9"/>
          <w:w w:val="100"/>
          <w:position w:val="0"/>
        </w:rPr>
        <w:t> </w:t>
      </w:r>
      <w:r>
        <w:rPr>
          <w:b w:val="0"/>
          <w:bCs w:val="0"/>
          <w:color w:val="231F20"/>
          <w:spacing w:val="9"/>
          <w:w w:val="100"/>
          <w:position w:val="0"/>
        </w:rPr>
        <w:t>b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9"/>
          <w:w w:val="100"/>
          <w:position w:val="0"/>
        </w:rPr>
        <w:t> </w:t>
      </w:r>
      <w:r>
        <w:rPr>
          <w:b w:val="0"/>
          <w:bCs w:val="0"/>
          <w:color w:val="231F20"/>
          <w:spacing w:val="9"/>
          <w:w w:val="100"/>
          <w:position w:val="0"/>
        </w:rPr>
        <w:t>accessed</w:t>
      </w:r>
      <w:r>
        <w:rPr>
          <w:b w:val="0"/>
          <w:bCs w:val="0"/>
          <w:color w:val="231F20"/>
          <w:spacing w:val="9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individually.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3"/>
        </w:numPr>
        <w:tabs>
          <w:tab w:pos="3701" w:val="left" w:leader="none"/>
        </w:tabs>
        <w:ind w:left="3701" w:right="6801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Creating</w:t>
      </w:r>
      <w:r>
        <w:rPr>
          <w:color w:val="231F20"/>
          <w:spacing w:val="-35"/>
          <w:w w:val="105"/>
        </w:rPr>
        <w:t> </w:t>
      </w:r>
      <w:r>
        <w:rPr>
          <w:color w:val="231F20"/>
          <w:spacing w:val="0"/>
          <w:w w:val="105"/>
        </w:rPr>
        <w:t>Cell</w:t>
      </w:r>
      <w:r>
        <w:rPr>
          <w:color w:val="231F20"/>
          <w:spacing w:val="-35"/>
          <w:w w:val="105"/>
        </w:rPr>
        <w:t> </w:t>
      </w:r>
      <w:r>
        <w:rPr>
          <w:color w:val="231F20"/>
          <w:spacing w:val="0"/>
          <w:w w:val="105"/>
        </w:rPr>
        <w:t>Arrays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3170" w:right="4355"/>
        <w:jc w:val="both"/>
      </w:pP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constructed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3"/>
        </w:numPr>
        <w:tabs>
          <w:tab w:pos="3625" w:val="left" w:leader="none"/>
        </w:tabs>
        <w:spacing w:before="96"/>
        <w:ind w:left="3630" w:right="0" w:hanging="280"/>
        <w:jc w:val="left"/>
      </w:pP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individually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braces: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64" w:lineRule="auto"/>
        <w:ind w:left="3890" w:right="740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A{1}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1708" w:right="529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[42]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numPr>
          <w:ilvl w:val="3"/>
          <w:numId w:val="3"/>
        </w:numPr>
        <w:tabs>
          <w:tab w:pos="3625" w:val="left" w:leader="none"/>
        </w:tabs>
        <w:spacing w:line="260" w:lineRule="exact" w:before="44"/>
        <w:ind w:left="3630" w:right="3020" w:hanging="280"/>
        <w:jc w:val="left"/>
      </w:pP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individually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brackets: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64" w:lineRule="auto"/>
        <w:ind w:left="3890" w:right="682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B[1]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{[4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6]};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1614" w:right="442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[1x2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double]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numPr>
          <w:ilvl w:val="3"/>
          <w:numId w:val="3"/>
        </w:numPr>
        <w:tabs>
          <w:tab w:pos="3625" w:val="left" w:leader="none"/>
        </w:tabs>
        <w:spacing w:before="31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concatenating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braces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{.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.}: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64" w:lineRule="auto"/>
        <w:ind w:left="3890" w:right="615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{3,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[1,2,3],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'abcde'}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2573" w:right="423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[3]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[1x3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double]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'abcde'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numPr>
          <w:ilvl w:val="3"/>
          <w:numId w:val="3"/>
        </w:numPr>
        <w:tabs>
          <w:tab w:pos="3625" w:val="left" w:leader="none"/>
        </w:tabs>
        <w:spacing w:before="31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concatenating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containers: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64" w:lineRule="auto"/>
        <w:ind w:left="3890" w:right="644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{'xyz'}]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42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[42]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[1x2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double]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[3]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[1x3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double]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'abcde'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'xyz'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0"/>
        <w:ind w:left="3170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241.5pt;margin-top:1.448737pt;width:171pt;height:.1pt;mso-position-horizontal-relative:page;mso-position-vertical-relative:paragraph;z-index:-2431" coordorigin="4830,29" coordsize="3420,2">
            <v:shape style="position:absolute;left:4830;top:29;width:3420;height:2" coordorigin="4830,29" coordsize="3420,0" path="m4830,29l8250,29e" filled="f" stroked="t" strokeweight=".75pt" strokecolor="#231F20">
              <v:path arrowok="t"/>
            </v:shape>
            <w10:wrap type="none"/>
          </v:group>
        </w:pic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7"/>
          <w:sz w:val="13"/>
          <w:szCs w:val="13"/>
        </w:rPr>
        <w:t>1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Java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programmers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might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recognize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cell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array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array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Objects.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18"/>
          <w:szCs w:val="18"/>
        </w:rPr>
        <w:sectPr>
          <w:headerReference w:type="default" r:id="rId9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4"/>
        </w:numPr>
        <w:tabs>
          <w:tab w:pos="4268" w:val="left" w:leader="none"/>
          <w:tab w:pos="10849" w:val="right" w:leader="none"/>
        </w:tabs>
        <w:spacing w:before="68"/>
        <w:ind w:left="4268" w:right="1670" w:hanging="378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Arrays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143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3825"/>
        <w:jc w:val="both"/>
      </w:pPr>
      <w:r>
        <w:rPr>
          <w:b w:val="0"/>
          <w:bCs w:val="0"/>
          <w:color w:val="231F20"/>
          <w:spacing w:val="0"/>
          <w:w w:val="100"/>
        </w:rPr>
        <w:t>Based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observe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4"/>
        </w:numPr>
        <w:tabs>
          <w:tab w:pos="4345" w:val="left" w:leader="none"/>
        </w:tabs>
        <w:spacing w:before="96"/>
        <w:ind w:left="4350" w:right="0" w:hanging="280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legal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4"/>
        </w:numPr>
        <w:tabs>
          <w:tab w:pos="4345" w:val="left" w:leader="none"/>
        </w:tabs>
        <w:spacing w:line="260" w:lineRule="exact" w:before="29"/>
        <w:ind w:left="4350" w:right="2101" w:hanging="280"/>
        <w:jc w:val="left"/>
      </w:pPr>
      <w:r>
        <w:rPr>
          <w:b w:val="0"/>
          <w:bCs w:val="0"/>
          <w:color w:val="231F20"/>
          <w:spacing w:val="0"/>
          <w:w w:val="100"/>
        </w:rPr>
        <w:t>Just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fly”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5"/>
        <w:jc w:val="both"/>
      </w:pPr>
      <w:r>
        <w:rPr>
          <w:b w:val="0"/>
          <w:bCs w:val="0"/>
          <w:color w:val="231F20"/>
          <w:spacing w:val="4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cel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displayed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thei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appearanc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contents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Individual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brackets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[3]</w:t>
      </w:r>
      <w:r>
        <w:rPr>
          <w:b w:val="0"/>
          <w:bCs w:val="0"/>
          <w:color w:val="231F20"/>
          <w:spacing w:val="0"/>
          <w:w w:val="100"/>
        </w:rPr>
        <w:t>;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large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numerica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display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their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[1x3</w:t>
      </w:r>
      <w:r>
        <w:rPr>
          <w:rFonts w:ascii="Courier New" w:hAnsi="Courier New" w:cs="Courier New" w:eastAsia="Courier New"/>
          <w:b w:val="0"/>
          <w:bCs w:val="0"/>
          <w:color w:val="231F20"/>
          <w:spacing w:val="3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double]</w:t>
      </w:r>
      <w:r>
        <w:rPr>
          <w:b w:val="0"/>
          <w:bCs w:val="0"/>
          <w:color w:val="231F20"/>
          <w:spacing w:val="0"/>
          <w:w w:val="100"/>
        </w:rPr>
        <w:t>;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enclosing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quotes,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'abcde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'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5"/>
        </w:numPr>
        <w:tabs>
          <w:tab w:pos="4421" w:val="left" w:leader="none"/>
        </w:tabs>
        <w:ind w:left="4421" w:right="5947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Accessing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0"/>
          <w:w w:val="105"/>
        </w:rPr>
        <w:t>Cell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0"/>
          <w:w w:val="105"/>
        </w:rPr>
        <w:t>Arrays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4"/>
        <w:jc w:val="both"/>
      </w:pP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considered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conventional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containers,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container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accesse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manipulate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normally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example,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previous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64" w:lineRule="auto"/>
        <w:ind w:left="3890" w:right="481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D(2)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parentheses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container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0" w:right="348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91"/>
        <w:ind w:right="1669"/>
        <w:jc w:val="both"/>
      </w:pPr>
      <w:r>
        <w:rPr/>
        <w:pict>
          <v:group style="position:absolute;margin-left:88.375pt;margin-top:17.324963pt;width:24.25pt;height:48.25pt;mso-position-horizontal-relative:page;mso-position-vertical-relative:paragraph;z-index:-2426" coordorigin="1768,346" coordsize="485,965">
            <v:group style="position:absolute;left:1892;top:709;width:238;height:239" coordorigin="1892,709" coordsize="238,239">
              <v:shape style="position:absolute;left:1892;top:709;width:238;height:239" coordorigin="1892,709" coordsize="238,239" path="m2130,829l2112,893,2064,936,2021,948,1996,947,1934,920,1897,869,1892,849,1893,822,1917,757,1964,718,2004,709,2028,711,2089,739,2124,792,2130,829xe" filled="f" stroked="t" strokeweight=".25pt" strokecolor="#231F20">
                <v:path arrowok="t"/>
              </v:shape>
            </v:group>
            <v:group style="position:absolute;left:1770;top:829;width:480;height:2" coordorigin="1770,829" coordsize="480,2">
              <v:shape style="position:absolute;left:1770;top:829;width:480;height:2" coordorigin="1770,829" coordsize="480,0" path="m1770,829l2250,829e" filled="f" stroked="t" strokeweight=".25pt" strokecolor="#231F20">
                <v:path arrowok="t"/>
              </v:shape>
            </v:group>
            <v:group style="position:absolute;left:2010;top:349;width:2;height:960" coordorigin="2010,349" coordsize="2,960">
              <v:shape style="position:absolute;left:2010;top:349;width:2;height:960" coordorigin="2010,349" coordsize="0,960" path="m2010,349l2010,130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7.324963pt;width:24.25pt;height:48.25pt;mso-position-horizontal-relative:page;mso-position-vertical-relative:paragraph;z-index:-2425" coordorigin="13588,346" coordsize="485,965">
            <v:group style="position:absolute;left:13712;top:709;width:238;height:239" coordorigin="13712,709" coordsize="238,239">
              <v:shape style="position:absolute;left:13712;top:709;width:238;height:239" coordorigin="13712,709" coordsize="238,239" path="m13950,829l13932,893,13884,936,13841,948,13816,947,13754,920,13717,869,13712,849,13713,822,13737,757,13784,718,13824,709,13848,711,13909,739,13944,792,13950,829xe" filled="f" stroked="t" strokeweight=".25pt" strokecolor="#231F20">
                <v:path arrowok="t"/>
              </v:shape>
            </v:group>
            <v:group style="position:absolute;left:13590;top:829;width:480;height:2" coordorigin="13590,829" coordsize="480,2">
              <v:shape style="position:absolute;left:13590;top:829;width:480;height:2" coordorigin="13590,829" coordsize="480,0" path="m13590,829l14070,829e" filled="f" stroked="t" strokeweight=".25pt" strokecolor="#231F20">
                <v:path arrowok="t"/>
              </v:shape>
            </v:group>
            <v:group style="position:absolute;left:13830;top:349;width:2;height:960" coordorigin="13830,349" coordsize="2,960">
              <v:shape style="position:absolute;left:13830;top:349;width:2;height:960" coordorigin="13830,349" coordsize="0,960" path="m13830,349l13830,130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braces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access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contents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containers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64" w:lineRule="auto"/>
        <w:ind w:left="3890" w:right="538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D{2}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braces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contents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0" w:right="368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73"/>
        <w:jc w:val="both"/>
      </w:pP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right-han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sid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assignmen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statemen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multipl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cel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arrays,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assignmen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variables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built-i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function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deal(...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mak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allocations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7</w:t>
      </w:r>
      <w:r>
        <w:rPr>
          <w:b w:val="0"/>
          <w:bCs w:val="0"/>
          <w:color w:val="231F20"/>
          <w:spacing w:val="-5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use.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4130" w:right="0"/>
        <w:jc w:val="left"/>
      </w:pPr>
      <w:r>
        <w:rPr>
          <w:b w:val="0"/>
          <w:bCs w:val="0"/>
          <w:color w:val="231F20"/>
          <w:spacing w:val="0"/>
          <w:w w:val="100"/>
        </w:rPr>
        <w:t>Notice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observations: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5"/>
        </w:numPr>
        <w:tabs>
          <w:tab w:pos="4345" w:val="left" w:leader="none"/>
        </w:tabs>
        <w:spacing w:line="260" w:lineRule="exact"/>
        <w:ind w:left="4350" w:right="1957" w:hanging="280"/>
        <w:jc w:val="left"/>
      </w:pP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extract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A{1:2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}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made.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separate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fundamental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mechanism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behind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5"/>
        </w:numPr>
        <w:tabs>
          <w:tab w:pos="4345" w:val="left" w:leader="none"/>
        </w:tabs>
        <w:spacing w:line="260" w:lineRule="exact" w:before="40"/>
        <w:ind w:left="4350" w:right="2217" w:hanging="280"/>
        <w:jc w:val="left"/>
      </w:pP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sufficient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either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explicitly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5"/>
        </w:numPr>
        <w:tabs>
          <w:tab w:pos="4345" w:val="left" w:leader="none"/>
        </w:tabs>
        <w:spacing w:line="260" w:lineRule="exact" w:before="40"/>
        <w:ind w:left="4350" w:right="1860" w:hanging="280"/>
        <w:jc w:val="left"/>
      </w:pPr>
      <w:r>
        <w:rPr>
          <w:b w:val="0"/>
          <w:bCs w:val="0"/>
          <w:color w:val="231F20"/>
          <w:spacing w:val="-4"/>
          <w:w w:val="100"/>
        </w:rPr>
        <w:t>Cel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“sliced</w:t>
      </w:r>
      <w:r>
        <w:rPr>
          <w:b w:val="0"/>
          <w:bCs w:val="0"/>
          <w:color w:val="231F20"/>
          <w:spacing w:val="0"/>
          <w:w w:val="100"/>
        </w:rPr>
        <w:t>”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norma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indexin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assignments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</w:r>
      <w:r>
        <w:rPr>
          <w:b w:val="0"/>
          <w:bCs w:val="0"/>
          <w:color w:val="231F20"/>
          <w:spacing w:val="-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lon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size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matc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lef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side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assignment.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</w:r>
      <w:r>
        <w:rPr>
          <w:b w:val="0"/>
          <w:bCs w:val="0"/>
          <w:color w:val="231F20"/>
          <w:spacing w:val="-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unassigne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fille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empt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vector.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5"/>
        </w:numPr>
        <w:tabs>
          <w:tab w:pos="4345" w:val="left" w:leader="none"/>
        </w:tabs>
        <w:spacing w:line="260" w:lineRule="exact" w:before="40"/>
        <w:ind w:left="4350" w:right="1954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assignment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B{[1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3]}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A{[1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2]}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thought.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A{[1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2]}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produces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separate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assignments,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answers,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deal(...)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capture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A{:}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deal(...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12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pt;margin-top:36.391155pt;width:349pt;height:530.696pt;mso-position-horizontal-relative:page;mso-position-vertical-relative:paragraph;z-index:-2424" coordorigin="4820,728" coordsize="6980,10614">
            <v:group style="position:absolute;left:4830;top:738;width:6960;height:10594" coordorigin="4830,738" coordsize="6960,10594">
              <v:shape style="position:absolute;left:4830;top:738;width:6960;height:10594" coordorigin="4830,738" coordsize="6960,10594" path="m4830,11332l11790,11332,11790,738,4830,738,4830,11332xe" filled="t" fillcolor="#E6E7E8" stroked="f">
                <v:path arrowok="t"/>
                <v:fill type="solid"/>
              </v:shape>
              <v:shape style="position:absolute;left:4830;top:737;width:423;height:350" type="#_x0000_t75">
                <v:imagedata r:id="rId14" o:title="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144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7</w:t>
      </w:r>
      <w:r>
        <w:rPr>
          <w:rFonts w:ascii="Times New Roman" w:hAnsi="Times New Roman" w:cs="Times New Roman" w:eastAsia="Times New Roman"/>
          <w:b/>
          <w:bCs/>
          <w:color w:val="231F20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Structures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6"/>
        <w:ind w:left="36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7.1</w:t>
      </w:r>
      <w:r>
        <w:rPr>
          <w:rFonts w:ascii="Times New Roman" w:hAnsi="Times New Roman" w:cs="Times New Roman" w:eastAsia="Times New Roman"/>
          <w:b/>
          <w:bCs/>
          <w:color w:val="231F20"/>
          <w:spacing w:val="3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64" w:lineRule="auto"/>
        <w:ind w:left="3386" w:right="6466" w:hanging="9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{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[1,2,3]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'abcde'}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771" w:right="21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[3]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[1x3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double]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'abcde'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A{1:2}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38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71" w:right="21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38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349" w:val="left" w:leader="none"/>
          <w:tab w:pos="4831" w:val="left" w:leader="none"/>
        </w:tabs>
        <w:spacing w:before="18"/>
        <w:ind w:left="38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A{1:2}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71" w:right="21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253" w:val="left" w:leader="none"/>
          <w:tab w:pos="4734" w:val="left" w:leader="none"/>
        </w:tabs>
        <w:spacing w:before="18"/>
        <w:ind w:left="37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A{1:2}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38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???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Illegal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right-hand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side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assignment.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2533" w:right="442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Too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many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elements.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386" w:right="7042" w:hanging="9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B([1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3])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2])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349" w:val="left" w:leader="none"/>
          <w:tab w:pos="4927" w:val="left" w:leader="none"/>
        </w:tabs>
        <w:ind w:left="35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[3]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[1x3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double]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B{[1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3]}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A{[1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2]}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38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???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Illegal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right-hand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side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assignment.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2533" w:right="442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Too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many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elements.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386" w:right="6754" w:hanging="97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6.714148pt;width:24.25pt;height:48.25pt;mso-position-horizontal-relative:page;mso-position-vertical-relative:paragraph;z-index:-2423" coordorigin="1768,134" coordsize="485,965">
            <v:group style="position:absolute;left:1892;top:497;width:238;height:239" coordorigin="1892,497" coordsize="238,239">
              <v:shape style="position:absolute;left:1892;top:497;width:238;height:239" coordorigin="1892,497" coordsize="238,239" path="m2130,617l2112,681,2064,724,2021,736,1996,734,1934,708,1897,657,1892,637,1893,610,1917,545,1964,506,2004,497,2028,499,2089,527,2124,580,2130,617xe" filled="f" stroked="t" strokeweight=".25pt" strokecolor="#231F20">
                <v:path arrowok="t"/>
              </v:shape>
            </v:group>
            <v:group style="position:absolute;left:1770;top:617;width:480;height:2" coordorigin="1770,617" coordsize="480,2">
              <v:shape style="position:absolute;left:1770;top:617;width:480;height:2" coordorigin="1770,617" coordsize="480,0" path="m1770,617l2250,617e" filled="f" stroked="t" strokeweight=".25pt" strokecolor="#231F20">
                <v:path arrowok="t"/>
              </v:shape>
            </v:group>
            <v:group style="position:absolute;left:2010;top:137;width:2;height:960" coordorigin="2010,137" coordsize="2,960">
              <v:shape style="position:absolute;left:2010;top:137;width:2;height:960" coordorigin="2010,137" coordsize="0,960" path="m2010,137l2010,109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6.714148pt;width:24.25pt;height:48.25pt;mso-position-horizontal-relative:page;mso-position-vertical-relative:paragraph;z-index:-2422" coordorigin="13588,134" coordsize="485,965">
            <v:group style="position:absolute;left:13712;top:497;width:238;height:239" coordorigin="13712,497" coordsize="238,239">
              <v:shape style="position:absolute;left:13712;top:497;width:238;height:239" coordorigin="13712,497" coordsize="238,239" path="m13950,617l13932,681,13884,724,13841,736,13816,734,13754,708,13717,657,13712,637,13713,610,13737,545,13784,506,13824,497,13848,499,13909,527,13944,580,13950,617xe" filled="f" stroked="t" strokeweight=".25pt" strokecolor="#231F20">
                <v:path arrowok="t"/>
              </v:shape>
            </v:group>
            <v:group style="position:absolute;left:13590;top:617;width:480;height:2" coordorigin="13590,617" coordsize="480,2">
              <v:shape style="position:absolute;left:13590;top:617;width:480;height:2" coordorigin="13590,617" coordsize="480,0" path="m13590,617l14070,617e" filled="f" stroked="t" strokeweight=".25pt" strokecolor="#231F20">
                <v:path arrowok="t"/>
              </v:shape>
            </v:group>
            <v:group style="position:absolute;left:13830;top:137;width:2;height:960" coordorigin="13830,137" coordsize="2,960">
              <v:shape style="position:absolute;left:13830;top:137;width:2;height:960" coordorigin="13830,137" coordsize="0,960" path="m13830,137l13830,109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deal(A{:})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771" w:right="21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38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349" w:val="left" w:leader="none"/>
          <w:tab w:pos="4831" w:val="left" w:leader="none"/>
        </w:tabs>
        <w:spacing w:before="18"/>
        <w:ind w:left="38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38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38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abcde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386" w:right="7330" w:hanging="9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deal(A)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445" w:val="left" w:leader="none"/>
          <w:tab w:pos="5986" w:val="left" w:leader="none"/>
        </w:tabs>
        <w:spacing w:line="264" w:lineRule="auto"/>
        <w:ind w:left="3386" w:right="5858" w:firstLine="38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[3]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[1x3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double]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'abcde'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445" w:val="left" w:leader="none"/>
          <w:tab w:pos="5986" w:val="left" w:leader="none"/>
        </w:tabs>
        <w:ind w:left="37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[3]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[1x3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double]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'abcde'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386" w:right="7906" w:hanging="9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A(1:2)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445" w:val="left" w:leader="none"/>
        </w:tabs>
        <w:ind w:left="37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[3]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[1x3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double]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964" w:right="6463" w:firstLine="28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s(i)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sum(A{i})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71" w:right="21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253" w:val="left" w:leader="none"/>
        </w:tabs>
        <w:spacing w:before="18"/>
        <w:ind w:left="37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800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F{2}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349" w:val="left" w:leader="none"/>
        </w:tabs>
        <w:ind w:left="36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[42]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781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F{3}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{42}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349" w:val="left" w:leader="none"/>
          <w:tab w:pos="5120" w:val="left" w:leader="none"/>
        </w:tabs>
        <w:ind w:left="36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[42]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{1x1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cell}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13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6"/>
        </w:numPr>
        <w:tabs>
          <w:tab w:pos="4268" w:val="left" w:leader="none"/>
          <w:tab w:pos="10849" w:val="right" w:leader="none"/>
        </w:tabs>
        <w:spacing w:before="68"/>
        <w:ind w:left="4268" w:right="1670" w:hanging="378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Arrays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145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4350" w:right="1957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deal(...)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copies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6"/>
        </w:numPr>
        <w:tabs>
          <w:tab w:pos="4345" w:val="left" w:leader="none"/>
        </w:tabs>
        <w:spacing w:line="260" w:lineRule="exact" w:before="40"/>
        <w:ind w:left="4350" w:right="1914" w:hanging="280"/>
        <w:jc w:val="left"/>
      </w:pPr>
      <w:r>
        <w:rPr>
          <w:b w:val="0"/>
          <w:bCs w:val="0"/>
          <w:color w:val="231F20"/>
          <w:spacing w:val="0"/>
          <w:w w:val="100"/>
        </w:rPr>
        <w:t>Assignments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normally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treated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extraction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indexed</w:t>
      </w:r>
      <w:r>
        <w:rPr>
          <w:b w:val="0"/>
          <w:bCs w:val="0"/>
          <w:color w:val="231F20"/>
          <w:spacing w:val="-1"/>
          <w:w w:val="100"/>
        </w:rPr>
        <w:t>—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6"/>
        </w:numPr>
        <w:tabs>
          <w:tab w:pos="4345" w:val="left" w:leader="none"/>
        </w:tabs>
        <w:spacing w:line="260" w:lineRule="exact" w:before="40"/>
        <w:ind w:left="4350" w:right="2054" w:hanging="280"/>
        <w:jc w:val="left"/>
      </w:pPr>
      <w:r>
        <w:rPr>
          <w:b w:val="0"/>
          <w:bCs w:val="0"/>
          <w:color w:val="231F20"/>
          <w:spacing w:val="0"/>
          <w:w w:val="100"/>
        </w:rPr>
        <w:t>Finally,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accessing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normal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braces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assignment;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rarely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appropriate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braces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assignment.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loaded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7"/>
        </w:numPr>
        <w:tabs>
          <w:tab w:pos="4421" w:val="left" w:leader="none"/>
        </w:tabs>
        <w:ind w:left="4421" w:right="6362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Using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0"/>
          <w:w w:val="105"/>
        </w:rPr>
        <w:t>Cell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0"/>
          <w:w w:val="105"/>
        </w:rPr>
        <w:t>Arrays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8"/>
        <w:jc w:val="left"/>
      </w:pP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evident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upcoming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chapters.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now,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suffice: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7"/>
        </w:numPr>
        <w:tabs>
          <w:tab w:pos="4345" w:val="left" w:leader="none"/>
        </w:tabs>
        <w:spacing w:line="260" w:lineRule="exact"/>
        <w:ind w:left="4350" w:right="2162" w:hanging="280"/>
        <w:jc w:val="left"/>
      </w:pP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possible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switch/case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Chapter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7"/>
        </w:numPr>
        <w:tabs>
          <w:tab w:pos="4345" w:val="left" w:leader="none"/>
        </w:tabs>
        <w:spacing w:before="27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Substituting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9"/>
        <w:jc w:val="both"/>
      </w:pPr>
      <w:r>
        <w:rPr/>
        <w:pict>
          <v:group style="position:absolute;margin-left:88.375pt;margin-top:9.152259pt;width:24.25pt;height:48.25pt;mso-position-horizontal-relative:page;mso-position-vertical-relative:paragraph;z-index:-2419" coordorigin="1768,183" coordsize="485,965">
            <v:group style="position:absolute;left:1892;top:546;width:238;height:239" coordorigin="1892,546" coordsize="238,239">
              <v:shape style="position:absolute;left:1892;top:546;width:238;height:239" coordorigin="1892,546" coordsize="238,239" path="m2130,666l2112,729,2064,773,2021,785,1996,783,1934,757,1897,706,1892,685,1893,659,1917,594,1964,555,2004,546,2028,548,2089,576,2124,629,2130,666xe" filled="f" stroked="t" strokeweight=".25pt" strokecolor="#231F20">
                <v:path arrowok="t"/>
              </v:shape>
            </v:group>
            <v:group style="position:absolute;left:1770;top:666;width:480;height:2" coordorigin="1770,666" coordsize="480,2">
              <v:shape style="position:absolute;left:1770;top:666;width:480;height:2" coordorigin="1770,666" coordsize="480,0" path="m1770,666l2250,666e" filled="f" stroked="t" strokeweight=".25pt" strokecolor="#231F20">
                <v:path arrowok="t"/>
              </v:shape>
            </v:group>
            <v:group style="position:absolute;left:2010;top:186;width:2;height:960" coordorigin="2010,186" coordsize="2,960">
              <v:shape style="position:absolute;left:2010;top:186;width:2;height:960" coordorigin="2010,186" coordsize="0,960" path="m2010,186l2010,114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9.152259pt;width:24.25pt;height:48.25pt;mso-position-horizontal-relative:page;mso-position-vertical-relative:paragraph;z-index:-2418" coordorigin="13588,183" coordsize="485,965">
            <v:group style="position:absolute;left:13712;top:546;width:238;height:239" coordorigin="13712,546" coordsize="238,239">
              <v:shape style="position:absolute;left:13712;top:546;width:238;height:239" coordorigin="13712,546" coordsize="238,239" path="m13950,666l13932,729,13884,773,13841,785,13816,783,13754,757,13717,706,13712,685,13713,659,13737,594,13784,555,13824,546,13848,548,13909,576,13944,629,13950,666xe" filled="f" stroked="t" strokeweight=".25pt" strokecolor="#231F20">
                <v:path arrowok="t"/>
              </v:shape>
            </v:group>
            <v:group style="position:absolute;left:13590;top:666;width:480;height:2" coordorigin="13590,666" coordsize="480,2">
              <v:shape style="position:absolute;left:13590;top:666;width:480;height:2" coordorigin="13590,666" coordsize="480,0" path="m13590,666l14070,666e" filled="f" stroked="t" strokeweight=".25pt" strokecolor="#231F20">
                <v:path arrowok="t"/>
              </v:shape>
            </v:group>
            <v:group style="position:absolute;left:13830;top:186;width:2;height:960" coordorigin="13830,186" coordsize="2,960">
              <v:shape style="position:absolute;left:13830;top:186;width:2;height:960" coordorigin="13830,186" coordsize="0,960" path="m13830,186l13830,114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suppose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largest(a,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8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8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consumes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largest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provided.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styles,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7.1.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right="7370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7.1: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96"/>
        <w:ind w:left="0" w:right="302"/>
        <w:jc w:val="center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1–3: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7" w:lineRule="auto" w:before="19"/>
        <w:ind w:left="4350" w:right="1904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conventional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5–6: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answer.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7"/>
        </w:numPr>
        <w:tabs>
          <w:tab w:pos="4421" w:val="left" w:leader="none"/>
        </w:tabs>
        <w:ind w:left="4421" w:right="5849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Processing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0"/>
          <w:w w:val="105"/>
        </w:rPr>
        <w:t>Cell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0"/>
          <w:w w:val="105"/>
        </w:rPr>
        <w:t>Arrays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886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7.1.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76"/>
        <w:ind w:left="4130" w:right="0"/>
        <w:jc w:val="left"/>
      </w:pPr>
      <w:r>
        <w:rPr>
          <w:b w:val="0"/>
          <w:bCs w:val="0"/>
          <w:color w:val="231F20"/>
          <w:spacing w:val="0"/>
          <w:w w:val="100"/>
        </w:rPr>
        <w:t>Checking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achieved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7"/>
        </w:numPr>
        <w:tabs>
          <w:tab w:pos="4345" w:val="left" w:leader="none"/>
        </w:tabs>
        <w:spacing w:line="260" w:lineRule="exact"/>
        <w:ind w:left="4350" w:right="2052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class(item)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returns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specifying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switch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68"/>
        <w:ind w:left="39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5pt;margin-top:3.717926pt;width:238.42pt;height:13.168pt;mso-position-horizontal-relative:page;mso-position-vertical-relative:paragraph;z-index:-2420" coordorigin="5545,74" coordsize="4768,263">
            <v:group style="position:absolute;left:5550;top:328;width:4758;height:2" coordorigin="5550,328" coordsize="4758,2">
              <v:shape style="position:absolute;left:5550;top:328;width:4758;height:2" coordorigin="5550,328" coordsize="4758,0" path="m5550,328l10308,328e" filled="f" stroked="t" strokeweight=".5pt" strokecolor="#231F20">
                <v:path arrowok="t"/>
              </v:shape>
            </v:group>
            <v:group style="position:absolute;left:5560;top:84;width:2;height:243" coordorigin="5560,84" coordsize="2,243">
              <v:shape style="position:absolute;left:5560;top:84;width:2;height:243" coordorigin="5560,84" coordsize="0,243" path="m5560,328l556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7.1</w:t>
      </w:r>
      <w:r>
        <w:rPr>
          <w:rFonts w:ascii="Times New Roman" w:hAnsi="Times New Roman" w:cs="Times New Roman" w:eastAsia="Times New Roman"/>
          <w:b/>
          <w:bCs/>
          <w:color w:val="231F20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parameters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8"/>
        </w:numPr>
        <w:tabs>
          <w:tab w:pos="4419" w:val="left" w:leader="none"/>
        </w:tabs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4419" w:val="left" w:leader="none"/>
        </w:tabs>
        <w:spacing w:before="18"/>
        <w:ind w:left="4419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4419" w:val="left" w:leader="none"/>
        </w:tabs>
        <w:spacing w:before="18"/>
        <w:ind w:left="4419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4419" w:val="left" w:leader="none"/>
        </w:tabs>
        <w:spacing w:line="264" w:lineRule="auto" w:before="18"/>
        <w:ind w:left="4130" w:right="607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largest(A,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params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{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};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07996pt;margin-top:18.910267pt;width:228pt;height:.1pt;mso-position-horizontal-relative:page;mso-position-vertical-relative:paragraph;z-index:-2421" coordorigin="5790,378" coordsize="4560,2">
            <v:shape style="position:absolute;left:5790;top:378;width:4560;height:2" coordorigin="5790,378" coordsize="4560,0" path="m5790,378l10350,378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largest(params{1:3})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15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146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7</w:t>
      </w:r>
      <w:r>
        <w:rPr>
          <w:rFonts w:ascii="Times New Roman" w:hAnsi="Times New Roman" w:cs="Times New Roman" w:eastAsia="Times New Roman"/>
          <w:b/>
          <w:bCs/>
          <w:color w:val="231F20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Structures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32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5pt;margin-top:3.718116pt;width:238.42pt;height:13.168pt;mso-position-horizontal-relative:page;mso-position-vertical-relative:paragraph;z-index:-2414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/>
          <w:bCs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7.1</w:t>
      </w:r>
      <w:r>
        <w:rPr>
          <w:rFonts w:ascii="Times New Roman" w:hAnsi="Times New Roman" w:cs="Times New Roman" w:eastAsia="Times New Roman"/>
          <w:b/>
          <w:bCs/>
          <w:color w:val="231F20"/>
          <w:spacing w:val="5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General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&lt;initialize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result&gt;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&lt;index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specification&gt;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988" w:right="538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&lt;extract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element&gt;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988" w:right="538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&lt;check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element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accordingly&gt;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988" w:right="462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&lt;process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element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accordingly&gt;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740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740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07996pt;margin-top:16.810272pt;width:228pt;height:.1pt;mso-position-horizontal-relative:page;mso-position-vertical-relative:paragraph;z-index:-2415" coordorigin="5070,336" coordsize="4560,2">
            <v:shape style="position:absolute;left:5070;top:336;width:4560;height:2" coordorigin="5070,336" coordsize="4560,0" path="m5070,336l9630,33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&lt;finalize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result&gt;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32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006pt;margin-top:3.718062pt;width:238.412pt;height:13.168pt;mso-position-horizontal-relative:page;mso-position-vertical-relative:paragraph;z-index:-2416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9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7.2</w:t>
      </w:r>
      <w:r>
        <w:rPr>
          <w:rFonts w:ascii="Times New Roman" w:hAnsi="Times New Roman" w:cs="Times New Roman" w:eastAsia="Times New Roman"/>
          <w:b/>
          <w:bCs/>
          <w:color w:val="231F20"/>
          <w:spacing w:val="3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example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9"/>
        </w:numPr>
        <w:tabs>
          <w:tab w:pos="3699" w:val="left" w:leader="none"/>
        </w:tabs>
        <w:ind w:left="3699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totalNums(ca)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6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count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numbers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cell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array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084" w:val="left" w:leader="none"/>
        </w:tabs>
        <w:spacing w:before="18"/>
        <w:ind w:left="408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084" w:val="left" w:leader="none"/>
        </w:tabs>
        <w:spacing w:before="18"/>
        <w:ind w:left="408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:length(ca)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469" w:val="left" w:leader="none"/>
          <w:tab w:pos="6299" w:val="left" w:leader="none"/>
        </w:tabs>
        <w:spacing w:before="18"/>
        <w:ind w:left="4469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ca{i}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extract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item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469" w:val="left" w:leader="none"/>
        </w:tabs>
        <w:spacing w:before="18"/>
        <w:ind w:left="4469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isnumeric(item)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check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vector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855" w:val="left" w:leader="none"/>
        </w:tabs>
        <w:spacing w:before="18"/>
        <w:ind w:left="4855" w:right="0" w:hanging="144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prod(size(item));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469" w:val="left" w:leader="none"/>
        </w:tabs>
        <w:spacing w:before="18"/>
        <w:ind w:left="4469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084" w:val="left" w:leader="none"/>
        </w:tabs>
        <w:spacing w:before="18"/>
        <w:ind w:left="408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16006pt;margin-top:16.810158pt;width:228.0pt;height:.1pt;mso-position-horizontal-relative:page;mso-position-vertical-relative:paragraph;z-index:-2417" coordorigin="5070,336" coordsize="4560,2">
            <v:shape style="position:absolute;left:5070;top:336;width:4560;height:2" coordorigin="5070,336" coordsize="4560,0" path="m5070,336l9630,33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0"/>
        </w:numPr>
        <w:tabs>
          <w:tab w:pos="3625" w:val="left" w:leader="none"/>
        </w:tabs>
        <w:spacing w:line="260" w:lineRule="exact" w:before="53"/>
        <w:ind w:left="3630" w:right="2648" w:hanging="280"/>
        <w:jc w:val="both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88.375pt;margin-top:17.143017pt;width:24.25pt;height:48.25pt;mso-position-horizontal-relative:page;mso-position-vertical-relative:paragraph;z-index:-2412" coordorigin="1768,343" coordsize="485,965">
            <v:group style="position:absolute;left:1892;top:705;width:238;height:239" coordorigin="1892,705" coordsize="238,239">
              <v:shape style="position:absolute;left:1892;top:705;width:238;height:239" coordorigin="1892,705" coordsize="238,239" path="m2130,825l2112,889,2064,933,2021,945,1996,943,1934,917,1897,866,1892,845,1893,818,1917,754,1964,715,2004,705,2028,708,2089,735,2124,788,2130,825xe" filled="f" stroked="t" strokeweight=".25pt" strokecolor="#231F20">
                <v:path arrowok="t"/>
              </v:shape>
            </v:group>
            <v:group style="position:absolute;left:1770;top:825;width:480;height:2" coordorigin="1770,825" coordsize="480,2">
              <v:shape style="position:absolute;left:1770;top:825;width:480;height:2" coordorigin="1770,825" coordsize="480,0" path="m1770,825l2250,825e" filled="f" stroked="t" strokeweight=".25pt" strokecolor="#231F20">
                <v:path arrowok="t"/>
              </v:shape>
            </v:group>
            <v:group style="position:absolute;left:2010;top:345;width:2;height:960" coordorigin="2010,345" coordsize="2,960">
              <v:shape style="position:absolute;left:2010;top:345;width:2;height:960" coordorigin="2010,345" coordsize="0,960" path="m2010,345l2010,130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7.143017pt;width:24.25pt;height:48.25pt;mso-position-horizontal-relative:page;mso-position-vertical-relative:paragraph;z-index:-2411" coordorigin="13588,343" coordsize="485,965">
            <v:group style="position:absolute;left:13712;top:705;width:238;height:239" coordorigin="13712,705" coordsize="238,239">
              <v:shape style="position:absolute;left:13712;top:705;width:238;height:239" coordorigin="13712,705" coordsize="238,239" path="m13950,825l13932,889,13884,933,13841,945,13816,943,13754,917,13717,866,13712,845,13713,818,13737,754,13784,715,13824,705,13848,708,13909,735,13944,788,13950,825xe" filled="f" stroked="t" strokeweight=".25pt" strokecolor="#231F20">
                <v:path arrowok="t"/>
              </v:shape>
            </v:group>
            <v:group style="position:absolute;left:13590;top:825;width:480;height:2" coordorigin="13590,825" coordsize="480,2">
              <v:shape style="position:absolute;left:13590;top:825;width:480;height:2" coordorigin="13590,825" coordsize="480,0" path="m13590,825l14070,825e" filled="f" stroked="t" strokeweight=".25pt" strokecolor="#231F20">
                <v:path arrowok="t"/>
              </v:shape>
            </v:group>
            <v:group style="position:absolute;left:13830;top:345;width:2;height:960" coordorigin="13830,345" coordsize="2,960">
              <v:shape style="position:absolute;left:13830;top:345;width:2;height:960" coordorigin="13830,345" coordsize="0,960" path="m13830,345l13830,130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Individual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test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functions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used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if...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elseif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construct;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examples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individual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test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functions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isa(item,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'class'),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iscell(...),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ischar(...),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islogical(...),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isnumeric(...),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isstruct(...).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60" w:lineRule="exact" w:before="80"/>
        <w:ind w:left="3170" w:right="2388"/>
        <w:jc w:val="both"/>
      </w:pPr>
      <w:r>
        <w:rPr>
          <w:b w:val="0"/>
          <w:bCs w:val="0"/>
          <w:color w:val="231F20"/>
          <w:spacing w:val="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suppos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cel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been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asked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total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7.2.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67"/>
        <w:ind w:left="3170" w:right="8089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7.2: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56"/>
        <w:ind w:left="3630" w:right="2743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header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accepting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input.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Initializes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/>
        <w:ind w:left="3630" w:right="4991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Traverses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whole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Extracts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turn.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2"/>
        <w:ind w:left="3630" w:right="2446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doubl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proceeds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3630" w:right="2602"/>
        <w:jc w:val="left"/>
      </w:pPr>
      <w:r>
        <w:rPr>
          <w:b w:val="0"/>
          <w:bCs w:val="0"/>
          <w:color w:val="231F20"/>
          <w:spacing w:val="-3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6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Accumulate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Recal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size(...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3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size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dimension.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tota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therefor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produc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values.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left="3670" w:right="0" w:firstLine="0"/>
        <w:jc w:val="left"/>
        <w:rPr>
          <w:b w:val="0"/>
          <w:bCs w:val="0"/>
        </w:rPr>
      </w:pPr>
      <w:r>
        <w:rPr/>
        <w:pict>
          <v:group style="position:absolute;margin-left:237.992996pt;margin-top:3.145733pt;width:351.456pt;height:17.89pt;mso-position-horizontal-relative:page;mso-position-vertical-relative:paragraph;z-index:-2413" coordorigin="4760,63" coordsize="7029,358">
            <v:shape style="position:absolute;left:4764;top:63;width:420;height:356" type="#_x0000_t75">
              <v:imagedata r:id="rId17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7.3</w:t>
      </w:r>
      <w:r>
        <w:rPr>
          <w:color w:val="231F20"/>
          <w:spacing w:val="65"/>
          <w:w w:val="105"/>
        </w:rPr>
        <w:t> </w:t>
      </w:r>
      <w:r>
        <w:rPr>
          <w:color w:val="231F20"/>
          <w:spacing w:val="0"/>
          <w:w w:val="105"/>
        </w:rPr>
        <w:t>Structures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170" w:right="2389"/>
        <w:jc w:val="both"/>
      </w:pP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implemented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concept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homogeneous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indexed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collections,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allow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name.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modern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languages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concept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similar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style.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contained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referenced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16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1"/>
        </w:numPr>
        <w:tabs>
          <w:tab w:pos="4268" w:val="left" w:leader="none"/>
          <w:tab w:pos="10849" w:val="right" w:leader="none"/>
        </w:tabs>
        <w:spacing w:before="68"/>
        <w:ind w:left="4268" w:right="1670" w:hanging="378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Structures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147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right="1665"/>
        <w:jc w:val="both"/>
      </w:pPr>
      <w:r>
        <w:rPr>
          <w:b w:val="0"/>
          <w:bCs w:val="0"/>
          <w:color w:val="231F20"/>
          <w:spacing w:val="0"/>
          <w:w w:val="100"/>
        </w:rPr>
        <w:t>name,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item1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rules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making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those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variable.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structure,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like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heterogeneous—the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contai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object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will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ho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construc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manipulat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ho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aggregate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individual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3"/>
        <w:numPr>
          <w:ilvl w:val="2"/>
          <w:numId w:val="11"/>
        </w:numPr>
        <w:tabs>
          <w:tab w:pos="4421" w:val="left" w:leader="none"/>
        </w:tabs>
        <w:ind w:left="4421" w:right="3784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Constructing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0"/>
          <w:w w:val="105"/>
        </w:rPr>
        <w:t>and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0"/>
          <w:w w:val="105"/>
        </w:rPr>
        <w:t>Accessing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0"/>
          <w:w w:val="105"/>
        </w:rPr>
        <w:t>One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0"/>
          <w:w w:val="105"/>
        </w:rPr>
        <w:t>Structure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635"/>
        <w:jc w:val="both"/>
      </w:pP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syntax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4" w:lineRule="auto" w:before="84"/>
        <w:ind w:left="3986" w:right="6634" w:hanging="9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A.item1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'abcde'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4234" w:right="685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item1: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'abcde'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890" w:right="718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A.item2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4275" w:right="653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item1: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'abcde'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item2: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60" w:lineRule="exact" w:before="65"/>
        <w:ind w:right="1667"/>
        <w:jc w:val="both"/>
      </w:pPr>
      <w:r>
        <w:rPr>
          <w:b w:val="0"/>
          <w:bCs w:val="0"/>
          <w:color w:val="231F20"/>
          <w:spacing w:val="1"/>
          <w:w w:val="100"/>
        </w:rPr>
        <w:t>Notic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display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emergin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structur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Field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structur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accesse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way—b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dotted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notation.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4" w:lineRule="auto" w:before="94"/>
        <w:ind w:left="3986" w:right="6154" w:hanging="9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A.item2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A.item2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4275" w:right="653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5.412231pt;width:24.25pt;height:48.25pt;mso-position-horizontal-relative:page;mso-position-vertical-relative:paragraph;z-index:-2409" coordorigin="1768,108" coordsize="485,965">
            <v:group style="position:absolute;left:1892;top:471;width:238;height:239" coordorigin="1892,471" coordsize="238,239">
              <v:shape style="position:absolute;left:1892;top:471;width:238;height:239" coordorigin="1892,471" coordsize="238,239" path="m2130,591l2112,655,2064,698,2021,710,1996,708,1934,682,1897,631,1892,611,1893,584,1917,519,1964,480,2004,471,2028,473,2089,501,2124,554,2130,591xe" filled="f" stroked="t" strokeweight=".25pt" strokecolor="#231F20">
                <v:path arrowok="t"/>
              </v:shape>
            </v:group>
            <v:group style="position:absolute;left:1770;top:591;width:480;height:2" coordorigin="1770,591" coordsize="480,2">
              <v:shape style="position:absolute;left:1770;top:591;width:480;height:2" coordorigin="1770,591" coordsize="480,0" path="m1770,591l2250,591e" filled="f" stroked="t" strokeweight=".25pt" strokecolor="#231F20">
                <v:path arrowok="t"/>
              </v:shape>
            </v:group>
            <v:group style="position:absolute;left:2010;top:111;width:2;height:960" coordorigin="2010,111" coordsize="2,960">
              <v:shape style="position:absolute;left:2010;top:111;width:2;height:960" coordorigin="2010,111" coordsize="0,960" path="m2010,111l2010,107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.412231pt;width:24.25pt;height:48.25pt;mso-position-horizontal-relative:page;mso-position-vertical-relative:paragraph;z-index:-2408" coordorigin="13588,108" coordsize="485,965">
            <v:group style="position:absolute;left:13712;top:471;width:238;height:239" coordorigin="13712,471" coordsize="238,239">
              <v:shape style="position:absolute;left:13712;top:471;width:238;height:239" coordorigin="13712,471" coordsize="238,239" path="m13950,591l13932,655,13884,698,13841,710,13816,708,13754,682,13717,631,13712,611,13713,584,13737,519,13784,480,13824,471,13848,473,13909,501,13944,554,13950,591xe" filled="f" stroked="t" strokeweight=".25pt" strokecolor="#231F20">
                <v:path arrowok="t"/>
              </v:shape>
            </v:group>
            <v:group style="position:absolute;left:13590;top:591;width:480;height:2" coordorigin="13590,591" coordsize="480,2">
              <v:shape style="position:absolute;left:13590;top:591;width:480;height:2" coordorigin="13590,591" coordsize="480,0" path="m13590,591l14070,591e" filled="f" stroked="t" strokeweight=".25pt" strokecolor="#231F20">
                <v:path arrowok="t"/>
              </v:shape>
            </v:group>
            <v:group style="position:absolute;left:13830;top:111;width:2;height:960" coordorigin="13830,111" coordsize="2,960">
              <v:shape style="position:absolute;left:13830;top:111;width:2;height:960" coordorigin="13830,111" coordsize="0,960" path="m13830,111l13830,107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item1: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'abcde'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item2: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60" w:lineRule="exact" w:before="65"/>
        <w:ind w:right="1669"/>
        <w:jc w:val="both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built-in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fieldnames(...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4" w:lineRule="auto" w:before="94"/>
        <w:ind w:left="3986" w:right="6078" w:hanging="9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names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fieldnames(A)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names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4167" w:right="746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'item1'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'item2'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60" w:lineRule="exact" w:before="65"/>
        <w:ind w:right="1669"/>
        <w:jc w:val="both"/>
      </w:pPr>
      <w:r>
        <w:rPr>
          <w:b w:val="0"/>
          <w:bCs w:val="0"/>
          <w:color w:val="231F20"/>
          <w:spacing w:val="0"/>
          <w:w w:val="100"/>
        </w:rPr>
        <w:t>Fields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accessed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“indirectly”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setting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field,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parentheses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indicate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94"/>
        <w:ind w:left="3890" w:right="6992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names{1};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890" w:right="6058" w:firstLine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A.(fn)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[A.(fn)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'fg']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 w:line="264" w:lineRule="auto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18"/>
          <w:pgSz w:w="15840" w:h="24480"/>
          <w:pgMar w:header="4828" w:footer="5472" w:top="5660" w:bottom="5660" w:left="1660" w:right="1660"/>
        </w:sectPr>
      </w:pPr>
    </w:p>
    <w:p>
      <w:pPr>
        <w:spacing w:line="264" w:lineRule="auto"/>
        <w:ind w:left="4371" w:right="115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02pt;margin-top:22.708261pt;width:240.976pt;height:115.479pt;mso-position-horizontal-relative:page;mso-position-vertical-relative:paragraph;z-index:-2410" coordorigin="4040,454" coordsize="4820,2310">
            <v:group style="position:absolute;left:4050;top:464;width:4800;height:2290" coordorigin="4050,464" coordsize="4800,2290">
              <v:shape style="position:absolute;left:4050;top:464;width:4800;height:2290" coordorigin="4050,464" coordsize="4800,2290" path="m4050,2754l8850,2754,8850,464,4050,464,4050,2754xe" filled="t" fillcolor="#EDEDEE" stroked="f">
                <v:path arrowok="t"/>
                <v:fill type="solid"/>
              </v:shape>
            </v:group>
            <v:group style="position:absolute;left:4159;top:588;width:2220;height:232" coordorigin="4159,588" coordsize="2220,232">
              <v:shape style="position:absolute;left:4159;top:588;width:2220;height:232" coordorigin="4159,588" coordsize="2220,232" path="m4159,820l6379,820,6379,588,4159,588,4159,820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item1: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'abcdefg'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item2: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Heading3"/>
        <w:ind w:left="149" w:right="0" w:firstLine="0"/>
        <w:jc w:val="center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Common</w:t>
      </w:r>
      <w:r>
        <w:rPr>
          <w:rFonts w:ascii="GillSans-UltraBold" w:hAnsi="GillSans-UltraBold" w:cs="GillSans-UltraBold" w:eastAsia="GillSans-UltraBold"/>
          <w:color w:val="FFFFFF"/>
          <w:spacing w:val="-8"/>
          <w:w w:val="75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Pitfalls</w:t>
      </w:r>
      <w:r>
        <w:rPr>
          <w:rFonts w:ascii="GillSans-UltraBold" w:hAnsi="GillSans-UltraBold" w:cs="GillSans-UltraBold" w:eastAsia="GillSans-UltraBold"/>
          <w:color w:val="FFFFFF"/>
          <w:spacing w:val="-8"/>
          <w:w w:val="75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7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.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1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68"/>
        <w:ind w:left="251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careful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rmfield(...)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9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return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structur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requeste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fiel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removed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doe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remov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fiel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origina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structure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fiel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remove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original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mus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assig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resul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fro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rmfield(...)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replac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origina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structure: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49" w:lineRule="auto" w:before="94"/>
        <w:ind w:left="2630" w:right="1778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rmfield(A,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'item1')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ind w:left="134" w:right="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item2: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60" w:lineRule="exact"/>
        <w:ind w:left="239" w:right="1653"/>
        <w:jc w:val="both"/>
      </w:pPr>
      <w:r>
        <w:rPr>
          <w:b w:val="0"/>
          <w:bCs w:val="0"/>
          <w:color w:val="231F20"/>
          <w:spacing w:val="4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als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remov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fiel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structur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built-i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rmfield(...)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7</w:t>
      </w:r>
      <w:r>
        <w:rPr>
          <w:b w:val="0"/>
          <w:bCs w:val="0"/>
          <w:color w:val="231F20"/>
          <w:spacing w:val="3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give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you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opportunit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understan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how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buil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structures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buil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typica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structur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used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entr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telephon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book.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7"/>
          <w:w w:val="100"/>
        </w:rPr>
        <w:t>Sinc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17"/>
          <w:w w:val="100"/>
        </w:rPr>
        <w:t>phon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17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17"/>
          <w:w w:val="100"/>
        </w:rPr>
        <w:t>usually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contai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punctuation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store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  <w:cols w:num="2" w:equalWidth="0">
            <w:col w:w="7070" w:space="40"/>
            <w:col w:w="5410"/>
          </w:cols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pt;margin-top:36.391155pt;width:349pt;height:388.696pt;mso-position-horizontal-relative:page;mso-position-vertical-relative:paragraph;z-index:-2407" coordorigin="4820,728" coordsize="6980,7774">
            <v:group style="position:absolute;left:4830;top:738;width:6960;height:7754" coordorigin="4830,738" coordsize="6960,7754">
              <v:shape style="position:absolute;left:4830;top:738;width:6960;height:7754" coordorigin="4830,738" coordsize="6960,7754" path="m4830,8492l11790,8492,11790,738,4830,738,4830,8492xe" filled="t" fillcolor="#E6E7E8" stroked="f">
                <v:path arrowok="t"/>
                <v:fill type="solid"/>
              </v:shape>
              <v:shape style="position:absolute;left:4830;top:737;width:423;height:350" type="#_x0000_t75">
                <v:imagedata r:id="rId20" o:title="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148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7</w:t>
      </w:r>
      <w:r>
        <w:rPr>
          <w:rFonts w:ascii="Times New Roman" w:hAnsi="Times New Roman" w:cs="Times New Roman" w:eastAsia="Times New Roman"/>
          <w:b/>
          <w:bCs/>
          <w:color w:val="231F20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Structures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6"/>
        <w:ind w:left="36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7.2</w:t>
      </w:r>
      <w:r>
        <w:rPr>
          <w:rFonts w:ascii="Times New Roman" w:hAnsi="Times New Roman" w:cs="Times New Roman" w:eastAsia="Times New Roman"/>
          <w:b/>
          <w:bCs/>
          <w:color w:val="231F20"/>
          <w:spacing w:val="3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Building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structures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20" w:lineRule="exact"/>
        <w:ind w:left="3290" w:right="1668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Suppose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want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use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structures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maintain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your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address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book.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Command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window,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enter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following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commands: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64" w:lineRule="auto"/>
        <w:ind w:left="3290" w:right="68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entry.first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'Fred'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entry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6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first: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'Fred'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entry.last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'Jones';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560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entry.phone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'(123)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555-1212'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entry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3771" w:right="7137" w:hanging="9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first: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'Fred”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last: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'Jones'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6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phone: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'(123)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555-1212'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781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entry.phone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38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(123)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555-1212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date.day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date.month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'February';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733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date.year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1965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3675" w:right="6464" w:firstLine="19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day: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month:'February'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771" w:right="21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year: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1965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675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8.425268pt;width:24.25pt;height:48.25pt;mso-position-horizontal-relative:page;mso-position-vertical-relative:paragraph;z-index:-2406" coordorigin="1768,169" coordsize="485,965">
            <v:group style="position:absolute;left:1892;top:531;width:238;height:239" coordorigin="1892,531" coordsize="238,239">
              <v:shape style="position:absolute;left:1892;top:531;width:238;height:239" coordorigin="1892,531" coordsize="238,239" path="m2130,651l2112,715,2064,758,2021,770,1996,769,1934,742,1897,691,1892,671,1893,644,1917,579,1964,540,2004,531,2028,533,2089,561,2124,614,2130,651xe" filled="f" stroked="t" strokeweight=".25pt" strokecolor="#231F20">
                <v:path arrowok="t"/>
              </v:shape>
            </v:group>
            <v:group style="position:absolute;left:1770;top:651;width:480;height:2" coordorigin="1770,651" coordsize="480,2">
              <v:shape style="position:absolute;left:1770;top:651;width:480;height:2" coordorigin="1770,651" coordsize="480,0" path="m1770,651l2250,651e" filled="f" stroked="t" strokeweight=".25pt" strokecolor="#231F20">
                <v:path arrowok="t"/>
              </v:shape>
            </v:group>
            <v:group style="position:absolute;left:2010;top:171;width:2;height:960" coordorigin="2010,171" coordsize="2,960">
              <v:shape style="position:absolute;left:2010;top:171;width:2;height:960" coordorigin="2010,171" coordsize="0,960" path="m2010,171l2010,113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8.425268pt;width:24.25pt;height:48.25pt;mso-position-horizontal-relative:page;mso-position-vertical-relative:paragraph;z-index:-2405" coordorigin="13588,169" coordsize="485,965">
            <v:group style="position:absolute;left:13712;top:531;width:238;height:239" coordorigin="13712,531" coordsize="238,239">
              <v:shape style="position:absolute;left:13712;top:531;width:238;height:239" coordorigin="13712,531" coordsize="238,239" path="m13950,651l13932,715,13884,758,13841,770,13816,769,13754,742,13717,691,13712,671,13713,644,13737,579,13784,540,13824,531,13848,533,13909,561,13944,614,13950,651xe" filled="f" stroked="t" strokeweight=".25pt" strokecolor="#231F20">
                <v:path arrowok="t"/>
              </v:shape>
            </v:group>
            <v:group style="position:absolute;left:13590;top:651;width:480;height:2" coordorigin="13590,651" coordsize="480,2">
              <v:shape style="position:absolute;left:13590;top:651;width:480;height:2" coordorigin="13590,651" coordsize="480,0" path="m13590,651l14070,651e" filled="f" stroked="t" strokeweight=".25pt" strokecolor="#231F20">
                <v:path arrowok="t"/>
              </v:shape>
            </v:group>
            <v:group style="position:absolute;left:13830;top:171;width:2;height:960" coordorigin="13830,171" coordsize="2,960">
              <v:shape style="position:absolute;left:13830;top:171;width:2;height:960" coordorigin="13830,171" coordsize="0,960" path="m13830,171l13830,113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entry.birth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entry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3771" w:right="7137" w:hanging="9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first: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'Fred'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last: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'Jones'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6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phone: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'(123)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555-1212'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6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birth: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[1x1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struct]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781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entry.birth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8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day: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771" w:right="6753" w:hanging="9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month: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'February'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year: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'1965'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3290" w:right="733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entry.birth.year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482" w:right="68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1965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left="3170" w:right="2385"/>
        <w:jc w:val="both"/>
      </w:pP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strings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Notic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structur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contai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object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quit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lega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structur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containin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inser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structure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fiel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entry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structur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displa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however,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doe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displa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content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structures.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11"/>
        </w:numPr>
        <w:tabs>
          <w:tab w:pos="3701" w:val="left" w:leader="none"/>
        </w:tabs>
        <w:ind w:left="3701" w:right="6551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Constructor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0"/>
          <w:w w:val="105"/>
        </w:rPr>
        <w:t>Functions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85"/>
        <w:jc w:val="both"/>
      </w:pP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discusses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their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structur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retur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oppose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“manually”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entering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reasons: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2"/>
        </w:numPr>
        <w:tabs>
          <w:tab w:pos="3625" w:val="left" w:leader="none"/>
        </w:tabs>
        <w:spacing w:line="260" w:lineRule="exact"/>
        <w:ind w:left="3630" w:right="2835" w:hanging="280"/>
        <w:jc w:val="left"/>
      </w:pPr>
      <w:r>
        <w:rPr>
          <w:b w:val="0"/>
          <w:bCs w:val="0"/>
          <w:color w:val="231F20"/>
          <w:spacing w:val="0"/>
          <w:w w:val="100"/>
        </w:rPr>
        <w:t>Manual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strange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behavior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typographical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wrong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19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3"/>
        </w:numPr>
        <w:tabs>
          <w:tab w:pos="4268" w:val="left" w:leader="none"/>
          <w:tab w:pos="10849" w:val="right" w:leader="none"/>
        </w:tabs>
        <w:spacing w:before="68"/>
        <w:ind w:left="4268" w:right="1670" w:hanging="378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Structures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149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2"/>
          <w:numId w:val="13"/>
        </w:numPr>
        <w:tabs>
          <w:tab w:pos="4345" w:val="left" w:leader="none"/>
        </w:tabs>
        <w:spacing w:line="260" w:lineRule="exact"/>
        <w:ind w:left="4350" w:right="2720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easier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understand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13"/>
        </w:numPr>
        <w:tabs>
          <w:tab w:pos="4345" w:val="left" w:leader="none"/>
        </w:tabs>
        <w:spacing w:line="260" w:lineRule="exact" w:before="40"/>
        <w:ind w:left="4350" w:right="1975" w:hanging="280"/>
        <w:jc w:val="left"/>
      </w:pP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constructing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enforces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consistency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across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right="1669"/>
        <w:jc w:val="both"/>
      </w:pP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approaches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constructor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functions: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built-in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capabilities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writing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own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constructor.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built-in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struct(...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consumes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pairs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entries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(each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consisting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contents)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structure.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entry,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actually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discussed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7.4.1.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7" w:firstLine="240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construct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address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book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entry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previou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section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ellipse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indicat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machinery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3890" w:right="5836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struct('first','Fred',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890" w:right="6799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'last','Jones',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890" w:right="5836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'phone','(123)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555-1212',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890" w:right="6029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'birth',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struct(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'day',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31,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974" w:right="351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'month',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'February',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640" w:right="366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'year',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1965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890" w:right="8148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5.312171pt;width:24.25pt;height:48.25pt;mso-position-horizontal-relative:page;mso-position-vertical-relative:paragraph;z-index:-2402" coordorigin="1768,106" coordsize="485,965">
            <v:group style="position:absolute;left:1892;top:469;width:238;height:239" coordorigin="1892,469" coordsize="238,239">
              <v:shape style="position:absolute;left:1892;top:469;width:238;height:239" coordorigin="1892,469" coordsize="238,239" path="m2130,589l2112,653,2064,696,2021,708,1996,706,1934,680,1897,629,1892,609,1893,582,1917,517,1964,478,2004,469,2028,471,2089,499,2124,552,2130,589xe" filled="f" stroked="t" strokeweight=".25pt" strokecolor="#231F20">
                <v:path arrowok="t"/>
              </v:shape>
            </v:group>
            <v:group style="position:absolute;left:1770;top:589;width:480;height:2" coordorigin="1770,589" coordsize="480,2">
              <v:shape style="position:absolute;left:1770;top:589;width:480;height:2" coordorigin="1770,589" coordsize="480,0" path="m1770,589l2250,589e" filled="f" stroked="t" strokeweight=".25pt" strokecolor="#231F20">
                <v:path arrowok="t"/>
              </v:shape>
            </v:group>
            <v:group style="position:absolute;left:2010;top:109;width:2;height:960" coordorigin="2010,109" coordsize="2,960">
              <v:shape style="position:absolute;left:2010;top:109;width:2;height:960" coordorigin="2010,109" coordsize="0,960" path="m2010,109l2010,106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.312171pt;width:24.25pt;height:48.25pt;mso-position-horizontal-relative:page;mso-position-vertical-relative:paragraph;z-index:-2401" coordorigin="13588,106" coordsize="485,965">
            <v:group style="position:absolute;left:13712;top:469;width:238;height:239" coordorigin="13712,469" coordsize="238,239">
              <v:shape style="position:absolute;left:13712;top:469;width:238;height:239" coordorigin="13712,469" coordsize="238,239" path="m13950,589l13932,653,13884,696,13841,708,13816,706,13754,680,13717,629,13712,609,13713,582,13737,517,13784,478,13824,469,13848,471,13909,499,13944,552,13950,589xe" filled="f" stroked="t" strokeweight=".25pt" strokecolor="#231F20">
                <v:path arrowok="t"/>
              </v:shape>
            </v:group>
            <v:group style="position:absolute;left:13590;top:589;width:480;height:2" coordorigin="13590,589" coordsize="480,2">
              <v:shape style="position:absolute;left:13590;top:589;width:480;height:2" coordorigin="13590,589" coordsize="480,0" path="m13590,589l14070,589e" filled="f" stroked="t" strokeweight=".25pt" strokecolor="#231F20">
                <v:path arrowok="t"/>
              </v:shape>
            </v:group>
            <v:group style="position:absolute;left:13830;top:109;width:2;height:960" coordorigin="13830,109" coordsize="2,960">
              <v:shape style="position:absolute;left:13830;top:109;width:2;height:960" coordorigin="13830,109" coordsize="0,960" path="m13830,109l13830,106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4371" w:right="6537" w:hanging="9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first: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'Fred'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last: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'Jones'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0" w:right="175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phone: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'(123)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555-1212'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14" w:right="625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birth: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[1x1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struct]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6"/>
        <w:jc w:val="both"/>
      </w:pP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useful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structures,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repeat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general-purpos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approac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littl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annoying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special-purpose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“knows”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necessary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organized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7" w:firstLine="240"/>
        <w:jc w:val="both"/>
      </w:pP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7.3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consumes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describ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assemble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structur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containin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attribute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9" w:firstLine="240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7.3,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hand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construct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verify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contents.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39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5pt;margin-top:3.718049pt;width:238.412pt;height:13.168pt;mso-position-horizontal-relative:page;mso-position-vertical-relative:paragraph;z-index:-2403" coordorigin="5545,74" coordsize="4768,263">
            <v:group style="position:absolute;left:5550;top:328;width:4758;height:2" coordorigin="5550,328" coordsize="4758,2">
              <v:shape style="position:absolute;left:5550;top:328;width:4758;height:2" coordorigin="5550,328" coordsize="4758,0" path="m5550,328l10308,328e" filled="f" stroked="t" strokeweight=".5pt" strokecolor="#231F20">
                <v:path arrowok="t"/>
              </v:shape>
            </v:group>
            <v:group style="position:absolute;left:5560;top:84;width:2;height:243" coordorigin="5560,84" coordsize="2,243">
              <v:shape style="position:absolute;left:5560;top:84;width:2;height:243" coordorigin="5560,84" coordsize="0,243" path="m5560,328l556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7.3</w:t>
      </w:r>
      <w:r>
        <w:rPr>
          <w:rFonts w:ascii="Times New Roman" w:hAnsi="Times New Roman" w:cs="Times New Roman" w:eastAsia="Times New Roman"/>
          <w:b/>
          <w:bCs/>
          <w:color w:val="231F20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Constructor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structure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4"/>
        </w:numPr>
        <w:tabs>
          <w:tab w:pos="4418" w:val="left" w:leader="none"/>
        </w:tabs>
        <w:ind w:left="441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makeCD(gn,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pr)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501" w:right="452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integrate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data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into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structure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804" w:val="left" w:leader="none"/>
        </w:tabs>
        <w:spacing w:before="18"/>
        <w:ind w:left="480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ans.genre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804" w:val="left" w:leader="none"/>
        </w:tabs>
        <w:spacing w:before="18"/>
        <w:ind w:left="480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ans.artist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804" w:val="left" w:leader="none"/>
        </w:tabs>
        <w:spacing w:before="18"/>
        <w:ind w:left="480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ans.title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804" w:val="left" w:leader="none"/>
        </w:tabs>
        <w:spacing w:before="18"/>
        <w:ind w:left="480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ans.year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yr;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804" w:val="left" w:leader="none"/>
        </w:tabs>
        <w:spacing w:before="18"/>
        <w:ind w:left="480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ans.stars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804" w:val="left" w:leader="none"/>
        </w:tabs>
        <w:spacing w:before="18"/>
        <w:ind w:left="480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266pt;width:228pt;height:.1pt;mso-position-horizontal-relative:page;mso-position-vertical-relative:paragraph;z-index:-2404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ans.price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pr;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21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pt;margin-top:36.391155pt;width:349pt;height:277.696pt;mso-position-horizontal-relative:page;mso-position-vertical-relative:paragraph;z-index:-2400" coordorigin="4820,728" coordsize="6980,5554">
            <v:group style="position:absolute;left:4830;top:738;width:6960;height:5534" coordorigin="4830,738" coordsize="6960,5534">
              <v:shape style="position:absolute;left:4830;top:738;width:6960;height:5534" coordorigin="4830,738" coordsize="6960,5534" path="m4830,6272l11790,6272,11790,738,4830,738,4830,6272xe" filled="t" fillcolor="#E6E7E8" stroked="f">
                <v:path arrowok="t"/>
                <v:fill type="solid"/>
              </v:shape>
              <v:shape style="position:absolute;left:4830;top:737;width:423;height:350" type="#_x0000_t75">
                <v:imagedata r:id="rId23" o:title="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150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7</w:t>
      </w:r>
      <w:r>
        <w:rPr>
          <w:rFonts w:ascii="Times New Roman" w:hAnsi="Times New Roman" w:cs="Times New Roman" w:eastAsia="Times New Roman"/>
          <w:b/>
          <w:bCs/>
          <w:color w:val="231F20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Structures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6"/>
        <w:ind w:left="0" w:right="264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7.3</w:t>
      </w:r>
      <w:r>
        <w:rPr>
          <w:rFonts w:ascii="Times New Roman" w:hAnsi="Times New Roman" w:cs="Times New Roman" w:eastAsia="Times New Roman"/>
          <w:b/>
          <w:bCs/>
          <w:color w:val="231F20"/>
          <w:spacing w:val="4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structure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91"/>
        <w:ind w:left="3290" w:right="0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Create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one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entry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CD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information: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64" w:lineRule="auto"/>
        <w:ind w:left="3290" w:right="502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makeCD('Blues',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'Charles,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Ray',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'Genius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Loves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Company',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2004,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4.5,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15.35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3675" w:right="6725" w:firstLine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genre: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'Blues'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artist: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'Charles,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Ray'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3867" w:right="5505" w:hanging="9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'Genius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Loves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Company'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year: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2004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771" w:right="21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stars: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4.5000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71" w:right="21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price: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15.3500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656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flds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fieldnames(CD)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flds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3675" w:right="761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'genre'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'artist'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'title'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'year'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'stars'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'price'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3290" w:right="735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field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flds{2}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field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artist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790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9.425268pt;width:24.25pt;height:48.25pt;mso-position-horizontal-relative:page;mso-position-vertical-relative:paragraph;z-index:-2398" coordorigin="1768,189" coordsize="485,965">
            <v:group style="position:absolute;left:1892;top:551;width:238;height:239" coordorigin="1892,551" coordsize="238,239">
              <v:shape style="position:absolute;left:1892;top:551;width:238;height:239" coordorigin="1892,551" coordsize="238,239" path="m2130,671l2112,735,2064,778,2021,790,1996,789,1934,762,1897,711,1892,691,1893,664,1917,599,1964,560,2004,551,2028,553,2089,581,2124,634,2130,671xe" filled="f" stroked="t" strokeweight=".25pt" strokecolor="#231F20">
                <v:path arrowok="t"/>
              </v:shape>
            </v:group>
            <v:group style="position:absolute;left:1770;top:671;width:480;height:2" coordorigin="1770,671" coordsize="480,2">
              <v:shape style="position:absolute;left:1770;top:671;width:480;height:2" coordorigin="1770,671" coordsize="480,0" path="m1770,671l2250,671e" filled="f" stroked="t" strokeweight=".25pt" strokecolor="#231F20">
                <v:path arrowok="t"/>
              </v:shape>
            </v:group>
            <v:group style="position:absolute;left:2010;top:191;width:2;height:960" coordorigin="2010,191" coordsize="2,960">
              <v:shape style="position:absolute;left:2010;top:191;width:2;height:960" coordorigin="2010,191" coordsize="0,960" path="m2010,191l2010,115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9.425268pt;width:24.25pt;height:48.25pt;mso-position-horizontal-relative:page;mso-position-vertical-relative:paragraph;z-index:-2397" coordorigin="13588,189" coordsize="485,965">
            <v:group style="position:absolute;left:13712;top:551;width:238;height:239" coordorigin="13712,551" coordsize="238,239">
              <v:shape style="position:absolute;left:13712;top:551;width:238;height:239" coordorigin="13712,551" coordsize="238,239" path="m13950,671l13932,735,13884,778,13841,790,13816,789,13754,762,13717,711,13712,691,13713,664,13737,599,13784,560,13824,551,13848,553,13909,581,13944,634,13950,671xe" filled="f" stroked="t" strokeweight=".25pt" strokecolor="#231F20">
                <v:path arrowok="t"/>
              </v:shape>
            </v:group>
            <v:group style="position:absolute;left:13590;top:671;width:480;height:2" coordorigin="13590,671" coordsize="480,2">
              <v:shape style="position:absolute;left:13590;top:671;width:480;height:2" coordorigin="13590,671" coordsize="480,0" path="m13590,671l14070,671e" filled="f" stroked="t" strokeweight=".25pt" strokecolor="#231F20">
                <v:path arrowok="t"/>
              </v:shape>
            </v:group>
            <v:group style="position:absolute;left:13830;top:191;width:2;height:960" coordorigin="13830,191" coordsize="2,960">
              <v:shape style="position:absolute;left:13830;top:191;width:2;height:960" coordorigin="13830,191" coordsize="0,960" path="m13830,191l13830,115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CD.(field)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771" w:right="21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Charles,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Ray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2775" w:firstLine="0"/>
        <w:jc w:val="center"/>
        <w:rPr>
          <w:b w:val="0"/>
          <w:bCs w:val="0"/>
        </w:rPr>
      </w:pPr>
      <w:r>
        <w:rPr/>
        <w:pict>
          <v:group style="position:absolute;margin-left:237.992996pt;margin-top:3.145837pt;width:351.456pt;height:17.89pt;mso-position-horizontal-relative:page;mso-position-vertical-relative:paragraph;z-index:-2399" coordorigin="4760,63" coordsize="7029,358">
            <v:shape style="position:absolute;left:4764;top:63;width:420;height:357" type="#_x0000_t75">
              <v:imagedata r:id="rId24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7.4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0"/>
          <w:w w:val="105"/>
        </w:rPr>
        <w:t>Structure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0"/>
          <w:w w:val="105"/>
        </w:rPr>
        <w:t>Arrays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170" w:right="2386"/>
        <w:jc w:val="both"/>
      </w:pP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useful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lik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addres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book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require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multipl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structur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entrie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fields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accomplishe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forming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information.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1694" w:firstLine="240"/>
        <w:jc w:val="left"/>
      </w:pP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concept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properties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described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paragraphs.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15"/>
        </w:numPr>
        <w:tabs>
          <w:tab w:pos="3701" w:val="left" w:leader="none"/>
        </w:tabs>
        <w:ind w:left="3701" w:right="5811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Constructing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0"/>
          <w:w w:val="105"/>
        </w:rPr>
        <w:t>Structure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0"/>
          <w:w w:val="105"/>
        </w:rPr>
        <w:t>Arrays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77"/>
        <w:jc w:val="both"/>
      </w:pPr>
      <w:r>
        <w:rPr>
          <w:b w:val="0"/>
          <w:bCs w:val="0"/>
          <w:color w:val="231F20"/>
          <w:spacing w:val="4"/>
          <w:w w:val="100"/>
        </w:rPr>
        <w:t>Structur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eithe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creatin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individual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fields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7</w:t>
      </w:r>
      <w:r>
        <w:rPr>
          <w:b w:val="0"/>
          <w:bCs w:val="0"/>
          <w:color w:val="231F20"/>
          <w:spacing w:val="8"/>
          <w:w w:val="100"/>
        </w:rPr>
        <w:t>.</w:t>
      </w:r>
      <w:r>
        <w:rPr>
          <w:b w:val="0"/>
          <w:bCs w:val="0"/>
          <w:color w:val="231F20"/>
          <w:spacing w:val="8"/>
          <w:w w:val="100"/>
        </w:rPr>
        <w:t>4</w:t>
      </w:r>
      <w:r>
        <w:rPr>
          <w:b w:val="0"/>
          <w:bCs w:val="0"/>
          <w:color w:val="231F20"/>
          <w:spacing w:val="0"/>
          <w:w w:val="100"/>
        </w:rPr>
        <w:t>;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MATLAB’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2"/>
          <w:w w:val="100"/>
          <w:sz w:val="17"/>
          <w:szCs w:val="17"/>
        </w:rPr>
        <w:t>struct(...)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1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4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buil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whol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structur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7</w:t>
      </w:r>
      <w:r>
        <w:rPr>
          <w:b w:val="0"/>
          <w:bCs w:val="0"/>
          <w:color w:val="231F20"/>
          <w:spacing w:val="4"/>
          <w:w w:val="100"/>
        </w:rPr>
        <w:t>.</w:t>
      </w:r>
      <w:r>
        <w:rPr>
          <w:b w:val="0"/>
          <w:bCs w:val="0"/>
          <w:color w:val="231F20"/>
          <w:spacing w:val="4"/>
          <w:w w:val="100"/>
        </w:rPr>
        <w:t>4</w:t>
      </w:r>
      <w:r>
        <w:rPr>
          <w:b w:val="0"/>
          <w:bCs w:val="0"/>
          <w:color w:val="231F20"/>
          <w:spacing w:val="0"/>
          <w:w w:val="100"/>
        </w:rPr>
        <w:t>;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custo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creat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individua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shown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7</w:t>
      </w:r>
      <w:r>
        <w:rPr>
          <w:b w:val="0"/>
          <w:bCs w:val="0"/>
          <w:color w:val="231F20"/>
          <w:spacing w:val="4"/>
          <w:w w:val="100"/>
        </w:rPr>
        <w:t>.</w:t>
      </w:r>
      <w:r>
        <w:rPr>
          <w:b w:val="0"/>
          <w:bCs w:val="0"/>
          <w:color w:val="231F20"/>
          <w:spacing w:val="4"/>
          <w:w w:val="100"/>
        </w:rPr>
        <w:t>5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latte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illustrate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concept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implementing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structur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makeCD(...)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4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7</w:t>
      </w:r>
      <w:r>
        <w:rPr>
          <w:b w:val="0"/>
          <w:bCs w:val="0"/>
          <w:color w:val="231F20"/>
          <w:spacing w:val="4"/>
          <w:w w:val="100"/>
        </w:rPr>
        <w:t>.</w:t>
      </w:r>
      <w:r>
        <w:rPr>
          <w:b w:val="0"/>
          <w:bCs w:val="0"/>
          <w:color w:val="231F20"/>
          <w:spacing w:val="4"/>
          <w:w w:val="100"/>
        </w:rPr>
        <w:t>3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22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6"/>
        </w:numPr>
        <w:tabs>
          <w:tab w:pos="4268" w:val="left" w:leader="none"/>
          <w:tab w:pos="10849" w:val="right" w:leader="none"/>
        </w:tabs>
        <w:spacing w:before="68"/>
        <w:ind w:left="4268" w:right="0" w:hanging="378"/>
        <w:jc w:val="left"/>
        <w:rPr>
          <w:rFonts w:ascii="Palatino" w:hAnsi="Palatino" w:cs="Palatino" w:eastAsia="Palatino"/>
          <w:sz w:val="18"/>
          <w:szCs w:val="18"/>
        </w:rPr>
      </w:pPr>
      <w:r>
        <w:rPr/>
        <w:pict>
          <v:group style="position:absolute;margin-left:277pt;margin-top:36.247051pt;width:349pt;height:170.696pt;mso-position-horizontal-relative:page;mso-position-vertical-relative:paragraph;z-index:-2394" coordorigin="5540,725" coordsize="6980,3414">
            <v:group style="position:absolute;left:5550;top:735;width:6960;height:3394" coordorigin="5550,735" coordsize="6960,3394">
              <v:shape style="position:absolute;left:5550;top:735;width:6960;height:3394" coordorigin="5550,735" coordsize="6960,3394" path="m5550,4129l12510,4129,12510,735,5550,735,5550,4129xe" filled="t" fillcolor="#E6E7E8" stroked="f">
                <v:path arrowok="t"/>
                <v:fill type="solid"/>
              </v:shape>
              <v:shape style="position:absolute;left:5550;top:735;width:423;height:350" type="#_x0000_t75">
                <v:imagedata r:id="rId26" o:title="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Structure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Arrays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151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41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7.4</w:t>
      </w:r>
      <w:r>
        <w:rPr>
          <w:rFonts w:ascii="Times New Roman" w:hAnsi="Times New Roman" w:cs="Times New Roman" w:eastAsia="Times New Roman"/>
          <w:b/>
          <w:bCs/>
          <w:color w:val="231F20"/>
          <w:spacing w:val="5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Building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structure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“by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hand”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0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entry(1).first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'Fred';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0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entry(1).last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'Jones';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0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entry(1).age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37;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0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entry(1).phone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(123)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555-1212';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0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entry(2).first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'Sally';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0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entry(2).last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'Smith';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0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entry(2).age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29;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4010" w:right="459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entry(2).phone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'(000)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555-1212'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entry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4491" w:right="5074" w:hanging="48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1x2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structure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array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with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fields: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first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4491" w:right="737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last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age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phone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3980" w:right="366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277.25pt;margin-top:3.717942pt;width:238.412pt;height:13.168pt;mso-position-horizontal-relative:page;mso-position-vertical-relative:paragraph;z-index:-2395" coordorigin="5545,74" coordsize="4768,263">
            <v:group style="position:absolute;left:5550;top:328;width:4758;height:2" coordorigin="5550,328" coordsize="4758,2">
              <v:shape style="position:absolute;left:5550;top:328;width:4758;height:2" coordorigin="5550,328" coordsize="4758,0" path="m5550,328l10308,328e" filled="f" stroked="t" strokeweight=".5pt" strokecolor="#231F20">
                <v:path arrowok="t"/>
              </v:shape>
            </v:group>
            <v:group style="position:absolute;left:5560;top:84;width:2;height:243" coordorigin="5560,84" coordsize="2,243">
              <v:shape style="position:absolute;left:5560;top:84;width:2;height:243" coordorigin="5560,84" coordsize="0,243" path="m5560,328l556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7.4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Building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structure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struct(...)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numPr>
          <w:ilvl w:val="2"/>
          <w:numId w:val="16"/>
        </w:numPr>
        <w:tabs>
          <w:tab w:pos="4515" w:val="left" w:leader="none"/>
        </w:tabs>
        <w:ind w:left="4226" w:right="0" w:hanging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genres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{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'Blues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'Classical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'Country'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};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6"/>
        </w:numPr>
        <w:tabs>
          <w:tab w:pos="4491" w:val="left" w:leader="none"/>
        </w:tabs>
        <w:spacing w:line="264" w:lineRule="auto" w:before="18"/>
        <w:ind w:left="4226" w:right="2073" w:hanging="13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4.690283pt;width:24.25pt;height:48.25pt;mso-position-horizontal-relative:page;mso-position-vertical-relative:paragraph;z-index:-2393" coordorigin="1768,94" coordsize="485,965">
            <v:group style="position:absolute;left:1892;top:456;width:238;height:239" coordorigin="1892,456" coordsize="238,239">
              <v:shape style="position:absolute;left:1892;top:456;width:238;height:239" coordorigin="1892,456" coordsize="238,239" path="m2130,576l2112,640,2064,684,2021,696,1996,694,1934,667,1897,617,1892,596,1893,569,1917,504,1964,466,2004,456,2028,458,2089,486,2124,539,2130,576xe" filled="f" stroked="t" strokeweight=".25pt" strokecolor="#231F20">
                <v:path arrowok="t"/>
              </v:shape>
            </v:group>
            <v:group style="position:absolute;left:1770;top:576;width:480;height:2" coordorigin="1770,576" coordsize="480,2">
              <v:shape style="position:absolute;left:1770;top:576;width:480;height:2" coordorigin="1770,576" coordsize="480,0" path="m1770,576l2250,576e" filled="f" stroked="t" strokeweight=".25pt" strokecolor="#231F20">
                <v:path arrowok="t"/>
              </v:shape>
            </v:group>
            <v:group style="position:absolute;left:2010;top:96;width:2;height:960" coordorigin="2010,96" coordsize="2,960">
              <v:shape style="position:absolute;left:2010;top:96;width:2;height:960" coordorigin="2010,96" coordsize="0,960" path="m2010,96l2010,105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4.690283pt;width:24.25pt;height:48.25pt;mso-position-horizontal-relative:page;mso-position-vertical-relative:paragraph;z-index:-2392" coordorigin="13588,94" coordsize="485,965">
            <v:group style="position:absolute;left:13712;top:456;width:238;height:239" coordorigin="13712,456" coordsize="238,239">
              <v:shape style="position:absolute;left:13712;top:456;width:238;height:239" coordorigin="13712,456" coordsize="238,239" path="m13950,576l13932,640,13884,684,13841,696,13816,694,13754,667,13717,617,13712,596,13713,569,13737,504,13784,466,13824,456,13848,458,13909,486,13944,539,13950,576xe" filled="f" stroked="t" strokeweight=".25pt" strokecolor="#231F20">
                <v:path arrowok="t"/>
              </v:shape>
            </v:group>
            <v:group style="position:absolute;left:13590;top:576;width:480;height:2" coordorigin="13590,576" coordsize="480,2">
              <v:shape style="position:absolute;left:13590;top:576;width:480;height:2" coordorigin="13590,576" coordsize="480,0" path="m13590,576l14070,576e" filled="f" stroked="t" strokeweight=".25pt" strokecolor="#231F20">
                <v:path arrowok="t"/>
              </v:shape>
            </v:group>
            <v:group style="position:absolute;left:13830;top:96;width:2;height:960" coordorigin="13830,96" coordsize="2,960">
              <v:shape style="position:absolute;left:13830;top:96;width:2;height:960" coordorigin="13830,96" coordsize="0,960" path="m13830,96l13830,105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6"/>
          <w:szCs w:val="16"/>
        </w:rPr>
        <w:t>artist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9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9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6"/>
          <w:szCs w:val="16"/>
        </w:rPr>
        <w:t>{</w:t>
      </w:r>
      <w:r>
        <w:rPr>
          <w:rFonts w:ascii="Courier New" w:hAnsi="Courier New" w:cs="Courier New" w:eastAsia="Courier New"/>
          <w:b w:val="0"/>
          <w:bCs w:val="0"/>
          <w:color w:val="6D6E71"/>
          <w:spacing w:val="-4"/>
          <w:w w:val="100"/>
          <w:sz w:val="16"/>
          <w:szCs w:val="16"/>
        </w:rPr>
        <w:t>'Clapton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9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-4"/>
          <w:w w:val="100"/>
          <w:sz w:val="16"/>
          <w:szCs w:val="16"/>
        </w:rPr>
        <w:t>Eric'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9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-4"/>
          <w:w w:val="100"/>
          <w:sz w:val="16"/>
          <w:szCs w:val="16"/>
        </w:rPr>
        <w:t>'Bocelli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9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-4"/>
          <w:w w:val="100"/>
          <w:sz w:val="16"/>
          <w:szCs w:val="16"/>
        </w:rPr>
        <w:t>Andrea'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9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-4"/>
          <w:w w:val="100"/>
          <w:sz w:val="16"/>
          <w:szCs w:val="16"/>
        </w:rPr>
        <w:t>'Twain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9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-4"/>
          <w:w w:val="100"/>
          <w:sz w:val="16"/>
          <w:szCs w:val="16"/>
        </w:rPr>
        <w:t>Shania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9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6"/>
          <w:szCs w:val="16"/>
        </w:rPr>
        <w:t>};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years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{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2004,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2004,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2004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};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0" w:right="146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stars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{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4.6,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};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59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prices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{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18.95,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14.89,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13.49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};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7"/>
        </w:numPr>
        <w:tabs>
          <w:tab w:pos="4515" w:val="left" w:leader="none"/>
        </w:tabs>
        <w:spacing w:before="18"/>
        <w:ind w:left="4515" w:right="503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cds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struct(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'genre'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genres,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7"/>
        </w:numPr>
        <w:tabs>
          <w:tab w:pos="6441" w:val="left" w:leader="none"/>
        </w:tabs>
        <w:spacing w:before="18"/>
        <w:ind w:left="6441" w:right="0" w:hanging="221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'artist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artists,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7"/>
        </w:numPr>
        <w:tabs>
          <w:tab w:pos="2215" w:val="left" w:leader="none"/>
          <w:tab w:pos="6441" w:val="left" w:leader="none"/>
        </w:tabs>
        <w:spacing w:before="18"/>
        <w:ind w:left="6441" w:right="118" w:hanging="2216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'year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years,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7"/>
        </w:numPr>
        <w:tabs>
          <w:tab w:pos="2215" w:val="left" w:leader="none"/>
          <w:tab w:pos="6441" w:val="left" w:leader="none"/>
        </w:tabs>
        <w:spacing w:before="18"/>
        <w:ind w:left="6441" w:right="21" w:hanging="2216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'stars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stars,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7"/>
        </w:numPr>
        <w:tabs>
          <w:tab w:pos="6345" w:val="left" w:leader="none"/>
        </w:tabs>
        <w:spacing w:before="18"/>
        <w:ind w:left="6345" w:right="0" w:hanging="221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162pt;width:228pt;height:.1pt;mso-position-horizontal-relative:page;mso-position-vertical-relative:paragraph;z-index:-2396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'price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prices)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before="40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7.4: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31" w:lineRule="auto"/>
        <w:ind w:left="4350" w:right="1980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1–5: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CDs.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6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built-i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struct(...)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creat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consume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pair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parameters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paramete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pai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containing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2" w:lineRule="exact"/>
        <w:ind w:left="4350" w:right="0"/>
        <w:jc w:val="left"/>
      </w:pP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fiel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created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secon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paramete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350" w:right="0"/>
        <w:jc w:val="left"/>
      </w:pPr>
      <w:r>
        <w:rPr>
          <w:b w:val="0"/>
          <w:bCs w:val="0"/>
          <w:color w:val="231F20"/>
          <w:spacing w:val="1"/>
          <w:w w:val="100"/>
        </w:rPr>
        <w:t>conten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fiel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expresse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eithe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cel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other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350" w:right="0"/>
        <w:jc w:val="left"/>
      </w:pPr>
      <w:r>
        <w:rPr>
          <w:b w:val="0"/>
          <w:bCs w:val="0"/>
          <w:color w:val="231F20"/>
          <w:spacing w:val="1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type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fiel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conten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cel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structur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350" w:right="0"/>
        <w:jc w:val="left"/>
      </w:pPr>
      <w:r>
        <w:rPr>
          <w:b w:val="0"/>
          <w:bCs w:val="0"/>
          <w:color w:val="231F20"/>
          <w:spacing w:val="1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become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structur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lengt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lengt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of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350" w:right="0"/>
        <w:jc w:val="left"/>
      </w:pP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cel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fiel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structur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receive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350" w:right="0"/>
        <w:jc w:val="left"/>
      </w:pPr>
      <w:r>
        <w:rPr>
          <w:b w:val="0"/>
          <w:bCs w:val="0"/>
          <w:color w:val="231F20"/>
          <w:spacing w:val="1"/>
          <w:w w:val="100"/>
        </w:rPr>
        <w:t>correspondin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cel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fiel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conten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350" w:right="0"/>
        <w:jc w:val="left"/>
      </w:pPr>
      <w:r>
        <w:rPr>
          <w:b w:val="0"/>
          <w:bCs w:val="0"/>
          <w:color w:val="231F20"/>
          <w:spacing w:val="1"/>
          <w:w w:val="100"/>
        </w:rPr>
        <w:t>anythin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cel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conten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structur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array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0" w:right="677"/>
        <w:jc w:val="center"/>
      </w:pPr>
      <w:r>
        <w:rPr>
          <w:b w:val="0"/>
          <w:bCs w:val="0"/>
          <w:color w:val="231F20"/>
          <w:spacing w:val="1"/>
          <w:w w:val="100"/>
        </w:rPr>
        <w:t>fiel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become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cop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item.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center"/>
        <w:sectPr>
          <w:headerReference w:type="default" r:id="rId25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152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7</w:t>
      </w:r>
      <w:r>
        <w:rPr>
          <w:rFonts w:ascii="Times New Roman" w:hAnsi="Times New Roman" w:cs="Times New Roman" w:eastAsia="Times New Roman"/>
          <w:b/>
          <w:bCs/>
          <w:color w:val="231F20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Structures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0" w:right="44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5pt;margin-top:3.718115pt;width:238.412pt;height:13.168pt;mso-position-horizontal-relative:page;mso-position-vertical-relative:paragraph;z-index:-2390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7.5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Building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structure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custom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constructor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tabs>
          <w:tab w:pos="8225" w:val="left" w:leader="none"/>
        </w:tabs>
        <w:ind w:left="38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extracts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from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hyperlink r:id="rId28">
        <w:r>
          <w:rPr>
            <w:rFonts w:ascii="Courier New" w:hAnsi="Courier New" w:cs="Courier New" w:eastAsia="Courier New"/>
            <w:b w:val="0"/>
            <w:bCs w:val="0"/>
            <w:color w:val="231F20"/>
            <w:spacing w:val="0"/>
            <w:w w:val="100"/>
            <w:sz w:val="16"/>
            <w:szCs w:val="16"/>
          </w:rPr>
          <w:t>http://www.cduniverse.com/</w:t>
        </w:r>
        <w:r>
          <w:rPr>
            <w:rFonts w:ascii="Courier New" w:hAnsi="Courier New" w:cs="Courier New" w:eastAsia="Courier New"/>
            <w:b w:val="0"/>
            <w:bCs w:val="0"/>
            <w:color w:val="231F20"/>
            <w:spacing w:val="0"/>
            <w:w w:val="100"/>
            <w:sz w:val="16"/>
            <w:szCs w:val="16"/>
          </w:rPr>
          <w:tab/>
        </w:r>
      </w:hyperlink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12/30/04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8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cds(1)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makeCD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'Blues'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'Clapton,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Eric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8"/>
        </w:numPr>
        <w:tabs>
          <w:tab w:pos="3891" w:val="left" w:leader="none"/>
        </w:tabs>
        <w:spacing w:before="18"/>
        <w:ind w:left="3891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'Sessions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Robert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J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2004,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18.95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8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cds(2)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makeCD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'Classical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4.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'Bocelli,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Andrea',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'Andrea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2004,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4.6,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14.89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cds(3)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makeCD(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'Country'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'Twain,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Shania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6.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'Greatest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Hits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2004,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3.9,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13.49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9"/>
        </w:numPr>
        <w:tabs>
          <w:tab w:pos="3795" w:val="left" w:leader="none"/>
        </w:tabs>
        <w:spacing w:before="18"/>
        <w:ind w:left="3410" w:right="0" w:firstLine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cds(4)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makeCD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'Latin'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'Trevi,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Gloria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9"/>
        </w:numPr>
        <w:tabs>
          <w:tab w:pos="3891" w:val="left" w:leader="none"/>
        </w:tabs>
        <w:spacing w:before="18"/>
        <w:ind w:left="3891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'Como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Nace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Universo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2004,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12.15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9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cds(5)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makeCD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'Rock/Pop'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'Ludacris'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9"/>
        </w:numPr>
        <w:tabs>
          <w:tab w:pos="3891" w:val="left" w:leader="none"/>
        </w:tabs>
        <w:spacing w:line="264" w:lineRule="auto" w:before="18"/>
        <w:ind w:left="3410" w:right="4486" w:hanging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Red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Light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District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2004,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13.49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cds(6)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makeCD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&amp;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'2Pac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'Loyal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Game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2004,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3.9,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13.49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cds(7)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makeCD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'Rap'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'Eminem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14.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'Encore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2004,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3.5,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15.75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0"/>
        </w:numPr>
        <w:tabs>
          <w:tab w:pos="3795" w:val="left" w:leader="none"/>
        </w:tabs>
        <w:spacing w:line="264" w:lineRule="auto" w:before="18"/>
        <w:ind w:left="3410" w:right="4101" w:hanging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29.810272pt;width:228pt;height:.1pt;mso-position-horizontal-relative:page;mso-position-vertical-relative:paragraph;z-index:-2391" coordorigin="5070,596" coordsize="4560,2">
            <v:shape style="position:absolute;left:5070;top:596;width:4560;height:2" coordorigin="5070,596" coordsize="4560,0" path="m5070,596l9630,5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cds(8)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makeCD(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'Heavy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Metal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'Rammstein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16.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'Reise,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Reise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2004,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4.2,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12.65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40"/>
        <w:ind w:left="3170" w:right="8090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7.5: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630" w:right="2468"/>
        <w:jc w:val="left"/>
      </w:pPr>
      <w:r>
        <w:rPr/>
        <w:pict>
          <v:group style="position:absolute;margin-left:88.375pt;margin-top:15.152259pt;width:24.25pt;height:48.25pt;mso-position-horizontal-relative:page;mso-position-vertical-relative:paragraph;z-index:-2389" coordorigin="1768,303" coordsize="485,965">
            <v:group style="position:absolute;left:1892;top:666;width:238;height:239" coordorigin="1892,666" coordsize="238,239">
              <v:shape style="position:absolute;left:1892;top:666;width:238;height:239" coordorigin="1892,666" coordsize="238,239" path="m2130,786l2112,849,2064,893,2021,905,1996,903,1934,877,1897,826,1892,805,1893,779,1917,714,1964,675,2004,666,2028,668,2089,696,2124,749,2130,786xe" filled="f" stroked="t" strokeweight=".25pt" strokecolor="#231F20">
                <v:path arrowok="t"/>
              </v:shape>
            </v:group>
            <v:group style="position:absolute;left:1770;top:786;width:480;height:2" coordorigin="1770,786" coordsize="480,2">
              <v:shape style="position:absolute;left:1770;top:786;width:480;height:2" coordorigin="1770,786" coordsize="480,0" path="m1770,786l2250,786e" filled="f" stroked="t" strokeweight=".25pt" strokecolor="#231F20">
                <v:path arrowok="t"/>
              </v:shape>
            </v:group>
            <v:group style="position:absolute;left:2010;top:306;width:2;height:960" coordorigin="2010,306" coordsize="2,960">
              <v:shape style="position:absolute;left:2010;top:306;width:2;height:960" coordorigin="2010,306" coordsize="0,960" path="m2010,306l2010,126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5.152259pt;width:24.25pt;height:48.25pt;mso-position-horizontal-relative:page;mso-position-vertical-relative:paragraph;z-index:-2388" coordorigin="13588,303" coordsize="485,965">
            <v:group style="position:absolute;left:13712;top:666;width:238;height:239" coordorigin="13712,666" coordsize="238,239">
              <v:shape style="position:absolute;left:13712;top:666;width:238;height:239" coordorigin="13712,666" coordsize="238,239" path="m13950,786l13932,849,13884,893,13841,905,13816,903,13754,877,13717,826,13712,805,13713,779,13737,714,13784,675,13824,666,13848,668,13909,696,13944,749,13950,786xe" filled="f" stroked="t" strokeweight=".25pt" strokecolor="#231F20">
                <v:path arrowok="t"/>
              </v:shape>
            </v:group>
            <v:group style="position:absolute;left:13590;top:786;width:480;height:2" coordorigin="13590,786" coordsize="480,2">
              <v:shape style="position:absolute;left:13590;top:786;width:480;height:2" coordorigin="13590,786" coordsize="480,0" path="m13590,786l14070,786e" filled="f" stroked="t" strokeweight=".25pt" strokecolor="#231F20">
                <v:path arrowok="t"/>
              </v:shape>
            </v:group>
            <v:group style="position:absolute;left:13830;top:306;width:2;height:960" coordorigin="13830,306" coordsize="2,960">
              <v:shape style="position:absolute;left:13830;top:306;width:2;height:960" coordorigin="13830,306" coordsize="0,960" path="m13830,306l13830,126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1–2: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makeCD(...)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7.3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description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3630" w:right="2027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3–16: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CDs,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15"/>
        </w:numPr>
        <w:tabs>
          <w:tab w:pos="3701" w:val="left" w:leader="none"/>
        </w:tabs>
        <w:ind w:left="3701" w:right="5848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Accessing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0"/>
          <w:w w:val="105"/>
        </w:rPr>
        <w:t>Structure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0"/>
          <w:w w:val="105"/>
        </w:rPr>
        <w:t>Elements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83"/>
        <w:jc w:val="both"/>
      </w:pPr>
      <w:r>
        <w:rPr>
          <w:b w:val="0"/>
          <w:bCs w:val="0"/>
          <w:color w:val="231F20"/>
          <w:spacing w:val="0"/>
          <w:w w:val="100"/>
        </w:rPr>
        <w:t>Like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normal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retrieved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their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added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forces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accessed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either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manually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(not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recommended)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creatin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ne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constructo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addin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them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(recommended).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9" w:firstLine="240"/>
        <w:jc w:val="both"/>
      </w:pP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elect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manipulate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manually,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merely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identify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indexing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.field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operator.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64" w:lineRule="auto"/>
        <w:ind w:left="3266" w:right="6874" w:hanging="9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cds(3).price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11.95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cds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3555" w:right="601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1x31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struct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array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with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fields: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genre,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3555" w:right="792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artist,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year,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stars,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price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60" w:lineRule="exact" w:before="85"/>
        <w:ind w:left="3170" w:right="1852"/>
        <w:jc w:val="left"/>
      </w:pPr>
      <w:r>
        <w:rPr>
          <w:b w:val="0"/>
          <w:bCs w:val="0"/>
          <w:color w:val="231F20"/>
          <w:spacing w:val="4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littl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hazardou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makin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manua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addition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structure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typographica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erro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whil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enterin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fiel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nam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all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27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7.4</w:t>
      </w:r>
      <w:r>
        <w:rPr>
          <w:rFonts w:ascii="Times New Roman" w:hAnsi="Times New Roman" w:cs="Times New Roman" w:eastAsia="Times New Roman"/>
          <w:b/>
          <w:bCs/>
          <w:color w:val="231F20"/>
          <w:spacing w:val="4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Structure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153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right="1166"/>
        <w:jc w:val="left"/>
      </w:pP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havin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ba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fiel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conside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this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error: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64" w:lineRule="auto"/>
        <w:ind w:left="3986" w:right="6442" w:hanging="9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cds(3).prce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11.95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cds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4275" w:right="5194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1x31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struct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array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with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fields: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genre,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4275" w:right="730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artist,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year,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stars,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price,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prce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512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accidentally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added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whole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collection.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check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looking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entry: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64" w:lineRule="auto"/>
        <w:ind w:left="3986" w:right="7498" w:hanging="9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cds(1)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1232" w:right="366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genre: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'Blues'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4371" w:right="4713" w:hanging="9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artist: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'Sessions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Robert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J'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'Clapton,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Eric'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4234" w:right="685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year: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2004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1205" w:right="421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stars: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4467" w:right="6992" w:hanging="97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13.31217pt;width:24.25pt;height:48.25pt;mso-position-horizontal-relative:page;mso-position-vertical-relative:paragraph;z-index:-2387" coordorigin="1768,266" coordsize="485,965">
            <v:group style="position:absolute;left:1892;top:629;width:238;height:239" coordorigin="1892,629" coordsize="238,239">
              <v:shape style="position:absolute;left:1892;top:629;width:238;height:239" coordorigin="1892,629" coordsize="238,239" path="m2130,749l2112,813,2064,856,2021,868,1996,866,1934,840,1897,789,1892,769,1893,742,1917,677,1964,638,2004,629,2028,631,2089,659,2124,712,2130,749xe" filled="f" stroked="t" strokeweight=".25pt" strokecolor="#231F20">
                <v:path arrowok="t"/>
              </v:shape>
            </v:group>
            <v:group style="position:absolute;left:1770;top:749;width:480;height:2" coordorigin="1770,749" coordsize="480,2">
              <v:shape style="position:absolute;left:1770;top:749;width:480;height:2" coordorigin="1770,749" coordsize="480,0" path="m1770,749l2250,749e" filled="f" stroked="t" strokeweight=".25pt" strokecolor="#231F20">
                <v:path arrowok="t"/>
              </v:shape>
            </v:group>
            <v:group style="position:absolute;left:2010;top:269;width:2;height:960" coordorigin="2010,269" coordsize="2,960">
              <v:shape style="position:absolute;left:2010;top:269;width:2;height:960" coordorigin="2010,269" coordsize="0,960" path="m2010,269l2010,122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3.31217pt;width:24.25pt;height:48.25pt;mso-position-horizontal-relative:page;mso-position-vertical-relative:paragraph;z-index:-2386" coordorigin="13588,266" coordsize="485,965">
            <v:group style="position:absolute;left:13712;top:629;width:238;height:239" coordorigin="13712,629" coordsize="238,239">
              <v:shape style="position:absolute;left:13712;top:629;width:238;height:239" coordorigin="13712,629" coordsize="238,239" path="m13950,749l13932,813,13884,856,13841,868,13816,866,13754,840,13717,789,13712,769,13713,742,13737,677,13784,638,13824,629,13848,631,13909,659,13944,712,13950,749xe" filled="f" stroked="t" strokeweight=".25pt" strokecolor="#231F20">
                <v:path arrowok="t"/>
              </v:shape>
            </v:group>
            <v:group style="position:absolute;left:13590;top:749;width:480;height:2" coordorigin="13590,749" coordsize="480,2">
              <v:shape style="position:absolute;left:13590;top:749;width:480;height:2" coordorigin="13590,749" coordsize="480,0" path="m13590,749l14070,749e" filled="f" stroked="t" strokeweight=".25pt" strokecolor="#231F20">
                <v:path arrowok="t"/>
              </v:shape>
            </v:group>
            <v:group style="position:absolute;left:13830;top:269;width:2;height:960" coordorigin="13830,269" coordsize="2,960">
              <v:shape style="position:absolute;left:13830;top:269;width:2;height:960" coordorigin="13830,269" coordsize="0,960" path="m13830,269l13830,122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price: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18.95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prce: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5"/>
        <w:jc w:val="both"/>
      </w:pP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happens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fieldnames(...)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determin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situatio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6"/>
          <w:w w:val="100"/>
          <w:sz w:val="17"/>
          <w:szCs w:val="17"/>
        </w:rPr>
        <w:t>rmfield(...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4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remov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offending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entry.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64" w:lineRule="auto"/>
        <w:ind w:left="3986" w:right="6826" w:hanging="9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fieldnames(cds)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64" w:lineRule="auto"/>
        <w:ind w:left="4275" w:right="701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'genre'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'artist'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'title'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'year'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'stars'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'price'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'prce'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64" w:lineRule="auto"/>
        <w:ind w:left="3890" w:right="56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cds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rmfield(cds,'prce')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cds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4275" w:right="5194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1x32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struct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array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with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fields: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genre,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4275" w:right="730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artist,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year,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stars,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price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150"/>
        <w:jc w:val="left"/>
      </w:pP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best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construct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complete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insert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64" w:lineRule="auto"/>
        <w:ind w:left="3986" w:right="3370" w:hanging="9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newCD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makeCD(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'Oldies',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'Greatest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Hits',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'Ricky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Nelson',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2005,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15.79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8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cds(8)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newCD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29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499" w:val="left" w:leader="none"/>
        </w:tabs>
        <w:spacing w:before="68"/>
        <w:ind w:left="0" w:right="447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154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7</w:t>
      </w:r>
      <w:r>
        <w:rPr>
          <w:rFonts w:ascii="Times New Roman" w:hAnsi="Times New Roman" w:cs="Times New Roman" w:eastAsia="Times New Roman"/>
          <w:b/>
          <w:bCs/>
          <w:color w:val="231F20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Structures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17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cds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555" w:right="601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1x8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struct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array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with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fields: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genre,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3555" w:right="792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artist,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year,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stars,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price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1512"/>
        <w:jc w:val="left"/>
      </w:pP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insert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beyond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might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expect,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empty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64" w:lineRule="auto"/>
        <w:ind w:left="3266" w:right="7354" w:hanging="9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cds(50)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newCD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cds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3555" w:right="601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1x50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struct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array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with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fields: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genre,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3555" w:right="792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artist,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year,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stars,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price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3170" w:right="812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cds(49)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651" w:right="21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genre: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5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artist: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651" w:right="21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4.327185pt;width:24.25pt;height:48.25pt;mso-position-horizontal-relative:page;mso-position-vertical-relative:paragraph;z-index:-2384" coordorigin="1768,87" coordsize="485,965">
            <v:group style="position:absolute;left:1892;top:449;width:238;height:239" coordorigin="1892,449" coordsize="238,239">
              <v:shape style="position:absolute;left:1892;top:449;width:238;height:239" coordorigin="1892,449" coordsize="238,239" path="m2130,569l2112,633,2064,676,2021,689,1996,687,1934,660,1897,610,1892,589,1893,562,1917,497,1964,458,2004,449,2028,451,2089,479,2124,532,2130,569xe" filled="f" stroked="t" strokeweight=".25pt" strokecolor="#231F20">
                <v:path arrowok="t"/>
              </v:shape>
            </v:group>
            <v:group style="position:absolute;left:1770;top:569;width:480;height:2" coordorigin="1770,569" coordsize="480,2">
              <v:shape style="position:absolute;left:1770;top:569;width:480;height:2" coordorigin="1770,569" coordsize="480,0" path="m1770,569l2250,569e" filled="f" stroked="t" strokeweight=".25pt" strokecolor="#231F20">
                <v:path arrowok="t"/>
              </v:shape>
            </v:group>
            <v:group style="position:absolute;left:2010;top:89;width:2;height:960" coordorigin="2010,89" coordsize="2,960">
              <v:shape style="position:absolute;left:2010;top:89;width:2;height:960" coordorigin="2010,89" coordsize="0,960" path="m2010,89l2010,104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4.327185pt;width:24.25pt;height:48.25pt;mso-position-horizontal-relative:page;mso-position-vertical-relative:paragraph;z-index:-2383" coordorigin="13588,87" coordsize="485,965">
            <v:group style="position:absolute;left:13712;top:449;width:238;height:239" coordorigin="13712,449" coordsize="238,239">
              <v:shape style="position:absolute;left:13712;top:449;width:238;height:239" coordorigin="13712,449" coordsize="238,239" path="m13950,569l13932,633,13884,676,13841,689,13816,687,13754,660,13717,610,13712,589,13713,562,13737,497,13784,458,13824,449,13848,451,13909,479,13944,532,13950,569xe" filled="f" stroked="t" strokeweight=".25pt" strokecolor="#231F20">
                <v:path arrowok="t"/>
              </v:shape>
            </v:group>
            <v:group style="position:absolute;left:13590;top:569;width:480;height:2" coordorigin="13590,569" coordsize="480,2">
              <v:shape style="position:absolute;left:13590;top:569;width:480;height:2" coordorigin="13590,569" coordsize="480,0" path="m13590,569l14070,569e" filled="f" stroked="t" strokeweight=".25pt" strokecolor="#231F20">
                <v:path arrowok="t"/>
              </v:shape>
            </v:group>
            <v:group style="position:absolute;left:13830;top:89;width:2;height:960" coordorigin="13830,89" coordsize="2,960">
              <v:shape style="position:absolute;left:13830;top:89;width:2;height:960" coordorigin="13830,89" coordsize="0,960" path="m13830,89l13830,104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174" w:right="442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year: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651" w:right="21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stars: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651" w:right="21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price: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0" w:lineRule="exact" w:before="7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15"/>
        </w:numPr>
        <w:tabs>
          <w:tab w:pos="3701" w:val="left" w:leader="none"/>
        </w:tabs>
        <w:ind w:left="3701" w:right="0" w:hanging="532"/>
        <w:jc w:val="left"/>
        <w:rPr>
          <w:b w:val="0"/>
          <w:bCs w:val="0"/>
        </w:rPr>
      </w:pPr>
      <w:r>
        <w:rPr>
          <w:color w:val="231F20"/>
          <w:spacing w:val="0"/>
          <w:w w:val="105"/>
        </w:rPr>
        <w:t>Manipulating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0"/>
          <w:w w:val="105"/>
        </w:rPr>
        <w:t>Structures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066"/>
        <w:jc w:val="left"/>
      </w:pPr>
      <w:r>
        <w:rPr>
          <w:b w:val="0"/>
          <w:bCs w:val="0"/>
          <w:color w:val="231F20"/>
          <w:spacing w:val="6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structur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manipulate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following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ways: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3"/>
          <w:numId w:val="15"/>
        </w:numPr>
        <w:tabs>
          <w:tab w:pos="3890" w:val="left" w:leader="none"/>
        </w:tabs>
        <w:spacing w:line="260" w:lineRule="exact"/>
        <w:ind w:left="3890" w:right="2596" w:hanging="324"/>
        <w:jc w:val="left"/>
      </w:pPr>
      <w:r>
        <w:rPr>
          <w:b w:val="0"/>
          <w:bCs w:val="0"/>
          <w:color w:val="231F20"/>
          <w:spacing w:val="0"/>
          <w:w w:val="100"/>
        </w:rPr>
        <w:t>Single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“.”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(dot)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38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cds(5).price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19.95;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15"/>
        </w:numPr>
        <w:tabs>
          <w:tab w:pos="3890" w:val="left" w:leader="none"/>
        </w:tabs>
        <w:spacing w:line="260" w:lineRule="exact"/>
        <w:ind w:left="3890" w:right="2444" w:hanging="395"/>
        <w:jc w:val="left"/>
      </w:pP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indirectly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“.”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(dot)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7369" w:val="left" w:leader="none"/>
        </w:tabs>
        <w:spacing w:before="54"/>
        <w:ind w:left="18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166pt;margin-top:-2.352456pt;width:240.976pt;height:128.479000pt;mso-position-horizontal-relative:page;mso-position-vertical-relative:paragraph;z-index:-2385" coordorigin="3320,-47" coordsize="4820,2570">
            <v:group style="position:absolute;left:3330;top:-37;width:4800;height:2550" coordorigin="3330,-37" coordsize="4800,2550">
              <v:shape style="position:absolute;left:3330;top:-37;width:4800;height:2550" coordorigin="3330,-37" coordsize="4800,2550" path="m3330,2513l8130,2513,8130,-37,3330,-37,3330,2513xe" filled="t" fillcolor="#EDEDEE" stroked="f">
                <v:path arrowok="t"/>
                <v:fill type="solid"/>
              </v:shape>
            </v:group>
            <v:group style="position:absolute;left:3439;top:87;width:2220;height:232" coordorigin="3439,87" coordsize="2220,232">
              <v:shape style="position:absolute;left:3439;top:87;width:2220;height:232" coordorigin="3439,87" coordsize="2220,232" path="m3439,319l5659,319,5659,87,3439,87,3439,319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GillSans-UltraBold" w:hAnsi="GillSans-UltraBold" w:cs="GillSans-UltraBold" w:eastAsia="GillSans-UltraBold"/>
          <w:b/>
          <w:bCs/>
          <w:color w:val="FFFFFF"/>
          <w:spacing w:val="0"/>
          <w:w w:val="90"/>
          <w:sz w:val="22"/>
          <w:szCs w:val="22"/>
        </w:rPr>
        <w:t>Common</w:t>
      </w:r>
      <w:r>
        <w:rPr>
          <w:rFonts w:ascii="GillSans-UltraBold" w:hAnsi="GillSans-UltraBold" w:cs="GillSans-UltraBold" w:eastAsia="GillSans-UltraBold"/>
          <w:b/>
          <w:bCs/>
          <w:color w:val="FFFFFF"/>
          <w:spacing w:val="-12"/>
          <w:w w:val="90"/>
          <w:sz w:val="22"/>
          <w:szCs w:val="22"/>
        </w:rPr>
        <w:t> </w:t>
      </w:r>
      <w:r>
        <w:rPr>
          <w:rFonts w:ascii="GillSans-UltraBold" w:hAnsi="GillSans-UltraBold" w:cs="GillSans-UltraBold" w:eastAsia="GillSans-UltraBold"/>
          <w:b/>
          <w:bCs/>
          <w:color w:val="FFFFFF"/>
          <w:spacing w:val="0"/>
          <w:w w:val="85"/>
          <w:sz w:val="22"/>
          <w:szCs w:val="22"/>
        </w:rPr>
        <w:t>Pitfalls</w:t>
      </w:r>
      <w:r>
        <w:rPr>
          <w:rFonts w:ascii="GillSans-UltraBold" w:hAnsi="GillSans-UltraBold" w:cs="GillSans-UltraBold" w:eastAsia="GillSans-UltraBold"/>
          <w:b/>
          <w:bCs/>
          <w:color w:val="FFFFFF"/>
          <w:spacing w:val="-9"/>
          <w:w w:val="85"/>
          <w:sz w:val="22"/>
          <w:szCs w:val="22"/>
        </w:rPr>
        <w:t> </w:t>
      </w:r>
      <w:r>
        <w:rPr>
          <w:rFonts w:ascii="GillSans-UltraBold" w:hAnsi="GillSans-UltraBold" w:cs="GillSans-UltraBold" w:eastAsia="GillSans-UltraBold"/>
          <w:b/>
          <w:bCs/>
          <w:color w:val="FFFFFF"/>
          <w:spacing w:val="0"/>
          <w:w w:val="90"/>
          <w:sz w:val="22"/>
          <w:szCs w:val="22"/>
        </w:rPr>
        <w:t>7</w:t>
      </w:r>
      <w:r>
        <w:rPr>
          <w:rFonts w:ascii="GillSans-UltraBold" w:hAnsi="GillSans-UltraBold" w:cs="GillSans-UltraBold" w:eastAsia="GillSans-UltraBold"/>
          <w:b/>
          <w:bCs/>
          <w:color w:val="FFFFFF"/>
          <w:spacing w:val="0"/>
          <w:w w:val="90"/>
          <w:sz w:val="22"/>
          <w:szCs w:val="22"/>
        </w:rPr>
        <w:t>.</w:t>
      </w:r>
      <w:r>
        <w:rPr>
          <w:rFonts w:ascii="GillSans-UltraBold" w:hAnsi="GillSans-UltraBold" w:cs="GillSans-UltraBold" w:eastAsia="GillSans-UltraBold"/>
          <w:b/>
          <w:bCs/>
          <w:color w:val="FFFFFF"/>
          <w:spacing w:val="0"/>
          <w:w w:val="90"/>
          <w:sz w:val="22"/>
          <w:szCs w:val="22"/>
        </w:rPr>
        <w:t>2</w:t>
      </w:r>
      <w:r>
        <w:rPr>
          <w:rFonts w:ascii="GillSans-UltraBold" w:hAnsi="GillSans-UltraBold" w:cs="GillSans-UltraBold" w:eastAsia="GillSans-UltraBold"/>
          <w:b/>
          <w:bCs/>
          <w:color w:val="FFFFFF"/>
          <w:spacing w:val="0"/>
          <w:w w:val="90"/>
          <w:sz w:val="22"/>
          <w:szCs w:val="22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position w:val="1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55"/>
          <w:w w:val="90"/>
          <w:position w:val="1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position w:val="1"/>
          <w:sz w:val="16"/>
          <w:szCs w:val="16"/>
        </w:rPr>
        <w:t>fld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54"/>
          <w:w w:val="90"/>
          <w:position w:val="1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position w:val="1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54"/>
          <w:w w:val="90"/>
          <w:position w:val="1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position w:val="1"/>
          <w:sz w:val="16"/>
          <w:szCs w:val="16"/>
        </w:rPr>
        <w:t>'price';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30"/>
          <w:pgSz w:w="15840" w:h="24480"/>
          <w:pgMar w:header="4828" w:footer="5472" w:top="5660" w:bottom="5660" w:left="1660" w:right="1660"/>
        </w:sectPr>
      </w:pPr>
    </w:p>
    <w:p>
      <w:pPr>
        <w:spacing w:line="247" w:lineRule="auto" w:before="67"/>
        <w:ind w:left="1790" w:right="0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fe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understandabl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bu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sneak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error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occu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addin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structure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hav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create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“manually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rather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mean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standardize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constructo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structur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field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origina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structure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extra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fields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slightl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obscur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error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6"/>
          <w:w w:val="100"/>
          <w:sz w:val="17"/>
          <w:szCs w:val="17"/>
        </w:rPr>
        <w:t>"Subscripted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6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assignment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between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dissimilar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structures."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1" w:lineRule="auto" w:before="45"/>
        <w:ind w:left="1790" w:right="7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Perhap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mor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puzzling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usin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olde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versio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sam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erro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occur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field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present,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bu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wron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order.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3"/>
        <w:ind w:left="97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1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cds(5).(fld)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1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1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19.95;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974" w:right="0"/>
        <w:jc w:val="left"/>
      </w:pP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built-in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15"/>
        </w:numPr>
        <w:tabs>
          <w:tab w:pos="974" w:val="left" w:leader="none"/>
        </w:tabs>
        <w:spacing w:line="260" w:lineRule="exact" w:before="29"/>
        <w:ind w:left="974" w:right="2583" w:hanging="465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nms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fieldnames(str)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</w:r>
      <w:r>
        <w:rPr>
          <w:b w:val="0"/>
          <w:bCs w:val="0"/>
          <w:color w:val="231F20"/>
          <w:spacing w:val="0"/>
          <w:w w:val="100"/>
        </w:rPr>
        <w:t>returns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fields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974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flds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fieldnames(cds)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7"/>
          <w:szCs w:val="17"/>
        </w:rPr>
        <w:sectPr>
          <w:type w:val="continuous"/>
          <w:pgSz w:w="15840" w:h="24480"/>
          <w:pgMar w:top="5660" w:bottom="5660" w:left="1660" w:right="1660"/>
          <w:cols w:num="2" w:equalWidth="0">
            <w:col w:w="6356" w:space="40"/>
            <w:col w:w="6124"/>
          </w:cols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7.4</w:t>
      </w:r>
      <w:r>
        <w:rPr>
          <w:rFonts w:ascii="Times New Roman" w:hAnsi="Times New Roman" w:cs="Times New Roman" w:eastAsia="Times New Roman"/>
          <w:b/>
          <w:bCs/>
          <w:color w:val="231F20"/>
          <w:spacing w:val="4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Structure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155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3"/>
          <w:numId w:val="15"/>
        </w:numPr>
        <w:tabs>
          <w:tab w:pos="4610" w:val="left" w:leader="none"/>
        </w:tabs>
        <w:spacing w:line="260" w:lineRule="exact"/>
        <w:ind w:left="4610" w:right="2212" w:hanging="475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isfield(str,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&lt;fldname&gt;)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determines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whether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given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name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field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structure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structure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array.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before="86"/>
        <w:ind w:left="0" w:right="127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isfield(cds,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'price')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numPr>
          <w:ilvl w:val="3"/>
          <w:numId w:val="15"/>
        </w:numPr>
        <w:tabs>
          <w:tab w:pos="4610" w:val="left" w:leader="none"/>
        </w:tabs>
        <w:spacing w:line="260" w:lineRule="exact" w:before="81"/>
        <w:ind w:left="4610" w:right="1694" w:hanging="405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setfield(str,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&lt;fldname&gt;,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&lt;value&gt;)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returns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new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structure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array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specified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field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set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specified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value.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before="86"/>
        <w:ind w:left="46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cds(1)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setfield(cds(1),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'price',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19.95);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numPr>
          <w:ilvl w:val="3"/>
          <w:numId w:val="15"/>
        </w:numPr>
        <w:tabs>
          <w:tab w:pos="4610" w:val="left" w:leader="none"/>
        </w:tabs>
        <w:spacing w:line="260" w:lineRule="exact" w:before="81"/>
        <w:ind w:left="4610" w:right="1742" w:hanging="475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getfield(str,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&lt;fldname&gt;)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returns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value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specified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field.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before="86"/>
        <w:ind w:left="4010" w:right="3626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disp(getfield(cds(1),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'price')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numPr>
          <w:ilvl w:val="3"/>
          <w:numId w:val="15"/>
        </w:numPr>
        <w:tabs>
          <w:tab w:pos="4610" w:val="left" w:leader="none"/>
        </w:tabs>
        <w:spacing w:line="260" w:lineRule="exact" w:before="81"/>
        <w:ind w:left="4610" w:right="1692" w:hanging="546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rmfield(str,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&lt;fldname&gt;)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returns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new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structure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array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specified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field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removed.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before="86"/>
        <w:ind w:left="281" w:right="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noprice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rmfield(cds,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'price');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3"/>
          <w:numId w:val="15"/>
        </w:numPr>
        <w:tabs>
          <w:tab w:pos="4610" w:val="left" w:leader="none"/>
        </w:tabs>
        <w:spacing w:line="260" w:lineRule="exact" w:before="81"/>
        <w:ind w:left="4610" w:right="1885" w:hanging="617"/>
        <w:jc w:val="left"/>
      </w:pP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across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whole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retrieved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“.”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accumulating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either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94"/>
        <w:ind w:left="2672" w:right="366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{cds.title};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013" w:right="423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[alpha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order]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sort(titles);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numPr>
          <w:ilvl w:val="3"/>
          <w:numId w:val="15"/>
        </w:numPr>
        <w:tabs>
          <w:tab w:pos="4610" w:val="left" w:leader="none"/>
        </w:tabs>
        <w:spacing w:before="71"/>
        <w:ind w:left="4610" w:right="0" w:hanging="464"/>
        <w:jc w:val="left"/>
      </w:pPr>
      <w:r>
        <w:rPr>
          <w:b w:val="0"/>
          <w:bCs w:val="0"/>
          <w:color w:val="231F20"/>
          <w:spacing w:val="0"/>
          <w:w w:val="100"/>
        </w:rPr>
        <w:t>or,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84"/>
        <w:ind w:left="2672" w:right="366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9.612170pt;width:24.25pt;height:48.25pt;mso-position-horizontal-relative:page;mso-position-vertical-relative:paragraph;z-index:-2381" coordorigin="1768,192" coordsize="485,965">
            <v:group style="position:absolute;left:1892;top:555;width:238;height:239" coordorigin="1892,555" coordsize="238,239">
              <v:shape style="position:absolute;left:1892;top:555;width:238;height:239" coordorigin="1892,555" coordsize="238,239" path="m2130,675l2112,739,2064,782,2021,794,1996,792,1934,766,1897,715,1892,695,1893,668,1917,603,1964,564,2004,555,2028,557,2089,585,2124,638,2130,675xe" filled="f" stroked="t" strokeweight=".25pt" strokecolor="#231F20">
                <v:path arrowok="t"/>
              </v:shape>
            </v:group>
            <v:group style="position:absolute;left:1770;top:675;width:480;height:2" coordorigin="1770,675" coordsize="480,2">
              <v:shape style="position:absolute;left:1770;top:675;width:480;height:2" coordorigin="1770,675" coordsize="480,0" path="m1770,675l2250,675e" filled="f" stroked="t" strokeweight=".25pt" strokecolor="#231F20">
                <v:path arrowok="t"/>
              </v:shape>
            </v:group>
            <v:group style="position:absolute;left:2010;top:195;width:2;height:960" coordorigin="2010,195" coordsize="2,960">
              <v:shape style="position:absolute;left:2010;top:195;width:2;height:960" coordorigin="2010,195" coordsize="0,960" path="m2010,195l2010,115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9.612170pt;width:24.25pt;height:48.25pt;mso-position-horizontal-relative:page;mso-position-vertical-relative:paragraph;z-index:-2380" coordorigin="13588,192" coordsize="485,965">
            <v:group style="position:absolute;left:13712;top:555;width:238;height:239" coordorigin="13712,555" coordsize="238,239">
              <v:shape style="position:absolute;left:13712;top:555;width:238;height:239" coordorigin="13712,555" coordsize="238,239" path="m13950,675l13932,739,13884,782,13841,794,13816,792,13754,766,13717,715,13712,695,13713,668,13737,603,13784,564,13824,555,13848,557,13909,585,13944,638,13950,675xe" filled="f" stroked="t" strokeweight=".25pt" strokecolor="#231F20">
                <v:path arrowok="t"/>
              </v:shape>
            </v:group>
            <v:group style="position:absolute;left:13590;top:675;width:480;height:2" coordorigin="13590,675" coordsize="480,2">
              <v:shape style="position:absolute;left:13590;top:675;width:480;height:2" coordorigin="13590,675" coordsize="480,0" path="m13590,675l14070,675e" filled="f" stroked="t" strokeweight=".25pt" strokecolor="#231F20">
                <v:path arrowok="t"/>
              </v:shape>
            </v:group>
            <v:group style="position:absolute;left:13830;top:195;width:2;height:960" coordorigin="13830,195" coordsize="2,960">
              <v:shape style="position:absolute;left:13830;top:195;width:2;height:960" coordorigin="13830,195" coordsize="0,960" path="m13830,195l13830,115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prices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[cds.price];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108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total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sum(prices);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60" w:lineRule="exact" w:before="84"/>
        <w:ind w:right="1030"/>
        <w:jc w:val="left"/>
      </w:pPr>
      <w:r>
        <w:rPr>
          <w:b w:val="0"/>
          <w:bCs w:val="0"/>
          <w:color w:val="231F20"/>
          <w:spacing w:val="0"/>
          <w:w w:val="100"/>
        </w:rPr>
        <w:t>Notice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after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extracting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price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vector,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normal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operations—in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sort(...)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sum(...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—can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utilized.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0"/>
        <w:ind w:right="1667" w:firstLine="240"/>
        <w:jc w:val="left"/>
      </w:pPr>
      <w:r>
        <w:rPr/>
        <w:pict>
          <v:group style="position:absolute;margin-left:277pt;margin-top:42.797527pt;width:349pt;height:229.796pt;mso-position-horizontal-relative:page;mso-position-vertical-relative:paragraph;z-index:-2382" coordorigin="5540,856" coordsize="6980,4596">
            <v:group style="position:absolute;left:5550;top:866;width:6960;height:4576" coordorigin="5550,866" coordsize="6960,4576">
              <v:shape style="position:absolute;left:5550;top:866;width:6960;height:4576" coordorigin="5550,866" coordsize="6960,4576" path="m5550,5442l12510,5442,12510,866,5550,866,5550,5442xe" filled="t" fillcolor="#E6E7E8" stroked="f">
                <v:path arrowok="t"/>
                <v:fill type="solid"/>
              </v:shape>
              <v:shape style="position:absolute;left:5550;top:866;width:423;height:350" type="#_x0000_t75">
                <v:imagedata r:id="rId32" o:title="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2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7</w:t>
      </w:r>
      <w:r>
        <w:rPr>
          <w:b w:val="0"/>
          <w:bCs w:val="0"/>
          <w:color w:val="231F20"/>
          <w:spacing w:val="2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5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practic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manipulatin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structur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arrays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6"/>
        <w:ind w:left="3520" w:right="442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7.5</w:t>
      </w:r>
      <w:r>
        <w:rPr>
          <w:rFonts w:ascii="Times New Roman" w:hAnsi="Times New Roman" w:cs="Times New Roman" w:eastAsia="Times New Roman"/>
          <w:b/>
          <w:bCs/>
          <w:color w:val="231F20"/>
          <w:spacing w:val="5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20" w:lineRule="exact"/>
        <w:ind w:left="4010" w:right="1788" w:hanging="0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Retrieve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run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script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named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buildCDs.m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5"/>
          <w:w w:val="105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from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Companion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Web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site.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4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Then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Interaction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window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ente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followin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command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create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your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collection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CD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information: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64" w:lineRule="auto"/>
        <w:ind w:left="4010" w:right="749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cds(5)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4395" w:right="5745" w:firstLine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genre: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'Rock/Pop'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artist: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'Ludacris'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4587" w:right="4713" w:hanging="9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Light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District'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year: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2004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1445" w:right="421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stars: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258" w:right="663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price: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13.49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4010" w:right="50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flds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fieldnames(collection)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flds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4395" w:right="701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'genre'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'artist'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'title'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'year'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'stars'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8912" w:val="left" w:leader="none"/>
        </w:tabs>
        <w:spacing w:line="243" w:lineRule="exact"/>
        <w:ind w:left="4395" w:right="0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5"/>
          <w:sz w:val="16"/>
          <w:szCs w:val="16"/>
        </w:rPr>
        <w:t>'price'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5"/>
          <w:sz w:val="16"/>
          <w:szCs w:val="16"/>
        </w:rPr>
        <w:tab/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position w:val="0"/>
          <w:sz w:val="19"/>
          <w:szCs w:val="19"/>
        </w:rPr>
        <w:t>continued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9"/>
          <w:w w:val="100"/>
          <w:position w:val="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position w:val="0"/>
          <w:sz w:val="19"/>
          <w:szCs w:val="19"/>
        </w:rPr>
        <w:t>on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9"/>
          <w:w w:val="100"/>
          <w:position w:val="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position w:val="0"/>
          <w:sz w:val="19"/>
          <w:szCs w:val="19"/>
        </w:rPr>
        <w:t>next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9"/>
          <w:w w:val="100"/>
          <w:position w:val="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position w:val="0"/>
          <w:sz w:val="19"/>
          <w:szCs w:val="19"/>
        </w:rPr>
        <w:t>page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position w:val="0"/>
          <w:sz w:val="19"/>
          <w:szCs w:val="19"/>
        </w:rPr>
      </w:r>
    </w:p>
    <w:p>
      <w:pPr>
        <w:spacing w:after="0" w:line="243" w:lineRule="exact"/>
        <w:jc w:val="left"/>
        <w:rPr>
          <w:rFonts w:ascii="Palatino Linotype" w:hAnsi="Palatino Linotype" w:cs="Palatino Linotype" w:eastAsia="Palatino Linotype"/>
          <w:sz w:val="19"/>
          <w:szCs w:val="19"/>
        </w:rPr>
        <w:sectPr>
          <w:headerReference w:type="default" r:id="rId31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5pt;margin-top:36.870155pt;width:348pt;height:321.608pt;mso-position-horizontal-relative:page;mso-position-vertical-relative:paragraph;z-index:-2379" coordorigin="4830,737" coordsize="6960,6432">
            <v:shape style="position:absolute;left:4830;top:737;width:6960;height:6432" coordorigin="4830,737" coordsize="6960,6432" path="m4830,7170l11790,7170,11790,737,4830,737,4830,7170xe" filled="t" fillcolor="#E6E7E8" stroked="f">
              <v:path arrowok="t"/>
              <v:fill type="solid"/>
            </v:shape>
            <w10:wrap type="none"/>
          </v:group>
        </w:pic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156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7</w:t>
      </w:r>
      <w:r>
        <w:rPr>
          <w:rFonts w:ascii="Times New Roman" w:hAnsi="Times New Roman" w:cs="Times New Roman" w:eastAsia="Times New Roman"/>
          <w:b/>
          <w:bCs/>
          <w:color w:val="231F20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Structures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6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85"/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cds(5).strs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0.5;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809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cds(5)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3675" w:right="6465" w:firstLine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genre: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'Rock/Pop'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artist: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'Ludacris'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3867" w:right="5313" w:hanging="9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Light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District'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year: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2004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771" w:right="21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stars: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71" w:right="21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price: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13.4900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8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strs: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0.5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809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cds(1)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771" w:right="21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genre: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'Blues'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6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artist: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'Clapton,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Eric'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867" w:right="5409" w:hanging="9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'Sessions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Robert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J'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year: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2004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771" w:right="21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stars: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867" w:right="7399" w:hanging="9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price: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18.9500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strs: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cds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rmfield(cds,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'strs');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809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cds(1)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771" w:right="21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genre: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'Blues'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6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artist: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'Clapton,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Eric'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867" w:right="5409" w:hanging="97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4.327246pt;width:24.25pt;height:48.25pt;mso-position-horizontal-relative:page;mso-position-vertical-relative:paragraph;z-index:-2377" coordorigin="1768,87" coordsize="485,965">
            <v:group style="position:absolute;left:1892;top:449;width:238;height:239" coordorigin="1892,449" coordsize="238,239">
              <v:shape style="position:absolute;left:1892;top:449;width:238;height:239" coordorigin="1892,449" coordsize="238,239" path="m2130,569l2112,633,2064,676,2021,689,1996,687,1934,660,1897,610,1892,589,1893,562,1917,497,1964,458,2004,449,2028,451,2089,479,2124,532,2130,569xe" filled="f" stroked="t" strokeweight=".25pt" strokecolor="#231F20">
                <v:path arrowok="t"/>
              </v:shape>
            </v:group>
            <v:group style="position:absolute;left:1770;top:569;width:480;height:2" coordorigin="1770,569" coordsize="480,2">
              <v:shape style="position:absolute;left:1770;top:569;width:480;height:2" coordorigin="1770,569" coordsize="480,0" path="m1770,569l2250,569e" filled="f" stroked="t" strokeweight=".25pt" strokecolor="#231F20">
                <v:path arrowok="t"/>
              </v:shape>
            </v:group>
            <v:group style="position:absolute;left:2010;top:89;width:2;height:960" coordorigin="2010,89" coordsize="2,960">
              <v:shape style="position:absolute;left:2010;top:89;width:2;height:960" coordorigin="2010,89" coordsize="0,960" path="m2010,89l2010,104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4.327246pt;width:24.25pt;height:48.25pt;mso-position-horizontal-relative:page;mso-position-vertical-relative:paragraph;z-index:-2376" coordorigin="13588,87" coordsize="485,965">
            <v:group style="position:absolute;left:13712;top:449;width:238;height:239" coordorigin="13712,449" coordsize="238,239">
              <v:shape style="position:absolute;left:13712;top:449;width:238;height:239" coordorigin="13712,449" coordsize="238,239" path="m13950,569l13932,633,13884,676,13841,689,13816,687,13754,660,13717,610,13712,589,13713,562,13737,497,13784,458,13824,449,13848,451,13909,479,13944,532,13950,569xe" filled="f" stroked="t" strokeweight=".25pt" strokecolor="#231F20">
                <v:path arrowok="t"/>
              </v:shape>
            </v:group>
            <v:group style="position:absolute;left:13590;top:569;width:480;height:2" coordorigin="13590,569" coordsize="480,2">
              <v:shape style="position:absolute;left:13590;top:569;width:480;height:2" coordorigin="13590,569" coordsize="480,0" path="m13590,569l14070,569e" filled="f" stroked="t" strokeweight=".25pt" strokecolor="#231F20">
                <v:path arrowok="t"/>
              </v:shape>
            </v:group>
            <v:group style="position:absolute;left:13830;top:89;width:2;height:960" coordorigin="13830,89" coordsize="2,960">
              <v:shape style="position:absolute;left:13830;top:89;width:2;height:960" coordorigin="13830,89" coordsize="0,960" path="m13830,89l13830,104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'Sessions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Robert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J'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year: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2004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771" w:right="21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stars: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71" w:right="21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price: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18.9500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733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sum([cds.price])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482" w:right="68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409.1100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3"/>
        <w:ind w:left="329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7.5</w:t>
      </w:r>
      <w:r>
        <w:rPr>
          <w:rFonts w:ascii="Times New Roman" w:hAnsi="Times New Roman" w:cs="Times New Roman" w:eastAsia="Times New Roman"/>
          <w:b/>
          <w:bCs/>
          <w:color w:val="FFFFFF"/>
          <w:spacing w:val="40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Engineering</w:t>
      </w:r>
      <w:r>
        <w:rPr>
          <w:rFonts w:ascii="Times New Roman" w:hAnsi="Times New Roman" w:cs="Times New Roman" w:eastAsia="Times New Roman"/>
          <w:b/>
          <w:bCs/>
          <w:color w:val="FFFFFF"/>
          <w:spacing w:val="-4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Example—Assembling</w:t>
      </w:r>
      <w:r>
        <w:rPr>
          <w:rFonts w:ascii="Times New Roman" w:hAnsi="Times New Roman" w:cs="Times New Roman" w:eastAsia="Times New Roman"/>
          <w:b/>
          <w:bCs/>
          <w:color w:val="FFFFFF"/>
          <w:spacing w:val="-4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b/>
          <w:bCs/>
          <w:color w:val="FFFFFF"/>
          <w:spacing w:val="-3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Physical</w:t>
      </w:r>
      <w:r>
        <w:rPr>
          <w:rFonts w:ascii="Times New Roman" w:hAnsi="Times New Roman" w:cs="Times New Roman" w:eastAsia="Times New Roman"/>
          <w:b/>
          <w:bCs/>
          <w:color w:val="FFFFFF"/>
          <w:spacing w:val="-4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Structure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58" w:lineRule="auto"/>
        <w:ind w:left="3170" w:right="2446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219.828003pt;margin-top:-24.984268pt;width:370.148pt;height:17.992pt;mso-position-horizontal-relative:page;mso-position-vertical-relative:paragraph;z-index:-2378" coordorigin="4397,-500" coordsize="7403,360">
            <v:group style="position:absolute;left:4830;top:-490;width:6960;height:340" coordorigin="4830,-490" coordsize="6960,340">
              <v:shape style="position:absolute;left:4830;top:-490;width:6960;height:340" coordorigin="4830,-490" coordsize="6960,340" path="m4830,-150l11790,-150,11790,-490,4830,-490,4830,-150xe" filled="t" fillcolor="#231F20" stroked="f">
                <v:path arrowok="t"/>
                <v:fill type="solid"/>
              </v:shape>
              <v:shape style="position:absolute;left:4397;top:-490;width:433;height:340" type="#_x0000_t75">
                <v:imagedata r:id="rId34" o:title="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Man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larg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building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toda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hav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stee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frame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thei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basi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structure.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Engineer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perfor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analysi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desig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wor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stee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component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delive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design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stee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company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stee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company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manufacture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components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prepare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deliver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buildin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site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point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componen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identifie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onl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unique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identifie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strin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stampe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and/o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chalke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component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modest-size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building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transportatio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ma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requir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significan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truckload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components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questio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addres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decid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sequenc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component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delivere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building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sit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component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availabl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needed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waitin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used.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58" w:lineRule="auto"/>
        <w:ind w:left="3170" w:right="2454" w:firstLine="24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Conside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relativel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simpl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structur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Figur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7.1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component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hav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individua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labels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obtai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fro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architect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identitie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component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connecte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together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 w:line="258" w:lineRule="auto"/>
        <w:jc w:val="left"/>
        <w:rPr>
          <w:rFonts w:ascii="Times New Roman" w:hAnsi="Times New Roman" w:cs="Times New Roman" w:eastAsia="Times New Roman"/>
        </w:rPr>
        <w:sectPr>
          <w:headerReference w:type="default" r:id="rId33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7.5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Example—Assembling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Physical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Structure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157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" w:hAnsi="Palatino" w:cs="Palatino" w:eastAsia="Palatino"/>
          <w:sz w:val="18"/>
          <w:szCs w:val="18"/>
        </w:rPr>
        <w:sectPr>
          <w:headerReference w:type="default" r:id="rId35"/>
          <w:pgSz w:w="15840" w:h="24480"/>
          <w:pgMar w:header="4828" w:footer="5472" w:top="5660" w:bottom="5660" w:left="1660" w:right="1660"/>
        </w:sectPr>
      </w:pPr>
    </w:p>
    <w:p>
      <w:pPr>
        <w:spacing w:before="412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30.144501pt;margin-top:28.940218pt;width:231.1565pt;height:97.024368pt;mso-position-horizontal-relative:page;mso-position-vertical-relative:paragraph;z-index:-2375" coordorigin="6603,579" coordsize="4623,1940">
            <v:group style="position:absolute;left:8872;top:725;width:732;height:1162" coordorigin="8872,725" coordsize="732,1162">
              <v:shape style="position:absolute;left:8872;top:725;width:732;height:1162" coordorigin="8872,725" coordsize="732,1162" path="m9005,725l9002,731,8872,837,9461,1887,9605,1803,9005,725xe" filled="t" fillcolor="#E6E7E8" stroked="f">
                <v:path arrowok="t"/>
                <v:fill type="solid"/>
              </v:shape>
            </v:group>
            <v:group style="position:absolute;left:8872;top:725;width:732;height:1162" coordorigin="8872,725" coordsize="732,1162">
              <v:shape style="position:absolute;left:8872;top:725;width:732;height:1162" coordorigin="8872,725" coordsize="732,1162" path="m9005,725l9605,1803,9461,1887,8872,837,9002,731e" filled="f" stroked="t" strokeweight=".5pt" strokecolor="#231F20">
                <v:path arrowok="t"/>
              </v:shape>
            </v:group>
            <v:group style="position:absolute;left:9515;top:698;width:760;height:1168" coordorigin="9515,698" coordsize="760,1168">
              <v:shape style="position:absolute;left:9515;top:698;width:760;height:1168" coordorigin="9515,698" coordsize="760,1168" path="m10143,698l9515,1797,9678,1866,10276,819,10143,698xe" filled="t" fillcolor="#E6E7E8" stroked="f">
                <v:path arrowok="t"/>
                <v:fill type="solid"/>
              </v:shape>
            </v:group>
            <v:group style="position:absolute;left:9515;top:698;width:760;height:1168" coordorigin="9515,698" coordsize="760,1168">
              <v:shape style="position:absolute;left:9515;top:698;width:760;height:1168" coordorigin="9515,698" coordsize="760,1168" path="m9515,1797l10143,698,10276,819,9678,1866,9515,1797xe" filled="f" stroked="t" strokeweight=".5pt" strokecolor="#231F20">
                <v:path arrowok="t"/>
              </v:shape>
            </v:group>
            <v:group style="position:absolute;left:7500;top:737;width:754;height:1141" coordorigin="7500,737" coordsize="754,1141">
              <v:shape style="position:absolute;left:7500;top:737;width:754;height:1141" coordorigin="7500,737" coordsize="754,1141" path="m7640,737l7500,816,8110,1878,8254,1790,7640,737xe" filled="t" fillcolor="#E6E7E8" stroked="f">
                <v:path arrowok="t"/>
                <v:fill type="solid"/>
              </v:shape>
            </v:group>
            <v:group style="position:absolute;left:7500;top:737;width:754;height:1141" coordorigin="7500,737" coordsize="754,1141">
              <v:shape style="position:absolute;left:7500;top:737;width:754;height:1141" coordorigin="7500,737" coordsize="754,1141" path="m7640,737l8254,1790,8110,1878,7500,816,7640,737xe" filled="f" stroked="t" strokeweight=".5pt" strokecolor="#231F20">
                <v:path arrowok="t"/>
              </v:shape>
            </v:group>
            <v:group style="position:absolute;left:8139;top:698;width:781;height:1201" coordorigin="8139,698" coordsize="781,1201">
              <v:shape style="position:absolute;left:8139;top:698;width:781;height:1201" coordorigin="8139,698" coordsize="781,1201" path="m8782,698l8139,1830,8308,1899,8921,810,8782,698xe" filled="t" fillcolor="#E6E7E8" stroked="f">
                <v:path arrowok="t"/>
                <v:fill type="solid"/>
              </v:shape>
            </v:group>
            <v:group style="position:absolute;left:8139;top:698;width:781;height:1201" coordorigin="8139,698" coordsize="781,1201">
              <v:shape style="position:absolute;left:8139;top:698;width:781;height:1201" coordorigin="8139,698" coordsize="781,1201" path="m8782,698l8139,1830,8308,1899,8921,810,8782,698xe" filled="f" stroked="t" strokeweight=".5pt" strokecolor="#231F20">
                <v:path arrowok="t"/>
              </v:shape>
            </v:group>
            <v:group style="position:absolute;left:6763;top:628;width:4237;height:1469" coordorigin="6763,628" coordsize="4237,1469">
              <v:shape style="position:absolute;left:6763;top:628;width:4237;height:1469" coordorigin="6763,628" coordsize="4237,1469" path="m10392,791l10206,791,10836,1882,10836,2097,11000,2097,11000,1850,10392,791xe" filled="t" fillcolor="#E6E7E8" stroked="f">
                <v:path arrowok="t"/>
                <v:fill type="solid"/>
              </v:shape>
              <v:shape style="position:absolute;left:6763;top:628;width:4237;height:1469" coordorigin="6763,628" coordsize="4237,1469" path="m10299,628l7483,628,6763,1863,6763,2087,6939,2087,6942,2081,6942,1902,7576,791,10392,791,10299,628xe" filled="t" fillcolor="#E6E7E8" stroked="f">
                <v:path arrowok="t"/>
                <v:fill type="solid"/>
              </v:shape>
            </v:group>
            <v:group style="position:absolute;left:6763;top:628;width:4237;height:1469" coordorigin="6763,628" coordsize="4237,1469">
              <v:shape style="position:absolute;left:6763;top:628;width:4237;height:1469" coordorigin="6763,628" coordsize="4237,1469" path="m6939,2087l6763,2087,6763,1863,7483,628,10299,628,11000,1850,11000,2097,10836,2097,10836,1882,10206,791,7576,791,6942,1902,6942,2081e" filled="f" stroked="t" strokeweight=".5pt" strokecolor="#231F20">
                <v:path arrowok="t"/>
              </v:shape>
            </v:group>
            <v:group style="position:absolute;left:6844;top:1809;width:4093;height:163" coordorigin="6844,1809" coordsize="4093,163">
              <v:shape style="position:absolute;left:6844;top:1809;width:4093;height:163" coordorigin="6844,1809" coordsize="4093,163" path="m10937,1809l6844,1809,6937,1973,10845,1973,10937,1809xe" filled="t" fillcolor="#E6E7E8" stroked="f">
                <v:path arrowok="t"/>
                <v:fill type="solid"/>
              </v:shape>
            </v:group>
            <v:group style="position:absolute;left:6844;top:1809;width:4093;height:163" coordorigin="6844,1809" coordsize="4093,163">
              <v:shape style="position:absolute;left:6844;top:1809;width:4093;height:163" coordorigin="6844,1809" coordsize="4093,163" path="m6844,1809l10937,1809,10845,1973,6937,1973,6844,1809xe" filled="f" stroked="t" strokeweight=".5pt" strokecolor="#231F20">
                <v:path arrowok="t"/>
              </v:shape>
            </v:group>
            <v:group style="position:absolute;left:7397;top:584;width:278;height:277" coordorigin="7397,584" coordsize="278,277">
              <v:shape style="position:absolute;left:7397;top:584;width:278;height:277" coordorigin="7397,584" coordsize="278,277" path="m7544,584l7475,599,7425,639,7399,698,7397,723,7399,746,7425,806,7474,848,7517,861,7543,859,7610,838,7655,794,7675,736,7673,711,7650,646,7604,602,7544,584xe" filled="t" fillcolor="#E6E7E8" stroked="f">
                <v:path arrowok="t"/>
                <v:fill type="solid"/>
              </v:shape>
            </v:group>
            <v:group style="position:absolute;left:7397;top:584;width:278;height:277" coordorigin="7397,584" coordsize="278,277">
              <v:shape style="position:absolute;left:7397;top:584;width:278;height:277" coordorigin="7397,584" coordsize="278,277" path="m7397,723l7413,788,7456,836,7517,861,7543,859,7610,838,7655,794,7675,736,7673,711,7650,646,7604,602,7544,584,7519,586,7456,610,7414,657,7397,720,7397,723xe" filled="f" stroked="t" strokeweight=".5pt" strokecolor="#231F20">
                <v:path arrowok="t"/>
              </v:shape>
            </v:group>
            <v:group style="position:absolute;left:7473;top:660;width:123;height:125" coordorigin="7473,660" coordsize="123,125">
              <v:shape style="position:absolute;left:7473;top:660;width:123;height:125" coordorigin="7473,660" coordsize="123,125" path="m7540,660l7483,690,7473,723,7477,745,7489,764,7505,778,7526,785,7552,782,7572,773,7587,758,7597,740,7595,713,7587,691,7575,675,7558,664,7540,660xe" filled="t" fillcolor="#231F20" stroked="f">
                <v:path arrowok="t"/>
                <v:fill type="solid"/>
              </v:shape>
            </v:group>
            <v:group style="position:absolute;left:7473;top:660;width:123;height:125" coordorigin="7473,660" coordsize="123,125">
              <v:shape style="position:absolute;left:7473;top:660;width:123;height:125" coordorigin="7473,660" coordsize="123,125" path="m7473,723l7477,745,7489,764,7505,778,7526,785,7552,782,7572,773,7587,758,7597,740,7595,713,7587,691,7575,675,7558,664,7540,660,7516,664,7497,674,7483,690,7475,710,7473,723xe" filled="f" stroked="t" strokeweight=".5pt" strokecolor="#231F20">
                <v:path arrowok="t"/>
              </v:shape>
            </v:group>
            <v:group style="position:absolute;left:8748;top:584;width:278;height:277" coordorigin="8748,584" coordsize="278,277">
              <v:shape style="position:absolute;left:8748;top:584;width:278;height:277" coordorigin="8748,584" coordsize="278,277" path="m8894,584l8826,599,8776,639,8750,698,8748,723,8750,746,8776,806,8825,848,8868,861,8894,859,8961,838,9006,794,9026,736,9024,711,9001,646,8955,602,8894,584xe" filled="t" fillcolor="#E6E7E8" stroked="f">
                <v:path arrowok="t"/>
                <v:fill type="solid"/>
              </v:shape>
            </v:group>
            <v:group style="position:absolute;left:8748;top:584;width:278;height:277" coordorigin="8748,584" coordsize="278,277">
              <v:shape style="position:absolute;left:8748;top:584;width:278;height:277" coordorigin="8748,584" coordsize="278,277" path="m8748,723l8764,788,8807,836,8868,861,8894,859,8961,838,9006,794,9026,736,9024,711,9001,646,8955,602,8894,584,8870,586,8807,610,8764,657,8748,720,8748,723xe" filled="f" stroked="t" strokeweight=".5pt" strokecolor="#231F20">
                <v:path arrowok="t"/>
              </v:shape>
            </v:group>
            <v:group style="position:absolute;left:8824;top:660;width:123;height:125" coordorigin="8824,660" coordsize="123,125">
              <v:shape style="position:absolute;left:8824;top:660;width:123;height:125" coordorigin="8824,660" coordsize="123,125" path="m8890,660l8833,690,8824,723,8828,745,8839,764,8856,778,8877,785,8903,782,8923,773,8938,758,8947,740,8946,713,8938,691,8926,675,8909,664,8890,660xe" filled="t" fillcolor="#231F20" stroked="f">
                <v:path arrowok="t"/>
                <v:fill type="solid"/>
              </v:shape>
            </v:group>
            <v:group style="position:absolute;left:8824;top:660;width:123;height:125" coordorigin="8824,660" coordsize="123,125">
              <v:shape style="position:absolute;left:8824;top:660;width:123;height:125" coordorigin="8824,660" coordsize="123,125" path="m8824,723l8828,745,8839,764,8856,778,8877,785,8903,782,8923,773,8938,758,8947,740,8946,713,8938,691,8926,675,8909,664,8890,660,8867,664,8848,674,8833,690,8826,710,8824,723xe" filled="f" stroked="t" strokeweight=".5pt" strokecolor="#231F20">
                <v:path arrowok="t"/>
              </v:shape>
            </v:group>
            <v:group style="position:absolute;left:10110;top:584;width:278;height:277" coordorigin="10110,584" coordsize="278,277">
              <v:shape style="position:absolute;left:10110;top:584;width:278;height:277" coordorigin="10110,584" coordsize="278,277" path="m10256,584l10188,599,10138,639,10112,698,10110,723,10111,746,10137,806,10187,848,10229,861,10256,859,10322,838,10367,794,10387,736,10386,710,10363,646,10317,602,10256,584xe" filled="t" fillcolor="#E6E7E8" stroked="f">
                <v:path arrowok="t"/>
                <v:fill type="solid"/>
              </v:shape>
            </v:group>
            <v:group style="position:absolute;left:10110;top:584;width:278;height:277" coordorigin="10110,584" coordsize="278,277">
              <v:shape style="position:absolute;left:10110;top:584;width:278;height:277" coordorigin="10110,584" coordsize="278,277" path="m10110,723l10126,788,10168,836,10229,861,10256,859,10322,838,10367,794,10387,736,10386,710,10363,646,10317,602,10256,584,10232,586,10169,610,10126,657,10110,720,10110,723xe" filled="f" stroked="t" strokeweight=".5pt" strokecolor="#231F20">
                <v:path arrowok="t"/>
              </v:shape>
            </v:group>
            <v:group style="position:absolute;left:10186;top:660;width:123;height:125" coordorigin="10186,660" coordsize="123,125">
              <v:shape style="position:absolute;left:10186;top:660;width:123;height:125" coordorigin="10186,660" coordsize="123,125" path="m10252,660l10195,690,10186,723,10190,745,10201,764,10218,778,10239,785,10264,782,10285,773,10300,758,10309,740,10307,713,10300,691,10287,675,10271,664,10252,660xe" filled="t" fillcolor="#231F20" stroked="f">
                <v:path arrowok="t"/>
                <v:fill type="solid"/>
              </v:shape>
            </v:group>
            <v:group style="position:absolute;left:10186;top:660;width:123;height:125" coordorigin="10186,660" coordsize="123,125">
              <v:shape style="position:absolute;left:10186;top:660;width:123;height:125" coordorigin="10186,660" coordsize="123,125" path="m10186,723l10190,745,10201,764,10218,778,10239,785,10264,782,10285,773,10300,758,10309,740,10307,713,10300,691,10287,675,10271,664,10252,660,10229,664,10209,674,10195,690,10187,710,10186,723xe" filled="f" stroked="t" strokeweight=".5pt" strokecolor="#231F20">
                <v:path arrowok="t"/>
              </v:shape>
            </v:group>
            <v:group style="position:absolute;left:9431;top:1761;width:278;height:277" coordorigin="9431,1761" coordsize="278,277">
              <v:shape style="position:absolute;left:9431;top:1761;width:278;height:277" coordorigin="9431,1761" coordsize="278,277" path="m9578,1761l9509,1776,9459,1817,9433,1875,9431,1900,9433,1923,9459,1984,9508,2025,9551,2038,9577,2037,9644,2015,9689,1972,9709,1913,9707,1888,9684,1823,9638,1779,9578,1761xe" filled="t" fillcolor="#E6E7E8" stroked="f">
                <v:path arrowok="t"/>
                <v:fill type="solid"/>
              </v:shape>
            </v:group>
            <v:group style="position:absolute;left:9431;top:1761;width:278;height:277" coordorigin="9431,1761" coordsize="278,277">
              <v:shape style="position:absolute;left:9431;top:1761;width:278;height:277" coordorigin="9431,1761" coordsize="278,277" path="m9431,1900l9447,1965,9490,2014,9551,2038,9577,2037,9644,2015,9689,1972,9709,1913,9707,1888,9684,1823,9638,1779,9578,1761,9553,1763,9490,1787,9448,1835,9431,1898,9431,1900xe" filled="f" stroked="t" strokeweight=".5pt" strokecolor="#231F20">
                <v:path arrowok="t"/>
              </v:shape>
            </v:group>
            <v:group style="position:absolute;left:9507;top:1838;width:123;height:125" coordorigin="9507,1838" coordsize="123,125">
              <v:shape style="position:absolute;left:9507;top:1838;width:123;height:125" coordorigin="9507,1838" coordsize="123,125" path="m9574,1838l9517,1868,9507,1900,9511,1922,9523,1941,9539,1955,9560,1962,9586,1959,9606,1950,9621,1936,9631,1918,9629,1890,9621,1868,9609,1852,9592,1842,9574,1838xe" filled="t" fillcolor="#231F20" stroked="f">
                <v:path arrowok="t"/>
                <v:fill type="solid"/>
              </v:shape>
            </v:group>
            <v:group style="position:absolute;left:9507;top:1838;width:123;height:125" coordorigin="9507,1838" coordsize="123,125">
              <v:shape style="position:absolute;left:9507;top:1838;width:123;height:125" coordorigin="9507,1838" coordsize="123,125" path="m9507,1900l9511,1922,9523,1941,9539,1955,9560,1962,9586,1959,9606,1950,9621,1936,9631,1918,9629,1890,9621,1868,9609,1852,9592,1842,9574,1838,9550,1841,9531,1852,9517,1868,9509,1888,9507,1900xe" filled="f" stroked="t" strokeweight=".5pt" strokecolor="#231F20">
                <v:path arrowok="t"/>
              </v:shape>
            </v:group>
            <v:group style="position:absolute;left:10788;top:1761;width:278;height:277" coordorigin="10788,1761" coordsize="278,277">
              <v:shape style="position:absolute;left:10788;top:1761;width:278;height:277" coordorigin="10788,1761" coordsize="278,277" path="m10935,1761l10866,1776,10816,1817,10790,1875,10788,1900,10790,1923,10816,1984,10865,2025,10908,2038,10934,2037,11001,2015,11046,1972,11066,1913,11064,1888,11041,1823,10995,1779,10935,1761xe" filled="t" fillcolor="#E6E7E8" stroked="f">
                <v:path arrowok="t"/>
                <v:fill type="solid"/>
              </v:shape>
            </v:group>
            <v:group style="position:absolute;left:10788;top:1761;width:278;height:277" coordorigin="10788,1761" coordsize="278,277">
              <v:shape style="position:absolute;left:10788;top:1761;width:278;height:277" coordorigin="10788,1761" coordsize="278,277" path="m10788,1900l10804,1965,10847,2014,10908,2038,10934,2037,11001,2015,11046,1972,11066,1913,11064,1888,11041,1823,10995,1779,10935,1761,10910,1763,10847,1787,10805,1835,10788,1898,10788,1900xe" filled="f" stroked="t" strokeweight=".5pt" strokecolor="#231F20">
                <v:path arrowok="t"/>
              </v:shape>
            </v:group>
            <v:group style="position:absolute;left:10864;top:1838;width:123;height:125" coordorigin="10864,1838" coordsize="123,125">
              <v:shape style="position:absolute;left:10864;top:1838;width:123;height:125" coordorigin="10864,1838" coordsize="123,125" path="m10931,1838l10874,1868,10864,1900,10868,1922,10880,1941,10896,1955,10917,1962,10943,1959,10963,1950,10979,1936,10988,1918,10986,1890,10978,1868,10966,1852,10949,1842,10931,1838xe" filled="t" fillcolor="#231F20" stroked="f">
                <v:path arrowok="t"/>
                <v:fill type="solid"/>
              </v:shape>
            </v:group>
            <v:group style="position:absolute;left:10864;top:1838;width:123;height:125" coordorigin="10864,1838" coordsize="123,125">
              <v:shape style="position:absolute;left:10864;top:1838;width:123;height:125" coordorigin="10864,1838" coordsize="123,125" path="m10864,1900l10868,1922,10880,1941,10896,1955,10917,1962,10943,1959,10963,1950,10979,1936,10988,1918,10986,1890,10978,1868,10966,1852,10949,1842,10931,1838,10907,1841,10888,1852,10874,1868,10866,1888,10864,1900xe" filled="f" stroked="t" strokeweight=".5pt" strokecolor="#231F20">
                <v:path arrowok="t"/>
              </v:shape>
            </v:group>
            <v:group style="position:absolute;left:8074;top:1761;width:278;height:277" coordorigin="8074,1761" coordsize="278,277">
              <v:shape style="position:absolute;left:8074;top:1761;width:278;height:277" coordorigin="8074,1761" coordsize="278,277" path="m8221,1761l8152,1776,8102,1817,8076,1875,8074,1900,8076,1923,8102,1984,8151,2025,8194,2038,8220,2037,8287,2015,8332,1972,8352,1913,8350,1888,8327,1823,8281,1779,8221,1761xe" filled="t" fillcolor="#E6E7E8" stroked="f">
                <v:path arrowok="t"/>
                <v:fill type="solid"/>
              </v:shape>
            </v:group>
            <v:group style="position:absolute;left:8074;top:1761;width:278;height:277" coordorigin="8074,1761" coordsize="278,277">
              <v:shape style="position:absolute;left:8074;top:1761;width:278;height:277" coordorigin="8074,1761" coordsize="278,277" path="m8074,1900l8090,1965,8133,2014,8194,2038,8220,2037,8287,2015,8332,1972,8352,1913,8350,1888,8327,1823,8281,1779,8221,1761,8196,1763,8133,1787,8091,1835,8074,1898,8074,1900xe" filled="f" stroked="t" strokeweight=".5pt" strokecolor="#231F20">
                <v:path arrowok="t"/>
              </v:shape>
            </v:group>
            <v:group style="position:absolute;left:8150;top:1838;width:123;height:125" coordorigin="8150,1838" coordsize="123,125">
              <v:shape style="position:absolute;left:8150;top:1838;width:123;height:125" coordorigin="8150,1838" coordsize="123,125" path="m8217,1838l8160,1868,8150,1900,8154,1922,8166,1941,8182,1955,8203,1962,8229,1959,8249,1950,8264,1936,8274,1918,8272,1890,8264,1868,8252,1852,8235,1842,8217,1838xe" filled="t" fillcolor="#231F20" stroked="f">
                <v:path arrowok="t"/>
                <v:fill type="solid"/>
              </v:shape>
            </v:group>
            <v:group style="position:absolute;left:8150;top:1838;width:123;height:125" coordorigin="8150,1838" coordsize="123,125">
              <v:shape style="position:absolute;left:8150;top:1838;width:123;height:125" coordorigin="8150,1838" coordsize="123,125" path="m8150,1900l8154,1922,8166,1941,8182,1955,8203,1962,8229,1959,8249,1950,8264,1936,8274,1918,8272,1890,8264,1868,8252,1852,8235,1842,8217,1838,8193,1841,8174,1852,8160,1868,8152,1888,8150,1900xe" filled="f" stroked="t" strokeweight=".5pt" strokecolor="#231F20">
                <v:path arrowok="t"/>
              </v:shape>
            </v:group>
            <v:group style="position:absolute;left:6717;top:1761;width:278;height:277" coordorigin="6717,1761" coordsize="278,277">
              <v:shape style="position:absolute;left:6717;top:1761;width:278;height:277" coordorigin="6717,1761" coordsize="278,277" path="m6864,1761l6795,1776,6745,1817,6719,1875,6717,1900,6719,1923,6745,1984,6794,2025,6837,2038,6863,2037,6930,2015,6975,1972,6995,1913,6993,1888,6970,1823,6924,1779,6864,1761xe" filled="t" fillcolor="#E6E7E8" stroked="f">
                <v:path arrowok="t"/>
                <v:fill type="solid"/>
              </v:shape>
            </v:group>
            <v:group style="position:absolute;left:6717;top:1761;width:278;height:277" coordorigin="6717,1761" coordsize="278,277">
              <v:shape style="position:absolute;left:6717;top:1761;width:278;height:277" coordorigin="6717,1761" coordsize="278,277" path="m6717,1900l6733,1965,6776,2014,6837,2038,6863,2037,6930,2015,6975,1972,6995,1913,6993,1888,6970,1823,6924,1779,6864,1761,6839,1763,6776,1787,6733,1835,6717,1898,6717,1900xe" filled="f" stroked="t" strokeweight=".5pt" strokecolor="#231F20">
                <v:path arrowok="t"/>
              </v:shape>
            </v:group>
            <v:group style="position:absolute;left:6793;top:1838;width:123;height:125" coordorigin="6793,1838" coordsize="123,125">
              <v:shape style="position:absolute;left:6793;top:1838;width:123;height:125" coordorigin="6793,1838" coordsize="123,125" path="m6859,1838l6803,1868,6793,1900,6797,1922,6809,1941,6825,1955,6846,1962,6872,1959,6892,1950,6907,1936,6916,1918,6915,1890,6907,1868,6895,1852,6878,1842,6859,1838xe" filled="t" fillcolor="#231F20" stroked="f">
                <v:path arrowok="t"/>
                <v:fill type="solid"/>
              </v:shape>
            </v:group>
            <v:group style="position:absolute;left:6793;top:1838;width:123;height:125" coordorigin="6793,1838" coordsize="123,125">
              <v:shape style="position:absolute;left:6793;top:1838;width:123;height:125" coordorigin="6793,1838" coordsize="123,125" path="m6793,1900l6797,1922,6809,1941,6825,1955,6846,1962,6872,1959,6892,1950,6907,1936,6916,1918,6915,1890,6907,1868,6895,1852,6878,1842,6859,1838,6836,1841,6817,1852,6803,1868,6795,1888,6793,1900xe" filled="f" stroked="t" strokeweight=".5pt" strokecolor="#231F20">
                <v:path arrowok="t"/>
              </v:shape>
            </v:group>
            <v:group style="position:absolute;left:6625;top:2101;width:471;height:2" coordorigin="6625,2101" coordsize="471,2">
              <v:shape style="position:absolute;left:6625;top:2101;width:471;height:2" coordorigin="6625,2101" coordsize="471,0" path="m6625,2101l7096,2101e" filled="f" stroked="t" strokeweight="2.195pt" strokecolor="#231F20">
                <v:path arrowok="t"/>
              </v:shape>
            </v:group>
            <v:group style="position:absolute;left:6625;top:2122;width:106;height:112" coordorigin="6625,2122" coordsize="106,112">
              <v:shape style="position:absolute;left:6625;top:2122;width:106;height:112" coordorigin="6625,2122" coordsize="106,112" path="m6653,2122l6625,2122,6701,2234,6731,2234,6653,2122xe" filled="t" fillcolor="#231F20" stroked="f">
                <v:path arrowok="t"/>
                <v:fill type="solid"/>
              </v:shape>
            </v:group>
            <v:group style="position:absolute;left:7049;top:2122;width:106;height:112" coordorigin="7049,2122" coordsize="106,112">
              <v:shape style="position:absolute;left:7049;top:2122;width:106;height:112" coordorigin="7049,2122" coordsize="106,112" path="m7077,2122l7049,2122,7125,2234,7155,2234,7077,2122xe" filled="t" fillcolor="#231F20" stroked="f">
                <v:path arrowok="t"/>
                <v:fill type="solid"/>
              </v:shape>
            </v:group>
            <v:group style="position:absolute;left:6964;top:2122;width:106;height:112" coordorigin="6964,2122" coordsize="106,112">
              <v:shape style="position:absolute;left:6964;top:2122;width:106;height:112" coordorigin="6964,2122" coordsize="106,112" path="m6992,2122l6964,2122,7040,2234,7070,2234,6992,2122xe" filled="t" fillcolor="#231F20" stroked="f">
                <v:path arrowok="t"/>
                <v:fill type="solid"/>
              </v:shape>
            </v:group>
            <v:group style="position:absolute;left:6880;top:2122;width:106;height:112" coordorigin="6880,2122" coordsize="106,112">
              <v:shape style="position:absolute;left:6880;top:2122;width:106;height:112" coordorigin="6880,2122" coordsize="106,112" path="m6908,2122l6880,2122,6955,2234,6986,2234,6908,2122xe" filled="t" fillcolor="#231F20" stroked="f">
                <v:path arrowok="t"/>
                <v:fill type="solid"/>
              </v:shape>
            </v:group>
            <v:group style="position:absolute;left:6795;top:2122;width:106;height:112" coordorigin="6795,2122" coordsize="106,112">
              <v:shape style="position:absolute;left:6795;top:2122;width:106;height:112" coordorigin="6795,2122" coordsize="106,112" path="m6823,2122l6795,2122,6870,2234,6901,2234,6823,2122xe" filled="t" fillcolor="#231F20" stroked="f">
                <v:path arrowok="t"/>
                <v:fill type="solid"/>
              </v:shape>
            </v:group>
            <v:group style="position:absolute;left:6710;top:2122;width:106;height:112" coordorigin="6710,2122" coordsize="106,112">
              <v:shape style="position:absolute;left:6710;top:2122;width:106;height:112" coordorigin="6710,2122" coordsize="106,112" path="m6738,2122l6710,2122,6785,2234,6816,2234,6738,2122xe" filled="t" fillcolor="#231F20" stroked="f">
                <v:path arrowok="t"/>
                <v:fill type="solid"/>
              </v:shape>
            </v:group>
            <v:group style="position:absolute;left:10691;top:2229;width:471;height:2" coordorigin="10691,2229" coordsize="471,2">
              <v:shape style="position:absolute;left:10691;top:2229;width:471;height:2" coordorigin="10691,2229" coordsize="471,0" path="m10691,2229l11162,2229e" filled="f" stroked="t" strokeweight="2.196pt" strokecolor="#231F20">
                <v:path arrowok="t"/>
              </v:shape>
            </v:group>
            <v:group style="position:absolute;left:10691;top:2101;width:471;height:2" coordorigin="10691,2101" coordsize="471,2">
              <v:shape style="position:absolute;left:10691;top:2101;width:471;height:2" coordorigin="10691,2101" coordsize="471,0" path="m10691,2101l11162,2101e" filled="f" stroked="t" strokeweight="2.195pt" strokecolor="#231F20">
                <v:path arrowok="t"/>
              </v:shape>
            </v:group>
            <v:group style="position:absolute;left:10691;top:2249;width:106;height:112" coordorigin="10691,2249" coordsize="106,112">
              <v:shape style="position:absolute;left:10691;top:2249;width:106;height:112" coordorigin="10691,2249" coordsize="106,112" path="m10719,2249l10691,2250,10766,2362,10797,2362,10719,2249xe" filled="t" fillcolor="#231F20" stroked="f">
                <v:path arrowok="t"/>
                <v:fill type="solid"/>
              </v:shape>
            </v:group>
            <v:group style="position:absolute;left:11115;top:2249;width:106;height:112" coordorigin="11115,2249" coordsize="106,112">
              <v:shape style="position:absolute;left:11115;top:2249;width:106;height:112" coordorigin="11115,2249" coordsize="106,112" path="m11143,2249l11115,2250,11191,2362,11221,2362,11143,2249xe" filled="t" fillcolor="#231F20" stroked="f">
                <v:path arrowok="t"/>
                <v:fill type="solid"/>
              </v:shape>
            </v:group>
            <v:group style="position:absolute;left:11030;top:2249;width:106;height:112" coordorigin="11030,2249" coordsize="106,112">
              <v:shape style="position:absolute;left:11030;top:2249;width:106;height:112" coordorigin="11030,2249" coordsize="106,112" path="m11058,2249l11030,2250,11106,2362,11136,2362,11058,2249xe" filled="t" fillcolor="#231F20" stroked="f">
                <v:path arrowok="t"/>
                <v:fill type="solid"/>
              </v:shape>
            </v:group>
            <v:group style="position:absolute;left:10945;top:2249;width:106;height:112" coordorigin="10945,2249" coordsize="106,112">
              <v:shape style="position:absolute;left:10945;top:2249;width:106;height:112" coordorigin="10945,2249" coordsize="106,112" path="m10973,2249l10945,2250,11021,2362,11051,2362,10973,2249xe" filled="t" fillcolor="#231F20" stroked="f">
                <v:path arrowok="t"/>
                <v:fill type="solid"/>
              </v:shape>
            </v:group>
            <v:group style="position:absolute;left:10860;top:2249;width:106;height:112" coordorigin="10860,2249" coordsize="106,112">
              <v:shape style="position:absolute;left:10860;top:2249;width:106;height:112" coordorigin="10860,2249" coordsize="106,112" path="m10888,2249l10860,2250,10936,2362,10966,2362,10888,2249xe" filled="t" fillcolor="#231F20" stroked="f">
                <v:path arrowok="t"/>
                <v:fill type="solid"/>
              </v:shape>
            </v:group>
            <v:group style="position:absolute;left:10775;top:2249;width:106;height:112" coordorigin="10775,2249" coordsize="106,112">
              <v:shape style="position:absolute;left:10775;top:2249;width:106;height:112" coordorigin="10775,2249" coordsize="106,112" path="m10804,2249l10775,2250,10851,2362,10881,2362,10804,2249xe" filled="t" fillcolor="#231F20" stroked="f">
                <v:path arrowok="t"/>
                <v:fill type="solid"/>
              </v:shape>
            </v:group>
            <v:group style="position:absolute;left:10691;top:2131;width:74;height:68" coordorigin="10691,2131" coordsize="74,68">
              <v:shape style="position:absolute;left:10691;top:2131;width:74;height:68" coordorigin="10691,2131" coordsize="74,68" path="m10743,2131l10716,2133,10698,2143,10691,2159,10691,2164,10697,2185,10714,2198,10741,2196,10757,2184,10764,2168,10758,2145,10743,2131xe" filled="t" fillcolor="#231F20" stroked="f">
                <v:path arrowok="t"/>
                <v:fill type="solid"/>
              </v:shape>
            </v:group>
            <v:group style="position:absolute;left:10790;top:2131;width:74;height:68" coordorigin="10790,2131" coordsize="74,68">
              <v:shape style="position:absolute;left:10790;top:2131;width:74;height:68" coordorigin="10790,2131" coordsize="74,68" path="m10842,2131l10815,2133,10798,2143,10790,2159,10790,2164,10796,2185,10813,2198,10840,2196,10857,2184,10863,2168,10858,2145,10842,2131xe" filled="t" fillcolor="#231F20" stroked="f">
                <v:path arrowok="t"/>
                <v:fill type="solid"/>
              </v:shape>
            </v:group>
            <v:group style="position:absolute;left:10889;top:2131;width:74;height:68" coordorigin="10889,2131" coordsize="74,68">
              <v:shape style="position:absolute;left:10889;top:2131;width:74;height:68" coordorigin="10889,2131" coordsize="74,68" path="m10942,2131l10914,2133,10897,2143,10890,2159,10889,2164,10896,2185,10913,2198,10939,2196,10956,2184,10963,2168,10957,2145,10942,2131xe" filled="t" fillcolor="#231F20" stroked="f">
                <v:path arrowok="t"/>
                <v:fill type="solid"/>
              </v:shape>
            </v:group>
            <v:group style="position:absolute;left:10989;top:2131;width:74;height:68" coordorigin="10989,2131" coordsize="74,68">
              <v:shape style="position:absolute;left:10989;top:2131;width:74;height:68" coordorigin="10989,2131" coordsize="74,68" path="m11041,2131l11014,2133,10996,2143,10989,2159,10989,2164,10995,2185,11012,2198,11039,2196,11055,2184,11062,2168,11056,2145,11041,2131xe" filled="t" fillcolor="#231F20" stroked="f">
                <v:path arrowok="t"/>
                <v:fill type="solid"/>
              </v:shape>
            </v:group>
            <v:group style="position:absolute;left:11088;top:2131;width:74;height:68" coordorigin="11088,2131" coordsize="74,68">
              <v:shape style="position:absolute;left:11088;top:2131;width:74;height:68" coordorigin="11088,2131" coordsize="74,68" path="m11140,2131l11113,2133,11096,2143,11088,2159,11088,2164,11094,2185,11111,2198,11138,2196,11155,2184,11161,2168,11156,2145,11140,2131xe" filled="t" fillcolor="#231F20" stroked="f">
                <v:path arrowok="t"/>
                <v:fill type="solid"/>
              </v:shape>
            </v:group>
            <v:group style="position:absolute;left:9106;top:2463;width:1715;height:2" coordorigin="9106,2463" coordsize="1715,2">
              <v:shape style="position:absolute;left:9106;top:2463;width:1715;height:2" coordorigin="9106,2463" coordsize="1715,0" path="m9106,2463l10821,2463e" filled="f" stroked="t" strokeweight=".5pt" strokecolor="#231F20">
                <v:path arrowok="t"/>
                <v:stroke dashstyle="dash"/>
              </v:shape>
            </v:group>
            <v:group style="position:absolute;left:10785;top:2413;width:124;height:102" coordorigin="10785,2413" coordsize="124,102">
              <v:shape style="position:absolute;left:10785;top:2413;width:124;height:102" coordorigin="10785,2413" coordsize="124,102" path="m10785,2413l10814,2463,10785,2514,10909,2463,10785,2413xe" filled="t" fillcolor="#231F20" stroked="f">
                <v:path arrowok="t"/>
                <v:fill type="solid"/>
              </v:shape>
            </v:group>
            <v:group style="position:absolute;left:6941;top:2463;width:1845;height:2" coordorigin="6941,2463" coordsize="1845,2">
              <v:shape style="position:absolute;left:6941;top:2463;width:1845;height:2" coordorigin="6941,2463" coordsize="1845,0" path="m6941,2463l8786,2463e" filled="f" stroked="t" strokeweight=".5pt" strokecolor="#231F20">
                <v:path arrowok="t"/>
                <v:stroke dashstyle="dash"/>
              </v:shape>
            </v:group>
            <v:group style="position:absolute;left:6853;top:2413;width:124;height:102" coordorigin="6853,2413" coordsize="124,102">
              <v:shape style="position:absolute;left:6853;top:2413;width:124;height:102" coordorigin="6853,2413" coordsize="124,102" path="m6977,2413l6853,2463,6977,2514,6948,2463,6977,2413xe" filled="t" fillcolor="#231F20" stroked="f">
                <v:path arrowok="t"/>
                <v:fill type="solid"/>
              </v:shape>
            </v:group>
            <v:group style="position:absolute;left:11137;top:790;width:2;height:401" coordorigin="11137,790" coordsize="2,401">
              <v:shape style="position:absolute;left:11137;top:790;width:2;height:401" coordorigin="11137,790" coordsize="0,401" path="m11137,1192l11137,790e" filled="f" stroked="t" strokeweight=".5pt" strokecolor="#231F20">
                <v:path arrowok="t"/>
                <v:stroke dashstyle="dash"/>
              </v:shape>
            </v:group>
            <v:group style="position:absolute;left:11086;top:702;width:102;height:124" coordorigin="11086,702" coordsize="102,124">
              <v:shape style="position:absolute;left:11086;top:702;width:102;height:124" coordorigin="11086,702" coordsize="102,124" path="m11137,702l11086,826,11137,797,11176,797,11137,702xe" filled="t" fillcolor="#231F20" stroked="f">
                <v:path arrowok="t"/>
                <v:fill type="solid"/>
              </v:shape>
              <v:shape style="position:absolute;left:11086;top:702;width:102;height:124" coordorigin="11086,702" coordsize="102,124" path="m11176,797l11137,797,11188,826,11176,797xe" filled="t" fillcolor="#231F20" stroked="f">
                <v:path arrowok="t"/>
                <v:fill type="solid"/>
              </v:shape>
            </v:group>
            <v:group style="position:absolute;left:11137;top:1407;width:2;height:389" coordorigin="11137,1407" coordsize="2,389">
              <v:shape style="position:absolute;left:11137;top:1407;width:2;height:389" coordorigin="11137,1407" coordsize="0,389" path="m11137,1796l11137,1407e" filled="f" stroked="t" strokeweight=".5pt" strokecolor="#231F20">
                <v:path arrowok="t"/>
                <v:stroke dashstyle="dash"/>
              </v:shape>
            </v:group>
            <v:group style="position:absolute;left:11086;top:1760;width:102;height:124" coordorigin="11086,1760" coordsize="102,124">
              <v:shape style="position:absolute;left:11086;top:1760;width:102;height:124" coordorigin="11086,1760" coordsize="102,124" path="m11086,1760l11137,1884,11176,1789,11137,1789,11086,1760xe" filled="t" fillcolor="#231F20" stroked="f">
                <v:path arrowok="t"/>
                <v:fill type="solid"/>
              </v:shape>
              <v:shape style="position:absolute;left:11086;top:1760;width:102;height:124" coordorigin="11086,1760" coordsize="102,124" path="m11188,1760l11137,1789,11176,1789,11188,1760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D-1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412"/>
        <w:ind w:left="101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D-2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6729" w:space="40"/>
            <w:col w:w="5751"/>
          </w:cols>
        </w:sectPr>
      </w:pPr>
    </w:p>
    <w:p>
      <w:pPr>
        <w:spacing w:before="595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A-1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1091" w:val="left" w:leader="none"/>
          <w:tab w:pos="1760" w:val="left" w:leader="none"/>
          <w:tab w:pos="2452" w:val="left" w:leader="none"/>
          <w:tab w:pos="3109" w:val="left" w:leader="none"/>
          <w:tab w:pos="3886" w:val="left" w:leader="none"/>
        </w:tabs>
        <w:spacing w:before="595"/>
        <w:ind w:left="41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A-3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B-1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B-3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C-1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C-3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2"/>
          <w:sz w:val="16"/>
          <w:szCs w:val="16"/>
        </w:rPr>
        <w:t>1.732m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5356" w:space="40"/>
            <w:col w:w="7124"/>
          </w:cols>
        </w:sectPr>
      </w:pPr>
    </w:p>
    <w:p>
      <w:pPr>
        <w:tabs>
          <w:tab w:pos="1314" w:val="left" w:leader="none"/>
        </w:tabs>
        <w:spacing w:before="201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A-2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B-2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01"/>
        <w:ind w:left="108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C-2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7352" w:space="40"/>
            <w:col w:w="5128"/>
          </w:cols>
        </w:sectPr>
      </w:pPr>
    </w:p>
    <w:p>
      <w:pPr>
        <w:tabs>
          <w:tab w:pos="9482" w:val="left" w:leader="none"/>
        </w:tabs>
        <w:spacing w:before="58"/>
        <w:ind w:left="492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315"/>
        <w:ind w:left="2046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6m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89"/>
        <w:ind w:left="157" w:right="0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7.1</w:t>
      </w:r>
      <w:r>
        <w:rPr>
          <w:rFonts w:ascii="Times New Roman" w:hAnsi="Times New Roman" w:cs="Times New Roman" w:eastAsia="Times New Roman"/>
          <w:b/>
          <w:bCs/>
          <w:color w:val="231F20"/>
          <w:spacing w:val="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Simple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21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structure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2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assembly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8" w:lineRule="auto"/>
        <w:ind w:right="174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constructio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need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star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fro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fixe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poin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nee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analyz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informatio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comput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orde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whic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component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woul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assembl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structure.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58" w:lineRule="auto"/>
        <w:ind w:right="1666" w:firstLine="24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organized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structure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entry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component.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fields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structure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names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components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component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connected.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413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7.6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solution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problem.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39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5pt;margin-top:3.717957pt;width:238.412pt;height:13.168pt;mso-position-horizontal-relative:page;mso-position-vertical-relative:paragraph;z-index:-2374" coordorigin="5545,74" coordsize="4768,263">
            <v:group style="position:absolute;left:5550;top:328;width:4758;height:2" coordorigin="5550,328" coordsize="4758,2">
              <v:shape style="position:absolute;left:5550;top:328;width:4758;height:2" coordorigin="5550,328" coordsize="4758,0" path="m5550,328l10308,328e" filled="f" stroked="t" strokeweight=".5pt" strokecolor="#231F20">
                <v:path arrowok="t"/>
              </v:shape>
            </v:group>
            <v:group style="position:absolute;left:5560;top:84;width:2;height:243" coordorigin="5560,84" coordsize="2,243">
              <v:shape style="position:absolute;left:5560;top:84;width:2;height:243" coordorigin="5560,84" coordsize="0,243" path="m5560,328l5560,84e" filled="f" stroked="t" strokeweight="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8.375pt;margin-top:-35.507042pt;width:24.25pt;height:48.25pt;mso-position-horizontal-relative:page;mso-position-vertical-relative:paragraph;z-index:-2373" coordorigin="1768,-710" coordsize="485,965">
            <v:group style="position:absolute;left:1892;top:-348;width:238;height:239" coordorigin="1892,-348" coordsize="238,239">
              <v:shape style="position:absolute;left:1892;top:-348;width:238;height:239" coordorigin="1892,-348" coordsize="238,239" path="m2130,-228l2112,-164,2064,-120,2021,-108,1996,-110,1934,-136,1897,-187,1892,-208,1893,-235,1917,-299,1964,-338,2004,-348,2028,-345,2089,-318,2124,-265,2130,-228xe" filled="f" stroked="t" strokeweight=".25pt" strokecolor="#231F20">
                <v:path arrowok="t"/>
              </v:shape>
            </v:group>
            <v:group style="position:absolute;left:1770;top:-228;width:480;height:2" coordorigin="1770,-228" coordsize="480,2">
              <v:shape style="position:absolute;left:1770;top:-228;width:480;height:2" coordorigin="1770,-228" coordsize="480,0" path="m1770,-228l2250,-228e" filled="f" stroked="t" strokeweight=".25pt" strokecolor="#231F20">
                <v:path arrowok="t"/>
              </v:shape>
            </v:group>
            <v:group style="position:absolute;left:2010;top:-708;width:2;height:960" coordorigin="2010,-708" coordsize="2,960">
              <v:shape style="position:absolute;left:2010;top:-708;width:2;height:960" coordorigin="2010,-708" coordsize="0,960" path="m2010,-708l2010,252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35.507042pt;width:24.25pt;height:48.25pt;mso-position-horizontal-relative:page;mso-position-vertical-relative:paragraph;z-index:-2372" coordorigin="13588,-710" coordsize="485,965">
            <v:group style="position:absolute;left:13712;top:-348;width:238;height:239" coordorigin="13712,-348" coordsize="238,239">
              <v:shape style="position:absolute;left:13712;top:-348;width:238;height:239" coordorigin="13712,-348" coordsize="238,239" path="m13950,-228l13932,-164,13884,-120,13841,-108,13816,-110,13754,-136,13717,-187,13712,-208,13713,-235,13737,-299,13784,-338,13824,-348,13848,-345,13909,-318,13944,-265,13950,-228xe" filled="f" stroked="t" strokeweight=".25pt" strokecolor="#231F20">
                <v:path arrowok="t"/>
              </v:shape>
            </v:group>
            <v:group style="position:absolute;left:13590;top:-228;width:480;height:2" coordorigin="13590,-228" coordsize="480,2">
              <v:shape style="position:absolute;left:13590;top:-228;width:480;height:2" coordorigin="13590,-228" coordsize="480,0" path="m13590,-228l14070,-228e" filled="f" stroked="t" strokeweight=".25pt" strokecolor="#231F20">
                <v:path arrowok="t"/>
              </v:shape>
            </v:group>
            <v:group style="position:absolute;left:13830;top:-708;width:2;height:960" coordorigin="13830,-708" coordsize="2,960">
              <v:shape style="position:absolute;left:13830;top:-708;width:2;height:960" coordorigin="13830,-708" coordsize="0,960" path="m13830,-708l13830,252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7.6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Connectivity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structure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3729" w:right="394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data(1)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beam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'A-1'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0.866,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0.5,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1348" w:val="left" w:leader="none"/>
        </w:tabs>
        <w:spacing w:before="18"/>
        <w:ind w:left="0" w:right="21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{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'A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'A-2'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'A-3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'D-1'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}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22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data(2)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beam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'A-2'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574" w:val="left" w:leader="none"/>
        </w:tabs>
        <w:spacing w:before="18"/>
        <w:ind w:left="422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{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'A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'A-3'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'B-1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'B-2'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}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29" w:right="394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data(3)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beam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'A-3'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0.866,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1.5,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574" w:val="left" w:leader="none"/>
        </w:tabs>
        <w:spacing w:before="18"/>
        <w:ind w:left="422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{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'A-1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'A-2'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'B-1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'D-1'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}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29" w:right="394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data(4)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beam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'B-1'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0.866,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2.5,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574" w:val="left" w:leader="none"/>
        </w:tabs>
        <w:spacing w:before="18"/>
        <w:ind w:left="422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{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'A-2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'A-3'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'B-2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'B-3'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'D-1'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'D-2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}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22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data(5)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beam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'B-2'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574" w:val="left" w:leader="none"/>
        </w:tabs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{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'A-2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'A-3'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'B-1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'B-3'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'C-1'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'C-2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}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data(6)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beam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'B-3'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0.866,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3.5,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574" w:val="left" w:leader="none"/>
        </w:tabs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{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'B-1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'B-2'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'C-1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'C-2'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'D-1'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'D-2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}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data(7)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beam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'C-1'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0.866,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4.5,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574" w:val="left" w:leader="none"/>
        </w:tabs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14.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{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'B-2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'B-3'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'C-2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'C-3'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'D-2'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}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15.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data(8)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beam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'C-2'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574" w:val="left" w:leader="none"/>
        </w:tabs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16.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{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'B-2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'B-3'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'C-1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'C-3'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'C'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}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17.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data(9)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beam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'C-3'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0.866,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5.5,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574" w:val="left" w:leader="none"/>
        </w:tabs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18.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{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'C-1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'C-2'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'D-2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'C'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}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19.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data(10)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beam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'D-1'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1.732,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574" w:val="left" w:leader="none"/>
        </w:tabs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{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'A-1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'A-3'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'B-1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'B-3'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'D-2'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}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data(11)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beam(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'D-2'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1.732,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574" w:val="left" w:leader="none"/>
        </w:tabs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{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'B-1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'B-3'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'C-1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'C-3'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'D-1'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}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20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conn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'A'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20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clist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{conn};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20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true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49" w:lineRule="exact"/>
        <w:ind w:left="0" w:right="1669" w:firstLine="0"/>
        <w:jc w:val="righ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9"/>
          <w:szCs w:val="19"/>
        </w:rPr>
        <w:t>continued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9"/>
          <w:szCs w:val="19"/>
        </w:rPr>
        <w:t>on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9"/>
          <w:szCs w:val="19"/>
        </w:rPr>
        <w:t>next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9"/>
          <w:szCs w:val="19"/>
        </w:rPr>
        <w:t>page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9"/>
          <w:szCs w:val="19"/>
        </w:rPr>
      </w:r>
    </w:p>
    <w:p>
      <w:pPr>
        <w:spacing w:after="0" w:line="249" w:lineRule="exact"/>
        <w:jc w:val="right"/>
        <w:rPr>
          <w:rFonts w:ascii="Palatino Linotype" w:hAnsi="Palatino Linotype" w:cs="Palatino Linotype" w:eastAsia="Palatino Linotype"/>
          <w:sz w:val="19"/>
          <w:szCs w:val="19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158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7</w:t>
      </w:r>
      <w:r>
        <w:rPr>
          <w:rFonts w:ascii="Times New Roman" w:hAnsi="Times New Roman" w:cs="Times New Roman" w:eastAsia="Times New Roman"/>
          <w:b/>
          <w:bCs/>
          <w:color w:val="231F20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Structures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20"/>
        </w:numPr>
        <w:tabs>
          <w:tab w:pos="4180" w:val="left" w:leader="none"/>
        </w:tabs>
        <w:spacing w:before="85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index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32" w:right="423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find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all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beams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connected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conn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20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1:length(data)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20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data(in);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20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touches(str,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conn)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20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index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index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20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found(index)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20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20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78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eliminate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those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already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connected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20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jn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index:-1:1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20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ison(found(jn).name,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clist)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20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found(jn)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20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else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20"/>
        </w:numPr>
        <w:tabs>
          <w:tab w:pos="4854" w:val="left" w:leader="none"/>
        </w:tabs>
        <w:spacing w:before="18"/>
        <w:ind w:left="4854" w:right="0" w:hanging="144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clist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[clist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{found(jn).name}];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20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20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20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length(found)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20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conn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nextconn(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found,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clist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20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else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20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break;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20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20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20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order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assembly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is: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20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184pt;width:228pt;height:.1pt;mso-position-horizontal-relative:page;mso-position-vertical-relative:paragraph;z-index:-2371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/>
        <w:pict>
          <v:group style="position:absolute;margin-left:88.375pt;margin-top:12.327185pt;width:24.25pt;height:48.25pt;mso-position-horizontal-relative:page;mso-position-vertical-relative:paragraph;z-index:-2370" coordorigin="1768,247" coordsize="485,965">
            <v:group style="position:absolute;left:1892;top:609;width:238;height:239" coordorigin="1892,609" coordsize="238,239">
              <v:shape style="position:absolute;left:1892;top:609;width:238;height:239" coordorigin="1892,609" coordsize="238,239" path="m2130,729l2112,793,2064,836,2021,849,1996,847,1934,820,1897,770,1892,749,1893,722,1917,657,1964,618,2004,609,2028,611,2089,639,2124,692,2130,729xe" filled="f" stroked="t" strokeweight=".25pt" strokecolor="#231F20">
                <v:path arrowok="t"/>
              </v:shape>
            </v:group>
            <v:group style="position:absolute;left:1770;top:729;width:480;height:2" coordorigin="1770,729" coordsize="480,2">
              <v:shape style="position:absolute;left:1770;top:729;width:480;height:2" coordorigin="1770,729" coordsize="480,0" path="m1770,729l2250,729e" filled="f" stroked="t" strokeweight=".25pt" strokecolor="#231F20">
                <v:path arrowok="t"/>
              </v:shape>
            </v:group>
            <v:group style="position:absolute;left:2010;top:249;width:2;height:960" coordorigin="2010,249" coordsize="2,960">
              <v:shape style="position:absolute;left:2010;top:249;width:2;height:960" coordorigin="2010,249" coordsize="0,960" path="m2010,249l2010,120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2.327185pt;width:24.25pt;height:48.25pt;mso-position-horizontal-relative:page;mso-position-vertical-relative:paragraph;z-index:-2369" coordorigin="13588,247" coordsize="485,965">
            <v:group style="position:absolute;left:13712;top:609;width:238;height:239" coordorigin="13712,609" coordsize="238,239">
              <v:shape style="position:absolute;left:13712;top:609;width:238;height:239" coordorigin="13712,609" coordsize="238,239" path="m13950,729l13932,793,13884,836,13841,849,13816,847,13754,820,13717,770,13712,749,13713,722,13737,657,13784,618,13824,609,13848,611,13909,639,13944,692,13950,729xe" filled="f" stroked="t" strokeweight=".25pt" strokecolor="#231F20">
                <v:path arrowok="t"/>
              </v:shape>
            </v:group>
            <v:group style="position:absolute;left:13590;top:729;width:480;height:2" coordorigin="13590,729" coordsize="480,2">
              <v:shape style="position:absolute;left:13590;top:729;width:480;height:2" coordorigin="13590,729" coordsize="480,0" path="m13590,729l14070,729e" filled="f" stroked="t" strokeweight=".25pt" strokecolor="#231F20">
                <v:path arrowok="t"/>
              </v:shape>
            </v:group>
            <v:group style="position:absolute;left:13830;top:249;width:2;height:960" coordorigin="13830,249" coordsize="2,960">
              <v:shape style="position:absolute;left:13830;top:249;width:2;height:960" coordorigin="13830,249" coordsize="0,960" path="m13830,249l13830,120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disp(clist)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6"/>
        <w:ind w:left="317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7.6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ind w:left="3650" w:right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1–22: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Construct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structure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beam(...)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before="13"/>
        <w:ind w:left="365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constructor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below.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10" w:lineRule="auto" w:before="78"/>
        <w:ind w:left="3650" w:right="232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23: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current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connection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point,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con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5"/>
          <w:sz w:val="17"/>
          <w:szCs w:val="17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—originally,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point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24: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Initializes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connection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list,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names.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0"/>
        <w:ind w:left="365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25: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infinite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loop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exited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break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statements.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5" w:lineRule="auto" w:before="78"/>
        <w:ind w:left="3650" w:right="231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26–33: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Traverse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components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make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structure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array,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1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foun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10"/>
          <w:sz w:val="17"/>
          <w:szCs w:val="17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containing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components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connected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current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connection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point,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conn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5" w:lineRule="auto" w:before="57"/>
        <w:ind w:left="3650" w:right="2742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34–40: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Go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through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found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5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array,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removing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any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component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already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connected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list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appending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names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those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removed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connected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list.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5" w:lineRule="auto" w:before="63"/>
        <w:ind w:left="3650" w:right="246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41–45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wil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exi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10"/>
          <w:sz w:val="17"/>
          <w:szCs w:val="17"/>
        </w:rPr>
        <w:t>whil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5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loo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whe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new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component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found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unti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then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choos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nex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componen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connect.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58" w:lineRule="auto"/>
        <w:ind w:left="3170" w:right="258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support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assembled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convenience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into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7.7.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should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separate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files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appropriate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names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accessible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MATLAB.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 w:line="258" w:lineRule="auto"/>
        <w:jc w:val="left"/>
        <w:rPr>
          <w:rFonts w:ascii="Times New Roman" w:hAnsi="Times New Roman" w:cs="Times New Roman" w:eastAsia="Times New Roman"/>
        </w:rPr>
        <w:sectPr>
          <w:headerReference w:type="default" r:id="rId36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21"/>
        </w:numPr>
        <w:tabs>
          <w:tab w:pos="4268" w:val="left" w:leader="none"/>
          <w:tab w:pos="10849" w:val="right" w:leader="none"/>
        </w:tabs>
        <w:spacing w:before="68"/>
        <w:ind w:left="4268" w:right="0" w:hanging="378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Example—Assembling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Physical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Structure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159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022" w:right="504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5pt;margin-top:.318115pt;width:238.42pt;height:13.168pt;mso-position-horizontal-relative:page;mso-position-vertical-relative:paragraph;z-index:-2367" coordorigin="5545,6" coordsize="4768,263">
            <v:group style="position:absolute;left:5550;top:260;width:4758;height:2" coordorigin="5550,260" coordsize="4758,2">
              <v:shape style="position:absolute;left:5550;top:260;width:4758;height:2" coordorigin="5550,260" coordsize="4758,0" path="m5550,260l10308,260e" filled="f" stroked="t" strokeweight=".5pt" strokecolor="#231F20">
                <v:path arrowok="t"/>
              </v:shape>
            </v:group>
            <v:group style="position:absolute;left:5560;top:16;width:2;height:243" coordorigin="5560,16" coordsize="2,243">
              <v:shape style="position:absolute;left:5560;top:16;width:2;height:243" coordorigin="5560,16" coordsize="0,243" path="m5560,260l5560,16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7.7</w:t>
      </w:r>
      <w:r>
        <w:rPr>
          <w:rFonts w:ascii="Times New Roman" w:hAnsi="Times New Roman" w:cs="Times New Roman" w:eastAsia="Times New Roman"/>
          <w:b/>
          <w:bCs/>
          <w:color w:val="231F20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Support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2"/>
          <w:numId w:val="21"/>
        </w:numPr>
        <w:tabs>
          <w:tab w:pos="4515" w:val="left" w:leader="none"/>
        </w:tabs>
        <w:ind w:left="451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beam(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nm,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xp,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yp,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conn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5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construct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beam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structure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with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fields: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258" w:right="601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name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beam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name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143" w:right="297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xp,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yp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coordinates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its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centroid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5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conn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cell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array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names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adjacent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beams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515" w:right="41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useage: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beam(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nm,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xp,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yp,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conn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4900" w:val="left" w:leader="none"/>
        </w:tabs>
        <w:spacing w:before="18"/>
        <w:ind w:left="490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ans.name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nm;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4900" w:val="left" w:leader="none"/>
        </w:tabs>
        <w:spacing w:before="18"/>
        <w:ind w:left="490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ans.pos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[xp,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yp];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4900" w:val="left" w:leader="none"/>
        </w:tabs>
        <w:spacing w:before="18"/>
        <w:ind w:left="490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ans.connect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conn;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4515" w:val="left" w:leader="none"/>
        </w:tabs>
        <w:spacing w:before="18"/>
        <w:ind w:left="451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4515" w:val="left" w:leader="none"/>
        </w:tabs>
        <w:spacing w:before="18"/>
        <w:ind w:left="451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touches(beam,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conn)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5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does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beam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touch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connecting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point?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997" w:right="421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usage: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res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touches(beam,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conn)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4900" w:val="left" w:leader="none"/>
        </w:tabs>
        <w:spacing w:before="18"/>
        <w:ind w:left="490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false;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4900" w:val="left" w:leader="none"/>
        </w:tabs>
        <w:spacing w:before="18"/>
        <w:ind w:left="490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1:length(beam.connect)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5285" w:val="left" w:leader="none"/>
        </w:tabs>
        <w:spacing w:before="18"/>
        <w:ind w:left="5286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beam.connect{in};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5285" w:val="left" w:leader="none"/>
        </w:tabs>
        <w:spacing w:before="18"/>
        <w:ind w:left="528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strcmp(item,conn)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5671" w:val="left" w:leader="none"/>
        </w:tabs>
        <w:spacing w:before="18"/>
        <w:ind w:left="567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true;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break;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5285" w:val="left" w:leader="none"/>
        </w:tabs>
        <w:spacing w:before="18"/>
        <w:ind w:left="528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ison(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nm,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143" w:right="297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beam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connection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list,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256" w:right="504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3.417151pt;width:24.25pt;height:48.25pt;mso-position-horizontal-relative:page;mso-position-vertical-relative:paragraph;z-index:-2366" coordorigin="1768,68" coordsize="485,965">
            <v:group style="position:absolute;left:1892;top:431;width:238;height:239" coordorigin="1892,431" coordsize="238,239">
              <v:shape style="position:absolute;left:1892;top:431;width:238;height:239" coordorigin="1892,431" coordsize="238,239" path="m2130,551l2112,615,2064,658,2021,670,1996,669,1934,642,1897,591,1892,571,1893,544,1917,479,1964,440,2004,431,2028,433,2089,461,2124,514,2130,551xe" filled="f" stroked="t" strokeweight=".25pt" strokecolor="#231F20">
                <v:path arrowok="t"/>
              </v:shape>
            </v:group>
            <v:group style="position:absolute;left:1770;top:551;width:480;height:2" coordorigin="1770,551" coordsize="480,2">
              <v:shape style="position:absolute;left:1770;top:551;width:480;height:2" coordorigin="1770,551" coordsize="480,0" path="m1770,551l2250,551e" filled="f" stroked="t" strokeweight=".25pt" strokecolor="#231F20">
                <v:path arrowok="t"/>
              </v:shape>
            </v:group>
            <v:group style="position:absolute;left:2010;top:71;width:2;height:960" coordorigin="2010,71" coordsize="2,960">
              <v:shape style="position:absolute;left:2010;top:71;width:2;height:960" coordorigin="2010,71" coordsize="0,960" path="m2010,71l2010,103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.417151pt;width:24.25pt;height:48.25pt;mso-position-horizontal-relative:page;mso-position-vertical-relative:paragraph;z-index:-2365" coordorigin="13588,68" coordsize="485,965">
            <v:group style="position:absolute;left:13712;top:431;width:238;height:239" coordorigin="13712,431" coordsize="238,239">
              <v:shape style="position:absolute;left:13712;top:431;width:238;height:239" coordorigin="13712,431" coordsize="238,239" path="m13950,551l13932,615,13884,658,13841,670,13816,669,13754,642,13717,591,13712,571,13713,544,13737,479,13784,440,13824,431,13848,433,13909,461,13944,514,13950,551xe" filled="f" stroked="t" strokeweight=".25pt" strokecolor="#231F20">
                <v:path arrowok="t"/>
              </v:shape>
            </v:group>
            <v:group style="position:absolute;left:13590;top:551;width:480;height:2" coordorigin="13590,551" coordsize="480,2">
              <v:shape style="position:absolute;left:13590;top:551;width:480;height:2" coordorigin="13590,551" coordsize="480,0" path="m13590,551l14070,551e" filled="f" stroked="t" strokeweight=".25pt" strokecolor="#231F20">
                <v:path arrowok="t"/>
              </v:shape>
            </v:group>
            <v:group style="position:absolute;left:13830;top:71;width:2;height:960" coordorigin="13830,71" coordsize="2,960">
              <v:shape style="position:absolute;left:13830;top:71;width:2;height:960" coordorigin="13830,71" coordsize="0,960" path="m13830,71l13830,103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cell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array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beam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names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50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usage: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res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ison(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beam,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false;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1:length(cl)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5285" w:val="left" w:leader="none"/>
        </w:tabs>
        <w:spacing w:before="18"/>
        <w:ind w:left="5286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cl{in};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5285" w:val="left" w:leader="none"/>
        </w:tabs>
        <w:spacing w:before="18"/>
        <w:ind w:left="528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strcmp(item,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nm)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5671" w:val="left" w:leader="none"/>
        </w:tabs>
        <w:spacing w:before="18"/>
        <w:ind w:left="567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true;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break;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5285" w:val="left" w:leader="none"/>
        </w:tabs>
        <w:spacing w:before="18"/>
        <w:ind w:left="528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nextconn(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fnd,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59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find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connection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name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among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405" w:right="452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those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found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not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already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connected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31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usage: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nm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nextconn(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fnd,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1:length(fnd)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5285" w:val="left" w:leader="none"/>
        </w:tabs>
        <w:spacing w:before="18"/>
        <w:ind w:left="5286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fnd(in);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5285" w:val="left" w:leader="none"/>
        </w:tabs>
        <w:spacing w:before="18"/>
        <w:ind w:left="5286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item.connect;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5285" w:val="left" w:leader="none"/>
        </w:tabs>
        <w:spacing w:before="18"/>
        <w:ind w:left="528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jn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1:length(cn)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5671" w:val="left" w:leader="none"/>
        </w:tabs>
        <w:spacing w:before="18"/>
        <w:ind w:left="567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cn{jn};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5671" w:val="left" w:leader="none"/>
        </w:tabs>
        <w:spacing w:before="18"/>
        <w:ind w:left="567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~ison(nm,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cl)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6056" w:val="left" w:leader="none"/>
        </w:tabs>
        <w:spacing w:before="18"/>
        <w:ind w:left="6056" w:right="0" w:hanging="192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break;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5671" w:val="left" w:leader="none"/>
        </w:tabs>
        <w:spacing w:before="18"/>
        <w:ind w:left="567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5285" w:val="left" w:leader="none"/>
        </w:tabs>
        <w:spacing w:before="18"/>
        <w:ind w:left="528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07996pt;margin-top:19.81015pt;width:228pt;height:.1pt;mso-position-horizontal-relative:page;mso-position-vertical-relative:paragraph;z-index:-2368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before="66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7.7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78" w:lineRule="auto"/>
        <w:ind w:left="4370" w:right="2243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1–5: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Constructor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structure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defining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component.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6–14: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determine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whether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beam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touches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connecting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point.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 w:line="278" w:lineRule="auto"/>
        <w:jc w:val="both"/>
        <w:rPr>
          <w:rFonts w:ascii="Times New Roman" w:hAnsi="Times New Roman" w:cs="Times New Roman" w:eastAsia="Times New Roman"/>
        </w:rPr>
        <w:sectPr>
          <w:headerReference w:type="default" r:id="rId37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160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7</w:t>
      </w:r>
      <w:r>
        <w:rPr>
          <w:rFonts w:ascii="Times New Roman" w:hAnsi="Times New Roman" w:cs="Times New Roman" w:eastAsia="Times New Roman"/>
          <w:b/>
          <w:bCs/>
          <w:color w:val="231F20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Structures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8" w:lineRule="auto"/>
        <w:ind w:left="3650" w:right="2325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15–23: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similar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determine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whether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particular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connection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list,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strings.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40"/>
        <w:ind w:left="3650" w:right="246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24–35: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next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connection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based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latest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components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found—the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“outer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edges”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emerging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structure—and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already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connected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list.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317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resulting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output: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317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data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64" w:lineRule="auto"/>
        <w:ind w:left="3555" w:right="601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1x11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struct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array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with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fields: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name,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3555" w:right="792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pos,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connect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317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order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assembly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17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'A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2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'A-2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2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'A-1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2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'D-1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2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'A-3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2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'B-2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2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'B-1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2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'D-2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2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'B-3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2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'C-2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2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'C-1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2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'C-3'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1"/>
        <w:ind w:left="317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54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Summary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70" w:lineRule="auto"/>
        <w:ind w:left="3170" w:right="2334" w:firstLine="0"/>
        <w:jc w:val="left"/>
        <w:rPr>
          <w:rFonts w:ascii="Palatino" w:hAnsi="Palatino" w:cs="Palatino" w:eastAsia="Palatino"/>
          <w:sz w:val="21"/>
          <w:szCs w:val="21"/>
        </w:rPr>
      </w:pPr>
      <w:r>
        <w:rPr/>
        <w:pict>
          <v:group style="position:absolute;margin-left:217.498993pt;margin-top:-27.818066pt;width:372.25pt;height:17.604pt;mso-position-horizontal-relative:page;mso-position-vertical-relative:paragraph;z-index:-2364" coordorigin="4350,-556" coordsize="7445,352">
            <v:shape style="position:absolute;left:4350;top:-556;width:422;height:351" type="#_x0000_t75">
              <v:imagedata r:id="rId39" o:title=""/>
            </v:shape>
            <v:group style="position:absolute;left:4770;top:-209;width:7020;height:2" coordorigin="4770,-209" coordsize="7020,2">
              <v:shape style="position:absolute;left:4770;top:-209;width:7020;height:2" coordorigin="4770,-209" coordsize="7020,0" path="m4770,-209l11790,-209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chapter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covered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nature,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implementation,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and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behavior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two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heterogeneous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collections: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0"/>
          <w:numId w:val="22"/>
        </w:numPr>
        <w:tabs>
          <w:tab w:pos="3625" w:val="left" w:leader="none"/>
        </w:tabs>
        <w:spacing w:line="260" w:lineRule="exact" w:before="25"/>
        <w:ind w:left="3630" w:right="2713" w:hanging="280"/>
        <w:jc w:val="left"/>
      </w:pPr>
      <w:r>
        <w:rPr/>
        <w:pict>
          <v:group style="position:absolute;margin-left:88.375pt;margin-top:4.782019pt;width:24.25pt;height:48.25pt;mso-position-horizontal-relative:page;mso-position-vertical-relative:paragraph;z-index:-2360" coordorigin="1768,96" coordsize="485,965">
            <v:group style="position:absolute;left:1892;top:458;width:238;height:239" coordorigin="1892,458" coordsize="238,239">
              <v:shape style="position:absolute;left:1892;top:458;width:238;height:239" coordorigin="1892,458" coordsize="238,239" path="m2130,578l2112,642,2064,685,2021,698,1996,696,1934,669,1897,619,1892,598,1893,571,1917,506,1964,467,2004,458,2028,460,2089,488,2124,541,2130,578xe" filled="f" stroked="t" strokeweight=".25pt" strokecolor="#231F20">
                <v:path arrowok="t"/>
              </v:shape>
            </v:group>
            <v:group style="position:absolute;left:1770;top:578;width:480;height:2" coordorigin="1770,578" coordsize="480,2">
              <v:shape style="position:absolute;left:1770;top:578;width:480;height:2" coordorigin="1770,578" coordsize="480,0" path="m1770,578l2250,578e" filled="f" stroked="t" strokeweight=".25pt" strokecolor="#231F20">
                <v:path arrowok="t"/>
              </v:shape>
            </v:group>
            <v:group style="position:absolute;left:2010;top:98;width:2;height:960" coordorigin="2010,98" coordsize="2,960">
              <v:shape style="position:absolute;left:2010;top:98;width:2;height:960" coordorigin="2010,98" coordsize="0,960" path="m2010,98l2010,1058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4.782019pt;width:24.25pt;height:48.25pt;mso-position-horizontal-relative:page;mso-position-vertical-relative:paragraph;z-index:-2359" coordorigin="13588,96" coordsize="485,965">
            <v:group style="position:absolute;left:13712;top:458;width:238;height:239" coordorigin="13712,458" coordsize="238,239">
              <v:shape style="position:absolute;left:13712;top:458;width:238;height:239" coordorigin="13712,458" coordsize="238,239" path="m13950,578l13932,642,13884,685,13841,698,13816,696,13754,669,13717,619,13712,598,13713,571,13737,506,13784,467,13824,458,13848,460,13909,488,13944,541,13950,578xe" filled="f" stroked="t" strokeweight=".25pt" strokecolor="#231F20">
                <v:path arrowok="t"/>
              </v:shape>
            </v:group>
            <v:group style="position:absolute;left:13590;top:578;width:480;height:2" coordorigin="13590,578" coordsize="480,2">
              <v:shape style="position:absolute;left:13590;top:578;width:480;height:2" coordorigin="13590,578" coordsize="480,0" path="m13590,578l14070,578e" filled="f" stroked="t" strokeweight=".25pt" strokecolor="#231F20">
                <v:path arrowok="t"/>
              </v:shape>
            </v:group>
            <v:group style="position:absolute;left:13830;top:98;width:2;height:960" coordorigin="13830,98" coordsize="2,960">
              <v:shape style="position:absolute;left:13830;top:98;width:2;height:960" coordorigin="13830,98" coordsize="0,960" path="m13830,98l13830,105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containers;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their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manipulated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either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containers,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individually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inserting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extracting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braces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parentheses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2"/>
        </w:numPr>
        <w:tabs>
          <w:tab w:pos="3625" w:val="left" w:leader="none"/>
        </w:tabs>
        <w:spacing w:line="260" w:lineRule="exact"/>
        <w:ind w:left="3630" w:right="2586" w:hanging="280"/>
        <w:jc w:val="left"/>
      </w:pP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structur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accesse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rathe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indexing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operator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‘.’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specif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fiel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2"/>
        </w:numPr>
        <w:tabs>
          <w:tab w:pos="3625" w:val="left" w:leader="none"/>
        </w:tabs>
        <w:spacing w:line="260" w:lineRule="exact"/>
        <w:ind w:left="3630" w:right="2609" w:hanging="280"/>
        <w:jc w:val="left"/>
      </w:pPr>
      <w:r>
        <w:rPr>
          <w:b w:val="0"/>
          <w:bCs w:val="0"/>
          <w:color w:val="231F20"/>
          <w:spacing w:val="0"/>
          <w:w w:val="100"/>
        </w:rPr>
        <w:t>Structures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whose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manipulated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manner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ind w:left="317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Special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Characters,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Reserved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Words,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and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Functions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10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after="0" w:line="160" w:lineRule="exact"/>
        <w:rPr>
          <w:sz w:val="16"/>
          <w:szCs w:val="16"/>
        </w:rPr>
        <w:sectPr>
          <w:headerReference w:type="default" r:id="rId38"/>
          <w:pgSz w:w="15840" w:h="24480"/>
          <w:pgMar w:header="4828" w:footer="5472" w:top="5660" w:bottom="5660" w:left="1660" w:right="1660"/>
        </w:sectPr>
      </w:pPr>
    </w:p>
    <w:p>
      <w:pPr>
        <w:spacing w:line="241" w:lineRule="auto" w:before="76"/>
        <w:ind w:left="3290" w:right="1274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17.498993pt;margin-top:-22.52902pt;width:372.25pt;height:17.604pt;mso-position-horizontal-relative:page;mso-position-vertical-relative:paragraph;z-index:-2363" coordorigin="4350,-451" coordsize="7445,352">
            <v:shape style="position:absolute;left:4350;top:-451;width:422;height:351" type="#_x0000_t75">
              <v:imagedata r:id="rId40" o:title=""/>
            </v:shape>
            <v:group style="position:absolute;left:4770;top:-104;width:7020;height:2" coordorigin="4770,-104" coordsize="7020,2">
              <v:shape style="position:absolute;left:4770;top:-104;width:7020;height:2" coordorigin="4770,-104" coordsize="7020,0" path="m4770,-104l11790,-104e" filled="f" stroked="t" strokeweight=".5pt" strokecolor="#939598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41.5pt;margin-top:3.335979pt;width:348.107pt;height:.1pt;mso-position-horizontal-relative:page;mso-position-vertical-relative:paragraph;z-index:-2362" coordorigin="4830,67" coordsize="6962,2">
            <v:shape style="position:absolute;left:4830;top:67;width:6962;height:2" coordorigin="4830,67" coordsize="6962,0" path="m4830,67l11792,67e" filled="f" stroked="t" strokeweight=".750001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Special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11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Characters,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Reserved</w:t>
      </w:r>
      <w:r>
        <w:rPr>
          <w:rFonts w:ascii="Arial" w:hAnsi="Arial" w:cs="Arial" w:eastAsia="Arial"/>
          <w:b/>
          <w:bCs/>
          <w:color w:val="231F20"/>
          <w:spacing w:val="15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Words,</w:t>
      </w:r>
      <w:r>
        <w:rPr>
          <w:rFonts w:ascii="Arial" w:hAnsi="Arial" w:cs="Arial" w:eastAsia="Arial"/>
          <w:b/>
          <w:bCs/>
          <w:color w:val="231F20"/>
          <w:spacing w:val="15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and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96" w:val="left" w:leader="none"/>
        </w:tabs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41.5pt;margin-top:12.285887pt;width:348.107pt;height:.1pt;mso-position-horizontal-relative:page;mso-position-vertical-relative:paragraph;z-index:-2361" coordorigin="4830,246" coordsize="6962,2">
            <v:shape style="position:absolute;left:4830;top:246;width:6962;height:2" coordorigin="4830,246" coordsize="6962,0" path="m4830,246l11792,246e" filled="f" stroked="t" strokeweight=".750001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Functions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ab/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Description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80" w:lineRule="exact" w:before="16"/>
        <w:rPr>
          <w:sz w:val="28"/>
          <w:szCs w:val="28"/>
        </w:rPr>
      </w:pPr>
      <w:r>
        <w:rPr/>
        <w:br w:type="column"/>
      </w:r>
      <w:r>
        <w:rPr>
          <w:sz w:val="28"/>
          <w:szCs w:val="28"/>
        </w:rPr>
      </w:r>
    </w:p>
    <w:p>
      <w:pPr>
        <w:spacing w:line="241" w:lineRule="auto"/>
        <w:ind w:left="2854" w:right="2507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Discussed</w:t>
      </w:r>
      <w:r>
        <w:rPr>
          <w:rFonts w:ascii="Arial" w:hAnsi="Arial" w:cs="Arial" w:eastAsia="Arial"/>
          <w:b/>
          <w:bCs/>
          <w:color w:val="231F20"/>
          <w:spacing w:val="17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in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This</w:t>
      </w:r>
      <w:r>
        <w:rPr>
          <w:rFonts w:ascii="Arial" w:hAnsi="Arial" w:cs="Arial" w:eastAsia="Arial"/>
          <w:b/>
          <w:bCs/>
          <w:color w:val="231F20"/>
          <w:spacing w:val="2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Section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 w:line="241" w:lineRule="auto"/>
        <w:jc w:val="center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6158" w:space="40"/>
            <w:col w:w="6322"/>
          </w:cols>
        </w:sectPr>
      </w:pPr>
    </w:p>
    <w:p>
      <w:pPr>
        <w:spacing w:after="0" w:line="241" w:lineRule="auto"/>
        <w:jc w:val="center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6308" w:left="1660" w:right="166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6"/>
            <w:tabs>
              <w:tab w:pos="5296" w:val="left" w:leader="none"/>
              <w:tab w:pos="9052" w:val="left" w:leader="none"/>
            </w:tabs>
            <w:spacing w:before="120"/>
            <w:ind w:right="0"/>
            <w:jc w:val="left"/>
            <w:rPr>
              <w:b w:val="0"/>
              <w:bCs w:val="0"/>
              <w:i w:val="0"/>
              <w:sz w:val="19"/>
              <w:szCs w:val="19"/>
            </w:rPr>
          </w:pP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90"/>
              <w:sz w:val="17"/>
              <w:szCs w:val="17"/>
            </w:rPr>
            <w:t>{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13"/>
              <w:w w:val="90"/>
              <w:sz w:val="17"/>
              <w:szCs w:val="17"/>
            </w:rPr>
            <w:t> 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90"/>
              <w:sz w:val="17"/>
              <w:szCs w:val="17"/>
            </w:rPr>
            <w:t>...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14"/>
              <w:w w:val="90"/>
              <w:sz w:val="17"/>
              <w:szCs w:val="17"/>
            </w:rPr>
            <w:t> 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90"/>
              <w:sz w:val="17"/>
              <w:szCs w:val="17"/>
            </w:rPr>
            <w:t>}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90"/>
              <w:sz w:val="17"/>
              <w:szCs w:val="17"/>
            </w:rPr>
            <w:tab/>
          </w:r>
          <w:r>
            <w:rPr>
              <w:b w:val="0"/>
              <w:bCs w:val="0"/>
              <w:color w:val="231F20"/>
              <w:spacing w:val="-3"/>
              <w:w w:val="90"/>
              <w:sz w:val="19"/>
              <w:szCs w:val="19"/>
            </w:rPr>
            <w:t>Define</w:t>
          </w:r>
          <w:r>
            <w:rPr>
              <w:b w:val="0"/>
              <w:bCs w:val="0"/>
              <w:color w:val="231F20"/>
              <w:spacing w:val="0"/>
              <w:w w:val="90"/>
              <w:sz w:val="19"/>
              <w:szCs w:val="19"/>
            </w:rPr>
            <w:t>s</w:t>
          </w:r>
          <w:r>
            <w:rPr>
              <w:b w:val="0"/>
              <w:bCs w:val="0"/>
              <w:color w:val="231F20"/>
              <w:spacing w:val="-8"/>
              <w:w w:val="90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0"/>
              <w:w w:val="90"/>
              <w:sz w:val="19"/>
              <w:szCs w:val="19"/>
            </w:rPr>
            <w:t>a</w:t>
          </w:r>
          <w:r>
            <w:rPr>
              <w:b w:val="0"/>
              <w:bCs w:val="0"/>
              <w:color w:val="231F20"/>
              <w:spacing w:val="-7"/>
              <w:w w:val="90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90"/>
              <w:sz w:val="19"/>
              <w:szCs w:val="19"/>
            </w:rPr>
            <w:t>cel</w:t>
          </w:r>
          <w:r>
            <w:rPr>
              <w:b w:val="0"/>
              <w:bCs w:val="0"/>
              <w:color w:val="231F20"/>
              <w:spacing w:val="0"/>
              <w:w w:val="90"/>
              <w:sz w:val="19"/>
              <w:szCs w:val="19"/>
            </w:rPr>
            <w:t>l</w:t>
          </w:r>
          <w:r>
            <w:rPr>
              <w:b w:val="0"/>
              <w:bCs w:val="0"/>
              <w:color w:val="231F20"/>
              <w:spacing w:val="-7"/>
              <w:w w:val="90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90"/>
              <w:sz w:val="19"/>
              <w:szCs w:val="19"/>
            </w:rPr>
            <w:t>array</w:t>
          </w:r>
          <w:r>
            <w:rPr>
              <w:b w:val="0"/>
              <w:bCs w:val="0"/>
              <w:color w:val="231F20"/>
              <w:spacing w:val="-3"/>
              <w:w w:val="90"/>
              <w:sz w:val="19"/>
              <w:szCs w:val="19"/>
            </w:rPr>
            <w:tab/>
          </w:r>
          <w:r>
            <w:rPr>
              <w:b w:val="0"/>
              <w:bCs w:val="0"/>
              <w:color w:val="231F20"/>
              <w:spacing w:val="-3"/>
              <w:w w:val="90"/>
              <w:sz w:val="19"/>
              <w:szCs w:val="19"/>
            </w:rPr>
            <w:t>7.2</w:t>
          </w:r>
          <w:r>
            <w:rPr>
              <w:b w:val="0"/>
              <w:bCs w:val="0"/>
              <w:color w:val="000000"/>
              <w:spacing w:val="0"/>
              <w:w w:val="100"/>
              <w:sz w:val="19"/>
              <w:szCs w:val="19"/>
            </w:rPr>
          </w:r>
        </w:p>
        <w:p>
          <w:pPr>
            <w:pStyle w:val="TOC5"/>
            <w:tabs>
              <w:tab w:pos="5296" w:val="left" w:leader="none"/>
              <w:tab w:pos="9052" w:val="left" w:leader="none"/>
            </w:tabs>
            <w:ind w:right="0"/>
            <w:jc w:val="left"/>
          </w:pPr>
          <w:r>
            <w:rPr>
              <w:b w:val="0"/>
              <w:bCs w:val="0"/>
              <w:color w:val="231F20"/>
              <w:spacing w:val="-2"/>
              <w:w w:val="85"/>
            </w:rPr>
            <w:t>.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>&lt;field&gt;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ab/>
          </w:r>
          <w:r>
            <w:rPr>
              <w:b w:val="0"/>
              <w:bCs w:val="0"/>
              <w:color w:val="231F20"/>
              <w:spacing w:val="-3"/>
              <w:w w:val="85"/>
            </w:rPr>
            <w:t>Use</w:t>
          </w:r>
          <w:r>
            <w:rPr>
              <w:b w:val="0"/>
              <w:bCs w:val="0"/>
              <w:color w:val="231F20"/>
              <w:spacing w:val="0"/>
              <w:w w:val="85"/>
            </w:rPr>
            <w:t>d</w:t>
          </w:r>
          <w:r>
            <w:rPr>
              <w:b w:val="0"/>
              <w:bCs w:val="0"/>
              <w:color w:val="231F20"/>
              <w:spacing w:val="-5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t</w:t>
          </w:r>
          <w:r>
            <w:rPr>
              <w:b w:val="0"/>
              <w:bCs w:val="0"/>
              <w:color w:val="231F20"/>
              <w:spacing w:val="0"/>
              <w:w w:val="85"/>
            </w:rPr>
            <w:t>o</w:t>
          </w:r>
          <w:r>
            <w:rPr>
              <w:b w:val="0"/>
              <w:bCs w:val="0"/>
              <w:color w:val="231F20"/>
              <w:spacing w:val="-4"/>
              <w:w w:val="85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</w:rPr>
            <w:t>acces</w:t>
          </w:r>
          <w:r>
            <w:rPr>
              <w:b w:val="0"/>
              <w:bCs w:val="0"/>
              <w:color w:val="231F20"/>
              <w:spacing w:val="0"/>
              <w:w w:val="85"/>
            </w:rPr>
            <w:t>s</w:t>
          </w:r>
          <w:r>
            <w:rPr>
              <w:b w:val="0"/>
              <w:bCs w:val="0"/>
              <w:color w:val="231F20"/>
              <w:spacing w:val="-5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field</w:t>
          </w:r>
          <w:r>
            <w:rPr>
              <w:b w:val="0"/>
              <w:bCs w:val="0"/>
              <w:color w:val="231F20"/>
              <w:spacing w:val="0"/>
              <w:w w:val="85"/>
            </w:rPr>
            <w:t>s</w:t>
          </w:r>
          <w:r>
            <w:rPr>
              <w:b w:val="0"/>
              <w:bCs w:val="0"/>
              <w:color w:val="231F20"/>
              <w:spacing w:val="-5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o</w:t>
          </w:r>
          <w:r>
            <w:rPr>
              <w:b w:val="0"/>
              <w:bCs w:val="0"/>
              <w:color w:val="231F20"/>
              <w:spacing w:val="0"/>
              <w:w w:val="85"/>
            </w:rPr>
            <w:t>f</w:t>
          </w:r>
          <w:r>
            <w:rPr>
              <w:b w:val="0"/>
              <w:bCs w:val="0"/>
              <w:color w:val="231F20"/>
              <w:spacing w:val="-4"/>
              <w:w w:val="85"/>
            </w:rPr>
            <w:t> </w:t>
          </w:r>
          <w:r>
            <w:rPr>
              <w:b w:val="0"/>
              <w:bCs w:val="0"/>
              <w:color w:val="231F20"/>
              <w:spacing w:val="0"/>
              <w:w w:val="85"/>
            </w:rPr>
            <w:t>a</w:t>
          </w:r>
          <w:r>
            <w:rPr>
              <w:b w:val="0"/>
              <w:bCs w:val="0"/>
              <w:color w:val="231F20"/>
              <w:spacing w:val="-5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structure</w:t>
          </w:r>
          <w:r>
            <w:rPr>
              <w:b w:val="0"/>
              <w:bCs w:val="0"/>
              <w:color w:val="231F20"/>
              <w:spacing w:val="-2"/>
              <w:w w:val="85"/>
            </w:rPr>
            <w:tab/>
          </w:r>
          <w:r>
            <w:rPr>
              <w:b w:val="0"/>
              <w:bCs w:val="0"/>
              <w:color w:val="231F20"/>
              <w:spacing w:val="-2"/>
              <w:w w:val="85"/>
            </w:rPr>
            <w:t>7.3.1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6"/>
            <w:tabs>
              <w:tab w:pos="5296" w:val="left" w:leader="none"/>
              <w:tab w:pos="9052" w:val="left" w:leader="none"/>
            </w:tabs>
            <w:ind w:right="0"/>
            <w:jc w:val="left"/>
            <w:rPr>
              <w:b w:val="0"/>
              <w:bCs w:val="0"/>
              <w:i w:val="0"/>
              <w:sz w:val="19"/>
              <w:szCs w:val="19"/>
            </w:rPr>
          </w:pP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>.(&lt;variable&gt;)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ab/>
          </w:r>
          <w:r>
            <w:rPr>
              <w:b w:val="0"/>
              <w:bCs w:val="0"/>
              <w:color w:val="231F20"/>
              <w:spacing w:val="-3"/>
              <w:w w:val="85"/>
              <w:sz w:val="19"/>
              <w:szCs w:val="19"/>
            </w:rPr>
            <w:t>Allow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s</w:t>
          </w:r>
          <w:r>
            <w:rPr>
              <w:b w:val="0"/>
              <w:bCs w:val="0"/>
              <w:color w:val="231F20"/>
              <w:spacing w:val="-6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a</w:t>
          </w:r>
          <w:r>
            <w:rPr>
              <w:b w:val="0"/>
              <w:bCs w:val="0"/>
              <w:color w:val="231F20"/>
              <w:spacing w:val="-6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  <w:sz w:val="19"/>
              <w:szCs w:val="19"/>
            </w:rPr>
            <w:t>variabl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e</w:t>
          </w:r>
          <w:r>
            <w:rPr>
              <w:b w:val="0"/>
              <w:bCs w:val="0"/>
              <w:color w:val="231F20"/>
              <w:spacing w:val="-6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  <w:sz w:val="19"/>
              <w:szCs w:val="19"/>
            </w:rPr>
            <w:t>t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o</w:t>
          </w:r>
          <w:r>
            <w:rPr>
              <w:b w:val="0"/>
              <w:bCs w:val="0"/>
              <w:color w:val="231F20"/>
              <w:spacing w:val="-6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  <w:sz w:val="19"/>
              <w:szCs w:val="19"/>
            </w:rPr>
            <w:t>b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e</w:t>
          </w:r>
          <w:r>
            <w:rPr>
              <w:b w:val="0"/>
              <w:bCs w:val="0"/>
              <w:color w:val="231F20"/>
              <w:spacing w:val="-6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  <w:sz w:val="19"/>
              <w:szCs w:val="19"/>
            </w:rPr>
            <w:t>use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d</w:t>
          </w:r>
          <w:r>
            <w:rPr>
              <w:b w:val="0"/>
              <w:bCs w:val="0"/>
              <w:color w:val="231F20"/>
              <w:spacing w:val="-6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  <w:sz w:val="19"/>
              <w:szCs w:val="19"/>
            </w:rPr>
            <w:t>a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s</w:t>
          </w:r>
          <w:r>
            <w:rPr>
              <w:b w:val="0"/>
              <w:bCs w:val="0"/>
              <w:color w:val="231F20"/>
              <w:spacing w:val="-6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a</w:t>
          </w:r>
          <w:r>
            <w:rPr>
              <w:b w:val="0"/>
              <w:bCs w:val="0"/>
              <w:color w:val="231F20"/>
              <w:spacing w:val="-6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  <w:sz w:val="19"/>
              <w:szCs w:val="19"/>
            </w:rPr>
            <w:t>structur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e</w:t>
          </w:r>
          <w:r>
            <w:rPr>
              <w:b w:val="0"/>
              <w:bCs w:val="0"/>
              <w:color w:val="231F20"/>
              <w:spacing w:val="-6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  <w:sz w:val="19"/>
              <w:szCs w:val="19"/>
            </w:rPr>
            <w:t>field</w:t>
          </w:r>
          <w:r>
            <w:rPr>
              <w:b w:val="0"/>
              <w:bCs w:val="0"/>
              <w:color w:val="231F20"/>
              <w:spacing w:val="-2"/>
              <w:w w:val="85"/>
              <w:sz w:val="19"/>
              <w:szCs w:val="19"/>
            </w:rPr>
            <w:tab/>
          </w:r>
          <w:r>
            <w:rPr>
              <w:b w:val="0"/>
              <w:bCs w:val="0"/>
              <w:color w:val="231F20"/>
              <w:spacing w:val="-2"/>
              <w:w w:val="85"/>
              <w:sz w:val="19"/>
              <w:szCs w:val="19"/>
            </w:rPr>
            <w:t>7.3.1</w:t>
          </w:r>
          <w:r>
            <w:rPr>
              <w:b w:val="0"/>
              <w:bCs w:val="0"/>
              <w:color w:val="000000"/>
              <w:spacing w:val="0"/>
              <w:w w:val="100"/>
              <w:sz w:val="19"/>
              <w:szCs w:val="19"/>
            </w:rPr>
          </w:r>
        </w:p>
        <w:p>
          <w:pPr>
            <w:pStyle w:val="TOC6"/>
            <w:tabs>
              <w:tab w:pos="5296" w:val="left" w:leader="none"/>
              <w:tab w:pos="9052" w:val="left" w:leader="none"/>
            </w:tabs>
            <w:ind w:right="0"/>
            <w:jc w:val="left"/>
            <w:rPr>
              <w:b w:val="0"/>
              <w:bCs w:val="0"/>
              <w:i w:val="0"/>
              <w:sz w:val="19"/>
              <w:szCs w:val="19"/>
            </w:rPr>
          </w:pP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>class(&lt;object&gt;)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ab/>
          </w:r>
          <w:r>
            <w:rPr>
              <w:b w:val="0"/>
              <w:bCs w:val="0"/>
              <w:color w:val="231F20"/>
              <w:spacing w:val="-3"/>
              <w:w w:val="85"/>
              <w:sz w:val="19"/>
              <w:szCs w:val="19"/>
            </w:rPr>
            <w:t>Determine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s</w:t>
          </w:r>
          <w:r>
            <w:rPr>
              <w:b w:val="0"/>
              <w:bCs w:val="0"/>
              <w:color w:val="231F20"/>
              <w:spacing w:val="-5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  <w:sz w:val="19"/>
              <w:szCs w:val="19"/>
            </w:rPr>
            <w:t>th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e</w:t>
          </w:r>
          <w:r>
            <w:rPr>
              <w:b w:val="0"/>
              <w:bCs w:val="0"/>
              <w:color w:val="231F20"/>
              <w:spacing w:val="-4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  <w:sz w:val="19"/>
              <w:szCs w:val="19"/>
            </w:rPr>
            <w:t>dat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a</w:t>
          </w:r>
          <w:r>
            <w:rPr>
              <w:b w:val="0"/>
              <w:bCs w:val="0"/>
              <w:color w:val="231F20"/>
              <w:spacing w:val="-5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  <w:sz w:val="19"/>
              <w:szCs w:val="19"/>
            </w:rPr>
            <w:t>typ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e</w:t>
          </w:r>
          <w:r>
            <w:rPr>
              <w:b w:val="0"/>
              <w:bCs w:val="0"/>
              <w:color w:val="231F20"/>
              <w:spacing w:val="-4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  <w:sz w:val="19"/>
              <w:szCs w:val="19"/>
            </w:rPr>
            <w:t>o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f</w:t>
          </w:r>
          <w:r>
            <w:rPr>
              <w:b w:val="0"/>
              <w:bCs w:val="0"/>
              <w:color w:val="231F20"/>
              <w:spacing w:val="-5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  <w:sz w:val="19"/>
              <w:szCs w:val="19"/>
            </w:rPr>
            <w:t>a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n</w:t>
          </w:r>
          <w:r>
            <w:rPr>
              <w:b w:val="0"/>
              <w:bCs w:val="0"/>
              <w:color w:val="231F20"/>
              <w:spacing w:val="-4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  <w:sz w:val="19"/>
              <w:szCs w:val="19"/>
            </w:rPr>
            <w:t>object</w:t>
          </w:r>
          <w:r>
            <w:rPr>
              <w:b w:val="0"/>
              <w:bCs w:val="0"/>
              <w:color w:val="231F20"/>
              <w:spacing w:val="-3"/>
              <w:w w:val="85"/>
              <w:sz w:val="19"/>
              <w:szCs w:val="19"/>
            </w:rPr>
            <w:tab/>
          </w:r>
          <w:r>
            <w:rPr>
              <w:b w:val="0"/>
              <w:bCs w:val="0"/>
              <w:color w:val="231F20"/>
              <w:spacing w:val="-2"/>
              <w:w w:val="85"/>
              <w:sz w:val="19"/>
              <w:szCs w:val="19"/>
            </w:rPr>
            <w:t>7.2.4</w:t>
          </w:r>
          <w:r>
            <w:rPr>
              <w:b w:val="0"/>
              <w:bCs w:val="0"/>
              <w:color w:val="000000"/>
              <w:spacing w:val="0"/>
              <w:w w:val="100"/>
              <w:sz w:val="19"/>
              <w:szCs w:val="19"/>
            </w:rPr>
          </w:r>
        </w:p>
        <w:p>
          <w:pPr>
            <w:pStyle w:val="TOC5"/>
            <w:tabs>
              <w:tab w:pos="5296" w:val="left" w:leader="none"/>
              <w:tab w:pos="9052" w:val="left" w:leader="none"/>
            </w:tabs>
            <w:ind w:right="0"/>
            <w:jc w:val="left"/>
          </w:pP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>deal(...)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ab/>
          </w:r>
          <w:r>
            <w:rPr>
              <w:b w:val="0"/>
              <w:bCs w:val="0"/>
              <w:color w:val="231F20"/>
              <w:spacing w:val="-3"/>
              <w:w w:val="85"/>
            </w:rPr>
            <w:t>Distribute</w:t>
          </w:r>
          <w:r>
            <w:rPr>
              <w:b w:val="0"/>
              <w:bCs w:val="0"/>
              <w:color w:val="231F20"/>
              <w:spacing w:val="0"/>
              <w:w w:val="85"/>
            </w:rPr>
            <w:t>s</w:t>
          </w:r>
          <w:r>
            <w:rPr>
              <w:b w:val="0"/>
              <w:bCs w:val="0"/>
              <w:color w:val="231F20"/>
              <w:spacing w:val="-6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cel</w:t>
          </w:r>
          <w:r>
            <w:rPr>
              <w:b w:val="0"/>
              <w:bCs w:val="0"/>
              <w:color w:val="231F20"/>
              <w:spacing w:val="0"/>
              <w:w w:val="85"/>
            </w:rPr>
            <w:t>l</w:t>
          </w:r>
          <w:r>
            <w:rPr>
              <w:b w:val="0"/>
              <w:bCs w:val="0"/>
              <w:color w:val="231F20"/>
              <w:spacing w:val="-5"/>
              <w:w w:val="85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</w:rPr>
            <w:t>arra</w:t>
          </w:r>
          <w:r>
            <w:rPr>
              <w:b w:val="0"/>
              <w:bCs w:val="0"/>
              <w:color w:val="231F20"/>
              <w:spacing w:val="0"/>
              <w:w w:val="85"/>
            </w:rPr>
            <w:t>y</w:t>
          </w:r>
          <w:r>
            <w:rPr>
              <w:b w:val="0"/>
              <w:bCs w:val="0"/>
              <w:color w:val="231F20"/>
              <w:spacing w:val="-6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result</w:t>
          </w:r>
          <w:r>
            <w:rPr>
              <w:b w:val="0"/>
              <w:bCs w:val="0"/>
              <w:color w:val="231F20"/>
              <w:spacing w:val="0"/>
              <w:w w:val="85"/>
            </w:rPr>
            <w:t>s</w:t>
          </w:r>
          <w:r>
            <w:rPr>
              <w:b w:val="0"/>
              <w:bCs w:val="0"/>
              <w:color w:val="231F20"/>
              <w:spacing w:val="-5"/>
              <w:w w:val="85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</w:rPr>
            <w:t>amon</w:t>
          </w:r>
          <w:r>
            <w:rPr>
              <w:b w:val="0"/>
              <w:bCs w:val="0"/>
              <w:color w:val="231F20"/>
              <w:spacing w:val="0"/>
              <w:w w:val="85"/>
            </w:rPr>
            <w:t>g</w:t>
          </w:r>
          <w:r>
            <w:rPr>
              <w:b w:val="0"/>
              <w:bCs w:val="0"/>
              <w:color w:val="231F20"/>
              <w:spacing w:val="-5"/>
              <w:w w:val="85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</w:rPr>
            <w:t>variables</w:t>
          </w:r>
          <w:r>
            <w:rPr>
              <w:b w:val="0"/>
              <w:bCs w:val="0"/>
              <w:color w:val="231F20"/>
              <w:spacing w:val="-3"/>
              <w:w w:val="85"/>
            </w:rPr>
            <w:tab/>
          </w:r>
          <w:r>
            <w:rPr>
              <w:b w:val="0"/>
              <w:bCs w:val="0"/>
              <w:color w:val="231F20"/>
              <w:spacing w:val="-2"/>
              <w:w w:val="85"/>
            </w:rPr>
            <w:t>7.2.2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spacing w:line="210" w:lineRule="exact"/>
            <w:ind w:right="0"/>
            <w:jc w:val="left"/>
          </w:pPr>
          <w:r>
            <w:rPr>
              <w:spacing w:val="0"/>
              <w:w w:val="85"/>
            </w:rPr>
            <w:br w:type="column"/>
          </w:r>
          <w:r>
            <w:rPr>
              <w:b w:val="0"/>
              <w:bCs w:val="0"/>
              <w:color w:val="231F20"/>
              <w:spacing w:val="-3"/>
              <w:w w:val="85"/>
            </w:rPr>
            <w:t>Extract</w:t>
          </w:r>
          <w:r>
            <w:rPr>
              <w:b w:val="0"/>
              <w:bCs w:val="0"/>
              <w:color w:val="231F20"/>
              <w:spacing w:val="0"/>
              <w:w w:val="85"/>
            </w:rPr>
            <w:t>s</w:t>
          </w:r>
          <w:r>
            <w:rPr>
              <w:b w:val="0"/>
              <w:bCs w:val="0"/>
              <w:color w:val="231F20"/>
              <w:spacing w:val="2"/>
              <w:w w:val="85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</w:rPr>
            <w:t>th</w:t>
          </w:r>
          <w:r>
            <w:rPr>
              <w:b w:val="0"/>
              <w:bCs w:val="0"/>
              <w:color w:val="231F20"/>
              <w:spacing w:val="0"/>
              <w:w w:val="85"/>
            </w:rPr>
            <w:t>e</w:t>
          </w:r>
          <w:r>
            <w:rPr>
              <w:b w:val="0"/>
              <w:bCs w:val="0"/>
              <w:color w:val="231F20"/>
              <w:spacing w:val="2"/>
              <w:w w:val="85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</w:rPr>
            <w:t>valu</w:t>
          </w:r>
          <w:r>
            <w:rPr>
              <w:b w:val="0"/>
              <w:bCs w:val="0"/>
              <w:color w:val="231F20"/>
              <w:spacing w:val="0"/>
              <w:w w:val="85"/>
            </w:rPr>
            <w:t>e</w:t>
          </w:r>
          <w:r>
            <w:rPr>
              <w:b w:val="0"/>
              <w:bCs w:val="0"/>
              <w:color w:val="231F20"/>
              <w:spacing w:val="2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o</w:t>
          </w:r>
          <w:r>
            <w:rPr>
              <w:b w:val="0"/>
              <w:bCs w:val="0"/>
              <w:color w:val="231F20"/>
              <w:spacing w:val="0"/>
              <w:w w:val="85"/>
            </w:rPr>
            <w:t>f</w:t>
          </w:r>
          <w:r>
            <w:rPr>
              <w:b w:val="0"/>
              <w:bCs w:val="0"/>
              <w:color w:val="231F20"/>
              <w:spacing w:val="2"/>
              <w:w w:val="85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</w:rPr>
            <w:t>th</w:t>
          </w:r>
          <w:r>
            <w:rPr>
              <w:b w:val="0"/>
              <w:bCs w:val="0"/>
              <w:color w:val="231F20"/>
              <w:spacing w:val="0"/>
              <w:w w:val="85"/>
            </w:rPr>
            <w:t>e</w:t>
          </w:r>
          <w:r>
            <w:rPr>
              <w:b w:val="0"/>
              <w:bCs w:val="0"/>
              <w:color w:val="231F20"/>
              <w:spacing w:val="3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fiel</w:t>
          </w:r>
          <w:r>
            <w:rPr>
              <w:b w:val="0"/>
              <w:bCs w:val="0"/>
              <w:color w:val="231F20"/>
              <w:spacing w:val="0"/>
              <w:w w:val="85"/>
            </w:rPr>
            <w:t>d</w:t>
          </w:r>
          <w:r>
            <w:rPr>
              <w:b w:val="0"/>
              <w:bCs w:val="0"/>
              <w:color w:val="231F20"/>
              <w:spacing w:val="2"/>
              <w:w w:val="85"/>
            </w:rPr>
            <w:t> 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>&lt;fld&gt;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-38"/>
              <w:w w:val="85"/>
              <w:sz w:val="17"/>
              <w:szCs w:val="17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fro</w:t>
          </w:r>
          <w:r>
            <w:rPr>
              <w:b w:val="0"/>
              <w:bCs w:val="0"/>
              <w:color w:val="231F20"/>
              <w:spacing w:val="0"/>
              <w:w w:val="85"/>
            </w:rPr>
            <w:t>m</w:t>
          </w:r>
          <w:r>
            <w:rPr>
              <w:b w:val="0"/>
              <w:bCs w:val="0"/>
              <w:color w:val="231F20"/>
              <w:spacing w:val="2"/>
              <w:w w:val="85"/>
            </w:rPr>
            <w:t> </w:t>
          </w:r>
          <w:r>
            <w:rPr>
              <w:b w:val="0"/>
              <w:bCs w:val="0"/>
              <w:color w:val="231F20"/>
              <w:spacing w:val="0"/>
              <w:w w:val="85"/>
            </w:rPr>
            <w:t>a</w:t>
          </w:r>
          <w:r>
            <w:rPr>
              <w:b w:val="0"/>
              <w:bCs w:val="0"/>
              <w:color w:val="231F20"/>
              <w:spacing w:val="0"/>
              <w:w w:val="79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structure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7"/>
            <w:tabs>
              <w:tab w:pos="10849" w:val="right" w:leader="none"/>
            </w:tabs>
            <w:ind w:right="0"/>
            <w:jc w:val="left"/>
            <w:rPr>
              <w:rFonts w:ascii="Palatino" w:hAnsi="Palatino" w:cs="Palatino" w:eastAsia="Palatino"/>
              <w:b w:val="0"/>
              <w:bCs w:val="0"/>
              <w:i w:val="0"/>
              <w:sz w:val="18"/>
              <w:szCs w:val="18"/>
            </w:rPr>
          </w:pPr>
          <w:hyperlink w:history="true" w:anchor="_TOC_250000">
            <w:r>
              <w:rPr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Self</w:t>
            </w:r>
            <w:r>
              <w:rPr>
                <w:b w:val="0"/>
                <w:bCs w:val="0"/>
                <w:color w:val="231F20"/>
                <w:spacing w:val="4"/>
                <w:w w:val="100"/>
                <w:sz w:val="20"/>
                <w:szCs w:val="20"/>
              </w:rPr>
              <w:t> </w:t>
            </w:r>
            <w:r>
              <w:rPr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Test</w:t>
            </w:r>
            <w:r>
              <w:rPr>
                <w:rFonts w:ascii="Palatino" w:hAnsi="Palatino" w:cs="Palatino" w:eastAsia="Palatino"/>
                <w:color w:val="231F20"/>
                <w:spacing w:val="0"/>
                <w:w w:val="100"/>
                <w:sz w:val="18"/>
                <w:szCs w:val="18"/>
              </w:rPr>
            </w:r>
            <w:r>
              <w:rPr>
                <w:rFonts w:ascii="Palatino" w:hAnsi="Palatino" w:cs="Palatino" w:eastAsia="Palatino"/>
                <w:color w:val="231F20"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Palatino" w:hAnsi="Palatino" w:cs="Palatino" w:eastAsia="Palatino"/>
                <w:color w:val="231F20"/>
                <w:spacing w:val="0"/>
                <w:w w:val="100"/>
                <w:sz w:val="18"/>
                <w:szCs w:val="18"/>
              </w:rPr>
              <w:t>161</w:t>
            </w:r>
            <w:r>
              <w:rPr>
                <w:rFonts w:ascii="Palatino" w:hAnsi="Palatino" w:cs="Palatino" w:eastAsia="Palatino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hyperlink>
        </w:p>
        <w:p>
          <w:pPr>
            <w:pStyle w:val="TOC8"/>
            <w:tabs>
              <w:tab w:pos="6016" w:val="left" w:leader="none"/>
            </w:tabs>
            <w:ind w:right="0"/>
            <w:jc w:val="left"/>
            <w:rPr>
              <w:b w:val="0"/>
              <w:bCs w:val="0"/>
            </w:rPr>
          </w:pPr>
          <w:r>
            <w:rPr>
              <w:color w:val="231F20"/>
              <w:spacing w:val="0"/>
              <w:w w:val="80"/>
            </w:rPr>
            <w:t>Functions</w:t>
          </w:r>
          <w:r>
            <w:rPr>
              <w:color w:val="231F20"/>
              <w:spacing w:val="0"/>
              <w:w w:val="80"/>
            </w:rPr>
            <w:tab/>
          </w:r>
          <w:r>
            <w:rPr>
              <w:color w:val="231F20"/>
              <w:spacing w:val="0"/>
              <w:w w:val="80"/>
            </w:rPr>
            <w:t>Description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1"/>
            <w:spacing w:before="140"/>
            <w:ind w:right="0"/>
            <w:jc w:val="right"/>
          </w:pPr>
          <w:r>
            <w:rPr>
              <w:b w:val="0"/>
              <w:bCs w:val="0"/>
              <w:color w:val="231F20"/>
              <w:spacing w:val="0"/>
              <w:w w:val="100"/>
            </w:rPr>
            <w:t>isa(&lt;object&gt;,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1"/>
            <w:ind w:right="511"/>
            <w:jc w:val="right"/>
          </w:pPr>
          <w:r>
            <w:rPr>
              <w:b w:val="0"/>
              <w:bCs w:val="0"/>
              <w:color w:val="231F20"/>
              <w:spacing w:val="0"/>
              <w:w w:val="100"/>
            </w:rPr>
            <w:t>&lt;class&gt;)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4"/>
            <w:spacing w:line="220" w:lineRule="exact"/>
            <w:ind w:right="0"/>
            <w:jc w:val="left"/>
            <w:rPr>
              <w:rFonts w:ascii="Courier New" w:hAnsi="Courier New" w:cs="Courier New" w:eastAsia="Courier New"/>
              <w:b w:val="0"/>
              <w:bCs w:val="0"/>
              <w:i w:val="0"/>
              <w:sz w:val="17"/>
              <w:szCs w:val="17"/>
            </w:rPr>
          </w:pPr>
          <w:r>
            <w:rPr>
              <w:spacing w:val="0"/>
              <w:w w:val="85"/>
            </w:rPr>
            <w:br w:type="column"/>
          </w:r>
          <w:r>
            <w:rPr>
              <w:b w:val="0"/>
              <w:bCs w:val="0"/>
              <w:color w:val="231F20"/>
              <w:spacing w:val="-3"/>
              <w:w w:val="85"/>
              <w:sz w:val="19"/>
              <w:szCs w:val="19"/>
            </w:rPr>
            <w:t>Determine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s</w:t>
          </w:r>
          <w:r>
            <w:rPr>
              <w:b w:val="0"/>
              <w:bCs w:val="0"/>
              <w:color w:val="231F20"/>
              <w:spacing w:val="11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  <w:sz w:val="19"/>
              <w:szCs w:val="19"/>
            </w:rPr>
            <w:t>whethe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r</w:t>
          </w:r>
          <w:r>
            <w:rPr>
              <w:b w:val="0"/>
              <w:bCs w:val="0"/>
              <w:color w:val="231F20"/>
              <w:spacing w:val="11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  <w:sz w:val="19"/>
              <w:szCs w:val="19"/>
            </w:rPr>
            <w:t>th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e</w:t>
          </w:r>
          <w:r>
            <w:rPr>
              <w:b w:val="0"/>
              <w:bCs w:val="0"/>
              <w:color w:val="231F20"/>
              <w:spacing w:val="11"/>
              <w:w w:val="85"/>
              <w:sz w:val="19"/>
              <w:szCs w:val="19"/>
            </w:rPr>
            <w:t> 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>&lt;object&gt;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-28"/>
              <w:w w:val="85"/>
              <w:sz w:val="17"/>
              <w:szCs w:val="17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  <w:sz w:val="19"/>
              <w:szCs w:val="19"/>
            </w:rPr>
            <w:t>i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s</w:t>
          </w:r>
          <w:r>
            <w:rPr>
              <w:b w:val="0"/>
              <w:bCs w:val="0"/>
              <w:color w:val="231F20"/>
              <w:spacing w:val="11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  <w:sz w:val="19"/>
              <w:szCs w:val="19"/>
            </w:rPr>
            <w:t>o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f</w:t>
          </w:r>
          <w:r>
            <w:rPr>
              <w:b w:val="0"/>
              <w:bCs w:val="0"/>
              <w:color w:val="231F20"/>
              <w:spacing w:val="11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  <w:sz w:val="19"/>
              <w:szCs w:val="19"/>
            </w:rPr>
            <w:t>the</w:t>
          </w:r>
          <w:r>
            <w:rPr>
              <w:b w:val="0"/>
              <w:bCs w:val="0"/>
              <w:color w:val="231F20"/>
              <w:spacing w:val="-2"/>
              <w:w w:val="83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  <w:sz w:val="19"/>
              <w:szCs w:val="19"/>
            </w:rPr>
            <w:t>give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n</w:t>
          </w:r>
          <w:r>
            <w:rPr>
              <w:b w:val="0"/>
              <w:bCs w:val="0"/>
              <w:color w:val="231F20"/>
              <w:spacing w:val="25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  <w:sz w:val="19"/>
              <w:szCs w:val="19"/>
            </w:rPr>
            <w:t>dat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a</w:t>
          </w:r>
          <w:r>
            <w:rPr>
              <w:b w:val="0"/>
              <w:bCs w:val="0"/>
              <w:color w:val="231F20"/>
              <w:spacing w:val="25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  <w:sz w:val="19"/>
              <w:szCs w:val="19"/>
            </w:rPr>
            <w:t>type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,</w:t>
          </w:r>
          <w:r>
            <w:rPr>
              <w:b w:val="0"/>
              <w:bCs w:val="0"/>
              <w:color w:val="231F20"/>
              <w:spacing w:val="25"/>
              <w:w w:val="85"/>
              <w:sz w:val="19"/>
              <w:szCs w:val="19"/>
            </w:rPr>
            <w:t> 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>&lt;class&gt;</w:t>
          </w:r>
          <w:r>
            <w:rPr>
              <w:rFonts w:ascii="Courier New" w:hAnsi="Courier New" w:cs="Courier New" w:eastAsia="Courier New"/>
              <w:b w:val="0"/>
              <w:bCs w:val="0"/>
              <w:color w:val="000000"/>
              <w:spacing w:val="0"/>
              <w:w w:val="100"/>
              <w:sz w:val="17"/>
              <w:szCs w:val="17"/>
            </w:rPr>
          </w:r>
        </w:p>
        <w:p>
          <w:pPr>
            <w:pStyle w:val="TOC3"/>
            <w:ind w:right="0"/>
            <w:jc w:val="left"/>
          </w:pPr>
          <w:r>
            <w:rPr>
              <w:spacing w:val="0"/>
              <w:w w:val="85"/>
            </w:rPr>
            <w:br w:type="column"/>
          </w:r>
          <w:r>
            <w:rPr>
              <w:b w:val="0"/>
              <w:bCs w:val="0"/>
              <w:color w:val="231F20"/>
              <w:spacing w:val="-2"/>
              <w:w w:val="85"/>
            </w:rPr>
            <w:t>7.2.4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9"/>
            <w:tabs>
              <w:tab w:pos="6016" w:val="left" w:leader="none"/>
              <w:tab w:pos="10127" w:val="right" w:leader="none"/>
            </w:tabs>
            <w:ind w:right="0"/>
            <w:jc w:val="left"/>
            <w:rPr>
              <w:b w:val="0"/>
              <w:bCs w:val="0"/>
              <w:i w:val="0"/>
              <w:sz w:val="19"/>
              <w:szCs w:val="19"/>
            </w:rPr>
          </w:pP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90"/>
              <w:sz w:val="17"/>
              <w:szCs w:val="17"/>
            </w:rPr>
            <w:t>iscell(&lt;object&gt;)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90"/>
              <w:sz w:val="17"/>
              <w:szCs w:val="17"/>
            </w:rPr>
            <w:tab/>
          </w:r>
          <w:r>
            <w:rPr>
              <w:b w:val="0"/>
              <w:bCs w:val="0"/>
              <w:color w:val="231F20"/>
              <w:spacing w:val="-3"/>
              <w:w w:val="90"/>
              <w:sz w:val="19"/>
              <w:szCs w:val="19"/>
            </w:rPr>
            <w:t>Determine</w:t>
          </w:r>
          <w:r>
            <w:rPr>
              <w:b w:val="0"/>
              <w:bCs w:val="0"/>
              <w:color w:val="231F20"/>
              <w:spacing w:val="0"/>
              <w:w w:val="90"/>
              <w:sz w:val="19"/>
              <w:szCs w:val="19"/>
            </w:rPr>
            <w:t>s</w:t>
          </w:r>
          <w:r>
            <w:rPr>
              <w:b w:val="0"/>
              <w:bCs w:val="0"/>
              <w:color w:val="231F20"/>
              <w:spacing w:val="-7"/>
              <w:w w:val="90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90"/>
              <w:sz w:val="19"/>
              <w:szCs w:val="19"/>
            </w:rPr>
            <w:t>whethe</w:t>
          </w:r>
          <w:r>
            <w:rPr>
              <w:b w:val="0"/>
              <w:bCs w:val="0"/>
              <w:color w:val="231F20"/>
              <w:spacing w:val="0"/>
              <w:w w:val="90"/>
              <w:sz w:val="19"/>
              <w:szCs w:val="19"/>
            </w:rPr>
            <w:t>r</w:t>
          </w:r>
          <w:r>
            <w:rPr>
              <w:b w:val="0"/>
              <w:bCs w:val="0"/>
              <w:color w:val="231F20"/>
              <w:spacing w:val="-6"/>
              <w:w w:val="90"/>
              <w:sz w:val="19"/>
              <w:szCs w:val="19"/>
            </w:rPr>
            <w:t> 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90"/>
              <w:sz w:val="17"/>
              <w:szCs w:val="17"/>
            </w:rPr>
            <w:t>&lt;object&gt;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-50"/>
              <w:w w:val="90"/>
              <w:sz w:val="17"/>
              <w:szCs w:val="17"/>
            </w:rPr>
            <w:t> </w:t>
          </w:r>
          <w:r>
            <w:rPr>
              <w:b w:val="0"/>
              <w:bCs w:val="0"/>
              <w:color w:val="231F20"/>
              <w:spacing w:val="-3"/>
              <w:w w:val="90"/>
              <w:sz w:val="19"/>
              <w:szCs w:val="19"/>
            </w:rPr>
            <w:t>i</w:t>
          </w:r>
          <w:r>
            <w:rPr>
              <w:b w:val="0"/>
              <w:bCs w:val="0"/>
              <w:color w:val="231F20"/>
              <w:spacing w:val="0"/>
              <w:w w:val="90"/>
              <w:sz w:val="19"/>
              <w:szCs w:val="19"/>
            </w:rPr>
            <w:t>s</w:t>
          </w:r>
          <w:r>
            <w:rPr>
              <w:b w:val="0"/>
              <w:bCs w:val="0"/>
              <w:color w:val="231F20"/>
              <w:spacing w:val="-7"/>
              <w:w w:val="90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90"/>
              <w:sz w:val="19"/>
              <w:szCs w:val="19"/>
            </w:rPr>
            <w:t>o</w:t>
          </w:r>
          <w:r>
            <w:rPr>
              <w:b w:val="0"/>
              <w:bCs w:val="0"/>
              <w:color w:val="231F20"/>
              <w:spacing w:val="0"/>
              <w:w w:val="90"/>
              <w:sz w:val="19"/>
              <w:szCs w:val="19"/>
            </w:rPr>
            <w:t>f</w:t>
          </w:r>
          <w:r>
            <w:rPr>
              <w:b w:val="0"/>
              <w:bCs w:val="0"/>
              <w:color w:val="231F20"/>
              <w:spacing w:val="-6"/>
              <w:w w:val="90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90"/>
              <w:sz w:val="19"/>
              <w:szCs w:val="19"/>
            </w:rPr>
            <w:t>typ</w:t>
          </w:r>
          <w:r>
            <w:rPr>
              <w:b w:val="0"/>
              <w:bCs w:val="0"/>
              <w:color w:val="231F20"/>
              <w:spacing w:val="0"/>
              <w:w w:val="90"/>
              <w:sz w:val="19"/>
              <w:szCs w:val="19"/>
            </w:rPr>
            <w:t>e</w:t>
          </w:r>
          <w:r>
            <w:rPr>
              <w:b w:val="0"/>
              <w:bCs w:val="0"/>
              <w:color w:val="231F20"/>
              <w:spacing w:val="-7"/>
              <w:w w:val="90"/>
              <w:sz w:val="19"/>
              <w:szCs w:val="19"/>
            </w:rPr>
            <w:t> 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90"/>
              <w:sz w:val="17"/>
              <w:szCs w:val="17"/>
            </w:rPr>
            <w:t>cell</w:t>
          </w:r>
          <w:r>
            <w:rPr>
              <w:b w:val="0"/>
              <w:bCs w:val="0"/>
              <w:color w:val="231F20"/>
              <w:spacing w:val="0"/>
              <w:w w:val="90"/>
              <w:sz w:val="19"/>
              <w:szCs w:val="19"/>
            </w:rPr>
          </w:r>
          <w:r>
            <w:rPr>
              <w:b w:val="0"/>
              <w:bCs w:val="0"/>
              <w:color w:val="231F20"/>
              <w:spacing w:val="0"/>
              <w:w w:val="90"/>
              <w:sz w:val="19"/>
              <w:szCs w:val="19"/>
            </w:rPr>
            <w:tab/>
          </w:r>
          <w:r>
            <w:rPr>
              <w:b w:val="0"/>
              <w:bCs w:val="0"/>
              <w:color w:val="231F20"/>
              <w:spacing w:val="-3"/>
              <w:w w:val="90"/>
              <w:sz w:val="19"/>
              <w:szCs w:val="19"/>
            </w:rPr>
            <w:t>7.2.4</w:t>
          </w:r>
          <w:r>
            <w:rPr>
              <w:b w:val="0"/>
              <w:bCs w:val="0"/>
              <w:color w:val="000000"/>
              <w:spacing w:val="0"/>
              <w:w w:val="100"/>
              <w:sz w:val="19"/>
              <w:szCs w:val="19"/>
            </w:rPr>
          </w:r>
        </w:p>
      </w:sdtContent>
    </w:sdt>
    <w:p>
      <w:pPr>
        <w:spacing w:after="0"/>
        <w:jc w:val="left"/>
        <w:rPr>
          <w:sz w:val="19"/>
          <w:szCs w:val="19"/>
        </w:rPr>
        <w:sectPr>
          <w:type w:val="continuous"/>
          <w:pgSz w:w="15840" w:h="24480"/>
          <w:pgMar w:top="6083" w:bottom="6308" w:left="1660" w:right="1660"/>
        </w:sectPr>
      </w:pPr>
    </w:p>
    <w:p>
      <w:pPr>
        <w:spacing w:line="274" w:lineRule="auto" w:before="91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getfield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(&lt;str&gt;,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&lt;fld&gt;)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0"/>
        <w:ind w:left="689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spacing w:val="0"/>
          <w:w w:val="8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7.4.3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3" w:equalWidth="0">
            <w:col w:w="4723" w:space="40"/>
            <w:col w:w="3561" w:space="40"/>
            <w:col w:w="4156"/>
          </w:cols>
        </w:sectPr>
      </w:pPr>
    </w:p>
    <w:p>
      <w:pPr>
        <w:spacing w:line="241" w:lineRule="auto" w:before="447"/>
        <w:ind w:left="4010" w:right="1274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77.5pt;margin-top:21.886084pt;width:348.107pt;height:.1pt;mso-position-horizontal-relative:page;mso-position-vertical-relative:paragraph;z-index:-2358" coordorigin="5550,438" coordsize="6962,2">
            <v:shape style="position:absolute;left:5550;top:438;width:6962;height:2" coordorigin="5550,438" coordsize="6962,0" path="m5550,438l12512,438e" filled="f" stroked="t" strokeweight=".75002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Special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11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Characters,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Reserved</w:t>
      </w:r>
      <w:r>
        <w:rPr>
          <w:rFonts w:ascii="Arial" w:hAnsi="Arial" w:cs="Arial" w:eastAsia="Arial"/>
          <w:b/>
          <w:bCs/>
          <w:color w:val="231F20"/>
          <w:spacing w:val="15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Words,</w:t>
      </w:r>
      <w:r>
        <w:rPr>
          <w:rFonts w:ascii="Arial" w:hAnsi="Arial" w:cs="Arial" w:eastAsia="Arial"/>
          <w:b/>
          <w:bCs/>
          <w:color w:val="231F20"/>
          <w:spacing w:val="15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and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41" w:lineRule="auto" w:before="667"/>
        <w:ind w:left="2854" w:right="1787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77.5pt;margin-top:12.285961pt;width:348.107pt;height:.1pt;mso-position-horizontal-relative:page;mso-position-vertical-relative:paragraph;z-index:-2357" coordorigin="5550,246" coordsize="6962,2">
            <v:shape style="position:absolute;left:5550;top:246;width:6962;height:2" coordorigin="5550,246" coordsize="6962,0" path="m5550,246l12512,246e" filled="f" stroked="t" strokeweight=".75002pt" strokecolor="#6D6E71">
              <v:path arrowok="t"/>
            </v:shape>
            <w10:wrap type="none"/>
          </v:group>
        </w:pict>
      </w:r>
      <w:r>
        <w:rPr>
          <w:spacing w:val="0"/>
          <w:w w:val="80"/>
        </w:rPr>
        <w:br w:type="column"/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Discussed</w:t>
      </w:r>
      <w:r>
        <w:rPr>
          <w:rFonts w:ascii="Arial" w:hAnsi="Arial" w:cs="Arial" w:eastAsia="Arial"/>
          <w:b/>
          <w:bCs/>
          <w:color w:val="231F20"/>
          <w:spacing w:val="17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in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This</w:t>
      </w:r>
      <w:r>
        <w:rPr>
          <w:rFonts w:ascii="Arial" w:hAnsi="Arial" w:cs="Arial" w:eastAsia="Arial"/>
          <w:b/>
          <w:bCs/>
          <w:color w:val="231F20"/>
          <w:spacing w:val="2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Section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 w:line="241" w:lineRule="auto"/>
        <w:jc w:val="left"/>
        <w:rPr>
          <w:rFonts w:ascii="Arial" w:hAnsi="Arial" w:cs="Arial" w:eastAsia="Arial"/>
          <w:sz w:val="19"/>
          <w:szCs w:val="19"/>
        </w:rPr>
        <w:sectPr>
          <w:headerReference w:type="default" r:id="rId41"/>
          <w:type w:val="continuous"/>
          <w:pgSz w:w="15840" w:h="24480"/>
          <w:pgMar w:header="4828" w:top="5660" w:bottom="5660" w:left="1660" w:right="1660"/>
          <w:cols w:num="2" w:equalWidth="0">
            <w:col w:w="6878" w:space="40"/>
            <w:col w:w="5602"/>
          </w:cols>
        </w:sectPr>
      </w:pPr>
    </w:p>
    <w:p>
      <w:pPr>
        <w:tabs>
          <w:tab w:pos="6016" w:val="left" w:leader="none"/>
          <w:tab w:pos="9772" w:val="left" w:leader="none"/>
        </w:tabs>
        <w:spacing w:before="70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ischar(&lt;object&gt;)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Determine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whethe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&lt;object&gt;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9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typ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char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7.2.4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before="91"/>
        <w:ind w:left="0" w:right="204" w:firstLine="0"/>
        <w:jc w:val="righ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isfield(&lt;str&gt;,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7"/>
        <w:ind w:left="0" w:right="1023" w:firstLine="0"/>
        <w:jc w:val="righ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&lt;fld&gt;)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74" w:lineRule="auto" w:before="9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islogical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(&lt;object&gt;)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74" w:lineRule="auto" w:before="70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isnumeric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(&lt;object&gt;)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74" w:lineRule="auto" w:before="70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isstruct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(&lt;object&gt;)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74" w:lineRule="auto" w:before="70"/>
        <w:ind w:left="4010" w:right="102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setfield(&lt;str&gt;,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ind w:left="0" w:right="102" w:firstLine="0"/>
        <w:jc w:val="righ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&lt;fld&gt;,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&lt;value&gt;)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87"/>
        <w:ind w:left="0" w:right="204" w:firstLine="0"/>
        <w:jc w:val="righ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[values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order]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7"/>
        <w:ind w:left="0" w:right="0" w:firstLine="0"/>
        <w:jc w:val="righ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88.375pt;margin-top:6.342554pt;width:24.25pt;height:48.25pt;mso-position-horizontal-relative:page;mso-position-vertical-relative:paragraph;z-index:-2355" coordorigin="1768,127" coordsize="485,965">
            <v:group style="position:absolute;left:1892;top:489;width:238;height:239" coordorigin="1892,489" coordsize="238,239">
              <v:shape style="position:absolute;left:1892;top:489;width:238;height:239" coordorigin="1892,489" coordsize="238,239" path="m2130,609l2112,673,2064,717,2021,729,1996,727,1934,701,1897,650,1892,629,1893,602,1917,538,1964,499,2004,489,2028,492,2089,519,2124,572,2130,609xe" filled="f" stroked="t" strokeweight=".25pt" strokecolor="#231F20">
                <v:path arrowok="t"/>
              </v:shape>
            </v:group>
            <v:group style="position:absolute;left:1770;top:609;width:480;height:2" coordorigin="1770,609" coordsize="480,2">
              <v:shape style="position:absolute;left:1770;top:609;width:480;height:2" coordorigin="1770,609" coordsize="480,0" path="m1770,609l2250,609e" filled="f" stroked="t" strokeweight=".25pt" strokecolor="#231F20">
                <v:path arrowok="t"/>
              </v:shape>
            </v:group>
            <v:group style="position:absolute;left:2010;top:129;width:2;height:960" coordorigin="2010,129" coordsize="2,960">
              <v:shape style="position:absolute;left:2010;top:129;width:2;height:960" coordorigin="2010,129" coordsize="0,960" path="m2010,129l2010,108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sort(&lt;object&gt;)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20" w:lineRule="exact" w:before="73"/>
        <w:ind w:left="329" w:right="427" w:firstLine="43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spacing w:val="0"/>
          <w:w w:val="90"/>
        </w:rPr>
        <w:br w:type="column"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9"/>
          <w:w w:val="9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90"/>
          <w:sz w:val="19"/>
          <w:szCs w:val="1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strin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g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&lt;fld&gt;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9"/>
          <w:w w:val="9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fiel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3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structur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16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&lt;str&gt;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67"/>
        <w:ind w:left="329" w:right="377" w:firstLine="0"/>
        <w:jc w:val="both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Determine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whethe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15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&lt;object&gt;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6"/>
          <w:w w:val="85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type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27"/>
        <w:ind w:left="329" w:right="2577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logical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60"/>
        <w:ind w:left="329" w:right="377" w:firstLine="0"/>
        <w:jc w:val="both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Determine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whethe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15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&lt;object&gt;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6"/>
          <w:w w:val="85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type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27"/>
        <w:ind w:left="329" w:right="2680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double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60"/>
        <w:ind w:left="329" w:right="377" w:firstLine="0"/>
        <w:jc w:val="both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Determine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whethe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15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&lt;object&gt;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6"/>
          <w:w w:val="85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type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27"/>
        <w:ind w:left="329" w:right="2680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struct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60"/>
        <w:ind w:left="329" w:right="319" w:firstLine="0"/>
        <w:jc w:val="both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Construct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ne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w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structur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tha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cop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of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"/>
        <w:ind w:left="329" w:right="175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&lt;str&gt;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6"/>
          <w:w w:val="85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whic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h</w:t>
      </w:r>
      <w:r>
        <w:rPr>
          <w:rFonts w:ascii="Arial" w:hAnsi="Arial" w:cs="Arial" w:eastAsia="Arial"/>
          <w:b w:val="0"/>
          <w:bCs w:val="0"/>
          <w:color w:val="231F20"/>
          <w:spacing w:val="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valu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fiel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14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&lt;fld&gt;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20" w:lineRule="exact"/>
        <w:ind w:left="329" w:right="1104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ha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bee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change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14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&lt;value&gt;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10" w:lineRule="exact" w:before="61"/>
        <w:ind w:left="329" w:right="0" w:firstLine="0"/>
        <w:jc w:val="both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Sort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eithe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vector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(increasin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numerica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order)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1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cel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array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string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(alphabetically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)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returning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4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sorte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dat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inde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orde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sort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70"/>
        <w:ind w:left="42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spacing w:val="0"/>
          <w:w w:val="8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7.4.3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42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7.2.4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42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7.2.4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42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7.2.4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42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7.4.3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2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679.375pt;margin-top:17.002319pt;width:24.25pt;height:48.25pt;mso-position-horizontal-relative:page;mso-position-vertical-relative:paragraph;z-index:-2354" coordorigin="13588,340" coordsize="485,965">
            <v:group style="position:absolute;left:13712;top:703;width:238;height:239" coordorigin="13712,703" coordsize="238,239">
              <v:shape style="position:absolute;left:13712;top:703;width:238;height:239" coordorigin="13712,703" coordsize="238,239" path="m13950,823l13932,886,13884,930,13841,942,13816,940,13754,914,13717,863,13712,842,13713,816,13737,751,13784,712,13824,703,13848,705,13909,733,13944,786,13950,823xe" filled="f" stroked="t" strokeweight=".25pt" strokecolor="#231F20">
                <v:path arrowok="t"/>
              </v:shape>
            </v:group>
            <v:group style="position:absolute;left:13590;top:823;width:480;height:2" coordorigin="13590,823" coordsize="480,2">
              <v:shape style="position:absolute;left:13590;top:823;width:480;height:2" coordorigin="13590,823" coordsize="480,0" path="m13590,823l14070,823e" filled="f" stroked="t" strokeweight=".25pt" strokecolor="#231F20">
                <v:path arrowok="t"/>
              </v:shape>
            </v:group>
            <v:group style="position:absolute;left:13830;top:343;width:2;height:960" coordorigin="13830,343" coordsize="2,960">
              <v:shape style="position:absolute;left:13830;top:343;width:2;height:960" coordorigin="13830,343" coordsize="0,960" path="m13830,343l13830,1303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7.4.3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3" w:equalWidth="0">
            <w:col w:w="5648" w:space="40"/>
            <w:col w:w="3624" w:space="40"/>
            <w:col w:w="3168"/>
          </w:cols>
        </w:sectPr>
      </w:pPr>
    </w:p>
    <w:p>
      <w:pPr>
        <w:tabs>
          <w:tab w:pos="6016" w:val="left" w:leader="none"/>
        </w:tabs>
        <w:spacing w:before="79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struct(...)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Construct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structur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fro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&lt;fieldname&gt;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20" w:lineRule="exact"/>
        <w:ind w:left="6016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&lt;value&gt;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6"/>
          <w:w w:val="9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pair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parameters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79"/>
        <w:ind w:left="6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spacing w:val="0"/>
          <w:w w:val="8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7.3.2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9062" w:space="40"/>
            <w:col w:w="3418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left="3890" w:right="0"/>
        <w:jc w:val="left"/>
        <w:rPr>
          <w:b w:val="0"/>
          <w:bCs w:val="0"/>
        </w:rPr>
      </w:pPr>
      <w:bookmarkStart w:name="_TOC_250000" w:id="1"/>
      <w:r>
        <w:rPr>
          <w:color w:val="231F20"/>
          <w:spacing w:val="0"/>
          <w:w w:val="100"/>
        </w:rPr>
        <w:t>Self</w:t>
      </w:r>
      <w:r>
        <w:rPr>
          <w:color w:val="231F20"/>
          <w:spacing w:val="-12"/>
          <w:w w:val="100"/>
        </w:rPr>
        <w:t> </w:t>
      </w:r>
      <w:r>
        <w:rPr>
          <w:color w:val="231F20"/>
          <w:spacing w:val="0"/>
          <w:w w:val="100"/>
        </w:rPr>
        <w:t>Test</w:t>
      </w:r>
      <w:bookmarkEnd w:id="1"/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70" w:lineRule="auto"/>
        <w:ind w:left="3890" w:right="1741" w:firstLine="0"/>
        <w:jc w:val="left"/>
        <w:rPr>
          <w:rFonts w:ascii="Palatino" w:hAnsi="Palatino" w:cs="Palatino" w:eastAsia="Palatino"/>
          <w:sz w:val="21"/>
          <w:szCs w:val="21"/>
        </w:rPr>
      </w:pPr>
      <w:r>
        <w:rPr/>
        <w:pict>
          <v:group style="position:absolute;margin-left:253.498993pt;margin-top:-27.818003pt;width:372.25pt;height:17.604pt;mso-position-horizontal-relative:page;mso-position-vertical-relative:paragraph;z-index:-2356" coordorigin="5070,-556" coordsize="7445,352">
            <v:shape style="position:absolute;left:5070;top:-556;width:422;height:351" type="#_x0000_t75">
              <v:imagedata r:id="rId42" o:title=""/>
            </v:shape>
            <v:group style="position:absolute;left:5490;top:-209;width:7020;height:2" coordorigin="5490,-209" coordsize="7020,2">
              <v:shape style="position:absolute;left:5490;top:-209;width:7020;height:2" coordorigin="5490,-209" coordsize="7020,0" path="m5490,-209l12510,-209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Use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following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questions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check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your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understanding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material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in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chapter: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3"/>
        <w:ind w:left="3890" w:right="0" w:firstLine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True</w:t>
      </w:r>
      <w:r>
        <w:rPr>
          <w:rFonts w:ascii="Times New Roman" w:hAnsi="Times New Roman" w:cs="Times New Roman" w:eastAsia="Times New Roman"/>
          <w:color w:val="231F20"/>
          <w:spacing w:val="16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or</w:t>
      </w:r>
      <w:r>
        <w:rPr>
          <w:rFonts w:ascii="Times New Roman" w:hAnsi="Times New Roman" w:cs="Times New Roman" w:eastAsia="Times New Roman"/>
          <w:color w:val="231F20"/>
          <w:spacing w:val="17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False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3"/>
        </w:numPr>
        <w:tabs>
          <w:tab w:pos="4489" w:val="left" w:leader="none"/>
        </w:tabs>
        <w:spacing w:line="260" w:lineRule="exact"/>
        <w:ind w:left="4490" w:right="1980" w:hanging="405"/>
        <w:jc w:val="left"/>
      </w:pP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whole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23"/>
        </w:numPr>
        <w:tabs>
          <w:tab w:pos="4489" w:val="left" w:leader="none"/>
        </w:tabs>
        <w:ind w:left="449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legal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3"/>
        </w:numPr>
        <w:tabs>
          <w:tab w:pos="4489" w:val="left" w:leader="none"/>
        </w:tabs>
        <w:spacing w:before="96"/>
        <w:ind w:left="449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braces,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{...}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23"/>
        </w:numPr>
        <w:tabs>
          <w:tab w:pos="4489" w:val="left" w:leader="none"/>
        </w:tabs>
        <w:spacing w:line="260" w:lineRule="exact"/>
        <w:ind w:left="4490" w:right="2066" w:hanging="405"/>
        <w:jc w:val="left"/>
      </w:pP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heterogeneous,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0"/>
          <w:numId w:val="23"/>
        </w:numPr>
        <w:tabs>
          <w:tab w:pos="4489" w:val="left" w:leader="none"/>
        </w:tabs>
        <w:spacing w:line="260" w:lineRule="exact"/>
        <w:ind w:left="4490" w:right="1677" w:hanging="405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statement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rmfield(str,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'price')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removes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field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'price'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value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from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structure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0"/>
          <w:numId w:val="23"/>
        </w:numPr>
        <w:tabs>
          <w:tab w:pos="4489" w:val="left" w:leader="none"/>
        </w:tabs>
        <w:spacing w:line="260" w:lineRule="exact"/>
        <w:ind w:left="4490" w:right="1994" w:hanging="405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statement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getfield(str,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&lt;fldname&gt;)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returns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value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specified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field.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after="0" w:line="260" w:lineRule="exact"/>
        <w:jc w:val="left"/>
        <w:rPr>
          <w:rFonts w:ascii="Palatino Linotype" w:hAnsi="Palatino Linotype" w:cs="Palatino Linotype" w:eastAsia="Palatino Linotype"/>
          <w:sz w:val="21"/>
          <w:szCs w:val="21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499" w:val="left" w:leader="none"/>
        </w:tabs>
        <w:spacing w:before="68"/>
        <w:ind w:left="0" w:right="447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162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7</w:t>
      </w:r>
      <w:r>
        <w:rPr>
          <w:rFonts w:ascii="Times New Roman" w:hAnsi="Times New Roman" w:cs="Times New Roman" w:eastAsia="Times New Roman"/>
          <w:b/>
          <w:bCs/>
          <w:color w:val="231F20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Structures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3"/>
        </w:numPr>
        <w:tabs>
          <w:tab w:pos="3769" w:val="left" w:leader="none"/>
        </w:tabs>
        <w:spacing w:line="260" w:lineRule="exact"/>
        <w:ind w:left="3770" w:right="3078" w:hanging="405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extract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3"/>
        <w:ind w:left="0" w:right="4590" w:firstLine="0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Fill</w:t>
      </w:r>
      <w:r>
        <w:rPr>
          <w:rFonts w:ascii="Times New Roman" w:hAnsi="Times New Roman" w:cs="Times New Roman" w:eastAsia="Times New Roman"/>
          <w:color w:val="231F20"/>
          <w:spacing w:val="19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in</w:t>
      </w:r>
      <w:r>
        <w:rPr>
          <w:rFonts w:ascii="Times New Roman" w:hAnsi="Times New Roman" w:cs="Times New Roman" w:eastAsia="Times New Roman"/>
          <w:color w:val="231F20"/>
          <w:spacing w:val="20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the</w:t>
      </w:r>
      <w:r>
        <w:rPr>
          <w:rFonts w:ascii="Times New Roman" w:hAnsi="Times New Roman" w:cs="Times New Roman" w:eastAsia="Times New Roman"/>
          <w:color w:val="231F20"/>
          <w:spacing w:val="19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Blanks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4"/>
        </w:numPr>
        <w:tabs>
          <w:tab w:pos="3769" w:val="left" w:leader="none"/>
          <w:tab w:pos="7402" w:val="left" w:leader="none"/>
        </w:tabs>
        <w:spacing w:line="260" w:lineRule="exact"/>
        <w:ind w:left="3770" w:right="2985" w:hanging="405"/>
        <w:jc w:val="left"/>
      </w:pP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heterogeneous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necessary,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tabs>
          <w:tab w:pos="5449" w:val="left" w:leader="none"/>
        </w:tabs>
        <w:spacing w:line="271" w:lineRule="exact"/>
        <w:ind w:left="3770" w:right="0"/>
        <w:jc w:val="left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24"/>
        </w:numPr>
        <w:tabs>
          <w:tab w:pos="3769" w:val="left" w:leader="none"/>
          <w:tab w:pos="5933" w:val="left" w:leader="none"/>
          <w:tab w:pos="7325" w:val="left" w:leader="none"/>
        </w:tabs>
        <w:spacing w:line="260" w:lineRule="exact"/>
        <w:ind w:left="3770" w:right="2923" w:hanging="405"/>
        <w:jc w:val="left"/>
      </w:pP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treated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purpose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concatenation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slicing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4"/>
        </w:numPr>
        <w:tabs>
          <w:tab w:pos="3769" w:val="left" w:leader="none"/>
          <w:tab w:pos="6954" w:val="left" w:leader="none"/>
        </w:tabs>
        <w:spacing w:line="260" w:lineRule="exact"/>
        <w:ind w:left="3770" w:right="2850" w:hanging="40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assignment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B{3}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{42}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a(n)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4"/>
        </w:numPr>
        <w:tabs>
          <w:tab w:pos="3769" w:val="left" w:leader="none"/>
          <w:tab w:pos="7042" w:val="left" w:leader="none"/>
        </w:tabs>
        <w:spacing w:line="260" w:lineRule="exact"/>
        <w:ind w:left="3770" w:right="2484" w:hanging="405"/>
        <w:jc w:val="left"/>
      </w:pP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field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contains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will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set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value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that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field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to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42.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4"/>
        </w:numPr>
        <w:tabs>
          <w:tab w:pos="3769" w:val="left" w:leader="none"/>
          <w:tab w:pos="7565" w:val="left" w:leader="none"/>
          <w:tab w:pos="7879" w:val="left" w:leader="none"/>
          <w:tab w:pos="9443" w:val="left" w:leader="none"/>
        </w:tabs>
        <w:spacing w:line="260" w:lineRule="exact"/>
        <w:ind w:left="3770" w:right="2496" w:hanging="405"/>
        <w:jc w:val="left"/>
      </w:pP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built-in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that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consumes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pairs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entries,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each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consisting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a(n)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a(n)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,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produces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structure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array.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ind w:left="0" w:right="3859"/>
        <w:jc w:val="center"/>
        <w:rPr>
          <w:b w:val="0"/>
          <w:bCs w:val="0"/>
        </w:rPr>
      </w:pPr>
      <w:r>
        <w:rPr/>
        <w:pict>
          <v:group style="position:absolute;margin-left:88.375pt;margin-top:-28.023853pt;width:24.25pt;height:48.25pt;mso-position-horizontal-relative:page;mso-position-vertical-relative:paragraph;z-index:-2352" coordorigin="1768,-560" coordsize="485,965">
            <v:group style="position:absolute;left:1892;top:-198;width:238;height:239" coordorigin="1892,-198" coordsize="238,239">
              <v:shape style="position:absolute;left:1892;top:-198;width:238;height:239" coordorigin="1892,-198" coordsize="238,239" path="m2130,-78l2112,-14,2064,29,2021,42,1996,40,1934,13,1897,-38,1892,-58,1893,-85,1917,-150,1964,-189,2004,-198,2028,-196,2089,-168,2124,-115,2130,-78xe" filled="f" stroked="t" strokeweight=".25pt" strokecolor="#231F20">
                <v:path arrowok="t"/>
              </v:shape>
            </v:group>
            <v:group style="position:absolute;left:1770;top:-78;width:480;height:2" coordorigin="1770,-78" coordsize="480,2">
              <v:shape style="position:absolute;left:1770;top:-78;width:480;height:2" coordorigin="1770,-78" coordsize="480,0" path="m1770,-78l2250,-78e" filled="f" stroked="t" strokeweight=".25pt" strokecolor="#231F20">
                <v:path arrowok="t"/>
              </v:shape>
            </v:group>
            <v:group style="position:absolute;left:2010;top:-558;width:2;height:960" coordorigin="2010,-558" coordsize="2,960">
              <v:shape style="position:absolute;left:2010;top:-558;width:2;height:960" coordorigin="2010,-558" coordsize="0,960" path="m2010,-558l2010,402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28.023853pt;width:24.25pt;height:48.25pt;mso-position-horizontal-relative:page;mso-position-vertical-relative:paragraph;z-index:-2351" coordorigin="13588,-560" coordsize="485,965">
            <v:group style="position:absolute;left:13712;top:-198;width:238;height:239" coordorigin="13712,-198" coordsize="238,239">
              <v:shape style="position:absolute;left:13712;top:-198;width:238;height:239" coordorigin="13712,-198" coordsize="238,239" path="m13950,-78l13932,-14,13884,29,13841,42,13816,40,13754,13,13717,-38,13712,-58,13713,-85,13737,-150,13784,-189,13824,-198,13848,-196,13909,-168,13944,-115,13950,-78xe" filled="f" stroked="t" strokeweight=".25pt" strokecolor="#231F20">
                <v:path arrowok="t"/>
              </v:shape>
            </v:group>
            <v:group style="position:absolute;left:13590;top:-78;width:480;height:2" coordorigin="13590,-78" coordsize="480,2">
              <v:shape style="position:absolute;left:13590;top:-78;width:480;height:2" coordorigin="13590,-78" coordsize="480,0" path="m13590,-78l14070,-78e" filled="f" stroked="t" strokeweight=".25pt" strokecolor="#231F20">
                <v:path arrowok="t"/>
              </v:shape>
            </v:group>
            <v:group style="position:absolute;left:13830;top:-558;width:2;height:960" coordorigin="13830,-558" coordsize="2,960">
              <v:shape style="position:absolute;left:13830;top:-558;width:2;height:960" coordorigin="13830,-558" coordsize="0,960" path="m13830,-558l13830,402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0"/>
        </w:rPr>
        <w:t>Programming</w:t>
      </w:r>
      <w:r>
        <w:rPr>
          <w:color w:val="231F20"/>
          <w:spacing w:val="-23"/>
          <w:w w:val="100"/>
        </w:rPr>
        <w:t> </w:t>
      </w:r>
      <w:r>
        <w:rPr>
          <w:color w:val="231F20"/>
          <w:spacing w:val="0"/>
          <w:w w:val="100"/>
        </w:rPr>
        <w:t>Projects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5"/>
        </w:numPr>
        <w:tabs>
          <w:tab w:pos="3769" w:val="left" w:leader="none"/>
        </w:tabs>
        <w:spacing w:line="260" w:lineRule="exact"/>
        <w:ind w:left="3770" w:right="2494" w:hanging="405"/>
        <w:jc w:val="left"/>
      </w:pPr>
      <w:r>
        <w:rPr/>
        <w:pict>
          <v:group style="position:absolute;margin-left:217.498993pt;margin-top:-20.056917pt;width:372.25pt;height:17.604pt;mso-position-horizontal-relative:page;mso-position-vertical-relative:paragraph;z-index:-2353" coordorigin="4350,-401" coordsize="7445,352">
            <v:shape style="position:absolute;left:4350;top:-401;width:422;height:351" type="#_x0000_t75">
              <v:imagedata r:id="rId44" o:title=""/>
            </v:shape>
            <v:group style="position:absolute;left:4770;top:-54;width:7020;height:2" coordorigin="4770,-54" coordsize="7020,2">
              <v:shape style="position:absolute;left:4770;top:-54;width:7020;height:2" coordorigin="4770,-54" coordsize="7020,0" path="m4770,-54l11790,-54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cellParse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either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(character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array),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numbers),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boolean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3770" w:right="0"/>
        <w:jc w:val="left"/>
      </w:pP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following: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1"/>
          <w:numId w:val="25"/>
        </w:numPr>
        <w:tabs>
          <w:tab w:pos="4030" w:val="left" w:leader="none"/>
        </w:tabs>
        <w:spacing w:before="96"/>
        <w:ind w:left="4030" w:right="0" w:hanging="26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nStr: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number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strings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numPr>
          <w:ilvl w:val="1"/>
          <w:numId w:val="25"/>
        </w:numPr>
        <w:tabs>
          <w:tab w:pos="4030" w:val="left" w:leader="none"/>
        </w:tabs>
        <w:spacing w:line="260" w:lineRule="exact"/>
        <w:ind w:left="4030" w:right="0" w:hanging="26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nVec: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number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vectors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1"/>
          <w:numId w:val="25"/>
        </w:numPr>
        <w:tabs>
          <w:tab w:pos="4030" w:val="left" w:leader="none"/>
        </w:tabs>
        <w:spacing w:line="260" w:lineRule="exact"/>
        <w:ind w:left="4030" w:right="0" w:hanging="26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nBool: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boolean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5"/>
        </w:numPr>
        <w:tabs>
          <w:tab w:pos="4030" w:val="left" w:leader="none"/>
        </w:tabs>
        <w:spacing w:line="260" w:lineRule="exact"/>
        <w:ind w:left="4030" w:right="0" w:hanging="26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cString: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alphabetical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1"/>
          <w:numId w:val="25"/>
        </w:numPr>
        <w:tabs>
          <w:tab w:pos="4030" w:val="left" w:leader="none"/>
        </w:tabs>
        <w:spacing w:line="260" w:lineRule="exact"/>
        <w:ind w:left="4030" w:right="0" w:hanging="26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vecLength: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average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length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all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vectors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numPr>
          <w:ilvl w:val="1"/>
          <w:numId w:val="25"/>
        </w:numPr>
        <w:tabs>
          <w:tab w:pos="4030" w:val="left" w:leader="none"/>
        </w:tabs>
        <w:spacing w:line="260" w:lineRule="exact"/>
        <w:ind w:left="4030" w:right="0" w:hanging="26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allTrue: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true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all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boolean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values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60" w:lineRule="exact"/>
        <w:ind w:left="666" w:right="4212"/>
        <w:jc w:val="center"/>
      </w:pPr>
      <w:r>
        <w:rPr>
          <w:b w:val="0"/>
          <w:bCs w:val="0"/>
          <w:color w:val="231F20"/>
          <w:spacing w:val="0"/>
          <w:w w:val="100"/>
        </w:rPr>
        <w:t>otherwise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4"/>
        <w:ind w:right="0"/>
        <w:jc w:val="left"/>
        <w:rPr>
          <w:b w:val="0"/>
          <w:bCs w:val="0"/>
          <w:i w:val="0"/>
        </w:rPr>
      </w:pPr>
      <w:r>
        <w:rPr>
          <w:color w:val="231F20"/>
          <w:spacing w:val="0"/>
          <w:w w:val="100"/>
        </w:rPr>
        <w:t>For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example,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377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7"/>
        <w:ind w:left="377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cellParse(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{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3],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'hi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there!',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7"/>
        <w:ind w:left="5745" w:right="4278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'abc'}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32" w:lineRule="exact"/>
        <w:ind w:left="377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should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return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9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{'abc','hi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there!},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15"/>
        <w:ind w:left="4167" w:right="229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5"/>
        </w:numPr>
        <w:tabs>
          <w:tab w:pos="3769" w:val="left" w:leader="none"/>
        </w:tabs>
        <w:spacing w:line="260" w:lineRule="exact"/>
        <w:ind w:left="3770" w:right="2468" w:hanging="405"/>
        <w:jc w:val="left"/>
      </w:pP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turns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become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expert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clothing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(Chapter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5),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Clothing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43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9179" w:val="right" w:leader="none"/>
        </w:tabs>
        <w:spacing w:before="67"/>
        <w:ind w:left="2220" w:right="0" w:firstLine="0"/>
        <w:jc w:val="center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Projects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163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4490" w:right="1738"/>
        <w:jc w:val="left"/>
      </w:pPr>
      <w:r>
        <w:rPr>
          <w:b w:val="0"/>
          <w:bCs w:val="0"/>
          <w:color w:val="231F20"/>
          <w:spacing w:val="0"/>
          <w:w w:val="100"/>
        </w:rPr>
        <w:t>rate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clothes.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Clothes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instead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5):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4501" w:right="2281"/>
        <w:jc w:val="center"/>
      </w:pPr>
      <w:r>
        <w:rPr>
          <w:b w:val="0"/>
          <w:bCs w:val="0"/>
          <w:color w:val="231F20"/>
          <w:spacing w:val="0"/>
          <w:w w:val="100"/>
        </w:rPr>
        <w:t>Condition,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Price,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Matches,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Comfort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4489" w:right="1843"/>
        <w:jc w:val="left"/>
      </w:pPr>
      <w:r>
        <w:rPr>
          <w:b w:val="0"/>
          <w:bCs w:val="0"/>
          <w:color w:val="231F20"/>
          <w:spacing w:val="2"/>
          <w:w w:val="100"/>
        </w:rPr>
        <w:t>Acm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muc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simple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clothe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used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before: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2820" w:right="0"/>
        <w:jc w:val="center"/>
      </w:pPr>
      <w:r>
        <w:rPr>
          <w:b w:val="0"/>
          <w:bCs w:val="0"/>
          <w:color w:val="231F20"/>
          <w:spacing w:val="0"/>
          <w:w w:val="105"/>
        </w:rPr>
        <w:t>Rating</w:t>
      </w:r>
      <w:r>
        <w:rPr>
          <w:b w:val="0"/>
          <w:bCs w:val="0"/>
          <w:color w:val="231F20"/>
          <w:spacing w:val="-1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=</w:t>
      </w:r>
      <w:r>
        <w:rPr>
          <w:b w:val="0"/>
          <w:bCs w:val="0"/>
          <w:color w:val="231F20"/>
          <w:spacing w:val="-1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5</w:t>
      </w:r>
      <w:r>
        <w:rPr>
          <w:b w:val="0"/>
          <w:bCs w:val="0"/>
          <w:color w:val="231F20"/>
          <w:spacing w:val="-1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*</w:t>
      </w:r>
      <w:r>
        <w:rPr>
          <w:b w:val="0"/>
          <w:bCs w:val="0"/>
          <w:color w:val="231F20"/>
          <w:spacing w:val="-1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Condition</w:t>
      </w:r>
      <w:r>
        <w:rPr>
          <w:b w:val="0"/>
          <w:bCs w:val="0"/>
          <w:color w:val="231F20"/>
          <w:spacing w:val="-1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+</w:t>
      </w:r>
      <w:r>
        <w:rPr>
          <w:b w:val="0"/>
          <w:bCs w:val="0"/>
          <w:color w:val="231F20"/>
          <w:spacing w:val="-1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3</w:t>
      </w:r>
      <w:r>
        <w:rPr>
          <w:b w:val="0"/>
          <w:bCs w:val="0"/>
          <w:color w:val="231F20"/>
          <w:spacing w:val="-1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*</w:t>
      </w:r>
      <w:r>
        <w:rPr>
          <w:b w:val="0"/>
          <w:bCs w:val="0"/>
          <w:color w:val="231F20"/>
          <w:spacing w:val="-1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Color</w:t>
      </w:r>
      <w:r>
        <w:rPr>
          <w:b w:val="0"/>
          <w:bCs w:val="0"/>
          <w:color w:val="231F20"/>
          <w:spacing w:val="-1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+</w:t>
      </w:r>
      <w:r>
        <w:rPr>
          <w:b w:val="0"/>
          <w:bCs w:val="0"/>
          <w:color w:val="231F20"/>
          <w:spacing w:val="-1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2</w:t>
      </w:r>
      <w:r>
        <w:rPr>
          <w:b w:val="0"/>
          <w:bCs w:val="0"/>
          <w:color w:val="231F20"/>
          <w:spacing w:val="-1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*</w:t>
      </w:r>
      <w:r>
        <w:rPr>
          <w:b w:val="0"/>
          <w:bCs w:val="0"/>
          <w:color w:val="231F20"/>
          <w:spacing w:val="-1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Price</w:t>
      </w:r>
      <w:r>
        <w:rPr>
          <w:b w:val="0"/>
          <w:bCs w:val="0"/>
          <w:color w:val="231F20"/>
          <w:spacing w:val="-1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+</w:t>
      </w:r>
      <w:r>
        <w:rPr>
          <w:b w:val="0"/>
          <w:bCs w:val="0"/>
          <w:color w:val="231F20"/>
          <w:spacing w:val="-1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Matches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803" w:right="4537"/>
        <w:jc w:val="center"/>
      </w:pPr>
      <w:r>
        <w:rPr>
          <w:b w:val="0"/>
          <w:bCs w:val="0"/>
          <w:color w:val="231F20"/>
          <w:spacing w:val="0"/>
          <w:w w:val="105"/>
        </w:rPr>
        <w:t>+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9</w:t>
      </w:r>
      <w:r>
        <w:rPr>
          <w:b w:val="0"/>
          <w:bCs w:val="0"/>
          <w:color w:val="231F20"/>
          <w:spacing w:val="-1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*</w:t>
      </w:r>
      <w:r>
        <w:rPr>
          <w:b w:val="0"/>
          <w:bCs w:val="0"/>
          <w:color w:val="231F20"/>
          <w:spacing w:val="-1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Comfort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60" w:lineRule="exact"/>
        <w:ind w:left="4490" w:right="1705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have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script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called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makeClothes.m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will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create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structure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array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called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acmeClothes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contains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clothes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structures.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write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script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called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rateClothes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will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add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Rating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field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Quality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field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each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structures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acmeClothes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array.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Rating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field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each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structure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should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contain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rating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particular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article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clothing.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Quality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field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string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'premium'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Rating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over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80,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'good'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over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60,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'poor'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over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20,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'liquidated'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anything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else.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4"/>
        <w:ind w:left="4490" w:right="0"/>
        <w:jc w:val="left"/>
        <w:rPr>
          <w:b w:val="0"/>
          <w:bCs w:val="0"/>
          <w:i w:val="0"/>
        </w:rPr>
      </w:pPr>
      <w:r>
        <w:rPr>
          <w:color w:val="231F20"/>
          <w:spacing w:val="0"/>
          <w:w w:val="100"/>
        </w:rPr>
        <w:t>Note: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26"/>
        </w:numPr>
        <w:tabs>
          <w:tab w:pos="4730" w:val="left" w:leader="none"/>
        </w:tabs>
        <w:ind w:left="4730" w:right="0" w:hanging="240"/>
        <w:jc w:val="left"/>
      </w:pPr>
      <w:r>
        <w:rPr/>
        <w:pict>
          <v:group style="position:absolute;margin-left:88.375pt;margin-top:3.77478pt;width:24.25pt;height:48.25pt;mso-position-horizontal-relative:page;mso-position-vertical-relative:paragraph;z-index:-2350" coordorigin="1768,75" coordsize="485,965">
            <v:group style="position:absolute;left:1892;top:438;width:238;height:239" coordorigin="1892,438" coordsize="238,239">
              <v:shape style="position:absolute;left:1892;top:438;width:238;height:239" coordorigin="1892,438" coordsize="238,239" path="m2130,558l2112,622,2064,665,2021,677,1996,676,1934,649,1897,598,1892,578,1893,551,1917,486,1964,447,2004,438,2028,440,2089,468,2124,521,2130,558xe" filled="f" stroked="t" strokeweight=".25pt" strokecolor="#231F20">
                <v:path arrowok="t"/>
              </v:shape>
            </v:group>
            <v:group style="position:absolute;left:1770;top:558;width:480;height:2" coordorigin="1770,558" coordsize="480,2">
              <v:shape style="position:absolute;left:1770;top:558;width:480;height:2" coordorigin="1770,558" coordsize="480,0" path="m1770,558l2250,558e" filled="f" stroked="t" strokeweight=".25pt" strokecolor="#231F20">
                <v:path arrowok="t"/>
              </v:shape>
            </v:group>
            <v:group style="position:absolute;left:2010;top:78;width:2;height:960" coordorigin="2010,78" coordsize="2,960">
              <v:shape style="position:absolute;left:2010;top:78;width:2;height:960" coordorigin="2010,78" coordsize="0,960" path="m2010,78l2010,1038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.77478pt;width:24.25pt;height:48.25pt;mso-position-horizontal-relative:page;mso-position-vertical-relative:paragraph;z-index:-2349" coordorigin="13588,75" coordsize="485,965">
            <v:group style="position:absolute;left:13712;top:438;width:238;height:239" coordorigin="13712,438" coordsize="238,239">
              <v:shape style="position:absolute;left:13712;top:438;width:238;height:239" coordorigin="13712,438" coordsize="238,239" path="m13950,558l13932,622,13884,665,13841,677,13816,676,13754,649,13717,598,13712,578,13713,551,13737,486,13784,447,13824,438,13848,440,13909,468,13944,521,13950,558xe" filled="f" stroked="t" strokeweight=".25pt" strokecolor="#231F20">
                <v:path arrowok="t"/>
              </v:shape>
            </v:group>
            <v:group style="position:absolute;left:13590;top:558;width:480;height:2" coordorigin="13590,558" coordsize="480,2">
              <v:shape style="position:absolute;left:13590;top:558;width:480;height:2" coordorigin="13590,558" coordsize="480,0" path="m13590,558l14070,558e" filled="f" stroked="t" strokeweight=".25pt" strokecolor="#231F20">
                <v:path arrowok="t"/>
              </v:shape>
            </v:group>
            <v:group style="position:absolute;left:13830;top:78;width:2;height:960" coordorigin="13830,78" coordsize="2,960">
              <v:shape style="position:absolute;left:13830;top:78;width:2;height:960" coordorigin="13830,78" coordsize="0,960" path="m13830,78l13830,103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iteration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6"/>
        </w:numPr>
        <w:tabs>
          <w:tab w:pos="4730" w:val="left" w:leader="none"/>
        </w:tabs>
        <w:spacing w:line="260" w:lineRule="exact" w:before="49"/>
        <w:ind w:left="4730" w:right="1760" w:hanging="240"/>
        <w:jc w:val="both"/>
      </w:pP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things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easy,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makeClothes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you’re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guaranteed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correct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acmeClothes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6"/>
        </w:numPr>
        <w:tabs>
          <w:tab w:pos="4730" w:val="left" w:leader="none"/>
        </w:tabs>
        <w:spacing w:before="47"/>
        <w:ind w:left="4730" w:right="0" w:hanging="240"/>
        <w:jc w:val="left"/>
      </w:pP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field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cas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sensitive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mak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capitaliz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them.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25"/>
        </w:numPr>
        <w:tabs>
          <w:tab w:pos="4489" w:val="left" w:leader="none"/>
        </w:tabs>
        <w:spacing w:line="260" w:lineRule="exact"/>
        <w:ind w:left="4490" w:right="1727" w:hanging="405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used-car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dealership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modify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sale.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information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depending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factors.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left="4490" w:right="2090"/>
        <w:jc w:val="left"/>
      </w:pP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usedCar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60" w:lineRule="exact"/>
        <w:ind w:left="4490" w:right="1206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Make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: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6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strin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tha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represent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mak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ca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(e.g.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'Toyota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Corolla'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spacing w:line="270" w:lineRule="auto" w:before="47"/>
        <w:ind w:left="4490" w:right="1541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Year: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corresponds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(e.g.,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1997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: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holds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marked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(e.g.,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7,000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Miles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: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clocked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(e.g.,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85,000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44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Accidents: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accidents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(e.g.,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1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4490" w:right="1727"/>
        <w:jc w:val="left"/>
      </w:pP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*exactly*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year,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accidents,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miles.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7"/>
        </w:numPr>
        <w:tabs>
          <w:tab w:pos="4731" w:val="left" w:leader="none"/>
        </w:tabs>
        <w:spacing w:line="260" w:lineRule="exact"/>
        <w:ind w:left="4730" w:right="2939" w:hanging="240"/>
        <w:jc w:val="left"/>
      </w:pPr>
      <w:r>
        <w:rPr>
          <w:b w:val="0"/>
          <w:bCs w:val="0"/>
          <w:color w:val="231F20"/>
          <w:spacing w:val="0"/>
          <w:w w:val="100"/>
        </w:rPr>
        <w:t>Add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5,000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cost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clocked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less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20,000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miles.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45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164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7</w:t>
      </w:r>
      <w:r>
        <w:rPr>
          <w:rFonts w:ascii="Times New Roman" w:hAnsi="Times New Roman" w:cs="Times New Roman" w:eastAsia="Times New Roman"/>
          <w:b/>
          <w:bCs/>
          <w:color w:val="231F20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Structures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7"/>
        </w:numPr>
        <w:tabs>
          <w:tab w:pos="4010" w:val="left" w:leader="none"/>
        </w:tabs>
        <w:ind w:left="4010" w:right="0" w:hanging="240"/>
        <w:jc w:val="left"/>
      </w:pPr>
      <w:r>
        <w:rPr>
          <w:b w:val="0"/>
          <w:bCs w:val="0"/>
          <w:color w:val="231F20"/>
          <w:spacing w:val="0"/>
          <w:w w:val="100"/>
        </w:rPr>
        <w:t>Subtract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5,000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clocked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100,000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miles.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7"/>
        </w:numPr>
        <w:tabs>
          <w:tab w:pos="4010" w:val="left" w:leader="none"/>
        </w:tabs>
        <w:spacing w:before="36"/>
        <w:ind w:left="4010" w:right="0" w:hanging="240"/>
        <w:jc w:val="left"/>
      </w:pPr>
      <w:r>
        <w:rPr>
          <w:b w:val="0"/>
          <w:bCs w:val="0"/>
          <w:color w:val="231F20"/>
          <w:spacing w:val="0"/>
          <w:w w:val="100"/>
        </w:rPr>
        <w:t>Reduce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10,000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accident.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7"/>
        </w:numPr>
        <w:tabs>
          <w:tab w:pos="3769" w:val="left" w:leader="none"/>
        </w:tabs>
        <w:ind w:left="377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deals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7"/>
        </w:numPr>
        <w:tabs>
          <w:tab w:pos="4030" w:val="left" w:leader="none"/>
        </w:tabs>
        <w:spacing w:line="260" w:lineRule="exact"/>
        <w:ind w:left="1545" w:right="0" w:firstLine="2224"/>
        <w:jc w:val="left"/>
      </w:pPr>
      <w:r>
        <w:rPr>
          <w:b w:val="0"/>
          <w:bCs w:val="0"/>
          <w:color w:val="231F20"/>
          <w:spacing w:val="0"/>
          <w:w w:val="100"/>
        </w:rPr>
        <w:t>First,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createDate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030" w:right="0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03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month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day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year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030" w:right="0"/>
        <w:jc w:val="left"/>
      </w:pP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96"/>
        <w:ind w:left="0" w:right="2586" w:firstLine="0"/>
        <w:jc w:val="center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Day: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number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spacing w:line="260" w:lineRule="exact"/>
        <w:ind w:left="42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Month: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0" w:right="2180"/>
        <w:jc w:val="center"/>
      </w:pP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month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0" w:right="590"/>
        <w:jc w:val="center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Year: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year.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4"/>
        <w:ind w:left="4030" w:right="0"/>
        <w:jc w:val="left"/>
        <w:rPr>
          <w:b w:val="0"/>
          <w:bCs w:val="0"/>
          <w:i w:val="0"/>
        </w:rPr>
      </w:pPr>
      <w:r>
        <w:rPr>
          <w:color w:val="231F20"/>
          <w:spacing w:val="0"/>
          <w:w w:val="100"/>
        </w:rPr>
        <w:t>For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example,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4030" w:right="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/>
        <w:pict>
          <v:group style="position:absolute;margin-left:88.375pt;margin-top:69.774963pt;width:24.25pt;height:48.25pt;mso-position-horizontal-relative:page;mso-position-vertical-relative:paragraph;z-index:-2347" coordorigin="1768,1395" coordsize="485,965">
            <v:group style="position:absolute;left:1892;top:1758;width:238;height:239" coordorigin="1892,1758" coordsize="238,239">
              <v:shape style="position:absolute;left:1892;top:1758;width:238;height:239" coordorigin="1892,1758" coordsize="238,239" path="m2130,1878l2112,1942,2064,1985,2021,1997,1996,1996,1934,1969,1897,1918,1892,1898,1893,1871,1917,1806,1964,1767,2004,1758,2028,1760,2089,1788,2124,1841,2130,1878xe" filled="f" stroked="t" strokeweight=".25pt" strokecolor="#231F20">
                <v:path arrowok="t"/>
              </v:shape>
            </v:group>
            <v:group style="position:absolute;left:1770;top:1878;width:480;height:2" coordorigin="1770,1878" coordsize="480,2">
              <v:shape style="position:absolute;left:1770;top:1878;width:480;height:2" coordorigin="1770,1878" coordsize="480,0" path="m1770,1878l2250,1878e" filled="f" stroked="t" strokeweight=".25pt" strokecolor="#231F20">
                <v:path arrowok="t"/>
              </v:shape>
            </v:group>
            <v:group style="position:absolute;left:2010;top:1398;width:2;height:960" coordorigin="2010,1398" coordsize="2,960">
              <v:shape style="position:absolute;left:2010;top:1398;width:2;height:960" coordorigin="2010,1398" coordsize="0,960" path="m2010,1398l2010,235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createDate(3,30,2008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  <w:sz w:val="21"/>
          <w:szCs w:val="21"/>
        </w:rPr>
        <w:t>shoul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  <w:sz w:val="21"/>
          <w:szCs w:val="21"/>
        </w:rPr>
        <w:t>retur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  <w:sz w:val="21"/>
          <w:szCs w:val="21"/>
        </w:rPr>
        <w:t>structur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  <w:sz w:val="21"/>
          <w:szCs w:val="21"/>
        </w:rPr>
        <w:t>containing: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21"/>
          <w:szCs w:val="21"/>
        </w:rPr>
        <w:sectPr>
          <w:headerReference w:type="default" r:id="rId46"/>
          <w:pgSz w:w="15840" w:h="24480"/>
          <w:pgMar w:header="4828" w:footer="5472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0" w:right="0" w:firstLine="0"/>
        <w:jc w:val="right"/>
        <w:rPr>
          <w:rFonts w:ascii="GillSans-UltraBold" w:hAnsi="GillSans-UltraBold" w:cs="GillSans-UltraBold" w:eastAsia="GillSans-UltraBold"/>
          <w:sz w:val="22"/>
          <w:szCs w:val="22"/>
        </w:rPr>
      </w:pPr>
      <w:r>
        <w:rPr>
          <w:rFonts w:ascii="GillSans-UltraBold" w:hAnsi="GillSans-UltraBold" w:cs="GillSans-UltraBold" w:eastAsia="GillSans-UltraBold"/>
          <w:b/>
          <w:bCs/>
          <w:color w:val="FFFFFF"/>
          <w:spacing w:val="0"/>
          <w:w w:val="70"/>
          <w:sz w:val="22"/>
          <w:szCs w:val="22"/>
        </w:rPr>
        <w:t>Hints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line="140" w:lineRule="exact" w:before="4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line="264" w:lineRule="auto"/>
        <w:ind w:left="1805" w:right="726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Day: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Month: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Year: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2008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27"/>
        </w:numPr>
        <w:tabs>
          <w:tab w:pos="1545" w:val="left" w:leader="none"/>
        </w:tabs>
        <w:ind w:left="1545" w:right="0" w:hanging="260"/>
        <w:jc w:val="left"/>
      </w:pPr>
      <w:r>
        <w:rPr/>
        <w:pict>
          <v:group style="position:absolute;margin-left:679.375pt;margin-top:12.774963pt;width:24.25pt;height:48.25pt;mso-position-horizontal-relative:page;mso-position-vertical-relative:paragraph;z-index:-2346" coordorigin="13588,255" coordsize="485,965">
            <v:group style="position:absolute;left:13712;top:618;width:238;height:239" coordorigin="13712,618" coordsize="238,239">
              <v:shape style="position:absolute;left:13712;top:618;width:238;height:239" coordorigin="13712,618" coordsize="238,239" path="m13950,738l13932,802,13884,845,13841,857,13816,856,13754,829,13717,778,13712,758,13713,731,13737,666,13784,627,13824,618,13848,620,13909,648,13944,701,13950,738xe" filled="f" stroked="t" strokeweight=".25pt" strokecolor="#231F20">
                <v:path arrowok="t"/>
              </v:shape>
            </v:group>
            <v:group style="position:absolute;left:13590;top:738;width:480;height:2" coordorigin="13590,738" coordsize="480,2">
              <v:shape style="position:absolute;left:13590;top:738;width:480;height:2" coordorigin="13590,738" coordsize="480,0" path="m13590,738l14070,738e" filled="f" stroked="t" strokeweight=".25pt" strokecolor="#231F20">
                <v:path arrowok="t"/>
              </v:shape>
            </v:group>
            <v:group style="position:absolute;left:13830;top:258;width:2;height:960" coordorigin="13830,258" coordsize="2,960">
              <v:shape style="position:absolute;left:13830;top:258;width:2;height:960" coordorigin="13830,258" coordsize="0,960" path="m13830,258l13830,121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printDate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55"/>
        <w:ind w:left="1545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2007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1"/>
          <w:numId w:val="27"/>
        </w:numPr>
        <w:tabs>
          <w:tab w:pos="1545" w:val="left" w:leader="none"/>
        </w:tabs>
        <w:spacing w:line="260" w:lineRule="exact" w:before="1"/>
        <w:ind w:left="1545" w:right="2447" w:hanging="260"/>
        <w:jc w:val="left"/>
      </w:pPr>
      <w:r>
        <w:rPr>
          <w:b w:val="0"/>
          <w:bCs w:val="0"/>
          <w:color w:val="231F20"/>
          <w:spacing w:val="2"/>
          <w:w w:val="100"/>
        </w:rPr>
        <w:t>Writ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inBetwee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tak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thre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structures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retur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tru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secon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betwee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thir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otherwis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should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retur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false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7"/>
        </w:numPr>
        <w:tabs>
          <w:tab w:pos="1547" w:val="left" w:leader="none"/>
        </w:tabs>
        <w:spacing w:line="260" w:lineRule="exact"/>
        <w:ind w:left="1545" w:right="2429" w:hanging="260"/>
        <w:jc w:val="left"/>
      </w:pP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isSorted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take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singl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parameter,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structures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retur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1545" w:right="2490"/>
        <w:jc w:val="left"/>
      </w:pPr>
      <w:r>
        <w:rPr>
          <w:b w:val="0"/>
          <w:bCs w:val="0"/>
          <w:color w:val="231F20"/>
          <w:spacing w:val="1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chronologica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orde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(regardless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whethe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ascendin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descendin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order),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auto" w:before="1"/>
        <w:ind w:left="4305" w:right="2447"/>
        <w:jc w:val="left"/>
      </w:pPr>
      <w:r>
        <w:rPr/>
        <w:pict>
          <v:group style="position:absolute;margin-left:166pt;margin-top:13.746063pt;width:214pt;height:62.479pt;mso-position-horizontal-relative:page;mso-position-vertical-relative:paragraph;z-index:-2348" coordorigin="3320,275" coordsize="4280,1250">
            <v:group style="position:absolute;left:3330;top:285;width:4260;height:1230" coordorigin="3330,285" coordsize="4260,1230">
              <v:shape style="position:absolute;left:3330;top:285;width:4260;height:1230" coordorigin="3330,285" coordsize="4260,1230" path="m3330,1515l7590,1515,7590,285,3330,285,3330,1515xe" filled="t" fillcolor="#EDEDEE" stroked="f">
                <v:path arrowok="t"/>
                <v:fill type="solid"/>
              </v:shape>
            </v:group>
            <v:group style="position:absolute;left:3487;top:409;width:680;height:232" coordorigin="3487,409" coordsize="680,232">
              <v:shape style="position:absolute;left:3487;top:409;width:680;height:232" coordorigin="3487,409" coordsize="680,232" path="m3487,641l4167,641,4167,409,3487,409,3487,641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1"/>
          <w:w w:val="100"/>
        </w:rPr>
        <w:t>otherwis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should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retur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7"/>
        </w:numPr>
        <w:tabs>
          <w:tab w:pos="4305" w:val="left" w:leader="none"/>
        </w:tabs>
        <w:spacing w:line="224" w:lineRule="exact"/>
        <w:ind w:left="4305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24" w:lineRule="exact"/>
        <w:jc w:val="left"/>
        <w:sectPr>
          <w:type w:val="continuous"/>
          <w:pgSz w:w="15840" w:h="24480"/>
          <w:pgMar w:top="5660" w:bottom="5660" w:left="1660" w:right="1660"/>
          <w:cols w:num="2" w:equalWidth="0">
            <w:col w:w="2445" w:space="40"/>
            <w:col w:w="10035"/>
          </w:cols>
        </w:sectPr>
      </w:pPr>
    </w:p>
    <w:p>
      <w:pPr>
        <w:numPr>
          <w:ilvl w:val="0"/>
          <w:numId w:val="28"/>
        </w:numPr>
        <w:tabs>
          <w:tab w:pos="2036" w:val="left" w:leader="none"/>
        </w:tabs>
        <w:spacing w:line="190" w:lineRule="exact"/>
        <w:ind w:left="2036" w:right="0" w:hanging="247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migh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hel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fiel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class.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28"/>
        </w:numPr>
        <w:tabs>
          <w:tab w:pos="2036" w:val="left" w:leader="none"/>
        </w:tabs>
        <w:spacing w:line="241" w:lineRule="auto" w:before="61"/>
        <w:ind w:left="2036" w:right="0" w:hanging="247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thir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doe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hav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chronologically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late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firs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date.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260" w:lineRule="exact" w:before="30"/>
        <w:ind w:left="941" w:right="2529"/>
        <w:jc w:val="both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  <w:cols w:num="2" w:equalWidth="0">
            <w:col w:w="5809" w:space="40"/>
            <w:col w:w="6671"/>
          </w:cols>
        </w:sectPr>
      </w:pP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0"/>
          <w:numId w:val="27"/>
        </w:numPr>
        <w:tabs>
          <w:tab w:pos="2269" w:val="left" w:leader="none"/>
        </w:tabs>
        <w:spacing w:line="260" w:lineRule="exact"/>
        <w:ind w:left="2270" w:right="2489" w:hanging="405"/>
        <w:jc w:val="left"/>
      </w:pP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university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award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students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“almost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there”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semester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missed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getting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Dean’s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almost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consumes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student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those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semester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GPA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2.9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2.99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(inclusive).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student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64" w:lineRule="auto"/>
        <w:ind w:left="2530" w:right="492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Name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(e.g.,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'George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Burdell')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Semester_GPA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decimal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number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(e.g.,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2.97)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Cumulative_GPA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decimal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number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(e.g.,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3.01)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 w:line="264" w:lineRule="auto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7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Projects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165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7"/>
        </w:numPr>
        <w:tabs>
          <w:tab w:pos="4489" w:val="left" w:leader="none"/>
        </w:tabs>
        <w:spacing w:line="260" w:lineRule="exact"/>
        <w:ind w:left="4490" w:right="1768" w:hanging="40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built-in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ability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mathematical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useful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treat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capability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verify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correctly: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64" w:lineRule="auto"/>
        <w:ind w:left="4750" w:right="462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cmplx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makeComplex(real,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imag)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cmplxAdd(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cmpxa,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cmpxb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cmplxMult(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cmpxa,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cmpxb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27"/>
        </w:numPr>
        <w:tabs>
          <w:tab w:pos="4489" w:val="left" w:leader="none"/>
        </w:tabs>
        <w:spacing w:line="260" w:lineRule="exact"/>
        <w:ind w:left="4490" w:right="1669" w:hanging="405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atomic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physics,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electron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associated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quantum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'principal'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(energy),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'azimuthal'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(angular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momentum),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'magnetic'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(orientation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angular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momentum),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'spin'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(particle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spin)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quantum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Wolfgang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Pauli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hypothesized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(correctly)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electrons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quantum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Principal,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Azimuthal,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Magnetic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electrons,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necessary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electrons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Spin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numbers.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left="4490" w:right="1774"/>
        <w:jc w:val="left"/>
      </w:pPr>
      <w:r>
        <w:rPr/>
        <w:pict>
          <v:group style="position:absolute;margin-left:88.375pt;margin-top:22.15238pt;width:24.25pt;height:48.25pt;mso-position-horizontal-relative:page;mso-position-vertical-relative:paragraph;z-index:-2345" coordorigin="1768,443" coordsize="485,965">
            <v:group style="position:absolute;left:1892;top:806;width:238;height:239" coordorigin="1892,806" coordsize="238,239">
              <v:shape style="position:absolute;left:1892;top:806;width:238;height:239" coordorigin="1892,806" coordsize="238,239" path="m2130,926l2112,989,2064,1033,2021,1045,1996,1043,1934,1017,1897,966,1892,945,1893,919,1917,854,1964,815,2004,806,2028,808,2089,836,2124,889,2130,926xe" filled="f" stroked="t" strokeweight=".25pt" strokecolor="#231F20">
                <v:path arrowok="t"/>
              </v:shape>
            </v:group>
            <v:group style="position:absolute;left:1770;top:926;width:480;height:2" coordorigin="1770,926" coordsize="480,2">
              <v:shape style="position:absolute;left:1770;top:926;width:480;height:2" coordorigin="1770,926" coordsize="480,0" path="m1770,926l2250,926e" filled="f" stroked="t" strokeweight=".25pt" strokecolor="#231F20">
                <v:path arrowok="t"/>
              </v:shape>
            </v:group>
            <v:group style="position:absolute;left:2010;top:446;width:2;height:960" coordorigin="2010,446" coordsize="2,960">
              <v:shape style="position:absolute;left:2010;top:446;width:2;height:960" coordorigin="2010,446" coordsize="0,960" path="m2010,446l2010,140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2.15238pt;width:24.25pt;height:48.25pt;mso-position-horizontal-relative:page;mso-position-vertical-relative:paragraph;z-index:-2344" coordorigin="13588,443" coordsize="485,965">
            <v:group style="position:absolute;left:13712;top:806;width:238;height:239" coordorigin="13712,806" coordsize="238,239">
              <v:shape style="position:absolute;left:13712;top:806;width:238;height:239" coordorigin="13712,806" coordsize="238,239" path="m13950,926l13932,989,13884,1033,13841,1045,13816,1043,13754,1017,13717,966,13712,945,13713,919,13737,854,13784,815,13824,806,13848,808,13909,836,13944,889,13950,926xe" filled="f" stroked="t" strokeweight=".25pt" strokecolor="#231F20">
                <v:path arrowok="t"/>
              </v:shape>
            </v:group>
            <v:group style="position:absolute;left:13590;top:926;width:480;height:2" coordorigin="13590,926" coordsize="480,2">
              <v:shape style="position:absolute;left:13590;top:926;width:480;height:2" coordorigin="13590,926" coordsize="480,0" path="m13590,926l14070,926e" filled="f" stroked="t" strokeweight=".25pt" strokecolor="#231F20">
                <v:path arrowok="t"/>
              </v:shape>
            </v:group>
            <v:group style="position:absolute;left:13830;top:446;width:2;height:960" coordorigin="13830,446" coordsize="2,960">
              <v:shape style="position:absolute;left:13830;top:446;width:2;height:960" coordorigin="13830,446" coordsize="0,960" path="m13830,446l13830,140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spinSwitch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electron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hydrogen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64" w:lineRule="auto"/>
        <w:ind w:left="4750" w:right="404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principal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(this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always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azimuthal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number)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333" w:right="452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magnetic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number)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75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spin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with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'up'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'down')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4490" w:right="1696"/>
        <w:jc w:val="left"/>
      </w:pPr>
      <w:r>
        <w:rPr>
          <w:b w:val="0"/>
          <w:bCs w:val="0"/>
          <w:color w:val="231F20"/>
          <w:spacing w:val="0"/>
          <w:w w:val="105"/>
        </w:rPr>
        <w:t>Your</w:t>
      </w:r>
      <w:r>
        <w:rPr>
          <w:b w:val="0"/>
          <w:bCs w:val="0"/>
          <w:color w:val="231F20"/>
          <w:spacing w:val="-3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function</w:t>
      </w:r>
      <w:r>
        <w:rPr>
          <w:b w:val="0"/>
          <w:bCs w:val="0"/>
          <w:color w:val="231F20"/>
          <w:spacing w:val="-3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will</w:t>
      </w:r>
      <w:r>
        <w:rPr>
          <w:b w:val="0"/>
          <w:bCs w:val="0"/>
          <w:color w:val="231F20"/>
          <w:spacing w:val="-3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compare</w:t>
      </w:r>
      <w:r>
        <w:rPr>
          <w:b w:val="0"/>
          <w:bCs w:val="0"/>
          <w:color w:val="231F20"/>
          <w:spacing w:val="-2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3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values</w:t>
      </w:r>
      <w:r>
        <w:rPr>
          <w:b w:val="0"/>
          <w:bCs w:val="0"/>
          <w:color w:val="231F20"/>
          <w:spacing w:val="-3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in</w:t>
      </w:r>
      <w:r>
        <w:rPr>
          <w:b w:val="0"/>
          <w:bCs w:val="0"/>
          <w:color w:val="231F20"/>
          <w:spacing w:val="-2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3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two</w:t>
      </w:r>
      <w:r>
        <w:rPr>
          <w:b w:val="0"/>
          <w:bCs w:val="0"/>
          <w:color w:val="231F20"/>
          <w:spacing w:val="-3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structures</w:t>
      </w:r>
      <w:r>
        <w:rPr>
          <w:b w:val="0"/>
          <w:bCs w:val="0"/>
          <w:color w:val="231F20"/>
          <w:spacing w:val="-2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and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check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if</w:t>
      </w:r>
      <w:r>
        <w:rPr>
          <w:b w:val="0"/>
          <w:bCs w:val="0"/>
          <w:color w:val="231F20"/>
          <w:spacing w:val="-2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they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all</w:t>
      </w:r>
      <w:r>
        <w:rPr>
          <w:b w:val="0"/>
          <w:bCs w:val="0"/>
          <w:color w:val="231F20"/>
          <w:spacing w:val="-2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have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2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same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values</w:t>
      </w:r>
      <w:r>
        <w:rPr>
          <w:b w:val="0"/>
          <w:bCs w:val="0"/>
          <w:color w:val="231F20"/>
          <w:spacing w:val="-2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for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2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four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fields.</w:t>
      </w:r>
      <w:r>
        <w:rPr>
          <w:b w:val="0"/>
          <w:bCs w:val="0"/>
          <w:color w:val="231F20"/>
          <w:spacing w:val="-2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If</w:t>
      </w:r>
      <w:r>
        <w:rPr>
          <w:b w:val="0"/>
          <w:bCs w:val="0"/>
          <w:color w:val="231F20"/>
          <w:spacing w:val="-2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true,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you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are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required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to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switch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spin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of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2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second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structure.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You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also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have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to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add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field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called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“energy”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to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both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structures.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value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stored</w:t>
      </w:r>
      <w:r>
        <w:rPr>
          <w:b w:val="0"/>
          <w:bCs w:val="0"/>
          <w:color w:val="231F20"/>
          <w:spacing w:val="-1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in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this</w:t>
      </w:r>
      <w:r>
        <w:rPr>
          <w:b w:val="0"/>
          <w:bCs w:val="0"/>
          <w:color w:val="231F20"/>
          <w:spacing w:val="-1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field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must</w:t>
      </w:r>
      <w:r>
        <w:rPr>
          <w:b w:val="0"/>
          <w:bCs w:val="0"/>
          <w:color w:val="231F20"/>
          <w:spacing w:val="-1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be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(−2.18*(10^18))/(n^2),</w:t>
      </w:r>
      <w:r>
        <w:rPr>
          <w:b w:val="0"/>
          <w:bCs w:val="0"/>
          <w:color w:val="231F20"/>
          <w:spacing w:val="-1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where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n</w:t>
      </w:r>
      <w:r>
        <w:rPr>
          <w:b w:val="0"/>
          <w:bCs w:val="0"/>
          <w:color w:val="231F20"/>
          <w:spacing w:val="-1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is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5"/>
        </w:rPr>
        <w:t>value</w:t>
      </w:r>
      <w:r>
        <w:rPr>
          <w:b w:val="0"/>
          <w:bCs w:val="0"/>
          <w:color w:val="231F20"/>
          <w:spacing w:val="-3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of</w:t>
      </w:r>
      <w:r>
        <w:rPr>
          <w:b w:val="0"/>
          <w:bCs w:val="0"/>
          <w:color w:val="231F20"/>
          <w:spacing w:val="-3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3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principal</w:t>
      </w:r>
      <w:r>
        <w:rPr>
          <w:b w:val="0"/>
          <w:bCs w:val="0"/>
          <w:color w:val="231F20"/>
          <w:spacing w:val="-3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quantum</w:t>
      </w:r>
      <w:r>
        <w:rPr>
          <w:b w:val="0"/>
          <w:bCs w:val="0"/>
          <w:color w:val="231F20"/>
          <w:spacing w:val="-3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number</w:t>
      </w:r>
      <w:r>
        <w:rPr>
          <w:b w:val="0"/>
          <w:bCs w:val="0"/>
          <w:color w:val="231F20"/>
          <w:spacing w:val="-3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for</w:t>
      </w:r>
      <w:r>
        <w:rPr>
          <w:b w:val="0"/>
          <w:bCs w:val="0"/>
          <w:color w:val="231F20"/>
          <w:spacing w:val="-3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that</w:t>
      </w:r>
      <w:r>
        <w:rPr>
          <w:b w:val="0"/>
          <w:bCs w:val="0"/>
          <w:color w:val="231F20"/>
          <w:spacing w:val="-3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electron.</w:t>
      </w:r>
      <w:r>
        <w:rPr>
          <w:b w:val="0"/>
          <w:bCs w:val="0"/>
          <w:color w:val="231F20"/>
          <w:spacing w:val="-3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You</w:t>
      </w:r>
      <w:r>
        <w:rPr>
          <w:b w:val="0"/>
          <w:bCs w:val="0"/>
          <w:color w:val="231F20"/>
          <w:spacing w:val="-3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5"/>
        </w:rPr>
        <w:t>to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return</w:t>
      </w:r>
      <w:r>
        <w:rPr>
          <w:b w:val="0"/>
          <w:bCs w:val="0"/>
          <w:color w:val="231F20"/>
          <w:spacing w:val="-2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both</w:t>
      </w:r>
      <w:r>
        <w:rPr>
          <w:b w:val="0"/>
          <w:bCs w:val="0"/>
          <w:color w:val="231F20"/>
          <w:spacing w:val="-2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2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structures</w:t>
      </w:r>
      <w:r>
        <w:rPr>
          <w:b w:val="0"/>
          <w:bCs w:val="0"/>
          <w:color w:val="231F20"/>
          <w:spacing w:val="-2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with</w:t>
      </w:r>
      <w:r>
        <w:rPr>
          <w:b w:val="0"/>
          <w:bCs w:val="0"/>
          <w:color w:val="231F20"/>
          <w:spacing w:val="-2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2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energy</w:t>
      </w:r>
      <w:r>
        <w:rPr>
          <w:b w:val="0"/>
          <w:bCs w:val="0"/>
          <w:color w:val="231F20"/>
          <w:spacing w:val="-2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field</w:t>
      </w:r>
      <w:r>
        <w:rPr>
          <w:b w:val="0"/>
          <w:bCs w:val="0"/>
          <w:color w:val="231F20"/>
          <w:spacing w:val="-2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added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to</w:t>
      </w:r>
      <w:r>
        <w:rPr>
          <w:b w:val="0"/>
          <w:bCs w:val="0"/>
          <w:color w:val="231F20"/>
          <w:spacing w:val="-2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both,</w:t>
      </w:r>
      <w:r>
        <w:rPr>
          <w:b w:val="0"/>
          <w:bCs w:val="0"/>
          <w:color w:val="231F20"/>
          <w:spacing w:val="-2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5"/>
        </w:rPr>
        <w:t>that</w:t>
      </w:r>
      <w:r>
        <w:rPr>
          <w:b w:val="0"/>
          <w:bCs w:val="0"/>
          <w:color w:val="231F20"/>
          <w:spacing w:val="-2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2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one</w:t>
      </w:r>
      <w:r>
        <w:rPr>
          <w:b w:val="0"/>
          <w:bCs w:val="0"/>
          <w:color w:val="231F20"/>
          <w:spacing w:val="-2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with</w:t>
      </w:r>
      <w:r>
        <w:rPr>
          <w:b w:val="0"/>
          <w:bCs w:val="0"/>
          <w:color w:val="231F20"/>
          <w:spacing w:val="-2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2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higher</w:t>
      </w:r>
      <w:r>
        <w:rPr>
          <w:b w:val="0"/>
          <w:bCs w:val="0"/>
          <w:color w:val="231F20"/>
          <w:spacing w:val="-2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energy</w:t>
      </w:r>
      <w:r>
        <w:rPr>
          <w:b w:val="0"/>
          <w:bCs w:val="0"/>
          <w:color w:val="231F20"/>
          <w:spacing w:val="-2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is</w:t>
      </w:r>
      <w:r>
        <w:rPr>
          <w:b w:val="0"/>
          <w:bCs w:val="0"/>
          <w:color w:val="231F20"/>
          <w:spacing w:val="-2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first.</w:t>
      </w:r>
      <w:r>
        <w:rPr>
          <w:b w:val="0"/>
          <w:bCs w:val="0"/>
          <w:color w:val="231F20"/>
          <w:spacing w:val="-2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If</w:t>
      </w:r>
      <w:r>
        <w:rPr>
          <w:b w:val="0"/>
          <w:bCs w:val="0"/>
          <w:color w:val="231F20"/>
          <w:spacing w:val="-2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2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energies</w:t>
      </w:r>
      <w:r>
        <w:rPr>
          <w:b w:val="0"/>
          <w:bCs w:val="0"/>
          <w:color w:val="231F20"/>
          <w:spacing w:val="-2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are</w:t>
      </w:r>
      <w:r>
        <w:rPr>
          <w:b w:val="0"/>
          <w:bCs w:val="0"/>
          <w:color w:val="231F20"/>
          <w:spacing w:val="-2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equal,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5"/>
        </w:rPr>
        <w:t>return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one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with</w:t>
      </w:r>
      <w:r>
        <w:rPr>
          <w:b w:val="0"/>
          <w:bCs w:val="0"/>
          <w:color w:val="231F20"/>
          <w:spacing w:val="-2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‘up’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spin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first.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If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both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have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same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spin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5"/>
        </w:rPr>
        <w:t>and</w:t>
      </w:r>
      <w:r>
        <w:rPr>
          <w:b w:val="0"/>
          <w:bCs w:val="0"/>
          <w:color w:val="231F20"/>
          <w:spacing w:val="-2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2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same</w:t>
      </w:r>
      <w:r>
        <w:rPr>
          <w:b w:val="0"/>
          <w:bCs w:val="0"/>
          <w:color w:val="231F20"/>
          <w:spacing w:val="-2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energy,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2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order</w:t>
      </w:r>
      <w:r>
        <w:rPr>
          <w:b w:val="0"/>
          <w:bCs w:val="0"/>
          <w:color w:val="231F20"/>
          <w:spacing w:val="-2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does</w:t>
      </w:r>
      <w:r>
        <w:rPr>
          <w:b w:val="0"/>
          <w:bCs w:val="0"/>
          <w:color w:val="231F20"/>
          <w:spacing w:val="-2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not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matter.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47"/>
          <w:footerReference w:type="default" r:id="rId48"/>
          <w:pgSz w:w="15840" w:h="24480"/>
          <w:pgMar w:header="4828" w:footer="5473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88.5pt;margin-top:283.5pt;width:24pt;height:.1pt;mso-position-horizontal-relative:page;mso-position-vertical-relative:page;z-index:-2343" coordorigin="1770,5670" coordsize="480,2">
            <v:shape style="position:absolute;left:1770;top:5670;width:480;height:2" coordorigin="1770,5670" coordsize="480,0" path="m2250,5670l1770,5670e" filled="f" stroked="t" strokeweight=".25pt" strokecolor="#231F20">
              <v:path arrowok="t"/>
            </v:shape>
            <w10:wrap type="none"/>
          </v:group>
        </w:pict>
      </w:r>
      <w:r>
        <w:rPr/>
        <w:pict>
          <v:group style="position:absolute;margin-left:679.5pt;margin-top:283.5pt;width:24pt;height:.1pt;mso-position-horizontal-relative:page;mso-position-vertical-relative:page;z-index:-2342" coordorigin="13590,5670" coordsize="480,2">
            <v:shape style="position:absolute;left:13590;top:5670;width:480;height:2" coordorigin="13590,5670" coordsize="480,0" path="m13590,5670l14070,5670e" filled="f" stroked="t" strokeweight=".25pt" strokecolor="#231F20">
              <v:path arrowok="t"/>
            </v:shape>
            <w10:wrap type="none"/>
          </v:group>
        </w:pict>
      </w:r>
      <w:r>
        <w:rPr/>
        <w:pict>
          <v:group style="position:absolute;margin-left:88.375pt;margin-top:587.875pt;width:24.25pt;height:48.25pt;mso-position-horizontal-relative:page;mso-position-vertical-relative:page;z-index:-2341" coordorigin="1768,11758" coordsize="485,965">
            <v:group style="position:absolute;left:1892;top:12120;width:238;height:239" coordorigin="1892,12120" coordsize="238,239">
              <v:shape style="position:absolute;left:1892;top:12120;width:238;height:239" coordorigin="1892,12120" coordsize="238,239" path="m2130,12240l2112,12304,2064,12347,2021,12359,1996,12358,1934,12331,1897,12280,1892,12260,1893,12233,1917,12168,1964,12129,2004,12120,2028,12122,2089,12150,2124,12203,2130,12240xe" filled="f" stroked="t" strokeweight=".25pt" strokecolor="#231F20">
                <v:path arrowok="t"/>
              </v:shape>
            </v:group>
            <v:group style="position:absolute;left:1770;top:12240;width:480;height:2" coordorigin="1770,12240" coordsize="480,2">
              <v:shape style="position:absolute;left:1770;top:12240;width:480;height:2" coordorigin="1770,12240" coordsize="480,0" path="m1770,12240l2250,12240e" filled="f" stroked="t" strokeweight=".25pt" strokecolor="#231F20">
                <v:path arrowok="t"/>
              </v:shape>
            </v:group>
            <v:group style="position:absolute;left:2010;top:11760;width:2;height:960" coordorigin="2010,11760" coordsize="2,960">
              <v:shape style="position:absolute;left:2010;top:11760;width:2;height:960" coordorigin="2010,11760" coordsize="0,960" path="m2010,11760l201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87.875pt;width:24.25pt;height:48.25pt;mso-position-horizontal-relative:page;mso-position-vertical-relative:page;z-index:-2340" coordorigin="13588,11758" coordsize="485,965">
            <v:group style="position:absolute;left:13712;top:12120;width:238;height:239" coordorigin="13712,12120" coordsize="238,239">
              <v:shape style="position:absolute;left:13712;top:12120;width:238;height:239" coordorigin="13712,12120" coordsize="238,239" path="m13950,12240l13932,12304,13884,12347,13841,12359,13816,12358,13754,12331,13717,12280,13712,12260,13713,12233,13737,12168,13784,12129,13824,12120,13848,12122,13909,12150,13944,12203,13950,12240xe" filled="f" stroked="t" strokeweight=".25pt" strokecolor="#231F20">
                <v:path arrowok="t"/>
              </v:shape>
            </v:group>
            <v:group style="position:absolute;left:13590;top:12240;width:480;height:2" coordorigin="13590,12240" coordsize="480,2">
              <v:shape style="position:absolute;left:13590;top:12240;width:480;height:2" coordorigin="13590,12240" coordsize="480,0" path="m13590,12240l14070,12240e" filled="f" stroked="t" strokeweight=".25pt" strokecolor="#231F20">
                <v:path arrowok="t"/>
              </v:shape>
            </v:group>
            <v:group style="position:absolute;left:13830;top:11760;width:2;height:960" coordorigin="13830,11760" coordsize="2,960">
              <v:shape style="position:absolute;left:13830;top:11760;width:2;height:960" coordorigin="13830,11760" coordsize="0,960" path="m13830,11760l1383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2.427002pt;margin-top:255.774002pt;width:24.823pt;height:10.725pt;mso-position-horizontal-relative:page;mso-position-vertical-relative:page;z-index:-2339" coordorigin="13449,5115" coordsize="496,214">
            <v:group style="position:absolute;left:13454;top:5123;width:140;height:159" coordorigin="13454,5123" coordsize="140,159">
  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94,5242l13587,5243,13575,5261,13559,5270,13535,5273,13586,5273,13594,5242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68,5204l13499,5204,13556,5204,13559,5208,13562,5227,13568,5227,13568,5204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68,5171l13562,5171,13560,5188,13557,5194,13568,5194,13568,5171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81,5132l13499,5132,13546,5133,13568,5138,13576,5158,13582,5158,13581,5132xe" filled="t" fillcolor="#231F20" stroked="f">
                <v:path arrowok="t"/>
                <v:fill type="solid"/>
              </v:shape>
            </v:group>
            <v:group style="position:absolute;left:13608;top:5121;width:157;height:204" coordorigin="13608,5121" coordsize="157,204">
  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  <v:path arrowok="t"/>
                <v:fill type="solid"/>
              </v:shape>
  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  <v:path arrowok="t"/>
                <v:fill type="solid"/>
              </v:shape>
            </v:group>
            <v:group style="position:absolute;left:13774;top:5120;width:166;height:162" coordorigin="13774,5120" coordsize="166,162">
  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  <v:path arrowok="t"/>
                <v:fill type="solid"/>
              </v:shape>
  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  <v:path arrowok="t"/>
                <v:fill type="solid"/>
              </v:shape>
              <v:shape style="position:absolute;left:13774;top:5120;width:166;height:162" coordorigin="13774,5120" coordsize="166,162" path="m13874,5155l13850,5155,13878,5221,13903,5221,13874,515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sz w:val="20"/>
          <w:szCs w:val="20"/>
        </w:rPr>
      </w:r>
    </w:p>
    <w:sectPr>
      <w:headerReference w:type="default" r:id="rId49"/>
      <w:pgSz w:w="15840" w:h="24480"/>
      <w:pgMar w:header="4828" w:footer="5473" w:top="5160" w:bottom="566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GillSans-UltraBold">
    <w:altName w:val="GillSans-UltraBold"/>
    <w:charset w:val="0"/>
    <w:family w:val="roman"/>
    <w:pitch w:val="variable"/>
  </w:font>
  <w:font w:name="Palatino">
    <w:altName w:val="Palatino"/>
    <w:charset w:val="0"/>
    <w:family w:val="roman"/>
    <w:pitch w:val="variable"/>
  </w:font>
  <w:font w:name="ＭＳ 明朝">
    <w:altName w:val="ＭＳ 明朝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958.5pt;width:.1pt;height:24pt;mso-position-horizontal-relative:page;mso-position-vertical-relative:page;z-index:-2423" coordorigin="2610,19170" coordsize="2,480">
          <v:shape style="position:absolute;left:2610;top:19170;width:2;height:480" coordorigin="2610,19170" coordsize="0,480" path="m2610,19170l261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958.375pt;width:48.25pt;height:24.25pt;mso-position-horizontal-relative:page;mso-position-vertical-relative:page;z-index:-2422" coordorigin="7438,19168" coordsize="965,485">
          <v:group style="position:absolute;left:7802;top:19290;width:238;height:239" coordorigin="7802,19290" coordsize="238,239">
            <v:shape style="position:absolute;left:7802;top:19290;width:238;height:239" coordorigin="7802,19290" coordsize="238,239" path="m8040,19410l8022,19474,7974,19517,7931,19529,7906,19528,7844,19501,7807,19450,7802,19430,7803,19403,7827,19338,7874,19299,7914,19290,7938,19292,7999,19320,8034,19373,8040,19410xe" filled="f" stroked="t" strokeweight=".25pt" strokecolor="#231F20">
              <v:path arrowok="t"/>
            </v:shape>
          </v:group>
          <v:group style="position:absolute;left:7440;top:19410;width:960;height:2" coordorigin="7440,19410" coordsize="960,2">
            <v:shape style="position:absolute;left:7440;top:19410;width:960;height:2" coordorigin="7440,19410" coordsize="960,0" path="m7440,19410l8400,19410e" filled="f" stroked="t" strokeweight=".25pt" strokecolor="#231F20">
              <v:path arrowok="t"/>
            </v:shape>
          </v:group>
          <v:group style="position:absolute;left:7920;top:19170;width:2;height:480" coordorigin="7920,19170" coordsize="2,480">
            <v:shape style="position:absolute;left:7920;top:19170;width:2;height:480" coordorigin="7920,19170" coordsize="0,480" path="m7920,19170l7920,1965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958.5pt;width:.1pt;height:24pt;mso-position-horizontal-relative:page;mso-position-vertical-relative:page;z-index:-2421" coordorigin="13230,19170" coordsize="2,480">
          <v:shape style="position:absolute;left:13230;top:19170;width:2;height:480" coordorigin="13230,19170" coordsize="0,480" path="m13230,19170l1323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88.5pt;margin-top:940.5pt;width:24pt;height:.1pt;mso-position-horizontal-relative:page;mso-position-vertical-relative:page;z-index:-2420" coordorigin="1770,18810" coordsize="480,2">
          <v:shape style="position:absolute;left:1770;top:18810;width:480;height:2" coordorigin="1770,18810" coordsize="480,0" path="m2250,18810l1770,1881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940.5pt;width:24pt;height:.1pt;mso-position-horizontal-relative:page;mso-position-vertical-relative:page;z-index:-2419" coordorigin="13590,18810" coordsize="480,2">
          <v:shape style="position:absolute;left:13590;top:18810;width:480;height:2" coordorigin="13590,18810" coordsize="480,0" path="m13590,18810l14070,18810e" filled="f" stroked="t" strokeweight=".25pt" strokecolor="#231F2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958.5pt;width:.1pt;height:24pt;mso-position-horizontal-relative:page;mso-position-vertical-relative:page;z-index:-2130" coordorigin="2610,19170" coordsize="2,480">
          <v:shape style="position:absolute;left:2610;top:19170;width:2;height:480" coordorigin="2610,19170" coordsize="0,480" path="m2610,19170l261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958.375pt;width:48.25pt;height:24.25pt;mso-position-horizontal-relative:page;mso-position-vertical-relative:page;z-index:-2129" coordorigin="7438,19168" coordsize="965,485">
          <v:group style="position:absolute;left:7802;top:19290;width:238;height:239" coordorigin="7802,19290" coordsize="238,239">
            <v:shape style="position:absolute;left:7802;top:19290;width:238;height:239" coordorigin="7802,19290" coordsize="238,239" path="m8040,19410l8022,19474,7974,19517,7931,19529,7906,19528,7844,19501,7807,19450,7802,19430,7803,19403,7827,19338,7874,19299,7914,19290,7938,19292,7999,19320,8034,19373,8040,19410xe" filled="f" stroked="t" strokeweight=".25pt" strokecolor="#231F20">
              <v:path arrowok="t"/>
            </v:shape>
          </v:group>
          <v:group style="position:absolute;left:7440;top:19410;width:960;height:2" coordorigin="7440,19410" coordsize="960,2">
            <v:shape style="position:absolute;left:7440;top:19410;width:960;height:2" coordorigin="7440,19410" coordsize="960,0" path="m7440,19410l8400,19410e" filled="f" stroked="t" strokeweight=".25pt" strokecolor="#231F20">
              <v:path arrowok="t"/>
            </v:shape>
          </v:group>
          <v:group style="position:absolute;left:7920;top:19170;width:2;height:480" coordorigin="7920,19170" coordsize="2,480">
            <v:shape style="position:absolute;left:7920;top:19170;width:2;height:480" coordorigin="7920,19170" coordsize="0,480" path="m7920,19170l7920,1965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958.5pt;width:.1pt;height:24pt;mso-position-horizontal-relative:page;mso-position-vertical-relative:page;z-index:-2128" coordorigin="13230,19170" coordsize="2,480">
          <v:shape style="position:absolute;left:13230;top:19170;width:2;height:480" coordorigin="13230,19170" coordsize="0,480" path="m13230,19170l1323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88.5pt;margin-top:940.5pt;width:24pt;height:.1pt;mso-position-horizontal-relative:page;mso-position-vertical-relative:page;z-index:-2127" coordorigin="1770,18810" coordsize="480,2">
          <v:shape style="position:absolute;left:1770;top:18810;width:480;height:2" coordorigin="1770,18810" coordsize="480,0" path="m2250,18810l1770,1881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940.5pt;width:24pt;height:.1pt;mso-position-horizontal-relative:page;mso-position-vertical-relative:page;z-index:-2126" coordorigin="13590,18810" coordsize="480,2">
          <v:shape style="position:absolute;left:13590;top:18810;width:480;height:2" coordorigin="13590,18810" coordsize="480,0" path="m13590,18810l14070,18810e" filled="f" stroked="t" strokeweight=".25pt" strokecolor="#231F2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35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34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33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32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31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30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29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28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27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26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4.5pt;margin-top:249.959778pt;width:249.642512pt;height:9.5pt;mso-position-horizontal-relative:page;mso-position-vertical-relative:page;z-index:-242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M07_SMIT8708_03_SE_C07.indd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141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3:36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2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32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32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32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31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31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31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31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31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31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31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31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M07_SMIT8708_03_SE_C07.indd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150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3:36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31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31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30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30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30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30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30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30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30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30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30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30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M07_SMIT8708_03_SE_C07.indd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151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3:36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29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29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29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29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29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29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29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29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29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29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28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28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M07_SMIT8708_03_SE_C07.indd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152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3:36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28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28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28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28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28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28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28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28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27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27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27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27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M07_SMIT8708_03_SE_C07.indd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153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3:36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27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27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27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27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27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27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26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26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26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26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26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26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M07_SMIT8708_03_SE_C07.indd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154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3:36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26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26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26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26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25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25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25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25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25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25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25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25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M07_SMIT8708_03_SE_C07.indd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155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3:36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25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25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24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24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24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24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24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24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24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24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24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24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M07_SMIT8708_03_SE_C07.indd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156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3:36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23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23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23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23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23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23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23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23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23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23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22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22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M07_SMIT8708_03_SE_C07.indd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3:36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22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22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22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22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22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22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22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22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21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21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21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21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M07_SMIT8708_03_SE_C07.indd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158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3:36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21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21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21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21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21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21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20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20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20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20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20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20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M07_SMIT8708_03_SE_C07.indd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3:36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20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1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1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1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1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1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1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1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1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1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0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40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M07_SMIT8708_03_SE_C07.indd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142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3:36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0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20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20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20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19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19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19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19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19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19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19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19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M07_SMIT8708_03_SE_C07.indd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160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3:36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19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19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18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18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18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18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18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18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18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18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18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18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M07_SMIT8708_03_SE_C07.indd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161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3:36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17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17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17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17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17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17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17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17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17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17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16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16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M07_SMIT8708_03_SE_C07.indd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162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3:36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16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16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16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16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16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16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16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16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15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15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15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15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M07_SMIT8708_03_SE_C07.indd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163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3:36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15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15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15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15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15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15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14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14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14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14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14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14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M07_SMIT8708_03_SE_C07.indd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164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3:36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14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14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14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14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13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13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13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13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13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13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13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13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M07_SMIT8708_03_SE_C07.indd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165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3:36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13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125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124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123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122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121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120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119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11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M07_SMIT8708_03_SE_C07.indd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166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3:36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11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0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0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0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0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0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0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0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39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39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39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39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M07_SMIT8708_03_SE_C07.indd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3:36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39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39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39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39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39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39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38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38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38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38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38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38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M07_SMIT8708_03_SE_C07.indd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144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3:36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38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38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38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38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37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37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37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37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37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37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37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37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M07_SMIT8708_03_SE_C07.indd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145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3:36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37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37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36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36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36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36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36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36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36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36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36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36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M07_SMIT8708_03_SE_C07.indd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146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3:36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35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35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35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35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35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35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35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35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35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35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34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34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M07_SMIT8708_03_SE_C07.indd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147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3:36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34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34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34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34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34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34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34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34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33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33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33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33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M07_SMIT8708_03_SE_C07.indd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148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3:36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33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33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33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33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33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33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32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32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32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32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32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32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M07_SMIT8708_03_SE_C07.indd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149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3:36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32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7">
    <w:multiLevelType w:val="hybridMultilevel"/>
    <w:lvl w:ilvl="0">
      <w:start w:val="1"/>
      <w:numFmt w:val="bullet"/>
      <w:lvlText w:val="■"/>
      <w:lvlJc w:val="left"/>
      <w:pPr>
        <w:ind w:hanging="247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1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hanging="242"/>
        <w:jc w:val="righ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lowerLetter"/>
      <w:lvlText w:val="%2."/>
      <w:lvlJc w:val="left"/>
      <w:pPr>
        <w:ind w:hanging="260"/>
        <w:jc w:val="righ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5">
    <w:multiLevelType w:val="hybridMultilevel"/>
    <w:lvl w:ilvl="0">
      <w:start w:val="1"/>
      <w:numFmt w:val="lowerLetter"/>
      <w:lvlText w:val="%1."/>
      <w:lvlJc w:val="left"/>
      <w:pPr>
        <w:ind w:hanging="240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hanging="405"/>
        <w:jc w:val="righ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>
        <w:ind w:hanging="260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hanging="405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hanging="405"/>
        <w:jc w:val="righ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0">
    <w:multiLevelType w:val="hybridMultilevel"/>
    <w:lvl w:ilvl="0">
      <w:start w:val="7"/>
      <w:numFmt w:val="decimal"/>
      <w:lvlText w:val="%1"/>
      <w:lvlJc w:val="left"/>
      <w:pPr>
        <w:ind w:hanging="378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378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3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9">
    <w:multiLevelType w:val="hybridMultilevel"/>
    <w:lvl w:ilvl="0">
      <w:start w:val="15"/>
      <w:numFmt w:val="decimal"/>
      <w:lvlText w:val="%1."/>
      <w:lvlJc w:val="left"/>
      <w:pPr>
        <w:ind w:hanging="386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23"/>
      <w:numFmt w:val="decimal"/>
      <w:lvlText w:val="%2."/>
      <w:lvlJc w:val="left"/>
      <w:pPr>
        <w:ind w:hanging="386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8">
    <w:multiLevelType w:val="hybridMultilevel"/>
    <w:lvl w:ilvl="0">
      <w:start w:val="7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6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7"/>
      <w:numFmt w:val="decimal"/>
      <w:lvlText w:val="%1"/>
      <w:lvlJc w:val="left"/>
      <w:pPr>
        <w:ind w:hanging="378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378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3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7"/>
      <w:numFmt w:val="decimal"/>
      <w:lvlText w:val="%1"/>
      <w:lvlJc w:val="left"/>
      <w:pPr>
        <w:ind w:hanging="532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3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532"/>
        <w:jc w:val="lef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upperRoman"/>
      <w:lvlText w:val="%4."/>
      <w:lvlJc w:val="left"/>
      <w:pPr>
        <w:ind w:hanging="324"/>
        <w:jc w:val="righ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7"/>
      <w:numFmt w:val="decimal"/>
      <w:lvlText w:val="%1"/>
      <w:lvlJc w:val="left"/>
      <w:pPr>
        <w:ind w:hanging="378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378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7"/>
      <w:numFmt w:val="decimal"/>
      <w:lvlText w:val="%1"/>
      <w:lvlJc w:val="left"/>
      <w:pPr>
        <w:ind w:hanging="378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378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1.%2.%3"/>
      <w:lvlJc w:val="left"/>
      <w:pPr>
        <w:ind w:hanging="532"/>
        <w:jc w:val="righ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7"/>
      <w:numFmt w:val="decimal"/>
      <w:lvlText w:val="%1"/>
      <w:lvlJc w:val="left"/>
      <w:pPr>
        <w:ind w:hanging="53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32"/>
        <w:jc w:val="left"/>
      </w:pPr>
      <w:rPr>
        <w:rFonts w:hint="default"/>
      </w:rPr>
    </w:lvl>
    <w:lvl w:ilvl="2">
      <w:start w:val="3"/>
      <w:numFmt w:val="decimal"/>
      <w:lvlText w:val="%1.%2.%3"/>
      <w:lvlJc w:val="left"/>
      <w:pPr>
        <w:ind w:hanging="532"/>
        <w:jc w:val="lef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7"/>
      <w:numFmt w:val="decimal"/>
      <w:lvlText w:val="%1"/>
      <w:lvlJc w:val="left"/>
      <w:pPr>
        <w:ind w:hanging="37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78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7"/>
      <w:numFmt w:val="decimal"/>
      <w:lvlText w:val="%1"/>
      <w:lvlJc w:val="left"/>
      <w:pPr>
        <w:ind w:hanging="53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32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hanging="532"/>
        <w:jc w:val="lef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7"/>
      <w:numFmt w:val="decimal"/>
      <w:lvlText w:val="%1"/>
      <w:lvlJc w:val="left"/>
      <w:pPr>
        <w:ind w:hanging="37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78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7"/>
      <w:numFmt w:val="decimal"/>
      <w:lvlText w:val="%1"/>
      <w:lvlJc w:val="left"/>
      <w:pPr>
        <w:ind w:hanging="53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3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532"/>
        <w:jc w:val="lef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7"/>
      <w:numFmt w:val="decimal"/>
      <w:lvlText w:val="%1"/>
      <w:lvlJc w:val="left"/>
      <w:pPr>
        <w:ind w:hanging="47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477"/>
        <w:jc w:val="left"/>
      </w:pPr>
      <w:rPr>
        <w:rFonts w:hint="default" w:ascii="Times New Roman" w:hAnsi="Times New Roman" w:eastAsia="Times New Roman"/>
        <w:b/>
        <w:bCs/>
        <w:color w:val="231F20"/>
        <w:w w:val="106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■"/>
      <w:lvlJc w:val="left"/>
      <w:pPr>
        <w:ind w:hanging="200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8">
    <w:abstractNumId w:val="27"/>
  </w:num>
  <w:num w:numId="22">
    <w:abstractNumId w:val="21"/>
  </w:num>
  <w:num w:numId="18">
    <w:abstractNumId w:val="17"/>
  </w:num>
  <w:num w:numId="12">
    <w:abstractNumId w:val="11"/>
  </w:num>
  <w:num w:numId="9">
    <w:abstractNumId w:val="8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1">
    <w:abstractNumId w:val="20"/>
  </w:num>
  <w:num w:numId="20">
    <w:abstractNumId w:val="19"/>
  </w:num>
  <w:num w:numId="19">
    <w:abstractNumId w:val="18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1">
    <w:abstractNumId w:val="10"/>
  </w:num>
  <w:num w:numId="10">
    <w:abstractNumId w:val="9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7"/>
    </w:pPr>
    <w:rPr>
      <w:rFonts w:ascii="Courier New" w:hAnsi="Courier New" w:eastAsia="Courier New"/>
      <w:sz w:val="17"/>
      <w:szCs w:val="17"/>
    </w:rPr>
  </w:style>
  <w:style w:styleId="TOC2" w:type="paragraph">
    <w:name w:val="TOC 2"/>
    <w:basedOn w:val="Normal"/>
    <w:uiPriority w:val="1"/>
    <w:qFormat/>
    <w:pPr>
      <w:spacing w:before="81"/>
      <w:ind w:left="533" w:hanging="0"/>
    </w:pPr>
    <w:rPr>
      <w:rFonts w:ascii="Arial" w:hAnsi="Arial" w:eastAsia="Arial"/>
      <w:sz w:val="19"/>
      <w:szCs w:val="19"/>
    </w:rPr>
  </w:style>
  <w:style w:styleId="TOC3" w:type="paragraph">
    <w:name w:val="TOC 3"/>
    <w:basedOn w:val="Normal"/>
    <w:uiPriority w:val="1"/>
    <w:qFormat/>
    <w:pPr>
      <w:spacing w:before="120"/>
      <w:ind w:left="614"/>
    </w:pPr>
    <w:rPr>
      <w:rFonts w:ascii="Arial" w:hAnsi="Arial" w:eastAsia="Arial"/>
      <w:sz w:val="19"/>
      <w:szCs w:val="19"/>
    </w:rPr>
  </w:style>
  <w:style w:styleId="TOC4" w:type="paragraph">
    <w:name w:val="TOC 4"/>
    <w:basedOn w:val="Normal"/>
    <w:uiPriority w:val="1"/>
    <w:qFormat/>
    <w:pPr>
      <w:spacing w:before="122"/>
      <w:ind w:left="636" w:hanging="0"/>
    </w:pPr>
    <w:rPr>
      <w:rFonts w:ascii="Arial" w:hAnsi="Arial" w:eastAsia="Arial"/>
      <w:b/>
      <w:bCs/>
      <w:i/>
    </w:rPr>
  </w:style>
  <w:style w:styleId="TOC5" w:type="paragraph">
    <w:name w:val="TOC 5"/>
    <w:basedOn w:val="Normal"/>
    <w:uiPriority w:val="1"/>
    <w:qFormat/>
    <w:pPr>
      <w:spacing w:before="70"/>
      <w:ind w:left="3290"/>
    </w:pPr>
    <w:rPr>
      <w:rFonts w:ascii="Arial" w:hAnsi="Arial" w:eastAsia="Arial"/>
      <w:sz w:val="19"/>
      <w:szCs w:val="19"/>
    </w:rPr>
  </w:style>
  <w:style w:styleId="TOC6" w:type="paragraph">
    <w:name w:val="TOC 6"/>
    <w:basedOn w:val="Normal"/>
    <w:uiPriority w:val="1"/>
    <w:qFormat/>
    <w:pPr>
      <w:spacing w:before="70"/>
      <w:ind w:left="3290"/>
    </w:pPr>
    <w:rPr>
      <w:rFonts w:ascii="Arial" w:hAnsi="Arial" w:eastAsia="Arial"/>
      <w:b/>
      <w:bCs/>
      <w:i/>
    </w:rPr>
  </w:style>
  <w:style w:styleId="TOC7" w:type="paragraph">
    <w:name w:val="TOC 7"/>
    <w:basedOn w:val="Normal"/>
    <w:uiPriority w:val="1"/>
    <w:qFormat/>
    <w:pPr>
      <w:spacing w:before="411"/>
      <w:ind w:left="3890"/>
    </w:pPr>
    <w:rPr>
      <w:rFonts w:ascii="Times New Roman" w:hAnsi="Times New Roman" w:eastAsia="Times New Roman"/>
      <w:b/>
      <w:bCs/>
      <w:i/>
    </w:rPr>
  </w:style>
  <w:style w:styleId="TOC8" w:type="paragraph">
    <w:name w:val="TOC 8"/>
    <w:basedOn w:val="Normal"/>
    <w:uiPriority w:val="1"/>
    <w:qFormat/>
    <w:pPr>
      <w:ind w:left="4010"/>
    </w:pPr>
    <w:rPr>
      <w:rFonts w:ascii="Arial" w:hAnsi="Arial" w:eastAsia="Arial"/>
      <w:b/>
      <w:bCs/>
      <w:sz w:val="19"/>
      <w:szCs w:val="19"/>
    </w:rPr>
  </w:style>
  <w:style w:styleId="TOC9" w:type="paragraph">
    <w:name w:val="TOC 9"/>
    <w:basedOn w:val="Normal"/>
    <w:uiPriority w:val="1"/>
    <w:qFormat/>
    <w:pPr>
      <w:spacing w:before="67"/>
      <w:ind w:left="4010"/>
    </w:pPr>
    <w:rPr>
      <w:rFonts w:ascii="Arial" w:hAnsi="Arial" w:eastAsia="Arial"/>
      <w:b/>
      <w:bCs/>
      <w:i/>
    </w:rPr>
  </w:style>
  <w:style w:styleId="BodyText" w:type="paragraph">
    <w:name w:val="Body Text"/>
    <w:basedOn w:val="Normal"/>
    <w:uiPriority w:val="1"/>
    <w:qFormat/>
    <w:pPr>
      <w:ind w:left="3890"/>
    </w:pPr>
    <w:rPr>
      <w:rFonts w:ascii="Palatino Linotype" w:hAnsi="Palatino Linotype" w:eastAsia="Palatino Linotype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58"/>
      <w:ind w:hanging="477"/>
      <w:outlineLvl w:val="1"/>
    </w:pPr>
    <w:rPr>
      <w:rFonts w:ascii="Times New Roman" w:hAnsi="Times New Roman" w:eastAsia="Times New Roman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spacing w:before="61"/>
      <w:ind w:left="2390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3701" w:hanging="532"/>
      <w:outlineLvl w:val="3"/>
    </w:pPr>
    <w:rPr>
      <w:rFonts w:ascii="Times New Roman" w:hAnsi="Times New Roman" w:eastAsia="Times New Roman"/>
      <w:b/>
      <w:bCs/>
      <w:sz w:val="22"/>
      <w:szCs w:val="22"/>
    </w:rPr>
  </w:style>
  <w:style w:styleId="Heading4" w:type="paragraph">
    <w:name w:val="Heading 4"/>
    <w:basedOn w:val="Normal"/>
    <w:uiPriority w:val="1"/>
    <w:qFormat/>
    <w:pPr>
      <w:ind w:left="3770"/>
      <w:outlineLvl w:val="4"/>
    </w:pPr>
    <w:rPr>
      <w:rFonts w:ascii="Palatino" w:hAnsi="Palatino" w:eastAsia="Palatino"/>
      <w:b/>
      <w:bCs/>
      <w:i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header" Target="header2.xml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image" Target="media/image5.jpg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image" Target="media/image6.jpg"/><Relationship Id="rId18" Type="http://schemas.openxmlformats.org/officeDocument/2006/relationships/header" Target="header7.xml"/><Relationship Id="rId19" Type="http://schemas.openxmlformats.org/officeDocument/2006/relationships/header" Target="header8.xml"/><Relationship Id="rId20" Type="http://schemas.openxmlformats.org/officeDocument/2006/relationships/image" Target="media/image7.jpg"/><Relationship Id="rId21" Type="http://schemas.openxmlformats.org/officeDocument/2006/relationships/header" Target="header9.xml"/><Relationship Id="rId22" Type="http://schemas.openxmlformats.org/officeDocument/2006/relationships/header" Target="header10.xml"/><Relationship Id="rId23" Type="http://schemas.openxmlformats.org/officeDocument/2006/relationships/image" Target="media/image8.jpg"/><Relationship Id="rId24" Type="http://schemas.openxmlformats.org/officeDocument/2006/relationships/image" Target="media/image9.jpg"/><Relationship Id="rId25" Type="http://schemas.openxmlformats.org/officeDocument/2006/relationships/header" Target="header11.xml"/><Relationship Id="rId26" Type="http://schemas.openxmlformats.org/officeDocument/2006/relationships/image" Target="media/image10.jpg"/><Relationship Id="rId27" Type="http://schemas.openxmlformats.org/officeDocument/2006/relationships/header" Target="header12.xml"/><Relationship Id="rId28" Type="http://schemas.openxmlformats.org/officeDocument/2006/relationships/hyperlink" Target="http://www.cduniverse.com/" TargetMode="External"/><Relationship Id="rId29" Type="http://schemas.openxmlformats.org/officeDocument/2006/relationships/header" Target="header13.xml"/><Relationship Id="rId30" Type="http://schemas.openxmlformats.org/officeDocument/2006/relationships/header" Target="header14.xml"/><Relationship Id="rId31" Type="http://schemas.openxmlformats.org/officeDocument/2006/relationships/header" Target="header15.xml"/><Relationship Id="rId32" Type="http://schemas.openxmlformats.org/officeDocument/2006/relationships/image" Target="media/image11.jpg"/><Relationship Id="rId33" Type="http://schemas.openxmlformats.org/officeDocument/2006/relationships/header" Target="header16.xml"/><Relationship Id="rId34" Type="http://schemas.openxmlformats.org/officeDocument/2006/relationships/image" Target="media/image12.jpg"/><Relationship Id="rId35" Type="http://schemas.openxmlformats.org/officeDocument/2006/relationships/header" Target="header17.xml"/><Relationship Id="rId36" Type="http://schemas.openxmlformats.org/officeDocument/2006/relationships/header" Target="header18.xml"/><Relationship Id="rId37" Type="http://schemas.openxmlformats.org/officeDocument/2006/relationships/header" Target="header19.xml"/><Relationship Id="rId38" Type="http://schemas.openxmlformats.org/officeDocument/2006/relationships/header" Target="header20.xml"/><Relationship Id="rId39" Type="http://schemas.openxmlformats.org/officeDocument/2006/relationships/image" Target="media/image13.jpg"/><Relationship Id="rId40" Type="http://schemas.openxmlformats.org/officeDocument/2006/relationships/image" Target="media/image14.jpg"/><Relationship Id="rId41" Type="http://schemas.openxmlformats.org/officeDocument/2006/relationships/header" Target="header21.xml"/><Relationship Id="rId42" Type="http://schemas.openxmlformats.org/officeDocument/2006/relationships/image" Target="media/image15.jpg"/><Relationship Id="rId43" Type="http://schemas.openxmlformats.org/officeDocument/2006/relationships/header" Target="header22.xml"/><Relationship Id="rId44" Type="http://schemas.openxmlformats.org/officeDocument/2006/relationships/image" Target="media/image16.jpg"/><Relationship Id="rId45" Type="http://schemas.openxmlformats.org/officeDocument/2006/relationships/header" Target="header23.xml"/><Relationship Id="rId46" Type="http://schemas.openxmlformats.org/officeDocument/2006/relationships/header" Target="header24.xml"/><Relationship Id="rId47" Type="http://schemas.openxmlformats.org/officeDocument/2006/relationships/header" Target="header25.xml"/><Relationship Id="rId48" Type="http://schemas.openxmlformats.org/officeDocument/2006/relationships/footer" Target="footer2.xml"/><Relationship Id="rId49" Type="http://schemas.openxmlformats.org/officeDocument/2006/relationships/header" Target="header26.xml"/><Relationship Id="rId5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epgjup</dc:creator>
  <dc:title>M07_SMIT8708_03_SE_C07.indd</dc:title>
  <dcterms:created xsi:type="dcterms:W3CDTF">2014-10-30T15:43:08Z</dcterms:created>
  <dcterms:modified xsi:type="dcterms:W3CDTF">2014-10-30T15:43:08Z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2012-02-02T00:00:00Z</vt:filetime>
  </property>
  <property fmtid="{D5CDD505-2E9C-101B-9397-08002B2CF9AE}" pid="3" name="LastSaved">
    <vt:filetime>2014-10-30T00:00:00Z</vt:filetime>
  </property>
</Properties>
</file>