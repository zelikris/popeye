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.xml" ContentType="application/vnd.openxmlformats-officedocument.wordprocessingml.footer+xml"/>
  <Override PartName="/word/header2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2"/>
        <w:tabs>
          <w:tab w:pos="3973" w:val="left" w:leader="none"/>
        </w:tabs>
        <w:spacing w:before="42"/>
        <w:ind w:left="2395" w:right="0"/>
        <w:jc w:val="left"/>
        <w:rPr>
          <w:rFonts w:ascii="Times New Roman" w:hAnsi="Times New Roman" w:cs="Times New Roman" w:eastAsia="Times New Roman"/>
          <w:b w:val="0"/>
          <w:bCs w:val="0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color w:val="231F20"/>
          <w:spacing w:val="49"/>
          <w:w w:val="95"/>
        </w:rPr>
        <w:t>CHAPTE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ab/>
      </w:r>
      <w:r>
        <w:rPr>
          <w:rFonts w:ascii="Times New Roman" w:hAnsi="Times New Roman" w:cs="Times New Roman" w:eastAsia="Times New Roman"/>
          <w:color w:val="231F20"/>
          <w:spacing w:val="0"/>
          <w:w w:val="95"/>
          <w:sz w:val="36"/>
          <w:szCs w:val="36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4650" w:space="1646"/>
            <w:col w:w="6224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1"/>
        <w:ind w:left="23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2761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275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088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80" w:lineRule="exact" w:before="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453" w:right="287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9.1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3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Concept: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Activation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7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Stack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9.1.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Stack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9.1.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Activatio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Stack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9.1.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Functio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Instances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9.2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Recursion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Defined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36"/>
                          <w:ind w:left="453" w:right="216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9.3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Implementing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Recursive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Function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9.4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4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Exceptions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9.4.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Historical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28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Approaches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304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9.4.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Generi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Exception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9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9.4.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9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9.5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Wrapper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8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Functions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3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9.6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Examples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4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Recursion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9.6.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Detecting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50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Palindromes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9.6.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Fibonacc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Series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9.6.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7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Zero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Function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3"/>
                          <w:ind w:left="453" w:right="415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9.7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Robot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Arm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Motion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4188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60" w:lineRule="exact" w:before="15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-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are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9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many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307" w:lineRule="auto" w:before="61"/>
                          <w:ind w:left="-10" w:right="192" w:hanging="32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d.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Frequently,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correctly,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"/>
                          <w:ind w:left="-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he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actual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Objectives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13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ideas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programming: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4492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characteristics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 w:before="82"/>
        <w:ind w:left="2590" w:right="466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Exceptions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powerful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mechanism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detecting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trapping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errors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before="82"/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wrapper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2.416260pt;width:24.25pt;height:48.25pt;mso-position-horizontal-relative:page;mso-position-vertical-relative:paragraph;z-index:-2759" coordorigin="1768,48" coordsize="485,965">
            <v:group style="position:absolute;left:1892;top:411;width:238;height:239" coordorigin="1892,411" coordsize="238,239">
              <v:shape style="position:absolute;left:1892;top:411;width:238;height:239" coordorigin="1892,411" coordsize="238,239" path="m2130,531l2112,595,2064,638,2021,650,1996,648,1934,622,1897,571,1892,551,1893,524,1917,459,1964,420,2004,411,2028,413,2089,441,2124,494,2130,531xe" filled="f" stroked="t" strokeweight=".25pt" strokecolor="#231F20">
                <v:path arrowok="t"/>
              </v:shape>
            </v:group>
            <v:group style="position:absolute;left:1770;top:531;width:480;height:2" coordorigin="1770,531" coordsize="480,2">
              <v:shape style="position:absolute;left:1770;top:531;width:480;height:2" coordorigin="1770,531" coordsize="480,0" path="m1770,531l2250,531e" filled="f" stroked="t" strokeweight=".25pt" strokecolor="#231F20">
                <v:path arrowok="t"/>
              </v:shape>
            </v:group>
            <v:group style="position:absolute;left:2010;top:51;width:2;height:960" coordorigin="2010,51" coordsize="2,960">
              <v:shape style="position:absolute;left:2010;top:51;width:2;height:960" coordorigin="2010,51" coordsize="0,960" path="m2010,51l2010,101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.416260pt;width:24.25pt;height:48.25pt;mso-position-horizontal-relative:page;mso-position-vertical-relative:paragraph;z-index:-2758" coordorigin="13588,48" coordsize="485,965">
            <v:group style="position:absolute;left:13712;top:411;width:238;height:239" coordorigin="13712,411" coordsize="238,239">
              <v:shape style="position:absolute;left:13712;top:411;width:238;height:239" coordorigin="13712,411" coordsize="238,239" path="m13950,531l13932,595,13884,638,13841,650,13816,648,13754,622,13717,571,13712,551,13713,524,13737,459,13784,420,13824,411,13848,413,13909,441,13944,494,13950,531xe" filled="f" stroked="t" strokeweight=".25pt" strokecolor="#231F20">
                <v:path arrowok="t"/>
              </v:shape>
            </v:group>
            <v:group style="position:absolute;left:13590;top:531;width:480;height:2" coordorigin="13590,531" coordsize="480,2">
              <v:shape style="position:absolute;left:13590;top:531;width:480;height:2" coordorigin="13590,531" coordsize="480,0" path="m13590,531l14070,531e" filled="f" stroked="t" strokeweight=".25pt" strokecolor="#231F20">
                <v:path arrowok="t"/>
              </v:shape>
            </v:group>
            <v:group style="position:absolute;left:13830;top:51;width:2;height:960" coordorigin="13830,51" coordsize="2,960">
              <v:shape style="position:absolute;left:13830;top:51;width:2;height:960" coordorigin="13830,51" coordsize="0,960" path="m13830,51l13830,101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occur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circumstances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/>
        <w:pict>
          <v:group style="position:absolute;margin-left:202.5pt;margin-top:-4.296878pt;width:282.096pt;height:.1pt;mso-position-horizontal-relative:page;mso-position-vertical-relative:paragraph;z-index:-2760" coordorigin="4050,-86" coordsize="5642,2">
            <v:shape style="position:absolute;left:4050;top:-86;width:5642;height:2" coordorigin="4050,-86" coordsize="5642,0" path="m4050,-86l9692,-86e" filled="f" stroked="t" strokeweight="1pt" strokecolor="#231F20">
              <v:path arrowok="t"/>
            </v:shape>
            <w10:wrap type="none"/>
          </v:group>
        </w:pict>
      </w:r>
      <w:r>
        <w:rPr>
          <w:color w:val="231F20"/>
          <w:spacing w:val="0"/>
          <w:w w:val="100"/>
        </w:rPr>
        <w:t>Introduction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2" w:lineRule="auto"/>
        <w:ind w:left="2390" w:right="446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alternative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technique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repeated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controlled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manner.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4,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saw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repetition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achieved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inserting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statements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(either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times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repeated.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mechanism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invoking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manage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repetition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code.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07" w:lineRule="auto"/>
        <w:ind w:left="2390" w:right="4276" w:firstLine="2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naturally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solved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iterative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solutions,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elegant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easily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understoo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needs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“wrapper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check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erroneous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initial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conditions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errors.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becomes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private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helper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185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186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670" w:right="0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2755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9.1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Concept: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Activation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Stack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1"/>
        <w:jc w:val="both"/>
      </w:pP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deeper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mechanis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mechanized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depend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specia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kin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architectur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centra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uni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(CPU)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activatio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2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stack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.</w:t>
      </w:r>
      <w:r>
        <w:rPr>
          <w:rFonts w:ascii="Palatino" w:hAnsi="Palatino" w:cs="Palatino" w:eastAsia="Palatino"/>
          <w:b/>
          <w:bCs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enable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CP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suspende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awaitin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completio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activatio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stack.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2"/>
        </w:numPr>
        <w:tabs>
          <w:tab w:pos="3701" w:val="left" w:leader="none"/>
        </w:tabs>
        <w:ind w:left="3701" w:right="8078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A</w:t>
      </w:r>
      <w:r>
        <w:rPr>
          <w:color w:val="231F20"/>
          <w:spacing w:val="-3"/>
          <w:w w:val="100"/>
        </w:rPr>
        <w:t> </w:t>
      </w:r>
      <w:r>
        <w:rPr>
          <w:color w:val="231F20"/>
          <w:spacing w:val="0"/>
          <w:w w:val="100"/>
        </w:rPr>
        <w:t>Stack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3"/>
        <w:jc w:val="both"/>
      </w:pPr>
      <w:r>
        <w:rPr/>
        <w:pict>
          <v:group style="position:absolute;margin-left:88.375pt;margin-top:88.24601pt;width:24.25pt;height:48.25pt;mso-position-horizontal-relative:page;mso-position-vertical-relative:paragraph;z-index:-2754" coordorigin="1768,1765" coordsize="485,965">
            <v:group style="position:absolute;left:1892;top:2128;width:238;height:239" coordorigin="1892,2128" coordsize="238,239">
              <v:shape style="position:absolute;left:1892;top:2128;width:238;height:239" coordorigin="1892,2128" coordsize="238,239" path="m2130,2247l2112,2311,2064,2355,2021,2367,1996,2365,1934,2339,1897,2288,1892,2267,1893,2241,1917,2176,1964,2137,2004,2128,2028,2130,2089,2158,2124,2210,2130,2247xe" filled="f" stroked="t" strokeweight=".25pt" strokecolor="#231F20">
                <v:path arrowok="t"/>
              </v:shape>
            </v:group>
            <v:group style="position:absolute;left:1770;top:2247;width:480;height:2" coordorigin="1770,2247" coordsize="480,2">
              <v:shape style="position:absolute;left:1770;top:2247;width:480;height:2" coordorigin="1770,2247" coordsize="480,0" path="m1770,2247l2250,2247e" filled="f" stroked="t" strokeweight=".25pt" strokecolor="#231F20">
                <v:path arrowok="t"/>
              </v:shape>
            </v:group>
            <v:group style="position:absolute;left:2010;top:1767;width:2;height:960" coordorigin="2010,1767" coordsize="2,960">
              <v:shape style="position:absolute;left:2010;top:1767;width:2;height:960" coordorigin="2010,1767" coordsize="0,960" path="m2010,1767l2010,272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8.24601pt;width:24.25pt;height:48.25pt;mso-position-horizontal-relative:page;mso-position-vertical-relative:paragraph;z-index:-2753" coordorigin="13588,1765" coordsize="485,965">
            <v:group style="position:absolute;left:13712;top:2128;width:238;height:239" coordorigin="13712,2128" coordsize="238,239">
              <v:shape style="position:absolute;left:13712;top:2128;width:238;height:239" coordorigin="13712,2128" coordsize="238,239" path="m13950,2247l13932,2311,13884,2355,13841,2367,13816,2365,13754,2339,13717,2288,13712,2267,13713,2241,13737,2176,13784,2137,13824,2128,13848,2130,13909,2158,13944,2210,13950,2247xe" filled="f" stroked="t" strokeweight=".25pt" strokecolor="#231F20">
                <v:path arrowok="t"/>
              </v:shape>
            </v:group>
            <v:group style="position:absolute;left:13590;top:2247;width:480;height:2" coordorigin="13590,2247" coordsize="480,2">
              <v:shape style="position:absolute;left:13590;top:2247;width:480;height:2" coordorigin="13590,2247" coordsize="480,0" path="m13590,2247l14070,2247e" filled="f" stroked="t" strokeweight=".25pt" strokecolor="#231F20">
                <v:path arrowok="t"/>
              </v:shape>
            </v:group>
            <v:group style="position:absolute;left:13830;top:1767;width:2;height:960" coordorigin="13830,1767" coordsize="2,960">
              <v:shape style="position:absolute;left:13830;top:1767;width:2;height:960" coordorigin="13830,1767" coordsize="0,960" path="m13830,1767l13830,272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fundamenta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science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modele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considerin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cafeteri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canno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access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arbitrar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restricte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allowe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9.1).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permissibl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items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anywher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allowe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stack: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Push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Pop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Peek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2"/>
        </w:numPr>
        <w:tabs>
          <w:tab w:pos="3701" w:val="left" w:leader="none"/>
        </w:tabs>
        <w:ind w:left="3701" w:right="7211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Activation</w:t>
      </w:r>
      <w:r>
        <w:rPr>
          <w:color w:val="231F20"/>
          <w:spacing w:val="-39"/>
          <w:w w:val="105"/>
        </w:rPr>
        <w:t> </w:t>
      </w:r>
      <w:r>
        <w:rPr>
          <w:color w:val="231F20"/>
          <w:spacing w:val="0"/>
          <w:w w:val="105"/>
        </w:rPr>
        <w:t>Stack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8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enables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(especially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syste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allocate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2144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61.932007pt;margin-top:6.079799pt;width:106.181pt;height:119.164pt;mso-position-horizontal-relative:page;mso-position-vertical-relative:paragraph;z-index:-2756" type="#_x0000_t75">
            <v:imagedata r:id="rId11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Push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1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Pop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703" w:space="40"/>
            <w:col w:w="477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50"/>
        <w:ind w:left="161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9.1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Behavior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stack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Defined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187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3"/>
          <w:w w:val="100"/>
        </w:rPr>
        <w:t>loca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Typically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3"/>
        </w:numPr>
        <w:tabs>
          <w:tab w:pos="4345" w:val="left" w:leader="none"/>
        </w:tabs>
        <w:spacing w:line="260" w:lineRule="exact"/>
        <w:ind w:left="4350" w:right="2059" w:hanging="280"/>
        <w:jc w:val="left"/>
      </w:pPr>
      <w:r>
        <w:rPr>
          <w:b w:val="0"/>
          <w:bCs w:val="0"/>
          <w:color w:val="231F20"/>
          <w:spacing w:val="0"/>
          <w:w w:val="100"/>
        </w:rPr>
        <w:t>Storing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3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Storing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3"/>
        </w:numPr>
        <w:tabs>
          <w:tab w:pos="4345" w:val="left" w:leader="none"/>
        </w:tabs>
        <w:spacing w:line="260" w:lineRule="exact" w:before="29"/>
        <w:ind w:left="4350" w:right="1918" w:hanging="280"/>
        <w:jc w:val="left"/>
      </w:pPr>
      <w:r>
        <w:rPr>
          <w:b w:val="0"/>
          <w:bCs w:val="0"/>
          <w:color w:val="231F20"/>
          <w:spacing w:val="0"/>
          <w:w w:val="100"/>
        </w:rPr>
        <w:t>Providing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8"/>
        <w:jc w:val="both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initializing,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allocates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activatio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allocate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(usually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“frame”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activatio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scripts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astut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reade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recogniz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initia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start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entr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stack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frame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applicatio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fram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allocated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“pushed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activatio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callin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suspended,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actua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copie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contro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passe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its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frame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completes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fram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poppe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stack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7429" w:right="0"/>
        <w:jc w:val="left"/>
      </w:pPr>
      <w:r>
        <w:rPr/>
        <w:pict>
          <v:group style="position:absolute;margin-left:202pt;margin-top:7.076282pt;width:240.976pt;height:125.479pt;mso-position-horizontal-relative:page;mso-position-vertical-relative:paragraph;z-index:-2752" coordorigin="4040,142" coordsize="4820,2510">
            <v:group style="position:absolute;left:4050;top:152;width:4800;height:2490" coordorigin="4050,152" coordsize="4800,2490">
              <v:shape style="position:absolute;left:4050;top:152;width:4800;height:2490" coordorigin="4050,152" coordsize="4800,2490" path="m4050,2641l8850,2641,8850,152,4050,152,4050,2641xe" filled="t" fillcolor="#EDEDEE" stroked="f">
                <v:path arrowok="t"/>
                <v:fill type="solid"/>
              </v:shape>
            </v:group>
            <v:group style="position:absolute;left:4159;top:275;width:2240;height:232" coordorigin="4159,275" coordsize="2240,232">
              <v:shape style="position:absolute;left:4159;top:275;width:2240;height:232" coordorigin="4159,275" coordsize="2240,232" path="m4159,507l6399,507,6399,275,4159,275,4159,50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88.375pt;margin-top:4.151282pt;width:24.25pt;height:48.25pt;mso-position-horizontal-relative:page;mso-position-vertical-relative:paragraph;z-index:-2750" coordorigin="1768,83" coordsize="485,965">
            <v:group style="position:absolute;left:1892;top:446;width:238;height:239" coordorigin="1892,446" coordsize="238,239">
              <v:shape style="position:absolute;left:1892;top:446;width:238;height:239" coordorigin="1892,446" coordsize="238,239" path="m2130,566l2112,629,2064,673,2021,685,1996,683,1934,657,1897,606,1892,585,1893,559,1917,494,1964,455,2004,446,2028,448,2089,476,2124,529,2130,566xe" filled="f" stroked="t" strokeweight=".25pt" strokecolor="#231F20">
                <v:path arrowok="t"/>
              </v:shape>
            </v:group>
            <v:group style="position:absolute;left:1770;top:566;width:480;height:2" coordorigin="1770,566" coordsize="480,2">
              <v:shape style="position:absolute;left:1770;top:566;width:480;height:2" coordorigin="1770,566" coordsize="480,0" path="m1770,566l2250,566e" filled="f" stroked="t" strokeweight=".25pt" strokecolor="#231F20">
                <v:path arrowok="t"/>
              </v:shape>
            </v:group>
            <v:group style="position:absolute;left:2010;top:86;width:2;height:960" coordorigin="2010,86" coordsize="2,960">
              <v:shape style="position:absolute;left:2010;top:86;width:2;height:960" coordorigin="2010,86" coordsize="0,960" path="m2010,86l2010,10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151282pt;width:24.25pt;height:48.25pt;mso-position-horizontal-relative:page;mso-position-vertical-relative:paragraph;z-index:-2749" coordorigin="13588,83" coordsize="485,965">
            <v:group style="position:absolute;left:13712;top:446;width:238;height:239" coordorigin="13712,446" coordsize="238,239">
              <v:shape style="position:absolute;left:13712;top:446;width:238;height:239" coordorigin="13712,446" coordsize="238,239" path="m13950,566l13932,629,13884,673,13841,685,13816,683,13754,657,13717,606,13712,585,13713,559,13737,494,13784,455,13824,446,13848,448,13909,476,13944,529,13950,566xe" filled="f" stroked="t" strokeweight=".25pt" strokecolor="#231F20">
                <v:path arrowok="t"/>
              </v:shape>
            </v:group>
            <v:group style="position:absolute;left:13590;top:566;width:480;height:2" coordorigin="13590,566" coordsize="480,2">
              <v:shape style="position:absolute;left:13590;top:566;width:480;height:2" coordorigin="13590,566" coordsize="480,0" path="m13590,566l14070,566e" filled="f" stroked="t" strokeweight=".25pt" strokecolor="#231F20">
                <v:path arrowok="t"/>
              </v:shape>
            </v:group>
            <v:group style="position:absolute;left:13830;top:86;width:2;height:960" coordorigin="13830,86" coordsize="2,960">
              <v:shape style="position:absolute;left:13830;top:86;width:2;height:960" coordorigin="13830,86" coordsize="0,960" path="m13830,86l13830,10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destroyed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contro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returned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1" w:lineRule="exact"/>
        <w:jc w:val="left"/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line="246" w:lineRule="exact"/>
        <w:ind w:left="164" w:right="0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Technical</w:t>
      </w:r>
      <w:r>
        <w:rPr>
          <w:rFonts w:ascii="GillSans-UltraBold" w:hAnsi="GillSans-UltraBold" w:cs="GillSans-UltraBold" w:eastAsia="GillSans-UltraBold"/>
          <w:color w:val="FFFFFF"/>
          <w:spacing w:val="40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Insight</w:t>
      </w:r>
      <w:r>
        <w:rPr>
          <w:rFonts w:ascii="GillSans-UltraBold" w:hAnsi="GillSans-UltraBold" w:cs="GillSans-UltraBold" w:eastAsia="GillSans-UltraBold"/>
          <w:color w:val="FFFFFF"/>
          <w:spacing w:val="41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9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mos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languages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compilation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proces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definin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variabl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types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allow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syste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processe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comput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exac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siz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progra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begin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Sinc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languag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interprete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interactive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informatio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available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Consequently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mus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dynamicall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allo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“surprises”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inheren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styl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programming.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315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frame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beneath,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5" w:right="0"/>
        <w:jc w:val="left"/>
      </w:pP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active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5" w:right="0"/>
        <w:jc w:val="left"/>
      </w:pP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5" w:right="0"/>
        <w:jc w:val="left"/>
      </w:pPr>
      <w:r>
        <w:rPr>
          <w:b w:val="0"/>
          <w:bCs w:val="0"/>
          <w:color w:val="231F20"/>
          <w:spacing w:val="7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repeated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calling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5" w:right="0"/>
        <w:jc w:val="left"/>
      </w:pPr>
      <w:r>
        <w:rPr>
          <w:b w:val="0"/>
          <w:bCs w:val="0"/>
          <w:color w:val="231F20"/>
          <w:spacing w:val="-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suspended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fram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5" w:right="0"/>
        <w:jc w:val="left"/>
      </w:pPr>
      <w:r>
        <w:rPr>
          <w:b w:val="0"/>
          <w:bCs w:val="0"/>
          <w:color w:val="231F20"/>
          <w:spacing w:val="-1"/>
          <w:w w:val="100"/>
        </w:rPr>
        <w:t>pushe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activatio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5" w:right="0"/>
        <w:jc w:val="left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original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5" w:right="0"/>
        <w:jc w:val="left"/>
      </w:pPr>
      <w:r>
        <w:rPr>
          <w:b w:val="0"/>
          <w:bCs w:val="0"/>
          <w:color w:val="231F20"/>
          <w:spacing w:val="-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suspende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new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5" w:right="0"/>
        <w:jc w:val="left"/>
      </w:pPr>
      <w:r>
        <w:rPr>
          <w:b w:val="0"/>
          <w:bCs w:val="0"/>
          <w:color w:val="231F20"/>
          <w:spacing w:val="-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completes.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7074" w:space="40"/>
            <w:col w:w="5406"/>
          </w:cols>
        </w:sectPr>
      </w:pP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spacing w:before="64"/>
        <w:ind w:left="3890" w:right="6198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9.1.3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Function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Instances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object—an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distinction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instance(s)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own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occupies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temporary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allocated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4"/>
        </w:numPr>
        <w:tabs>
          <w:tab w:pos="4866" w:val="left" w:leader="none"/>
        </w:tabs>
        <w:spacing w:before="58"/>
        <w:ind w:left="4866" w:right="1017" w:hanging="477"/>
        <w:jc w:val="center"/>
        <w:rPr>
          <w:b w:val="0"/>
          <w:bCs w:val="0"/>
        </w:rPr>
      </w:pPr>
      <w:r>
        <w:rPr/>
        <w:pict>
          <v:group style="position:absolute;margin-left:273.993011pt;margin-top:3.145813pt;width:351.456pt;height:17.89pt;mso-position-horizontal-relative:page;mso-position-vertical-relative:paragraph;z-index:-2751" coordorigin="5480,63" coordsize="7029,358">
            <v:shape style="position:absolute;left:5484;top:63;width:420;height:356" type="#_x0000_t75">
              <v:imagedata r:id="rId13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Recursion</w:t>
      </w:r>
      <w:r>
        <w:rPr>
          <w:color w:val="231F20"/>
          <w:spacing w:val="-32"/>
          <w:w w:val="110"/>
        </w:rPr>
        <w:t> </w:t>
      </w:r>
      <w:r>
        <w:rPr>
          <w:color w:val="231F20"/>
          <w:spacing w:val="0"/>
          <w:w w:val="110"/>
        </w:rPr>
        <w:t>Defined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7"/>
        <w:jc w:val="both"/>
      </w:pPr>
      <w:r>
        <w:rPr>
          <w:b w:val="0"/>
          <w:bCs w:val="0"/>
          <w:color w:val="231F20"/>
          <w:spacing w:val="2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previou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reasoning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principl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reason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itself,”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course,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188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recursion,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endlessly.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endles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recursion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consume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eventually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allocated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exhausted.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110" w:firstLine="24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canonical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factorial.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5!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170" w:right="723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5!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170" w:right="829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5!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4!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representatio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warrant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closer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170" w:right="781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n!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(n-1)!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realizing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somewhere.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"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(-1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(-2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"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reasons—multiplying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factorial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0!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Mathematically,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“artificially”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factorial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calculation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0!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right="2389" w:firstLine="240"/>
        <w:jc w:val="left"/>
      </w:pPr>
      <w:r>
        <w:rPr/>
        <w:pict>
          <v:group style="position:absolute;margin-left:88.375pt;margin-top:12.151831pt;width:24.25pt;height:48.25pt;mso-position-horizontal-relative:page;mso-position-vertical-relative:paragraph;z-index:-2747" coordorigin="1768,243" coordsize="485,965">
            <v:group style="position:absolute;left:1892;top:606;width:238;height:239" coordorigin="1892,606" coordsize="238,239">
              <v:shape style="position:absolute;left:1892;top:606;width:238;height:239" coordorigin="1892,606" coordsize="238,239" path="m2130,726l2112,789,2064,833,2021,845,1996,843,1934,817,1897,766,1892,745,1893,719,1917,654,1964,615,2004,606,2028,608,2089,636,2124,689,2130,726xe" filled="f" stroked="t" strokeweight=".25pt" strokecolor="#231F20">
                <v:path arrowok="t"/>
              </v:shape>
            </v:group>
            <v:group style="position:absolute;left:1770;top:726;width:480;height:2" coordorigin="1770,726" coordsize="480,2">
              <v:shape style="position:absolute;left:1770;top:726;width:480;height:2" coordorigin="1770,726" coordsize="480,0" path="m1770,726l2250,726e" filled="f" stroked="t" strokeweight=".25pt" strokecolor="#231F20">
                <v:path arrowok="t"/>
              </v:shape>
            </v:group>
            <v:group style="position:absolute;left:2010;top:246;width:2;height:960" coordorigin="2010,246" coordsize="2,960">
              <v:shape style="position:absolute;left:2010;top:246;width:2;height:960" coordorigin="2010,246" coordsize="0,960" path="m2010,246l2010,12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2.151831pt;width:24.25pt;height:48.25pt;mso-position-horizontal-relative:page;mso-position-vertical-relative:paragraph;z-index:-2746" coordorigin="13588,243" coordsize="485,965">
            <v:group style="position:absolute;left:13712;top:606;width:238;height:239" coordorigin="13712,606" coordsize="238,239">
              <v:shape style="position:absolute;left:13712;top:606;width:238;height:239" coordorigin="13712,606" coordsize="238,239" path="m13950,726l13932,789,13884,833,13841,845,13816,843,13754,817,13717,766,13712,745,13713,719,13737,654,13784,615,13824,606,13848,608,13909,636,13944,689,13950,726xe" filled="f" stroked="t" strokeweight=".25pt" strokecolor="#231F20">
                <v:path arrowok="t"/>
              </v:shape>
            </v:group>
            <v:group style="position:absolute;left:13590;top:726;width:480;height:2" coordorigin="13590,726" coordsize="480,2">
              <v:shape style="position:absolute;left:13590;top:726;width:480;height:2" coordorigin="13590,726" coordsize="480,0" path="m13590,726l14070,726e" filled="f" stroked="t" strokeweight=".25pt" strokecolor="#231F20">
                <v:path arrowok="t"/>
              </v:shape>
            </v:group>
            <v:group style="position:absolute;left:13830;top:246;width:2;height:960" coordorigin="13830,246" coordsize="2,960">
              <v:shape style="position:absolute;left:13830;top:246;width:2;height:960" coordorigin="13830,246" coordsize="0,960" path="m13830,246l13830,12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derive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5"/>
        </w:numPr>
        <w:tabs>
          <w:tab w:pos="3889" w:val="left" w:leader="none"/>
        </w:tabs>
        <w:ind w:left="3890" w:right="0" w:hanging="360"/>
        <w:jc w:val="left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889" w:val="left" w:leader="none"/>
        </w:tabs>
        <w:spacing w:before="36"/>
        <w:ind w:left="3890" w:right="0" w:hanging="3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</w:rPr>
        <w:t>clone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itself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889" w:val="left" w:leader="none"/>
        </w:tabs>
        <w:spacing w:line="260" w:lineRule="exact" w:before="49"/>
        <w:ind w:left="3890" w:right="2815" w:hanging="3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clone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important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here—a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recursive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really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does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“call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itself,”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because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requests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new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stack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frame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passes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different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parameters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instance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occupies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new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frame.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4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5824pt;width:351.456pt;height:17.89pt;mso-position-horizontal-relative:page;mso-position-vertical-relative:paragraph;z-index:-2748" coordorigin="4760,63" coordsize="7029,358">
            <v:shape style="position:absolute;left:4764;top:63;width:420;height:356" type="#_x0000_t75">
              <v:imagedata r:id="rId15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Implementing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Recursive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3"/>
        <w:jc w:val="both"/>
      </w:pPr>
      <w:r>
        <w:rPr>
          <w:b w:val="0"/>
          <w:bCs w:val="0"/>
          <w:color w:val="231F20"/>
          <w:spacing w:val="4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9</w:t>
      </w:r>
      <w:r>
        <w:rPr>
          <w:b w:val="0"/>
          <w:bCs w:val="0"/>
          <w:color w:val="231F20"/>
          <w:spacing w:val="4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guideline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indicat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implemented: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/>
        <w:ind w:left="3630" w:right="2814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&lt;function_name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&gt;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 w:before="40"/>
        <w:ind w:left="3630" w:right="2602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before="27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63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&lt;documentation&gt;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define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purpose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implementation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7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189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.318115pt;width:238.395pt;height:13.168pt;mso-position-horizontal-relative:page;mso-position-vertical-relative:paragraph;z-index:-2744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18" w:right="327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&lt;function_name&gt;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(&lt;formal_params&gt;)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13" w:right="692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&lt;documentation&gt;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153" w:right="433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&lt;terminating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condition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322" w:right="4666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&lt;terminating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condition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256" w:right="485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13" w:right="692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864" w:right="53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997" w:right="5403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&lt;operation&gt;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(&lt;formal_params&gt;,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65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&lt;function_name&gt;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(&lt;new_params&gt;))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726" w:right="53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9.810272pt;width:228pt;height:.1pt;mso-position-horizontal-relative:page;mso-position-vertical-relative:paragraph;z-index:-2745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 w:before="53"/>
        <w:ind w:left="4350" w:right="2337" w:hanging="280"/>
        <w:jc w:val="left"/>
      </w:pP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assig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 w:before="40"/>
        <w:ind w:left="4350" w:right="1900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condition(s)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&lt;terminating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condition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tests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 w:before="40"/>
        <w:ind w:left="4350" w:right="1914" w:hanging="280"/>
        <w:jc w:val="left"/>
      </w:pPr>
      <w:r>
        <w:rPr/>
        <w:pict>
          <v:group style="position:absolute;margin-left:88.375pt;margin-top:20.751989pt;width:24.25pt;height:48.25pt;mso-position-horizontal-relative:page;mso-position-vertical-relative:paragraph;z-index:-2741" coordorigin="1768,415" coordsize="485,965">
            <v:group style="position:absolute;left:1892;top:778;width:238;height:239" coordorigin="1892,778" coordsize="238,239">
              <v:shape style="position:absolute;left:1892;top:778;width:238;height:239" coordorigin="1892,778" coordsize="238,239" path="m2130,898l2112,961,2064,1005,2021,1017,1996,1015,1934,989,1897,938,1892,917,1893,891,1917,826,1964,787,2004,778,2028,780,2089,808,2124,861,2130,898xe" filled="f" stroked="t" strokeweight=".25pt" strokecolor="#231F20">
                <v:path arrowok="t"/>
              </v:shape>
            </v:group>
            <v:group style="position:absolute;left:1770;top:898;width:480;height:2" coordorigin="1770,898" coordsize="480,2">
              <v:shape style="position:absolute;left:1770;top:898;width:480;height:2" coordorigin="1770,898" coordsize="480,0" path="m1770,898l2250,898e" filled="f" stroked="t" strokeweight=".25pt" strokecolor="#231F20">
                <v:path arrowok="t"/>
              </v:shape>
            </v:group>
            <v:group style="position:absolute;left:2010;top:418;width:2;height:960" coordorigin="2010,418" coordsize="2,960">
              <v:shape style="position:absolute;left:2010;top:418;width:2;height:960" coordorigin="2010,418" coordsize="0,960" path="m2010,418l2010,137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751989pt;width:24.25pt;height:48.25pt;mso-position-horizontal-relative:page;mso-position-vertical-relative:paragraph;z-index:-2740" coordorigin="13588,415" coordsize="485,965">
            <v:group style="position:absolute;left:13712;top:778;width:238;height:239" coordorigin="13712,778" coordsize="238,239">
              <v:shape style="position:absolute;left:13712;top:778;width:238;height:239" coordorigin="13712,778" coordsize="238,239" path="m13950,898l13932,961,13884,1005,13841,1017,13816,1015,13754,989,13717,938,13712,917,13713,891,13737,826,13784,787,13824,778,13848,780,13909,808,13944,861,13950,898xe" filled="f" stroked="t" strokeweight=".25pt" strokecolor="#231F20">
                <v:path arrowok="t"/>
              </v:shape>
            </v:group>
            <v:group style="position:absolute;left:13590;top:898;width:480;height:2" coordorigin="13590,898" coordsize="480,2">
              <v:shape style="position:absolute;left:13590;top:898;width:480;height:2" coordorigin="13590,898" coordsize="480,0" path="m13590,898l14070,898e" filled="f" stroked="t" strokeweight=".25pt" strokecolor="#231F20">
                <v:path arrowok="t"/>
              </v:shape>
            </v:group>
            <v:group style="position:absolute;left:13830;top:418;width:2;height:960" coordorigin="13830,418" coordsize="2,960">
              <v:shape style="position:absolute;left:13830;top:418;width:2;height:960" coordorigin="13830,418" coordsize="0,960" path="m13830,418l13830,137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&lt;initial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entries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value(s)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result(s)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condition(s)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 w:before="40"/>
        <w:ind w:left="4350" w:right="2045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&lt;operation&gt;</w:t>
      </w:r>
      <w:r>
        <w:rPr>
          <w:b w:val="0"/>
          <w:bCs w:val="0"/>
          <w:color w:val="231F20"/>
          <w:spacing w:val="0"/>
          <w:w w:val="100"/>
        </w:rPr>
        <w:t>—the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3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&lt;actua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_params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recursive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ensure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process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60" w:lineRule="exact"/>
        <w:ind w:left="43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moves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toward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least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&lt;terminating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condition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states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305" w:lineRule="auto" w:before="76"/>
        <w:ind w:left="3890" w:right="1926" w:firstLine="24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9.1.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22"/>
        <w:ind w:left="4350" w:right="2273"/>
        <w:jc w:val="left"/>
      </w:pP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diagnostic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68"/>
        <w:ind w:left="3258" w:right="404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3.717933pt;width:238.395pt;height:13.168pt;mso-position-horizontal-relative:page;mso-position-vertical-relative:paragraph;z-index:-2742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9.1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factorial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8"/>
        </w:numPr>
        <w:tabs>
          <w:tab w:pos="4419" w:val="left" w:leader="none"/>
        </w:tabs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58" w:right="414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recursive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computation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N!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4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fprintf('fact(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)\n',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N);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testing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only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189" w:val="left" w:leader="none"/>
        </w:tabs>
        <w:spacing w:before="18"/>
        <w:ind w:left="518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5189" w:val="left" w:leader="none"/>
        </w:tabs>
        <w:spacing w:before="18"/>
        <w:ind w:left="518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9.810152pt;width:228.0pt;height:.1pt;mso-position-horizontal-relative:page;mso-position-vertical-relative:paragraph;z-index:-2743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pt;margin-top:36.391155pt;width:349pt;height:329.696pt;mso-position-horizontal-relative:page;mso-position-vertical-relative:paragraph;z-index:-2739" coordorigin="4820,728" coordsize="6980,6594">
            <v:group style="position:absolute;left:4830;top:738;width:6960;height:6574" coordorigin="4830,738" coordsize="6960,6574">
              <v:shape style="position:absolute;left:4830;top:738;width:6960;height:6574" coordorigin="4830,738" coordsize="6960,6574" path="m4830,7312l11790,7312,11790,738,4830,738,4830,7312xe" filled="t" fillcolor="#E6E7E8" stroked="f">
                <v:path arrowok="t"/>
                <v:fill type="solid"/>
              </v:shape>
              <v:shape style="position:absolute;left:4830;top:737;width:423;height:350" type="#_x0000_t75">
                <v:imagedata r:id="rId18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190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9.1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Analyzing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behavior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9"/>
        </w:numPr>
        <w:tabs>
          <w:tab w:pos="3650" w:val="left" w:leader="none"/>
        </w:tabs>
        <w:spacing w:line="220" w:lineRule="exact"/>
        <w:ind w:left="3650" w:right="2509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fact(...)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9.1,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remove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first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‘%’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enable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printout,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run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64" w:lineRule="auto"/>
        <w:ind w:left="3890" w:right="728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890" w:right="74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954" w:right="47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3650" w:val="left" w:leader="none"/>
        </w:tabs>
        <w:spacing w:line="220" w:lineRule="exact" w:before="56"/>
        <w:ind w:left="3650" w:right="2509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break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point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4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run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fact(2)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pause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first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stack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frame.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only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9"/>
        </w:numPr>
        <w:tabs>
          <w:tab w:pos="3650" w:val="left" w:leader="none"/>
        </w:tabs>
        <w:spacing w:line="220" w:lineRule="exact" w:before="60"/>
        <w:ind w:left="3650" w:right="2509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Find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“step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into”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button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click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it.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Since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arrow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move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7.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9"/>
        </w:numPr>
        <w:tabs>
          <w:tab w:pos="3650" w:val="left" w:leader="none"/>
        </w:tabs>
        <w:spacing w:line="220" w:lineRule="exact" w:before="60"/>
        <w:ind w:left="3650" w:right="2507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/>
        <w:pict>
          <v:group style="position:absolute;margin-left:88.375pt;margin-top:57.664928pt;width:24.25pt;height:48.25pt;mso-position-horizontal-relative:page;mso-position-vertical-relative:paragraph;z-index:-2737" coordorigin="1768,1153" coordsize="485,965">
            <v:group style="position:absolute;left:1892;top:1516;width:238;height:239" coordorigin="1892,1516" coordsize="238,239">
              <v:shape style="position:absolute;left:1892;top:1516;width:238;height:239" coordorigin="1892,1516" coordsize="238,239" path="m2130,1636l2112,1700,2064,1743,2021,1755,1996,1753,1934,1727,1897,1676,1892,1656,1893,1629,1917,1564,1964,1525,2004,1516,2028,1518,2089,1546,2124,1599,2130,1636xe" filled="f" stroked="t" strokeweight=".25pt" strokecolor="#231F20">
                <v:path arrowok="t"/>
              </v:shape>
            </v:group>
            <v:group style="position:absolute;left:1770;top:1636;width:480;height:2" coordorigin="1770,1636" coordsize="480,2">
              <v:shape style="position:absolute;left:1770;top:1636;width:480;height:2" coordorigin="1770,1636" coordsize="480,0" path="m1770,1636l2250,1636e" filled="f" stroked="t" strokeweight=".25pt" strokecolor="#231F20">
                <v:path arrowok="t"/>
              </v:shape>
            </v:group>
            <v:group style="position:absolute;left:2010;top:1156;width:2;height:960" coordorigin="2010,1156" coordsize="2,960">
              <v:shape style="position:absolute;left:2010;top:1156;width:2;height:960" coordorigin="2010,1156" coordsize="0,960" path="m2010,1156l2010,211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7.664928pt;width:24.25pt;height:48.25pt;mso-position-horizontal-relative:page;mso-position-vertical-relative:paragraph;z-index:-2736" coordorigin="13588,1153" coordsize="485,965">
            <v:group style="position:absolute;left:13712;top:1516;width:238;height:239" coordorigin="13712,1516" coordsize="238,239">
              <v:shape style="position:absolute;left:13712;top:1516;width:238;height:239" coordorigin="13712,1516" coordsize="238,239" path="m13950,1636l13932,1700,13884,1743,13841,1755,13816,1753,13754,1727,13717,1676,13712,1656,13713,1629,13737,1564,13784,1525,13824,1516,13848,1518,13909,1546,13944,1599,13950,1636xe" filled="f" stroked="t" strokeweight=".25pt" strokecolor="#231F20">
                <v:path arrowok="t"/>
              </v:shape>
            </v:group>
            <v:group style="position:absolute;left:13590;top:1636;width:480;height:2" coordorigin="13590,1636" coordsize="480,2">
              <v:shape style="position:absolute;left:13590;top:1636;width:480;height:2" coordorigin="13590,1636" coordsize="480,0" path="m13590,1636l14070,1636e" filled="f" stroked="t" strokeweight=".25pt" strokecolor="#231F20">
                <v:path arrowok="t"/>
              </v:shape>
            </v:group>
            <v:group style="position:absolute;left:13830;top:1156;width:2;height:960" coordorigin="13830,1156" coordsize="2,960">
              <v:shape style="position:absolute;left:13830;top:1156;width:2;height:960" coordorigin="13830,1156" coordsize="0,960" path="m13830,1156l13830,211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Clic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again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workspac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shoul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chang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workspac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valu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8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8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5"/>
          <w:sz w:val="17"/>
          <w:szCs w:val="17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—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jus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calle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clon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origina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stac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frame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shoul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second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transparen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arro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Lin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7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indicat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clon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waitin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poin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result.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9"/>
        </w:numPr>
        <w:tabs>
          <w:tab w:pos="3650" w:val="left" w:leader="none"/>
        </w:tabs>
        <w:spacing w:line="220" w:lineRule="exact" w:before="60"/>
        <w:ind w:left="3650" w:right="2507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Continu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steppin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unti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retur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fro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cop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2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1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1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happens,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fram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“underneath,”a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Lin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7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abl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comput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first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result.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9"/>
        </w:numPr>
        <w:tabs>
          <w:tab w:pos="3650" w:val="left" w:leader="none"/>
        </w:tabs>
        <w:spacing w:line="220" w:lineRule="exact" w:before="60"/>
        <w:ind w:left="3650" w:right="2509" w:hanging="263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Further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stepping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stack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until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finally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script’s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final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answer.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40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39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9.1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“unwinds.”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670" w:right="0"/>
        <w:jc w:val="left"/>
        <w:rPr>
          <w:b w:val="0"/>
          <w:bCs w:val="0"/>
        </w:rPr>
      </w:pPr>
      <w:r>
        <w:rPr/>
        <w:pict>
          <v:group style="position:absolute;margin-left:237.992996pt;margin-top:3.146718pt;width:351.456pt;height:17.89pt;mso-position-horizontal-relative:page;mso-position-vertical-relative:paragraph;z-index:-2738" coordorigin="4760,63" coordsize="7029,358">
            <v:shape style="position:absolute;left:4764;top:63;width:420;height:356" type="#_x0000_t75">
              <v:imagedata r:id="rId19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9.4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0"/>
          <w:w w:val="105"/>
        </w:rPr>
        <w:t>Exceptions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2"/>
        <w:jc w:val="both"/>
      </w:pPr>
      <w:r>
        <w:rPr>
          <w:b w:val="0"/>
          <w:bCs w:val="0"/>
          <w:color w:val="231F20"/>
          <w:spacing w:val="8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digres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discus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dea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unexpected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circumstances.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powerful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gracefully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exceptio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mechanis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establishe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0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Exceptions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191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3" w:firstLine="240"/>
        <w:jc w:val="both"/>
      </w:pPr>
      <w:r>
        <w:rPr>
          <w:b w:val="0"/>
          <w:bCs w:val="0"/>
          <w:color w:val="231F20"/>
          <w:spacing w:val="0"/>
          <w:w w:val="100"/>
        </w:rPr>
        <w:t>Suppose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requests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launches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nested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calls—perhaps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function—t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analysi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received.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Somewher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depth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divides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something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probably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top-level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discovered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deep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middle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obscure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0"/>
        </w:numPr>
        <w:tabs>
          <w:tab w:pos="4421" w:val="left" w:leader="none"/>
        </w:tabs>
        <w:ind w:left="4421" w:right="5867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Historical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0"/>
          <w:w w:val="105"/>
        </w:rPr>
        <w:t>Approaches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Early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unpleasant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/>
        <w:ind w:left="4350" w:right="1897" w:hanging="280"/>
        <w:jc w:val="left"/>
      </w:pPr>
      <w:r>
        <w:rPr/>
        <w:pict>
          <v:group style="position:absolute;margin-left:88.375pt;margin-top:82.152016pt;width:24.25pt;height:48.25pt;mso-position-horizontal-relative:page;mso-position-vertical-relative:paragraph;z-index:-2735" coordorigin="1768,1643" coordsize="485,965">
            <v:group style="position:absolute;left:1892;top:2006;width:238;height:239" coordorigin="1892,2006" coordsize="238,239">
              <v:shape style="position:absolute;left:1892;top:2006;width:238;height:239" coordorigin="1892,2006" coordsize="238,239" path="m2130,2126l2112,2189,2064,2233,2021,2245,1996,2243,1934,2217,1897,2166,1892,2145,1893,2119,1917,2054,1964,2015,2004,2006,2028,2008,2089,2036,2124,2089,2130,2126xe" filled="f" stroked="t" strokeweight=".25pt" strokecolor="#231F20">
                <v:path arrowok="t"/>
              </v:shape>
            </v:group>
            <v:group style="position:absolute;left:1770;top:2126;width:480;height:2" coordorigin="1770,2126" coordsize="480,2">
              <v:shape style="position:absolute;left:1770;top:2126;width:480;height:2" coordorigin="1770,2126" coordsize="480,0" path="m1770,2126l2250,2126e" filled="f" stroked="t" strokeweight=".25pt" strokecolor="#231F20">
                <v:path arrowok="t"/>
              </v:shape>
            </v:group>
            <v:group style="position:absolute;left:2010;top:1646;width:2;height:960" coordorigin="2010,1646" coordsize="2,960">
              <v:shape style="position:absolute;left:2010;top:1646;width:2;height:960" coordorigin="2010,1646" coordsize="0,960" path="m2010,1646l2010,26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2.152016pt;width:24.25pt;height:48.25pt;mso-position-horizontal-relative:page;mso-position-vertical-relative:paragraph;z-index:-2734" coordorigin="13588,1643" coordsize="485,965">
            <v:group style="position:absolute;left:13712;top:2006;width:238;height:239" coordorigin="13712,2006" coordsize="238,239">
              <v:shape style="position:absolute;left:13712;top:2006;width:238;height:239" coordorigin="13712,2006" coordsize="238,239" path="m13950,2126l13932,2189,13884,2233,13841,2245,13816,2243,13754,2217,13717,2166,13712,2145,13713,2119,13737,2054,13784,2015,13824,2006,13848,2008,13909,2036,13944,2089,13950,2126xe" filled="f" stroked="t" strokeweight=".25pt" strokecolor="#231F20">
                <v:path arrowok="t"/>
              </v:shape>
            </v:group>
            <v:group style="position:absolute;left:13590;top:2126;width:480;height:2" coordorigin="13590,2126" coordsize="480,2">
              <v:shape style="position:absolute;left:13590;top:2126;width:480;height:2" coordorigin="13590,2126" coordsize="480,0" path="m13590,2126l14070,2126e" filled="f" stroked="t" strokeweight=".25pt" strokecolor="#231F20">
                <v:path arrowok="t"/>
              </v:shape>
            </v:group>
            <v:group style="position:absolute;left:13830;top:1646;width:2;height:960" coordorigin="13830,1646" coordsize="2,960">
              <v:shape style="position:absolute;left:13830;top:1646;width:2;height:960" coordorigin="13830,1646" coordsize="0,960" path="m13830,1646l13830,26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requir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mathematica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might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statu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calculatio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reporte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processed,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unpleasan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consequences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ability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which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</w:r>
      <w:r>
        <w:rPr>
          <w:b w:val="0"/>
          <w:bCs w:val="0"/>
          <w:color w:val="231F20"/>
          <w:spacing w:val="4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choosin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</w:r>
      <w:r>
        <w:rPr>
          <w:b w:val="0"/>
          <w:bCs w:val="0"/>
          <w:color w:val="231F20"/>
          <w:spacing w:val="4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locall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conditio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its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</w:r>
      <w:r>
        <w:rPr>
          <w:b w:val="0"/>
          <w:bCs w:val="0"/>
          <w:color w:val="231F20"/>
          <w:spacing w:val="4"/>
          <w:w w:val="100"/>
        </w:rPr>
        <w:t>callin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somewher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</w:r>
      <w:r>
        <w:rPr>
          <w:b w:val="0"/>
          <w:bCs w:val="0"/>
          <w:color w:val="231F20"/>
          <w:spacing w:val="4"/>
          <w:w w:val="100"/>
        </w:rPr>
        <w:t>deal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 w:before="40"/>
        <w:ind w:left="4350" w:right="1891" w:hanging="280"/>
        <w:jc w:val="left"/>
      </w:pPr>
      <w:r>
        <w:rPr>
          <w:b w:val="0"/>
          <w:bCs w:val="0"/>
          <w:color w:val="231F20"/>
          <w:spacing w:val="1"/>
          <w:w w:val="100"/>
        </w:rPr>
        <w:t>Perhap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wors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globally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accessibl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ierror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status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normall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announce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</w:r>
      <w:r>
        <w:rPr>
          <w:b w:val="0"/>
          <w:bCs w:val="0"/>
          <w:color w:val="231F20"/>
          <w:spacing w:val="1"/>
          <w:w w:val="100"/>
        </w:rPr>
        <w:t>settin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somethin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failure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free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status,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</w:r>
      <w:r>
        <w:rPr>
          <w:b w:val="0"/>
          <w:bCs w:val="0"/>
          <w:color w:val="231F20"/>
          <w:spacing w:val="1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reliev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check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</w:r>
      <w:r>
        <w:rPr>
          <w:b w:val="0"/>
          <w:bCs w:val="0"/>
          <w:color w:val="231F20"/>
          <w:spacing w:val="1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bad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</w:r>
      <w:r>
        <w:rPr>
          <w:b w:val="0"/>
          <w:bCs w:val="0"/>
          <w:color w:val="231F20"/>
          <w:spacing w:val="1"/>
          <w:w w:val="100"/>
        </w:rPr>
        <w:t>elevatin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Furthermore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occu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withi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function,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</w:r>
      <w:r>
        <w:rPr>
          <w:b w:val="0"/>
          <w:bCs w:val="0"/>
          <w:color w:val="231F20"/>
          <w:spacing w:val="1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returnin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complet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assigne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calculation?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0"/>
        </w:numPr>
        <w:tabs>
          <w:tab w:pos="4421" w:val="left" w:leader="none"/>
        </w:tabs>
        <w:ind w:left="4421" w:right="4565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Generic</w:t>
      </w:r>
      <w:r>
        <w:rPr>
          <w:color w:val="231F20"/>
          <w:spacing w:val="30"/>
          <w:w w:val="105"/>
        </w:rPr>
        <w:t> </w:t>
      </w:r>
      <w:r>
        <w:rPr>
          <w:color w:val="231F20"/>
          <w:spacing w:val="0"/>
          <w:w w:val="105"/>
        </w:rPr>
        <w:t>Exception</w:t>
      </w:r>
      <w:r>
        <w:rPr>
          <w:color w:val="231F20"/>
          <w:spacing w:val="31"/>
          <w:w w:val="105"/>
        </w:rPr>
        <w:t> </w:t>
      </w:r>
      <w:r>
        <w:rPr>
          <w:color w:val="231F20"/>
          <w:spacing w:val="0"/>
          <w:w w:val="105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contrast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moder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provid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exception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mechanis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whereb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regardles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dee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suspended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frame.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frame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frame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“volunteered”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found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activated.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frame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discovered,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overall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aborts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192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387" w:firstLine="240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mechanism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exception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effectively: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11"/>
        </w:numPr>
        <w:tabs>
          <w:tab w:pos="3625" w:val="left" w:leader="none"/>
        </w:tabs>
        <w:spacing w:line="260" w:lineRule="exact"/>
        <w:ind w:left="3630" w:right="2583" w:hanging="280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Throwing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exception.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Whenever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problem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occurs,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operating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system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must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suspend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operations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activation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stack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looking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equipped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handle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specific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exception.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such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found,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program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terminated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exception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MATLAB,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written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</w:r>
      <w:r>
        <w:rPr>
          <w:b w:val="0"/>
          <w:bCs w:val="0"/>
          <w:i w:val="0"/>
          <w:color w:val="231F20"/>
          <w:spacing w:val="0"/>
          <w:w w:val="100"/>
        </w:rPr>
        <w:t>red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Command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window).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625" w:val="left" w:leader="none"/>
        </w:tabs>
        <w:spacing w:line="260" w:lineRule="exact" w:before="40"/>
        <w:ind w:left="3630" w:right="2787" w:hanging="280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Catching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exception.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able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with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specific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exception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try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construct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identify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suspect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code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resolve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problem.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Between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try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catch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programmer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puts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code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block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contains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activities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could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throw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exceptions.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After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statement,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code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block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should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fix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problem.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0" w:lineRule="exact"/>
        <w:ind w:right="2389"/>
        <w:jc w:val="both"/>
      </w:pPr>
      <w:r>
        <w:rPr/>
        <w:pict>
          <v:group style="position:absolute;margin-left:88.375pt;margin-top:53.151955pt;width:24.25pt;height:48.25pt;mso-position-horizontal-relative:page;mso-position-vertical-relative:paragraph;z-index:-2731" coordorigin="1768,1063" coordsize="485,965">
            <v:group style="position:absolute;left:1892;top:1426;width:238;height:239" coordorigin="1892,1426" coordsize="238,239">
              <v:shape style="position:absolute;left:1892;top:1426;width:238;height:239" coordorigin="1892,1426" coordsize="238,239" path="m2130,1546l2112,1609,2064,1653,2021,1665,1996,1663,1934,1637,1897,1586,1892,1565,1893,1539,1917,1474,1964,1435,2004,1426,2028,1428,2089,1456,2124,1509,2130,1546xe" filled="f" stroked="t" strokeweight=".25pt" strokecolor="#231F20">
                <v:path arrowok="t"/>
              </v:shape>
            </v:group>
            <v:group style="position:absolute;left:1770;top:1546;width:480;height:2" coordorigin="1770,1546" coordsize="480,2">
              <v:shape style="position:absolute;left:1770;top:1546;width:480;height:2" coordorigin="1770,1546" coordsize="480,0" path="m1770,1546l2250,1546e" filled="f" stroked="t" strokeweight=".25pt" strokecolor="#231F20">
                <v:path arrowok="t"/>
              </v:shape>
            </v:group>
            <v:group style="position:absolute;left:2010;top:1066;width:2;height:960" coordorigin="2010,1066" coordsize="2,960">
              <v:shape style="position:absolute;left:2010;top:1066;width:2;height:960" coordorigin="2010,1066" coordsize="0,960" path="m2010,1066l2010,20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3.151955pt;width:24.25pt;height:48.25pt;mso-position-horizontal-relative:page;mso-position-vertical-relative:paragraph;z-index:-2730" coordorigin="13588,1063" coordsize="485,965">
            <v:group style="position:absolute;left:13712;top:1426;width:238;height:239" coordorigin="13712,1426" coordsize="238,239">
              <v:shape style="position:absolute;left:13712;top:1426;width:238;height:239" coordorigin="13712,1426" coordsize="238,239" path="m13950,1546l13932,1609,13884,1653,13841,1665,13816,1663,13754,1637,13717,1586,13712,1565,13713,1539,13737,1474,13784,1435,13824,1426,13848,1428,13909,1456,13944,1509,13950,1546xe" filled="f" stroked="t" strokeweight=".25pt" strokecolor="#231F20">
                <v:path arrowok="t"/>
              </v:shape>
            </v:group>
            <v:group style="position:absolute;left:13590;top:1546;width:480;height:2" coordorigin="13590,1546" coordsize="480,2">
              <v:shape style="position:absolute;left:13590;top:1546;width:480;height:2" coordorigin="13590,1546" coordsize="480,0" path="m13590,1546l14070,1546e" filled="f" stroked="t" strokeweight=".25pt" strokecolor="#231F20">
                <v:path arrowok="t"/>
              </v:shape>
            </v:group>
            <v:group style="position:absolute;left:13830;top:1066;width:2;height:960" coordorigin="13830,1066" coordsize="2,960">
              <v:shape style="position:absolute;left:13830;top:1066;width:2;height:960" coordorigin="13830,1066" coordsize="0,960" path="m13830,1066l13830,20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Depending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exception-catching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offers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facilities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exactly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occurred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reconstructing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0" w:firstLine="240"/>
        <w:jc w:val="both"/>
      </w:pPr>
      <w:r>
        <w:rPr>
          <w:b w:val="0"/>
          <w:bCs w:val="0"/>
          <w:color w:val="231F20"/>
          <w:spacing w:val="9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previou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successfully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interactin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9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successfu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Boolean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fla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processe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dee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occurs—th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interfac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catche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report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prompt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bette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earlier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input(...)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erroneous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something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parsed,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ink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caught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prompt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42004pt;margin-top:3.71804pt;width:238.395pt;height:13.168pt;mso-position-horizontal-relative:page;mso-position-vertical-relative:paragraph;z-index:-2732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exceptions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successful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&lt;not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successful&gt;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239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8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&lt;request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user&gt;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084" w:right="576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&lt;process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successful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698" w:right="239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catch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8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&lt;announce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user&gt;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410" w:right="8265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29.810167pt;width:228pt;height:.1pt;mso-position-horizontal-relative:page;mso-position-vertical-relative:paragraph;z-index:-2733" coordorigin="5070,596" coordsize="4560,2">
            <v:shape style="position:absolute;left:5070;top:596;width:4560;height:2" coordorigin="5070,596" coordsize="4560,0" path="m5070,596l9630,5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264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2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Exceptions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193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2"/>
        </w:numPr>
        <w:tabs>
          <w:tab w:pos="4421" w:val="left" w:leader="none"/>
        </w:tabs>
        <w:ind w:left="4421" w:right="5550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MATLAB</w:t>
      </w:r>
      <w:r>
        <w:rPr>
          <w:color w:val="231F20"/>
          <w:spacing w:val="14"/>
          <w:w w:val="100"/>
        </w:rPr>
        <w:t> </w:t>
      </w:r>
      <w:r>
        <w:rPr>
          <w:color w:val="231F20"/>
          <w:spacing w:val="0"/>
          <w:w w:val="10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exceptio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7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7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catc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7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7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construc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fully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supported.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unlike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distinguish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kinds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3"/>
          <w:numId w:val="12"/>
        </w:numPr>
        <w:tabs>
          <w:tab w:pos="4345" w:val="left" w:leader="none"/>
        </w:tabs>
        <w:spacing w:line="260" w:lineRule="exact"/>
        <w:ind w:left="4350" w:right="2063" w:hanging="280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conditions—attempting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nonexistent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example—and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recoverable.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4345" w:val="left" w:leader="none"/>
        </w:tabs>
        <w:spacing w:line="260" w:lineRule="exact" w:before="60"/>
        <w:ind w:left="4350" w:right="1917" w:hanging="280"/>
        <w:jc w:val="left"/>
      </w:pP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exceptio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manually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error(...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defining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exceptio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caught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</w:r>
      <w:r>
        <w:rPr>
          <w:b w:val="0"/>
          <w:bCs w:val="0"/>
          <w:color w:val="231F20"/>
          <w:spacing w:val="3"/>
          <w:w w:val="100"/>
        </w:rPr>
        <w:t>displaye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exceptio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caught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ignored.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4345" w:val="left" w:leader="none"/>
        </w:tabs>
        <w:spacing w:line="260" w:lineRule="exact" w:before="60"/>
        <w:ind w:left="4350" w:right="2023" w:hanging="280"/>
        <w:jc w:val="left"/>
      </w:pPr>
      <w:r>
        <w:rPr/>
        <w:pict>
          <v:group style="position:absolute;margin-left:88.375pt;margin-top:53.712013pt;width:24.25pt;height:48.25pt;mso-position-horizontal-relative:page;mso-position-vertical-relative:paragraph;z-index:-2729" coordorigin="1768,1074" coordsize="485,965">
            <v:group style="position:absolute;left:1892;top:1437;width:238;height:239" coordorigin="1892,1437" coordsize="238,239">
              <v:shape style="position:absolute;left:1892;top:1437;width:238;height:239" coordorigin="1892,1437" coordsize="238,239" path="m2130,1557l2112,1621,2064,1664,2021,1676,1996,1674,1934,1648,1897,1597,1892,1577,1893,1550,1917,1485,1964,1446,2004,1437,2028,1439,2089,1467,2124,1520,2130,1557xe" filled="f" stroked="t" strokeweight=".25pt" strokecolor="#231F20">
                <v:path arrowok="t"/>
              </v:shape>
            </v:group>
            <v:group style="position:absolute;left:1770;top:1557;width:480;height:2" coordorigin="1770,1557" coordsize="480,2">
              <v:shape style="position:absolute;left:1770;top:1557;width:480;height:2" coordorigin="1770,1557" coordsize="480,0" path="m1770,1557l2250,1557e" filled="f" stroked="t" strokeweight=".25pt" strokecolor="#231F20">
                <v:path arrowok="t"/>
              </v:shape>
            </v:group>
            <v:group style="position:absolute;left:2010;top:1077;width:2;height:960" coordorigin="2010,1077" coordsize="2,960">
              <v:shape style="position:absolute;left:2010;top:1077;width:2;height:960" coordorigin="2010,1077" coordsize="0,960" path="m2010,1077l2010,203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3.712013pt;width:24.25pt;height:48.25pt;mso-position-horizontal-relative:page;mso-position-vertical-relative:paragraph;z-index:-2728" coordorigin="13588,1074" coordsize="485,965">
            <v:group style="position:absolute;left:13712;top:1437;width:238;height:239" coordorigin="13712,1437" coordsize="238,239">
              <v:shape style="position:absolute;left:13712;top:1437;width:238;height:239" coordorigin="13712,1437" coordsize="238,239" path="m13950,1557l13932,1621,13884,1664,13841,1676,13816,1674,13754,1648,13717,1597,13712,1577,13713,1550,13737,1485,13784,1446,13824,1437,13848,1439,13909,1467,13944,1520,13950,1557xe" filled="f" stroked="t" strokeweight=".25pt" strokecolor="#231F20">
                <v:path arrowok="t"/>
              </v:shape>
            </v:group>
            <v:group style="position:absolute;left:13590;top:1557;width:480;height:2" coordorigin="13590,1557" coordsize="480,2">
              <v:shape style="position:absolute;left:13590;top:1557;width:480;height:2" coordorigin="13590,1557" coordsize="480,0" path="m13590,1557l14070,1557e" filled="f" stroked="t" strokeweight=".25pt" strokecolor="#231F20">
                <v:path arrowok="t"/>
              </v:shape>
            </v:group>
            <v:group style="position:absolute;left:13830;top:1077;width:2;height:960" coordorigin="13830,1077" coordsize="2,960">
              <v:shape style="position:absolute;left:13830;top:1077;width:2;height:960" coordorigin="13830,1077" coordsize="0,960" path="m13830,1077l13830,203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suspect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ignored.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suspended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further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associated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lasterror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4345" w:val="left" w:leader="none"/>
        </w:tabs>
        <w:spacing w:line="260" w:lineRule="exact" w:before="60"/>
        <w:ind w:left="4350" w:right="1946" w:hanging="28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situations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further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block.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escape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deeper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0" w:lineRule="exact"/>
        <w:ind w:left="3890" w:right="1667"/>
        <w:jc w:val="both"/>
      </w:pPr>
      <w:r>
        <w:rPr>
          <w:b w:val="0"/>
          <w:bCs w:val="0"/>
          <w:color w:val="231F20"/>
          <w:spacing w:val="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9</w:t>
      </w:r>
      <w:r>
        <w:rPr>
          <w:b w:val="0"/>
          <w:bCs w:val="0"/>
          <w:color w:val="231F20"/>
          <w:spacing w:val="1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objectiv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triangl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enterin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sides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acosd(...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cosine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ratio.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ratio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seriousl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wron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triangle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acos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number.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3890" w:right="737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60" w:lineRule="exact"/>
        <w:ind w:left="4350" w:right="1179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successful.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7"/>
        <w:ind w:left="4331" w:right="5227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suspect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6"/>
        <w:ind w:left="55" w:right="0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center"/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194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61" w:right="456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42004pt;margin-top:3.718115pt;width:238.395pt;height:13.168pt;mso-position-horizontal-relative:page;mso-position-vertical-relative:paragraph;z-index:-272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9.2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exception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3"/>
        </w:numPr>
        <w:tabs>
          <w:tab w:pos="3795" w:val="left" w:leader="none"/>
        </w:tabs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~OK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input('enter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triangle: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line="264" w:lineRule="auto" w:before="18"/>
        <w:ind w:left="3506" w:right="429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side(1);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side(2);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side(3);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(c^2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a^2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b^2)/(2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65" w:val="left" w:leader="none"/>
        </w:tabs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angle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acosd(cosC);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imag(angle)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error('bad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triangle')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catch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disp('bad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triangle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again')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2727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angle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%f\n',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angle)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23"/>
          <w:pgSz w:w="15840" w:h="24480"/>
          <w:pgMar w:header="4828" w:footer="5472" w:top="5660" w:bottom="5660" w:left="1660" w:right="166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1846" w:right="0" w:firstLine="0"/>
        <w:jc w:val="left"/>
        <w:rPr>
          <w:rFonts w:ascii="GillSans-UltraBold" w:hAnsi="GillSans-UltraBold" w:cs="GillSans-UltraBold" w:eastAsia="GillSans-UltraBold"/>
          <w:b w:val="0"/>
          <w:bCs w:val="0"/>
        </w:rPr>
      </w:pPr>
      <w:r>
        <w:rPr/>
        <w:pict>
          <v:group style="position:absolute;margin-left:88.375pt;margin-top:-1.677429pt;width:24.25pt;height:48.25pt;mso-position-horizontal-relative:page;mso-position-vertical-relative:paragraph;z-index:-2723" coordorigin="1768,-34" coordsize="485,965">
            <v:group style="position:absolute;left:1892;top:329;width:238;height:239" coordorigin="1892,329" coordsize="238,239">
              <v:shape style="position:absolute;left:1892;top:329;width:238;height:239" coordorigin="1892,329" coordsize="238,239" path="m2130,449l2112,513,2064,556,2021,568,1996,567,1934,540,1897,489,1892,469,1893,442,1917,377,1964,338,2004,329,2028,331,2089,359,2124,412,2130,449xe" filled="f" stroked="t" strokeweight=".25pt" strokecolor="#231F20">
                <v:path arrowok="t"/>
              </v:shape>
            </v:group>
            <v:group style="position:absolute;left:1770;top:449;width:480;height:2" coordorigin="1770,449" coordsize="480,2">
              <v:shape style="position:absolute;left:1770;top:449;width:480;height:2" coordorigin="1770,449" coordsize="480,0" path="m1770,449l2250,449e" filled="f" stroked="t" strokeweight=".25pt" strokecolor="#231F20">
                <v:path arrowok="t"/>
              </v:shape>
            </v:group>
            <v:group style="position:absolute;left:2010;top:-31;width:2;height:960" coordorigin="2010,-31" coordsize="2,960">
              <v:shape style="position:absolute;left:2010;top:-31;width:2;height:960" coordorigin="2010,-31" coordsize="0,960" path="m2010,-31l2010,92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9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53"/>
        <w:ind w:left="157" w:right="2891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visibly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16" w:right="2578"/>
        <w:jc w:val="left"/>
      </w:pPr>
      <w:r>
        <w:rPr/>
        <w:pict>
          <v:group style="position:absolute;margin-left:166pt;margin-top:4.276953pt;width:240.976pt;height:166.09pt;mso-position-horizontal-relative:page;mso-position-vertical-relative:paragraph;z-index:-2725" coordorigin="3320,86" coordsize="4820,3322">
            <v:group style="position:absolute;left:3330;top:96;width:4800;height:3302" coordorigin="3330,96" coordsize="4800,3302">
              <v:shape style="position:absolute;left:3330;top:96;width:4800;height:3302" coordorigin="3330,96" coordsize="4800,3302" path="m3330,3397l8130,3397,8130,96,3330,96,3330,3397xe" filled="t" fillcolor="#EDEDEE" stroked="f">
                <v:path arrowok="t"/>
                <v:fill type="solid"/>
              </v:shape>
            </v:group>
            <v:group style="position:absolute;left:3439;top:219;width:1720;height:232" coordorigin="3439,219" coordsize="1720,232">
              <v:shape style="position:absolute;left:3439;top:219;width:1720;height:232" coordorigin="3439,219" coordsize="1720,232" path="m3439,451l5159,451,5159,219,3439,219,3439,45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79.375pt;margin-top:7.651953pt;width:24.25pt;height:48.25pt;mso-position-horizontal-relative:page;mso-position-vertical-relative:paragraph;z-index:-2722" coordorigin="13588,153" coordsize="485,965">
            <v:group style="position:absolute;left:13712;top:516;width:238;height:239" coordorigin="13712,516" coordsize="238,239">
              <v:shape style="position:absolute;left:13712;top:516;width:238;height:239" coordorigin="13712,516" coordsize="238,239" path="m13950,636l13932,699,13884,743,13841,755,13816,753,13754,727,13717,676,13712,655,13713,629,13737,564,13784,525,13824,516,13848,518,13909,546,13944,599,13950,636xe" filled="f" stroked="t" strokeweight=".25pt" strokecolor="#231F20">
                <v:path arrowok="t"/>
              </v:shape>
            </v:group>
            <v:group style="position:absolute;left:13590;top:636;width:480;height:2" coordorigin="13590,636" coordsize="480,2">
              <v:shape style="position:absolute;left:13590;top:636;width:480;height:2" coordorigin="13590,636" coordsize="480,0" path="m13590,636l14070,636e" filled="f" stroked="t" strokeweight=".25pt" strokecolor="#231F20">
                <v:path arrowok="t"/>
              </v:shape>
            </v:group>
            <v:group style="position:absolute;left:13830;top:156;width:2;height:960" coordorigin="13830,156" coordsize="2,960">
              <v:shape style="position:absolute;left:13830;top:156;width:2;height:960" coordorigin="13830,156" coordsize="0,960" path="m13830,156l13830,111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3433" w:space="40"/>
            <w:col w:w="9047"/>
          </w:cols>
        </w:sectPr>
      </w:pPr>
    </w:p>
    <w:p>
      <w:pPr>
        <w:numPr>
          <w:ilvl w:val="0"/>
          <w:numId w:val="15"/>
        </w:numPr>
        <w:tabs>
          <w:tab w:pos="1997" w:val="left" w:leader="none"/>
        </w:tabs>
        <w:spacing w:line="220" w:lineRule="exact" w:before="9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exception-processin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mechanis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simplif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structur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attempting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detec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possibl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erro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retur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error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condition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perhap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deepl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neste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calls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allow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exceptio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mechanis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contro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directl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5"/>
        </w:numPr>
        <w:tabs>
          <w:tab w:pos="2010" w:val="left" w:leader="none"/>
        </w:tabs>
        <w:spacing w:line="240" w:lineRule="auto" w:before="55"/>
        <w:ind w:left="1790" w:right="1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Exceptio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processin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processin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event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occur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outsid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norma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tempting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exceptio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mechanis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cleve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means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changin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norma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progra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resist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temptation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produce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ugly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untraceabl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avoided.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40"/>
        <w:ind w:left="196" w:right="2579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suspect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handler—in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warning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196" w:right="266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suspect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196" w:right="2390"/>
        <w:jc w:val="left"/>
      </w:pPr>
      <w:r>
        <w:rPr/>
        <w:pict>
          <v:group style="position:absolute;margin-left:241pt;margin-top:59.819954pt;width:349pt;height:117.761pt;mso-position-horizontal-relative:page;mso-position-vertical-relative:paragraph;z-index:-2724" coordorigin="4820,1196" coordsize="6980,2355">
            <v:group style="position:absolute;left:4830;top:1206;width:6960;height:2335" coordorigin="4830,1206" coordsize="6960,2335">
              <v:shape style="position:absolute;left:4830;top:1206;width:6960;height:2335" coordorigin="4830,1206" coordsize="6960,2335" path="m4830,3542l11790,3542,11790,1206,4830,1206,4830,3542xe" filled="t" fillcolor="#E6E7E8" stroked="f">
                <v:path arrowok="t"/>
                <v:fill type="solid"/>
              </v:shape>
              <v:shape style="position:absolute;left:4830;top:1206;width:423;height:350" type="#_x0000_t75">
                <v:imagedata r:id="rId24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opportunit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exceptio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9</w:t>
      </w:r>
      <w:r>
        <w:rPr>
          <w:b w:val="0"/>
          <w:bCs w:val="0"/>
          <w:color w:val="231F20"/>
          <w:spacing w:val="-2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6354" w:space="40"/>
            <w:col w:w="612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9.2</w:t>
      </w:r>
      <w:r>
        <w:rPr>
          <w:rFonts w:ascii="Times New Roman" w:hAnsi="Times New Roman" w:cs="Times New Roman" w:eastAsia="Times New Roman"/>
          <w:b/>
          <w:bCs/>
          <w:color w:val="231F20"/>
          <w:spacing w:val="5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exceptions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Pu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cod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fro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Listin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9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scrip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execut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usin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followin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data: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3290" w:right="656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triangle: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triangle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again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triangle: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angle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62.720387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97"/>
        <w:ind w:left="3290" w:right="2518" w:hanging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edi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scrip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remov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5"/>
          <w:sz w:val="17"/>
          <w:szCs w:val="17"/>
        </w:rPr>
        <w:t>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statemen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5"/>
          <w:sz w:val="17"/>
          <w:szCs w:val="17"/>
        </w:rPr>
        <w:t>catc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bloc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repeat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test.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20" w:lineRule="exact"/>
        <w:jc w:val="left"/>
        <w:rPr>
          <w:rFonts w:ascii="Palatino Linotype" w:hAnsi="Palatino Linotype" w:cs="Palatino Linotype" w:eastAsia="Palatino Linotype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6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Wrapper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195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3775" w:right="4749"/>
        <w:jc w:val="center"/>
        <w:rPr>
          <w:b w:val="0"/>
          <w:bCs w:val="0"/>
        </w:rPr>
      </w:pPr>
      <w:r>
        <w:rPr/>
        <w:pict>
          <v:group style="position:absolute;margin-left:273.993011pt;margin-top:.246032pt;width:351.456pt;height:17.89pt;mso-position-horizontal-relative:page;mso-position-vertical-relative:paragraph;z-index:-2721" coordorigin="5480,5" coordsize="7029,358">
            <v:shape style="position:absolute;left:5484;top:5;width:420;height:357" type="#_x0000_t75">
              <v:imagedata r:id="rId26" o:title=""/>
            </v:shape>
            <v:group style="position:absolute;left:5485;top:358;width:7019;height:2" coordorigin="5485,358" coordsize="7019,2">
              <v:shape style="position:absolute;left:5485;top:358;width:7019;height:2" coordorigin="5485,358" coordsize="7019,0" path="m5485,358l12504,35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9.5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0"/>
          <w:w w:val="105"/>
        </w:rPr>
        <w:t>Wrapper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factorial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moment—specifically,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accidentall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factoria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fractional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fact(...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protecte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programmer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strategies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situation: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6"/>
        </w:numPr>
        <w:tabs>
          <w:tab w:pos="4350" w:val="left" w:leader="none"/>
        </w:tabs>
        <w:spacing w:line="260" w:lineRule="exact"/>
        <w:ind w:left="4350" w:right="1863" w:hanging="280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-3"/>
          <w:w w:val="100"/>
        </w:rPr>
        <w:t>Th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"/>
          <w:w w:val="100"/>
        </w:rPr>
        <w:t>legalis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"/>
          <w:w w:val="100"/>
        </w:rPr>
        <w:t>app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6"/>
          <w:w w:val="100"/>
        </w:rPr>
        <w:t>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"/>
          <w:w w:val="100"/>
        </w:rPr>
        <w:t>oac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igno</w:t>
      </w:r>
      <w:r>
        <w:rPr>
          <w:b w:val="0"/>
          <w:bCs w:val="0"/>
          <w:i w:val="0"/>
          <w:color w:val="231F20"/>
          <w:spacing w:val="-6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ba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values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let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use</w:t>
      </w:r>
      <w:r>
        <w:rPr>
          <w:b w:val="0"/>
          <w:bCs w:val="0"/>
          <w:i w:val="0"/>
          <w:color w:val="231F20"/>
          <w:spacing w:val="13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’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p</w:t>
      </w:r>
      <w:r>
        <w:rPr>
          <w:b w:val="0"/>
          <w:bCs w:val="0"/>
          <w:i w:val="0"/>
          <w:color w:val="231F20"/>
          <w:spacing w:val="-6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ogram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die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6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espond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use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complaint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pointin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ou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documentatio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clearl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indicate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yo</w:t>
      </w:r>
      <w:r>
        <w:rPr>
          <w:b w:val="0"/>
          <w:bCs w:val="0"/>
          <w:i w:val="0"/>
          <w:color w:val="231F20"/>
          <w:spacing w:val="0"/>
          <w:w w:val="100"/>
        </w:rPr>
        <w:t>u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shoul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no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cal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fo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facto-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ria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negativ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numbe</w:t>
      </w:r>
      <w:r>
        <w:rPr>
          <w:b w:val="0"/>
          <w:bCs w:val="0"/>
          <w:i w:val="0"/>
          <w:color w:val="231F20"/>
          <w:spacing w:val="-18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Usuall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no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bes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app</w:t>
      </w:r>
      <w:r>
        <w:rPr>
          <w:b w:val="0"/>
          <w:bCs w:val="0"/>
          <w:i w:val="0"/>
          <w:color w:val="231F20"/>
          <w:spacing w:val="-6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oac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f</w:t>
      </w:r>
      <w:r>
        <w:rPr>
          <w:b w:val="0"/>
          <w:bCs w:val="0"/>
          <w:i w:val="0"/>
          <w:color w:val="231F20"/>
          <w:spacing w:val="-6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om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custome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6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elation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viewpoin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f</w:t>
      </w:r>
      <w:r>
        <w:rPr>
          <w:b w:val="0"/>
          <w:bCs w:val="0"/>
          <w:i w:val="0"/>
          <w:color w:val="231F20"/>
          <w:spacing w:val="-6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technica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suppor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e</w:t>
      </w:r>
      <w:r>
        <w:rPr>
          <w:b w:val="0"/>
          <w:bCs w:val="0"/>
          <w:i w:val="0"/>
          <w:color w:val="231F20"/>
          <w:spacing w:val="-6"/>
          <w:w w:val="100"/>
        </w:rPr>
        <w:t>f</w:t>
      </w:r>
      <w:r>
        <w:rPr>
          <w:b w:val="0"/>
          <w:bCs w:val="0"/>
          <w:i w:val="0"/>
          <w:color w:val="231F20"/>
          <w:spacing w:val="-3"/>
          <w:w w:val="100"/>
        </w:rPr>
        <w:t>fort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viewpoint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especiall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sinc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6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ecursiv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cod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hang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u</w:t>
      </w:r>
      <w:r>
        <w:rPr>
          <w:b w:val="0"/>
          <w:bCs w:val="0"/>
          <w:i w:val="0"/>
          <w:color w:val="231F20"/>
          <w:spacing w:val="0"/>
          <w:w w:val="100"/>
        </w:rPr>
        <w:t>p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typically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crashe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stac</w:t>
      </w:r>
      <w:r>
        <w:rPr>
          <w:b w:val="0"/>
          <w:bCs w:val="0"/>
          <w:i w:val="0"/>
          <w:color w:val="231F20"/>
          <w:spacing w:val="0"/>
          <w:w w:val="100"/>
        </w:rPr>
        <w:t>k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overfl</w:t>
      </w:r>
      <w:r>
        <w:rPr>
          <w:b w:val="0"/>
          <w:bCs w:val="0"/>
          <w:i w:val="0"/>
          <w:color w:val="231F20"/>
          <w:spacing w:val="-3"/>
          <w:w w:val="100"/>
        </w:rPr>
        <w:t>ow—no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easies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sympto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-3"/>
          <w:w w:val="100"/>
        </w:rPr>
        <w:t>diagnose!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6"/>
        </w:numPr>
        <w:tabs>
          <w:tab w:pos="4350" w:val="left" w:leader="none"/>
        </w:tabs>
        <w:spacing w:line="260" w:lineRule="exact" w:before="60"/>
        <w:ind w:left="4350" w:right="1885" w:hanging="280"/>
        <w:jc w:val="left"/>
      </w:pPr>
      <w:r>
        <w:rPr/>
        <w:pict>
          <v:group style="position:absolute;margin-left:88.375pt;margin-top:64.246132pt;width:24.25pt;height:48.25pt;mso-position-horizontal-relative:page;mso-position-vertical-relative:paragraph;z-index:-2720" coordorigin="1768,1285" coordsize="485,965">
            <v:group style="position:absolute;left:1892;top:1648;width:238;height:239" coordorigin="1892,1648" coordsize="238,239">
              <v:shape style="position:absolute;left:1892;top:1648;width:238;height:239" coordorigin="1892,1648" coordsize="238,239" path="m2130,1767l2112,1831,2064,1875,2021,1887,1996,1885,1934,1859,1897,1808,1892,1787,1893,1761,1917,1696,1964,1657,2004,1648,2028,1650,2089,1678,2124,1730,2130,1767xe" filled="f" stroked="t" strokeweight=".25pt" strokecolor="#231F20">
                <v:path arrowok="t"/>
              </v:shape>
            </v:group>
            <v:group style="position:absolute;left:1770;top:1767;width:480;height:2" coordorigin="1770,1767" coordsize="480,2">
              <v:shape style="position:absolute;left:1770;top:1767;width:480;height:2" coordorigin="1770,1767" coordsize="480,0" path="m1770,1767l2250,1767e" filled="f" stroked="t" strokeweight=".25pt" strokecolor="#231F20">
                <v:path arrowok="t"/>
              </v:shape>
            </v:group>
            <v:group style="position:absolute;left:2010;top:1287;width:2;height:960" coordorigin="2010,1287" coordsize="2,960">
              <v:shape style="position:absolute;left:2010;top:1287;width:2;height:960" coordorigin="2010,1287" coordsize="0,960" path="m2010,1287l2010,224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4.246132pt;width:24.25pt;height:48.25pt;mso-position-horizontal-relative:page;mso-position-vertical-relative:paragraph;z-index:-2719" coordorigin="13588,1285" coordsize="485,965">
            <v:group style="position:absolute;left:13712;top:1648;width:238;height:239" coordorigin="13712,1648" coordsize="238,239">
              <v:shape style="position:absolute;left:13712;top:1648;width:238;height:239" coordorigin="13712,1648" coordsize="238,239" path="m13950,1767l13932,1831,13884,1875,13841,1887,13816,1885,13754,1859,13717,1808,13712,1787,13713,1761,13737,1696,13784,1657,13824,1648,13848,1650,13909,1678,13944,1730,13950,1767xe" filled="f" stroked="t" strokeweight=".25pt" strokecolor="#231F20">
                <v:path arrowok="t"/>
              </v:shape>
            </v:group>
            <v:group style="position:absolute;left:13590;top:1767;width:480;height:2" coordorigin="13590,1767" coordsize="480,2">
              <v:shape style="position:absolute;left:13590;top:1767;width:480;height:2" coordorigin="13590,1767" coordsize="480,0" path="m13590,1767l14070,1767e" filled="f" stroked="t" strokeweight=".25pt" strokecolor="#231F20">
                <v:path arrowok="t"/>
              </v:shape>
            </v:group>
            <v:group style="position:absolute;left:13830;top:1287;width:2;height:960" coordorigin="13830,1287" coordsize="2,960">
              <v:shape style="position:absolute;left:13830;top:1287;width:2;height:960" coordorigin="13830,1287" coordsize="0,960" path="m13830,1287l13830,224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In-lin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codin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build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int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cod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tes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fo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les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ze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(or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fractional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ow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exceptio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meaningfu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er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mes-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sage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Althoug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imp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ovemen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ove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-3"/>
          <w:w w:val="100"/>
        </w:rPr>
        <w:t>i</w:t>
      </w:r>
      <w:r>
        <w:rPr>
          <w:b w:val="0"/>
          <w:bCs w:val="0"/>
          <w:i w:val="0"/>
          <w:color w:val="231F20"/>
          <w:spacing w:val="-1"/>
          <w:w w:val="100"/>
        </w:rPr>
        <w:t>rs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choic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because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exit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gracefull</w:t>
      </w:r>
      <w:r>
        <w:rPr>
          <w:b w:val="0"/>
          <w:bCs w:val="0"/>
          <w:i w:val="0"/>
          <w:color w:val="231F20"/>
          <w:spacing w:val="-25"/>
          <w:w w:val="100"/>
        </w:rPr>
        <w:t>y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tes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ba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place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functio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ecursive;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the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efo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e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cod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fo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tes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epeate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man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time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functio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called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Whil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moder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computer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fas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enoug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one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woul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p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obabl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no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notic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di</w:t>
      </w:r>
      <w:r>
        <w:rPr>
          <w:b w:val="0"/>
          <w:bCs w:val="0"/>
          <w:i w:val="0"/>
          <w:color w:val="231F20"/>
          <w:spacing w:val="-5"/>
          <w:w w:val="100"/>
        </w:rPr>
        <w:t>f</w:t>
      </w:r>
      <w:r>
        <w:rPr>
          <w:b w:val="0"/>
          <w:bCs w:val="0"/>
          <w:i w:val="0"/>
          <w:color w:val="231F20"/>
          <w:spacing w:val="-2"/>
          <w:w w:val="100"/>
        </w:rPr>
        <w:t>fe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ence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genera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poor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implementatio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punishe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thos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wh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usin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functio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co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-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ectl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sam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tes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eac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tim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5"/>
          <w:w w:val="100"/>
        </w:rPr>
        <w:t>r</w:t>
      </w:r>
      <w:r>
        <w:rPr>
          <w:b w:val="0"/>
          <w:bCs w:val="0"/>
          <w:i w:val="0"/>
          <w:color w:val="231F20"/>
          <w:spacing w:val="-2"/>
          <w:w w:val="100"/>
        </w:rPr>
        <w:t>ecursiv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functio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called.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6"/>
        </w:numPr>
        <w:tabs>
          <w:tab w:pos="4350" w:val="left" w:leader="none"/>
        </w:tabs>
        <w:spacing w:line="260" w:lineRule="exact" w:before="60"/>
        <w:ind w:left="4350" w:right="1881" w:hanging="280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8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wrapper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function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best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solution.</w:t>
      </w:r>
      <w:r>
        <w:rPr>
          <w:b w:val="0"/>
          <w:bCs w:val="0"/>
          <w:i w:val="0"/>
          <w:color w:val="231F20"/>
          <w:spacing w:val="-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wrapper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once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perform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tests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setup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ecursion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equi</w:t>
      </w:r>
      <w:r>
        <w:rPr>
          <w:b w:val="0"/>
          <w:bCs w:val="0"/>
          <w:i w:val="0"/>
          <w:color w:val="231F20"/>
          <w:spacing w:val="-4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ecursive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helper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While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4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small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computational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cost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wrappe</w:t>
      </w:r>
      <w:r>
        <w:rPr>
          <w:b w:val="0"/>
          <w:bCs w:val="0"/>
          <w:i w:val="0"/>
          <w:color w:val="231F20"/>
          <w:spacing w:val="-16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only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executed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once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rather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each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time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r</w:t>
      </w:r>
      <w:r>
        <w:rPr>
          <w:b w:val="0"/>
          <w:bCs w:val="0"/>
          <w:i w:val="0"/>
          <w:color w:val="231F20"/>
          <w:spacing w:val="0"/>
          <w:w w:val="100"/>
        </w:rPr>
        <w:t>ecursive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called.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20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emplate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9.3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illustrates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idea.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0" w:lineRule="exact"/>
        <w:ind w:left="3890" w:right="1661"/>
        <w:jc w:val="both"/>
      </w:pP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&lt;function_name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wrapper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documentatio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expected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caller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whateve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validat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input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clean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helpe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named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71" w:lineRule="exact"/>
        <w:ind w:left="3890" w:right="7109" w:firstLine="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&lt;private_name&gt;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 w:before="89"/>
        <w:ind w:left="3890" w:right="1669" w:firstLine="240"/>
        <w:jc w:val="left"/>
      </w:pP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9.3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factorial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protection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737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350" w:right="188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world,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(Ugly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secret: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first.)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fractional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2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196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395pt;height:13.168pt;mso-position-horizontal-relative:page;mso-position-vertical-relative:paragraph;z-index:-2717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wrapper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&lt;function_name&gt;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(&lt;formal_params&gt;)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&lt;documentation&gt;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988" w:right="427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&lt;bad_condition&gt;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988" w:right="6605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&lt;throw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exception&gt;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988" w:right="3847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&lt;private_name&gt;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(&lt;actual_params&gt;)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&lt;private_name&gt;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(&lt;formal_params&gt;)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&lt;documentation&gt;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694" w:right="53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&lt;terminating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condition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602" w:right="5386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&lt;terminating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condition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602" w:right="5577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277" w:right="622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&lt;result&gt;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&lt;operation&gt;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(&lt;formal_params&gt;,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61" w:right="404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&lt;private_name&gt;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(&lt;new_params&gt;)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02" w:right="728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19.810272pt;width:228.0pt;height:.1pt;mso-position-horizontal-relative:page;mso-position-vertical-relative:paragraph;z-index:-271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055pt;width:238.395pt;height:13.168pt;mso-position-horizontal-relative:page;mso-position-vertical-relative:paragraph;z-index:-2715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9.3</w:t>
      </w:r>
      <w:r>
        <w:rPr>
          <w:rFonts w:ascii="Times New Roman" w:hAnsi="Times New Roman" w:cs="Times New Roman" w:eastAsia="Times New Roman"/>
          <w:b/>
          <w:bCs/>
          <w:color w:val="231F20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Wrapper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factorial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7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4.017151pt;width:24.25pt;height:48.25pt;mso-position-horizontal-relative:page;mso-position-vertical-relative:paragraph;z-index:-2714" coordorigin="1768,80" coordsize="485,965">
            <v:group style="position:absolute;left:1892;top:443;width:238;height:239" coordorigin="1892,443" coordsize="238,239">
              <v:shape style="position:absolute;left:1892;top:443;width:238;height:239" coordorigin="1892,443" coordsize="238,239" path="m2130,563l2112,627,2064,670,2021,682,1996,681,1934,654,1897,603,1892,583,1893,556,1917,491,1964,452,2004,443,2028,445,2089,473,2124,526,2130,563xe" filled="f" stroked="t" strokeweight=".25pt" strokecolor="#231F20">
                <v:path arrowok="t"/>
              </v:shape>
            </v:group>
            <v:group style="position:absolute;left:1770;top:563;width:480;height:2" coordorigin="1770,563" coordsize="480,2">
              <v:shape style="position:absolute;left:1770;top:563;width:480;height:2" coordorigin="1770,563" coordsize="480,0" path="m1770,563l2250,563e" filled="f" stroked="t" strokeweight=".25pt" strokecolor="#231F20">
                <v:path arrowok="t"/>
              </v:shape>
            </v:group>
            <v:group style="position:absolute;left:2010;top:83;width:2;height:960" coordorigin="2010,83" coordsize="2,960">
              <v:shape style="position:absolute;left:2010;top:83;width:2;height:960" coordorigin="2010,83" coordsize="0,960" path="m2010,83l2010,104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017151pt;width:24.25pt;height:48.25pt;mso-position-horizontal-relative:page;mso-position-vertical-relative:paragraph;z-index:-2713" coordorigin="13588,80" coordsize="485,965">
            <v:group style="position:absolute;left:13712;top:443;width:238;height:239" coordorigin="13712,443" coordsize="238,239">
              <v:shape style="position:absolute;left:13712;top:443;width:238;height:239" coordorigin="13712,443" coordsize="238,239" path="m13950,563l13932,627,13884,670,13841,682,13816,681,13754,654,13717,603,13712,583,13713,556,13737,491,13784,452,13824,443,13848,445,13909,473,13944,526,13950,563xe" filled="f" stroked="t" strokeweight=".25pt" strokecolor="#231F20">
                <v:path arrowok="t"/>
              </v:shape>
            </v:group>
            <v:group style="position:absolute;left:13590;top:563;width:480;height:2" coordorigin="13590,563" coordsize="480,2">
              <v:shape style="position:absolute;left:13590;top:563;width:480;height:2" coordorigin="13590,563" coordsize="480,0" path="m13590,563l14070,563e" filled="f" stroked="t" strokeweight=".25pt" strokecolor="#231F20">
                <v:path arrowok="t"/>
              </v:shape>
            </v:group>
            <v:group style="position:absolute;left:13830;top:83;width:2;height:960" coordorigin="13830,83" coordsize="2,960">
              <v:shape style="position:absolute;left:13830;top:83;width:2;height:960" coordorigin="13830,83" coordsize="0,960" path="m13830,83l13830,104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87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computation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N!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floor(N))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565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error('bad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parameter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565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local_fact(N);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local_fact(N)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84" w:right="582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recursive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computation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N!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fprintf('fact(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)\n',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565" w:val="left" w:leader="none"/>
        </w:tabs>
        <w:spacing w:before="18"/>
        <w:ind w:left="4566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565" w:val="left" w:leader="none"/>
        </w:tabs>
        <w:spacing w:before="18"/>
        <w:ind w:left="4566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local_fact(N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19.81015pt;width:228.0pt;height:.1pt;mso-position-horizontal-relative:page;mso-position-vertical-relative:paragraph;z-index:-2716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valid.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9"/>
        <w:ind w:left="3630" w:right="248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prefix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local_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private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60"/>
        <w:ind w:left="3630" w:right="229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function—it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wrapper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fact(..)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here.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065"/>
        <w:jc w:val="left"/>
      </w:pPr>
      <w:r>
        <w:rPr>
          <w:b w:val="0"/>
          <w:bCs w:val="0"/>
          <w:color w:val="231F20"/>
          <w:spacing w:val="9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9</w:t>
      </w:r>
      <w:r>
        <w:rPr>
          <w:b w:val="0"/>
          <w:bCs w:val="0"/>
          <w:color w:val="231F20"/>
          <w:spacing w:val="9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opportunit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protected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factorial.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9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77pt;margin-top:36.247051pt;width:349pt;height:150.857pt;mso-position-horizontal-relative:page;mso-position-vertical-relative:paragraph;z-index:-2712" coordorigin="5540,725" coordsize="6980,3017">
            <v:group style="position:absolute;left:5550;top:735;width:6960;height:2997" coordorigin="5550,735" coordsize="6960,2997">
              <v:shape style="position:absolute;left:5550;top:735;width:6960;height:2997" coordorigin="5550,735" coordsize="6960,2997" path="m5550,3732l12510,3732,12510,735,5550,735,5550,3732xe" filled="t" fillcolor="#E6E7E8" stroked="f">
                <v:path arrowok="t"/>
                <v:fill type="solid"/>
              </v:shape>
              <v:shape style="position:absolute;left:5550;top:735;width:423;height:350" type="#_x0000_t75">
                <v:imagedata r:id="rId29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Examples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Recursion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197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78" w:right="387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9.3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Writing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protected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factorial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686" w:hanging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Writ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fact(...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show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Listin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9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19"/>
          <w:szCs w:val="19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fact(-1)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010" w:right="593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fact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parameter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fact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fact(.5)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010" w:right="593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fact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parameter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fact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010" w:right="728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fact(4)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1694" w:right="5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3273"/>
        <w:jc w:val="center"/>
        <w:rPr>
          <w:b w:val="0"/>
          <w:bCs w:val="0"/>
        </w:rPr>
      </w:pPr>
      <w:r>
        <w:rPr/>
        <w:pict>
          <v:group style="position:absolute;margin-left:273.993011pt;margin-top:3.145715pt;width:351.456pt;height:17.89pt;mso-position-horizontal-relative:page;mso-position-vertical-relative:paragraph;z-index:-2711" coordorigin="5480,63" coordsize="7029,358">
            <v:shape style="position:absolute;left:5484;top:63;width:420;height:357" type="#_x0000_t75">
              <v:imagedata r:id="rId30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9.6</w:t>
      </w:r>
      <w:r>
        <w:rPr>
          <w:color w:val="231F20"/>
          <w:spacing w:val="67"/>
          <w:w w:val="105"/>
        </w:rPr>
        <w:t> </w:t>
      </w:r>
      <w:r>
        <w:rPr>
          <w:color w:val="231F20"/>
          <w:spacing w:val="0"/>
          <w:w w:val="105"/>
        </w:rPr>
        <w:t>Examples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Recursion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5"/>
        <w:jc w:val="both"/>
      </w:pPr>
      <w:r>
        <w:rPr/>
        <w:pict>
          <v:group style="position:absolute;margin-left:88.375pt;margin-top:53.54612pt;width:24.25pt;height:48.25pt;mso-position-horizontal-relative:page;mso-position-vertical-relative:paragraph;z-index:-2710" coordorigin="1768,1071" coordsize="485,965">
            <v:group style="position:absolute;left:1892;top:1434;width:238;height:239" coordorigin="1892,1434" coordsize="238,239">
              <v:shape style="position:absolute;left:1892;top:1434;width:238;height:239" coordorigin="1892,1434" coordsize="238,239" path="m2130,1553l2112,1617,2064,1661,2021,1673,1996,1671,1934,1645,1897,1594,1892,1573,1893,1547,1917,1482,1964,1443,2004,1434,2028,1436,2089,1464,2124,1516,2130,1553xe" filled="f" stroked="t" strokeweight=".25pt" strokecolor="#231F20">
                <v:path arrowok="t"/>
              </v:shape>
            </v:group>
            <v:group style="position:absolute;left:1770;top:1553;width:480;height:2" coordorigin="1770,1553" coordsize="480,2">
              <v:shape style="position:absolute;left:1770;top:1553;width:480;height:2" coordorigin="1770,1553" coordsize="480,0" path="m1770,1553l2250,1553e" filled="f" stroked="t" strokeweight=".25pt" strokecolor="#231F20">
                <v:path arrowok="t"/>
              </v:shape>
            </v:group>
            <v:group style="position:absolute;left:2010;top:1073;width:2;height:960" coordorigin="2010,1073" coordsize="2,960">
              <v:shape style="position:absolute;left:2010;top:1073;width:2;height:960" coordorigin="2010,1073" coordsize="0,960" path="m2010,1073l2010,203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3.54612pt;width:24.25pt;height:48.25pt;mso-position-horizontal-relative:page;mso-position-vertical-relative:paragraph;z-index:-2709" coordorigin="13588,1071" coordsize="485,965">
            <v:group style="position:absolute;left:13712;top:1434;width:238;height:239" coordorigin="13712,1434" coordsize="238,239">
              <v:shape style="position:absolute;left:13712;top:1434;width:238;height:239" coordorigin="13712,1434" coordsize="238,239" path="m13950,1553l13932,1617,13884,1661,13841,1673,13816,1671,13754,1645,13717,1594,13712,1573,13713,1547,13737,1482,13784,1443,13824,1434,13848,1436,13909,1464,13944,1516,13950,1553xe" filled="f" stroked="t" strokeweight=".25pt" strokecolor="#231F20">
                <v:path arrowok="t"/>
              </v:shape>
            </v:group>
            <v:group style="position:absolute;left:13590;top:1553;width:480;height:2" coordorigin="13590,1553" coordsize="480,2">
              <v:shape style="position:absolute;left:13590;top:1553;width:480;height:2" coordorigin="13590,1553" coordsize="480,0" path="m13590,1553l14070,1553e" filled="f" stroked="t" strokeweight=".25pt" strokecolor="#231F20">
                <v:path arrowok="t"/>
              </v:shape>
            </v:group>
            <v:group style="position:absolute;left:13830;top:1073;width:2;height:960" coordorigin="13830,1073" coordsize="2,960">
              <v:shape style="position:absolute;left:13830;top:1073;width:2;height:960" coordorigin="13830,1073" coordsize="0,960" path="m13830,1073l13830,203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conclude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detectin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palindromes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Fibonacc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followe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practical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9"/>
        </w:numPr>
        <w:tabs>
          <w:tab w:pos="4421" w:val="left" w:leader="none"/>
        </w:tabs>
        <w:ind w:left="4421" w:right="5782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Detecting</w:t>
      </w:r>
      <w:r>
        <w:rPr>
          <w:color w:val="231F20"/>
          <w:spacing w:val="-33"/>
          <w:w w:val="110"/>
        </w:rPr>
        <w:t> </w:t>
      </w:r>
      <w:r>
        <w:rPr>
          <w:color w:val="231F20"/>
          <w:spacing w:val="0"/>
          <w:w w:val="110"/>
        </w:rPr>
        <w:t>Palindromes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3"/>
        <w:jc w:val="both"/>
      </w:pP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phras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receive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palindrome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forwar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backward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course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accomplis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(thin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it!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goo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recursive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desig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isPal(&lt;string&gt;)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3"/>
          <w:numId w:val="19"/>
        </w:numPr>
        <w:tabs>
          <w:tab w:pos="4345" w:val="left" w:leader="none"/>
        </w:tabs>
        <w:spacing w:line="260" w:lineRule="exact"/>
        <w:ind w:left="4350" w:right="1895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isPal(&lt;string&gt;)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terminates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&lt;string&gt;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zero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character,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3"/>
          <w:numId w:val="19"/>
        </w:numPr>
        <w:tabs>
          <w:tab w:pos="4345" w:val="left" w:leader="none"/>
        </w:tabs>
        <w:spacing w:line="260" w:lineRule="exact" w:before="40"/>
        <w:ind w:left="4350" w:right="2531" w:hanging="280"/>
        <w:jc w:val="left"/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9"/>
        </w:numPr>
        <w:tabs>
          <w:tab w:pos="4345" w:val="left" w:leader="none"/>
        </w:tabs>
        <w:spacing w:line="260" w:lineRule="exact" w:before="40"/>
        <w:ind w:left="4350" w:right="2122" w:hanging="280"/>
        <w:jc w:val="left"/>
      </w:pPr>
      <w:r>
        <w:rPr>
          <w:b w:val="0"/>
          <w:bCs w:val="0"/>
          <w:color w:val="231F20"/>
          <w:spacing w:val="0"/>
          <w:w w:val="100"/>
        </w:rPr>
        <w:t>Otherwise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isPal(&lt;shorter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string&gt;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obtained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9"/>
        </w:numPr>
        <w:tabs>
          <w:tab w:pos="4345" w:val="left" w:leader="none"/>
        </w:tabs>
        <w:spacing w:line="260" w:lineRule="exact" w:before="40"/>
        <w:ind w:left="4350" w:right="2227" w:hanging="280"/>
        <w:jc w:val="left"/>
      </w:pPr>
      <w:r>
        <w:rPr>
          <w:b w:val="0"/>
          <w:bCs w:val="0"/>
          <w:color w:val="231F20"/>
          <w:spacing w:val="0"/>
          <w:w w:val="100"/>
        </w:rPr>
        <w:t>Clearly,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shortened,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implementatio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palindrom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detecto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7369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350" w:right="179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successful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198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395pt;height:13.168pt;mso-position-horizontal-relative:page;mso-position-vertical-relative:paragraph;z-index:-2707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9.4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palindrome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detector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0"/>
        </w:numPr>
        <w:tabs>
          <w:tab w:pos="3699" w:val="left" w:leader="none"/>
        </w:tabs>
        <w:ind w:left="369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isPal(str)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84" w:right="582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recursive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palindrome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detector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46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str(end)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46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46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isPal(str(2:end-1));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3699" w:val="left" w:leader="none"/>
        </w:tabs>
        <w:spacing w:before="18"/>
        <w:ind w:left="369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19.810272pt;width:228.0pt;height:.1pt;mso-position-horizontal-relative:page;mso-position-vertical-relative:paragraph;z-index:-270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 w:before="53"/>
        <w:ind w:left="3630" w:right="236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36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4" w:firstLine="240"/>
        <w:jc w:val="both"/>
      </w:pPr>
      <w:r>
        <w:rPr/>
        <w:pict>
          <v:group style="position:absolute;margin-left:88.375008pt;margin-top:48.15543pt;width:24.25pt;height:48.25pt;mso-position-horizontal-relative:page;mso-position-vertical-relative:paragraph;z-index:-2705" coordorigin="1768,963" coordsize="485,965">
            <v:group style="position:absolute;left:1892;top:1326;width:238;height:239" coordorigin="1892,1326" coordsize="238,239">
              <v:shape style="position:absolute;left:1892;top:1326;width:238;height:239" coordorigin="1892,1326" coordsize="238,239" path="m2130,1446l2112,1509,2064,1553,2021,1565,1996,1563,1934,1537,1897,1486,1892,1465,1893,1439,1917,1374,1964,1335,2004,1326,2028,1328,2089,1356,2124,1409,2130,1446xe" filled="f" stroked="t" strokeweight=".25pt" strokecolor="#231F20">
                <v:path arrowok="t"/>
              </v:shape>
            </v:group>
            <v:group style="position:absolute;left:1770;top:1446;width:480;height:2" coordorigin="1770,1446" coordsize="480,2">
              <v:shape style="position:absolute;left:1770;top:1446;width:480;height:2" coordorigin="1770,1446" coordsize="480,0" path="m1770,1446l2250,1446e" filled="f" stroked="t" strokeweight=".25pt" strokecolor="#231F20">
                <v:path arrowok="t"/>
              </v:shape>
            </v:group>
            <v:group style="position:absolute;left:2010;top:966;width:2;height:960" coordorigin="2010,966" coordsize="2,960">
              <v:shape style="position:absolute;left:2010;top:966;width:2;height:960" coordorigin="2010,966" coordsize="0,960" path="m2010,966l2010,19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8.15543pt;width:24.25pt;height:48.25pt;mso-position-horizontal-relative:page;mso-position-vertical-relative:paragraph;z-index:-2704" coordorigin="13588,963" coordsize="485,965">
            <v:group style="position:absolute;left:13712;top:1326;width:238;height:239" coordorigin="13712,1326" coordsize="238,239">
              <v:shape style="position:absolute;left:13712;top:1326;width:238;height:239" coordorigin="13712,1326" coordsize="238,239" path="m13950,1446l13932,1509,13884,1553,13841,1565,13816,1563,13754,1537,13717,1486,13712,1465,13713,1439,13737,1374,13784,1335,13824,1326,13848,1328,13909,1356,13944,1409,13950,1446xe" filled="f" stroked="t" strokeweight=".25pt" strokecolor="#231F20">
                <v:path arrowok="t"/>
              </v:shape>
            </v:group>
            <v:group style="position:absolute;left:13590;top:1446;width:480;height:2" coordorigin="13590,1446" coordsize="480,2">
              <v:shape style="position:absolute;left:13590;top:1446;width:480;height:2" coordorigin="13590,1446" coordsize="480,0" path="m13590,1446l14070,1446e" filled="f" stroked="t" strokeweight=".25pt" strokecolor="#231F20">
                <v:path arrowok="t"/>
              </v:shape>
            </v:group>
            <v:group style="position:absolute;left:13830;top:966;width:2;height:960" coordorigin="13830,966" coordsize="2,960">
              <v:shape style="position:absolute;left:13830;top:966;width:2;height:960" coordorigin="13830,966" coordsize="0,960" path="m13830,966l13830,19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further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serious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palindromes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kno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palindrome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spaces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punctuatio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marks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uppercase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lowercase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leave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wrappe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issues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palindrome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9"/>
        </w:numPr>
        <w:tabs>
          <w:tab w:pos="3701" w:val="left" w:leader="none"/>
        </w:tabs>
        <w:ind w:left="3701" w:right="7186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Fibonacci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Series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4"/>
        <w:jc w:val="both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Fibonacc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originall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Italia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mathematician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Leonard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Pisan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Fibonacci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wh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studyin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growt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rabbit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populations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eleventh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century.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hypothesized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rabbits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birth,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rabbits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newborn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rabbits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wante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rabbi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populatio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year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9.2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six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months,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rabbit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290" w:val="left" w:leader="none"/>
        </w:tabs>
        <w:spacing w:before="77"/>
        <w:ind w:left="44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5.342987pt;margin-top:-8.321287pt;width:226.081002pt;height:146.832998pt;mso-position-horizontal-relative:page;mso-position-vertical-relative:paragraph;z-index:-2706" coordorigin="6307,-166" coordsize="4522,2937">
            <v:shape style="position:absolute;left:6343;top:-166;width:474;height:384" type="#_x0000_t75">
              <v:imagedata r:id="rId32" o:title=""/>
            </v:shape>
            <v:shape style="position:absolute;left:6348;top:335;width:464;height:374" type="#_x0000_t75">
              <v:imagedata r:id="rId33" o:title=""/>
            </v:shape>
            <v:shape style="position:absolute;left:8448;top:-28;width:464;height:374" type="#_x0000_t75">
              <v:imagedata r:id="rId34" o:title=""/>
            </v:shape>
            <v:shape style="position:absolute;left:6307;top:21;width:4522;height:2727" type="#_x0000_t75">
              <v:imagedata r:id="rId35" o:title=""/>
            </v:shape>
            <v:shape style="position:absolute;left:6307;top:2346;width:557;height:424" type="#_x0000_t75">
              <v:imagedata r:id="rId36" o:title=""/>
            </v:shape>
            <v:shape style="position:absolute;left:6936;top:2346;width:557;height:424" type="#_x0000_t75">
              <v:imagedata r:id="rId37" o:title=""/>
            </v:shape>
            <v:shape style="position:absolute;left:7565;top:2346;width:557;height:424" type="#_x0000_t75">
              <v:imagedata r:id="rId38" o:title="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Pair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Rabbits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(m/f)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2269" w:right="582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8"/>
        <w:ind w:left="2269" w:right="582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88.997192pt;margin-top:10.659809pt;width:10pt;height:24.232001pt;mso-position-horizontal-relative:page;mso-position-vertical-relative:paragraph;z-index:-2703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Month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8"/>
        <w:ind w:left="2269" w:right="582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10" w:right="798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10" w:right="798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9"/>
        <w:ind w:left="4136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9.2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Computing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rabbit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populations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3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1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Examples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Recursion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199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39"/>
          <w:pgSz w:w="15840" w:h="24480"/>
          <w:pgMar w:header="4827" w:footer="5472" w:top="5660" w:bottom="5660" w:left="1660" w:right="1660"/>
        </w:sectPr>
      </w:pPr>
    </w:p>
    <w:p>
      <w:pPr>
        <w:pStyle w:val="Heading3"/>
        <w:spacing w:before="521"/>
        <w:ind w:left="167" w:right="0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Technical</w:t>
      </w:r>
      <w:r>
        <w:rPr>
          <w:rFonts w:ascii="GillSans-UltraBold" w:hAnsi="GillSans-UltraBold" w:cs="GillSans-UltraBold" w:eastAsia="GillSans-UltraBold"/>
          <w:color w:val="FFFFFF"/>
          <w:spacing w:val="40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Insight</w:t>
      </w:r>
      <w:r>
        <w:rPr>
          <w:rFonts w:ascii="GillSans-UltraBold" w:hAnsi="GillSans-UltraBold" w:cs="GillSans-UltraBold" w:eastAsia="GillSans-UltraBold"/>
          <w:color w:val="FFFFFF"/>
          <w:spacing w:val="41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9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Truthfulnes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require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pointin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whil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computin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Fibonacc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serie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recursivel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nice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conceptuall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nightmar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computationa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load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processor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beyon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abou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27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series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iterativ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whil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less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elegant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linea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exponential.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374"/>
        <w:ind w:left="237" w:right="1666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2"/>
          <w:w w:val="100"/>
        </w:rPr>
        <w:t>soo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become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rabbit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mont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comprise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mont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N-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(sinc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rabbit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bor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boxe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figure).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rabbit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matur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month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pairs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72" w:space="40"/>
            <w:col w:w="5408"/>
          </w:cols>
        </w:sectPr>
      </w:pPr>
    </w:p>
    <w:p>
      <w:pPr>
        <w:pStyle w:val="BodyText"/>
        <w:spacing w:line="260" w:lineRule="exact"/>
        <w:ind w:left="3890" w:right="1667"/>
        <w:jc w:val="both"/>
      </w:pPr>
      <w:r>
        <w:rPr/>
        <w:pict>
          <v:group style="position:absolute;margin-left:202pt;margin-top:-101.723228pt;width:240.976pt;height:92.479pt;mso-position-horizontal-relative:page;mso-position-vertical-relative:paragraph;z-index:-2700" coordorigin="4040,-2034" coordsize="4820,1850">
            <v:group style="position:absolute;left:4050;top:-2024;width:4800;height:1830" coordorigin="4050,-2024" coordsize="4800,1830">
              <v:shape style="position:absolute;left:4050;top:-2024;width:4800;height:1830" coordorigin="4050,-2024" coordsize="4800,1830" path="m4050,-195l8850,-195,8850,-2024,4050,-2024,4050,-195xe" filled="t" fillcolor="#EDEDEE" stroked="f">
                <v:path arrowok="t"/>
                <v:fill type="solid"/>
              </v:shape>
            </v:group>
            <v:group style="position:absolute;left:4159;top:-1901;width:2240;height:232" coordorigin="4159,-1901" coordsize="2240,232">
              <v:shape style="position:absolute;left:4159;top:-1901;width:2240;height:232" coordorigin="4159,-1901" coordsize="2240,232" path="m4159,-1669l6399,-1669,6399,-1901,4159,-1901,4159,-166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rabbits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N-2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populatio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months,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fib(N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21"/>
        </w:numPr>
        <w:tabs>
          <w:tab w:pos="4345" w:val="left" w:leader="none"/>
        </w:tabs>
        <w:ind w:left="4350" w:right="0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-3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terminatin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2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answe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2"/>
          <w:numId w:val="21"/>
        </w:numPr>
        <w:tabs>
          <w:tab w:pos="4345" w:val="left" w:leader="none"/>
        </w:tabs>
        <w:spacing w:before="16"/>
        <w:ind w:left="4345" w:right="0" w:hanging="276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recursive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condition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fib(N)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fib(N-1)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fib(N-2)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2"/>
          <w:numId w:val="21"/>
        </w:numPr>
        <w:tabs>
          <w:tab w:pos="4345" w:val="left" w:leader="none"/>
        </w:tabs>
        <w:spacing w:line="260" w:lineRule="exact" w:before="29"/>
        <w:ind w:left="4350" w:right="2065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2214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Fibonacci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9.5.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890" w:right="1670" w:firstLine="240"/>
        <w:jc w:val="both"/>
      </w:pPr>
      <w:r>
        <w:rPr/>
        <w:pict>
          <v:group style="position:absolute;margin-left:88.375pt;margin-top:16.601709pt;width:24.25pt;height:48.25pt;mso-position-horizontal-relative:page;mso-position-vertical-relative:paragraph;z-index:-2699" coordorigin="1768,332" coordsize="485,965">
            <v:group style="position:absolute;left:1892;top:695;width:238;height:239" coordorigin="1892,695" coordsize="238,239">
              <v:shape style="position:absolute;left:1892;top:695;width:238;height:239" coordorigin="1892,695" coordsize="238,239" path="m2130,815l2112,878,2064,922,2021,934,1996,932,1934,906,1897,855,1892,834,1893,808,1917,743,1964,704,2004,695,2028,697,2089,725,2124,778,2130,815xe" filled="f" stroked="t" strokeweight=".25pt" strokecolor="#231F20">
                <v:path arrowok="t"/>
              </v:shape>
            </v:group>
            <v:group style="position:absolute;left:1770;top:815;width:480;height:2" coordorigin="1770,815" coordsize="480,2">
              <v:shape style="position:absolute;left:1770;top:815;width:480;height:2" coordorigin="1770,815" coordsize="480,0" path="m1770,815l2250,815e" filled="f" stroked="t" strokeweight=".25pt" strokecolor="#231F20">
                <v:path arrowok="t"/>
              </v:shape>
            </v:group>
            <v:group style="position:absolute;left:2010;top:335;width:2;height:960" coordorigin="2010,335" coordsize="2,960">
              <v:shape style="position:absolute;left:2010;top:335;width:2;height:960" coordorigin="2010,335" coordsize="0,960" path="m2010,335l2010,129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601709pt;width:24.25pt;height:48.25pt;mso-position-horizontal-relative:page;mso-position-vertical-relative:paragraph;z-index:-2698" coordorigin="13588,332" coordsize="485,965">
            <v:group style="position:absolute;left:13712;top:695;width:238;height:239" coordorigin="13712,695" coordsize="238,239">
              <v:shape style="position:absolute;left:13712;top:695;width:238;height:239" coordorigin="13712,695" coordsize="238,239" path="m13950,815l13932,878,13884,922,13841,934,13816,932,13754,906,13717,855,13712,834,13713,808,13737,743,13784,704,13824,695,13848,697,13909,725,13944,778,13950,815xe" filled="f" stroked="t" strokeweight=".25pt" strokecolor="#231F20">
                <v:path arrowok="t"/>
              </v:shape>
            </v:group>
            <v:group style="position:absolute;left:13590;top:815;width:480;height:2" coordorigin="13590,815" coordsize="480,2">
              <v:shape style="position:absolute;left:13590;top:815;width:480;height:2" coordorigin="13590,815" coordsize="480,0" path="m13590,815l14070,815e" filled="f" stroked="t" strokeweight=".25pt" strokecolor="#231F20">
                <v:path arrowok="t"/>
              </v:shape>
            </v:group>
            <v:group style="position:absolute;left:13830;top:335;width:2;height:960" coordorigin="13830,335" coordsize="2,960">
              <v:shape style="position:absolute;left:13830;top:335;width:2;height:960" coordorigin="13830,335" coordsize="0,960" path="m13830,335l13830,129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Fibonacci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series: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34,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55,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89,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population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3890" w:right="1667" w:firstLine="240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closel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phenomeno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golde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rati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golde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limi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rati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successiv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Fibonacc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values—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approximatel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1.618034—tha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occu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nature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surpris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naturalists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serie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occur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remarkabl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circumstances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9.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example,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Fibonacci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square.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geometric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approximation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logarithmic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spiral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nautilus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890" w:right="6149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9.6.3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Zeros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nonlinear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seeking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well-known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goal.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2746" w:right="429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42004pt;margin-top:3.717933pt;width:238.395pt;height:13.168pt;mso-position-horizontal-relative:page;mso-position-vertical-relative:paragraph;z-index:-2701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9.5</w:t>
      </w:r>
      <w:r>
        <w:rPr>
          <w:rFonts w:ascii="Times New Roman" w:hAnsi="Times New Roman" w:cs="Times New Roman" w:eastAsia="Times New Roman"/>
          <w:b/>
          <w:bCs/>
          <w:color w:val="231F20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Fibonacci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fib(N)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418" w:right="239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recursive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computation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Fibonacci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804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5189" w:val="left" w:leader="none"/>
        </w:tabs>
        <w:spacing w:before="18"/>
        <w:ind w:left="518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5189" w:val="left" w:leader="none"/>
        </w:tabs>
        <w:spacing w:before="18"/>
        <w:ind w:left="518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fib(N-1)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fib(N-2);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44pt;width:228pt;height:.1pt;mso-position-horizontal-relative:page;mso-position-vertical-relative:paragraph;z-index:-2702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200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59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04.47728pt;height:116.7075pt;mso-position-horizontal-relative:char;mso-position-vertical-relative:line" type="#_x0000_t75">
            <v:imagedata r:id="rId4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5"/>
        <w:ind w:left="3727" w:right="4731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9.3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Fibonacci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nature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2385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approac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determinin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especially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crossings,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helpful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location(s)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crossing(s).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given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by: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before="80"/>
        <w:ind w:left="3949" w:right="239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1"/>
          <w:szCs w:val="21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2"/>
          <w:w w:val="11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1"/>
          <w:szCs w:val="21"/>
        </w:rPr>
        <w:t>(x)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1"/>
          <w:w w:val="11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1"/>
          <w:szCs w:val="21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2"/>
          <w:w w:val="11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10"/>
          <w:sz w:val="21"/>
          <w:szCs w:val="21"/>
        </w:rPr>
        <w:t>0.0333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1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0"/>
          <w:position w:val="9"/>
          <w:sz w:val="15"/>
          <w:szCs w:val="15"/>
        </w:rPr>
        <w:t>6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1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5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10"/>
          <w:position w:val="0"/>
          <w:sz w:val="21"/>
          <w:szCs w:val="21"/>
        </w:rPr>
        <w:t>0.3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0"/>
          <w:position w:val="9"/>
          <w:sz w:val="15"/>
          <w:szCs w:val="15"/>
        </w:rPr>
        <w:t>5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1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5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10"/>
          <w:position w:val="0"/>
          <w:sz w:val="21"/>
          <w:szCs w:val="21"/>
        </w:rPr>
        <w:t>1.3333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0"/>
          <w:position w:val="9"/>
          <w:sz w:val="15"/>
          <w:szCs w:val="15"/>
        </w:rPr>
        <w:t>4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5"/>
          <w:w w:val="11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4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10"/>
          <w:position w:val="0"/>
          <w:sz w:val="21"/>
          <w:szCs w:val="21"/>
        </w:rPr>
        <w:t>16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0"/>
          <w:position w:val="9"/>
          <w:sz w:val="15"/>
          <w:szCs w:val="15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5"/>
          <w:w w:val="11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4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10"/>
          <w:position w:val="0"/>
          <w:sz w:val="21"/>
          <w:szCs w:val="21"/>
        </w:rPr>
        <w:t>187.2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1"/>
          <w:w w:val="11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4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10"/>
          <w:position w:val="0"/>
          <w:sz w:val="21"/>
          <w:szCs w:val="21"/>
        </w:rPr>
        <w:t>172.9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right="2389"/>
        <w:jc w:val="both"/>
      </w:pPr>
      <w:r>
        <w:rPr/>
        <w:pict>
          <v:group style="position:absolute;margin-left:88.375pt;margin-top:20.152258pt;width:24.25pt;height:48.25pt;mso-position-horizontal-relative:page;mso-position-vertical-relative:paragraph;z-index:-2690" coordorigin="1768,403" coordsize="485,965">
            <v:group style="position:absolute;left:1892;top:766;width:238;height:239" coordorigin="1892,766" coordsize="238,239">
              <v:shape style="position:absolute;left:1892;top:766;width:238;height:239" coordorigin="1892,766" coordsize="238,239" path="m2130,886l2112,949,2064,993,2021,1005,1996,1003,1934,977,1897,926,1892,905,1893,879,1917,814,1964,775,2004,766,2028,768,2089,796,2124,849,2130,886xe" filled="f" stroked="t" strokeweight=".25pt" strokecolor="#231F20">
                <v:path arrowok="t"/>
              </v:shape>
            </v:group>
            <v:group style="position:absolute;left:1770;top:886;width:480;height:2" coordorigin="1770,886" coordsize="480,2">
              <v:shape style="position:absolute;left:1770;top:886;width:480;height:2" coordorigin="1770,886" coordsize="480,0" path="m1770,886l2250,886e" filled="f" stroked="t" strokeweight=".25pt" strokecolor="#231F20">
                <v:path arrowok="t"/>
              </v:shape>
            </v:group>
            <v:group style="position:absolute;left:2010;top:406;width:2;height:960" coordorigin="2010,406" coordsize="2,960">
              <v:shape style="position:absolute;left:2010;top:406;width:2;height:960" coordorigin="2010,406" coordsize="0,960" path="m2010,406l2010,13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152258pt;width:24.25pt;height:48.25pt;mso-position-horizontal-relative:page;mso-position-vertical-relative:paragraph;z-index:-2689" coordorigin="13588,403" coordsize="485,965">
            <v:group style="position:absolute;left:13712;top:766;width:238;height:239" coordorigin="13712,766" coordsize="238,239">
              <v:shape style="position:absolute;left:13712;top:766;width:238;height:239" coordorigin="13712,766" coordsize="238,239" path="m13950,886l13932,949,13884,993,13841,1005,13816,1003,13754,977,13717,926,13712,905,13713,879,13737,814,13784,775,13824,766,13848,768,13909,796,13944,849,13950,886xe" filled="f" stroked="t" strokeweight=".25pt" strokecolor="#231F20">
                <v:path arrowok="t"/>
              </v:shape>
            </v:group>
            <v:group style="position:absolute;left:13590;top:886;width:480;height:2" coordorigin="13590,886" coordsize="480,2">
              <v:shape style="position:absolute;left:13590;top:886;width:480;height:2" coordorigin="13590,886" coordsize="480,0" path="m13590,886l14070,886e" filled="f" stroked="t" strokeweight=".25pt" strokecolor="#231F20">
                <v:path arrowok="t"/>
              </v:shape>
            </v:group>
            <v:group style="position:absolute;left:13830;top:406;width:2;height:960" coordorigin="13830,406" coordsize="2,960">
              <v:shape style="position:absolute;left:13830;top:406;width:2;height:960" coordorigin="13830,406" coordsize="0,960" path="m13830,406l13830,13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9.4.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assume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continuous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line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describes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exact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function,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plus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marks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indicate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locations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which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have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measurements.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Clearly,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there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number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zero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crossings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function,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including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very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messy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looking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crossing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around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=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6.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crossings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arbitrary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accuracy.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7"/>
        <w:ind w:left="406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39.861023pt;margin-top:8.395594pt;width:.33pt;height:.33pt;mso-position-horizontal-relative:page;mso-position-vertical-relative:paragraph;z-index:-2697" coordorigin="10797,168" coordsize="7,7">
            <v:group style="position:absolute;left:10801;top:171;width:2;height:2" coordorigin="10801,171" coordsize="2,2">
              <v:shape style="position:absolute;left:10801;top:171;width:2;height:2" coordorigin="10801,171" coordsize="0,0" path="m10801,171l10801,171e" filled="f" stroked="t" strokeweight=".33pt" strokecolor="#231F20">
                <v:path arrowok="t"/>
                <v:stroke dashstyle="dash"/>
              </v:shape>
            </v:group>
            <v:group style="position:absolute;left:10801;top:171;width:2;height:2" coordorigin="10801,171" coordsize="2,2">
              <v:shape style="position:absolute;left:10801;top:171;width:2;height:2" coordorigin="10801,171" coordsize="0,0" path="m10801,171l10801,171e" filled="f" stroked="t" strokeweight=".33pt" strokecolor="#231F2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shape style="position:absolute;margin-left:309.433014pt;margin-top:8.312593pt;width:231.079pt;height:172.028pt;mso-position-horizontal-relative:page;mso-position-vertical-relative:paragraph;z-index:-268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86" w:hRule="exact"/>
                    </w:trPr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2,000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7"/>
        <w:ind w:left="406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40.026001pt;margin-top:8.561195pt;width:.1pt;height:.1pt;mso-position-horizontal-relative:page;mso-position-vertical-relative:paragraph;z-index:-2692" coordorigin="10801,171" coordsize="2,2">
            <v:shape style="position:absolute;left:10801;top:171;width:2;height:2" coordorigin="10801,171" coordsize="0,0" path="m10801,171l10801,171e" filled="f" stroked="t" strokeweight=".33pt" strokecolor="#231F2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322.212006pt;margin-top:-9.337805pt;width:205.263pt;height:140.194pt;mso-position-horizontal-relative:page;mso-position-vertical-relative:paragraph;z-index:-2691" coordorigin="6444,-187" coordsize="4105,2804">
            <v:group style="position:absolute;left:6449;top:-182;width:4095;height:2794" coordorigin="6449,-182" coordsize="4095,2794">
              <v:shape style="position:absolute;left:6449;top:-182;width:4095;height:2794" coordorigin="6449,-182" coordsize="4095,2794" path="m6449,-182l6491,424,6532,934,6573,1357,6615,1702,6656,1979,6697,2195,6739,2359,6780,2476,6822,2554,6904,2612,6946,2603,7028,2532,7070,2477,7121,2401,7176,2305,7206,2251,7236,2195,7268,2137,7302,2079,7336,2021,7372,1964,7410,1910,7448,1859,7489,1812,7574,1733,7665,1682,7763,1666,7814,1674,7897,1705,7976,1754,8052,1812,8124,1876,8194,1945,8264,2015,8299,2050,8370,2119,8443,2186,8519,2247,8599,2301,8683,2345,8766,2374,8845,2389,8921,2393,8959,2391,9034,2381,9108,2365,9182,2344,9255,2321,9292,2309,9329,2297,9403,2275,9477,2256,9552,2243,9635,2234,9696,2230,9735,2230,9755,2230,9775,2230,9795,2230,9875,2228,9954,2218,10048,2182,10105,2139,10155,2081,10199,2012,10238,1933,10272,1849,10301,1763,10325,1677,10346,1595,10364,1519,10379,1453,10420,1238,10462,978,10503,670,10545,305e" filled="f" stroked="t" strokeweight=".496pt" strokecolor="#434344">
                <v:path arrowok="t"/>
              </v:shape>
            </v:group>
            <v:group style="position:absolute;left:6614;top:1801;width:30;height:2" coordorigin="6614,1801" coordsize="30,2">
              <v:shape style="position:absolute;left:6614;top:1801;width:30;height:2" coordorigin="6614,1801" coordsize="30,0" path="m6614,1801l6643,1801e" filled="f" stroked="t" strokeweight=".496pt" strokecolor="#6D6E71">
                <v:path arrowok="t"/>
              </v:shape>
            </v:group>
            <v:group style="position:absolute;left:6628;top:1786;width:2;height:30" coordorigin="6628,1786" coordsize="2,30">
              <v:shape style="position:absolute;left:6628;top:1786;width:2;height:30" coordorigin="6628,1786" coordsize="0,30" path="m6628,1786l6628,1816e" filled="f" stroked="t" strokeweight=".496pt" strokecolor="#6D6E71">
                <v:path arrowok="t"/>
              </v:shape>
            </v:group>
            <v:group style="position:absolute;left:6823;top:2574;width:30;height:2" coordorigin="6823,2574" coordsize="30,2">
              <v:shape style="position:absolute;left:6823;top:2574;width:30;height:2" coordorigin="6823,2574" coordsize="30,0" path="m6823,2574l6853,2574e" filled="f" stroked="t" strokeweight=".496pt" strokecolor="#6D6E71">
                <v:path arrowok="t"/>
              </v:shape>
            </v:group>
            <v:group style="position:absolute;left:6838;top:2559;width:2;height:30" coordorigin="6838,2559" coordsize="2,30">
              <v:shape style="position:absolute;left:6838;top:2559;width:2;height:30" coordorigin="6838,2559" coordsize="0,30" path="m6838,2559l6838,2589e" filled="f" stroked="t" strokeweight=".496pt" strokecolor="#6D6E71">
                <v:path arrowok="t"/>
              </v:shape>
            </v:group>
            <v:group style="position:absolute;left:7032;top:2509;width:30;height:2" coordorigin="7032,2509" coordsize="30,2">
              <v:shape style="position:absolute;left:7032;top:2509;width:30;height:2" coordorigin="7032,2509" coordsize="30,0" path="m7032,2509l7061,2509e" filled="f" stroked="t" strokeweight=".496pt" strokecolor="#6D6E71">
                <v:path arrowok="t"/>
              </v:shape>
            </v:group>
            <v:group style="position:absolute;left:7047;top:2494;width:2;height:30" coordorigin="7047,2494" coordsize="2,30">
              <v:shape style="position:absolute;left:7047;top:2494;width:2;height:30" coordorigin="7047,2494" coordsize="0,30" path="m7047,2494l7047,2524e" filled="f" stroked="t" strokeweight=".496pt" strokecolor="#6D6E71">
                <v:path arrowok="t"/>
              </v:shape>
            </v:group>
            <v:group style="position:absolute;left:7241;top:2161;width:30;height:2" coordorigin="7241,2161" coordsize="30,2">
              <v:shape style="position:absolute;left:7241;top:2161;width:30;height:2" coordorigin="7241,2161" coordsize="30,0" path="m7241,2161l7270,2161e" filled="f" stroked="t" strokeweight=".496pt" strokecolor="#6D6E71">
                <v:path arrowok="t"/>
              </v:shape>
            </v:group>
            <v:group style="position:absolute;left:7256;top:2146;width:2;height:30" coordorigin="7256,2146" coordsize="2,30">
              <v:shape style="position:absolute;left:7256;top:2146;width:2;height:30" coordorigin="7256,2146" coordsize="0,30" path="m7256,2146l7256,2176e" filled="f" stroked="t" strokeweight=".496pt" strokecolor="#6D6E71">
                <v:path arrowok="t"/>
              </v:shape>
            </v:group>
            <v:group style="position:absolute;left:7450;top:1840;width:30;height:2" coordorigin="7450,1840" coordsize="30,2">
              <v:shape style="position:absolute;left:7450;top:1840;width:30;height:2" coordorigin="7450,1840" coordsize="30,0" path="m7450,1840l7479,1840e" filled="f" stroked="t" strokeweight=".496pt" strokecolor="#6D6E71">
                <v:path arrowok="t"/>
              </v:shape>
            </v:group>
            <v:group style="position:absolute;left:7464;top:1825;width:2;height:30" coordorigin="7464,1825" coordsize="2,30">
              <v:shape style="position:absolute;left:7464;top:1825;width:2;height:30" coordorigin="7464,1825" coordsize="0,30" path="m7464,1825l7464,1854e" filled="f" stroked="t" strokeweight=".496pt" strokecolor="#6D6E71">
                <v:path arrowok="t"/>
              </v:shape>
            </v:group>
            <v:group style="position:absolute;left:7659;top:1679;width:30;height:2" coordorigin="7659,1679" coordsize="30,2">
              <v:shape style="position:absolute;left:7659;top:1679;width:30;height:2" coordorigin="7659,1679" coordsize="30,0" path="m7659,1679l7689,1679e" filled="f" stroked="t" strokeweight=".496pt" strokecolor="#6D6E71">
                <v:path arrowok="t"/>
              </v:shape>
            </v:group>
            <v:group style="position:absolute;left:7674;top:1664;width:2;height:30" coordorigin="7674,1664" coordsize="2,30">
              <v:shape style="position:absolute;left:7674;top:1664;width:2;height:30" coordorigin="7674,1664" coordsize="0,30" path="m7674,1664l7674,1694e" filled="f" stroked="t" strokeweight=".496pt" strokecolor="#6D6E71">
                <v:path arrowok="t"/>
              </v:shape>
            </v:group>
            <v:group style="position:absolute;left:7868;top:1698;width:30;height:2" coordorigin="7868,1698" coordsize="30,2">
              <v:shape style="position:absolute;left:7868;top:1698;width:30;height:2" coordorigin="7868,1698" coordsize="30,0" path="m7868,1698l7898,1698e" filled="f" stroked="t" strokeweight=".496pt" strokecolor="#6D6E71">
                <v:path arrowok="t"/>
              </v:shape>
            </v:group>
            <v:group style="position:absolute;left:7883;top:1683;width:2;height:30" coordorigin="7883,1683" coordsize="2,30">
              <v:shape style="position:absolute;left:7883;top:1683;width:2;height:30" coordorigin="7883,1683" coordsize="0,30" path="m7883,1683l7883,1712e" filled="f" stroked="t" strokeweight=".496pt" strokecolor="#6D6E71">
                <v:path arrowok="t"/>
              </v:shape>
            </v:group>
            <v:group style="position:absolute;left:8077;top:1847;width:30;height:2" coordorigin="8077,1847" coordsize="30,2">
              <v:shape style="position:absolute;left:8077;top:1847;width:30;height:2" coordorigin="8077,1847" coordsize="30,0" path="m8077,1847l8107,1847e" filled="f" stroked="t" strokeweight=".496pt" strokecolor="#6D6E71">
                <v:path arrowok="t"/>
              </v:shape>
            </v:group>
            <v:group style="position:absolute;left:8092;top:1832;width:2;height:30" coordorigin="8092,1832" coordsize="2,30">
              <v:shape style="position:absolute;left:8092;top:1832;width:2;height:30" coordorigin="8092,1832" coordsize="0,30" path="m8092,1832l8092,1862e" filled="f" stroked="t" strokeweight=".496pt" strokecolor="#6D6E71">
                <v:path arrowok="t"/>
              </v:shape>
            </v:group>
            <v:group style="position:absolute;left:8286;top:2052;width:30;height:2" coordorigin="8286,2052" coordsize="30,2">
              <v:shape style="position:absolute;left:8286;top:2052;width:30;height:2" coordorigin="8286,2052" coordsize="30,0" path="m8286,2052l8315,2052e" filled="f" stroked="t" strokeweight=".496pt" strokecolor="#6D6E71">
                <v:path arrowok="t"/>
              </v:shape>
            </v:group>
            <v:group style="position:absolute;left:8301;top:2037;width:2;height:30" coordorigin="8301,2037" coordsize="2,30">
              <v:shape style="position:absolute;left:8301;top:2037;width:2;height:30" coordorigin="8301,2037" coordsize="0,30" path="m8301,2037l8301,2067e" filled="f" stroked="t" strokeweight=".496pt" strokecolor="#6D6E71">
                <v:path arrowok="t"/>
              </v:shape>
            </v:group>
            <v:group style="position:absolute;left:8704;top:2359;width:30;height:2" coordorigin="8704,2359" coordsize="30,2">
              <v:shape style="position:absolute;left:8704;top:2359;width:30;height:2" coordorigin="8704,2359" coordsize="30,0" path="m8704,2359l8734,2359e" filled="f" stroked="t" strokeweight=".496pt" strokecolor="#6D6E71">
                <v:path arrowok="t"/>
              </v:shape>
            </v:group>
            <v:group style="position:absolute;left:8719;top:2344;width:2;height:30" coordorigin="8719,2344" coordsize="2,30">
              <v:shape style="position:absolute;left:8719;top:2344;width:2;height:30" coordorigin="8719,2344" coordsize="0,30" path="m8719,2344l8719,2373e" filled="f" stroked="t" strokeweight=".496pt" strokecolor="#6D6E71">
                <v:path arrowok="t"/>
              </v:shape>
            </v:group>
            <v:group style="position:absolute;left:8913;top:2392;width:30;height:2" coordorigin="8913,2392" coordsize="30,2">
              <v:shape style="position:absolute;left:8913;top:2392;width:30;height:2" coordorigin="8913,2392" coordsize="30,0" path="m8913,2392l8943,2392e" filled="f" stroked="t" strokeweight=".496pt" strokecolor="#6D6E71">
                <v:path arrowok="t"/>
              </v:shape>
            </v:group>
            <v:group style="position:absolute;left:8928;top:2378;width:2;height:30" coordorigin="8928,2378" coordsize="2,30">
              <v:shape style="position:absolute;left:8928;top:2378;width:2;height:30" coordorigin="8928,2378" coordsize="0,30" path="m8928,2378l8928,2407e" filled="f" stroked="t" strokeweight=".496pt" strokecolor="#6D6E71">
                <v:path arrowok="t"/>
              </v:shape>
            </v:group>
            <v:group style="position:absolute;left:9122;top:2357;width:30;height:2" coordorigin="9122,2357" coordsize="30,2">
              <v:shape style="position:absolute;left:9122;top:2357;width:30;height:2" coordorigin="9122,2357" coordsize="30,0" path="m9122,2357l9151,2357e" filled="f" stroked="t" strokeweight=".496pt" strokecolor="#6D6E71">
                <v:path arrowok="t"/>
              </v:shape>
            </v:group>
            <v:group style="position:absolute;left:9137;top:2342;width:2;height:30" coordorigin="9137,2342" coordsize="2,30">
              <v:shape style="position:absolute;left:9137;top:2342;width:2;height:30" coordorigin="9137,2342" coordsize="0,30" path="m9137,2342l9137,2372e" filled="f" stroked="t" strokeweight=".496pt" strokecolor="#6D6E71">
                <v:path arrowok="t"/>
              </v:shape>
            </v:group>
            <v:group style="position:absolute;left:9331;top:2292;width:30;height:2" coordorigin="9331,2292" coordsize="30,2">
              <v:shape style="position:absolute;left:9331;top:2292;width:30;height:2" coordorigin="9331,2292" coordsize="30,0" path="m9331,2292l9360,2292e" filled="f" stroked="t" strokeweight=".496pt" strokecolor="#6D6E71">
                <v:path arrowok="t"/>
              </v:shape>
            </v:group>
            <v:group style="position:absolute;left:9346;top:2277;width:2;height:30" coordorigin="9346,2277" coordsize="2,30">
              <v:shape style="position:absolute;left:9346;top:2277;width:2;height:30" coordorigin="9346,2277" coordsize="0,30" path="m9346,2277l9346,2307e" filled="f" stroked="t" strokeweight=".496pt" strokecolor="#6D6E71">
                <v:path arrowok="t"/>
              </v:shape>
            </v:group>
            <v:group style="position:absolute;left:9540;top:2242;width:30;height:2" coordorigin="9540,2242" coordsize="30,2">
              <v:shape style="position:absolute;left:9540;top:2242;width:30;height:2" coordorigin="9540,2242" coordsize="30,0" path="m9540,2242l9570,2242e" filled="f" stroked="t" strokeweight=".496pt" strokecolor="#6D6E71">
                <v:path arrowok="t"/>
              </v:shape>
            </v:group>
            <v:group style="position:absolute;left:9555;top:2227;width:2;height:30" coordorigin="9555,2227" coordsize="2,30">
              <v:shape style="position:absolute;left:9555;top:2227;width:2;height:30" coordorigin="9555,2227" coordsize="0,30" path="m9555,2227l9555,2257e" filled="f" stroked="t" strokeweight=".496pt" strokecolor="#6D6E71">
                <v:path arrowok="t"/>
              </v:shape>
            </v:group>
            <v:group style="position:absolute;left:9958;top:2214;width:30;height:2" coordorigin="9958,2214" coordsize="30,2">
              <v:shape style="position:absolute;left:9958;top:2214;width:30;height:2" coordorigin="9958,2214" coordsize="30,0" path="m9958,2214l9988,2214e" filled="f" stroked="t" strokeweight=".496pt" strokecolor="#6D6E71">
                <v:path arrowok="t"/>
              </v:shape>
            </v:group>
            <v:group style="position:absolute;left:9973;top:2199;width:2;height:30" coordorigin="9973,2199" coordsize="2,30">
              <v:shape style="position:absolute;left:9973;top:2199;width:2;height:30" coordorigin="9973,2199" coordsize="0,30" path="m9973,2199l9973,2228e" filled="f" stroked="t" strokeweight=".496pt" strokecolor="#6D6E71">
                <v:path arrowok="t"/>
              </v:shape>
            </v:group>
            <v:group style="position:absolute;left:10167;top:2042;width:30;height:2" coordorigin="10167,2042" coordsize="30,2">
              <v:shape style="position:absolute;left:10167;top:2042;width:30;height:2" coordorigin="10167,2042" coordsize="30,0" path="m10167,2042l10196,2042e" filled="f" stroked="t" strokeweight=".496pt" strokecolor="#6D6E71">
                <v:path arrowok="t"/>
              </v:shape>
            </v:group>
            <v:group style="position:absolute;left:10182;top:2027;width:2;height:30" coordorigin="10182,2027" coordsize="2,30">
              <v:shape style="position:absolute;left:10182;top:2027;width:2;height:30" coordorigin="10182,2027" coordsize="0,30" path="m10182,2027l10182,2057e" filled="f" stroked="t" strokeweight=".496pt" strokecolor="#6D6E71">
                <v:path arrowok="t"/>
              </v:shape>
            </v:group>
            <v:group style="position:absolute;left:10376;top:1395;width:30;height:2" coordorigin="10376,1395" coordsize="30,2">
              <v:shape style="position:absolute;left:10376;top:1395;width:30;height:2" coordorigin="10376,1395" coordsize="30,0" path="m10376,1395l10406,1395e" filled="f" stroked="t" strokeweight=".496pt" strokecolor="#6D6E71">
                <v:path arrowok="t"/>
              </v:shape>
            </v:group>
            <v:group style="position:absolute;left:10391;top:1380;width:2;height:30" coordorigin="10391,1380" coordsize="2,30">
              <v:shape style="position:absolute;left:10391;top:1380;width:2;height:30" coordorigin="10391,1380" coordsize="0,30" path="m10391,1380l10391,1410e" filled="f" stroked="t" strokeweight=".496pt" strokecolor="#6D6E71">
                <v:path arrowok="t"/>
              </v:shape>
            </v:group>
            <v:group style="position:absolute;left:6614;top:1786;width:30;height:30" coordorigin="6614,1786" coordsize="30,30">
              <v:shape style="position:absolute;left:6614;top:1786;width:30;height:30" coordorigin="6614,1786" coordsize="30,30" path="m6628,1816l6636,1816,6643,1808,6643,1801,6643,1793,6636,1786,6628,1786,6621,1786,6614,1793,6614,1801,6614,1808,6621,1816,6628,1816xe" filled="f" stroked="t" strokeweight=".496pt" strokecolor="#6D6E71">
                <v:path arrowok="t"/>
              </v:shape>
            </v:group>
            <v:group style="position:absolute;left:7032;top:2494;width:30;height:30" coordorigin="7032,2494" coordsize="30,30">
              <v:shape style="position:absolute;left:7032;top:2494;width:30;height:30" coordorigin="7032,2494" coordsize="30,30" path="m7047,2524l7054,2524,7062,2517,7062,2509,7062,2502,7054,2494,7047,2494,7039,2494,7032,2502,7032,2509,7032,2517,7039,2524,7047,2524xe" filled="f" stroked="t" strokeweight=".496pt" strokecolor="#6D6E71">
                <v:path arrowok="t"/>
              </v:shape>
            </v:group>
            <v:group style="position:absolute;left:8286;top:2037;width:30;height:30" coordorigin="8286,2037" coordsize="30,30">
              <v:shape style="position:absolute;left:8286;top:2037;width:30;height:30" coordorigin="8286,2037" coordsize="30,30" path="m8301,2067l8308,2067,8315,2060,8315,2052,8315,2045,8308,2037,8301,2037,8293,2037,8286,2045,8286,2052,8286,2060,8293,2067,8301,2067xe" filled="f" stroked="t" strokeweight=".496pt" strokecolor="#6D6E71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1,500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7"/>
        <w:ind w:left="406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40.026001pt;margin-top:8.561594pt;width:.1pt;height:.1pt;mso-position-horizontal-relative:page;mso-position-vertical-relative:paragraph;z-index:-2693" coordorigin="10801,171" coordsize="2,2">
            <v:shape style="position:absolute;left:10801;top:171;width:2;height:2" coordorigin="10801,171" coordsize="0,0" path="m10801,171l10801,171e" filled="f" stroked="t" strokeweight=".33pt" strokecolor="#231F20">
              <v:path arrowok="t"/>
              <v:stroke dashstyle="dash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1,000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7"/>
        <w:ind w:left="353" w:right="4208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40.026001pt;margin-top:8.660596pt;width:.1pt;height:.1pt;mso-position-horizontal-relative:page;mso-position-vertical-relative:paragraph;z-index:-2694" coordorigin="10801,173" coordsize="2,2">
            <v:shape style="position:absolute;left:10801;top:173;width:2;height:2" coordorigin="10801,173" coordsize="0,0" path="m10801,173l10801,173e" filled="f" stroked="t" strokeweight=".33pt" strokecolor="#231F20">
              <v:path arrowok="t"/>
              <v:stroke dashstyle="dash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7"/>
        <w:ind w:left="610" w:right="4295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40.026001pt;margin-top:8.660018pt;width:.1pt;height:.1pt;mso-position-horizontal-relative:page;mso-position-vertical-relative:paragraph;z-index:-2695" coordorigin="10801,173" coordsize="2,2">
            <v:shape style="position:absolute;left:10801;top:173;width:2;height:2" coordorigin="10801,173" coordsize="0,0" path="m10801,173l10801,173e" filled="f" stroked="t" strokeweight=".33pt" strokecolor="#231F20">
              <v:path arrowok="t"/>
              <v:stroke dashstyle="dash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75" w:lineRule="exact" w:before="77"/>
        <w:ind w:left="4147" w:right="1926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40.026001pt;margin-top:8.562106pt;width:.1pt;height:.1pt;mso-position-horizontal-relative:page;mso-position-vertical-relative:paragraph;z-index:-2696" coordorigin="10801,171" coordsize="2,2">
            <v:shape style="position:absolute;left:10801;top:171;width:2;height:2" coordorigin="10801,171" coordsize="0,0" path="m10801,171l10801,171e" filled="f" stroked="t" strokeweight=".33pt" strokecolor="#231F20">
              <v:path arrowok="t"/>
              <v:stroke dashstyle="dash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955" w:val="left" w:leader="none"/>
          <w:tab w:pos="5467" w:val="left" w:leader="none"/>
          <w:tab w:pos="5979" w:val="left" w:leader="none"/>
          <w:tab w:pos="6543" w:val="left" w:leader="none"/>
          <w:tab w:pos="7053" w:val="left" w:leader="none"/>
          <w:tab w:pos="7563" w:val="left" w:leader="none"/>
          <w:tab w:pos="8075" w:val="left" w:leader="none"/>
          <w:tab w:pos="8589" w:val="left" w:leader="none"/>
          <w:tab w:pos="9055" w:val="left" w:leader="none"/>
        </w:tabs>
        <w:spacing w:line="152" w:lineRule="exact"/>
        <w:ind w:left="444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9"/>
        <w:ind w:left="4067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9.4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f(x)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4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3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Examples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Recursion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201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Estimatin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/>
          <w:bCs/>
          <w:color w:val="808285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Critica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/>
          <w:bCs/>
          <w:color w:val="808285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Point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/>
          <w:bCs/>
          <w:color w:val="808285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color w:val="808285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Functio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/>
          <w:bCs/>
          <w:color w:val="808285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approximation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roots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approximations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value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whic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adjacen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value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function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change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sign.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technique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determining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where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adjacent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points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change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sign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simply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multiply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adjacent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values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find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where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-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product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positive,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Listing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9.6.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67"/>
        <w:ind w:left="3890" w:right="737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9.6: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56"/>
        <w:ind w:left="4350" w:right="482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Line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2: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Computes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188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shifting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right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shortening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original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one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keep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size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equal.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167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2123"/>
        <w:jc w:val="both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Clearly,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roots.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0"/>
        <w:ind w:left="3890" w:right="1664"/>
        <w:jc w:val="both"/>
      </w:pPr>
      <w:r>
        <w:rPr/>
        <w:pict>
          <v:group style="position:absolute;margin-left:88.375pt;margin-top:29.077429pt;width:24.25pt;height:48.25pt;mso-position-horizontal-relative:page;mso-position-vertical-relative:paragraph;z-index:-2685" coordorigin="1768,582" coordsize="485,965">
            <v:group style="position:absolute;left:1892;top:944;width:238;height:239" coordorigin="1892,944" coordsize="238,239">
              <v:shape style="position:absolute;left:1892;top:944;width:238;height:239" coordorigin="1892,944" coordsize="238,239" path="m2130,1064l2112,1128,2064,1171,2021,1184,1996,1182,1934,1155,1897,1105,1892,1084,1893,1057,1917,992,1964,953,2004,944,2028,946,2089,974,2124,1027,2130,1064xe" filled="f" stroked="t" strokeweight=".25pt" strokecolor="#231F20">
                <v:path arrowok="t"/>
              </v:shape>
            </v:group>
            <v:group style="position:absolute;left:1770;top:1064;width:480;height:2" coordorigin="1770,1064" coordsize="480,2">
              <v:shape style="position:absolute;left:1770;top:1064;width:480;height:2" coordorigin="1770,1064" coordsize="480,0" path="m1770,1064l2250,1064e" filled="f" stroked="t" strokeweight=".25pt" strokecolor="#231F20">
                <v:path arrowok="t"/>
              </v:shape>
            </v:group>
            <v:group style="position:absolute;left:2010;top:584;width:2;height:960" coordorigin="2010,584" coordsize="2,960">
              <v:shape style="position:absolute;left:2010;top:584;width:2;height:960" coordorigin="2010,584" coordsize="0,960" path="m2010,584l2010,154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9.077429pt;width:24.25pt;height:48.25pt;mso-position-horizontal-relative:page;mso-position-vertical-relative:paragraph;z-index:-2684" coordorigin="13588,582" coordsize="485,965">
            <v:group style="position:absolute;left:13712;top:944;width:238;height:239" coordorigin="13712,944" coordsize="238,239">
              <v:shape style="position:absolute;left:13712;top:944;width:238;height:239" coordorigin="13712,944" coordsize="238,239" path="m13950,1064l13932,1128,13884,1171,13841,1184,13816,1182,13754,1155,13717,1105,13712,1084,13713,1057,13737,992,13784,953,13824,944,13848,946,13909,974,13944,1027,13950,1064xe" filled="f" stroked="t" strokeweight=".25pt" strokecolor="#231F20">
                <v:path arrowok="t"/>
              </v:shape>
            </v:group>
            <v:group style="position:absolute;left:13590;top:1064;width:480;height:2" coordorigin="13590,1064" coordsize="480,2">
              <v:shape style="position:absolute;left:13590;top:1064;width:480;height:2" coordorigin="13590,1064" coordsize="480,0" path="m13590,1064l14070,1064e" filled="f" stroked="t" strokeweight=".25pt" strokecolor="#231F20">
                <v:path arrowok="t"/>
              </v:shape>
            </v:group>
            <v:group style="position:absolute;left:13830;top:584;width:2;height:960" coordorigin="13830,584" coordsize="2,960">
              <v:shape style="position:absolute;left:13830;top:584;width:2;height:960" coordorigin="13830,584" coordsize="0,960" path="m13830,584l13830,154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5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9</w:t>
      </w:r>
      <w:r>
        <w:rPr>
          <w:b w:val="0"/>
          <w:bCs w:val="0"/>
          <w:color w:val="231F20"/>
          <w:spacing w:val="5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verifie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4" w:lineRule="auto" w:before="94"/>
        <w:ind w:left="3890" w:right="625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zeros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occur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just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after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59" w:val="left" w:leader="none"/>
          <w:tab w:pos="2118" w:val="left" w:leader="none"/>
          <w:tab w:pos="3082" w:val="left" w:leader="none"/>
        </w:tabs>
        <w:ind w:left="0" w:right="50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-6.3000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-4.6667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0.2333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5.9500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84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Having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root,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3890" w:right="1669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-1"/>
          <w:w w:val="100"/>
        </w:rPr>
        <w:t>Recursiv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1"/>
          <w:w w:val="100"/>
        </w:rPr>
        <w:t>Refinemen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color w:val="80828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/>
          <w:bCs/>
          <w:color w:val="80828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1"/>
          <w:w w:val="100"/>
        </w:rPr>
        <w:t>Estimat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2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roo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</w:rPr>
        <w:t>f</w:t>
      </w:r>
      <w:r>
        <w:rPr>
          <w:b w:val="0"/>
          <w:bCs w:val="0"/>
          <w:i w:val="0"/>
          <w:color w:val="231F20"/>
          <w:spacing w:val="-4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work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principl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binar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division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consume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6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vector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adjacen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value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ar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guarantee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hav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value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3"/>
          <w:w w:val="100"/>
          <w:sz w:val="17"/>
          <w:szCs w:val="17"/>
        </w:rPr>
        <w:t>f(x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opposite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sign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fundamenta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feature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recursiv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solutio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ar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-4"/>
          <w:w w:val="100"/>
        </w:rPr>
        <w:t>follows: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3"/>
        </w:numPr>
        <w:tabs>
          <w:tab w:pos="4345" w:val="left" w:leader="none"/>
        </w:tabs>
        <w:spacing w:line="260" w:lineRule="exact" w:before="80"/>
        <w:ind w:left="4350" w:right="2396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acceptable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error—in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0.001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2"/>
          <w:numId w:val="23"/>
        </w:numPr>
        <w:tabs>
          <w:tab w:pos="4345" w:val="left" w:leader="none"/>
        </w:tabs>
        <w:spacing w:line="260" w:lineRule="exact" w:before="40"/>
        <w:ind w:left="4350" w:right="1876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Otherwise,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middle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range,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f(mx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make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recursive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either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[x(1)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mx]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[mx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x(2)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]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depending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sign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f(mx)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f(x(1))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2"/>
          <w:numId w:val="23"/>
        </w:numPr>
        <w:tabs>
          <w:tab w:pos="4345" w:val="left" w:leader="none"/>
        </w:tabs>
        <w:spacing w:line="260" w:lineRule="exact" w:before="40"/>
        <w:ind w:left="4350" w:right="2224" w:hanging="280"/>
        <w:jc w:val="left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limits.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3.717945pt;width:238.395pt;height:13.168pt;mso-position-horizontal-relative:page;mso-position-vertical-relative:paragraph;z-index:-2686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9.6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Initial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crossings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linspace(-6.3,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f(px);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zeros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find(py(1:end-1)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py(2:end)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disp('zeros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occur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just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after')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px(zeros)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6.810163pt;width:228pt;height:.1pt;mso-position-horizontal-relative:page;mso-position-vertical-relative:paragraph;z-index:-2687" coordorigin="5790,336" coordsize="4560,2">
            <v:shape style="position:absolute;left:5790;top:336;width:4560;height:2" coordorigin="5790,336" coordsize="4560,0" path="m5790,336l10350,33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findZero([px(zeros(3))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px(zeros(3)+1)])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42"/>
          <w:pgSz w:w="15840" w:h="24480"/>
          <w:pgMar w:header="4827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202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0" w:right="308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395pt;height:13.168pt;mso-position-horizontal-relative:page;mso-position-vertical-relative:paragraph;z-index:-2682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9.7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root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5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findZero(x)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87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lower-upper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pair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guaranteed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have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87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opposite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sign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87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coordinate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root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  <w:tab w:pos="4565" w:val="left" w:leader="none"/>
        </w:tabs>
        <w:spacing w:line="264" w:lineRule="auto" w:before="18"/>
        <w:ind w:left="3506" w:right="602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abs(x(1)-x(2))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.001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x(1);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6"/>
        </w:numPr>
        <w:tabs>
          <w:tab w:pos="4180" w:val="left" w:leader="none"/>
        </w:tabs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6"/>
        </w:numPr>
        <w:tabs>
          <w:tab w:pos="4565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sum(x)/2;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6"/>
        </w:numPr>
        <w:tabs>
          <w:tab w:pos="4565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f(mx);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65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my*f(x(1))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findZero([x(1)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mx]);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565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findZero([mx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x(2)]);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565" w:val="left" w:leader="none"/>
        </w:tabs>
        <w:spacing w:before="18"/>
        <w:ind w:left="4566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19.810272pt;width:228.0pt;height:.1pt;mso-position-horizontal-relative:page;mso-position-vertical-relative:paragraph;z-index:-2683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60" w:lineRule="exact" w:before="53"/>
        <w:ind w:right="2386"/>
        <w:jc w:val="both"/>
      </w:pPr>
      <w:r>
        <w:rPr/>
        <w:pict>
          <v:group style="position:absolute;margin-left:88.375pt;margin-top:39.140087pt;width:24.25pt;height:48.25pt;mso-position-horizontal-relative:page;mso-position-vertical-relative:paragraph;z-index:-2680" coordorigin="1768,783" coordsize="485,965">
            <v:group style="position:absolute;left:1892;top:1145;width:238;height:239" coordorigin="1892,1145" coordsize="238,239">
              <v:shape style="position:absolute;left:1892;top:1145;width:238;height:239" coordorigin="1892,1145" coordsize="238,239" path="m2130,1265l2112,1329,2064,1373,2021,1385,1996,1383,1934,1356,1897,1306,1892,1285,1893,1258,1917,1193,1964,1155,2004,1145,2028,1147,2089,1175,2124,1228,2130,1265xe" filled="f" stroked="t" strokeweight=".25pt" strokecolor="#231F20">
                <v:path arrowok="t"/>
              </v:shape>
            </v:group>
            <v:group style="position:absolute;left:1770;top:1265;width:480;height:2" coordorigin="1770,1265" coordsize="480,2">
              <v:shape style="position:absolute;left:1770;top:1265;width:480;height:2" coordorigin="1770,1265" coordsize="480,0" path="m1770,1265l2250,1265e" filled="f" stroked="t" strokeweight=".25pt" strokecolor="#231F20">
                <v:path arrowok="t"/>
              </v:shape>
            </v:group>
            <v:group style="position:absolute;left:2010;top:785;width:2;height:960" coordorigin="2010,785" coordsize="2,960">
              <v:shape style="position:absolute;left:2010;top:785;width:2;height:960" coordorigin="2010,785" coordsize="0,960" path="m2010,785l2010,174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9.140087pt;width:24.25pt;height:48.25pt;mso-position-horizontal-relative:page;mso-position-vertical-relative:paragraph;z-index:-2679" coordorigin="13588,783" coordsize="485,965">
            <v:group style="position:absolute;left:13712;top:1145;width:238;height:239" coordorigin="13712,1145" coordsize="238,239">
              <v:shape style="position:absolute;left:13712;top:1145;width:238;height:239" coordorigin="13712,1145" coordsize="238,239" path="m13950,1265l13932,1329,13884,1373,13841,1385,13816,1383,13754,1356,13717,1306,13712,1285,13713,1258,13737,1193,13784,1155,13824,1145,13848,1147,13909,1175,13944,1228,13950,1265xe" filled="f" stroked="t" strokeweight=".25pt" strokecolor="#231F20">
                <v:path arrowok="t"/>
              </v:shape>
            </v:group>
            <v:group style="position:absolute;left:13590;top:1265;width:480;height:2" coordorigin="13590,1265" coordsize="480,2">
              <v:shape style="position:absolute;left:13590;top:1265;width:480;height:2" coordorigin="13590,1265" coordsize="480,0" path="m13590,1265l14070,1265e" filled="f" stroked="t" strokeweight=".25pt" strokecolor="#231F20">
                <v:path arrowok="t"/>
              </v:shape>
            </v:group>
            <v:group style="position:absolute;left:13830;top:785;width:2;height:960" coordorigin="13830,785" coordsize="2,960">
              <v:shape style="position:absolute;left:13830;top:785;width:2;height:960" coordorigin="13830,785" coordsize="0,960" path="m13830,785l13830,174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little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slower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Newton’s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slope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compute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next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estimate.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However,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very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strong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somewhat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immune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from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instability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suffered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by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Newton’s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method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undulatin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data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functio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solve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proble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show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in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Listing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9.7.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87"/>
        <w:ind w:right="809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9.7: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limits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produces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1670"/>
        <w:jc w:val="left"/>
      </w:pPr>
      <w:r>
        <w:rPr>
          <w:b w:val="0"/>
          <w:bCs w:val="0"/>
          <w:color w:val="231F20"/>
          <w:spacing w:val="0"/>
          <w:w w:val="100"/>
        </w:rPr>
        <w:t>root.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1670"/>
        <w:jc w:val="left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1670"/>
        <w:jc w:val="left"/>
      </w:pPr>
      <w:r>
        <w:rPr>
          <w:b w:val="0"/>
          <w:bCs w:val="0"/>
          <w:color w:val="231F20"/>
          <w:spacing w:val="0"/>
          <w:w w:val="100"/>
        </w:rPr>
        <w:t>root.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1670"/>
        <w:jc w:val="left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midpoint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1670"/>
        <w:jc w:val="left"/>
      </w:pPr>
      <w:r>
        <w:rPr>
          <w:b w:val="0"/>
          <w:bCs w:val="0"/>
          <w:color w:val="231F20"/>
          <w:spacing w:val="0"/>
          <w:w w:val="100"/>
        </w:rPr>
        <w:t>range.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167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midpoint.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35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midpoint.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76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4271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1.00.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3"/>
        <w:ind w:left="32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9.7</w:t>
      </w:r>
      <w:r>
        <w:rPr>
          <w:rFonts w:ascii="Times New Roman" w:hAnsi="Times New Roman" w:cs="Times New Roman" w:eastAsia="Times New Roman"/>
          <w:b/>
          <w:bCs/>
          <w:color w:val="FFFFFF"/>
          <w:spacing w:val="39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-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Example—Robot</w:t>
      </w:r>
      <w:r>
        <w:rPr>
          <w:rFonts w:ascii="Times New Roman" w:hAnsi="Times New Roman" w:cs="Times New Roman" w:eastAsia="Times New Roman"/>
          <w:b/>
          <w:bCs/>
          <w:color w:val="FFFFFF"/>
          <w:spacing w:val="-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Arm</w:t>
      </w:r>
      <w:r>
        <w:rPr>
          <w:rFonts w:ascii="Times New Roman" w:hAnsi="Times New Roman" w:cs="Times New Roman" w:eastAsia="Times New Roman"/>
          <w:b/>
          <w:bCs/>
          <w:color w:val="FFFFFF"/>
          <w:spacing w:val="-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Motion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auto"/>
        <w:ind w:right="248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19.828003pt;margin-top:-24.984274pt;width:370.148pt;height:17.992pt;mso-position-horizontal-relative:page;mso-position-vertical-relative:paragraph;z-index:-2681" coordorigin="4397,-500" coordsize="7403,360">
            <v:group style="position:absolute;left:4830;top:-490;width:6960;height:340" coordorigin="4830,-490" coordsize="6960,340">
              <v:shape style="position:absolute;left:4830;top:-490;width:6960;height:340" coordorigin="4830,-490" coordsize="6960,340" path="m4830,-150l11790,-150,11790,-490,4830,-490,4830,-150xe" filled="t" fillcolor="#231F20" stroked="f">
                <v:path arrowok="t"/>
                <v:fill type="solid"/>
              </v:shape>
              <v:shape style="position:absolute;left:4397;top:-490;width:433;height:340" type="#_x0000_t75">
                <v:imagedata r:id="rId44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robot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move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9.5.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consists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jointed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limbs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length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angles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respectively,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horizontal.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4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366.710999pt;margin-top:36.476051pt;width:168.24424pt;height:173.717431pt;mso-position-horizontal-relative:page;mso-position-vertical-relative:paragraph;z-index:-2678" coordorigin="7334,730" coordsize="3365,3474">
            <v:group style="position:absolute;left:8933;top:2747;width:1038;height:755" coordorigin="8933,2747" coordsize="1038,755">
              <v:shape style="position:absolute;left:8933;top:2747;width:1038;height:755" coordorigin="8933,2747" coordsize="1038,755" path="m9050,2747l8933,2927,9864,3502,9970,3320,9050,2747xe" filled="t" fillcolor="#E6E7E8" stroked="f">
                <v:path arrowok="t"/>
                <v:fill type="solid"/>
              </v:shape>
            </v:group>
            <v:group style="position:absolute;left:8933;top:2747;width:1038;height:755" coordorigin="8933,2747" coordsize="1038,755">
              <v:shape style="position:absolute;left:8933;top:2747;width:1038;height:755" coordorigin="8933,2747" coordsize="1038,755" path="m9050,2747l9970,3320,9864,3502,8933,2927,9050,2747xe" filled="f" stroked="t" strokeweight=".5pt" strokecolor="#231F20">
                <v:path arrowok="t"/>
              </v:shape>
            </v:group>
            <v:group style="position:absolute;left:8799;top:2658;width:324;height:324" coordorigin="8799,2658" coordsize="324,324">
              <v:shape style="position:absolute;left:8799;top:2658;width:324;height:324" coordorigin="8799,2658" coordsize="324,324" path="m8958,2658l8885,2677,8828,2727,8803,2785,8799,2824,8801,2844,8829,2914,8888,2964,8946,2981,8966,2982,8985,2980,9055,2952,9106,2894,9123,2836,9123,2816,9122,2797,9094,2726,9036,2676,8978,2659,8958,2658xe" filled="t" fillcolor="#231F20" stroked="f">
                <v:path arrowok="t"/>
                <v:fill type="solid"/>
              </v:shape>
            </v:group>
            <v:group style="position:absolute;left:8799;top:2658;width:324;height:324" coordorigin="8799,2658" coordsize="324,324">
              <v:shape style="position:absolute;left:8799;top:2658;width:324;height:324" coordorigin="8799,2658" coordsize="324,324" path="m8808,2766l8803,2785,8800,2805,8799,2824,8801,2844,8829,2914,8888,2964,8946,2981,8966,2982,8985,2980,9055,2952,9106,2894,9123,2836,9123,2816,9122,2797,9094,2726,9036,2676,8978,2659,8958,2658,8939,2659,8868,2687,8818,2744,8808,2766xe" filled="f" stroked="t" strokeweight=".5pt" strokecolor="#231F20">
                <v:path arrowok="t"/>
              </v:shape>
            </v:group>
            <v:group style="position:absolute;left:7420;top:2661;width:1603;height:1452" coordorigin="7420,2661" coordsize="1603,1452">
              <v:shape style="position:absolute;left:7420;top:2661;width:1603;height:1452" coordorigin="7420,2661" coordsize="1603,1452" path="m8981,2661l7467,3907,7420,4040,7628,4113,7634,4107,7663,4027,9023,2893,8981,2661xe" filled="t" fillcolor="#E6E7E8" stroked="f">
                <v:path arrowok="t"/>
                <v:fill type="solid"/>
              </v:shape>
            </v:group>
            <v:group style="position:absolute;left:7420;top:2661;width:1603;height:1452" coordorigin="7420,2661" coordsize="1603,1452">
              <v:shape style="position:absolute;left:7420;top:2661;width:1603;height:1452" coordorigin="7420,2661" coordsize="1603,1452" path="m7628,4113l7420,4040,7467,3907,8981,2661,9023,2893,7663,4027,7634,4107e" filled="f" stroked="t" strokeweight=".5pt" strokecolor="#231F20">
                <v:path arrowok="t"/>
              </v:shape>
            </v:group>
            <v:group style="position:absolute;left:8787;top:2645;width:349;height:349" coordorigin="8787,2645" coordsize="349,349">
              <v:shape style="position:absolute;left:8787;top:2645;width:349;height:349" coordorigin="8787,2645" coordsize="349,349" path="m8961,2645l8887,2662,8827,2709,8797,2762,8787,2820,8788,2840,8813,2912,8867,2966,8923,2990,8962,2994,8981,2993,9053,2968,9108,2914,9131,2859,9136,2819,9135,2800,9110,2728,9056,2673,9001,2650,8961,2645xe" filled="t" fillcolor="#E6E7E8" stroked="f">
                <v:path arrowok="t"/>
                <v:fill type="solid"/>
              </v:shape>
            </v:group>
            <v:group style="position:absolute;left:8787;top:2645;width:349;height:349" coordorigin="8787,2645" coordsize="349,349">
              <v:shape style="position:absolute;left:8787;top:2645;width:349;height:349" coordorigin="8787,2645" coordsize="349,349" path="m8797,2762l8791,2781,8788,2801,8787,2820,8788,2840,8813,2912,8867,2966,8923,2990,8962,2994,8981,2993,9053,2968,9108,2914,9131,2859,9136,2819,9135,2800,9110,2728,9056,2673,9001,2650,8961,2645,8942,2646,8870,2671,8815,2724,8797,2762xe" filled="f" stroked="t" strokeweight=".5pt" strokecolor="#231F20">
                <v:path arrowok="t"/>
              </v:shape>
            </v:group>
            <v:group style="position:absolute;left:8883;top:2744;width:155;height:153" coordorigin="8883,2744" coordsize="155,153">
              <v:shape style="position:absolute;left:8883;top:2744;width:155;height:153" coordorigin="8883,2744" coordsize="155,153" path="m8959,2744l8897,2775,8883,2813,8884,2833,8929,2891,8970,2897,8989,2893,9037,2835,9038,2814,9035,2795,8980,2746,8959,2744xe" filled="t" fillcolor="#231F20" stroked="f">
                <v:path arrowok="t"/>
                <v:fill type="solid"/>
              </v:shape>
            </v:group>
            <v:group style="position:absolute;left:8883;top:2744;width:155;height:153" coordorigin="8883,2744" coordsize="155,153">
              <v:shape style="position:absolute;left:8883;top:2744;width:155;height:153" coordorigin="8883,2744" coordsize="155,153" path="m8887,2794l8883,2813,8884,2833,8889,2851,8950,2897,8970,2897,8989,2893,9037,2835,9038,2814,9035,2795,8980,2746,8959,2744,8940,2747,8888,2791,8887,2794xe" filled="f" stroked="t" strokeweight=".5pt" strokecolor="#231F20">
                <v:path arrowok="t"/>
              </v:shape>
            </v:group>
            <v:group style="position:absolute;left:9783;top:3252;width:348;height:348" coordorigin="9783,3252" coordsize="348,348">
              <v:shape style="position:absolute;left:9783;top:3252;width:348;height:348" coordorigin="9783,3252" coordsize="348,348" path="m9977,3252l9904,3263,9845,3295,9805,3343,9785,3402,9783,3425,9785,3448,9806,3511,9848,3561,9905,3592,9950,3600,9974,3598,10039,3578,10090,3538,10122,3483,10131,3440,10130,3414,10111,3347,10072,3295,10019,3262,9977,3252xe" filled="t" fillcolor="#E6E7E8" stroked="f">
                <v:path arrowok="t"/>
                <v:fill type="solid"/>
              </v:shape>
            </v:group>
            <v:group style="position:absolute;left:9783;top:3252;width:348;height:348" coordorigin="9783,3252" coordsize="348,348">
              <v:shape style="position:absolute;left:9783;top:3252;width:348;height:348" coordorigin="9783,3252" coordsize="348,348" path="m9783,3425l9796,3492,9832,3546,9885,3584,9950,3600,9974,3598,10039,3578,10090,3538,10122,3483,10131,3440,10130,3414,10111,3347,10072,3295,10019,3262,9977,3252,9951,3253,9882,3272,9830,3309,9795,3361,9783,3424,9783,3425xe" filled="f" stroked="t" strokeweight=".5pt" strokecolor="#231F20">
                <v:path arrowok="t"/>
              </v:shape>
            </v:group>
            <v:group style="position:absolute;left:9879;top:3348;width:157;height:155" coordorigin="9879,3348" coordsize="157,155">
              <v:shape style="position:absolute;left:9879;top:3348;width:157;height:155" coordorigin="9879,3348" coordsize="157,155" path="m9972,3348l9905,3369,9879,3425,9882,3448,9891,3468,9905,3484,9924,3496,9945,3503,9971,3501,10025,3466,10036,3427,10033,3404,10024,3384,10010,3367,9992,3355,9972,3348xe" filled="t" fillcolor="#231F20" stroked="f">
                <v:path arrowok="t"/>
                <v:fill type="solid"/>
              </v:shape>
            </v:group>
            <v:group style="position:absolute;left:9879;top:3348;width:157;height:155" coordorigin="9879,3348" coordsize="157,155">
              <v:shape style="position:absolute;left:9879;top:3348;width:157;height:155" coordorigin="9879,3348" coordsize="157,155" path="m9879,3425l9905,3484,9945,3503,9971,3501,10025,3466,10036,3427,10033,3404,10024,3384,10010,3367,9992,3355,9972,3348,9945,3350,9891,3384,9879,3425xe" filled="f" stroked="t" strokeweight=".5pt" strokecolor="#231F20">
                <v:path arrowok="t"/>
              </v:shape>
            </v:group>
            <v:group style="position:absolute;left:7339;top:3851;width:348;height:348" coordorigin="7339,3851" coordsize="348,348">
              <v:shape style="position:absolute;left:7339;top:3851;width:348;height:348" coordorigin="7339,3851" coordsize="348,348" path="m7533,3851l7460,3862,7401,3894,7361,3942,7341,4002,7339,4025,7341,4048,7362,4111,7404,4160,7461,4191,7506,4199,7530,4197,7595,4177,7646,4137,7678,4082,7688,4039,7686,4013,7667,3946,7628,3894,7575,3861,7533,3851xe" filled="t" fillcolor="#E6E7E8" stroked="f">
                <v:path arrowok="t"/>
                <v:fill type="solid"/>
              </v:shape>
            </v:group>
            <v:group style="position:absolute;left:7339;top:3851;width:348;height:348" coordorigin="7339,3851" coordsize="348,348">
              <v:shape style="position:absolute;left:7339;top:3851;width:348;height:348" coordorigin="7339,3851" coordsize="348,348" path="m7339,4025l7352,4091,7388,4145,7441,4183,7506,4199,7530,4197,7595,4177,7646,4137,7678,4082,7688,4039,7686,4013,7667,3946,7628,3894,7575,3861,7533,3851,7507,3852,7438,3871,7386,3908,7352,3961,7339,4023,7339,4025xe" filled="f" stroked="t" strokeweight=".5pt" strokecolor="#231F20">
                <v:path arrowok="t"/>
              </v:shape>
            </v:group>
            <v:group style="position:absolute;left:7435;top:3947;width:157;height:155" coordorigin="7435,3947" coordsize="157,155">
              <v:shape style="position:absolute;left:7435;top:3947;width:157;height:155" coordorigin="7435,3947" coordsize="157,155" path="m7528,3947l7461,3968,7435,4025,7438,4047,7447,4067,7461,4083,7480,4096,7501,4102,7527,4100,7581,4065,7592,4026,7589,4003,7580,3983,7566,3966,7548,3954,7528,3947xe" filled="t" fillcolor="#231F20" stroked="f">
                <v:path arrowok="t"/>
                <v:fill type="solid"/>
              </v:shape>
            </v:group>
            <v:group style="position:absolute;left:7435;top:3947;width:157;height:155" coordorigin="7435,3947" coordsize="157,155">
              <v:shape style="position:absolute;left:7435;top:3947;width:157;height:155" coordorigin="7435,3947" coordsize="157,155" path="m7435,4025l7461,4083,7501,4102,7527,4100,7581,4065,7592,4026,7589,4003,7580,3983,7566,3966,7548,3954,7528,3947,7501,3949,7447,3984,7435,4025xe" filled="f" stroked="t" strokeweight=".5pt" strokecolor="#231F20">
                <v:path arrowok="t"/>
              </v:shape>
            </v:group>
            <v:group style="position:absolute;left:7514;top:4027;width:3180;height:2" coordorigin="7514,4027" coordsize="3180,2">
              <v:shape style="position:absolute;left:7514;top:4027;width:3180;height:2" coordorigin="7514,4027" coordsize="3180,0" path="m7514,4027l10694,4027,7514,4027xe" filled="f" stroked="t" strokeweight=".5pt" strokecolor="#231F20">
                <v:path arrowok="t"/>
              </v:shape>
            </v:group>
            <v:group style="position:absolute;left:7513;top:735;width:2;height:3290" coordorigin="7513,735" coordsize="2,3290">
              <v:shape style="position:absolute;left:7513;top:735;width:2;height:3290" coordorigin="7513,735" coordsize="0,3290" path="m7513,735l7513,4025e" filled="f" stroked="t" strokeweight=".5pt" strokecolor="#231F20">
                <v:path arrowok="t"/>
              </v:shape>
            </v:group>
            <v:group style="position:absolute;left:8454;top:1917;width:2103;height:2109" coordorigin="8454,1917" coordsize="2103,2109">
              <v:shape style="position:absolute;left:8454;top:1917;width:2103;height:2109" coordorigin="8454,1917" coordsize="2103,2109" path="m8454,1917l10557,4026e" filled="f" stroked="t" strokeweight=".5pt" strokecolor="#231F20">
                <v:path arrowok="t"/>
                <v:stroke dashstyle="dash"/>
              </v:shape>
            </v:group>
            <v:group style="position:absolute;left:7514;top:974;width:720;height:723" coordorigin="7514,974" coordsize="720,723">
              <v:shape style="position:absolute;left:7514;top:974;width:720;height:723" coordorigin="7514,974" coordsize="720,723" path="m7514,974l8234,1697e" filled="f" stroked="t" strokeweight=".5pt" strokecolor="#231F20">
                <v:path arrowok="t"/>
                <v:stroke dashstyle="dash"/>
              </v:shape>
            </v:group>
            <v:group style="position:absolute;left:7513;top:2814;width:2462;height:1210" coordorigin="7513,2814" coordsize="2462,1210">
              <v:shape style="position:absolute;left:7513;top:2814;width:2462;height:1210" coordorigin="7513,2814" coordsize="2462,1210" path="m7513,4024l8961,2814,9976,3444e" filled="f" stroked="t" strokeweight=".5pt" strokecolor="#231F20">
                <v:path arrowok="t"/>
              </v:shape>
            </v:group>
            <v:group style="position:absolute;left:8965;top:2817;width:1729;height:2" coordorigin="8965,2817" coordsize="1729,2">
              <v:shape style="position:absolute;left:8965;top:2817;width:1729;height:2" coordorigin="8965,2817" coordsize="1729,0" path="m8965,2817l10694,2817e" filled="f" stroked="t" strokeweight=".5225pt" strokecolor="#231F20">
                <v:path arrowok="t"/>
              </v:shape>
            </v:group>
            <v:group style="position:absolute;left:9270;top:2832;width:51;height:173" coordorigin="9270,2832" coordsize="51,173">
              <v:shape style="position:absolute;left:9270;top:2832;width:51;height:173" coordorigin="9270,2832" coordsize="51,173" path="m9270,3005l9304,2929,9318,2869,9320,2850,9321,2832e" filled="f" stroked="t" strokeweight=".5pt" strokecolor="#231F20">
                <v:path arrowok="t"/>
                <v:stroke dashstyle="dash"/>
              </v:shape>
            </v:group>
            <v:group style="position:absolute;left:7793;top:3797;width:81;height:227" coordorigin="7793,3797" coordsize="81,227">
              <v:shape style="position:absolute;left:7793;top:3797;width:81;height:227" coordorigin="7793,3797" coordsize="81,227" path="m7874,4025l7868,3961,7852,3902,7827,3847,7805,3813,7793,3797e" filled="f" stroked="t" strokeweight=".5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Example—Robot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Motion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203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376" w:right="3303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0"/>
          <w:position w:val="-3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+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3153" w:right="182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0"/>
          <w:position w:val="-3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87"/>
        <w:ind w:left="4256" w:right="1326" w:firstLine="0"/>
        <w:jc w:val="center"/>
        <w:rPr>
          <w:rFonts w:ascii="Symbol" w:hAnsi="Symbol" w:cs="Symbol" w:eastAsia="Symbol"/>
          <w:sz w:val="16"/>
          <w:szCs w:val="16"/>
        </w:rPr>
      </w:pPr>
      <w:r>
        <w:rPr>
          <w:rFonts w:ascii="Symbol" w:hAnsi="Symbol" w:cs="Symbol" w:eastAsia="Symbol"/>
          <w:b w:val="0"/>
          <w:bCs w:val="0"/>
          <w:color w:val="231F20"/>
          <w:spacing w:val="0"/>
          <w:w w:val="100"/>
          <w:sz w:val="16"/>
          <w:szCs w:val="16"/>
        </w:rPr>
        <w:t>β</w:t>
      </w:r>
      <w:r>
        <w:rPr>
          <w:rFonts w:ascii="Symbol" w:hAnsi="Symbol" w:cs="Symbol" w:eastAsia="Symbo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Symbol" w:hAnsi="Symbol" w:cs="Symbol" w:eastAsia="Symbol"/>
          <w:sz w:val="16"/>
          <w:szCs w:val="16"/>
        </w:rPr>
        <w:sectPr>
          <w:headerReference w:type="default" r:id="rId45"/>
          <w:pgSz w:w="15840" w:h="24480"/>
          <w:pgMar w:header="4828" w:footer="5472" w:top="5660" w:bottom="5660" w:left="1660" w:right="1660"/>
        </w:sectPr>
      </w:pP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1379" w:val="left" w:leader="none"/>
        </w:tabs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260" w:lineRule="exact" w:before="19"/>
        <w:rPr>
          <w:sz w:val="26"/>
          <w:szCs w:val="26"/>
        </w:rPr>
      </w:pPr>
      <w:r>
        <w:rPr/>
        <w:br w:type="column"/>
      </w:r>
      <w:r>
        <w:rPr>
          <w:sz w:val="26"/>
          <w:szCs w:val="26"/>
        </w:rPr>
      </w:r>
    </w:p>
    <w:p>
      <w:pPr>
        <w:ind w:left="72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0"/>
          <w:position w:val="-3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764" w:space="40"/>
            <w:col w:w="4716"/>
          </w:cols>
        </w:sectPr>
      </w:pP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5" w:right="0" w:firstLine="0"/>
        <w:jc w:val="center"/>
        <w:rPr>
          <w:rFonts w:ascii="Symbol" w:hAnsi="Symbol" w:cs="Symbol" w:eastAsia="Symbol"/>
          <w:sz w:val="16"/>
          <w:szCs w:val="16"/>
        </w:rPr>
      </w:pPr>
      <w:r>
        <w:rPr>
          <w:rFonts w:ascii="Symbol" w:hAnsi="Symbol" w:cs="Symbol" w:eastAsia="Symbol"/>
          <w:b w:val="0"/>
          <w:bCs w:val="0"/>
          <w:color w:val="231F20"/>
          <w:spacing w:val="0"/>
          <w:w w:val="100"/>
          <w:sz w:val="16"/>
          <w:szCs w:val="16"/>
        </w:rPr>
        <w:t>α</w:t>
      </w:r>
      <w:r>
        <w:rPr>
          <w:rFonts w:ascii="Symbol" w:hAnsi="Symbol" w:cs="Symbol" w:eastAsia="Symbo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471" w:right="3047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9.5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robot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arm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problem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56"/>
        <w:ind w:left="3890" w:right="0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Overall</w:t>
      </w:r>
      <w:r>
        <w:rPr>
          <w:color w:val="231F20"/>
          <w:spacing w:val="36"/>
          <w:w w:val="75"/>
        </w:rPr>
        <w:t> </w:t>
      </w:r>
      <w:r>
        <w:rPr>
          <w:color w:val="231F20"/>
          <w:spacing w:val="0"/>
          <w:w w:val="75"/>
        </w:rPr>
        <w:t>Objective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1"/>
        <w:ind w:left="3890" w:right="157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19.766796pt;width:24.25pt;height:48.25pt;mso-position-horizontal-relative:page;mso-position-vertical-relative:paragraph;z-index:-2677" coordorigin="1768,395" coordsize="485,965">
            <v:group style="position:absolute;left:1892;top:758;width:238;height:239" coordorigin="1892,758" coordsize="238,239">
              <v:shape style="position:absolute;left:1892;top:758;width:238;height:239" coordorigin="1892,758" coordsize="238,239" path="m2130,878l2112,942,2064,985,2021,997,1996,996,1934,969,1897,918,1892,898,1893,871,1917,806,1964,767,2004,758,2028,760,2089,788,2124,841,2130,878xe" filled="f" stroked="t" strokeweight=".25pt" strokecolor="#231F20">
                <v:path arrowok="t"/>
              </v:shape>
            </v:group>
            <v:group style="position:absolute;left:1770;top:878;width:480;height:2" coordorigin="1770,878" coordsize="480,2">
              <v:shape style="position:absolute;left:1770;top:878;width:480;height:2" coordorigin="1770,878" coordsize="480,0" path="m1770,878l2250,878e" filled="f" stroked="t" strokeweight=".25pt" strokecolor="#231F20">
                <v:path arrowok="t"/>
              </v:shape>
            </v:group>
            <v:group style="position:absolute;left:2010;top:398;width:2;height:960" coordorigin="2010,398" coordsize="2,960">
              <v:shape style="position:absolute;left:2010;top:398;width:2;height:960" coordorigin="2010,398" coordsize="0,960" path="m2010,398l2010,135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9.766796pt;width:24.25pt;height:48.25pt;mso-position-horizontal-relative:page;mso-position-vertical-relative:paragraph;z-index:-2676" coordorigin="13588,395" coordsize="485,965">
            <v:group style="position:absolute;left:13712;top:758;width:238;height:239" coordorigin="13712,758" coordsize="238,239">
              <v:shape style="position:absolute;left:13712;top:758;width:238;height:239" coordorigin="13712,758" coordsize="238,239" path="m13950,878l13932,942,13884,985,13841,997,13816,996,13754,969,13717,918,13712,898,13713,871,13737,806,13784,767,13824,758,13848,760,13909,788,13944,841,13950,878xe" filled="f" stroked="t" strokeweight=".25pt" strokecolor="#231F20">
                <v:path arrowok="t"/>
              </v:shape>
            </v:group>
            <v:group style="position:absolute;left:13590;top:878;width:480;height:2" coordorigin="13590,878" coordsize="480,2">
              <v:shape style="position:absolute;left:13590;top:878;width:480;height:2" coordorigin="13590,878" coordsize="480,0" path="m13590,878l14070,878e" filled="f" stroked="t" strokeweight=".25pt" strokecolor="#231F20">
                <v:path arrowok="t"/>
              </v:shape>
            </v:group>
            <v:group style="position:absolute;left:13830;top:398;width:2;height:960" coordorigin="13830,398" coordsize="2,960">
              <v:shape style="position:absolute;left:13830;top:398;width:2;height:960" coordorigin="13830,398" coordsize="0,960" path="m13830,398l13830,135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ultimate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challenge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situation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calculate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sequence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guide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arm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along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line: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10616" w:val="left" w:leader="none"/>
        </w:tabs>
        <w:ind w:left="669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4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1"/>
          <w:szCs w:val="21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58" w:lineRule="auto"/>
        <w:ind w:left="3890" w:right="180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complet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proble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comple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necessar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poin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addres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necessar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componen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ind w:left="3890" w:right="2295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Immediate</w:t>
      </w:r>
      <w:r>
        <w:rPr>
          <w:color w:val="231F20"/>
          <w:spacing w:val="32"/>
          <w:w w:val="75"/>
        </w:rPr>
        <w:t> </w:t>
      </w:r>
      <w:r>
        <w:rPr>
          <w:color w:val="231F20"/>
          <w:spacing w:val="0"/>
          <w:w w:val="75"/>
        </w:rPr>
        <w:t>Objective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1"/>
        <w:ind w:left="3890" w:right="174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sub-problem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address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given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algebra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trigonometry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quite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simple.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position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[x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expressed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as: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tabs>
          <w:tab w:pos="10616" w:val="left" w:leader="none"/>
        </w:tabs>
        <w:spacing w:before="91"/>
        <w:ind w:left="632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5"/>
          <w:position w:val="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4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position w:val="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cos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5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4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4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cos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  <w:sz w:val="21"/>
          <w:szCs w:val="21"/>
        </w:rPr>
        <w:t>(2)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tabs>
          <w:tab w:pos="10616" w:val="left" w:leader="none"/>
        </w:tabs>
        <w:spacing w:before="51"/>
        <w:ind w:left="632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5"/>
          <w:position w:val="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4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1"/>
          <w:szCs w:val="21"/>
        </w:rPr>
        <w:t>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5"/>
          <w:position w:val="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4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4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1"/>
          <w:szCs w:val="21"/>
        </w:rPr>
        <w:t>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  <w:sz w:val="21"/>
          <w:szCs w:val="21"/>
        </w:rPr>
        <w:t>(3)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58" w:lineRule="auto"/>
        <w:ind w:left="3890" w:right="166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Combining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relationships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(1)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gives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),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difference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derived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0: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0616" w:val="left" w:leader="none"/>
        </w:tabs>
        <w:spacing w:line="380" w:lineRule="atLeast" w:before="9"/>
        <w:ind w:left="3890" w:right="1670" w:firstLine="87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F(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cos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cos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(r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3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position w:val="0"/>
        </w:rPr>
        <w:t>(4)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given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5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angle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method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position w:val="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33" w:lineRule="exact"/>
        <w:ind w:left="3890" w:right="167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9.6.3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value(s)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satisfies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equation.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8"/>
        <w:ind w:left="3890" w:right="156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inspecting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9.5,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expect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answers—one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negative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“bending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backward”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angle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greater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90°.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525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9.6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4,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3,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30°.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crossings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confirm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intuition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6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204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45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08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8"/>
              <w:ind w:left="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40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"/>
              <w:ind w:left="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4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6"/>
              <w:ind w:left="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0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6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0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7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9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2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8" w:hRule="exact"/>
        </w:trPr>
        <w:tc>
          <w:tcPr>
            <w:tcW w:w="2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6" w:val="left" w:leader="none"/>
                <w:tab w:pos="1645" w:val="left" w:leader="none"/>
              </w:tabs>
              <w:spacing w:line="162" w:lineRule="exact"/>
              <w:ind w:left="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-200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-150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 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-100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-50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7" w:val="left" w:leader="none"/>
              </w:tabs>
              <w:spacing w:line="162" w:lineRule="exact"/>
              <w:ind w:left="1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150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line="163" w:lineRule="exact"/>
        <w:ind w:left="1926" w:right="501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2.424988pt;margin-top:-164.075089pt;width:184.401pt;height:143.692pt;mso-position-horizontal-relative:page;mso-position-vertical-relative:paragraph;z-index:-2675" coordorigin="6648,-3282" coordsize="3688,2874">
            <v:group style="position:absolute;left:6667;top:-3268;width:3652;height:2848" coordorigin="6667,-3268" coordsize="3652,2848">
              <v:shape style="position:absolute;left:6667;top:-3268;width:3652;height:2848" coordorigin="6667,-3268" coordsize="3652,2848" path="m6667,-837l6704,-776,6740,-718,6777,-665,6823,-606,6867,-556,6910,-515,6995,-455,7076,-425,7116,-420,7155,-422,7232,-445,7306,-490,7378,-555,7449,-638,7518,-737,7552,-791,7589,-853,7626,-920,7669,-1006,7712,-1092,7753,-1178,7793,-1266,7832,-1354,7870,-1442,7907,-1531,7944,-1619,7981,-1709,8017,-1798,8053,-1887,8090,-1976,8126,-2065,8163,-2154,8201,-2243,8239,-2331,8278,-2419,8317,-2507,8358,-2594,8400,-2680,8437,-2751,8474,-2819,8511,-2883,8548,-2943,8586,-3000,8624,-3052,8699,-3139,8774,-3205,8850,-3248,8925,-3268,8963,-3268,9002,-3263,9079,-3233,9159,-3177,9239,-3095,9281,-3043,9322,-2985,9359,-2928,9396,-2867,9444,-2781,9490,-2693,9534,-2604,9577,-2514,9618,-2424,9659,-2333,9698,-2241,9737,-2149,9776,-2056,9814,-1964,9851,-1871,9889,-1778,9927,-1685,9965,-1592,10003,-1500,10042,-1408,10082,-1316,10123,-1226,10165,-1135,10208,-1046,10245,-973,10281,-903,10318,-837e" filled="f" stroked="t" strokeweight=".5pt" strokecolor="#434344">
                <v:path arrowok="t"/>
              </v:shape>
            </v:group>
            <v:group style="position:absolute;left:6653;top:-837;width:26;height:2" coordorigin="6653,-837" coordsize="26,2">
              <v:shape style="position:absolute;left:6653;top:-837;width:26;height:2" coordorigin="6653,-837" coordsize="26,0" path="m6653,-837l6680,-837e" filled="f" stroked="t" strokeweight=".5pt" strokecolor="#6D6E71">
                <v:path arrowok="t"/>
              </v:shape>
            </v:group>
            <v:group style="position:absolute;left:6667;top:-850;width:2;height:26" coordorigin="6667,-850" coordsize="2,26">
              <v:shape style="position:absolute;left:6667;top:-850;width:2;height:26" coordorigin="6667,-850" coordsize="0,26" path="m6667,-850l6667,-824e" filled="f" stroked="t" strokeweight=".5pt" strokecolor="#6D6E71">
                <v:path arrowok="t"/>
              </v:shape>
            </v:group>
            <v:group style="position:absolute;left:6856;top:-554;width:26;height:2" coordorigin="6856,-554" coordsize="26,2">
              <v:shape style="position:absolute;left:6856;top:-554;width:26;height:2" coordorigin="6856,-554" coordsize="26,0" path="m6856,-554l6883,-554e" filled="f" stroked="t" strokeweight=".5pt" strokecolor="#6D6E71">
                <v:path arrowok="t"/>
              </v:shape>
            </v:group>
            <v:group style="position:absolute;left:6870;top:-567;width:2;height:26" coordorigin="6870,-567" coordsize="2,26">
              <v:shape style="position:absolute;left:6870;top:-567;width:2;height:26" coordorigin="6870,-567" coordsize="0,26" path="m6870,-567l6870,-541e" filled="f" stroked="t" strokeweight=".5pt" strokecolor="#6D6E71">
                <v:path arrowok="t"/>
              </v:shape>
            </v:group>
            <v:group style="position:absolute;left:7072;top:-439;width:2;height:26" coordorigin="7072,-439" coordsize="2,26">
              <v:shape style="position:absolute;left:7072;top:-439;width:2;height:26" coordorigin="7072,-439" coordsize="0,26" path="m7072,-439l7072,-413e" filled="f" stroked="t" strokeweight=".5pt" strokecolor="#6D6E71">
                <v:path arrowok="t"/>
              </v:shape>
            </v:group>
            <v:group style="position:absolute;left:7262;top:-469;width:26;height:2" coordorigin="7262,-469" coordsize="26,2">
              <v:shape style="position:absolute;left:7262;top:-469;width:26;height:2" coordorigin="7262,-469" coordsize="26,0" path="m7262,-469l7288,-469e" filled="f" stroked="t" strokeweight=".5pt" strokecolor="#6D6E71">
                <v:path arrowok="t"/>
              </v:shape>
            </v:group>
            <v:group style="position:absolute;left:7275;top:-482;width:2;height:26" coordorigin="7275,-482" coordsize="2,26">
              <v:shape style="position:absolute;left:7275;top:-482;width:2;height:26" coordorigin="7275,-482" coordsize="0,26" path="m7275,-482l7275,-456e" filled="f" stroked="t" strokeweight=".5pt" strokecolor="#6D6E71">
                <v:path arrowok="t"/>
              </v:shape>
            </v:group>
            <v:group style="position:absolute;left:7668;top:-1028;width:26;height:2" coordorigin="7668,-1028" coordsize="26,2">
              <v:shape style="position:absolute;left:7668;top:-1028;width:26;height:2" coordorigin="7668,-1028" coordsize="26,0" path="m7668,-1028l7694,-1028e" filled="f" stroked="t" strokeweight=".5pt" strokecolor="#6D6E71">
                <v:path arrowok="t"/>
              </v:shape>
            </v:group>
            <v:group style="position:absolute;left:7681;top:-1041;width:2;height:26" coordorigin="7681,-1041" coordsize="2,26">
              <v:shape style="position:absolute;left:7681;top:-1041;width:2;height:26" coordorigin="7681,-1041" coordsize="0,26" path="m7681,-1041l7681,-1014e" filled="f" stroked="t" strokeweight=".5pt" strokecolor="#6D6E71">
                <v:path arrowok="t"/>
              </v:shape>
            </v:group>
            <v:group style="position:absolute;left:7884;top:-1489;width:2;height:26" coordorigin="7884,-1489" coordsize="2,26">
              <v:shape style="position:absolute;left:7884;top:-1489;width:2;height:26" coordorigin="7884,-1489" coordsize="0,26" path="m7884,-1489l7884,-1463e" filled="f" stroked="t" strokeweight=".5pt" strokecolor="#6D6E71">
                <v:path arrowok="t"/>
              </v:shape>
            </v:group>
            <v:group style="position:absolute;left:8074;top:-1969;width:26;height:2" coordorigin="8074,-1969" coordsize="26,2">
              <v:shape style="position:absolute;left:8074;top:-1969;width:26;height:2" coordorigin="8074,-1969" coordsize="26,0" path="m8074,-1969l8100,-1969e" filled="f" stroked="t" strokeweight=".5pt" strokecolor="#6D6E71">
                <v:path arrowok="t"/>
              </v:shape>
            </v:group>
            <v:group style="position:absolute;left:8087;top:-1982;width:2;height:26" coordorigin="8087,-1982" coordsize="2,26">
              <v:shape style="position:absolute;left:8087;top:-1982;width:2;height:26" coordorigin="8087,-1982" coordsize="0,26" path="m8087,-1982l8087,-1955e" filled="f" stroked="t" strokeweight=".5pt" strokecolor="#6D6E71">
                <v:path arrowok="t"/>
              </v:shape>
            </v:group>
            <v:group style="position:absolute;left:8290;top:-2459;width:2;height:26" coordorigin="8290,-2459" coordsize="2,26">
              <v:shape style="position:absolute;left:8290;top:-2459;width:2;height:26" coordorigin="8290,-2459" coordsize="0,26" path="m8290,-2459l8290,-2433e" filled="f" stroked="t" strokeweight=".5pt" strokecolor="#6D6E71">
                <v:path arrowok="t"/>
              </v:shape>
            </v:group>
            <v:group style="position:absolute;left:8695;top:-3149;width:2;height:26" coordorigin="8695,-3149" coordsize="2,26">
              <v:shape style="position:absolute;left:8695;top:-3149;width:2;height:26" coordorigin="8695,-3149" coordsize="0,26" path="m8695,-3149l8695,-3122e" filled="f" stroked="t" strokeweight=".5pt" strokecolor="#6D6E71">
                <v:path arrowok="t"/>
              </v:shape>
            </v:group>
            <v:group style="position:absolute;left:8885;top:-3263;width:26;height:2" coordorigin="8885,-3263" coordsize="26,2">
              <v:shape style="position:absolute;left:8885;top:-3263;width:26;height:2" coordorigin="8885,-3263" coordsize="26,0" path="m8885,-3263l8911,-3263e" filled="f" stroked="t" strokeweight=".5pt" strokecolor="#6D6E71">
                <v:path arrowok="t"/>
              </v:shape>
            </v:group>
            <v:group style="position:absolute;left:8898;top:-3277;width:2;height:26" coordorigin="8898,-3277" coordsize="2,26">
              <v:shape style="position:absolute;left:8898;top:-3277;width:2;height:26" coordorigin="8898,-3277" coordsize="0,26" path="m8898,-3277l8898,-3250e" filled="f" stroked="t" strokeweight=".5pt" strokecolor="#6D6E71">
                <v:path arrowok="t"/>
              </v:shape>
            </v:group>
            <v:group style="position:absolute;left:9088;top:-3220;width:26;height:2" coordorigin="9088,-3220" coordsize="26,2">
              <v:shape style="position:absolute;left:9088;top:-3220;width:26;height:2" coordorigin="9088,-3220" coordsize="26,0" path="m9088,-3220l9114,-3220e" filled="f" stroked="t" strokeweight=".5pt" strokecolor="#6D6E71">
                <v:path arrowok="t"/>
              </v:shape>
            </v:group>
            <v:group style="position:absolute;left:9101;top:-3233;width:2;height:26" coordorigin="9101,-3233" coordsize="2,26">
              <v:shape style="position:absolute;left:9101;top:-3233;width:2;height:26" coordorigin="9101,-3233" coordsize="0,26" path="m9101,-3233l9101,-3207e" filled="f" stroked="t" strokeweight=".5pt" strokecolor="#6D6E71">
                <v:path arrowok="t"/>
              </v:shape>
            </v:group>
            <v:group style="position:absolute;left:9291;top:-3011;width:26;height:2" coordorigin="9291,-3011" coordsize="26,2">
              <v:shape style="position:absolute;left:9291;top:-3011;width:26;height:2" coordorigin="9291,-3011" coordsize="26,0" path="m9291,-3011l9317,-3011e" filled="f" stroked="t" strokeweight=".5pt" strokecolor="#6D6E71">
                <v:path arrowok="t"/>
              </v:shape>
            </v:group>
            <v:group style="position:absolute;left:9304;top:-3024;width:2;height:26" coordorigin="9304,-3024" coordsize="2,26">
              <v:shape style="position:absolute;left:9304;top:-3024;width:2;height:26" coordorigin="9304,-3024" coordsize="0,26" path="m9304,-3024l9304,-2998e" filled="f" stroked="t" strokeweight=".5pt" strokecolor="#6D6E71">
                <v:path arrowok="t"/>
              </v:shape>
            </v:group>
            <v:group style="position:absolute;left:9710;top:-2226;width:2;height:26" coordorigin="9710,-2226" coordsize="2,26">
              <v:shape style="position:absolute;left:9710;top:-2226;width:2;height:26" coordorigin="9710,-2226" coordsize="0,26" path="m9710,-2226l9710,-2200e" filled="f" stroked="t" strokeweight=".5pt" strokecolor="#6D6E71">
                <v:path arrowok="t"/>
              </v:shape>
            </v:group>
            <v:group style="position:absolute;left:9900;top:-1720;width:26;height:2" coordorigin="9900,-1720" coordsize="26,2">
              <v:shape style="position:absolute;left:9900;top:-1720;width:26;height:2" coordorigin="9900,-1720" coordsize="26,0" path="m9900,-1720l9926,-1720e" filled="f" stroked="t" strokeweight=".5pt" strokecolor="#6D6E71">
                <v:path arrowok="t"/>
              </v:shape>
            </v:group>
            <v:group style="position:absolute;left:9913;top:-1733;width:2;height:26" coordorigin="9913,-1733" coordsize="2,26">
              <v:shape style="position:absolute;left:9913;top:-1733;width:2;height:26" coordorigin="9913,-1733" coordsize="0,26" path="m9913,-1733l9913,-1707e" filled="f" stroked="t" strokeweight=".5pt" strokecolor="#6D6E71">
                <v:path arrowok="t"/>
              </v:shape>
            </v:group>
            <v:group style="position:absolute;left:10116;top:-1256;width:2;height:26" coordorigin="10116,-1256" coordsize="2,26">
              <v:shape style="position:absolute;left:10116;top:-1256;width:2;height:26" coordorigin="10116,-1256" coordsize="0,26" path="m10116,-1256l10116,-1230e" filled="f" stroked="t" strokeweight=".5pt" strokecolor="#6D6E71">
                <v:path arrowok="t"/>
              </v:shape>
            </v:group>
            <v:group style="position:absolute;left:10305;top:-837;width:26;height:2" coordorigin="10305,-837" coordsize="26,2">
              <v:shape style="position:absolute;left:10305;top:-837;width:26;height:2" coordorigin="10305,-837" coordsize="26,0" path="m10305,-837l10332,-837e" filled="f" stroked="t" strokeweight=".5pt" strokecolor="#6D6E71">
                <v:path arrowok="t"/>
              </v:shape>
            </v:group>
            <v:group style="position:absolute;left:10318;top:-850;width:2;height:26" coordorigin="10318,-850" coordsize="2,26">
              <v:shape style="position:absolute;left:10318;top:-850;width:2;height:26" coordorigin="10318,-850" coordsize="0,26" path="m10318,-850l10318,-824e" filled="f" stroked="t" strokeweight=".5pt" strokecolor="#6D6E71">
                <v:path arrowok="t"/>
              </v:shape>
            </v:group>
            <v:group style="position:absolute;left:8074;top:-1982;width:26;height:26" coordorigin="8074,-1982" coordsize="26,26">
              <v:shape style="position:absolute;left:8074;top:-1982;width:26;height:26" coordorigin="8074,-1982" coordsize="26,26" path="m8087,-1955l8093,-1955,8100,-1962,8100,-1969,8100,-1975,8093,-1982,8087,-1982,8080,-1982,8074,-1975,8074,-1969,8074,-1962,8080,-1955,8087,-1955xe" filled="f" stroked="t" strokeweight=".5pt" strokecolor="#6D6E71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22.953003pt;margin-top:-168.602097pt;width:203.613pt;height:151.5645pt;mso-position-horizontal-relative:page;mso-position-vertical-relative:paragraph;z-index:-267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36" w:hRule="exact"/>
                    </w:trPr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dotted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dotted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7" w:type="dxa"/>
                        <w:tcBorders>
                          <w:top w:val="dotted" w:sz="4" w:space="0" w:color="231F20"/>
                          <w:left w:val="dotted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297.479187pt;margin-top:-102.835793pt;width:10pt;height:25.120001pt;mso-position-horizontal-relative:page;mso-position-vertical-relative:paragraph;z-index:-2669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f(beta)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sz w:val="16"/>
          <w:szCs w:val="16"/>
        </w:rPr>
        <w:t>beta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sz w:val="16"/>
          <w:szCs w:val="16"/>
        </w:rPr>
        <w:t>deg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sz w:val="16"/>
          <w:szCs w:val="16"/>
        </w:rPr>
        <w:t>ees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9"/>
        <w:ind w:left="4305" w:right="2269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9.6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relationship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between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F(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8"/>
          <w:szCs w:val="18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8" w:lineRule="auto" w:before="69"/>
        <w:ind w:right="217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31.048756pt;width:24.25pt;height:48.25pt;mso-position-horizontal-relative:page;mso-position-vertical-relative:paragraph;z-index:-2672" coordorigin="1768,621" coordsize="485,965">
            <v:group style="position:absolute;left:1892;top:984;width:238;height:239" coordorigin="1892,984" coordsize="238,239">
              <v:shape style="position:absolute;left:1892;top:984;width:238;height:239" coordorigin="1892,984" coordsize="238,239" path="m2130,1103l2112,1167,2064,1211,2021,1223,1996,1221,1934,1195,1897,1144,1892,1123,1893,1097,1917,1032,1964,993,2004,984,2028,986,2089,1014,2124,1066,2130,1103xe" filled="f" stroked="t" strokeweight=".25pt" strokecolor="#231F20">
                <v:path arrowok="t"/>
              </v:shape>
            </v:group>
            <v:group style="position:absolute;left:1770;top:1103;width:480;height:2" coordorigin="1770,1103" coordsize="480,2">
              <v:shape style="position:absolute;left:1770;top:1103;width:480;height:2" coordorigin="1770,1103" coordsize="480,0" path="m1770,1103l2250,1103e" filled="f" stroked="t" strokeweight=".25pt" strokecolor="#231F20">
                <v:path arrowok="t"/>
              </v:shape>
            </v:group>
            <v:group style="position:absolute;left:2010;top:623;width:2;height:960" coordorigin="2010,623" coordsize="2,960">
              <v:shape style="position:absolute;left:2010;top:623;width:2;height:960" coordorigin="2010,623" coordsize="0,960" path="m2010,623l2010,158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1.048756pt;width:24.25pt;height:48.25pt;mso-position-horizontal-relative:page;mso-position-vertical-relative:paragraph;z-index:-2671" coordorigin="13588,621" coordsize="485,965">
            <v:group style="position:absolute;left:13712;top:984;width:238;height:239" coordorigin="13712,984" coordsize="238,239">
              <v:shape style="position:absolute;left:13712;top:984;width:238;height:239" coordorigin="13712,984" coordsize="238,239" path="m13950,1103l13932,1167,13884,1211,13841,1223,13816,1221,13754,1195,13717,1144,13712,1123,13713,1097,13737,1032,13784,993,13824,984,13848,986,13909,1014,13944,1066,13950,1103xe" filled="f" stroked="t" strokeweight=".25pt" strokecolor="#231F20">
                <v:path arrowok="t"/>
              </v:shape>
            </v:group>
            <v:group style="position:absolute;left:13590;top:1103;width:480;height:2" coordorigin="13590,1103" coordsize="480,2">
              <v:shape style="position:absolute;left:13590;top:1103;width:480;height:2" coordorigin="13590,1103" coordsize="480,0" path="m13590,1103l14070,1103e" filled="f" stroked="t" strokeweight=".25pt" strokecolor="#231F20">
                <v:path arrowok="t"/>
              </v:shape>
            </v:group>
            <v:group style="position:absolute;left:13830;top:623;width:2;height:960" coordorigin="13830,623" coordsize="2,960">
              <v:shape style="position:absolute;left:13830;top:623;width:2;height:960" coordorigin="13830,623" coordsize="0,960" path="m13830,623l13830,158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satisfy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small,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positive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–30°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110°.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The</w:t>
      </w:r>
      <w:r>
        <w:rPr>
          <w:color w:val="231F20"/>
          <w:spacing w:val="16"/>
          <w:w w:val="75"/>
        </w:rPr>
        <w:t> </w:t>
      </w:r>
      <w:r>
        <w:rPr>
          <w:color w:val="231F20"/>
          <w:spacing w:val="0"/>
          <w:w w:val="75"/>
        </w:rPr>
        <w:t>Solution</w:t>
      </w:r>
      <w:r>
        <w:rPr>
          <w:color w:val="231F20"/>
          <w:spacing w:val="17"/>
          <w:w w:val="75"/>
        </w:rPr>
        <w:t> </w:t>
      </w:r>
      <w:r>
        <w:rPr>
          <w:color w:val="231F20"/>
          <w:spacing w:val="0"/>
          <w:w w:val="75"/>
        </w:rPr>
        <w:t>to</w:t>
      </w:r>
      <w:r>
        <w:rPr>
          <w:color w:val="231F20"/>
          <w:spacing w:val="17"/>
          <w:w w:val="75"/>
        </w:rPr>
        <w:t> </w:t>
      </w:r>
      <w:r>
        <w:rPr>
          <w:color w:val="231F20"/>
          <w:spacing w:val="0"/>
          <w:w w:val="75"/>
        </w:rPr>
        <w:t>the</w:t>
      </w:r>
      <w:r>
        <w:rPr>
          <w:color w:val="231F20"/>
          <w:spacing w:val="17"/>
          <w:w w:val="75"/>
        </w:rPr>
        <w:t> </w:t>
      </w:r>
      <w:r>
        <w:rPr>
          <w:color w:val="231F20"/>
          <w:spacing w:val="0"/>
          <w:w w:val="75"/>
        </w:rPr>
        <w:t>Sub-problem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1"/>
        <w:ind w:right="248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before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analytica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solutio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approximat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locatio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zer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crossing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roots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accomplishe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9.8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2" w:lineRule="auto"/>
        <w:ind w:left="3650" w:right="243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Establish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parameters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variables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avoid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overhead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8"/>
        <w:ind w:left="556" w:right="375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42004pt;margin-top:3.717933pt;width:238.395pt;height:13.168pt;mso-position-horizontal-relative:page;mso-position-vertical-relative:paragraph;z-index:-267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9.8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position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8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alpha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alpha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pi/6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30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deg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linspace(-pi,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fab(beta);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zeros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find(pf(1:end-1)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pf(2:end)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'zeros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occur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just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after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beta(zeros)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520" w:right="53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zero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findZeroAB([beta(zeros(1))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8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52pt;width:228pt;height:.1pt;mso-position-horizontal-relative:page;mso-position-vertical-relative:paragraph;z-index:-2674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beta(zeros(1)+1)])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46"/>
          <w:pgSz w:w="15840" w:h="24480"/>
          <w:pgMar w:header="4827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9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Example—Robot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Motion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205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/>
        <w:ind w:left="4370" w:right="171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8: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possible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identify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crossings,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corresponding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40"/>
        <w:ind w:left="4370" w:right="226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9–11: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Estimate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locations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multiplying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adjacent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77" w:lineRule="auto" w:before="40"/>
        <w:ind w:left="3890" w:right="2227" w:firstLine="4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Calls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crossing.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Running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produces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following: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before="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082" w:right="47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082" w:right="47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alpha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804" w:right="519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0.5236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zeros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804" w:right="519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890" w:right="625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zeros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occur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just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after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1482" w:right="429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-0.6981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1.7453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zero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556" w:right="327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-0.4152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-0.0009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377" w:lineRule="auto"/>
        <w:ind w:left="3890" w:right="2108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8.998718pt;width:24.25pt;height:48.25pt;mso-position-horizontal-relative:page;mso-position-vertical-relative:paragraph;z-index:-2666" coordorigin="1768,180" coordsize="485,965">
            <v:group style="position:absolute;left:1892;top:543;width:238;height:239" coordorigin="1892,543" coordsize="238,239">
              <v:shape style="position:absolute;left:1892;top:543;width:238;height:239" coordorigin="1892,543" coordsize="238,239" path="m2130,662l2112,726,2064,770,2021,782,1996,780,1934,754,1897,703,1892,682,1893,656,1917,591,1964,552,2004,543,2028,545,2089,573,2124,625,2130,662xe" filled="f" stroked="t" strokeweight=".25pt" strokecolor="#231F20">
                <v:path arrowok="t"/>
              </v:shape>
            </v:group>
            <v:group style="position:absolute;left:1770;top:662;width:480;height:2" coordorigin="1770,662" coordsize="480,2">
              <v:shape style="position:absolute;left:1770;top:662;width:480;height:2" coordorigin="1770,662" coordsize="480,0" path="m1770,662l2250,662e" filled="f" stroked="t" strokeweight=".25pt" strokecolor="#231F20">
                <v:path arrowok="t"/>
              </v:shape>
            </v:group>
            <v:group style="position:absolute;left:2010;top:182;width:2;height:960" coordorigin="2010,182" coordsize="2,960">
              <v:shape style="position:absolute;left:2010;top:182;width:2;height:960" coordorigin="2010,182" coordsize="0,960" path="m2010,182l2010,114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998718pt;width:24.25pt;height:48.25pt;mso-position-horizontal-relative:page;mso-position-vertical-relative:paragraph;z-index:-2665" coordorigin="13588,180" coordsize="485,965">
            <v:group style="position:absolute;left:13712;top:543;width:238;height:239" coordorigin="13712,543" coordsize="238,239">
              <v:shape style="position:absolute;left:13712;top:543;width:238;height:239" coordorigin="13712,543" coordsize="238,239" path="m13950,662l13932,726,13884,770,13841,782,13816,780,13754,754,13717,703,13712,682,13713,656,13737,591,13784,552,13824,543,13848,545,13909,573,13944,625,13950,662xe" filled="f" stroked="t" strokeweight=".25pt" strokecolor="#231F20">
                <v:path arrowok="t"/>
              </v:shape>
            </v:group>
            <v:group style="position:absolute;left:13590;top:662;width:480;height:2" coordorigin="13590,662" coordsize="480,2">
              <v:shape style="position:absolute;left:13590;top:662;width:480;height:2" coordorigin="13590,662" coordsize="480,0" path="m13590,662l14070,662e" filled="f" stroked="t" strokeweight=".25pt" strokecolor="#231F20">
                <v:path arrowok="t"/>
              </v:shape>
            </v:group>
            <v:group style="position:absolute;left:13830;top:182;width:2;height:960" coordorigin="13830,182" coordsize="2,960">
              <v:shape style="position:absolute;left:13830;top:182;width:2;height:960" coordorigin="13830,182" coordsize="0,960" path="m13830,182l13830,114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9.9.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9.9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 w:before="5"/>
        <w:ind w:left="4370" w:right="328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2–4: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global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parameters.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5–6: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left-hand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(4).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69" w:lineRule="auto" w:before="82"/>
        <w:ind w:left="3890" w:right="171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zer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crossing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5"/>
          <w:sz w:val="17"/>
          <w:szCs w:val="17"/>
        </w:rPr>
        <w:t>fab(beta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.10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9.10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3"/>
        <w:ind w:left="4370" w:right="167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corresponding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limits.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58"/>
        <w:ind w:left="4370" w:right="1179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Check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terminating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condition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return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[x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y]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13"/>
        <w:ind w:left="0" w:right="155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coordinates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8"/>
        <w:ind w:left="43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midpoint.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58" w:lineRule="auto" w:before="58"/>
        <w:ind w:left="4370" w:right="157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midpoint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opposite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-axis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lower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limit,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make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limits.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42004pt;margin-top:3.718024pt;width:238.395pt;height:13.168pt;mso-position-horizontal-relative:page;mso-position-vertical-relative:paragraph;z-index:-2667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9.9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zeros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29"/>
        </w:numPr>
        <w:tabs>
          <w:tab w:pos="4515" w:val="left" w:leader="none"/>
        </w:tabs>
        <w:ind w:left="4515" w:right="1466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fab(beta)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15" w:right="28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f(beta)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(cos(alpha)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sin(alpha)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519" w:val="left" w:leader="none"/>
        </w:tabs>
        <w:spacing w:before="18"/>
        <w:ind w:left="55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r2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(cos(beta)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sin(beta)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9"/>
        </w:numPr>
        <w:tabs>
          <w:tab w:pos="4515" w:val="left" w:leader="none"/>
        </w:tabs>
        <w:spacing w:before="18"/>
        <w:ind w:left="4515" w:right="2911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9"/>
        </w:numPr>
        <w:tabs>
          <w:tab w:pos="4515" w:val="left" w:leader="none"/>
        </w:tabs>
        <w:spacing w:before="18"/>
        <w:ind w:left="4515" w:right="2911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9"/>
        </w:numPr>
        <w:tabs>
          <w:tab w:pos="4515" w:val="left" w:leader="none"/>
        </w:tabs>
        <w:spacing w:before="18"/>
        <w:ind w:left="4515" w:right="2622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alpha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9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(cos(alpha)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sin(alpha)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674" w:val="left" w:leader="none"/>
        </w:tabs>
        <w:spacing w:before="18"/>
        <w:ind w:left="0" w:right="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44pt;width:228pt;height:.1pt;mso-position-horizontal-relative:page;mso-position-vertical-relative:paragraph;z-index:-2668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(cos(beta)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sin(beta)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4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206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717" w:right="476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395pt;height:13.168pt;mso-position-horizontal-relative:page;mso-position-vertical-relative:paragraph;z-index:-266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9.10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finder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30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findZeroAB(x)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87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lower-upper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pair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guaranteed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have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87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opposite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sign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0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fab(x);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abs(x(1)-x(2))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.001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65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[x(1)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y(1)];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sum(x)/2;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fab(mx);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my*y(1)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findZeroAB([x(1)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mx]);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6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findZeroAB([mx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x(2)]);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565" w:val="left" w:leader="none"/>
        </w:tabs>
        <w:spacing w:before="18"/>
        <w:ind w:left="4566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19.810333pt;width:228.0pt;height:.1pt;mso-position-horizontal-relative:page;mso-position-vertical-relative:paragraph;z-index:-2664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 w:before="66"/>
        <w:ind w:left="3650" w:right="2707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27.747753pt;width:24.25pt;height:48.25pt;mso-position-horizontal-relative:page;mso-position-vertical-relative:paragraph;z-index:-2661" coordorigin="1768,555" coordsize="485,965">
            <v:group style="position:absolute;left:1892;top:918;width:238;height:239" coordorigin="1892,918" coordsize="238,239">
              <v:shape style="position:absolute;left:1892;top:918;width:238;height:239" coordorigin="1892,918" coordsize="238,239" path="m2130,1037l2112,1101,2064,1145,2021,1157,1996,1155,1934,1129,1897,1078,1892,1057,1893,1031,1917,966,1964,927,2004,918,2028,920,2089,948,2124,1000,2130,1037xe" filled="f" stroked="t" strokeweight=".25pt" strokecolor="#231F20">
                <v:path arrowok="t"/>
              </v:shape>
            </v:group>
            <v:group style="position:absolute;left:1770;top:1037;width:480;height:2" coordorigin="1770,1037" coordsize="480,2">
              <v:shape style="position:absolute;left:1770;top:1037;width:480;height:2" coordorigin="1770,1037" coordsize="480,0" path="m1770,1037l2250,1037e" filled="f" stroked="t" strokeweight=".25pt" strokecolor="#231F20">
                <v:path arrowok="t"/>
              </v:shape>
            </v:group>
            <v:group style="position:absolute;left:2010;top:557;width:2;height:960" coordorigin="2010,557" coordsize="2,960">
              <v:shape style="position:absolute;left:2010;top:557;width:2;height:960" coordorigin="2010,557" coordsize="0,960" path="m2010,557l2010,151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7.747753pt;width:24.25pt;height:48.25pt;mso-position-horizontal-relative:page;mso-position-vertical-relative:paragraph;z-index:-2660" coordorigin="13588,555" coordsize="485,965">
            <v:group style="position:absolute;left:13712;top:918;width:238;height:239" coordorigin="13712,918" coordsize="238,239">
              <v:shape style="position:absolute;left:13712;top:918;width:238;height:239" coordorigin="13712,918" coordsize="238,239" path="m13950,1037l13932,1101,13884,1145,13841,1157,13816,1155,13754,1129,13717,1078,13712,1057,13713,1031,13737,966,13784,927,13824,918,13848,920,13909,948,13944,1000,13950,1037xe" filled="f" stroked="t" strokeweight=".25pt" strokecolor="#231F20">
                <v:path arrowok="t"/>
              </v:shape>
            </v:group>
            <v:group style="position:absolute;left:13590;top:1037;width:480;height:2" coordorigin="13590,1037" coordsize="480,2">
              <v:shape style="position:absolute;left:13590;top:1037;width:480;height:2" coordorigin="13590,1037" coordsize="480,0" path="m13590,1037l14070,1037e" filled="f" stroked="t" strokeweight=".25pt" strokecolor="#231F20">
                <v:path arrowok="t"/>
              </v:shape>
            </v:group>
            <v:group style="position:absolute;left:13830;top:557;width:2;height:960" coordorigin="13830,557" coordsize="2,960">
              <v:shape style="position:absolute;left:13830;top:557;width:2;height:960" coordorigin="13830,557" coordsize="0,960" path="m13830,557l13830,15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11: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Otherwise,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makes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recursive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midpoint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upper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limit.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Reflection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1"/>
        <w:ind w:right="244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modes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amoun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require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creat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elegant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solutio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nontrivia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structur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recursiv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clearl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reflect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standar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recursiv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fin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continuou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defined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5"/>
          <w:sz w:val="17"/>
          <w:szCs w:val="17"/>
        </w:rPr>
        <w:t>fab(x)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1"/>
        <w:ind w:left="317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170" w:right="226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8094pt;width:372.25pt;height:17.604pt;mso-position-horizontal-relative:page;mso-position-vertical-relative:paragraph;z-index:-2662" coordorigin="4350,-556" coordsize="7445,352">
            <v:shape style="position:absolute;left:4350;top:-556;width:422;height:351" type="#_x0000_t75">
              <v:imagedata r:id="rId49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discussed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three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basic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principles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recursive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programming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must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present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recursive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program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succeed: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32"/>
        </w:numPr>
        <w:tabs>
          <w:tab w:pos="3625" w:val="left" w:leader="none"/>
        </w:tabs>
        <w:spacing w:before="12"/>
        <w:ind w:left="3630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3625" w:val="left" w:leader="none"/>
        </w:tabs>
        <w:spacing w:line="260" w:lineRule="exact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itself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3625" w:val="left" w:leader="none"/>
        </w:tabs>
        <w:spacing w:line="260" w:lineRule="exact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170" w:right="0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We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have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also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seen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some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other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important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capabilities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follows: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32"/>
        </w:numPr>
        <w:tabs>
          <w:tab w:pos="3625" w:val="left" w:leader="none"/>
        </w:tabs>
        <w:spacing w:line="260" w:lineRule="exact" w:before="53"/>
        <w:ind w:left="3630" w:right="2814" w:hanging="280"/>
        <w:jc w:val="left"/>
      </w:pPr>
      <w:r>
        <w:rPr>
          <w:b w:val="0"/>
          <w:bCs w:val="0"/>
          <w:color w:val="231F20"/>
          <w:spacing w:val="0"/>
          <w:w w:val="100"/>
        </w:rPr>
        <w:t>Exceptions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declared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error(...)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perhaps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remedied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3625" w:val="left" w:leader="none"/>
        </w:tabs>
        <w:spacing w:line="260" w:lineRule="exact"/>
        <w:ind w:left="3630" w:right="3336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wrapper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validating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incoming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Test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207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2"/>
        <w:spacing w:before="437"/>
        <w:ind w:left="38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50"/>
          <w:pgSz w:w="15840" w:h="24480"/>
          <w:pgMar w:header="4828" w:footer="5472" w:top="5660" w:bottom="5660" w:left="1660" w:right="1660"/>
        </w:sectPr>
      </w:pP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41" w:lineRule="auto"/>
        <w:ind w:left="4010" w:right="3187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53.498993pt;margin-top:-27.429626pt;width:372.25pt;height:17.604pt;mso-position-horizontal-relative:page;mso-position-vertical-relative:paragraph;z-index:-2659" coordorigin="5070,-549" coordsize="7445,352">
            <v:shape style="position:absolute;left:5070;top:-549;width:422;height:351" type="#_x0000_t75">
              <v:imagedata r:id="rId51" o:title=""/>
            </v:shape>
            <v:group style="position:absolute;left:5490;top:-202;width:7020;height:2" coordorigin="5490,-202" coordsize="7020,2">
              <v:shape style="position:absolute;left:5490;top:-202;width:7020;height:2" coordorigin="5490,-202" coordsize="7020,0" path="m5490,-202l12510,-202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7.5pt;margin-top:-.464667pt;width:348.107pt;height:.1pt;mso-position-horizontal-relative:page;mso-position-vertical-relative:paragraph;z-index:-2658" coordorigin="5550,-9" coordsize="6962,2">
            <v:shape style="position:absolute;left:5550;top:-9;width:6962;height:2" coordorigin="5550,-9" coordsize="6962,0" path="m5550,-9l12512,-9e" filled="f" stroked="t" strokeweight=".750027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285273pt;width:348.107pt;height:.1pt;mso-position-horizontal-relative:page;mso-position-vertical-relative:paragraph;z-index:-2657" coordorigin="5550,246" coordsize="6962,2">
            <v:shape style="position:absolute;left:5550;top:246;width:6962;height:2" coordorigin="5550,246" coordsize="6962,0" path="m5550,246l12512,246e" filled="f" stroked="t" strokeweight=".750027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6016" w:val="left" w:leader="none"/>
        </w:tabs>
        <w:spacing w:line="210" w:lineRule="exact"/>
        <w:ind w:left="6016" w:right="0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catch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suspec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bloc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k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3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exceptio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trapped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1" w:lineRule="auto"/>
        <w:ind w:left="1068" w:right="1787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106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9.4.3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664" w:space="40"/>
            <w:col w:w="3816"/>
          </w:cols>
        </w:sectPr>
      </w:pPr>
    </w:p>
    <w:p>
      <w:pPr>
        <w:tabs>
          <w:tab w:pos="6016" w:val="left" w:leader="none"/>
          <w:tab w:pos="10127" w:val="right" w:leader="none"/>
        </w:tabs>
        <w:spacing w:before="79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error(str)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Announce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erro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provided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9.4.3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6016" w:val="left" w:leader="none"/>
        </w:tabs>
        <w:spacing w:line="210" w:lineRule="exact" w:before="81"/>
        <w:ind w:left="6016" w:right="597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23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&lt;var&gt;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Define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variabl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&lt;var&gt;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3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3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globally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3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accessible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</w:tabs>
        <w:spacing w:line="210" w:lineRule="exact" w:before="90"/>
        <w:ind w:left="6016" w:right="0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lasterror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Provide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structur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describin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environment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3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fro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whic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las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exceptio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thrown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16" w:val="left" w:leader="none"/>
        </w:tabs>
        <w:spacing w:line="210" w:lineRule="exact" w:before="90"/>
        <w:ind w:left="6016" w:right="124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Begin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bloc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k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suspec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fro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whic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1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exceptio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migh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thrown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70"/>
        <w:ind w:left="4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9.1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9.4.3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9.4.3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292" w:space="40"/>
            <w:col w:w="3188"/>
          </w:cols>
        </w:sectPr>
      </w:pP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8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31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9086pt;width:372.25pt;height:17.604pt;mso-position-horizontal-relative:page;mso-position-vertical-relative:paragraph;z-index:-2656" coordorigin="5070,-556" coordsize="7445,352">
            <v:shape style="position:absolute;left:5070;top:-556;width:422;height:351" type="#_x0000_t75">
              <v:imagedata r:id="rId52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11.698914pt;width:24.25pt;height:48.25pt;mso-position-horizontal-relative:page;mso-position-vertical-relative:paragraph;z-index:-2655" coordorigin="1768,234" coordsize="485,965">
            <v:group style="position:absolute;left:1892;top:597;width:238;height:239" coordorigin="1892,597" coordsize="238,239">
              <v:shape style="position:absolute;left:1892;top:597;width:238;height:239" coordorigin="1892,597" coordsize="238,239" path="m2130,716l2112,780,2064,824,2021,836,1996,834,1934,808,1897,757,1892,736,1893,710,1917,645,1964,606,2004,597,2028,599,2089,627,2124,679,2130,716xe" filled="f" stroked="t" strokeweight=".25pt" strokecolor="#231F20">
                <v:path arrowok="t"/>
              </v:shape>
            </v:group>
            <v:group style="position:absolute;left:1770;top:716;width:480;height:2" coordorigin="1770,716" coordsize="480,2">
              <v:shape style="position:absolute;left:1770;top:716;width:480;height:2" coordorigin="1770,716" coordsize="480,0" path="m1770,716l2250,716e" filled="f" stroked="t" strokeweight=".25pt" strokecolor="#231F20">
                <v:path arrowok="t"/>
              </v:shape>
            </v:group>
            <v:group style="position:absolute;left:2010;top:236;width:2;height:960" coordorigin="2010,236" coordsize="2,960">
              <v:shape style="position:absolute;left:2010;top:236;width:2;height:960" coordorigin="2010,236" coordsize="0,960" path="m2010,236l2010,119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.698914pt;width:24.25pt;height:48.25pt;mso-position-horizontal-relative:page;mso-position-vertical-relative:paragraph;z-index:-2654" coordorigin="13588,234" coordsize="485,965">
            <v:group style="position:absolute;left:13712;top:597;width:238;height:239" coordorigin="13712,597" coordsize="238,239">
              <v:shape style="position:absolute;left:13712;top:597;width:238;height:239" coordorigin="13712,597" coordsize="238,239" path="m13950,716l13932,780,13884,824,13841,836,13816,834,13754,808,13717,757,13712,736,13713,710,13737,645,13784,606,13824,597,13848,599,13909,627,13944,679,13950,716xe" filled="f" stroked="t" strokeweight=".25pt" strokecolor="#231F20">
                <v:path arrowok="t"/>
              </v:shape>
            </v:group>
            <v:group style="position:absolute;left:13590;top:716;width:480;height:2" coordorigin="13590,716" coordsize="480,2">
              <v:shape style="position:absolute;left:13590;top:716;width:480;height:2" coordorigin="13590,716" coordsize="480,0" path="m13590,716l14070,716e" filled="f" stroked="t" strokeweight=".25pt" strokecolor="#231F20">
                <v:path arrowok="t"/>
              </v:shape>
            </v:group>
            <v:group style="position:absolute;left:13830;top:236;width:2;height:960" coordorigin="13830,236" coordsize="2,960">
              <v:shape style="position:absolute;left:13830;top:236;width:2;height:960" coordorigin="13830,236" coordsize="0,960" path="m13830,236l13830,119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31"/>
        </w:numPr>
        <w:tabs>
          <w:tab w:pos="4489" w:val="left" w:leader="none"/>
        </w:tabs>
        <w:spacing w:line="260" w:lineRule="exact"/>
        <w:ind w:left="4490" w:right="1673" w:hanging="405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functionality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protect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corruption.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1"/>
        </w:numPr>
        <w:tabs>
          <w:tab w:pos="4489" w:val="left" w:leader="none"/>
        </w:tabs>
        <w:spacing w:line="260" w:lineRule="exact"/>
        <w:ind w:left="4490" w:right="1709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1"/>
        </w:numPr>
        <w:tabs>
          <w:tab w:pos="4489" w:val="left" w:leader="none"/>
        </w:tabs>
        <w:spacing w:line="260" w:lineRule="exact"/>
        <w:ind w:left="4489" w:right="1721" w:hanging="405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unwinds.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1"/>
        </w:numPr>
        <w:tabs>
          <w:tab w:pos="4489" w:val="left" w:leader="none"/>
        </w:tabs>
        <w:spacing w:line="260" w:lineRule="exact"/>
        <w:ind w:left="4489" w:right="1757" w:hanging="405"/>
        <w:jc w:val="left"/>
      </w:pP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1"/>
        </w:numPr>
        <w:tabs>
          <w:tab w:pos="4489" w:val="left" w:leader="none"/>
        </w:tabs>
        <w:spacing w:line="260" w:lineRule="exact"/>
        <w:ind w:left="4489" w:right="1967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m-file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3"/>
        </w:numPr>
        <w:tabs>
          <w:tab w:pos="4489" w:val="left" w:leader="none"/>
          <w:tab w:pos="6935" w:val="left" w:leader="none"/>
        </w:tabs>
        <w:spacing w:line="260" w:lineRule="exact"/>
        <w:ind w:left="4490" w:right="1727" w:hanging="405"/>
        <w:jc w:val="left"/>
      </w:pPr>
      <w:r>
        <w:rPr>
          <w:b w:val="0"/>
          <w:bCs w:val="0"/>
          <w:color w:val="231F20"/>
          <w:spacing w:val="0"/>
          <w:w w:val="100"/>
        </w:rPr>
        <w:t>Recursion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which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code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block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repeated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controlled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manner.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3"/>
        </w:numPr>
        <w:tabs>
          <w:tab w:pos="4489" w:val="left" w:leader="none"/>
          <w:tab w:pos="9906" w:val="left" w:leader="none"/>
          <w:tab w:pos="10655" w:val="left" w:leader="none"/>
        </w:tabs>
        <w:spacing w:line="260" w:lineRule="exact"/>
        <w:ind w:left="4489" w:right="1864" w:hanging="405"/>
        <w:jc w:val="left"/>
      </w:pP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set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up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recursion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correctly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3"/>
        </w:numPr>
        <w:tabs>
          <w:tab w:pos="4489" w:val="left" w:leader="none"/>
          <w:tab w:pos="6623" w:val="left" w:leader="none"/>
          <w:tab w:pos="8291" w:val="left" w:leader="none"/>
          <w:tab w:pos="10151" w:val="left" w:leader="none"/>
        </w:tabs>
        <w:spacing w:line="260" w:lineRule="exact"/>
        <w:ind w:left="4489" w:right="1673" w:hanging="405"/>
        <w:jc w:val="left"/>
      </w:pPr>
      <w:r>
        <w:rPr>
          <w:b w:val="0"/>
          <w:bCs w:val="0"/>
          <w:color w:val="231F20"/>
          <w:spacing w:val="0"/>
          <w:w w:val="100"/>
        </w:rPr>
        <w:t>Exceptions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managing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caused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either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208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Recursion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3"/>
        </w:numPr>
        <w:tabs>
          <w:tab w:pos="3769" w:val="left" w:leader="none"/>
          <w:tab w:pos="9791" w:val="left" w:leader="none"/>
        </w:tabs>
        <w:spacing w:line="260" w:lineRule="exact"/>
        <w:ind w:left="3770" w:right="2684" w:hanging="40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wrapper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recursion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requires,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call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recursive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function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554" w:val="left" w:leader="none"/>
        </w:tabs>
        <w:spacing w:line="271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33"/>
        </w:numPr>
        <w:tabs>
          <w:tab w:pos="3769" w:val="left" w:leader="none"/>
          <w:tab w:pos="5416" w:val="left" w:leader="none"/>
        </w:tabs>
        <w:spacing w:before="96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one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zeros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function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first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344" w:val="left" w:leader="none"/>
          <w:tab w:pos="8571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using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for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refining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spacing w:line="260" w:lineRule="exact"/>
        <w:ind w:left="3770" w:right="0"/>
        <w:jc w:val="left"/>
      </w:pP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arbitrary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accuracy.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452" w:right="5312"/>
        <w:jc w:val="center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4"/>
        </w:numPr>
        <w:tabs>
          <w:tab w:pos="3769" w:val="left" w:leader="none"/>
        </w:tabs>
        <w:spacing w:line="260" w:lineRule="exact"/>
        <w:ind w:left="3770" w:right="2518" w:hanging="405"/>
        <w:jc w:val="left"/>
      </w:pPr>
      <w:r>
        <w:rPr/>
        <w:pict>
          <v:group style="position:absolute;margin-left:217.498993pt;margin-top:-20.057882pt;width:372.25pt;height:17.604pt;mso-position-horizontal-relative:page;mso-position-vertical-relative:paragraph;z-index:-2653" coordorigin="4350,-401" coordsize="7445,352">
            <v:shape style="position:absolute;left:4350;top:-401;width:422;height:351" type="#_x0000_t75">
              <v:imagedata r:id="rId54" o:title=""/>
            </v:shape>
            <v:group style="position:absolute;left:4770;top:-54;width:7020;height:2" coordorigin="4770,-54" coordsize="7020,2">
              <v:shape style="position:absolute;left:4770;top:-54;width:7020;height:2" coordorigin="4770,-54" coordsize="7020,0" path="m4770,-54l11790,-5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119.54612pt;width:24.25pt;height:48.25pt;mso-position-horizontal-relative:page;mso-position-vertical-relative:paragraph;z-index:-2652" coordorigin="1768,2391" coordsize="485,965">
            <v:group style="position:absolute;left:1892;top:2754;width:238;height:239" coordorigin="1892,2754" coordsize="238,239">
              <v:shape style="position:absolute;left:1892;top:2754;width:238;height:239" coordorigin="1892,2754" coordsize="238,239" path="m2130,2873l2112,2937,2064,2981,2021,2993,1996,2991,1934,2965,1897,2914,1892,2893,1893,2867,1917,2802,1964,2763,2004,2754,2028,2756,2089,2784,2124,2836,2130,2873xe" filled="f" stroked="t" strokeweight=".25pt" strokecolor="#231F20">
                <v:path arrowok="t"/>
              </v:shape>
            </v:group>
            <v:group style="position:absolute;left:1770;top:2873;width:480;height:2" coordorigin="1770,2873" coordsize="480,2">
              <v:shape style="position:absolute;left:1770;top:2873;width:480;height:2" coordorigin="1770,2873" coordsize="480,0" path="m1770,2873l2250,2873e" filled="f" stroked="t" strokeweight=".25pt" strokecolor="#231F20">
                <v:path arrowok="t"/>
              </v:shape>
            </v:group>
            <v:group style="position:absolute;left:2010;top:2393;width:2;height:960" coordorigin="2010,2393" coordsize="2,960">
              <v:shape style="position:absolute;left:2010;top:2393;width:2;height:960" coordorigin="2010,2393" coordsize="0,960" path="m2010,2393l2010,335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9.54612pt;width:24.25pt;height:48.25pt;mso-position-horizontal-relative:page;mso-position-vertical-relative:paragraph;z-index:-2651" coordorigin="13588,2391" coordsize="485,965">
            <v:group style="position:absolute;left:13712;top:2754;width:238;height:239" coordorigin="13712,2754" coordsize="238,239">
              <v:shape style="position:absolute;left:13712;top:2754;width:238;height:239" coordorigin="13712,2754" coordsize="238,239" path="m13950,2873l13932,2937,13884,2981,13841,2993,13816,2991,13754,2965,13717,2914,13712,2893,13713,2867,13737,2802,13784,2763,13824,2754,13848,2756,13909,2784,13944,2836,13950,2873xe" filled="f" stroked="t" strokeweight=".25pt" strokecolor="#231F20">
                <v:path arrowok="t"/>
              </v:shape>
            </v:group>
            <v:group style="position:absolute;left:13590;top:2873;width:480;height:2" coordorigin="13590,2873" coordsize="480,2">
              <v:shape style="position:absolute;left:13590;top:2873;width:480;height:2" coordorigin="13590,2873" coordsize="480,0" path="m13590,2873l14070,2873e" filled="f" stroked="t" strokeweight=".25pt" strokecolor="#231F20">
                <v:path arrowok="t"/>
              </v:shape>
            </v:group>
            <v:group style="position:absolute;left:13830;top:2393;width:2;height:960" coordorigin="13830,2393" coordsize="2,960">
              <v:shape style="position:absolute;left:13830;top:2393;width:2;height:960" coordorigin="13830,2393" coordsize="0,960" path="m13830,2393l13830,335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recurSum,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recurProd,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fibVecto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terms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Fibonacci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prod,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factoria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headers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74" w:lineRule="auto"/>
        <w:ind w:left="4010" w:right="485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recurSum(arr)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recurProd(arr)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fibVector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(num)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34"/>
        </w:numPr>
        <w:tabs>
          <w:tab w:pos="3769" w:val="left" w:leader="none"/>
        </w:tabs>
        <w:spacing w:line="260" w:lineRule="exact" w:before="93"/>
        <w:ind w:left="3770" w:right="2577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oddfact(n)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5"/>
        <w:ind w:left="3770"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oddfact(4)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oddfact(9)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945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9*7*5*3*1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4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34"/>
        </w:numPr>
        <w:tabs>
          <w:tab w:pos="4031" w:val="left" w:leader="none"/>
        </w:tabs>
        <w:spacing w:line="260" w:lineRule="exact"/>
        <w:ind w:left="403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tracker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1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level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called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'Inner'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1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'Inner'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called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'Inner'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innermos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structur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called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0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'Inner'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mus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recursion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Hint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isfield(...)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1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heade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80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tracker(astruct)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34"/>
        </w:numPr>
        <w:tabs>
          <w:tab w:pos="4030" w:val="left" w:leader="none"/>
        </w:tabs>
        <w:spacing w:line="260" w:lineRule="exact"/>
        <w:ind w:left="4030" w:right="2767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tracker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4"/>
        </w:numPr>
        <w:tabs>
          <w:tab w:pos="3769" w:val="left" w:leader="none"/>
        </w:tabs>
        <w:spacing w:line="260" w:lineRule="exact"/>
        <w:ind w:left="3770" w:right="2433" w:hanging="405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wrapper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protect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recursiveFi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5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209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490" w:right="152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n</w:t>
      </w:r>
      <w:r>
        <w:rPr>
          <w:b w:val="0"/>
          <w:bCs w:val="0"/>
          <w:color w:val="231F20"/>
          <w:spacing w:val="0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Fibonacci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non-negative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announce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3857" w:right="4235"/>
        <w:jc w:val="center"/>
      </w:pPr>
      <w:r>
        <w:rPr>
          <w:b w:val="0"/>
          <w:bCs w:val="0"/>
          <w:color w:val="231F20"/>
          <w:spacing w:val="0"/>
          <w:w w:val="100"/>
        </w:rPr>
        <w:t>Fibonacci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3278" w:val="left" w:leader="none"/>
        </w:tabs>
        <w:ind w:left="518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3278" w:val="left" w:leader="none"/>
        </w:tabs>
        <w:spacing w:before="27"/>
        <w:ind w:left="518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7489" w:val="left" w:leader="none"/>
        </w:tabs>
        <w:spacing w:before="27"/>
        <w:ind w:left="47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F(n-1)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F(n-2)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otherwise.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4490" w:right="1670"/>
        <w:jc w:val="left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7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55...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5"/>
        <w:ind w:right="2349"/>
        <w:jc w:val="center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74" w:lineRule="auto"/>
        <w:ind w:left="4730" w:right="4208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recursiveFib(0)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recursiveFib(1)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/>
        <w:ind w:left="4730" w:right="342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recursiveFib(-1)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cause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recursiveFib(8)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34"/>
        </w:numPr>
        <w:tabs>
          <w:tab w:pos="4489" w:val="left" w:leader="none"/>
        </w:tabs>
        <w:spacing w:line="260" w:lineRule="exact" w:before="93"/>
        <w:ind w:left="4490" w:right="1686" w:hanging="405"/>
        <w:jc w:val="left"/>
      </w:pPr>
      <w:r>
        <w:rPr/>
        <w:pict>
          <v:group style="position:absolute;margin-left:88.375pt;margin-top:49.802013pt;width:24.25pt;height:48.25pt;mso-position-horizontal-relative:page;mso-position-vertical-relative:paragraph;z-index:-2650" coordorigin="1768,996" coordsize="485,965">
            <v:group style="position:absolute;left:1892;top:1359;width:238;height:239" coordorigin="1892,1359" coordsize="238,239">
              <v:shape style="position:absolute;left:1892;top:1359;width:238;height:239" coordorigin="1892,1359" coordsize="238,239" path="m2130,1479l2112,1542,2064,1586,2021,1598,1996,1596,1934,1570,1897,1519,1892,1498,1893,1472,1917,1407,1964,1368,2004,1359,2028,1361,2089,1389,2124,1442,2130,1479xe" filled="f" stroked="t" strokeweight=".25pt" strokecolor="#231F20">
                <v:path arrowok="t"/>
              </v:shape>
            </v:group>
            <v:group style="position:absolute;left:1770;top:1479;width:480;height:2" coordorigin="1770,1479" coordsize="480,2">
              <v:shape style="position:absolute;left:1770;top:1479;width:480;height:2" coordorigin="1770,1479" coordsize="480,0" path="m1770,1479l2250,1479e" filled="f" stroked="t" strokeweight=".25pt" strokecolor="#231F20">
                <v:path arrowok="t"/>
              </v:shape>
            </v:group>
            <v:group style="position:absolute;left:2010;top:999;width:2;height:960" coordorigin="2010,999" coordsize="2,960">
              <v:shape style="position:absolute;left:2010;top:999;width:2;height:960" coordorigin="2010,999" coordsize="0,960" path="m2010,999l2010,195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9.802013pt;width:24.25pt;height:48.25pt;mso-position-horizontal-relative:page;mso-position-vertical-relative:paragraph;z-index:-2649" coordorigin="13588,996" coordsize="485,965">
            <v:group style="position:absolute;left:13712;top:1359;width:238;height:239" coordorigin="13712,1359" coordsize="238,239">
              <v:shape style="position:absolute;left:13712;top:1359;width:238;height:239" coordorigin="13712,1359" coordsize="238,239" path="m13950,1479l13932,1542,13884,1586,13841,1598,13816,1596,13754,1570,13717,1519,13712,1498,13713,1472,13737,1407,13784,1368,13824,1359,13848,1361,13909,1389,13944,1442,13950,1479xe" filled="f" stroked="t" strokeweight=".25pt" strokecolor="#231F20">
                <v:path arrowok="t"/>
              </v:shape>
            </v:group>
            <v:group style="position:absolute;left:13590;top:1479;width:480;height:2" coordorigin="13590,1479" coordsize="480,2">
              <v:shape style="position:absolute;left:13590;top:1479;width:480;height:2" coordorigin="13590,1479" coordsize="480,0" path="m13590,1479l14070,1479e" filled="f" stroked="t" strokeweight=".25pt" strokecolor="#231F20">
                <v:path arrowok="t"/>
              </v:shape>
            </v:group>
            <v:group style="position:absolute;left:13830;top:999;width:2;height:960" coordorigin="13830,999" coordsize="2,960">
              <v:shape style="position:absolute;left:13830;top:999;width:2;height:960" coordorigin="13830,999" coordsize="0,960" path="m13830,999l13830,195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recursiveMin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min(...)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4490" w:right="0"/>
        <w:jc w:val="left"/>
      </w:pP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min(...)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5"/>
        <w:ind w:left="2877" w:right="5227"/>
        <w:jc w:val="center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74" w:lineRule="auto"/>
        <w:ind w:left="4730" w:right="2775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recursiveMin([])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recursiveMin([5])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recursiveMin([5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47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recursiveMin([2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47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recursiveMin([2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55"/>
          <w:footerReference w:type="default" r:id="rId56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2648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2647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2646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645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2644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57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 Linotype">
    <w:altName w:val="Palatino Linotype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ＭＳ 明朝">
    <w:altName w:val="ＭＳ 明朝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Symbol">
    <w:altName w:val="Symbo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749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748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747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746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745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456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455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454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453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452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6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6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5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5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5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5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5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5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5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5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27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5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4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4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4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4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4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4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4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4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4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3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3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3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3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3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3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3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3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3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3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2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2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2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2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2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2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2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2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2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2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1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1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1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1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1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1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1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1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1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1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0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0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0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0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0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0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0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0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9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9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9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9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9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9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9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00008pt;margin-top:283.5pt;width:24pt;height:.1pt;mso-position-horizontal-relative:page;mso-position-vertical-relative:page;z-index:-259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9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9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8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8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8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8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8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8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8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8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8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7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7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7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7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7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7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7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7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7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7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6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6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6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6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6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6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6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6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6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6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5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5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5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5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5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5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5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5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5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5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4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4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4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4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4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4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4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4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4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4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3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3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3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3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3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3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3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3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3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3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2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4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4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4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4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4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3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3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3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3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3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3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3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2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2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2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2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2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2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2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2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2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1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1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1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1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1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1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1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1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1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1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0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0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0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0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0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0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0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0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0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0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9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9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9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9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9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9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9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9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9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9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8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8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8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8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8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8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8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8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8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8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7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7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7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7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7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7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7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7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7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7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6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6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6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6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6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6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6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6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6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6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5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5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5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5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4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4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4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4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4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3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3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3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2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2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2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2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2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2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2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2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2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2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1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1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1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1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1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1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1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1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1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1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0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0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0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0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0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0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0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0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0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0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9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9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9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9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9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9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9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9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9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9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8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8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8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8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8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8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8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8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8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7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7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7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7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7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7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7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7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7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7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6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6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6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6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6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6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6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6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6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5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5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5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5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5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5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5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5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5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5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M09_SMIT8708_03_SE_C09.indd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4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263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2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1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5"/>
      <w:numFmt w:val="decimal"/>
      <w:lvlText w:val="%1."/>
      <w:lvlJc w:val="left"/>
      <w:pPr>
        <w:ind w:hanging="675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decimal"/>
      <w:lvlText w:val="%2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9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8"/>
      <w:numFmt w:val="decimal"/>
      <w:lvlText w:val="%1."/>
      <w:lvlJc w:val="left"/>
      <w:pPr>
        <w:ind w:hanging="1445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4"/>
      <w:numFmt w:val="decimal"/>
      <w:lvlText w:val="%1."/>
      <w:lvlJc w:val="left"/>
      <w:pPr>
        <w:ind w:hanging="675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9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3"/>
      <w:numFmt w:val="decimal"/>
      <w:lvlText w:val="%1."/>
      <w:lvlJc w:val="left"/>
      <w:pPr>
        <w:ind w:hanging="1060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9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9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3"/>
      <w:numFmt w:val="decimal"/>
      <w:lvlText w:val="%1."/>
      <w:lvlJc w:val="left"/>
      <w:pPr>
        <w:ind w:hanging="1060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9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207"/>
        <w:jc w:val="left"/>
      </w:pPr>
      <w:rPr>
        <w:rFonts w:hint="default" w:ascii="GillSans-UltraBold" w:hAnsi="GillSans-UltraBold" w:eastAsia="GillSans-UltraBold"/>
        <w:b/>
        <w:bCs/>
        <w:color w:val="231F20"/>
        <w:spacing w:val="-1"/>
        <w:w w:val="65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7"/>
      <w:numFmt w:val="decimal"/>
      <w:lvlText w:val="%1."/>
      <w:lvlJc w:val="left"/>
      <w:pPr>
        <w:ind w:hanging="1060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9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3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9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9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hanging="477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77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9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0">
    <w:abstractNumId w:val="29"/>
  </w:num>
  <w:num w:numId="28">
    <w:abstractNumId w:val="27"/>
  </w:num>
  <w:num w:numId="25">
    <w:abstractNumId w:val="24"/>
  </w:num>
  <w:num w:numId="20">
    <w:abstractNumId w:val="19"/>
  </w:num>
  <w:num w:numId="17">
    <w:abstractNumId w:val="16"/>
  </w:num>
  <w:num w:numId="13">
    <w:abstractNumId w:val="12"/>
  </w:num>
  <w:num w:numId="11">
    <w:abstractNumId w:val="10"/>
  </w:num>
  <w:num w:numId="9">
    <w:abstractNumId w:val="8"/>
  </w:num>
  <w:num w:numId="5">
    <w:abstractNumId w:val="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29">
    <w:abstractNumId w:val="28"/>
  </w:num>
  <w:num w:numId="27">
    <w:abstractNumId w:val="26"/>
  </w:num>
  <w:num w:numId="26">
    <w:abstractNumId w:val="25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18">
    <w:abstractNumId w:val="17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17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left="2711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1"/>
      <w:ind w:left="23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421" w:hanging="53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3170"/>
      <w:outlineLvl w:val="4"/>
    </w:pPr>
    <w:rPr>
      <w:rFonts w:ascii="GillSans-UltraBold" w:hAnsi="GillSans-UltraBold" w:eastAsia="GillSans-UltraBold"/>
      <w:b/>
      <w:bCs/>
      <w:sz w:val="21"/>
      <w:szCs w:val="21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Palatino" w:hAnsi="Palatino" w:eastAsia="Palatino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image" Target="media/image5.jpg"/><Relationship Id="rId14" Type="http://schemas.openxmlformats.org/officeDocument/2006/relationships/header" Target="header4.xml"/><Relationship Id="rId15" Type="http://schemas.openxmlformats.org/officeDocument/2006/relationships/image" Target="media/image6.jp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image" Target="media/image7.jpg"/><Relationship Id="rId19" Type="http://schemas.openxmlformats.org/officeDocument/2006/relationships/image" Target="media/image8.jpg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image" Target="media/image9.jpg"/><Relationship Id="rId25" Type="http://schemas.openxmlformats.org/officeDocument/2006/relationships/header" Target="header11.xml"/><Relationship Id="rId26" Type="http://schemas.openxmlformats.org/officeDocument/2006/relationships/image" Target="media/image10.jpg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image" Target="media/image11.jpg"/><Relationship Id="rId30" Type="http://schemas.openxmlformats.org/officeDocument/2006/relationships/image" Target="media/image12.jpg"/><Relationship Id="rId31" Type="http://schemas.openxmlformats.org/officeDocument/2006/relationships/header" Target="header14.xml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header" Target="header15.xml"/><Relationship Id="rId40" Type="http://schemas.openxmlformats.org/officeDocument/2006/relationships/header" Target="header16.xml"/><Relationship Id="rId41" Type="http://schemas.openxmlformats.org/officeDocument/2006/relationships/image" Target="media/image20.jpg"/><Relationship Id="rId42" Type="http://schemas.openxmlformats.org/officeDocument/2006/relationships/header" Target="header17.xml"/><Relationship Id="rId43" Type="http://schemas.openxmlformats.org/officeDocument/2006/relationships/header" Target="header18.xml"/><Relationship Id="rId44" Type="http://schemas.openxmlformats.org/officeDocument/2006/relationships/image" Target="media/image21.jpg"/><Relationship Id="rId45" Type="http://schemas.openxmlformats.org/officeDocument/2006/relationships/header" Target="header19.xml"/><Relationship Id="rId46" Type="http://schemas.openxmlformats.org/officeDocument/2006/relationships/header" Target="header20.xml"/><Relationship Id="rId47" Type="http://schemas.openxmlformats.org/officeDocument/2006/relationships/header" Target="header21.xml"/><Relationship Id="rId48" Type="http://schemas.openxmlformats.org/officeDocument/2006/relationships/header" Target="header22.xml"/><Relationship Id="rId49" Type="http://schemas.openxmlformats.org/officeDocument/2006/relationships/image" Target="media/image22.jpg"/><Relationship Id="rId50" Type="http://schemas.openxmlformats.org/officeDocument/2006/relationships/header" Target="header23.xml"/><Relationship Id="rId51" Type="http://schemas.openxmlformats.org/officeDocument/2006/relationships/image" Target="media/image23.jpg"/><Relationship Id="rId52" Type="http://schemas.openxmlformats.org/officeDocument/2006/relationships/image" Target="media/image24.jpg"/><Relationship Id="rId53" Type="http://schemas.openxmlformats.org/officeDocument/2006/relationships/header" Target="header24.xml"/><Relationship Id="rId54" Type="http://schemas.openxmlformats.org/officeDocument/2006/relationships/image" Target="media/image25.jpg"/><Relationship Id="rId55" Type="http://schemas.openxmlformats.org/officeDocument/2006/relationships/header" Target="header25.xml"/><Relationship Id="rId56" Type="http://schemas.openxmlformats.org/officeDocument/2006/relationships/footer" Target="footer2.xml"/><Relationship Id="rId57" Type="http://schemas.openxmlformats.org/officeDocument/2006/relationships/header" Target="header26.xm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M09_SMIT8708_03_SE_C09.indd</dc:title>
  <dcterms:created xsi:type="dcterms:W3CDTF">2014-10-30T15:42:57Z</dcterms:created>
  <dcterms:modified xsi:type="dcterms:W3CDTF">2014-10-30T15:42:57Z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