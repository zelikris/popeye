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97" w:lineRule="auto"/>
        <w:ind w:left="2395" w:right="912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Principles</w:t>
      </w:r>
      <w:r>
        <w:rPr>
          <w:rFonts w:ascii="Times New Roman" w:hAnsi="Times New Roman" w:cs="Times New Roman" w:eastAsia="Times New Roman"/>
          <w:b/>
          <w:bCs/>
          <w:color w:val="FFFFFF"/>
          <w:spacing w:val="31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of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4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Problem</w:t>
      </w:r>
      <w:r>
        <w:rPr>
          <w:rFonts w:ascii="Times New Roman" w:hAnsi="Times New Roman" w:cs="Times New Roman" w:eastAsia="Times New Roman"/>
          <w:b/>
          <w:bCs/>
          <w:color w:val="FFFFFF"/>
          <w:spacing w:val="14"/>
          <w:w w:val="100"/>
          <w:sz w:val="52"/>
          <w:szCs w:val="52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right="912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Chapter</w:t>
      </w:r>
      <w:r>
        <w:rPr>
          <w:color w:val="231F20"/>
          <w:spacing w:val="21"/>
          <w:w w:val="100"/>
        </w:rPr>
        <w:t> </w:t>
      </w:r>
      <w:r>
        <w:rPr>
          <w:color w:val="231F20"/>
          <w:spacing w:val="0"/>
          <w:w w:val="100"/>
        </w:rPr>
        <w:t>Objectives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654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presents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overview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framing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solutions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problems: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begin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problems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solved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step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line="307" w:lineRule="auto"/>
        <w:ind w:left="2590" w:right="19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continue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strategies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complex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problems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involving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dividing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solution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fundamental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performed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1"/>
        </w:numPr>
        <w:tabs>
          <w:tab w:pos="2790" w:val="left" w:leader="none"/>
        </w:tabs>
        <w:spacing w:before="42"/>
        <w:ind w:left="27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10.515894pt;width:24.25pt;height:48.25pt;mso-position-horizontal-relative:page;mso-position-vertical-relative:paragraph;z-index:-3596" coordorigin="1768,210" coordsize="485,965">
            <v:group style="position:absolute;left:1892;top:573;width:238;height:239" coordorigin="1892,573" coordsize="238,239">
              <v:shape style="position:absolute;left:1892;top:573;width:238;height:239" coordorigin="1892,573" coordsize="238,239" path="m2130,693l2112,757,2064,800,2021,812,1996,810,1934,784,1897,733,1892,713,1893,686,1917,621,1964,582,2004,573,2028,575,2089,603,2124,656,2130,693xe" filled="f" stroked="t" strokeweight=".25pt" strokecolor="#231F20">
                <v:path arrowok="t"/>
              </v:shape>
            </v:group>
            <v:group style="position:absolute;left:1770;top:693;width:480;height:2" coordorigin="1770,693" coordsize="480,2">
              <v:shape style="position:absolute;left:1770;top:693;width:480;height:2" coordorigin="1770,693" coordsize="480,0" path="m1770,693l2250,693e" filled="f" stroked="t" strokeweight=".25pt" strokecolor="#231F20">
                <v:path arrowok="t"/>
              </v:shape>
            </v:group>
            <v:group style="position:absolute;left:2010;top:213;width:2;height:960" coordorigin="2010,213" coordsize="2,960">
              <v:shape style="position:absolute;left:2010;top:213;width:2;height:960" coordorigin="2010,213" coordsize="0,960" path="m2010,213l2010,117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Inserting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1"/>
          <w:numId w:val="1"/>
        </w:numPr>
        <w:tabs>
          <w:tab w:pos="2790" w:val="left" w:leader="none"/>
        </w:tabs>
        <w:ind w:left="27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Traversing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1"/>
          <w:numId w:val="1"/>
        </w:numPr>
        <w:tabs>
          <w:tab w:pos="2790" w:val="left" w:leader="none"/>
        </w:tabs>
        <w:ind w:left="27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Building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1"/>
          <w:numId w:val="1"/>
        </w:numPr>
        <w:tabs>
          <w:tab w:pos="2790" w:val="left" w:leader="none"/>
        </w:tabs>
        <w:ind w:left="27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Mapping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1"/>
          <w:numId w:val="1"/>
        </w:numPr>
        <w:tabs>
          <w:tab w:pos="2790" w:val="left" w:leader="none"/>
        </w:tabs>
        <w:ind w:left="27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Filtering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1"/>
          <w:numId w:val="1"/>
        </w:numPr>
        <w:tabs>
          <w:tab w:pos="2790" w:val="left" w:leader="none"/>
        </w:tabs>
        <w:ind w:left="27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Summarizing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1"/>
          <w:numId w:val="1"/>
        </w:numPr>
        <w:tabs>
          <w:tab w:pos="2790" w:val="left" w:leader="none"/>
        </w:tabs>
        <w:ind w:left="27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Searching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1"/>
          <w:numId w:val="1"/>
        </w:numPr>
        <w:tabs>
          <w:tab w:pos="2790" w:val="left" w:leader="none"/>
        </w:tabs>
        <w:ind w:left="27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307" w:lineRule="auto"/>
        <w:ind w:left="2390" w:right="40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briefly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combine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fundamental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tools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complex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manipulation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problems.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right="912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Introduction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tabs>
          <w:tab w:pos="1578" w:val="left" w:leader="none"/>
        </w:tabs>
        <w:spacing w:before="42"/>
        <w:ind w:left="0" w:right="1352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w w:val="95"/>
          <w:sz w:val="24"/>
          <w:szCs w:val="24"/>
        </w:rPr>
        <w:t>CHAPTE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68"/>
          <w:w w:val="95"/>
          <w:sz w:val="36"/>
          <w:szCs w:val="36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36"/>
          <w:szCs w:val="36"/>
        </w:rPr>
        <w:t>0</w:t>
      </w:r>
      <w:r>
        <w:rPr>
          <w:rFonts w:ascii="Times New Roman" w:hAnsi="Times New Roman" w:cs="Times New Roman" w:eastAsia="Times New Roman"/>
          <w:b/>
          <w:bCs/>
          <w:color w:val="231F20"/>
          <w:spacing w:val="-18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"/>
        </w:numPr>
        <w:tabs>
          <w:tab w:pos="764" w:val="left" w:leader="none"/>
        </w:tabs>
        <w:ind w:left="764" w:right="1616" w:hanging="54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Problems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764" w:val="left" w:leader="none"/>
        </w:tabs>
        <w:spacing w:line="220" w:lineRule="exact" w:before="36"/>
        <w:ind w:left="764" w:right="2157" w:hanging="54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Assembling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Solution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Steps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764" w:val="left" w:leader="none"/>
        </w:tabs>
        <w:spacing w:before="27"/>
        <w:ind w:left="764" w:right="1634" w:hanging="54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04" w:val="left" w:leader="none"/>
        </w:tabs>
        <w:spacing w:line="241" w:lineRule="auto" w:before="14"/>
        <w:ind w:left="1304" w:right="1932" w:hanging="54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Basi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1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Arithmetic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04" w:val="left" w:leader="none"/>
        </w:tabs>
        <w:spacing w:line="241" w:lineRule="auto" w:before="20"/>
        <w:ind w:left="1304" w:right="2042" w:hanging="54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Insertin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04" w:val="left" w:leader="none"/>
        </w:tabs>
        <w:spacing w:before="20"/>
        <w:ind w:left="1304" w:right="0" w:hanging="54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Traversin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"/>
        <w:ind w:left="130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04" w:val="left" w:leader="none"/>
        </w:tabs>
        <w:spacing w:before="21"/>
        <w:ind w:left="1304" w:right="0" w:hanging="54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Buildin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"/>
        <w:ind w:left="130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04" w:val="left" w:leader="none"/>
        </w:tabs>
        <w:spacing w:before="21"/>
        <w:ind w:left="1304" w:right="0" w:hanging="54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Mappin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"/>
        <w:ind w:left="130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04" w:val="left" w:leader="none"/>
        </w:tabs>
        <w:spacing w:before="21"/>
        <w:ind w:left="1304" w:right="0" w:hanging="54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Filterin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"/>
        <w:ind w:left="130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679.375pt;margin-top:10.420789pt;width:24.25pt;height:48.25pt;mso-position-horizontal-relative:page;mso-position-vertical-relative:paragraph;z-index:-3595" coordorigin="13588,208" coordsize="485,965">
            <v:group style="position:absolute;left:13712;top:571;width:238;height:239" coordorigin="13712,571" coordsize="238,239">
              <v:shape style="position:absolute;left:13712;top:571;width:238;height:239" coordorigin="13712,571" coordsize="238,239" path="m13950,691l13932,755,13884,798,13841,810,13816,809,13754,782,13717,731,13712,711,13713,684,13737,619,13784,580,13824,571,13848,573,13909,601,13944,654,13950,691xe" filled="f" stroked="t" strokeweight=".25pt" strokecolor="#231F20">
                <v:path arrowok="t"/>
              </v:shape>
            </v:group>
            <v:group style="position:absolute;left:13590;top:691;width:480;height:2" coordorigin="13590,691" coordsize="480,2">
              <v:shape style="position:absolute;left:13590;top:691;width:480;height:2" coordorigin="13590,691" coordsize="480,0" path="m13590,691l14070,691e" filled="f" stroked="t" strokeweight=".25pt" strokecolor="#231F20">
                <v:path arrowok="t"/>
              </v:shape>
            </v:group>
            <v:group style="position:absolute;left:13830;top:211;width:2;height:960" coordorigin="13830,211" coordsize="2,960">
              <v:shape style="position:absolute;left:13830;top:211;width:2;height:960" coordorigin="13830,211" coordsize="0,960" path="m13830,211l13830,117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04" w:val="left" w:leader="none"/>
        </w:tabs>
        <w:spacing w:before="21"/>
        <w:ind w:left="1304" w:right="0" w:hanging="54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Summarizin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"/>
        <w:ind w:left="130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04" w:val="left" w:leader="none"/>
        </w:tabs>
        <w:spacing w:before="21"/>
        <w:ind w:left="1304" w:right="0" w:hanging="54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Searchin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"/>
        <w:ind w:left="130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2"/>
          <w:numId w:val="2"/>
        </w:numPr>
        <w:tabs>
          <w:tab w:pos="1304" w:val="left" w:leader="none"/>
        </w:tabs>
        <w:spacing w:before="21"/>
        <w:ind w:left="1304" w:right="0" w:hanging="54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Sortin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1"/>
        <w:ind w:left="130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764" w:val="left" w:leader="none"/>
        </w:tabs>
        <w:spacing w:before="30"/>
        <w:ind w:left="764" w:right="1622" w:hanging="54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Larger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Problems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1"/>
          <w:numId w:val="2"/>
        </w:numPr>
        <w:tabs>
          <w:tab w:pos="764" w:val="left" w:leader="none"/>
        </w:tabs>
        <w:spacing w:line="220" w:lineRule="exact" w:before="36"/>
        <w:ind w:left="764" w:right="1909" w:hanging="54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Example—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Geopolitical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 w:line="220" w:lineRule="exact"/>
        <w:jc w:val="both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8008" w:space="40"/>
            <w:col w:w="4472"/>
          </w:cols>
        </w:sectPr>
      </w:pPr>
    </w:p>
    <w:p>
      <w:pPr>
        <w:spacing w:line="100" w:lineRule="exact" w:before="1"/>
        <w:rPr>
          <w:sz w:val="10"/>
          <w:szCs w:val="10"/>
        </w:rPr>
      </w:pPr>
      <w:r>
        <w:rPr/>
        <w:pict>
          <v:group style="position:absolute;margin-left:130.800003pt;margin-top:310.355988pt;width:539.7pt;height:595.256013pt;mso-position-horizontal-relative:page;mso-position-vertical-relative:page;z-index:-3597" coordorigin="2616,6207" coordsize="10794,11905">
            <v:shape style="position:absolute;left:3630;top:6402;width:9780;height:2160" type="#_x0000_t75">
              <v:imagedata r:id="rId7" o:title=""/>
            </v:shape>
            <v:shape style="position:absolute;left:2616;top:6402;width:1240;height:2160" type="#_x0000_t75">
              <v:imagedata r:id="rId8" o:title=""/>
            </v:shape>
            <v:group style="position:absolute;left:11190;top:14490;width:2;height:3613" coordorigin="11190,14490" coordsize="2,3613">
              <v:shape style="position:absolute;left:11190;top:14490;width:2;height:3613" coordorigin="11190,14490" coordsize="0,3613" path="m11190,14490l11190,18102e" filled="f" stroked="t" strokeweight="1pt" strokecolor="#231F20">
                <v:path arrowok="t"/>
              </v:shape>
            </v:group>
            <v:group style="position:absolute;left:9928;top:7790;width:2640;height:6700" coordorigin="9928,7790" coordsize="2640,6700">
              <v:shape style="position:absolute;left:9928;top:7790;width:2640;height:6700" coordorigin="9928,7790" coordsize="2640,6700" path="m9928,14490l12568,14490,12568,7790,9928,7790,9928,14490xe" filled="t" fillcolor="#BCBEC0" stroked="f">
                <v:path arrowok="t"/>
                <v:fill type="solid"/>
              </v:shape>
            </v:group>
            <v:group style="position:absolute;left:4050;top:14937;width:6960;height:2" coordorigin="4050,14937" coordsize="6960,2">
              <v:shape style="position:absolute;left:4050;top:14937;width:6960;height:2" coordorigin="4050,14937" coordsize="6960,0" path="m4050,14937l11010,14937e" filled="f" stroked="t" strokeweight="1pt" strokecolor="#231F20">
                <v:path arrowok="t"/>
              </v:shape>
            </v:group>
            <v:group style="position:absolute;left:9992;top:7365;width:3;height:2" coordorigin="9992,7365" coordsize="3,2">
              <v:shape style="position:absolute;left:9992;top:7365;width:3;height:2" coordorigin="9992,7365" coordsize="3,0" path="m9992,7365l9994,7365e" filled="f" stroked="t" strokeweight=".307pt" strokecolor="#231F20">
                <v:path arrowok="t"/>
              </v:shape>
            </v:group>
            <v:group style="position:absolute;left:9843;top:6217;width:2657;height:488" coordorigin="9843,6217" coordsize="2657,488">
              <v:shape style="position:absolute;left:9843;top:6217;width:2657;height:488" coordorigin="9843,6217" coordsize="2657,488" path="m9843,6705l12500,6705,12500,6217,9843,6217,9843,6705xe" filled="t" fillcolor="#FFFFFF" stroked="f">
                <v:path arrowok="t"/>
                <v:fill type="solid"/>
              </v:shape>
            </v:group>
            <v:group style="position:absolute;left:9843;top:6217;width:2657;height:488" coordorigin="9843,6217" coordsize="2657,488">
              <v:shape style="position:absolute;left:9843;top:6217;width:2657;height:488" coordorigin="9843,6217" coordsize="2657,488" path="m12500,6217l9843,6217,9843,6705,12500,6705,12500,6217xe" filled="f" stroked="t" strokeweight="1pt" strokecolor="#231F20">
                <v:path arrowok="t"/>
              </v:shape>
            </v:group>
            <v:group style="position:absolute;left:9869;top:7742;width:2640;height:6690" coordorigin="9869,7742" coordsize="2640,6690">
              <v:shape style="position:absolute;left:9869;top:7742;width:2640;height:6690" coordorigin="9869,7742" coordsize="2640,6690" path="m9869,14432l12509,14432,12509,7742,9869,7742,9869,14432xe" filled="t" fillcolor="#E6E7E8" stroked="f">
                <v:path arrowok="t"/>
                <v:fill type="solid"/>
              </v:shape>
            </v:group>
            <w10:wrap type="none"/>
          </v:group>
        </w:pict>
      </w:r>
      <w:r>
        <w:rPr>
          <w:sz w:val="10"/>
          <w:szCs w:val="10"/>
        </w:rPr>
      </w:r>
    </w:p>
    <w:p>
      <w:pPr>
        <w:spacing w:line="307" w:lineRule="auto" w:before="69"/>
        <w:ind w:left="2390" w:right="317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about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applying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computer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tool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problems.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most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difficult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tasks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facing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novice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programmers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blank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sheet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paper.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Faced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seen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before,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start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it?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problem-solving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style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recommended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identify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character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basic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operation(s)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asked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perform.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ideas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clear,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create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outline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solution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begin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blanks.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211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212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b/>
          <w:bCs/>
          <w:color w:val="231F20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Principles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07" w:lineRule="auto" w:before="69"/>
        <w:ind w:left="3170" w:right="2426" w:firstLine="24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gain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experience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language,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tools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apply,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attack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larger,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complex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problems.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sufficient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tools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available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consider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principled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approach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manipulation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solving.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begin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typical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plan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simple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problems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step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continue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consider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assembling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multiple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steps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solve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complex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problems.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3"/>
        </w:numPr>
        <w:tabs>
          <w:tab w:pos="4276" w:val="left" w:leader="none"/>
        </w:tabs>
        <w:spacing w:before="58"/>
        <w:ind w:left="4276" w:right="0" w:hanging="607"/>
        <w:jc w:val="left"/>
        <w:rPr>
          <w:b w:val="0"/>
          <w:bCs w:val="0"/>
        </w:rPr>
      </w:pPr>
      <w:r>
        <w:rPr/>
        <w:pict>
          <v:group style="position:absolute;margin-left:237.992996pt;margin-top:3.145844pt;width:351.456pt;height:17.89pt;mso-position-horizontal-relative:page;mso-position-vertical-relative:paragraph;z-index:-3592" coordorigin="4760,63" coordsize="7029,358">
            <v:shape style="position:absolute;left:4764;top:63;width:420;height:357" type="#_x0000_t75">
              <v:imagedata r:id="rId10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Solving</w:t>
      </w:r>
      <w:r>
        <w:rPr>
          <w:color w:val="231F20"/>
          <w:spacing w:val="28"/>
          <w:w w:val="105"/>
        </w:rPr>
        <w:t> </w:t>
      </w:r>
      <w:r>
        <w:rPr>
          <w:color w:val="231F20"/>
          <w:spacing w:val="0"/>
          <w:w w:val="105"/>
        </w:rPr>
        <w:t>Simple</w:t>
      </w:r>
      <w:r>
        <w:rPr>
          <w:color w:val="231F20"/>
          <w:spacing w:val="28"/>
          <w:w w:val="105"/>
        </w:rPr>
        <w:t> </w:t>
      </w:r>
      <w:r>
        <w:rPr>
          <w:color w:val="231F20"/>
          <w:spacing w:val="0"/>
          <w:w w:val="105"/>
        </w:rPr>
        <w:t>Problems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ind w:right="3401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625" w:val="left" w:leader="none"/>
        </w:tabs>
        <w:spacing w:before="9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Discover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underlying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Implement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4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Repair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conforms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right="2386"/>
        <w:jc w:val="both"/>
      </w:pPr>
      <w:r>
        <w:rPr/>
        <w:pict>
          <v:group style="position:absolute;margin-left:88.375pt;margin-top:15.80282pt;width:24.25pt;height:48.25pt;mso-position-horizontal-relative:page;mso-position-vertical-relative:paragraph;z-index:-3590" coordorigin="1768,316" coordsize="485,965">
            <v:group style="position:absolute;left:1892;top:679;width:238;height:239" coordorigin="1892,679" coordsize="238,239">
              <v:shape style="position:absolute;left:1892;top:679;width:238;height:239" coordorigin="1892,679" coordsize="238,239" path="m2130,799l2112,862,2064,906,2021,918,1996,916,1934,890,1897,839,1892,818,1893,792,1917,727,1964,688,2004,679,2028,681,2089,709,2124,762,2130,799xe" filled="f" stroked="t" strokeweight=".25pt" strokecolor="#231F20">
                <v:path arrowok="t"/>
              </v:shape>
            </v:group>
            <v:group style="position:absolute;left:1770;top:799;width:480;height:2" coordorigin="1770,799" coordsize="480,2">
              <v:shape style="position:absolute;left:1770;top:799;width:480;height:2" coordorigin="1770,799" coordsize="480,0" path="m1770,799l2250,799e" filled="f" stroked="t" strokeweight=".25pt" strokecolor="#231F20">
                <v:path arrowok="t"/>
              </v:shape>
            </v:group>
            <v:group style="position:absolute;left:2010;top:319;width:2;height:960" coordorigin="2010,319" coordsize="2,960">
              <v:shape style="position:absolute;left:2010;top:319;width:2;height:960" coordorigin="2010,319" coordsize="0,960" path="m2010,319l2010,127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5.80282pt;width:24.25pt;height:48.25pt;mso-position-horizontal-relative:page;mso-position-vertical-relative:paragraph;z-index:-3589" coordorigin="13588,316" coordsize="485,965">
            <v:group style="position:absolute;left:13712;top:679;width:238;height:239" coordorigin="13712,679" coordsize="238,239">
              <v:shape style="position:absolute;left:13712;top:679;width:238;height:239" coordorigin="13712,679" coordsize="238,239" path="m13950,799l13932,862,13884,906,13841,918,13816,916,13754,890,13717,839,13712,818,13713,792,13737,727,13784,688,13824,679,13848,681,13909,709,13944,762,13950,799xe" filled="f" stroked="t" strokeweight=".25pt" strokecolor="#231F20">
                <v:path arrowok="t"/>
              </v:shape>
            </v:group>
            <v:group style="position:absolute;left:13590;top:799;width:480;height:2" coordorigin="13590,799" coordsize="480,2">
              <v:shape style="position:absolute;left:13590;top:799;width:480;height:2" coordorigin="13590,799" coordsize="480,0" path="m13590,799l14070,799e" filled="f" stroked="t" strokeweight=".25pt" strokecolor="#231F20">
                <v:path arrowok="t"/>
              </v:shape>
            </v:group>
            <v:group style="position:absolute;left:13830;top:319;width:2;height:960" coordorigin="13830,319" coordsize="2,960">
              <v:shape style="position:absolute;left:13830;top:319;width:2;height:960" coordorigin="13830,319" coordsize="0,960" path="m13830,319l13830,127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pla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work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wheneve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enoug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visualiz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complet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Typically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assembled.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3"/>
        </w:numPr>
        <w:tabs>
          <w:tab w:pos="4276" w:val="left" w:leader="none"/>
        </w:tabs>
        <w:spacing w:before="58"/>
        <w:ind w:left="4276" w:right="0" w:hanging="607"/>
        <w:jc w:val="left"/>
        <w:rPr>
          <w:b w:val="0"/>
          <w:bCs w:val="0"/>
        </w:rPr>
      </w:pPr>
      <w:r>
        <w:rPr/>
        <w:pict>
          <v:group style="position:absolute;margin-left:237.992996pt;margin-top:3.145844pt;width:351.456pt;height:17.89pt;mso-position-horizontal-relative:page;mso-position-vertical-relative:paragraph;z-index:-3591" coordorigin="4760,63" coordsize="7029,358">
            <v:shape style="position:absolute;left:4764;top:63;width:420;height:357" type="#_x0000_t75">
              <v:imagedata r:id="rId11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10"/>
        </w:rPr>
        <w:t>Assembling</w:t>
      </w:r>
      <w:r>
        <w:rPr>
          <w:color w:val="231F20"/>
          <w:spacing w:val="-34"/>
          <w:w w:val="110"/>
        </w:rPr>
        <w:t> </w:t>
      </w:r>
      <w:r>
        <w:rPr>
          <w:color w:val="231F20"/>
          <w:spacing w:val="0"/>
          <w:w w:val="110"/>
        </w:rPr>
        <w:t>Solution</w:t>
      </w:r>
      <w:r>
        <w:rPr>
          <w:color w:val="231F20"/>
          <w:spacing w:val="-33"/>
          <w:w w:val="110"/>
        </w:rPr>
        <w:t> </w:t>
      </w:r>
      <w:r>
        <w:rPr>
          <w:color w:val="231F20"/>
          <w:spacing w:val="0"/>
          <w:w w:val="110"/>
        </w:rPr>
        <w:t>Steps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3"/>
        <w:jc w:val="both"/>
      </w:pP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complexity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frequently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transformed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summarized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intermediate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Identifyin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operation(s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outpu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experience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chapte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some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guideline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identifyin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elementar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3"/>
        </w:numPr>
        <w:tabs>
          <w:tab w:pos="4276" w:val="left" w:leader="none"/>
        </w:tabs>
        <w:spacing w:before="58"/>
        <w:ind w:left="4276" w:right="0" w:hanging="607"/>
        <w:jc w:val="left"/>
        <w:rPr>
          <w:b w:val="0"/>
          <w:bCs w:val="0"/>
        </w:rPr>
      </w:pPr>
      <w:r>
        <w:rPr/>
        <w:pict>
          <v:group style="position:absolute;margin-left:237.992996pt;margin-top:3.145722pt;width:351.456pt;height:17.89pt;mso-position-horizontal-relative:page;mso-position-vertical-relative:paragraph;z-index:-3594" coordorigin="4760,63" coordsize="7029,358">
            <v:shape style="position:absolute;left:4764;top:63;width:420;height:356" type="#_x0000_t75">
              <v:imagedata r:id="rId12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Summary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0"/>
          <w:w w:val="105"/>
        </w:rPr>
        <w:t>Operations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6"/>
        <w:jc w:val="both"/>
      </w:pPr>
      <w:r>
        <w:rPr>
          <w:b w:val="0"/>
          <w:bCs w:val="0"/>
          <w:color w:val="231F20"/>
          <w:spacing w:val="2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documen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expec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perfor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collections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10.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list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generi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brie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descriptio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each,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discussio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consequences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paragraph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illustrate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4" w:lineRule="exact"/>
        <w:ind w:left="6629" w:right="0"/>
        <w:jc w:val="left"/>
      </w:pPr>
      <w:r>
        <w:rPr/>
        <w:pict>
          <v:group style="position:absolute;margin-left:166.25pt;margin-top:6.148911pt;width:240.476pt;height:69.979pt;mso-position-horizontal-relative:page;mso-position-vertical-relative:paragraph;z-index:-3593" coordorigin="3325,123" coordsize="4810,1400">
            <v:group style="position:absolute;left:3330;top:128;width:4800;height:1390" coordorigin="3330,128" coordsize="4800,1390">
              <v:shape style="position:absolute;left:3330;top:128;width:4800;height:1390" coordorigin="3330,128" coordsize="4800,1390" path="m3330,1518l8130,1518,8130,128,3330,128,3330,1518xe" filled="t" fillcolor="#EDEDEE" stroked="f">
                <v:path arrowok="t"/>
                <v:fill type="solid"/>
              </v:shape>
            </v:group>
            <v:group style="position:absolute;left:3439;top:252;width:1840;height:232" coordorigin="3439,252" coordsize="1840,232">
              <v:shape style="position:absolute;left:3439;top:252;width:1840;height:232" coordorigin="3439,252" coordsize="1840,232" path="m3439,484l5279,484,5279,252,3439,252,3439,484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fundamenta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4" w:lineRule="exact"/>
        <w:jc w:val="left"/>
        <w:sectPr>
          <w:headerReference w:type="default" r:id="rId9"/>
          <w:pgSz w:w="15840" w:h="24480"/>
          <w:pgMar w:header="4828" w:footer="5472" w:top="5660" w:bottom="5660" w:left="1660" w:right="1660"/>
        </w:sectPr>
      </w:pPr>
    </w:p>
    <w:p>
      <w:pPr>
        <w:pStyle w:val="Heading3"/>
        <w:spacing w:line="229" w:lineRule="exact"/>
        <w:ind w:left="1845" w:right="2799" w:firstLine="0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21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21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10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179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conceivable—an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fact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commo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practice—to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combine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multiple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operations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module,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abstractio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lead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har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understan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and/o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debug.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20" w:lineRule="auto" w:before="1"/>
        <w:ind w:left="236" w:right="2382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Chapte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examples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discussio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each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ste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written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description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flowchart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template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writin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code.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20" w:lineRule="auto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6353" w:space="40"/>
            <w:col w:w="6127"/>
          </w:cols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5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213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510" w:right="0" w:firstLine="0"/>
        <w:jc w:val="left"/>
        <w:rPr>
          <w:rFonts w:ascii="Palatino" w:hAnsi="Palatino" w:cs="Palatino" w:eastAsia="Palatino"/>
          <w:sz w:val="20"/>
          <w:szCs w:val="20"/>
        </w:rPr>
      </w:pPr>
      <w:r>
        <w:rPr/>
        <w:pict>
          <v:group style="position:absolute;margin-left:201.5pt;margin-top:-.663872pt;width:425pt;height:12.5pt;mso-position-horizontal-relative:page;mso-position-vertical-relative:paragraph;z-index:-3588" coordorigin="4030,-13" coordsize="8500,250">
            <v:group style="position:absolute;left:4050;top:-13;width:8460;height:220" coordorigin="4050,-13" coordsize="8460,220">
              <v:shape style="position:absolute;left:4050;top:-13;width:8460;height:220" coordorigin="4050,-13" coordsize="8460,220" path="m4050,207l12510,207,12510,-13,4050,-13,4050,207xe" filled="t" fillcolor="#231F20" stroked="f">
                <v:path arrowok="t"/>
                <v:fill type="solid"/>
              </v:shape>
            </v:group>
            <v:group style="position:absolute;left:4050;top:217;width:8460;height:2" coordorigin="4050,217" coordsize="8460,2">
              <v:shape style="position:absolute;left:4050;top:217;width:8460;height:2" coordorigin="4050,217" coordsize="8460,0" path="m4050,217l12510,217e" filled="f" stroked="t" strokeweight="2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b/>
          <w:bCs/>
          <w:color w:val="FFFFFF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10.1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8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Taxonomy</w:t>
      </w:r>
      <w:r>
        <w:rPr>
          <w:rFonts w:ascii="Palatino" w:hAnsi="Palatino" w:cs="Palatino" w:eastAsia="Palatino"/>
          <w:b/>
          <w:bCs/>
          <w:color w:val="FFFFFF"/>
          <w:spacing w:val="4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of</w:t>
      </w:r>
      <w:r>
        <w:rPr>
          <w:rFonts w:ascii="Palatino" w:hAnsi="Palatino" w:cs="Palatino" w:eastAsia="Palatino"/>
          <w:b/>
          <w:bCs/>
          <w:color w:val="FFFFFF"/>
          <w:spacing w:val="3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solution</w:t>
      </w:r>
      <w:r>
        <w:rPr>
          <w:rFonts w:ascii="Palatino" w:hAnsi="Palatino" w:cs="Palatino" w:eastAsia="Palatino"/>
          <w:b/>
          <w:bCs/>
          <w:color w:val="FFFFFF"/>
          <w:spacing w:val="4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steps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3743" w:val="left" w:leader="none"/>
          <w:tab w:pos="7988" w:val="left" w:leader="none"/>
        </w:tabs>
        <w:ind w:left="2510" w:right="0" w:firstLine="0"/>
        <w:jc w:val="left"/>
        <w:rPr>
          <w:rFonts w:ascii="GillSans-UltraBold" w:hAnsi="GillSans-UltraBold" w:cs="GillSans-UltraBold" w:eastAsia="GillSans-UltraBold"/>
          <w:sz w:val="20"/>
          <w:szCs w:val="20"/>
        </w:rPr>
      </w:pP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75"/>
          <w:sz w:val="20"/>
          <w:szCs w:val="20"/>
        </w:rPr>
        <w:t>Operation</w: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75"/>
          <w:sz w:val="20"/>
          <w:szCs w:val="20"/>
        </w:rPr>
        <w:tab/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75"/>
          <w:sz w:val="20"/>
          <w:szCs w:val="20"/>
        </w:rPr>
        <w:t>Description</w: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75"/>
          <w:sz w:val="20"/>
          <w:szCs w:val="20"/>
        </w:rPr>
        <w:tab/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75"/>
          <w:sz w:val="20"/>
          <w:szCs w:val="20"/>
        </w:rPr>
        <w:t>Consequence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3743" w:val="left" w:leader="none"/>
          <w:tab w:pos="7988" w:val="left" w:leader="none"/>
        </w:tabs>
        <w:ind w:left="25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02.5pt;margin-top:-2.163879pt;width:422.936pt;height:.1pt;mso-position-horizontal-relative:page;mso-position-vertical-relative:paragraph;z-index:-3587" coordorigin="4050,-43" coordsize="8459,2">
            <v:shape style="position:absolute;left:4050;top:-43;width:8459;height:2" coordorigin="4050,-43" coordsize="8459,0" path="m4050,-43l12509,-43e" filled="f" stroked="t" strokeweight="1pt" strokecolor="#231F20">
              <v:path arrowok="t"/>
            </v:shape>
            <w10:wrap type="none"/>
          </v:group>
        </w:pict>
      </w:r>
      <w:r>
        <w:rPr/>
        <w:pict>
          <v:group style="position:absolute;margin-left:202.5pt;margin-top:15.836121pt;width:422.936pt;height:.1pt;mso-position-horizontal-relative:page;mso-position-vertical-relative:paragraph;z-index:-3586" coordorigin="4050,317" coordsize="8459,2">
            <v:shape style="position:absolute;left:4050;top:317;width:8459;height:2" coordorigin="4050,317" coordsize="8459,0" path="m4050,317l12509,317e" filled="f" stroked="t" strokeweight="1pt" strokecolor="#BCBEC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Insert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Inserts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more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13"/>
          <w:pgSz w:w="15840" w:h="24480"/>
          <w:pgMar w:header="4828" w:footer="5472" w:top="5660" w:bottom="5660" w:left="1660" w:right="1660"/>
        </w:sectPr>
      </w:pP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tabs>
          <w:tab w:pos="3743" w:val="left" w:leader="none"/>
        </w:tabs>
        <w:spacing w:line="250" w:lineRule="auto"/>
        <w:ind w:left="3743" w:right="101" w:hanging="123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Build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Creates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source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(external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traversing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another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collection);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usually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accomplished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starting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empty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inserting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time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3743" w:val="left" w:leader="none"/>
        </w:tabs>
        <w:spacing w:line="250" w:lineRule="auto"/>
        <w:ind w:left="3743" w:right="145" w:hanging="123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02.5pt;margin-top:-2.163940pt;width:422.936pt;height:.1pt;mso-position-horizontal-relative:page;mso-position-vertical-relative:paragraph;z-index:-3585" coordorigin="4050,-43" coordsize="8459,2">
            <v:shape style="position:absolute;left:4050;top:-43;width:8459;height:2" coordorigin="4050,-43" coordsize="8459,0" path="m4050,-43l12509,-43e" filled="f" stroked="t" strokeweight="1pt" strokecolor="#BCBEC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Traverse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Touches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collection—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frequently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display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copy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3743" w:val="left" w:leader="none"/>
        </w:tabs>
        <w:spacing w:line="250" w:lineRule="auto"/>
        <w:ind w:left="3743" w:right="0" w:hanging="123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02.5pt;margin-top:-2.163940pt;width:422.936pt;height:.1pt;mso-position-horizontal-relative:page;mso-position-vertical-relative:paragraph;z-index:-3584" coordorigin="4050,-43" coordsize="8459,2">
            <v:shape style="position:absolute;left:4050;top:-43;width:8459;height:2" coordorigin="4050,-43" coordsize="8459,0" path="m4050,-43l12509,-43e" filled="f" stroked="t" strokeweight="1pt" strokecolor="#BCBEC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Map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Changes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content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items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ind w:left="30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600" w:lineRule="atLeast"/>
        <w:ind w:left="309" w:right="215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unchanged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50" w:lineRule="auto" w:before="10"/>
        <w:ind w:left="309" w:right="196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02.5pt;margin-top:28.33606pt;width:422.936pt;height:.1pt;mso-position-horizontal-relative:page;mso-position-vertical-relative:paragraph;z-index:-3583" coordorigin="4050,567" coordsize="8459,2">
            <v:shape style="position:absolute;left:4050;top:567;width:8459;height:2" coordorigin="4050,567" coordsize="8459,0" path="m4050,567l12509,567e" filled="f" stroked="t" strokeweight="1pt" strokecolor="#BCBEC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length,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content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items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changed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after="0" w:line="25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5840" w:h="24480"/>
          <w:pgMar w:top="5660" w:bottom="5660" w:left="1660" w:right="1660"/>
          <w:cols w:num="2" w:equalWidth="0">
            <w:col w:w="7640" w:space="40"/>
            <w:col w:w="4840"/>
          </w:cols>
        </w:sectPr>
      </w:pP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3743" w:val="left" w:leader="none"/>
          <w:tab w:pos="7988" w:val="left" w:leader="none"/>
        </w:tabs>
        <w:ind w:left="251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Filter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Removes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items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reduced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50" w:lineRule="auto" w:before="10"/>
        <w:ind w:left="7988" w:right="213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02.5pt;margin-top:28.33606pt;width:422.936pt;height:.1pt;mso-position-horizontal-relative:page;mso-position-vertical-relative:paragraph;z-index:-3582" coordorigin="4050,567" coordsize="8459,2">
            <v:shape style="position:absolute;left:4050;top:567;width:8459;height:2" coordorigin="4050,567" coordsize="8459,0" path="m4050,567l12509,567e" filled="f" stroked="t" strokeweight="1pt" strokecolor="#BCBEC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length,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but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content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items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remains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unchanged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after="0" w:line="25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3743" w:val="left" w:leader="none"/>
        </w:tabs>
        <w:spacing w:line="250" w:lineRule="auto"/>
        <w:ind w:left="3743" w:right="0" w:hanging="123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88.375pt;margin-top:27.710938pt;width:24.25pt;height:48.25pt;mso-position-horizontal-relative:page;mso-position-vertical-relative:paragraph;z-index:-3578" coordorigin="1768,554" coordsize="485,965">
            <v:group style="position:absolute;left:1892;top:917;width:238;height:239" coordorigin="1892,917" coordsize="238,239">
              <v:shape style="position:absolute;left:1892;top:917;width:238;height:239" coordorigin="1892,917" coordsize="238,239" path="m2130,1037l2112,1100,2064,1144,2021,1156,1996,1154,1934,1128,1897,1077,1892,1057,1893,1030,1917,965,1964,926,2004,917,2028,919,2089,947,2124,1000,2130,1037xe" filled="f" stroked="t" strokeweight=".25pt" strokecolor="#231F20">
                <v:path arrowok="t"/>
              </v:shape>
            </v:group>
            <v:group style="position:absolute;left:1770;top:1037;width:480;height:2" coordorigin="1770,1037" coordsize="480,2">
              <v:shape style="position:absolute;left:1770;top:1037;width:480;height:2" coordorigin="1770,1037" coordsize="480,0" path="m1770,1037l2250,1037e" filled="f" stroked="t" strokeweight=".25pt" strokecolor="#231F20">
                <v:path arrowok="t"/>
              </v:shape>
            </v:group>
            <v:group style="position:absolute;left:2010;top:557;width:2;height:960" coordorigin="2010,557" coordsize="2,960">
              <v:shape style="position:absolute;left:2010;top:557;width:2;height:960" coordorigin="2010,557" coordsize="0,960" path="m2010,557l2010,151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Fold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0"/>
          <w:szCs w:val="20"/>
        </w:rPr>
        <w:t>Traverse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0"/>
          <w:szCs w:val="2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20"/>
          <w:szCs w:val="20"/>
        </w:rPr>
        <w:t>summarizin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0"/>
          <w:szCs w:val="2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0"/>
          <w:szCs w:val="20"/>
        </w:rPr>
        <w:t>contents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(e.g.,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sum,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max,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mean)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743" w:val="left" w:leader="none"/>
        </w:tabs>
        <w:spacing w:line="250" w:lineRule="auto"/>
        <w:ind w:left="3743" w:right="53" w:hanging="1234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02.5pt;margin-top:-2.164063pt;width:422.936pt;height:.1pt;mso-position-horizontal-relative:page;mso-position-vertical-relative:paragraph;z-index:-3581" coordorigin="4050,-43" coordsize="8459,2">
            <v:shape style="position:absolute;left:4050;top:-43;width:8459;height:2" coordorigin="4050,-43" coordsize="8459,0" path="m4050,-43l12509,-43e" filled="f" stroked="t" strokeweight="1pt" strokecolor="#BCBEC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Search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Traverses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until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matches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given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search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criterion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stops,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returning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3743" w:val="left" w:leader="none"/>
        </w:tabs>
        <w:spacing w:line="250" w:lineRule="auto"/>
        <w:ind w:left="3743" w:right="336" w:hanging="123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02.5pt;margin-top:-2.164063pt;width:422.936pt;height:.1pt;mso-position-horizontal-relative:page;mso-position-vertical-relative:paragraph;z-index:-3580" coordorigin="4050,-43" coordsize="8459,2">
            <v:shape style="position:absolute;left:4050;top:-43;width:8459;height:2" coordorigin="4050,-43" coordsize="8459,0" path="m4050,-43l12509,-43e" filled="f" stroked="t" strokeweight="1pt" strokecolor="#BCBEC0">
              <v:path arrowok="t"/>
            </v:shape>
            <w10:wrap type="none"/>
          </v:group>
        </w:pict>
      </w:r>
      <w:r>
        <w:rPr/>
        <w:pict>
          <v:group style="position:absolute;margin-left:202.5pt;margin-top:27.835938pt;width:422.936pt;height:.1pt;mso-position-horizontal-relative:page;mso-position-vertical-relative:paragraph;z-index:-3579" coordorigin="4050,557" coordsize="8459,2">
            <v:shape style="position:absolute;left:4050;top:557;width:8459;height:2" coordorigin="4050,557" coordsize="8459,0" path="m4050,557l12509,557e" filled="f" stroked="t" strokeweight="1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Puts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order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specific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criterion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/>
        <w:rPr>
          <w:sz w:val="12"/>
          <w:szCs w:val="12"/>
        </w:rPr>
      </w:pPr>
      <w:r>
        <w:rPr/>
        <w:br w:type="column"/>
      </w:r>
      <w:r>
        <w:rPr>
          <w:sz w:val="12"/>
          <w:szCs w:val="12"/>
        </w:rPr>
      </w:r>
    </w:p>
    <w:p>
      <w:pPr>
        <w:spacing w:line="250" w:lineRule="auto"/>
        <w:ind w:left="260" w:right="199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79.375pt;margin-top:27.710938pt;width:24.25pt;height:48.25pt;mso-position-horizontal-relative:page;mso-position-vertical-relative:paragraph;z-index:-3577" coordorigin="13588,554" coordsize="485,965">
            <v:group style="position:absolute;left:13712;top:917;width:238;height:239" coordorigin="13712,917" coordsize="238,239">
              <v:shape style="position:absolute;left:13712;top:917;width:238;height:239" coordorigin="13712,917" coordsize="238,239" path="m13950,1037l13932,1100,13884,1144,13841,1156,13816,1154,13754,1128,13717,1077,13712,1057,13713,1030,13737,965,13784,926,13824,917,13848,919,13909,947,13944,1000,13950,1037xe" filled="f" stroked="t" strokeweight=".25pt" strokecolor="#231F20">
                <v:path arrowok="t"/>
              </v:shape>
            </v:group>
            <v:group style="position:absolute;left:13590;top:1037;width:480;height:2" coordorigin="13590,1037" coordsize="480,2">
              <v:shape style="position:absolute;left:13590;top:1037;width:480;height:2" coordorigin="13590,1037" coordsize="480,0" path="m13590,1037l14070,1037e" filled="f" stroked="t" strokeweight=".25pt" strokecolor="#231F20">
                <v:path arrowok="t"/>
              </v:shape>
            </v:group>
            <v:group style="position:absolute;left:13830;top:557;width:2;height:960" coordorigin="13830,557" coordsize="2,960">
              <v:shape style="position:absolute;left:13830;top:557;width:2;height:960" coordorigin="13830,557" coordsize="0,960" path="m13830,557l13830,151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single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summarizing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way;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unchanged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50" w:lineRule="auto"/>
        <w:ind w:left="260" w:right="1681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0"/>
          <w:szCs w:val="20"/>
        </w:rPr>
        <w:t>singl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0"/>
          <w:szCs w:val="20"/>
        </w:rPr>
        <w:t>resul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0"/>
          <w:szCs w:val="2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0"/>
          <w:szCs w:val="20"/>
        </w:rPr>
        <w:t>indicatio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0"/>
          <w:szCs w:val="2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0"/>
          <w:szCs w:val="20"/>
        </w:rPr>
        <w:t>desire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0"/>
          <w:szCs w:val="20"/>
        </w:rPr>
        <w:t>matc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0"/>
          <w:szCs w:val="20"/>
        </w:rPr>
        <w:t>wa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0"/>
          <w:szCs w:val="20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0"/>
          <w:szCs w:val="20"/>
        </w:rPr>
        <w:t>achieved;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0"/>
          <w:szCs w:val="2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20"/>
          <w:szCs w:val="20"/>
        </w:rPr>
        <w:t>collectio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20"/>
          <w:szCs w:val="20"/>
        </w:rPr>
        <w:t>unchanged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50" w:lineRule="auto"/>
        <w:ind w:left="260" w:right="215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length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after="0" w:line="25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5840" w:h="24480"/>
          <w:pgMar w:top="5660" w:bottom="5660" w:left="1660" w:right="1660"/>
          <w:cols w:num="2" w:equalWidth="0">
            <w:col w:w="7689" w:space="40"/>
            <w:col w:w="4791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5"/>
        </w:numPr>
        <w:tabs>
          <w:tab w:pos="4531" w:val="left" w:leader="none"/>
        </w:tabs>
        <w:spacing w:before="64"/>
        <w:ind w:left="4531" w:right="5152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Basic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0"/>
          <w:w w:val="105"/>
        </w:rPr>
        <w:t>Arithmetic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0"/>
          <w:w w:val="105"/>
        </w:rPr>
        <w:t>Operations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9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described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10.1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frequently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activity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completeness.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5"/>
        </w:numPr>
        <w:tabs>
          <w:tab w:pos="4531" w:val="left" w:leader="none"/>
        </w:tabs>
        <w:ind w:left="4531" w:right="5354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Inserting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0"/>
          <w:w w:val="105"/>
        </w:rPr>
        <w:t>into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0"/>
          <w:w w:val="105"/>
        </w:rPr>
        <w:t>Collection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6"/>
        <w:jc w:val="both"/>
      </w:pPr>
      <w:r>
        <w:rPr>
          <w:b w:val="0"/>
          <w:bCs w:val="0"/>
          <w:color w:val="231F20"/>
          <w:spacing w:val="2"/>
          <w:w w:val="100"/>
        </w:rPr>
        <w:t>Insertin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ite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buil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maintain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insertion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applies: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peculiarities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commo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inser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new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5"/>
        </w:numPr>
        <w:tabs>
          <w:tab w:pos="4345" w:val="left" w:leader="none"/>
        </w:tabs>
        <w:spacing w:line="260" w:lineRule="exact"/>
        <w:ind w:left="4350" w:right="1965" w:hanging="280"/>
        <w:jc w:val="left"/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Vectors</w:t>
      </w:r>
      <w:r>
        <w:rPr>
          <w:rFonts w:ascii="Palatino" w:hAnsi="Palatino" w:cs="Palatino" w:eastAsia="Palatino"/>
          <w:b/>
          <w:bCs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flexible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suffer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obvious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limitation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214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b/>
          <w:bCs/>
          <w:color w:val="231F20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Principles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6"/>
        </w:numPr>
        <w:tabs>
          <w:tab w:pos="3625" w:val="left" w:leader="none"/>
        </w:tabs>
        <w:spacing w:line="260" w:lineRule="exact"/>
        <w:ind w:left="3630" w:right="2758" w:hanging="280"/>
        <w:jc w:val="both"/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Arrays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flexible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column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625" w:val="left" w:leader="none"/>
        </w:tabs>
        <w:spacing w:line="260" w:lineRule="exact" w:before="40"/>
        <w:ind w:left="3630" w:right="2880" w:hanging="280"/>
        <w:jc w:val="left"/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Cell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arrays</w:t>
      </w:r>
      <w:r>
        <w:rPr>
          <w:rFonts w:ascii="Palatino" w:hAnsi="Palatino" w:cs="Palatino" w:eastAsia="Palatino"/>
          <w:b/>
          <w:bCs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special-purpose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comparison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3625" w:val="left" w:leader="none"/>
        </w:tabs>
        <w:spacing w:line="260" w:lineRule="exact" w:before="40"/>
        <w:ind w:left="3630" w:right="2796" w:hanging="280"/>
        <w:jc w:val="left"/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Structure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arrays</w:t>
      </w:r>
      <w:r>
        <w:rPr>
          <w:rFonts w:ascii="Palatino" w:hAnsi="Palatino" w:cs="Palatino" w:eastAsia="Palatino"/>
          <w:b/>
          <w:bCs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except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91"/>
        <w:jc w:val="both"/>
      </w:pP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insertin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involve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insertio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fron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positio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middl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orde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kee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orde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specifi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compariso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method.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90" w:firstLine="240"/>
        <w:jc w:val="both"/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Inserting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into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front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accomplished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by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concatenating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new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element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before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existing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collection.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example,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adding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item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front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16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existing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cell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array,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ca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accomplished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follows: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170" w:right="3354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[{item}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braces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needed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cell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7" w:firstLine="240"/>
        <w:jc w:val="both"/>
      </w:pPr>
      <w:r>
        <w:rPr/>
        <w:pict>
          <v:group style="position:absolute;margin-left:88.375pt;margin-top:20.152075pt;width:24.25pt;height:48.25pt;mso-position-horizontal-relative:page;mso-position-vertical-relative:paragraph;z-index:-3575" coordorigin="1768,403" coordsize="485,965">
            <v:group style="position:absolute;left:1892;top:766;width:238;height:239" coordorigin="1892,766" coordsize="238,239">
              <v:shape style="position:absolute;left:1892;top:766;width:238;height:239" coordorigin="1892,766" coordsize="238,239" path="m2130,886l2112,949,2064,993,2021,1005,1996,1003,1934,977,1897,926,1892,905,1893,879,1917,814,1964,775,2004,766,2028,768,2089,796,2124,849,2130,886xe" filled="f" stroked="t" strokeweight=".25pt" strokecolor="#231F20">
                <v:path arrowok="t"/>
              </v:shape>
            </v:group>
            <v:group style="position:absolute;left:1770;top:886;width:480;height:2" coordorigin="1770,886" coordsize="480,2">
              <v:shape style="position:absolute;left:1770;top:886;width:480;height:2" coordorigin="1770,886" coordsize="480,0" path="m1770,886l2250,886e" filled="f" stroked="t" strokeweight=".25pt" strokecolor="#231F20">
                <v:path arrowok="t"/>
              </v:shape>
            </v:group>
            <v:group style="position:absolute;left:2010;top:406;width:2;height:960" coordorigin="2010,406" coordsize="2,960">
              <v:shape style="position:absolute;left:2010;top:406;width:2;height:960" coordorigin="2010,406" coordsize="0,960" path="m2010,406l2010,13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0.152075pt;width:24.25pt;height:48.25pt;mso-position-horizontal-relative:page;mso-position-vertical-relative:paragraph;z-index:-3574" coordorigin="13588,403" coordsize="485,965">
            <v:group style="position:absolute;left:13712;top:766;width:238;height:239" coordorigin="13712,766" coordsize="238,239">
              <v:shape style="position:absolute;left:13712;top:766;width:238;height:239" coordorigin="13712,766" coordsize="238,239" path="m13950,886l13932,949,13884,993,13841,1005,13816,1003,13754,977,13717,926,13712,905,13713,879,13737,814,13784,775,13824,766,13848,768,13909,796,13944,849,13950,886xe" filled="f" stroked="t" strokeweight=".25pt" strokecolor="#231F20">
                <v:path arrowok="t"/>
              </v:shape>
            </v:group>
            <v:group style="position:absolute;left:13590;top:886;width:480;height:2" coordorigin="13590,886" coordsize="480,2">
              <v:shape style="position:absolute;left:13590;top:886;width:480;height:2" coordorigin="13590,886" coordsize="480,0" path="m13590,886l14070,886e" filled="f" stroked="t" strokeweight=".25pt" strokecolor="#231F20">
                <v:path arrowok="t"/>
              </v:shape>
            </v:group>
            <v:group style="position:absolute;left:13830;top:406;width:2;height:960" coordorigin="13830,406" coordsize="2,960">
              <v:shape style="position:absolute;left:13830;top:406;width:2;height:960" coordorigin="13830,406" coordsize="0,960" path="m13830,406l13830,13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Insertin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8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8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th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8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bac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accomplishe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b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concatenatin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ne</w:t>
      </w:r>
      <w:r>
        <w:rPr>
          <w:b w:val="0"/>
          <w:bCs w:val="0"/>
          <w:i w:val="0"/>
          <w:color w:val="231F20"/>
          <w:spacing w:val="0"/>
          <w:w w:val="100"/>
        </w:rPr>
        <w:t>w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element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afte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22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2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existin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22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collection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22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Fo</w:t>
      </w:r>
      <w:r>
        <w:rPr>
          <w:b w:val="0"/>
          <w:bCs w:val="0"/>
          <w:i w:val="0"/>
          <w:color w:val="231F20"/>
          <w:spacing w:val="0"/>
          <w:w w:val="100"/>
        </w:rPr>
        <w:t>r</w:t>
      </w:r>
      <w:r>
        <w:rPr>
          <w:b w:val="0"/>
          <w:bCs w:val="0"/>
          <w:i w:val="0"/>
          <w:color w:val="231F20"/>
          <w:spacing w:val="22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example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22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addin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2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4"/>
          <w:w w:val="100"/>
          <w:sz w:val="17"/>
          <w:szCs w:val="17"/>
        </w:rPr>
        <w:t>ite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25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22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22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bac</w:t>
      </w:r>
      <w:r>
        <w:rPr>
          <w:b w:val="0"/>
          <w:bCs w:val="0"/>
          <w:i w:val="0"/>
          <w:color w:val="231F20"/>
          <w:spacing w:val="0"/>
          <w:w w:val="100"/>
        </w:rPr>
        <w:t>k</w:t>
      </w:r>
      <w:r>
        <w:rPr>
          <w:b w:val="0"/>
          <w:bCs w:val="0"/>
          <w:i w:val="0"/>
          <w:color w:val="231F20"/>
          <w:spacing w:val="22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o</w:t>
      </w:r>
      <w:r>
        <w:rPr>
          <w:b w:val="0"/>
          <w:bCs w:val="0"/>
          <w:i w:val="0"/>
          <w:color w:val="231F20"/>
          <w:spacing w:val="0"/>
          <w:w w:val="100"/>
        </w:rPr>
        <w:t>f</w:t>
      </w:r>
      <w:r>
        <w:rPr>
          <w:b w:val="0"/>
          <w:bCs w:val="0"/>
          <w:i w:val="0"/>
          <w:color w:val="231F20"/>
          <w:spacing w:val="22"/>
          <w:w w:val="100"/>
        </w:rPr>
        <w:t> </w:t>
      </w:r>
      <w:r>
        <w:rPr>
          <w:b w:val="0"/>
          <w:bCs w:val="0"/>
          <w:i w:val="0"/>
          <w:color w:val="231F20"/>
          <w:spacing w:val="2"/>
          <w:w w:val="100"/>
        </w:rPr>
        <w:t>an</w:t>
      </w:r>
      <w:r>
        <w:rPr>
          <w:b w:val="0"/>
          <w:bCs w:val="0"/>
          <w:i w:val="0"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existing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cell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array,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ca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accomplished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follows: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170" w:right="3354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[ca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{item}]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braces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needed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cell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6" w:firstLine="240"/>
        <w:jc w:val="both"/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Insertin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7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i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7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"/>
          <w:w w:val="100"/>
        </w:rPr>
        <w:t>orde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usuall</w:t>
      </w:r>
      <w:r>
        <w:rPr>
          <w:b w:val="0"/>
          <w:bCs w:val="0"/>
          <w:i w:val="0"/>
          <w:color w:val="231F20"/>
          <w:spacing w:val="0"/>
          <w:w w:val="100"/>
        </w:rPr>
        <w:t>y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accomplishe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usin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2"/>
          <w:w w:val="100"/>
          <w:sz w:val="17"/>
          <w:szCs w:val="17"/>
        </w:rPr>
        <w:t>whil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31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loop.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If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we</w:t>
      </w:r>
      <w:r>
        <w:rPr>
          <w:b w:val="0"/>
          <w:bCs w:val="0"/>
          <w:i w:val="0"/>
          <w:color w:val="231F20"/>
          <w:spacing w:val="17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insertin</w:t>
      </w:r>
      <w:r>
        <w:rPr>
          <w:b w:val="0"/>
          <w:bCs w:val="0"/>
          <w:i w:val="0"/>
          <w:color w:val="231F20"/>
          <w:spacing w:val="0"/>
          <w:w w:val="100"/>
        </w:rPr>
        <w:t>g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2"/>
          <w:w w:val="100"/>
          <w:sz w:val="17"/>
          <w:szCs w:val="17"/>
        </w:rPr>
        <w:t>ite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31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int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collectio</w:t>
      </w:r>
      <w:r>
        <w:rPr>
          <w:b w:val="0"/>
          <w:bCs w:val="0"/>
          <w:i w:val="0"/>
          <w:color w:val="231F20"/>
          <w:spacing w:val="0"/>
          <w:w w:val="100"/>
        </w:rPr>
        <w:t>n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2"/>
          <w:w w:val="100"/>
          <w:sz w:val="17"/>
          <w:szCs w:val="17"/>
        </w:rPr>
        <w:t>coll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w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wil</w:t>
      </w:r>
      <w:r>
        <w:rPr>
          <w:b w:val="0"/>
          <w:bCs w:val="0"/>
          <w:i w:val="0"/>
          <w:color w:val="231F20"/>
          <w:spacing w:val="0"/>
          <w:w w:val="100"/>
        </w:rPr>
        <w:t>l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us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2"/>
          <w:w w:val="100"/>
          <w:sz w:val="17"/>
          <w:szCs w:val="17"/>
        </w:rPr>
        <w:t>whil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31"/>
          <w:w w:val="100"/>
          <w:sz w:val="17"/>
          <w:szCs w:val="17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loo</w:t>
      </w:r>
      <w:r>
        <w:rPr>
          <w:b w:val="0"/>
          <w:bCs w:val="0"/>
          <w:i w:val="0"/>
          <w:color w:val="231F20"/>
          <w:spacing w:val="0"/>
          <w:w w:val="100"/>
        </w:rPr>
        <w:t>p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</w:t>
      </w:r>
      <w:r>
        <w:rPr>
          <w:b w:val="0"/>
          <w:bCs w:val="0"/>
          <w:i w:val="0"/>
          <w:color w:val="231F20"/>
          <w:spacing w:val="0"/>
          <w:w w:val="100"/>
        </w:rPr>
        <w:t>o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fin</w:t>
      </w:r>
      <w:r>
        <w:rPr>
          <w:b w:val="0"/>
          <w:bCs w:val="0"/>
          <w:i w:val="0"/>
          <w:color w:val="231F20"/>
          <w:spacing w:val="0"/>
          <w:w w:val="100"/>
        </w:rPr>
        <w:t>d</w:t>
      </w:r>
      <w:r>
        <w:rPr>
          <w:b w:val="0"/>
          <w:bCs w:val="0"/>
          <w:i w:val="0"/>
          <w:color w:val="231F20"/>
          <w:spacing w:val="18"/>
          <w:w w:val="100"/>
        </w:rPr>
        <w:t> </w:t>
      </w:r>
      <w:r>
        <w:rPr>
          <w:b w:val="0"/>
          <w:bCs w:val="0"/>
          <w:i w:val="0"/>
          <w:color w:val="231F20"/>
          <w:spacing w:val="1"/>
          <w:w w:val="100"/>
        </w:rPr>
        <w:t>the</w:t>
      </w:r>
      <w:r>
        <w:rPr>
          <w:b w:val="0"/>
          <w:bCs w:val="0"/>
          <w:i w:val="0"/>
          <w:color w:val="231F20"/>
          <w:spacing w:val="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index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insertion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point,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0"/>
          <w:w w:val="100"/>
          <w:sz w:val="17"/>
          <w:szCs w:val="17"/>
        </w:rPr>
        <w:t>in</w:t>
      </w:r>
      <w:r>
        <w:rPr>
          <w:rFonts w:ascii="Courier New" w:hAnsi="Courier New" w:cs="Courier New" w:eastAsia="Courier New"/>
          <w:b w:val="0"/>
          <w:bCs w:val="0"/>
          <w:i w:val="0"/>
          <w:color w:val="231F20"/>
          <w:spacing w:val="-1"/>
          <w:w w:val="100"/>
          <w:sz w:val="17"/>
          <w:szCs w:val="17"/>
        </w:rPr>
        <w:t>s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and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then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concatenate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three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parts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ne</w:t>
      </w:r>
      <w:r>
        <w:rPr>
          <w:b w:val="0"/>
          <w:bCs w:val="0"/>
          <w:i w:val="0"/>
          <w:color w:val="231F20"/>
          <w:spacing w:val="0"/>
          <w:w w:val="100"/>
        </w:rPr>
        <w:t>w</w:t>
      </w:r>
      <w:r>
        <w:rPr>
          <w:b w:val="0"/>
          <w:bCs w:val="0"/>
          <w:i w:val="0"/>
          <w:color w:val="231F20"/>
          <w:spacing w:val="32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collection</w:t>
      </w:r>
      <w:r>
        <w:rPr>
          <w:b w:val="0"/>
          <w:bCs w:val="0"/>
          <w:i w:val="0"/>
          <w:color w:val="231F20"/>
          <w:spacing w:val="0"/>
          <w:w w:val="100"/>
        </w:rPr>
        <w:t>.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Figur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2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10.</w:t>
      </w:r>
      <w:r>
        <w:rPr>
          <w:b w:val="0"/>
          <w:bCs w:val="0"/>
          <w:i w:val="0"/>
          <w:color w:val="231F20"/>
          <w:spacing w:val="0"/>
          <w:w w:val="100"/>
        </w:rPr>
        <w:t>1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show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32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</w:t>
      </w:r>
      <w:r>
        <w:rPr>
          <w:b w:val="0"/>
          <w:bCs w:val="0"/>
          <w:i w:val="0"/>
          <w:color w:val="231F20"/>
          <w:spacing w:val="0"/>
          <w:w w:val="100"/>
        </w:rPr>
        <w:t>e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flowchar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32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tha</w:t>
      </w:r>
      <w:r>
        <w:rPr>
          <w:b w:val="0"/>
          <w:bCs w:val="0"/>
          <w:i w:val="0"/>
          <w:color w:val="231F20"/>
          <w:spacing w:val="0"/>
          <w:w w:val="100"/>
        </w:rPr>
        <w:t>t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applie</w:t>
      </w:r>
      <w:r>
        <w:rPr>
          <w:b w:val="0"/>
          <w:bCs w:val="0"/>
          <w:i w:val="0"/>
          <w:color w:val="231F20"/>
          <w:spacing w:val="0"/>
          <w:w w:val="100"/>
        </w:rPr>
        <w:t>s</w:t>
      </w:r>
      <w:r>
        <w:rPr>
          <w:b w:val="0"/>
          <w:bCs w:val="0"/>
          <w:i w:val="0"/>
          <w:color w:val="231F20"/>
          <w:spacing w:val="32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here</w:t>
      </w:r>
      <w:r>
        <w:rPr>
          <w:b w:val="0"/>
          <w:bCs w:val="0"/>
          <w:i w:val="0"/>
          <w:color w:val="231F20"/>
          <w:spacing w:val="0"/>
          <w:w w:val="100"/>
        </w:rPr>
        <w:t>,</w:t>
      </w:r>
      <w:r>
        <w:rPr>
          <w:b w:val="0"/>
          <w:bCs w:val="0"/>
          <w:i w:val="0"/>
          <w:color w:val="231F20"/>
          <w:spacing w:val="33"/>
          <w:w w:val="100"/>
        </w:rPr>
        <w:t> </w:t>
      </w:r>
      <w:r>
        <w:rPr>
          <w:b w:val="0"/>
          <w:bCs w:val="0"/>
          <w:i w:val="0"/>
          <w:color w:val="231F20"/>
          <w:spacing w:val="3"/>
          <w:w w:val="100"/>
        </w:rPr>
        <w:t>and</w:t>
      </w:r>
      <w:r>
        <w:rPr>
          <w:b w:val="0"/>
          <w:bCs w:val="0"/>
          <w:i w:val="0"/>
          <w:color w:val="231F20"/>
          <w:spacing w:val="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Template</w:t>
      </w:r>
      <w:r>
        <w:rPr>
          <w:b w:val="0"/>
          <w:bCs w:val="0"/>
          <w:i w:val="0"/>
          <w:color w:val="231F20"/>
          <w:spacing w:val="-1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10.1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shows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template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general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solution.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60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60" w:hRule="exact"/>
        </w:trPr>
        <w:tc>
          <w:tcPr>
            <w:tcW w:w="114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80" w:lineRule="exact" w:before="85"/>
              <w:ind w:left="89" w:right="1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Set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Insertion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Point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color w:val="231F20"/>
                <w:spacing w:val="0"/>
                <w:w w:val="100"/>
                <w:sz w:val="16"/>
                <w:szCs w:val="16"/>
              </w:rPr>
              <w:t>ins</w:t>
            </w:r>
            <w:r>
              <w:rPr>
                <w:rFonts w:ascii="Arial" w:hAnsi="Arial" w:cs="Arial" w:eastAsia="Arial"/>
                <w:b w:val="0"/>
                <w:bCs w:val="0"/>
                <w:i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color w:val="231F20"/>
                <w:spacing w:val="0"/>
                <w:w w:val="100"/>
                <w:sz w:val="16"/>
                <w:szCs w:val="16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color w:val="231F20"/>
                <w:spacing w:val="0"/>
                <w:w w:val="100"/>
                <w:sz w:val="16"/>
                <w:szCs w:val="16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73" w:hRule="exact"/>
        </w:trPr>
        <w:tc>
          <w:tcPr>
            <w:tcW w:w="557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/>
          </w:p>
        </w:tc>
        <w:tc>
          <w:tcPr>
            <w:tcW w:w="588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180" w:lineRule="exact" w:before="85"/>
        <w:ind w:left="6057" w:right="5324" w:firstLine="38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Coll(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>ins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sz w:val="16"/>
          <w:szCs w:val="16"/>
        </w:rPr>
        <w:t>Comes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spacing w:line="178" w:lineRule="exact"/>
        <w:ind w:left="4731" w:right="395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before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3256" w:right="252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>ins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>ins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sz w:val="16"/>
          <w:szCs w:val="16"/>
        </w:rPr>
        <w:t>+1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180" w:lineRule="exact" w:before="85"/>
        <w:ind w:left="5624" w:right="4832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Concatenate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Front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Collection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with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>Item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sz w:val="16"/>
          <w:szCs w:val="16"/>
        </w:rPr>
        <w:t>Then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sz w:val="16"/>
          <w:szCs w:val="16"/>
        </w:rPr>
        <w:t>Back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100"/>
          <w:sz w:val="16"/>
          <w:szCs w:val="16"/>
        </w:rPr>
        <w:t>Collection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50"/>
        <w:ind w:left="3977" w:right="3310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55.678986pt;margin-top:-129.794662pt;width:119.641pt;height:129.943000pt;mso-position-horizontal-relative:page;mso-position-vertical-relative:paragraph;z-index:-3576" coordorigin="7114,-2596" coordsize="2393,2599">
            <v:group style="position:absolute;left:7119;top:-2076;width:1176;height:1021" coordorigin="7119,-2076" coordsize="1176,1021">
              <v:shape style="position:absolute;left:7119;top:-2076;width:1176;height:1021" coordorigin="7119,-2076" coordsize="1176,1021" path="m7443,-2076l7119,-2076,7119,-1055,8294,-1055,8294,-1162e" filled="f" stroked="t" strokeweight=".5pt" strokecolor="#231F20">
                <v:path arrowok="t"/>
              </v:shape>
            </v:group>
            <v:group style="position:absolute;left:7407;top:-2127;width:124;height:102" coordorigin="7407,-2127" coordsize="124,102">
              <v:shape style="position:absolute;left:7407;top:-2127;width:124;height:102" coordorigin="7407,-2127" coordsize="124,102" path="m7407,-2127l7436,-2076,7407,-2025,7531,-2076,7407,-2127xe" filled="t" fillcolor="#231F20" stroked="f">
                <v:path arrowok="t"/>
                <v:fill type="solid"/>
              </v:shape>
            </v:group>
            <v:group style="position:absolute;left:7875;top:-1431;width:819;height:280" coordorigin="7875,-1431" coordsize="819,280">
              <v:shape style="position:absolute;left:7875;top:-1431;width:819;height:280" coordorigin="7875,-1431" coordsize="819,280" path="m7875,-1431l8694,-1431,8694,-1151,7875,-1151,7875,-1431xe" filled="t" fillcolor="#E6E7E8" stroked="f">
                <v:path arrowok="t"/>
                <v:fill type="solid"/>
              </v:shape>
            </v:group>
            <v:group style="position:absolute;left:7875;top:-1431;width:819;height:280" coordorigin="7875,-1431" coordsize="819,280">
              <v:shape style="position:absolute;left:7875;top:-1431;width:819;height:280" coordorigin="7875,-1431" coordsize="819,280" path="m7875,-1431l8694,-1431,8694,-1151,7875,-1151,7875,-1431xe" filled="f" stroked="t" strokeweight=".5pt" strokecolor="#231F20">
                <v:path arrowok="t"/>
              </v:shape>
            </v:group>
            <v:group style="position:absolute;left:8294;top:-1727;width:2;height:178" coordorigin="8294,-1727" coordsize="2,178">
              <v:shape style="position:absolute;left:8294;top:-1727;width:2;height:178" coordorigin="8294,-1727" coordsize="0,178" path="m8294,-1549l8294,-1727e" filled="f" stroked="t" strokeweight=".5pt" strokecolor="#231F20">
                <v:path arrowok="t"/>
              </v:shape>
            </v:group>
            <v:group style="position:absolute;left:8243;top:-1585;width:102;height:124" coordorigin="8243,-1585" coordsize="102,124">
              <v:shape style="position:absolute;left:8243;top:-1585;width:102;height:124" coordorigin="8243,-1585" coordsize="102,124" path="m8243,-1585l8294,-1461,8333,-1555,8294,-1555,8243,-1585xe" filled="t" fillcolor="#231F20" stroked="f">
                <v:path arrowok="t"/>
                <v:fill type="solid"/>
              </v:shape>
              <v:shape style="position:absolute;left:8243;top:-1585;width:102;height:124" coordorigin="8243,-1585" coordsize="102,124" path="m8345,-1585l8294,-1555,8333,-1555,8345,-1585xe" filled="t" fillcolor="#231F20" stroked="f">
                <v:path arrowok="t"/>
                <v:fill type="solid"/>
              </v:shape>
            </v:group>
            <v:group style="position:absolute;left:8243;top:-2591;width:102;height:124" coordorigin="8243,-2591" coordsize="102,124">
              <v:shape style="position:absolute;left:8243;top:-2591;width:102;height:124" coordorigin="8243,-2591" coordsize="102,124" path="m8243,-2591l8294,-2467,8333,-2561,8294,-2561,8243,-2591xe" filled="t" fillcolor="#231F20" stroked="f">
                <v:path arrowok="t"/>
                <v:fill type="solid"/>
              </v:shape>
              <v:shape style="position:absolute;left:8243;top:-2591;width:102;height:124" coordorigin="8243,-2591" coordsize="102,124" path="m8345,-2591l8294,-2561,8333,-2561,8345,-2591xe" filled="t" fillcolor="#231F20" stroked="f">
                <v:path arrowok="t"/>
                <v:fill type="solid"/>
              </v:shape>
            </v:group>
            <v:group style="position:absolute;left:7583;top:-2436;width:1451;height:720" coordorigin="7583,-2436" coordsize="1451,720">
              <v:shape style="position:absolute;left:7583;top:-2436;width:1451;height:720" coordorigin="7583,-2436" coordsize="1451,720" path="m8712,-2436l7906,-2436,7583,-2076,7906,-1716,8712,-1716,9034,-2076,8712,-2436xe" filled="t" fillcolor="#E6E7E8" stroked="f">
                <v:path arrowok="t"/>
                <v:fill type="solid"/>
              </v:shape>
            </v:group>
            <v:group style="position:absolute;left:7583;top:-2436;width:1451;height:720" coordorigin="7583,-2436" coordsize="1451,720">
              <v:shape style="position:absolute;left:7583;top:-2436;width:1451;height:720" coordorigin="7583,-2436" coordsize="1451,720" path="m8712,-2436l9034,-2076,8712,-1716,7906,-1716,7583,-2076,7906,-2436,8712,-2436xe" filled="f" stroked="t" strokeweight=".5pt" strokecolor="#231F20">
                <v:path arrowok="t"/>
              </v:shape>
            </v:group>
            <v:group style="position:absolute;left:8294;top:-2076;width:1208;height:1229" coordorigin="8294,-2076" coordsize="1208,1229">
              <v:shape style="position:absolute;left:8294;top:-2076;width:1208;height:1229" coordorigin="8294,-2076" coordsize="1208,1229" path="m9028,-2076l9501,-2076,9501,-980,8294,-980,8294,-847e" filled="f" stroked="t" strokeweight=".5pt" strokecolor="#231F20">
                <v:path arrowok="t"/>
              </v:shape>
            </v:group>
            <v:group style="position:absolute;left:7139;top:-722;width:2353;height:720" coordorigin="7139,-722" coordsize="2353,720">
              <v:shape style="position:absolute;left:7139;top:-722;width:2353;height:720" coordorigin="7139,-722" coordsize="2353,720" path="m9492,-2l7139,-2,7139,-722,9492,-722,9492,-2xe" filled="t" fillcolor="#E6E7E8" stroked="f">
                <v:path arrowok="t"/>
                <v:fill type="solid"/>
              </v:shape>
            </v:group>
            <v:group style="position:absolute;left:7139;top:-722;width:2353;height:720" coordorigin="7139,-722" coordsize="2353,720">
              <v:shape style="position:absolute;left:7139;top:-722;width:2353;height:720" coordorigin="7139,-722" coordsize="2353,720" path="m9492,-2l7139,-2,7139,-722,9492,-722,9492,-2xe" filled="f" stroked="t" strokeweight=".5pt" strokecolor="#231F20">
                <v:path arrowok="t"/>
              </v:shape>
            </v:group>
            <v:group style="position:absolute;left:8243;top:-883;width:102;height:124" coordorigin="8243,-883" coordsize="102,124">
              <v:shape style="position:absolute;left:8243;top:-883;width:102;height:124" coordorigin="8243,-883" coordsize="102,124" path="m8243,-883l8294,-759,8333,-853,8294,-853,8243,-883xe" filled="t" fillcolor="#231F20" stroked="f">
                <v:path arrowok="t"/>
                <v:fill type="solid"/>
              </v:shape>
              <v:shape style="position:absolute;left:8243;top:-883;width:102;height:124" coordorigin="8243,-883" coordsize="102,124" path="m8345,-883l8294,-853,8333,-853,8345,-883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10.1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8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Inserting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3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order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1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7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215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42004pt;margin-top:.318115pt;width:238.395pt;height:13.168pt;mso-position-horizontal-relative:page;mso-position-vertical-relative:paragraph;z-index:-3572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10.1</w:t>
      </w:r>
      <w:r>
        <w:rPr>
          <w:rFonts w:ascii="Times New Roman" w:hAnsi="Times New Roman" w:cs="Times New Roman" w:eastAsia="Times New Roman"/>
          <w:b/>
          <w:bCs/>
          <w:color w:val="231F20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inserting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%inserting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collection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4" w:lineRule="auto"/>
        <w:ind w:left="4130" w:right="43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&lt;set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insert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point,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front&gt;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&lt;insertion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point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330" w:right="454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comes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before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coll(ins)&gt;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977" w:right="470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&lt;move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insertion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point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forward&gt;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loop&gt;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610" w:right="4344" w:hanging="48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29.810272pt;width:228pt;height:.1pt;mso-position-horizontal-relative:page;mso-position-vertical-relative:paragraph;z-index:-3573" coordorigin="5790,596" coordsize="4560,2">
            <v:shape style="position:absolute;left:5790;top:596;width:4560;height:2" coordorigin="5790,596" coordsize="4560,0" path="m5790,596l10350,5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&lt;concatenate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before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beyond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before="40"/>
        <w:ind w:left="4129" w:right="0"/>
        <w:jc w:val="left"/>
      </w:pPr>
      <w:r>
        <w:rPr>
          <w:b w:val="0"/>
          <w:bCs w:val="0"/>
          <w:color w:val="231F20"/>
          <w:spacing w:val="-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addin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ite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orde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v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accomplishe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3889" w:right="288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4467" w:right="4199" w:hanging="57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length(v)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&amp;&amp;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before(item,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v(ins))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889" w:right="8341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889" w:right="5547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[v(1:ins-1)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v(ins:end)]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89" w:right="1665"/>
        <w:jc w:val="both"/>
      </w:pPr>
      <w:r>
        <w:rPr/>
        <w:pict>
          <v:group style="position:absolute;margin-left:88.375pt;margin-top:42.579994pt;width:24.25pt;height:48.25pt;mso-position-horizontal-relative:page;mso-position-vertical-relative:paragraph;z-index:-3570" coordorigin="1768,852" coordsize="485,965">
            <v:group style="position:absolute;left:1892;top:1214;width:238;height:239" coordorigin="1892,1214" coordsize="238,239">
              <v:shape style="position:absolute;left:1892;top:1214;width:238;height:239" coordorigin="1892,1214" coordsize="238,239" path="m2130,1334l2112,1398,2064,1441,2021,1454,1996,1452,1934,1425,1897,1375,1892,1354,1893,1327,1917,1262,1964,1223,2004,1214,2028,1216,2089,1244,2124,1297,2130,1334xe" filled="f" stroked="t" strokeweight=".25pt" strokecolor="#231F20">
                <v:path arrowok="t"/>
              </v:shape>
            </v:group>
            <v:group style="position:absolute;left:1770;top:1334;width:480;height:2" coordorigin="1770,1334" coordsize="480,2">
              <v:shape style="position:absolute;left:1770;top:1334;width:480;height:2" coordorigin="1770,1334" coordsize="480,0" path="m1770,1334l2250,1334e" filled="f" stroked="t" strokeweight=".25pt" strokecolor="#231F20">
                <v:path arrowok="t"/>
              </v:shape>
            </v:group>
            <v:group style="position:absolute;left:2010;top:854;width:2;height:960" coordorigin="2010,854" coordsize="2,960">
              <v:shape style="position:absolute;left:2010;top:854;width:2;height:960" coordorigin="2010,854" coordsize="0,960" path="m2010,854l2010,181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2.579994pt;width:24.25pt;height:48.25pt;mso-position-horizontal-relative:page;mso-position-vertical-relative:paragraph;z-index:-3569" coordorigin="13588,852" coordsize="485,965">
            <v:group style="position:absolute;left:13712;top:1214;width:238;height:239" coordorigin="13712,1214" coordsize="238,239">
              <v:shape style="position:absolute;left:13712;top:1214;width:238;height:239" coordorigin="13712,1214" coordsize="238,239" path="m13950,1334l13932,1398,13884,1441,13841,1454,13816,1452,13754,1425,13717,1375,13712,1354,13713,1327,13737,1262,13784,1223,13824,1214,13848,1216,13909,1244,13944,1297,13950,1334xe" filled="f" stroked="t" strokeweight=".25pt" strokecolor="#231F20">
                <v:path arrowok="t"/>
              </v:shape>
            </v:group>
            <v:group style="position:absolute;left:13590;top:1334;width:480;height:2" coordorigin="13590,1334" coordsize="480,2">
              <v:shape style="position:absolute;left:13590;top:1334;width:480;height:2" coordorigin="13590,1334" coordsize="480,0" path="m13590,1334l14070,1334e" filled="f" stroked="t" strokeweight=".25pt" strokecolor="#231F20">
                <v:path arrowok="t"/>
              </v:shape>
            </v:group>
            <v:group style="position:absolute;left:13830;top:854;width:2;height:960" coordorigin="13830,854" coordsize="2,960">
              <v:shape style="position:absolute;left:13830;top:854;width:2;height:960" coordorigin="13830,854" coordsize="0,960" path="m13830,854l13830,181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before(a,b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generi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comparato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determine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come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orderin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scheme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Notic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cover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cases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Consequently,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includ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insertio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before(a,b)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7"/>
        </w:numPr>
        <w:tabs>
          <w:tab w:pos="4531" w:val="left" w:leader="none"/>
        </w:tabs>
        <w:ind w:left="4531" w:right="5666" w:hanging="64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Traversing</w:t>
      </w:r>
      <w:r>
        <w:rPr>
          <w:color w:val="231F20"/>
          <w:spacing w:val="52"/>
          <w:w w:val="100"/>
        </w:rPr>
        <w:t> </w:t>
      </w:r>
      <w:r>
        <w:rPr>
          <w:color w:val="231F20"/>
          <w:spacing w:val="0"/>
          <w:w w:val="100"/>
        </w:rPr>
        <w:t>a</w:t>
      </w:r>
      <w:r>
        <w:rPr>
          <w:color w:val="231F20"/>
          <w:spacing w:val="53"/>
          <w:w w:val="100"/>
        </w:rPr>
        <w:t> </w:t>
      </w:r>
      <w:r>
        <w:rPr>
          <w:color w:val="231F20"/>
          <w:spacing w:val="0"/>
          <w:w w:val="100"/>
        </w:rPr>
        <w:t>Collection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89" w:right="1667"/>
        <w:jc w:val="both"/>
      </w:pPr>
      <w:r>
        <w:rPr/>
        <w:pict>
          <v:group style="position:absolute;margin-left:396.737pt;margin-top:116.736115pt;width:92.327pt;height:122.319pt;mso-position-horizontal-relative:page;mso-position-vertical-relative:paragraph;z-index:-3571" coordorigin="7935,2335" coordsize="1847,2446">
            <v:group style="position:absolute;left:7960;top:2721;width:124;height:102" coordorigin="7960,2721" coordsize="124,102">
              <v:shape style="position:absolute;left:7960;top:2721;width:124;height:102" coordorigin="7960,2721" coordsize="124,102" path="m7960,2721l7989,2772,7960,2822,8084,2772,7960,2721xe" filled="t" fillcolor="#231F20" stroked="f">
                <v:path arrowok="t"/>
                <v:fill type="solid"/>
              </v:shape>
            </v:group>
            <v:group style="position:absolute;left:8678;top:2340;width:102;height:124" coordorigin="8678,2340" coordsize="102,124">
              <v:shape style="position:absolute;left:8678;top:2340;width:102;height:124" coordorigin="8678,2340" coordsize="102,124" path="m8678,2340l8729,2464,8768,2369,8729,2369,8678,2340xe" filled="t" fillcolor="#231F20" stroked="f">
                <v:path arrowok="t"/>
                <v:fill type="solid"/>
              </v:shape>
              <v:shape style="position:absolute;left:8678;top:2340;width:102;height:124" coordorigin="8678,2340" coordsize="102,124" path="m8780,2340l8729,2369,8768,2369,8780,2340xe" filled="t" fillcolor="#231F20" stroked="f">
                <v:path arrowok="t"/>
                <v:fill type="solid"/>
              </v:shape>
            </v:group>
            <v:group style="position:absolute;left:8729;top:3061;width:2;height:178" coordorigin="8729,3061" coordsize="2,178">
              <v:shape style="position:absolute;left:8729;top:3061;width:2;height:178" coordorigin="8729,3061" coordsize="0,178" path="m8729,3238l8729,3061e" filled="f" stroked="t" strokeweight=".5pt" strokecolor="#231F20">
                <v:path arrowok="t"/>
              </v:shape>
            </v:group>
            <v:group style="position:absolute;left:8678;top:3202;width:102;height:124" coordorigin="8678,3202" coordsize="102,124">
              <v:shape style="position:absolute;left:8678;top:3202;width:102;height:124" coordorigin="8678,3202" coordsize="102,124" path="m8678,3202l8729,3327,8768,3232,8729,3232,8678,3202xe" filled="t" fillcolor="#231F20" stroked="f">
                <v:path arrowok="t"/>
                <v:fill type="solid"/>
              </v:shape>
              <v:shape style="position:absolute;left:8678;top:3202;width:102;height:124" coordorigin="8678,3202" coordsize="102,124" path="m8780,3202l8729,3232,8768,3232,8780,3202xe" filled="t" fillcolor="#231F20" stroked="f">
                <v:path arrowok="t"/>
                <v:fill type="solid"/>
              </v:shape>
            </v:group>
            <v:group style="position:absolute;left:8118;top:2492;width:1251;height:560" coordorigin="8118,2492" coordsize="1251,560">
              <v:shape style="position:absolute;left:8118;top:2492;width:1251;height:560" coordorigin="8118,2492" coordsize="1251,560" path="m9126,2492l8361,2492,8118,2772,8361,3052,9126,3052,9369,2772,9126,2492xe" filled="t" fillcolor="#E6E7E8" stroked="f">
                <v:path arrowok="t"/>
                <v:fill type="solid"/>
              </v:shape>
            </v:group>
            <v:group style="position:absolute;left:8118;top:2492;width:1251;height:560" coordorigin="8118,2492" coordsize="1251,560">
              <v:shape style="position:absolute;left:8118;top:2492;width:1251;height:560" coordorigin="8118,2492" coordsize="1251,560" path="m9126,2492l9369,2772,9126,3052,8361,3052,8118,2772,8361,2492,9126,2492xe" filled="f" stroked="t" strokeweight=".5pt" strokecolor="#231F20">
                <v:path arrowok="t"/>
              </v:shape>
            </v:group>
            <v:group style="position:absolute;left:8729;top:2772;width:1048;height:1607" coordorigin="8729,2772" coordsize="1048,1607">
              <v:shape style="position:absolute;left:8729;top:2772;width:1048;height:1607" coordorigin="8729,2772" coordsize="1048,1607" path="m9363,2772l9776,2772,9776,4266,8729,4266,8729,4379e" filled="f" stroked="t" strokeweight=".5pt" strokecolor="#231F20">
                <v:path arrowok="t"/>
              </v:shape>
            </v:group>
            <v:group style="position:absolute;left:7940;top:4496;width:1605;height:280" coordorigin="7940,4496" coordsize="1605,280">
              <v:shape style="position:absolute;left:7940;top:4496;width:1605;height:280" coordorigin="7940,4496" coordsize="1605,280" path="m7940,4496l9544,4496,9544,4776,7940,4776,7940,4496xe" filled="t" fillcolor="#E6E7E8" stroked="f">
                <v:path arrowok="t"/>
                <v:fill type="solid"/>
              </v:shape>
            </v:group>
            <v:group style="position:absolute;left:7940;top:4496;width:1605;height:280" coordorigin="7940,4496" coordsize="1605,280">
              <v:shape style="position:absolute;left:7940;top:4496;width:1605;height:280" coordorigin="7940,4496" coordsize="1605,280" path="m7940,4496l9544,4496,9544,4776,7940,4776,7940,4496xe" filled="f" stroked="t" strokeweight=".5pt" strokecolor="#231F20">
                <v:path arrowok="t"/>
              </v:shape>
            </v:group>
            <v:group style="position:absolute;left:8678;top:4342;width:102;height:124" coordorigin="8678,4342" coordsize="102,124">
              <v:shape style="position:absolute;left:8678;top:4342;width:102;height:124" coordorigin="8678,4342" coordsize="102,124" path="m8678,4342l8729,4467,8768,4372,8729,4372,8678,4342xe" filled="t" fillcolor="#231F20" stroked="f">
                <v:path arrowok="t"/>
                <v:fill type="solid"/>
              </v:shape>
              <v:shape style="position:absolute;left:8678;top:4342;width:102;height:124" coordorigin="8678,4342" coordsize="102,124" path="m8780,4342l8729,4372,8768,4372,8780,434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Traversal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involves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moving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across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(not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necessarily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step)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10.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10</w:t>
      </w:r>
      <w:r>
        <w:rPr>
          <w:b w:val="0"/>
          <w:bCs w:val="0"/>
          <w:color w:val="231F20"/>
          <w:spacing w:val="2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illustrat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flowchar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something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writing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finalized.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62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0" w:hRule="exact"/>
        </w:trPr>
        <w:tc>
          <w:tcPr>
            <w:tcW w:w="160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Initialize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Result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67" w:hRule="exact"/>
        </w:trPr>
        <w:tc>
          <w:tcPr>
            <w:tcW w:w="787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after="0" w:line="110" w:lineRule="exact"/>
        <w:rPr>
          <w:sz w:val="11"/>
          <w:szCs w:val="11"/>
        </w:rPr>
        <w:sectPr>
          <w:headerReference w:type="default" r:id="rId15"/>
          <w:pgSz w:w="15840" w:h="24480"/>
          <w:pgMar w:header="4828" w:footer="5472" w:top="5660" w:bottom="5660" w:left="1660" w:right="1660"/>
        </w:sectPr>
      </w:pPr>
    </w:p>
    <w:p>
      <w:pPr>
        <w:spacing w:line="180" w:lineRule="exact" w:before="90"/>
        <w:ind w:left="6732" w:right="0" w:hanging="5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84.492004pt;margin-top:13.499406pt;width:92.145pt;height:71.4655pt;mso-position-horizontal-relative:page;mso-position-vertical-relative:paragraph;z-index:-3568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586" w:hRule="exact"/>
                    </w:trPr>
                    <w:tc>
                      <w:tcPr>
                        <w:tcW w:w="301" w:type="dxa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27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w="301" w:type="dxa"/>
                        <w:vMerge w:val="restart"/>
                        <w:tcBorders>
                          <w:top w:val="nil" w:sz="6" w:space="0" w:color="auto"/>
                          <w:left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27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180" w:lineRule="exact" w:before="82"/>
                          <w:ind w:left="35" w:right="85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Perform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the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Required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Operation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the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Item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14" w:hRule="exact"/>
                    </w:trPr>
                    <w:tc>
                      <w:tcPr>
                        <w:tcW w:w="301" w:type="dxa"/>
                        <w:vMerge/>
                        <w:tcBorders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35" w:type="dxa"/>
                        <w:tcBorders>
                          <w:top w:val="single" w:sz="4" w:space="0" w:color="231F20"/>
                          <w:left w:val="nil" w:sz="6" w:space="0" w:color="auto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2" w:type="dxa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Collection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8"/>
        <w:ind w:left="24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Done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440" w:space="40"/>
            <w:col w:w="5040"/>
          </w:cols>
        </w:sectPr>
      </w:pP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6261" w:right="4696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Finalize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6029" w:right="288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10.2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Traversing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collection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216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b/>
          <w:bCs/>
          <w:color w:val="231F20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Principles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42004pt;margin-top:3.718115pt;width:238.395pt;height:13.168pt;mso-position-horizontal-relative:page;mso-position-vertical-relative:paragraph;z-index:-3566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10.2</w:t>
      </w:r>
      <w:r>
        <w:rPr>
          <w:rFonts w:ascii="Times New Roman" w:hAnsi="Times New Roman" w:cs="Times New Roman" w:eastAsia="Times New Roman"/>
          <w:b/>
          <w:bCs/>
          <w:color w:val="231F20"/>
          <w:spacing w:val="3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traversing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&lt;initialize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&lt;across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whole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collection&gt;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&lt;operate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loop&gt;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72pt;width:228pt;height:.1pt;mso-position-horizontal-relative:page;mso-position-vertical-relative:paragraph;z-index:-3567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&lt;finalize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7"/>
        </w:numPr>
        <w:tabs>
          <w:tab w:pos="3811" w:val="left" w:leader="none"/>
        </w:tabs>
        <w:spacing w:before="64"/>
        <w:ind w:left="3811" w:right="6594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Building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0"/>
          <w:w w:val="105"/>
        </w:rPr>
        <w:t>Collection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practice,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frequently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traversal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cop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another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Buildin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beginnin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empt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assemblin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insertin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tim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new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increases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continually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finished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10.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10</w:t>
      </w:r>
      <w:r>
        <w:rPr>
          <w:b w:val="0"/>
          <w:bCs w:val="0"/>
          <w:color w:val="231F20"/>
          <w:spacing w:val="4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illustrat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numPr>
          <w:ilvl w:val="2"/>
          <w:numId w:val="7"/>
        </w:numPr>
        <w:tabs>
          <w:tab w:pos="3811" w:val="left" w:leader="none"/>
        </w:tabs>
        <w:spacing w:before="64"/>
        <w:ind w:left="3811" w:right="6532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Mapping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0"/>
          <w:w w:val="105"/>
        </w:rPr>
        <w:t>Collection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9"/>
        <w:jc w:val="both"/>
      </w:pPr>
      <w:r>
        <w:rPr/>
        <w:pict>
          <v:group style="position:absolute;margin-left:88.375pt;margin-top:20.18302pt;width:24.25pt;height:48.25pt;mso-position-horizontal-relative:page;mso-position-vertical-relative:paragraph;z-index:-3562" coordorigin="1768,404" coordsize="485,965">
            <v:group style="position:absolute;left:1892;top:766;width:238;height:239" coordorigin="1892,766" coordsize="238,239">
              <v:shape style="position:absolute;left:1892;top:766;width:238;height:239" coordorigin="1892,766" coordsize="238,239" path="m2130,886l2112,950,2064,993,2021,1006,1996,1004,1934,977,1897,927,1892,906,1893,879,1917,814,1964,775,2004,766,2028,768,2089,796,2124,849,2130,886xe" filled="f" stroked="t" strokeweight=".25pt" strokecolor="#231F20">
                <v:path arrowok="t"/>
              </v:shape>
            </v:group>
            <v:group style="position:absolute;left:1770;top:886;width:480;height:2" coordorigin="1770,886" coordsize="480,2">
              <v:shape style="position:absolute;left:1770;top:886;width:480;height:2" coordorigin="1770,886" coordsize="480,0" path="m1770,886l2250,886e" filled="f" stroked="t" strokeweight=".25pt" strokecolor="#231F20">
                <v:path arrowok="t"/>
              </v:shape>
            </v:group>
            <v:group style="position:absolute;left:2010;top:406;width:2;height:960" coordorigin="2010,406" coordsize="2,960">
              <v:shape style="position:absolute;left:2010;top:406;width:2;height:960" coordorigin="2010,406" coordsize="0,960" path="m2010,406l2010,13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0.18302pt;width:24.25pt;height:48.25pt;mso-position-horizontal-relative:page;mso-position-vertical-relative:paragraph;z-index:-3561" coordorigin="13588,404" coordsize="485,965">
            <v:group style="position:absolute;left:13712;top:766;width:238;height:239" coordorigin="13712,766" coordsize="238,239">
              <v:shape style="position:absolute;left:13712;top:766;width:238;height:239" coordorigin="13712,766" coordsize="238,239" path="m13950,886l13932,950,13884,993,13841,1006,13816,1004,13754,977,13717,927,13712,906,13713,879,13737,814,13784,775,13824,766,13848,768,13909,796,13944,849,13950,886xe" filled="f" stroked="t" strokeweight=".25pt" strokecolor="#231F20">
                <v:path arrowok="t"/>
              </v:shape>
            </v:group>
            <v:group style="position:absolute;left:13590;top:886;width:480;height:2" coordorigin="13590,886" coordsize="480,2">
              <v:shape style="position:absolute;left:13590;top:886;width:480;height:2" coordorigin="13590,886" coordsize="480,0" path="m13590,886l14070,886e" filled="f" stroked="t" strokeweight=".25pt" strokecolor="#231F20">
                <v:path arrowok="t"/>
              </v:shape>
            </v:group>
            <v:group style="position:absolute;left:13830;top:406;width:2;height:960" coordorigin="13830,406" coordsize="2,960">
              <v:shape style="position:absolute;left:13830;top:406;width:2;height:960" coordorigin="13830,406" coordsize="0,960" path="m13830,406l13830,13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purpos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mappin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transfor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changin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accordin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functiona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descriptio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without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changin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distinc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traversa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inten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change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68"/>
        <w:ind w:left="2282" w:right="504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42004pt;margin-top:3.719019pt;width:238.395pt;height:13.168pt;mso-position-horizontal-relative:page;mso-position-vertical-relative:paragraph;z-index:-3563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10.3</w:t>
      </w:r>
      <w:r>
        <w:rPr>
          <w:rFonts w:ascii="Times New Roman" w:hAnsi="Times New Roman" w:cs="Times New Roman" w:eastAsia="Times New Roman"/>
          <w:b/>
          <w:bCs/>
          <w:color w:val="231F20"/>
          <w:spacing w:val="4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building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64" w:lineRule="auto"/>
        <w:ind w:left="3410" w:right="586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&lt;initialize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collection&gt;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&lt;across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source&gt;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7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&lt;extract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&lt;insert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collection&gt;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loop&gt;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38pt;width:228pt;height:.1pt;mso-position-horizontal-relative:page;mso-position-vertical-relative:paragraph;z-index:-3564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&lt;finalize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collection&gt;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557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60" w:hRule="exact"/>
        </w:trPr>
        <w:tc>
          <w:tcPr>
            <w:tcW w:w="152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80" w:lineRule="exact" w:before="96"/>
              <w:ind w:left="408" w:right="105" w:hanging="29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Initialize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Empty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Collection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65" w:hRule="exact"/>
        </w:trPr>
        <w:tc>
          <w:tcPr>
            <w:tcW w:w="747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/>
          </w:p>
        </w:tc>
        <w:tc>
          <w:tcPr>
            <w:tcW w:w="778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headerReference w:type="default" r:id="rId16"/>
          <w:pgSz w:w="15840" w:h="24480"/>
          <w:pgMar w:header="4828" w:footer="5472" w:top="5660" w:bottom="5660" w:left="1660" w:right="1660"/>
        </w:sectPr>
      </w:pPr>
    </w:p>
    <w:p>
      <w:pPr>
        <w:spacing w:line="180" w:lineRule="exact" w:before="85"/>
        <w:ind w:left="5955" w:right="0" w:firstLine="115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Data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78" w:lineRule="exact"/>
        <w:ind w:left="0" w:right="133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Source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2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ind w:left="23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Done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6730" w:space="40"/>
            <w:col w:w="5750"/>
          </w:cols>
        </w:sectPr>
      </w:pP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0" w:lineRule="exact" w:before="85"/>
        <w:ind w:left="5445" w:right="529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Insert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Collection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0" w:lineRule="exact" w:before="85"/>
        <w:ind w:left="5971" w:right="5810" w:hanging="81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Finalize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Collection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573" w:right="0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47.5pt;margin-top:-137.361771pt;width:104.489pt;height:135.01pt;mso-position-horizontal-relative:page;mso-position-vertical-relative:paragraph;z-index:-3565" coordorigin="6950,-2747" coordsize="2090,2700">
            <v:group style="position:absolute;left:6955;top:-2229;width:1016;height:1315" coordorigin="6955,-2229" coordsize="1016,1315">
              <v:shape style="position:absolute;left:6955;top:-2229;width:1016;height:1315" coordorigin="6955,-2229" coordsize="1016,1315" path="m7235,-2229l6955,-2229,6955,-915,7971,-915,7971,-1023e" filled="f" stroked="t" strokeweight=".5pt" strokecolor="#231F20">
                <v:path arrowok="t"/>
              </v:shape>
            </v:group>
            <v:group style="position:absolute;left:7199;top:-2280;width:124;height:102" coordorigin="7199,-2280" coordsize="124,102">
              <v:shape style="position:absolute;left:7199;top:-2280;width:124;height:102" coordorigin="7199,-2280" coordsize="124,102" path="m7199,-2280l7229,-2229,7199,-2178,7324,-2229,7199,-2280xe" filled="t" fillcolor="#231F20" stroked="f">
                <v:path arrowok="t"/>
                <v:fill type="solid"/>
              </v:shape>
            </v:group>
            <v:group style="position:absolute;left:7272;top:-1589;width:1443;height:560" coordorigin="7272,-1589" coordsize="1443,560">
              <v:shape style="position:absolute;left:7272;top:-1589;width:1443;height:560" coordorigin="7272,-1589" coordsize="1443,560" path="m7272,-1589l8715,-1589,8715,-1029,7272,-1029,7272,-1589xe" filled="t" fillcolor="#E6E7E8" stroked="f">
                <v:path arrowok="t"/>
                <v:fill type="solid"/>
              </v:shape>
            </v:group>
            <v:group style="position:absolute;left:7272;top:-1589;width:1443;height:560" coordorigin="7272,-1589" coordsize="1443,560">
              <v:shape style="position:absolute;left:7272;top:-1589;width:1443;height:560" coordorigin="7272,-1589" coordsize="1443,560" path="m7272,-1589l8715,-1589,8715,-1029,7272,-1029,7272,-1589xe" filled="f" stroked="t" strokeweight=".5pt" strokecolor="#231F20">
                <v:path arrowok="t"/>
              </v:shape>
            </v:group>
            <v:group style="position:absolute;left:7988;top:-1880;width:2;height:178" coordorigin="7988,-1880" coordsize="2,178">
              <v:shape style="position:absolute;left:7988;top:-1880;width:2;height:178" coordorigin="7988,-1880" coordsize="0,178" path="m7988,-1702l7988,-1880e" filled="f" stroked="t" strokeweight=".5pt" strokecolor="#231F20">
                <v:path arrowok="t"/>
              </v:shape>
            </v:group>
            <v:group style="position:absolute;left:7937;top:-1739;width:102;height:124" coordorigin="7937,-1739" coordsize="102,124">
              <v:shape style="position:absolute;left:7937;top:-1739;width:102;height:124" coordorigin="7937,-1739" coordsize="102,124" path="m7937,-1739l7988,-1614,8026,-1709,7988,-1709,7937,-1739xe" filled="t" fillcolor="#231F20" stroked="f">
                <v:path arrowok="t"/>
                <v:fill type="solid"/>
              </v:shape>
              <v:shape style="position:absolute;left:7937;top:-1739;width:102;height:124" coordorigin="7937,-1739" coordsize="102,124" path="m8038,-1739l7988,-1709,8026,-1709,8038,-1739xe" filled="t" fillcolor="#231F20" stroked="f">
                <v:path arrowok="t"/>
                <v:fill type="solid"/>
              </v:shape>
            </v:group>
            <v:group style="position:absolute;left:7937;top:-2742;width:102;height:124" coordorigin="7937,-2742" coordsize="102,124">
              <v:shape style="position:absolute;left:7937;top:-2742;width:102;height:124" coordorigin="7937,-2742" coordsize="102,124" path="m7937,-2742l7988,-2618,8026,-2713,7988,-2713,7937,-2742xe" filled="t" fillcolor="#231F20" stroked="f">
                <v:path arrowok="t"/>
                <v:fill type="solid"/>
              </v:shape>
              <v:shape style="position:absolute;left:7937;top:-2742;width:102;height:124" coordorigin="7937,-2742" coordsize="102,124" path="m8038,-2742l7988,-2713,8026,-2713,8038,-2742xe" filled="t" fillcolor="#231F20" stroked="f">
                <v:path arrowok="t"/>
                <v:fill type="solid"/>
              </v:shape>
            </v:group>
            <v:group style="position:absolute;left:7366;top:-2589;width:1272;height:720" coordorigin="7366,-2589" coordsize="1272,720">
              <v:shape style="position:absolute;left:7366;top:-2589;width:1272;height:720" coordorigin="7366,-2589" coordsize="1272,720" path="m8379,-2589l7626,-2589,7366,-2229,7626,-1869,8379,-1869,8638,-2229,8379,-2589xe" filled="t" fillcolor="#E6E7E8" stroked="f">
                <v:path arrowok="t"/>
                <v:fill type="solid"/>
              </v:shape>
            </v:group>
            <v:group style="position:absolute;left:7366;top:-2589;width:1272;height:720" coordorigin="7366,-2589" coordsize="1272,720">
              <v:shape style="position:absolute;left:7366;top:-2589;width:1272;height:720" coordorigin="7366,-2589" coordsize="1272,720" path="m8063,-1869l7626,-1869,7366,-2229,7626,-2589,8379,-2589,8638,-2229,8379,-1869,8063,-1869xe" filled="f" stroked="t" strokeweight=".5pt" strokecolor="#231F20">
                <v:path arrowok="t"/>
              </v:shape>
            </v:group>
            <v:group style="position:absolute;left:7987;top:-2229;width:1048;height:1503" coordorigin="7987,-2229" coordsize="1048,1503">
              <v:shape style="position:absolute;left:7987;top:-2229;width:1048;height:1503" coordorigin="7987,-2229" coordsize="1048,1503" path="m8622,-2229l9035,-2229,9035,-839,7987,-839,7987,-726e" filled="f" stroked="t" strokeweight=".5pt" strokecolor="#231F20">
                <v:path arrowok="t"/>
              </v:shape>
            </v:group>
            <v:group style="position:absolute;left:7447;top:-612;width:1048;height:560" coordorigin="7447,-612" coordsize="1048,560">
              <v:shape style="position:absolute;left:7447;top:-612;width:1048;height:560" coordorigin="7447,-612" coordsize="1048,560" path="m7447,-612l8495,-612,8495,-52,7447,-52,7447,-612xe" filled="t" fillcolor="#E6E7E8" stroked="f">
                <v:path arrowok="t"/>
                <v:fill type="solid"/>
              </v:shape>
            </v:group>
            <v:group style="position:absolute;left:7447;top:-612;width:1048;height:560" coordorigin="7447,-612" coordsize="1048,560">
              <v:shape style="position:absolute;left:7447;top:-612;width:1048;height:560" coordorigin="7447,-612" coordsize="1048,560" path="m7447,-612l8495,-612,8495,-52,7447,-52,7447,-612xe" filled="f" stroked="t" strokeweight=".5pt" strokecolor="#231F20">
                <v:path arrowok="t"/>
              </v:shape>
            </v:group>
            <v:group style="position:absolute;left:7936;top:-763;width:102;height:124" coordorigin="7936,-763" coordsize="102,124">
              <v:shape style="position:absolute;left:7936;top:-763;width:102;height:124" coordorigin="7936,-763" coordsize="102,124" path="m7936,-763l7987,-638,8026,-733,7987,-733,7936,-763xe" filled="t" fillcolor="#231F20" stroked="f">
                <v:path arrowok="t"/>
                <v:fill type="solid"/>
              </v:shape>
              <v:shape style="position:absolute;left:7936;top:-763;width:102;height:124" coordorigin="7936,-763" coordsize="102,124" path="m8038,-763l7987,-733,8026,-733,8038,-763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10.3</w:t>
      </w:r>
      <w:r>
        <w:rPr>
          <w:rFonts w:ascii="Times New Roman" w:hAnsi="Times New Roman" w:cs="Times New Roman" w:eastAsia="Times New Roman"/>
          <w:b/>
          <w:bCs/>
          <w:color w:val="231F20"/>
          <w:spacing w:val="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Building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collection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8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217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990" w:right="437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5pt;margin-top:.318115pt;width:238.395pt;height:13.168pt;mso-position-horizontal-relative:page;mso-position-vertical-relative:paragraph;z-index:-3559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10.4</w:t>
      </w:r>
      <w:r>
        <w:rPr>
          <w:rFonts w:ascii="Times New Roman" w:hAnsi="Times New Roman" w:cs="Times New Roman" w:eastAsia="Times New Roman"/>
          <w:b/>
          <w:bCs/>
          <w:color w:val="231F20"/>
          <w:spacing w:val="4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mapping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255" w:right="529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&lt;initialize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43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&lt;across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whole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collection&gt;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156" w:right="404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&lt;extract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847" w:right="482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&lt;modify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15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&lt;insert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modified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43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loop&gt;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43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07996pt;margin-top:19.810272pt;width:228pt;height:.1pt;mso-position-horizontal-relative:page;mso-position-vertical-relative:paragraph;z-index:-3560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/>
        <w:pict>
          <v:group style="position:absolute;margin-left:387.520996pt;margin-top:59.052273pt;width:105.643pt;height:166.804pt;mso-position-horizontal-relative:page;mso-position-vertical-relative:paragraph;z-index:-3558" coordorigin="7750,1181" coordsize="2113,3336">
            <v:group style="position:absolute;left:8811;top:3064;width:2;height:181" coordorigin="8811,3064" coordsize="2,181">
              <v:shape style="position:absolute;left:8811;top:3064;width:2;height:181" coordorigin="8811,3064" coordsize="0,181" path="m8811,3064l8811,3246e" filled="f" stroked="t" strokeweight=".5pt" strokecolor="#231F20">
                <v:path arrowok="t"/>
              </v:shape>
            </v:group>
            <v:group style="position:absolute;left:8760;top:3210;width:102;height:124" coordorigin="8760,3210" coordsize="102,124">
              <v:shape style="position:absolute;left:8760;top:3210;width:102;height:124" coordorigin="8760,3210" coordsize="102,124" path="m8760,3210l8811,3334,8850,3239,8811,3239,8760,3210xe" filled="t" fillcolor="#231F20" stroked="f">
                <v:path arrowok="t"/>
                <v:fill type="solid"/>
              </v:shape>
              <v:shape style="position:absolute;left:8760;top:3210;width:102;height:124" coordorigin="8760,3210" coordsize="102,124" path="m8862,3210l8811,3239,8850,3239,8862,3210xe" filled="t" fillcolor="#231F20" stroked="f">
                <v:path arrowok="t"/>
                <v:fill type="solid"/>
              </v:shape>
            </v:group>
            <v:group style="position:absolute;left:7755;top:1701;width:1056;height:1949" coordorigin="7755,1701" coordsize="1056,1949">
              <v:shape style="position:absolute;left:7755;top:1701;width:1056;height:1949" coordorigin="7755,1701" coordsize="1056,1949" path="m8041,1701l7755,1701,7755,3650,8811,3650e" filled="f" stroked="t" strokeweight=".5pt" strokecolor="#231F20">
                <v:path arrowok="t"/>
              </v:shape>
            </v:group>
            <v:group style="position:absolute;left:8005;top:1650;width:124;height:102" coordorigin="8005,1650" coordsize="124,102">
              <v:shape style="position:absolute;left:8005;top:1650;width:124;height:102" coordorigin="8005,1650" coordsize="124,102" path="m8005,1650l8035,1701,8005,1751,8130,1701,8005,1650xe" filled="t" fillcolor="#231F20" stroked="f">
                <v:path arrowok="t"/>
                <v:fill type="solid"/>
              </v:shape>
            </v:group>
            <v:group style="position:absolute;left:7977;top:2344;width:1679;height:720" coordorigin="7977,2344" coordsize="1679,720">
              <v:shape style="position:absolute;left:7977;top:2344;width:1679;height:720" coordorigin="7977,2344" coordsize="1679,720" path="m7977,2344l9656,2344,9656,3064,7977,3064,7977,2344xe" filled="t" fillcolor="#E6E7E8" stroked="f">
                <v:path arrowok="t"/>
                <v:fill type="solid"/>
              </v:shape>
            </v:group>
            <v:group style="position:absolute;left:7977;top:2344;width:1679;height:720" coordorigin="7977,2344" coordsize="1679,720">
              <v:shape style="position:absolute;left:7977;top:2344;width:1679;height:720" coordorigin="7977,2344" coordsize="1679,720" path="m7977,2344l9656,2344,9656,3064,7977,3064,7977,2344xe" filled="f" stroked="t" strokeweight=".5pt" strokecolor="#231F20">
                <v:path arrowok="t"/>
              </v:shape>
            </v:group>
            <v:group style="position:absolute;left:7982;top:3365;width:1685;height:560" coordorigin="7982,3365" coordsize="1685,560">
              <v:shape style="position:absolute;left:7982;top:3365;width:1685;height:560" coordorigin="7982,3365" coordsize="1685,560" path="m7982,3365l9666,3365,9666,3925,7982,3925,7982,3365xe" filled="t" fillcolor="#E6E7E8" stroked="f">
                <v:path arrowok="t"/>
                <v:fill type="solid"/>
              </v:shape>
            </v:group>
            <v:group style="position:absolute;left:7982;top:3365;width:1685;height:560" coordorigin="7982,3365" coordsize="1685,560">
              <v:shape style="position:absolute;left:7982;top:3365;width:1685;height:560" coordorigin="7982,3365" coordsize="1685,560" path="m7982,3365l9666,3365,9666,3925,7982,3925,7982,3365xe" filled="f" stroked="t" strokeweight=".5pt" strokecolor="#231F20">
                <v:path arrowok="t"/>
              </v:shape>
            </v:group>
            <v:group style="position:absolute;left:8811;top:2030;width:2;height:198" coordorigin="8811,2030" coordsize="2,198">
              <v:shape style="position:absolute;left:8811;top:2030;width:2;height:198" coordorigin="8811,2030" coordsize="0,198" path="m8811,2228l8811,2030e" filled="f" stroked="t" strokeweight=".5pt" strokecolor="#231F20">
                <v:path arrowok="t"/>
              </v:shape>
            </v:group>
            <v:group style="position:absolute;left:8760;top:2191;width:102;height:124" coordorigin="8760,2191" coordsize="102,124">
              <v:shape style="position:absolute;left:8760;top:2191;width:102;height:124" coordorigin="8760,2191" coordsize="102,124" path="m8760,2191l8811,2316,8850,2221,8811,2221,8760,2191xe" filled="t" fillcolor="#231F20" stroked="f">
                <v:path arrowok="t"/>
                <v:fill type="solid"/>
              </v:shape>
              <v:shape style="position:absolute;left:8760;top:2191;width:102;height:124" coordorigin="8760,2191" coordsize="102,124" path="m8862,2191l8811,2221,8850,2221,8862,2191xe" filled="t" fillcolor="#231F20" stroked="f">
                <v:path arrowok="t"/>
                <v:fill type="solid"/>
              </v:shape>
            </v:group>
            <v:group style="position:absolute;left:8760;top:1186;width:102;height:124" coordorigin="8760,1186" coordsize="102,124">
              <v:shape style="position:absolute;left:8760;top:1186;width:102;height:124" coordorigin="8760,1186" coordsize="102,124" path="m8760,1186l8811,1310,8850,1216,8811,1216,8760,1186xe" filled="t" fillcolor="#231F20" stroked="f">
                <v:path arrowok="t"/>
                <v:fill type="solid"/>
              </v:shape>
              <v:shape style="position:absolute;left:8760;top:1186;width:102;height:124" coordorigin="8760,1186" coordsize="102,124" path="m8862,1186l8811,1216,8850,1216,8862,1186xe" filled="t" fillcolor="#231F20" stroked="f">
                <v:path arrowok="t"/>
                <v:fill type="solid"/>
              </v:shape>
            </v:group>
            <v:group style="position:absolute;left:8180;top:1341;width:1291;height:720" coordorigin="8180,1341" coordsize="1291,720">
              <v:shape style="position:absolute;left:8180;top:1341;width:1291;height:720" coordorigin="8180,1341" coordsize="1291,720" path="m9188,1341l8463,1341,8180,1701,8463,2061,9188,2061,9471,1701,9188,1341xe" filled="t" fillcolor="#E6E7E8" stroked="f">
                <v:path arrowok="t"/>
                <v:fill type="solid"/>
              </v:shape>
            </v:group>
            <v:group style="position:absolute;left:8180;top:1341;width:1291;height:720" coordorigin="8180,1341" coordsize="1291,720">
              <v:shape style="position:absolute;left:8180;top:1341;width:1291;height:720" coordorigin="8180,1341" coordsize="1291,720" path="m8897,2061l8463,2061,8180,1701,8463,1341,9188,1341,9471,1701,9188,2061,8897,2061xe" filled="f" stroked="t" strokeweight=".5pt" strokecolor="#231F20">
                <v:path arrowok="t"/>
              </v:shape>
            </v:group>
            <v:group style="position:absolute;left:8811;top:1701;width:1048;height:2412" coordorigin="8811,1701" coordsize="1048,2412">
              <v:shape style="position:absolute;left:8811;top:1701;width:1048;height:2412" coordorigin="8811,1701" coordsize="1048,2412" path="m9465,1701l9858,1701,9858,4020,8811,4020,8811,4113e" filled="f" stroked="t" strokeweight=".5pt" strokecolor="#231F20">
                <v:path arrowok="t"/>
              </v:shape>
            </v:group>
            <v:group style="position:absolute;left:8039;top:4232;width:1540;height:280" coordorigin="8039,4232" coordsize="1540,280">
              <v:shape style="position:absolute;left:8039;top:4232;width:1540;height:280" coordorigin="8039,4232" coordsize="1540,280" path="m8039,4232l9579,4232,9579,4512,8039,4512,8039,4232xe" filled="t" fillcolor="#E6E7E8" stroked="f">
                <v:path arrowok="t"/>
                <v:fill type="solid"/>
              </v:shape>
            </v:group>
            <v:group style="position:absolute;left:8039;top:4232;width:1540;height:280" coordorigin="8039,4232" coordsize="1540,280">
              <v:shape style="position:absolute;left:8039;top:4232;width:1540;height:280" coordorigin="8039,4232" coordsize="1540,280" path="m8039,4232l9579,4232,9579,4512,8039,4512,8039,4232xe" filled="f" stroked="t" strokeweight=".5pt" strokecolor="#231F20">
                <v:path arrowok="t"/>
              </v:shape>
            </v:group>
            <v:group style="position:absolute;left:8760;top:4077;width:102;height:124" coordorigin="8760,4077" coordsize="102,124">
              <v:shape style="position:absolute;left:8760;top:4077;width:102;height:124" coordorigin="8760,4077" coordsize="102,124" path="m8760,4077l8811,4201,8850,4106,8811,4106,8760,4077xe" filled="t" fillcolor="#231F20" stroked="f">
                <v:path arrowok="t"/>
                <v:fill type="solid"/>
              </v:shape>
              <v:shape style="position:absolute;left:8760;top:4077;width:102;height:124" coordorigin="8760,4077" coordsize="102,124" path="m8862,4077l8811,4106,8850,4106,8862,4077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&lt;finalize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63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0" w:hRule="exact"/>
        </w:trPr>
        <w:tc>
          <w:tcPr>
            <w:tcW w:w="160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6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Initialize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Result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73" w:hRule="exact"/>
        </w:trPr>
        <w:tc>
          <w:tcPr>
            <w:tcW w:w="787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headerReference w:type="default" r:id="rId17"/>
          <w:pgSz w:w="15840" w:h="24480"/>
          <w:pgMar w:header="4828" w:footer="5472" w:top="5660" w:bottom="5660" w:left="1660" w:right="1660"/>
        </w:sectPr>
      </w:pPr>
    </w:p>
    <w:p>
      <w:pPr>
        <w:spacing w:line="180" w:lineRule="exact" w:before="85"/>
        <w:ind w:left="6778" w:right="0" w:hanging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Item(s)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Data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Source(s)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40" w:lineRule="exact" w:before="7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ind w:left="23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Done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553" w:space="40"/>
            <w:col w:w="4927"/>
          </w:cols>
        </w:sectPr>
      </w:pP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0" w:lineRule="exact" w:before="85"/>
        <w:ind w:left="6440" w:right="464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Change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or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Combine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Item(s)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Make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New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0" w:lineRule="exact" w:before="85"/>
        <w:ind w:left="6452" w:right="468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88.375pt;margin-top:3.838001pt;width:24.25pt;height:48.25pt;mso-position-horizontal-relative:page;mso-position-vertical-relative:paragraph;z-index:-3556" coordorigin="1768,77" coordsize="485,965">
            <v:group style="position:absolute;left:1892;top:439;width:238;height:239" coordorigin="1892,439" coordsize="238,239">
              <v:shape style="position:absolute;left:1892;top:439;width:238;height:239" coordorigin="1892,439" coordsize="238,239" path="m2130,559l2112,623,2064,666,2021,679,1996,677,1934,650,1897,600,1892,579,1893,552,1917,487,1964,449,2004,439,2028,441,2089,469,2124,522,2130,559xe" filled="f" stroked="t" strokeweight=".25pt" strokecolor="#231F20">
                <v:path arrowok="t"/>
              </v:shape>
            </v:group>
            <v:group style="position:absolute;left:1770;top:559;width:480;height:2" coordorigin="1770,559" coordsize="480,2">
              <v:shape style="position:absolute;left:1770;top:559;width:480;height:2" coordorigin="1770,559" coordsize="480,0" path="m1770,559l2250,559e" filled="f" stroked="t" strokeweight=".25pt" strokecolor="#231F20">
                <v:path arrowok="t"/>
              </v:shape>
            </v:group>
            <v:group style="position:absolute;left:2010;top:79;width:2;height:960" coordorigin="2010,79" coordsize="2,960">
              <v:shape style="position:absolute;left:2010;top:79;width:2;height:960" coordorigin="2010,79" coordsize="0,960" path="m2010,79l2010,103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838001pt;width:24.25pt;height:48.25pt;mso-position-horizontal-relative:page;mso-position-vertical-relative:paragraph;z-index:-3555" coordorigin="13588,77" coordsize="485,965">
            <v:group style="position:absolute;left:13712;top:439;width:238;height:239" coordorigin="13712,439" coordsize="238,239">
              <v:shape style="position:absolute;left:13712;top:439;width:238;height:239" coordorigin="13712,439" coordsize="238,239" path="m13950,559l13932,623,13884,666,13841,679,13816,677,13754,650,13717,600,13712,579,13713,552,13737,487,13784,449,13824,439,13848,441,13909,469,13944,522,13950,559xe" filled="f" stroked="t" strokeweight=".25pt" strokecolor="#231F20">
                <v:path arrowok="t"/>
              </v:shape>
            </v:group>
            <v:group style="position:absolute;left:13590;top:559;width:480;height:2" coordorigin="13590,559" coordsize="480,2">
              <v:shape style="position:absolute;left:13590;top:559;width:480;height:2" coordorigin="13590,559" coordsize="480,0" path="m13590,559l14070,559e" filled="f" stroked="t" strokeweight=".25pt" strokecolor="#231F20">
                <v:path arrowok="t"/>
              </v:shape>
            </v:group>
            <v:group style="position:absolute;left:13830;top:79;width:2;height:960" coordorigin="13830,79" coordsize="2,960">
              <v:shape style="position:absolute;left:13830;top:79;width:2;height:960" coordorigin="13830,79" coordsize="0,960" path="m13830,79l13830,103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Insert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New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into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6365" w:right="4592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Finalize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87"/>
        <w:ind w:left="6090" w:right="1184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10.4</w:t>
      </w:r>
      <w:r>
        <w:rPr>
          <w:rFonts w:ascii="Times New Roman" w:hAnsi="Times New Roman" w:cs="Times New Roman" w:eastAsia="Times New Roman"/>
          <w:b/>
          <w:bCs/>
          <w:color w:val="231F20"/>
          <w:spacing w:val="2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Mapping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collection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3"/>
        <w:ind w:left="0" w:right="233" w:firstLine="0"/>
        <w:jc w:val="center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21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21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10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2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0" w:lineRule="auto" w:before="67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simpler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building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occurred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buil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collectio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95"/>
          <w:sz w:val="19"/>
          <w:szCs w:val="19"/>
        </w:rPr>
        <w:t>initiall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9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repeate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95"/>
          <w:sz w:val="19"/>
          <w:szCs w:val="19"/>
        </w:rPr>
        <w:t>call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7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95"/>
          <w:sz w:val="17"/>
          <w:szCs w:val="17"/>
        </w:rPr>
        <w:t>makeC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8"/>
          <w:w w:val="9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method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show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95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Chapte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were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inserting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item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collection.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However,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while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seems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simplify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building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collection,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really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did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not.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calls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had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extracted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CD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5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edited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4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construc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functio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calls—normall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efficien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effectiv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95"/>
          <w:sz w:val="19"/>
          <w:szCs w:val="19"/>
        </w:rPr>
        <w:t>wa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compos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95"/>
          <w:sz w:val="19"/>
          <w:szCs w:val="19"/>
        </w:rPr>
        <w:t>Suc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hard-wiring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generally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9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0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avoided.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 w:before="53"/>
        <w:ind w:left="237" w:right="1658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1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Whil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many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permi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modifie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place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MATLAB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usuall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require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creat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However,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considere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mapping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scala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mathematica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logical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11"/>
          <w:w w:val="100"/>
        </w:rPr>
        <w:t>good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mapping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10.4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10</w:t>
      </w:r>
      <w:r>
        <w:rPr>
          <w:b w:val="0"/>
          <w:bCs w:val="0"/>
          <w:color w:val="231F20"/>
          <w:spacing w:val="1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illustrat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basic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mapping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illustrated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7073" w:space="40"/>
            <w:col w:w="5407"/>
          </w:cols>
        </w:sectPr>
      </w:pPr>
    </w:p>
    <w:p>
      <w:pPr>
        <w:pStyle w:val="BodyText"/>
        <w:spacing w:line="260" w:lineRule="exact"/>
        <w:ind w:left="3890" w:right="1670"/>
        <w:jc w:val="left"/>
      </w:pPr>
      <w:r>
        <w:rPr/>
        <w:pict>
          <v:group style="position:absolute;margin-left:202.257996pt;margin-top:-140.473450pt;width:240.476pt;height:135.979pt;mso-position-horizontal-relative:page;mso-position-vertical-relative:paragraph;z-index:-3557" coordorigin="4045,-2809" coordsize="4810,2720">
            <v:group style="position:absolute;left:4050;top:-2804;width:4800;height:2710" coordorigin="4050,-2804" coordsize="4800,2710">
              <v:shape style="position:absolute;left:4050;top:-2804;width:4800;height:2710" coordorigin="4050,-2804" coordsize="4800,2710" path="m4050,-95l8850,-95,8850,-2804,4050,-2804,4050,-95xe" filled="t" fillcolor="#EDEDEE" stroked="f">
                <v:path arrowok="t"/>
                <v:fill type="solid"/>
              </v:shape>
            </v:group>
            <v:group style="position:absolute;left:4160;top:-2681;width:1840;height:232" coordorigin="4160,-2681" coordsize="1840,232">
              <v:shape style="position:absolute;left:4160;top:-2681;width:1840;height:232" coordorigin="4160,-2681" coordsize="1840,232" path="m4160,-2449l6000,-2449,6000,-2681,4160,-2681,4160,-244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exampl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mappin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involv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combining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length.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8"/>
        </w:numPr>
        <w:tabs>
          <w:tab w:pos="4531" w:val="left" w:leader="none"/>
        </w:tabs>
        <w:spacing w:before="64"/>
        <w:ind w:left="4531" w:right="5885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Filtering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0"/>
          <w:w w:val="105"/>
        </w:rPr>
        <w:t>Collection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9"/>
        <w:jc w:val="both"/>
      </w:pPr>
      <w:r>
        <w:rPr>
          <w:b w:val="0"/>
          <w:bCs w:val="0"/>
          <w:color w:val="231F20"/>
          <w:spacing w:val="-1"/>
          <w:w w:val="100"/>
        </w:rPr>
        <w:t>Filterin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involve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removin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accordin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specified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selectio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criteria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content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remainin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collection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changed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shorte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before.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218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b/>
          <w:bCs/>
          <w:color w:val="231F20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Principles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2854" w:right="567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115pt;width:238.395pt;height:13.168pt;mso-position-horizontal-relative:page;mso-position-vertical-relative:paragraph;z-index:-3552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10.5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filtering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410" w:right="43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&lt;initialize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collection&gt;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43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&lt;across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whole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collection&gt;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64" w:lineRule="auto" w:before="18"/>
        <w:ind w:left="3730" w:right="689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&lt;extract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&lt;keep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4050" w:right="43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&lt;insert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collection&gt;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30" w:right="43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43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43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07996pt;margin-top:19.810272pt;width:228.0pt;height:.1pt;mso-position-horizontal-relative:page;mso-position-vertical-relative:paragraph;z-index:-3553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&lt;finalize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collection&gt;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78"/>
        <w:ind w:left="5737" w:right="519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Initialize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18"/>
          <w:pgSz w:w="15840" w:h="24480"/>
          <w:pgMar w:header="4828" w:footer="5472" w:top="5660" w:bottom="5660" w:left="1660" w:right="1660"/>
        </w:sectPr>
      </w:pP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False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85"/>
        <w:ind w:left="72" w:right="0" w:hanging="0"/>
        <w:jc w:val="center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Collection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0" w:lineRule="exact"/>
        <w:ind w:left="220" w:right="163" w:hanging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Keep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This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91"/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Done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5958" w:space="40"/>
            <w:col w:w="1042" w:space="40"/>
            <w:col w:w="5440"/>
          </w:cols>
        </w:sectPr>
      </w:pP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4411" w:right="3267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88.375pt;margin-top:5.134033pt;width:24.25pt;height:48.25pt;mso-position-horizontal-relative:page;mso-position-vertical-relative:paragraph;z-index:-3551" coordorigin="1768,103" coordsize="485,965">
            <v:group style="position:absolute;left:1892;top:465;width:238;height:239" coordorigin="1892,465" coordsize="238,239">
              <v:shape style="position:absolute;left:1892;top:465;width:238;height:239" coordorigin="1892,465" coordsize="238,239" path="m2130,585l2112,649,2064,692,2021,705,1996,703,1934,676,1897,626,1892,605,1893,578,1917,513,1964,475,2004,465,2028,467,2089,495,2124,548,2130,585xe" filled="f" stroked="t" strokeweight=".25pt" strokecolor="#231F20">
                <v:path arrowok="t"/>
              </v:shape>
            </v:group>
            <v:group style="position:absolute;left:1770;top:585;width:480;height:2" coordorigin="1770,585" coordsize="480,2">
              <v:shape style="position:absolute;left:1770;top:585;width:480;height:2" coordorigin="1770,585" coordsize="480,0" path="m1770,585l2250,585e" filled="f" stroked="t" strokeweight=".25pt" strokecolor="#231F20">
                <v:path arrowok="t"/>
              </v:shape>
            </v:group>
            <v:group style="position:absolute;left:2010;top:105;width:2;height:960" coordorigin="2010,105" coordsize="2,960">
              <v:shape style="position:absolute;left:2010;top:105;width:2;height:960" coordorigin="2010,105" coordsize="0,960" path="m2010,105l2010,106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.134033pt;width:24.25pt;height:48.25pt;mso-position-horizontal-relative:page;mso-position-vertical-relative:paragraph;z-index:-3550" coordorigin="13588,103" coordsize="485,965">
            <v:group style="position:absolute;left:13712;top:465;width:238;height:239" coordorigin="13712,465" coordsize="238,239">
              <v:shape style="position:absolute;left:13712;top:465;width:238;height:239" coordorigin="13712,465" coordsize="238,239" path="m13950,585l13932,649,13884,692,13841,705,13816,703,13754,676,13717,626,13712,605,13713,578,13737,513,13784,475,13824,465,13848,467,13909,495,13944,548,13950,585xe" filled="f" stroked="t" strokeweight=".25pt" strokecolor="#231F20">
                <v:path arrowok="t"/>
              </v:shape>
            </v:group>
            <v:group style="position:absolute;left:13590;top:585;width:480;height:2" coordorigin="13590,585" coordsize="480,2">
              <v:shape style="position:absolute;left:13590;top:585;width:480;height:2" coordorigin="13590,585" coordsize="480,0" path="m13590,585l14070,585e" filled="f" stroked="t" strokeweight=".25pt" strokecolor="#231F20">
                <v:path arrowok="t"/>
              </v:shape>
            </v:group>
            <v:group style="position:absolute;left:13830;top:105;width:2;height:960" coordorigin="13830,105" coordsize="2,960">
              <v:shape style="position:absolute;left:13830;top:105;width:2;height:960" coordorigin="13830,105" coordsize="0,960" path="m13830,105l13830,106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True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180" w:lineRule="exact" w:before="85"/>
        <w:ind w:left="5842" w:right="529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Insert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New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into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551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Finalize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4790" w:right="4010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10.5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Filtering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2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collection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right="2389"/>
        <w:jc w:val="both"/>
      </w:pPr>
      <w:r>
        <w:rPr/>
        <w:pict>
          <v:group style="position:absolute;margin-left:353pt;margin-top:-220.616898pt;width:114.642pt;height:180.409pt;mso-position-horizontal-relative:page;mso-position-vertical-relative:paragraph;z-index:-3554" coordorigin="7060,-4412" coordsize="2293,3608">
            <v:group style="position:absolute;left:7590;top:-3011;width:1225;height:720" coordorigin="7590,-3011" coordsize="1225,720">
              <v:shape style="position:absolute;left:7590;top:-3011;width:1225;height:720" coordorigin="7590,-3011" coordsize="1225,720" path="m8202,-3011l7590,-2663,8203,-2291,8815,-2663,8202,-3011xe" filled="t" fillcolor="#E6E7E8" stroked="f">
                <v:path arrowok="t"/>
                <v:fill type="solid"/>
              </v:shape>
            </v:group>
            <v:group style="position:absolute;left:7590;top:-3011;width:1225;height:720" coordorigin="7590,-3011" coordsize="1225,720">
              <v:shape style="position:absolute;left:7590;top:-3011;width:1225;height:720" coordorigin="7590,-3011" coordsize="1225,720" path="m8202,-3011l8815,-2663,8203,-2291,7590,-2663,8202,-3011xe" filled="f" stroked="t" strokeweight=".5pt" strokecolor="#231F20">
                <v:path arrowok="t"/>
              </v:shape>
            </v:group>
            <v:group style="position:absolute;left:7065;top:-3578;width:1136;height:1869" coordorigin="7065,-3578" coordsize="1136,1869">
              <v:shape style="position:absolute;left:7065;top:-3578;width:1136;height:1869" coordorigin="7065,-3578" coordsize="1136,1869" path="m7349,-3578l7065,-3577,7065,-1709,8201,-1709e" filled="f" stroked="t" strokeweight=".5pt" strokecolor="#231F20">
                <v:path arrowok="t"/>
              </v:shape>
            </v:group>
            <v:group style="position:absolute;left:7312;top:-3628;width:124;height:102" coordorigin="7312,-3628" coordsize="124,102">
              <v:shape style="position:absolute;left:7312;top:-3628;width:124;height:102" coordorigin="7312,-3628" coordsize="124,102" path="m7312,-3628l7342,-3578,7312,-3527,7437,-3578,7312,-3628xe" filled="t" fillcolor="#231F20" stroked="f">
                <v:path arrowok="t"/>
                <v:fill type="solid"/>
              </v:shape>
            </v:group>
            <v:group style="position:absolute;left:7411;top:-1996;width:1605;height:560" coordorigin="7411,-1996" coordsize="1605,560">
              <v:shape style="position:absolute;left:7411;top:-1996;width:1605;height:560" coordorigin="7411,-1996" coordsize="1605,560" path="m7411,-1996l9016,-1996,9016,-1436,7411,-1436,7411,-1996xe" filled="t" fillcolor="#E6E7E8" stroked="f">
                <v:path arrowok="t"/>
                <v:fill type="solid"/>
              </v:shape>
            </v:group>
            <v:group style="position:absolute;left:7411;top:-1996;width:1605;height:560" coordorigin="7411,-1996" coordsize="1605,560">
              <v:shape style="position:absolute;left:7411;top:-1996;width:1605;height:560" coordorigin="7411,-1996" coordsize="1605,560" path="m7411,-1996l9016,-1996,9016,-1436,7411,-1436,7411,-1996xe" filled="f" stroked="t" strokeweight=".5pt" strokecolor="#231F20">
                <v:path arrowok="t"/>
              </v:shape>
            </v:group>
            <v:group style="position:absolute;left:8201;top:-3308;width:2;height:178" coordorigin="8201,-3308" coordsize="2,178">
              <v:shape style="position:absolute;left:8201;top:-3308;width:2;height:178" coordorigin="8201,-3308" coordsize="0,178" path="m8201,-3131l8201,-3308e" filled="f" stroked="t" strokeweight=".5pt" strokecolor="#231F20">
                <v:path arrowok="t"/>
              </v:shape>
            </v:group>
            <v:group style="position:absolute;left:8150;top:-3167;width:102;height:124" coordorigin="8150,-3167" coordsize="102,124">
              <v:shape style="position:absolute;left:8150;top:-3167;width:102;height:124" coordorigin="8150,-3167" coordsize="102,124" path="m8150,-3167l8201,-3042,8239,-3137,8201,-3137,8150,-3167xe" filled="t" fillcolor="#231F20" stroked="f">
                <v:path arrowok="t"/>
                <v:fill type="solid"/>
              </v:shape>
              <v:shape style="position:absolute;left:8150;top:-3167;width:102;height:124" coordorigin="8150,-3167" coordsize="102,124" path="m8251,-3167l8201,-3137,8239,-3137,8251,-3167xe" filled="t" fillcolor="#231F20" stroked="f">
                <v:path arrowok="t"/>
                <v:fill type="solid"/>
              </v:shape>
            </v:group>
            <v:group style="position:absolute;left:7178;top:-2662;width:418;height:2" coordorigin="7178,-2662" coordsize="418,2">
              <v:shape style="position:absolute;left:7178;top:-2662;width:418;height:2" coordorigin="7178,-2662" coordsize="418,0" path="m7178,-2662l7596,-2662e" filled="f" stroked="t" strokeweight=".5pt" strokecolor="#231F20">
                <v:path arrowok="t"/>
              </v:shape>
            </v:group>
            <v:group style="position:absolute;left:7090;top:-2713;width:124;height:102" coordorigin="7090,-2713" coordsize="124,102">
              <v:shape style="position:absolute;left:7090;top:-2713;width:124;height:102" coordorigin="7090,-2713" coordsize="124,102" path="m7214,-2713l7090,-2662,7214,-2612,7185,-2662,7214,-2713xe" filled="t" fillcolor="#231F20" stroked="f">
                <v:path arrowok="t"/>
                <v:fill type="solid"/>
              </v:shape>
            </v:group>
            <v:group style="position:absolute;left:8201;top:-2288;width:2;height:174" coordorigin="8201,-2288" coordsize="2,174">
              <v:shape style="position:absolute;left:8201;top:-2288;width:2;height:174" coordorigin="8201,-2288" coordsize="0,174" path="m8201,-2114l8201,-2288e" filled="f" stroked="t" strokeweight=".5pt" strokecolor="#231F20">
                <v:path arrowok="t"/>
              </v:shape>
            </v:group>
            <v:group style="position:absolute;left:8150;top:-2150;width:102;height:124" coordorigin="8150,-2150" coordsize="102,124">
              <v:shape style="position:absolute;left:8150;top:-2150;width:102;height:124" coordorigin="8150,-2150" coordsize="102,124" path="m8150,-2150l8201,-2026,8239,-2121,8201,-2121,8150,-2150xe" filled="t" fillcolor="#231F20" stroked="f">
                <v:path arrowok="t"/>
                <v:fill type="solid"/>
              </v:shape>
              <v:shape style="position:absolute;left:8150;top:-2150;width:102;height:124" coordorigin="8150,-2150" coordsize="102,124" path="m8251,-2150l8201,-2121,8239,-2121,8251,-2150xe" filled="t" fillcolor="#231F20" stroked="f">
                <v:path arrowok="t"/>
                <v:fill type="solid"/>
              </v:shape>
            </v:group>
            <v:group style="position:absolute;left:8201;top:-4132;width:2;height:158" coordorigin="8201,-4132" coordsize="2,158">
              <v:shape style="position:absolute;left:8201;top:-4132;width:2;height:158" coordorigin="8201,-4132" coordsize="0,158" path="m8201,-3974l8201,-4132e" filled="f" stroked="t" strokeweight=".5pt" strokecolor="#231F20">
                <v:path arrowok="t"/>
              </v:shape>
            </v:group>
            <v:group style="position:absolute;left:8150;top:-4010;width:102;height:124" coordorigin="8150,-4010" coordsize="102,124">
              <v:shape style="position:absolute;left:8150;top:-4010;width:102;height:124" coordorigin="8150,-4010" coordsize="102,124" path="m8150,-4010l8201,-3886,8239,-3981,8201,-3981,8150,-4010xe" filled="t" fillcolor="#231F20" stroked="f">
                <v:path arrowok="t"/>
                <v:fill type="solid"/>
              </v:shape>
              <v:shape style="position:absolute;left:8150;top:-4010;width:102;height:124" coordorigin="8150,-4010" coordsize="102,124" path="m8251,-4010l8201,-3981,8239,-3981,8251,-4010xe" filled="t" fillcolor="#231F20" stroked="f">
                <v:path arrowok="t"/>
                <v:fill type="solid"/>
              </v:shape>
            </v:group>
            <v:group style="position:absolute;left:7414;top:-4407;width:1605;height:280" coordorigin="7414,-4407" coordsize="1605,280">
              <v:shape style="position:absolute;left:7414;top:-4407;width:1605;height:280" coordorigin="7414,-4407" coordsize="1605,280" path="m7414,-4407l9018,-4407,9018,-4127,7414,-4127,7414,-4407xe" filled="t" fillcolor="#E6E7E8" stroked="f">
                <v:path arrowok="t"/>
                <v:fill type="solid"/>
              </v:shape>
            </v:group>
            <v:group style="position:absolute;left:7414;top:-4407;width:1605;height:280" coordorigin="7414,-4407" coordsize="1605,280">
              <v:shape style="position:absolute;left:7414;top:-4407;width:1605;height:280" coordorigin="7414,-4407" coordsize="1605,280" path="m7414,-4407l9018,-4407,9018,-4127,7414,-4127,7414,-4407xe" filled="f" stroked="t" strokeweight=".5pt" strokecolor="#231F20">
                <v:path arrowok="t"/>
              </v:shape>
            </v:group>
            <v:group style="position:absolute;left:7490;top:-3857;width:1451;height:560" coordorigin="7490,-3857" coordsize="1451,560">
              <v:shape style="position:absolute;left:7490;top:-3857;width:1451;height:560" coordorigin="7490,-3857" coordsize="1451,560" path="m8698,-3857l7733,-3857,7490,-3577,7733,-3297,8698,-3297,8941,-3577,8698,-3857xe" filled="t" fillcolor="#E6E7E8" stroked="f">
                <v:path arrowok="t"/>
                <v:fill type="solid"/>
              </v:shape>
            </v:group>
            <v:group style="position:absolute;left:7490;top:-3857;width:1451;height:560" coordorigin="7490,-3857" coordsize="1451,560">
              <v:shape style="position:absolute;left:7490;top:-3857;width:1451;height:560" coordorigin="7490,-3857" coordsize="1451,560" path="m8287,-3297l7733,-3297,7490,-3577,7733,-3857,8698,-3857,8941,-3577,8698,-3297,8287,-3297xe" filled="f" stroked="t" strokeweight=".5pt" strokecolor="#231F20">
                <v:path arrowok="t"/>
              </v:shape>
            </v:group>
            <v:group style="position:absolute;left:8200;top:-3577;width:1148;height:2370" coordorigin="8200,-3577" coordsize="1148,2370">
              <v:shape style="position:absolute;left:8200;top:-3577;width:1148;height:2370" coordorigin="8200,-3577" coordsize="1148,2370" path="m8935,-3577l9348,-3577,9348,-1320,8200,-1320,8200,-1207e" filled="f" stroked="t" strokeweight=".5pt" strokecolor="#231F20">
                <v:path arrowok="t"/>
              </v:shape>
            </v:group>
            <v:group style="position:absolute;left:7428;top:-1089;width:1540;height:280" coordorigin="7428,-1089" coordsize="1540,280">
              <v:shape style="position:absolute;left:7428;top:-1089;width:1540;height:280" coordorigin="7428,-1089" coordsize="1540,280" path="m7428,-1089l8969,-1089,8969,-809,7428,-809,7428,-1089xe" filled="t" fillcolor="#E6E7E8" stroked="f">
                <v:path arrowok="t"/>
                <v:fill type="solid"/>
              </v:shape>
            </v:group>
            <v:group style="position:absolute;left:7428;top:-1089;width:1540;height:280" coordorigin="7428,-1089" coordsize="1540,280">
              <v:shape style="position:absolute;left:7428;top:-1089;width:1540;height:280" coordorigin="7428,-1089" coordsize="1540,280" path="m7428,-1089l8969,-1089,8969,-809,7428,-809,7428,-1089xe" filled="f" stroked="t" strokeweight=".5pt" strokecolor="#231F20">
                <v:path arrowok="t"/>
              </v:shape>
            </v:group>
            <v:group style="position:absolute;left:8150;top:-1243;width:102;height:124" coordorigin="8150,-1243" coordsize="102,124">
              <v:shape style="position:absolute;left:8150;top:-1243;width:102;height:124" coordorigin="8150,-1243" coordsize="102,124" path="m8150,-1243l8200,-1119,8239,-1214,8200,-1214,8150,-1243xe" filled="t" fillcolor="#231F20" stroked="f">
                <v:path arrowok="t"/>
                <v:fill type="solid"/>
              </v:shape>
              <v:shape style="position:absolute;left:8150;top:-1243;width:102;height:124" coordorigin="8150,-1243" coordsize="102,124" path="m8251,-1243l8200,-1214,8239,-1214,8251,-1243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filter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applying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indexin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produc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shorte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10.5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10</w:t>
      </w:r>
      <w:r>
        <w:rPr>
          <w:b w:val="0"/>
          <w:bCs w:val="0"/>
          <w:color w:val="231F20"/>
          <w:spacing w:val="-2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illustrat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filterin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collection.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8"/>
        </w:numPr>
        <w:tabs>
          <w:tab w:pos="3811" w:val="left" w:leader="none"/>
        </w:tabs>
        <w:spacing w:before="64"/>
        <w:ind w:left="3811" w:right="6104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Summarizing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0"/>
          <w:w w:val="105"/>
        </w:rPr>
        <w:t>Collection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4"/>
        <w:jc w:val="both"/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Folding</w:t>
      </w:r>
      <w:r>
        <w:rPr>
          <w:rFonts w:ascii="Palatino" w:hAnsi="Palatino" w:cs="Palatino" w:eastAsia="Palatino"/>
          <w:b/>
          <w:bCs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summarizing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special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summarized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altere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Totaling,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averaging,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finding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largest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folding.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10.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10</w:t>
      </w:r>
      <w:r>
        <w:rPr>
          <w:b w:val="0"/>
          <w:bCs w:val="0"/>
          <w:color w:val="231F20"/>
          <w:spacing w:val="2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basic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folding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initializ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summar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travers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whol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6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collection,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updating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summary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9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Operations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219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241" w:right="468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42004pt;margin-top:.318115pt;width:238.395pt;height:13.168pt;mso-position-horizontal-relative:page;mso-position-vertical-relative:paragraph;z-index:-3546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10.6</w:t>
      </w:r>
      <w:r>
        <w:rPr>
          <w:rFonts w:ascii="Times New Roman" w:hAnsi="Times New Roman" w:cs="Times New Roman" w:eastAsia="Times New Roman"/>
          <w:b/>
          <w:bCs/>
          <w:color w:val="231F20"/>
          <w:spacing w:val="3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folding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&lt;initialize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summary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&lt;across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whole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collection&gt;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943" w:right="482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&lt;extract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item&gt;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111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&lt;update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summary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272pt;width:228.0pt;height:.1pt;mso-position-horizontal-relative:page;mso-position-vertical-relative:paragraph;z-index:-3547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&lt;finalize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summary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637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0" w:hRule="exact"/>
        </w:trPr>
        <w:tc>
          <w:tcPr>
            <w:tcW w:w="160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8"/>
              <w:ind w:left="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Initialize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the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Result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73" w:hRule="exact"/>
        </w:trPr>
        <w:tc>
          <w:tcPr>
            <w:tcW w:w="787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/>
          </w:p>
        </w:tc>
        <w:tc>
          <w:tcPr>
            <w:tcW w:w="818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after="0" w:line="120" w:lineRule="exact"/>
        <w:rPr>
          <w:sz w:val="12"/>
          <w:szCs w:val="12"/>
        </w:rPr>
        <w:sectPr>
          <w:headerReference w:type="default" r:id="rId19"/>
          <w:pgSz w:w="15840" w:h="24480"/>
          <w:pgMar w:header="4828" w:footer="5472" w:top="5660" w:bottom="5660" w:left="1660" w:right="1660"/>
        </w:sectPr>
      </w:pPr>
    </w:p>
    <w:p>
      <w:pPr>
        <w:spacing w:line="180" w:lineRule="exact" w:before="85"/>
        <w:ind w:left="6833" w:right="0" w:hanging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90.492004pt;margin-top:17.14797pt;width:92.296pt;height:66.506pt;mso-position-horizontal-relative:page;mso-position-vertical-relative:paragraph;z-index:-354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645" w:hRule="exact"/>
                    </w:trPr>
                    <w:tc>
                      <w:tcPr>
                        <w:tcW w:w="265" w:type="dxa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6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60" w:hRule="exact"/>
                    </w:trPr>
                    <w:tc>
                      <w:tcPr>
                        <w:tcW w:w="265" w:type="dxa"/>
                        <w:vMerge w:val="restart"/>
                        <w:tcBorders>
                          <w:top w:val="nil" w:sz="6" w:space="0" w:color="auto"/>
                          <w:left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66" w:type="dxa"/>
                        <w:gridSpan w:val="2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180" w:lineRule="exact" w:before="94"/>
                          <w:ind w:left="79" w:right="133" w:firstLine="146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Accumulate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Its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Value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the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Result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115" w:hRule="exact"/>
                    </w:trPr>
                    <w:tc>
                      <w:tcPr>
                        <w:tcW w:w="265" w:type="dxa"/>
                        <w:vMerge/>
                        <w:tcBorders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51" w:type="dxa"/>
                        <w:tcBorders>
                          <w:top w:val="single" w:sz="4" w:space="0" w:color="231F20"/>
                          <w:left w:val="nil" w:sz="6" w:space="0" w:color="auto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tcBorders>
                          <w:top w:val="single" w:sz="4" w:space="0" w:color="231F20"/>
                          <w:left w:val="single" w:sz="4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Collection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6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ind w:left="25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Done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7537" w:space="40"/>
            <w:col w:w="4943"/>
          </w:cols>
        </w:sectPr>
      </w:pP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0"/>
        <w:ind w:left="6149" w:right="288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401.675995pt;margin-top:-107.384689pt;width:91.457pt;height:107.783pt;mso-position-horizontal-relative:page;mso-position-vertical-relative:paragraph;z-index:-3549" coordorigin="8034,-2148" coordsize="1829,2156">
            <v:group style="position:absolute;left:8044;top:-1683;width:124;height:102" coordorigin="8044,-1683" coordsize="124,102">
              <v:shape style="position:absolute;left:8044;top:-1683;width:124;height:102" coordorigin="8044,-1683" coordsize="124,102" path="m8044,-1683l8073,-1632,8044,-1582,8168,-1632,8044,-1683xe" filled="t" fillcolor="#231F20" stroked="f">
                <v:path arrowok="t"/>
                <v:fill type="solid"/>
              </v:shape>
            </v:group>
            <v:group style="position:absolute;left:8780;top:-2143;width:102;height:124" coordorigin="8780,-2143" coordsize="102,124">
              <v:shape style="position:absolute;left:8780;top:-2143;width:102;height:124" coordorigin="8780,-2143" coordsize="102,124" path="m8780,-2143l8830,-2018,8869,-2113,8830,-2113,8780,-2143xe" filled="t" fillcolor="#231F20" stroked="f">
                <v:path arrowok="t"/>
                <v:fill type="solid"/>
              </v:shape>
              <v:shape style="position:absolute;left:8780;top:-2143;width:102;height:124" coordorigin="8780,-2143" coordsize="102,124" path="m8881,-2143l8830,-2113,8869,-2113,8881,-2143xe" filled="t" fillcolor="#231F20" stroked="f">
                <v:path arrowok="t"/>
                <v:fill type="solid"/>
              </v:shape>
            </v:group>
            <v:group style="position:absolute;left:8830;top:-1303;width:2;height:198" coordorigin="8830,-1303" coordsize="2,198">
              <v:shape style="position:absolute;left:8830;top:-1303;width:2;height:198" coordorigin="8830,-1303" coordsize="0,198" path="m8830,-1106l8830,-1303e" filled="f" stroked="t" strokeweight=".5pt" strokecolor="#231F20">
                <v:path arrowok="t"/>
              </v:shape>
            </v:group>
            <v:group style="position:absolute;left:8780;top:-1142;width:102;height:124" coordorigin="8780,-1142" coordsize="102,124">
              <v:shape style="position:absolute;left:8780;top:-1142;width:102;height:124" coordorigin="8780,-1142" coordsize="102,124" path="m8780,-1142l8830,-1017,8869,-1112,8830,-1112,8780,-1142xe" filled="t" fillcolor="#231F20" stroked="f">
                <v:path arrowok="t"/>
                <v:fill type="solid"/>
              </v:shape>
              <v:shape style="position:absolute;left:8780;top:-1142;width:102;height:124" coordorigin="8780,-1142" coordsize="102,124" path="m8881,-1142l8830,-1112,8869,-1112,8881,-1142xe" filled="t" fillcolor="#231F20" stroked="f">
                <v:path arrowok="t"/>
                <v:fill type="solid"/>
              </v:shape>
            </v:group>
            <v:group style="position:absolute;left:8200;top:-1992;width:1291;height:720" coordorigin="8200,-1992" coordsize="1291,720">
              <v:shape style="position:absolute;left:8200;top:-1992;width:1291;height:720" coordorigin="8200,-1992" coordsize="1291,720" path="m9188,-1992l8502,-1992,8200,-1632,8502,-1272,9188,-1272,9490,-1632,9188,-1992xe" filled="t" fillcolor="#E6E7E8" stroked="f">
                <v:path arrowok="t"/>
                <v:fill type="solid"/>
              </v:shape>
            </v:group>
            <v:group style="position:absolute;left:8200;top:-1992;width:1291;height:720" coordorigin="8200,-1992" coordsize="1291,720">
              <v:shape style="position:absolute;left:8200;top:-1992;width:1291;height:720" coordorigin="8200,-1992" coordsize="1291,720" path="m8917,-1272l8502,-1272,8200,-1632,8502,-1992,9188,-1992,9490,-1632,9188,-1272,8917,-1272xe" filled="f" stroked="t" strokeweight=".5pt" strokecolor="#231F20">
                <v:path arrowok="t"/>
              </v:shape>
            </v:group>
            <v:group style="position:absolute;left:8830;top:-1632;width:1028;height:1547" coordorigin="8830,-1632" coordsize="1028,1547">
              <v:shape style="position:absolute;left:8830;top:-1632;width:1028;height:1547" coordorigin="8830,-1632" coordsize="1028,1547" path="m9484,-1632l9858,-1632,9858,-218,8830,-218,8830,-85e" filled="f" stroked="t" strokeweight=".5pt" strokecolor="#231F20">
                <v:path arrowok="t"/>
              </v:shape>
            </v:group>
            <v:group style="position:absolute;left:8779;top:-121;width:102;height:124" coordorigin="8779,-121" coordsize="102,124">
              <v:shape style="position:absolute;left:8779;top:-121;width:102;height:124" coordorigin="8779,-121" coordsize="102,124" path="m8779,-121l8830,3,8869,-92,8830,-92,8779,-121xe" filled="t" fillcolor="#231F20" stroked="f">
                <v:path arrowok="t"/>
                <v:fill type="solid"/>
              </v:shape>
              <v:shape style="position:absolute;left:8779;top:-121;width:102;height:124" coordorigin="8779,-121" coordsize="102,124" path="m8881,-121l8830,-92,8869,-92,8881,-121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10.6</w:t>
      </w:r>
      <w:r>
        <w:rPr>
          <w:rFonts w:ascii="Times New Roman" w:hAnsi="Times New Roman" w:cs="Times New Roman" w:eastAsia="Times New Roman"/>
          <w:b/>
          <w:bCs/>
          <w:color w:val="231F20"/>
          <w:spacing w:val="2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Folding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collection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3"/>
        <w:numPr>
          <w:ilvl w:val="2"/>
          <w:numId w:val="9"/>
        </w:numPr>
        <w:tabs>
          <w:tab w:pos="4531" w:val="left" w:leader="none"/>
        </w:tabs>
        <w:spacing w:before="64"/>
        <w:ind w:left="4531" w:right="5714" w:hanging="642"/>
        <w:jc w:val="both"/>
        <w:rPr>
          <w:b w:val="0"/>
          <w:bCs w:val="0"/>
        </w:rPr>
      </w:pPr>
      <w:r>
        <w:rPr/>
        <w:pict>
          <v:group style="position:absolute;margin-left:88.375pt;margin-top:-1.99635pt;width:24.25pt;height:48.25pt;mso-position-horizontal-relative:page;mso-position-vertical-relative:paragraph;z-index:-3545" coordorigin="1768,-40" coordsize="485,965">
            <v:group style="position:absolute;left:1892;top:323;width:238;height:239" coordorigin="1892,323" coordsize="238,239">
              <v:shape style="position:absolute;left:1892;top:323;width:238;height:239" coordorigin="1892,323" coordsize="238,239" path="m2130,443l2112,506,2064,550,2021,562,1996,560,1934,534,1897,483,1892,462,1893,436,1917,371,1964,332,2004,323,2028,325,2089,353,2124,406,2130,443xe" filled="f" stroked="t" strokeweight=".25pt" strokecolor="#231F20">
                <v:path arrowok="t"/>
              </v:shape>
            </v:group>
            <v:group style="position:absolute;left:1770;top:443;width:480;height:2" coordorigin="1770,443" coordsize="480,2">
              <v:shape style="position:absolute;left:1770;top:443;width:480;height:2" coordorigin="1770,443" coordsize="480,0" path="m1770,443l2250,443e" filled="f" stroked="t" strokeweight=".25pt" strokecolor="#231F20">
                <v:path arrowok="t"/>
              </v:shape>
            </v:group>
            <v:group style="position:absolute;left:2010;top:-37;width:2;height:960" coordorigin="2010,-37" coordsize="2,960">
              <v:shape style="position:absolute;left:2010;top:-37;width:2;height:960" coordorigin="2010,-37" coordsize="0,960" path="m2010,-37l2010,92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1.99635pt;width:24.25pt;height:48.25pt;mso-position-horizontal-relative:page;mso-position-vertical-relative:paragraph;z-index:-3544" coordorigin="13588,-40" coordsize="485,965">
            <v:group style="position:absolute;left:13712;top:323;width:238;height:239" coordorigin="13712,323" coordsize="238,239">
              <v:shape style="position:absolute;left:13712;top:323;width:238;height:239" coordorigin="13712,323" coordsize="238,239" path="m13950,443l13932,506,13884,550,13841,562,13816,560,13754,534,13717,483,13712,462,13713,436,13737,371,13784,332,13824,323,13848,325,13909,353,13944,406,13950,443xe" filled="f" stroked="t" strokeweight=".25pt" strokecolor="#231F20">
                <v:path arrowok="t"/>
              </v:shape>
            </v:group>
            <v:group style="position:absolute;left:13590;top:443;width:480;height:2" coordorigin="13590,443" coordsize="480,2">
              <v:shape style="position:absolute;left:13590;top:443;width:480;height:2" coordorigin="13590,443" coordsize="480,0" path="m13590,443l14070,443e" filled="f" stroked="t" strokeweight=".25pt" strokecolor="#231F20">
                <v:path arrowok="t"/>
              </v:shape>
            </v:group>
            <v:group style="position:absolute;left:13830;top:-37;width:2;height:960" coordorigin="13830,-37" coordsize="2,960">
              <v:shape style="position:absolute;left:13830;top:-37;width:2;height:960" coordorigin="13830,-37" coordsize="0,960" path="m13830,-37l13830,92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Searching</w:t>
      </w:r>
      <w:r>
        <w:rPr>
          <w:color w:val="231F20"/>
          <w:spacing w:val="23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23"/>
          <w:w w:val="105"/>
        </w:rPr>
        <w:t> </w:t>
      </w:r>
      <w:r>
        <w:rPr>
          <w:color w:val="231F20"/>
          <w:spacing w:val="0"/>
          <w:w w:val="105"/>
        </w:rPr>
        <w:t>Collection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89" w:right="1669"/>
        <w:jc w:val="both"/>
      </w:pPr>
      <w:r>
        <w:rPr>
          <w:b w:val="0"/>
          <w:bCs w:val="0"/>
          <w:color w:val="231F20"/>
          <w:spacing w:val="-4"/>
          <w:w w:val="100"/>
        </w:rPr>
        <w:t>Searchin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traversin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applyin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specified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turn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terminatin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soo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satisfied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superficiall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simila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filtering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excep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necessary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touc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searc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stop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soo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one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matche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searc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criteria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criteri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1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extremely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sometime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advisabl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perfor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mappin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foldin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performed.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10.7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10.7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65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0" w:hRule="exact"/>
        </w:trPr>
        <w:tc>
          <w:tcPr>
            <w:tcW w:w="1345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36"/>
              <w:ind w:left="8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Answer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=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Empty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77" w:hRule="exact"/>
        </w:trPr>
        <w:tc>
          <w:tcPr>
            <w:tcW w:w="657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/>
          </w:p>
        </w:tc>
        <w:tc>
          <w:tcPr>
            <w:tcW w:w="688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after="0" w:line="110" w:lineRule="exact"/>
        <w:rPr>
          <w:sz w:val="11"/>
          <w:szCs w:val="11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False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85"/>
        <w:ind w:left="156" w:right="0" w:hanging="0"/>
        <w:jc w:val="center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Collection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0" w:lineRule="exact"/>
        <w:ind w:left="327" w:right="193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This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89"/>
        <w:ind w:left="21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Done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6500" w:space="40"/>
            <w:col w:w="1126" w:space="40"/>
            <w:col w:w="4814"/>
          </w:cols>
        </w:sectPr>
      </w:pP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78"/>
        <w:ind w:left="6099" w:right="374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True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4433" w:right="263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Answer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Item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0"/>
        <w:ind w:left="6059" w:right="288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85.992004pt;margin-top:-154.727753pt;width:111.736pt;height:155.126pt;mso-position-horizontal-relative:page;mso-position-vertical-relative:paragraph;z-index:-3548" coordorigin="7720,-3095" coordsize="2235,3103">
            <v:group style="position:absolute;left:7725;top:-2660;width:1096;height:951" coordorigin="7725,-2660" coordsize="1096,951">
              <v:shape style="position:absolute;left:7725;top:-2660;width:1096;height:951" coordorigin="7725,-2660" coordsize="1096,951" path="m7990,-2660l7725,-2660,7725,-1709,8820,-1709e" filled="f" stroked="t" strokeweight=".5pt" strokecolor="#231F20">
                <v:path arrowok="t"/>
              </v:shape>
            </v:group>
            <v:group style="position:absolute;left:7954;top:-2711;width:124;height:102" coordorigin="7954,-2711" coordsize="124,102">
              <v:shape style="position:absolute;left:7954;top:-2711;width:124;height:102" coordorigin="7954,-2711" coordsize="124,102" path="m7954,-2711l7983,-2660,7954,-2609,8078,-2660,7954,-2711xe" filled="t" fillcolor="#231F20" stroked="f">
                <v:path arrowok="t"/>
                <v:fill type="solid"/>
              </v:shape>
            </v:group>
            <v:group style="position:absolute;left:8252;top:-2096;width:1145;height:800" coordorigin="8252,-2096" coordsize="1145,800">
              <v:shape style="position:absolute;left:8252;top:-2096;width:1145;height:800" coordorigin="8252,-2096" coordsize="1145,800" path="m8824,-2096l8252,-1708,8824,-1296,9397,-1709,8824,-2096xe" filled="t" fillcolor="#E6E7E8" stroked="f">
                <v:path arrowok="t"/>
                <v:fill type="solid"/>
              </v:shape>
            </v:group>
            <v:group style="position:absolute;left:8252;top:-2096;width:1145;height:800" coordorigin="8252,-2096" coordsize="1145,800">
              <v:shape style="position:absolute;left:8252;top:-2096;width:1145;height:800" coordorigin="8252,-2096" coordsize="1145,800" path="m8824,-2096l9397,-1709,8824,-1296,8252,-1708,8824,-2096xe" filled="f" stroked="t" strokeweight=".5pt" strokecolor="#231F20">
                <v:path arrowok="t"/>
              </v:shape>
            </v:group>
            <v:group style="position:absolute;left:8822;top:-2389;width:2;height:178" coordorigin="8822,-2389" coordsize="2,178">
              <v:shape style="position:absolute;left:8822;top:-2389;width:2;height:178" coordorigin="8822,-2389" coordsize="0,178" path="m8822,-2211l8822,-2389e" filled="f" stroked="t" strokeweight=".5pt" strokecolor="#231F20">
                <v:path arrowok="t"/>
              </v:shape>
            </v:group>
            <v:group style="position:absolute;left:8772;top:-2247;width:102;height:124" coordorigin="8772,-2247" coordsize="102,124">
              <v:shape style="position:absolute;left:8772;top:-2247;width:102;height:124" coordorigin="8772,-2247" coordsize="102,124" path="m8772,-2247l8822,-2123,8861,-2218,8822,-2218,8772,-2247xe" filled="t" fillcolor="#231F20" stroked="f">
                <v:path arrowok="t"/>
                <v:fill type="solid"/>
              </v:shape>
              <v:shape style="position:absolute;left:8772;top:-2247;width:102;height:124" coordorigin="8772,-2247" coordsize="102,124" path="m8873,-2247l8822,-2218,8861,-2218,8873,-2247xe" filled="t" fillcolor="#231F20" stroked="f">
                <v:path arrowok="t"/>
                <v:fill type="solid"/>
              </v:shape>
            </v:group>
            <v:group style="position:absolute;left:8822;top:-1293;width:2;height:158" coordorigin="8822,-1293" coordsize="2,158">
              <v:shape style="position:absolute;left:8822;top:-1293;width:2;height:158" coordorigin="8822,-1293" coordsize="0,158" path="m8822,-1135l8822,-1293e" filled="f" stroked="t" strokeweight=".5pt" strokecolor="#231F20">
                <v:path arrowok="t"/>
              </v:shape>
            </v:group>
            <v:group style="position:absolute;left:8200;top:-1019;width:1240;height:280" coordorigin="8200,-1019" coordsize="1240,280">
              <v:shape style="position:absolute;left:8200;top:-1019;width:1240;height:280" coordorigin="8200,-1019" coordsize="1240,280" path="m8200,-1019l9441,-1019,9441,-739,8200,-739,8200,-1019xe" filled="t" fillcolor="#E6E7E8" stroked="f">
                <v:path arrowok="t"/>
                <v:fill type="solid"/>
              </v:shape>
            </v:group>
            <v:group style="position:absolute;left:8200;top:-1019;width:1240;height:280" coordorigin="8200,-1019" coordsize="1240,280">
              <v:shape style="position:absolute;left:8200;top:-1019;width:1240;height:280" coordorigin="8200,-1019" coordsize="1240,280" path="m8200,-1019l9441,-1019,9441,-739,8200,-739,8200,-1019xe" filled="f" stroked="t" strokeweight=".5pt" strokecolor="#231F20">
                <v:path arrowok="t"/>
              </v:shape>
            </v:group>
            <v:group style="position:absolute;left:8772;top:-1172;width:102;height:124" coordorigin="8772,-1172" coordsize="102,124">
              <v:shape style="position:absolute;left:8772;top:-1172;width:102;height:124" coordorigin="8772,-1172" coordsize="102,124" path="m8772,-1172l8822,-1047,8861,-1142,8822,-1142,8772,-1172xe" filled="t" fillcolor="#231F20" stroked="f">
                <v:path arrowok="t"/>
                <v:fill type="solid"/>
              </v:shape>
              <v:shape style="position:absolute;left:8772;top:-1172;width:102;height:124" coordorigin="8772,-1172" coordsize="102,124" path="m8873,-1172l8822,-1142,8861,-1142,8873,-1172xe" filled="t" fillcolor="#231F20" stroked="f">
                <v:path arrowok="t"/>
                <v:fill type="solid"/>
              </v:shape>
            </v:group>
            <v:group style="position:absolute;left:8822;top:-735;width:2;height:189" coordorigin="8822,-735" coordsize="2,189">
              <v:shape style="position:absolute;left:8822;top:-735;width:2;height:189" coordorigin="8822,-735" coordsize="0,189" path="m8822,-546l8822,-735e" filled="f" stroked="t" strokeweight=".5pt" strokecolor="#231F20">
                <v:path arrowok="t"/>
              </v:shape>
            </v:group>
            <v:group style="position:absolute;left:8772;top:-582;width:102;height:124" coordorigin="8772,-582" coordsize="102,124">
              <v:shape style="position:absolute;left:8772;top:-582;width:102;height:124" coordorigin="8772,-582" coordsize="102,124" path="m8772,-582l8822,-458,8861,-553,8822,-553,8772,-582xe" filled="t" fillcolor="#231F20" stroked="f">
                <v:path arrowok="t"/>
                <v:fill type="solid"/>
              </v:shape>
              <v:shape style="position:absolute;left:8772;top:-582;width:102;height:124" coordorigin="8772,-582" coordsize="102,124" path="m8873,-582l8822,-553,8861,-553,8873,-582xe" filled="t" fillcolor="#231F20" stroked="f">
                <v:path arrowok="t"/>
                <v:fill type="solid"/>
              </v:shape>
            </v:group>
            <v:group style="position:absolute;left:8772;top:-3090;width:102;height:124" coordorigin="8772,-3090" coordsize="102,124">
              <v:shape style="position:absolute;left:8772;top:-3090;width:102;height:124" coordorigin="8772,-3090" coordsize="102,124" path="m8772,-3090l8822,-2965,8861,-3060,8822,-3060,8772,-3090xe" filled="t" fillcolor="#231F20" stroked="f">
                <v:path arrowok="t"/>
                <v:fill type="solid"/>
              </v:shape>
              <v:shape style="position:absolute;left:8772;top:-3090;width:102;height:124" coordorigin="8772,-3090" coordsize="102,124" path="m8873,-3090l8822,-3060,8861,-3060,8873,-3090xe" filled="t" fillcolor="#231F20" stroked="f">
                <v:path arrowok="t"/>
                <v:fill type="solid"/>
              </v:shape>
            </v:group>
            <v:group style="position:absolute;left:8112;top:-2938;width:1451;height:560" coordorigin="8112,-2938" coordsize="1451,560">
              <v:shape style="position:absolute;left:8112;top:-2938;width:1451;height:560" coordorigin="8112,-2938" coordsize="1451,560" path="m9300,-2938l8374,-2938,8112,-2658,8374,-2378,9300,-2378,9562,-2658,9300,-2938xe" filled="t" fillcolor="#E6E7E8" stroked="f">
                <v:path arrowok="t"/>
                <v:fill type="solid"/>
              </v:shape>
            </v:group>
            <v:group style="position:absolute;left:8112;top:-2938;width:1451;height:560" coordorigin="8112,-2938" coordsize="1451,560">
              <v:shape style="position:absolute;left:8112;top:-2938;width:1451;height:560" coordorigin="8112,-2938" coordsize="1451,560" path="m8908,-2378l8374,-2378,8112,-2658,8374,-2938,9300,-2938,9562,-2658,9300,-2378,8908,-2378xe" filled="f" stroked="t" strokeweight=".5pt" strokecolor="#231F20">
                <v:path arrowok="t"/>
              </v:shape>
            </v:group>
            <v:group style="position:absolute;left:9007;top:-2658;width:942;height:2291" coordorigin="9007,-2658" coordsize="942,2291">
              <v:shape style="position:absolute;left:9007;top:-2658;width:942;height:2291" coordorigin="9007,-2658" coordsize="942,2291" path="m9556,-2658l9950,-2658,9950,-367,9007,-367e" filled="f" stroked="t" strokeweight=".5pt" strokecolor="#231F20">
                <v:path arrowok="t"/>
              </v:shape>
            </v:group>
            <v:group style="position:absolute;left:8822;top:-263;width:2;height:178" coordorigin="8822,-263" coordsize="2,178">
              <v:shape style="position:absolute;left:8822;top:-263;width:2;height:178" coordorigin="8822,-263" coordsize="0,178" path="m8822,-85l8822,-263e" filled="f" stroked="t" strokeweight=".5pt" strokecolor="#231F20">
                <v:path arrowok="t"/>
              </v:shape>
            </v:group>
            <v:group style="position:absolute;left:8772;top:-121;width:102;height:124" coordorigin="8772,-121" coordsize="102,124">
              <v:shape style="position:absolute;left:8772;top:-121;width:102;height:124" coordorigin="8772,-121" coordsize="102,124" path="m8772,-121l8822,3,8861,-92,8822,-92,8772,-121xe" filled="t" fillcolor="#231F20" stroked="f">
                <v:path arrowok="t"/>
                <v:fill type="solid"/>
              </v:shape>
              <v:shape style="position:absolute;left:8772;top:-121;width:102;height:124" coordorigin="8772,-121" coordsize="102,124" path="m8873,-121l8822,-92,8861,-92,8873,-121xe" filled="t" fillcolor="#231F20" stroked="f">
                <v:path arrowok="t"/>
                <v:fill type="solid"/>
              </v:shape>
            </v:group>
            <v:group style="position:absolute;left:8919;top:-418;width:124;height:102" coordorigin="8919,-418" coordsize="124,102">
              <v:shape style="position:absolute;left:8919;top:-418;width:124;height:102" coordorigin="8919,-418" coordsize="124,102" path="m9043,-418l8919,-367,9043,-317,9014,-367,9043,-418xe" filled="t" fillcolor="#231F20" stroked="f">
                <v:path arrowok="t"/>
                <v:fill type="solid"/>
              </v:shape>
            </v:group>
            <v:group style="position:absolute;left:8755;top:-432;width:138;height:136" coordorigin="8755,-432" coordsize="138,136">
              <v:shape style="position:absolute;left:8755;top:-432;width:138;height:136" coordorigin="8755,-432" coordsize="138,136" path="m8810,-432l8757,-374,8755,-347,8762,-330,8775,-315,8793,-305,8816,-298,8844,-297,8863,-307,8879,-322,8889,-341,8893,-364,8892,-373,8836,-430,8810,-432xe" filled="t" fillcolor="#E6E7E8" stroked="f">
                <v:path arrowok="t"/>
                <v:fill type="solid"/>
              </v:shape>
            </v:group>
            <v:group style="position:absolute;left:8755;top:-432;width:138;height:136" coordorigin="8755,-432" coordsize="138,136">
              <v:shape style="position:absolute;left:8755;top:-432;width:138;height:136" coordorigin="8755,-432" coordsize="138,136" path="m8893,-364l8889,-341,8879,-322,8863,-307,8844,-297,8816,-298,8793,-305,8775,-315,8762,-330,8755,-347,8757,-374,8764,-397,8776,-414,8792,-426,8810,-432,8836,-430,8886,-392,8893,-364x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10.7</w:t>
      </w:r>
      <w:r>
        <w:rPr>
          <w:rFonts w:ascii="Times New Roman" w:hAnsi="Times New Roman" w:cs="Times New Roman" w:eastAsia="Times New Roman"/>
          <w:b/>
          <w:bCs/>
          <w:color w:val="231F20"/>
          <w:spacing w:val="2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Searching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collection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220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b/>
          <w:bCs/>
          <w:color w:val="231F20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Principles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2202" w:right="485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115pt;width:238.395pt;height:13.168pt;mso-position-horizontal-relative:page;mso-position-vertical-relative:paragraph;z-index:-3541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10.7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searching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64" w:lineRule="auto"/>
        <w:ind w:left="3410" w:right="538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&lt;initialize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succeeded&gt;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&lt;item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collection&gt;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730" w:right="43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&lt;found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criteria&gt;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46" w:right="538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&lt;set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result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succeeded&gt;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46" w:right="538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&lt;break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loop&gt;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30" w:right="43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43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4378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07996pt;margin-top:19.810272pt;width:228.0pt;height:.1pt;mso-position-horizontal-relative:page;mso-position-vertical-relative:paragraph;z-index:-3542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&lt;check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failure&gt;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right="2392"/>
        <w:jc w:val="both"/>
      </w:pPr>
      <w:r>
        <w:rPr>
          <w:b w:val="0"/>
          <w:bCs w:val="0"/>
          <w:color w:val="231F20"/>
          <w:spacing w:val="-4"/>
          <w:w w:val="100"/>
        </w:rPr>
        <w:t>implemen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searchin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fo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4"/>
          <w:w w:val="100"/>
        </w:rPr>
        <w:t>loo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brea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exit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alway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exi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criteri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search—findin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failin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fin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Searchin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implemente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whil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4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multiple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exi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criteri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generall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complex.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numPr>
          <w:ilvl w:val="2"/>
          <w:numId w:val="9"/>
        </w:numPr>
        <w:tabs>
          <w:tab w:pos="3811" w:val="left" w:leader="none"/>
        </w:tabs>
        <w:ind w:left="3811" w:right="6703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Sorting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0"/>
          <w:w w:val="105"/>
        </w:rPr>
        <w:t>Collection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2386"/>
        <w:jc w:val="both"/>
      </w:pPr>
      <w:r>
        <w:rPr/>
        <w:pict>
          <v:group style="position:absolute;margin-left:88.375pt;margin-top:45.496132pt;width:24.25pt;height:48.25pt;mso-position-horizontal-relative:page;mso-position-vertical-relative:paragraph;z-index:-3539" coordorigin="1768,910" coordsize="485,965">
            <v:group style="position:absolute;left:1892;top:1273;width:238;height:239" coordorigin="1892,1273" coordsize="238,239">
              <v:shape style="position:absolute;left:1892;top:1273;width:238;height:239" coordorigin="1892,1273" coordsize="238,239" path="m2130,1392l2112,1456,2064,1500,2021,1512,1996,1510,1934,1484,1897,1433,1892,1412,1893,1386,1917,1321,1964,1282,2004,1273,2028,1275,2089,1303,2124,1355,2130,1392xe" filled="f" stroked="t" strokeweight=".25pt" strokecolor="#231F20">
                <v:path arrowok="t"/>
              </v:shape>
            </v:group>
            <v:group style="position:absolute;left:1770;top:1392;width:480;height:2" coordorigin="1770,1392" coordsize="480,2">
              <v:shape style="position:absolute;left:1770;top:1392;width:480;height:2" coordorigin="1770,1392" coordsize="480,0" path="m1770,1392l2250,1392e" filled="f" stroked="t" strokeweight=".25pt" strokecolor="#231F20">
                <v:path arrowok="t"/>
              </v:shape>
            </v:group>
            <v:group style="position:absolute;left:2010;top:912;width:2;height:960" coordorigin="2010,912" coordsize="2,960">
              <v:shape style="position:absolute;left:2010;top:912;width:2;height:960" coordorigin="2010,912" coordsize="0,960" path="m2010,912l2010,187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5.496132pt;width:24.25pt;height:48.25pt;mso-position-horizontal-relative:page;mso-position-vertical-relative:paragraph;z-index:-3538" coordorigin="13588,910" coordsize="485,965">
            <v:group style="position:absolute;left:13712;top:1273;width:238;height:239" coordorigin="13712,1273" coordsize="238,239">
              <v:shape style="position:absolute;left:13712;top:1273;width:238;height:239" coordorigin="13712,1273" coordsize="238,239" path="m13950,1392l13932,1456,13884,1500,13841,1512,13816,1510,13754,1484,13717,1433,13712,1412,13713,1386,13737,1321,13784,1282,13824,1273,13848,1275,13909,1303,13944,1355,13950,1392xe" filled="f" stroked="t" strokeweight=".25pt" strokecolor="#231F20">
                <v:path arrowok="t"/>
              </v:shape>
            </v:group>
            <v:group style="position:absolute;left:13590;top:1392;width:480;height:2" coordorigin="13590,1392" coordsize="480,2">
              <v:shape style="position:absolute;left:13590;top:1392;width:480;height:2" coordorigin="13590,1392" coordsize="480,0" path="m13590,1392l14070,1392e" filled="f" stroked="t" strokeweight=".25pt" strokecolor="#231F20">
                <v:path arrowok="t"/>
              </v:shape>
            </v:group>
            <v:group style="position:absolute;left:13830;top:912;width:2;height:960" coordorigin="13830,912" coordsize="2,960">
              <v:shape style="position:absolute;left:13830;top:912;width:2;height:960" coordorigin="13830,912" coordsize="0,960" path="m13830,912l13830,187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Sortin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involve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reorderin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accordin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ranking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“comes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before”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another.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computationally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expensive.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stable—item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adde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remove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infrequently—bu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frequently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keeping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greatly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improve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efficienc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searches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Chapte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devote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detail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sorting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algorithms,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included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3670" w:right="0" w:firstLine="0"/>
        <w:jc w:val="left"/>
        <w:rPr>
          <w:b w:val="0"/>
          <w:bCs w:val="0"/>
        </w:rPr>
      </w:pPr>
      <w:r>
        <w:rPr/>
        <w:pict>
          <v:group style="position:absolute;margin-left:237.992996pt;margin-top:3.145849pt;width:351.456pt;height:17.89pt;mso-position-horizontal-relative:page;mso-position-vertical-relative:paragraph;z-index:-3540" coordorigin="4760,63" coordsize="7029,358">
            <v:shape style="position:absolute;left:4764;top:63;width:420;height:357" type="#_x0000_t75">
              <v:imagedata r:id="rId21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10.4</w:t>
      </w:r>
      <w:r>
        <w:rPr>
          <w:color w:val="231F20"/>
          <w:spacing w:val="48"/>
          <w:w w:val="105"/>
        </w:rPr>
        <w:t> </w:t>
      </w:r>
      <w:r>
        <w:rPr>
          <w:color w:val="231F20"/>
          <w:spacing w:val="0"/>
          <w:w w:val="105"/>
        </w:rPr>
        <w:t>Solving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0"/>
          <w:w w:val="105"/>
        </w:rPr>
        <w:t>Larger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0"/>
          <w:w w:val="105"/>
        </w:rPr>
        <w:t>Problems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2387"/>
        <w:jc w:val="both"/>
      </w:pP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rarely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enough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able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seize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abov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solv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whol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Usually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solutio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involves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choosing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known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performing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ways—in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sequence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nested.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overall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strategy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solving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contributing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logica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statemen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“d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B”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sequential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steps—or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B”—nested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8" w:firstLine="240"/>
        <w:jc w:val="both"/>
      </w:pP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baseball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originally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proposed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Chapte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collecte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year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hug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baseball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cards,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wish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“qualified”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players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highest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lifetime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batting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qualify,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players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league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five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years,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plate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appearances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errors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2389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relevant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information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cards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player,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seems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20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10.5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Geopolitical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Data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221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22"/>
          <w:pgSz w:w="15840" w:h="24480"/>
          <w:pgMar w:header="4828" w:footer="5472" w:top="5660" w:bottom="5660" w:left="1660" w:right="1660"/>
        </w:sectPr>
      </w:pPr>
    </w:p>
    <w:p>
      <w:pPr>
        <w:spacing w:line="180" w:lineRule="exact" w:before="788"/>
        <w:ind w:left="7804" w:right="0" w:firstLine="22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82.51001pt;margin-top:46.015469pt;width:6.219pt;height:5.081pt;mso-position-horizontal-relative:page;mso-position-vertical-relative:paragraph;z-index:-3537" coordorigin="7650,920" coordsize="124,102">
            <v:shape style="position:absolute;left:7650;top:920;width:124;height:102" coordorigin="7650,920" coordsize="124,102" path="m7650,920l7680,971,7650,1022,7775,971,7650,920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52.700989pt;margin-top:33.813469pt;width:6.219pt;height:5.082pt;mso-position-horizontal-relative:page;mso-position-vertical-relative:paragraph;z-index:-3535" coordorigin="9054,676" coordsize="124,102">
            <v:shape style="position:absolute;left:9054;top:676;width:124;height:102" coordorigin="9054,676" coordsize="124,102" path="m9054,676l9084,727,9054,778,9178,727,9054,676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52.700989pt;margin-top:21.480471pt;width:6.219pt;height:5.082pt;mso-position-horizontal-relative:page;mso-position-vertical-relative:paragraph;z-index:-3534" coordorigin="9054,430" coordsize="124,102">
            <v:shape style="position:absolute;left:9054;top:430;width:124;height:102" coordorigin="9054,430" coordsize="124,102" path="m9054,430l9084,480,9054,531,9178,480,9054,430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52.700989pt;margin-top:58.480469pt;width:6.219pt;height:5.081pt;mso-position-horizontal-relative:page;mso-position-vertical-relative:paragraph;z-index:-3532" coordorigin="9054,1170" coordsize="124,102">
            <v:shape style="position:absolute;left:9054;top:1170;width:124;height:102" coordorigin="9054,1170" coordsize="124,102" path="m9054,1170l9084,1220,9054,1271,9178,1220,9054,1170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18.677002pt;margin-top:23.771469pt;width:136.330pt;height:49.833pt;mso-position-horizontal-relative:page;mso-position-vertical-relative:paragraph;z-index:-352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136" w:hRule="exact"/>
                    </w:trPr>
                    <w:tc>
                      <w:tcPr>
                        <w:tcW w:w="103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" w:type="dxa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4" w:type="dxa"/>
                        <w:vMerge w:val="restart"/>
                        <w:tcBorders>
                          <w:top w:val="single" w:sz="4" w:space="0" w:color="231F20"/>
                          <w:left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10" w:hRule="exact"/>
                    </w:trPr>
                    <w:tc>
                      <w:tcPr>
                        <w:tcW w:w="1036" w:type="dxa"/>
                        <w:vMerge w:val="restart"/>
                        <w:tcBorders>
                          <w:top w:val="single" w:sz="4" w:space="0" w:color="231F20"/>
                          <w:left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180" w:lineRule="exact" w:before="82"/>
                          <w:ind w:left="92" w:right="97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Structure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Array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Player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Data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192" w:type="dxa"/>
                        <w:vMerge/>
                        <w:tcBorders>
                          <w:left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4" w:type="dxa"/>
                        <w:vMerge/>
                        <w:tcBorders>
                          <w:left w:val="single" w:sz="4" w:space="0" w:color="231F20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4" w:hRule="exact"/>
                    </w:trPr>
                    <w:tc>
                      <w:tcPr>
                        <w:tcW w:w="1036" w:type="dxa"/>
                        <w:vMerge/>
                        <w:tcBorders>
                          <w:left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192" w:type="dxa"/>
                        <w:vMerge/>
                        <w:tcBorders>
                          <w:left w:val="nil" w:sz="6" w:space="0" w:color="auto"/>
                          <w:bottom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4" w:type="dxa"/>
                        <w:vMerge w:val="restart"/>
                        <w:tcBorders>
                          <w:top w:val="single" w:sz="4" w:space="0" w:color="231F20"/>
                          <w:left w:val="single" w:sz="4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 w:before="58"/>
                          <w:ind w:left="195" w:right="100" w:firstLine="8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What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You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Could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Do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with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the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Data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49" w:hRule="exact"/>
                    </w:trPr>
                    <w:tc>
                      <w:tcPr>
                        <w:tcW w:w="1036" w:type="dxa"/>
                        <w:vMerge/>
                        <w:tcBorders>
                          <w:left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192" w:type="dxa"/>
                        <w:vMerge w:val="restart"/>
                        <w:tcBorders>
                          <w:top w:val="single" w:sz="4" w:space="0" w:color="231F20"/>
                          <w:left w:val="single" w:sz="4" w:space="0" w:color="231F20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4" w:type="dxa"/>
                        <w:vMerge/>
                        <w:tcBorders>
                          <w:left w:val="single" w:sz="4" w:space="0" w:color="231F20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16" w:hRule="exact"/>
                    </w:trPr>
                    <w:tc>
                      <w:tcPr>
                        <w:tcW w:w="1036" w:type="dxa"/>
                        <w:vMerge/>
                        <w:tcBorders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/>
                      </w:p>
                    </w:tc>
                    <w:tc>
                      <w:tcPr>
                        <w:tcW w:w="192" w:type="dxa"/>
                        <w:vMerge/>
                        <w:tcBorders>
                          <w:left w:val="single" w:sz="4" w:space="0" w:color="231F20"/>
                          <w:bottom w:val="nil" w:sz="6" w:space="0" w:color="auto"/>
                          <w:right w:val="single" w:sz="4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4" w:type="dxa"/>
                        <w:vMerge w:val="restart"/>
                        <w:tcBorders>
                          <w:top w:val="single" w:sz="4" w:space="0" w:color="231F20"/>
                          <w:left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30" w:hRule="exact"/>
                    </w:trPr>
                    <w:tc>
                      <w:tcPr>
                        <w:tcW w:w="1036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484" w:type="dxa"/>
                        <w:vMerge/>
                        <w:tcBorders>
                          <w:left w:val="single" w:sz="4" w:space="0" w:color="231F20"/>
                          <w:bottom w:val="single" w:sz="4" w:space="0" w:color="231F2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How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You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Could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Find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Answer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704"/>
        <w:ind w:left="408" w:right="2604" w:hanging="0"/>
        <w:jc w:val="center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List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Player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Names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80" w:lineRule="exact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8961" w:space="40"/>
            <w:col w:w="3519"/>
          </w:cols>
        </w:sectPr>
      </w:pPr>
    </w:p>
    <w:p>
      <w:pPr>
        <w:spacing w:before="301"/>
        <w:ind w:left="3256" w:right="3226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470.27301pt;margin-top:-38.425747pt;width:114.05pt;height:49.832pt;mso-position-horizontal-relative:page;mso-position-vertical-relative:paragraph;z-index:-3536" coordorigin="9405,-769" coordsize="2281,997">
            <v:group style="position:absolute;left:10649;top:-273;width:191;height:2" coordorigin="10649,-273" coordsize="191,2">
              <v:shape style="position:absolute;left:10649;top:-273;width:191;height:2" coordorigin="10649,-273" coordsize="191,0" path="m10649,-273l10840,-273e" filled="f" stroked="t" strokeweight=".5pt" strokecolor="#231F20">
                <v:path arrowok="t"/>
              </v:shape>
            </v:group>
            <v:group style="position:absolute;left:10804;top:-324;width:124;height:102" coordorigin="10804,-324" coordsize="124,102">
              <v:shape style="position:absolute;left:10804;top:-324;width:124;height:102" coordorigin="10804,-324" coordsize="124,102" path="m10804,-324l10834,-273,10804,-222,10928,-273,10804,-324xe" filled="t" fillcolor="#231F20" stroked="f">
                <v:path arrowok="t"/>
                <v:fill type="solid"/>
              </v:shape>
            </v:group>
            <v:group style="position:absolute;left:10967;top:-627;width:714;height:720" coordorigin="10967,-627" coordsize="714,720">
              <v:shape style="position:absolute;left:10967;top:-627;width:714;height:720" coordorigin="10967,-627" coordsize="714,720" path="m11681,93l10967,93,10967,-627,11681,-627,11681,93xe" filled="t" fillcolor="#E6E7E8" stroked="f">
                <v:path arrowok="t"/>
                <v:fill type="solid"/>
              </v:shape>
            </v:group>
            <v:group style="position:absolute;left:10967;top:-627;width:714;height:720" coordorigin="10967,-627" coordsize="714,720">
              <v:shape style="position:absolute;left:10967;top:-627;width:714;height:720" coordorigin="10967,-627" coordsize="714,720" path="m11681,93l10967,93,10967,-627,11681,-627,11681,93xe" filled="f" stroked="t" strokeweight=".5pt" strokecolor="#231F20">
                <v:path arrowok="t"/>
              </v:shape>
            </v:group>
            <v:group style="position:absolute;left:9410;top:-517;width:1343;height:2" coordorigin="9410,-517" coordsize="1343,2">
              <v:shape style="position:absolute;left:9410;top:-517;width:1343;height:2" coordorigin="9410,-517" coordsize="1343,0" path="m9410,-517l10754,-517e" filled="f" stroked="t" strokeweight=".5pt" strokecolor="#231F20">
                <v:path arrowok="t"/>
              </v:shape>
            </v:group>
            <v:group style="position:absolute;left:10754;top:-764;width:2;height:987" coordorigin="10754,-764" coordsize="2,987">
              <v:shape style="position:absolute;left:10754;top:-764;width:2;height:987" coordorigin="10754,-764" coordsize="0,987" path="m10754,-764l10754,223e" filled="f" stroked="t" strokeweight=".5pt" strokecolor="#231F20">
                <v:path arrowok="t"/>
              </v:shape>
            </v:group>
            <v:group style="position:absolute;left:9410;top:223;width:1348;height:2" coordorigin="9410,223" coordsize="1348,2">
              <v:shape style="position:absolute;left:9410;top:223;width:1348;height:2" coordorigin="9410,223" coordsize="1348,0" path="m10759,223l9410,223e" filled="f" stroked="t" strokeweight=".5pt" strokecolor="#231F20">
                <v:path arrowok="t"/>
              </v:shape>
            </v:group>
            <v:group style="position:absolute;left:9410;top:-764;width:1343;height:2" coordorigin="9410,-764" coordsize="1343,2">
              <v:shape style="position:absolute;left:9410;top:-764;width:1343;height:2" coordorigin="9410,-764" coordsize="1343,0" path="m9410,-764l10754,-764e" filled="f" stroked="t" strokeweight=".5pt" strokecolor="#231F20">
                <v:path arrowok="t"/>
              </v:shape>
            </v:group>
            <v:group style="position:absolute;left:9410;top:-24;width:1343;height:2" coordorigin="9410,-24" coordsize="1343,2">
              <v:shape style="position:absolute;left:9410;top:-24;width:1343;height:2" coordorigin="9410,-24" coordsize="1343,0" path="m9410,-24l10754,-24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2.700989pt;margin-top:8.617253pt;width:6.219pt;height:5.081pt;mso-position-horizontal-relative:page;mso-position-vertical-relative:paragraph;z-index:-3533" coordorigin="9054,172" coordsize="124,102">
            <v:shape style="position:absolute;left:9054;top:172;width:124;height:102" coordorigin="9054,172" coordsize="124,102" path="m9054,172l9084,223,9054,274,9178,223,9054,172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10.8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Generalized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4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problem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3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solving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60" w:lineRule="exact"/>
        <w:ind w:left="3890" w:right="1668"/>
        <w:jc w:val="both"/>
      </w:pPr>
      <w:r>
        <w:rPr>
          <w:b w:val="0"/>
          <w:bCs w:val="0"/>
          <w:color w:val="231F20"/>
          <w:spacing w:val="1"/>
          <w:w w:val="100"/>
        </w:rPr>
        <w:t>choice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operat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solv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problem.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again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overall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situation,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10.8.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qualified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players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highest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averages.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sequence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efficient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7" w:firstLine="240"/>
        <w:jc w:val="both"/>
      </w:pPr>
      <w:r>
        <w:rPr>
          <w:b w:val="0"/>
          <w:bCs w:val="0"/>
          <w:color w:val="231F20"/>
          <w:spacing w:val="0"/>
          <w:w w:val="100"/>
        </w:rPr>
        <w:t>First,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unlikel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step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reduc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answer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eliminate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foldin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searching.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already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build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leavin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possibl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consider—traversal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mapping,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filtering,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7" w:firstLine="240"/>
        <w:jc w:val="both"/>
      </w:pPr>
      <w:r>
        <w:rPr/>
        <w:pict>
          <v:group style="position:absolute;margin-left:88.375pt;margin-top:4.643225pt;width:24.25pt;height:48.25pt;mso-position-horizontal-relative:page;mso-position-vertical-relative:paragraph;z-index:-3529" coordorigin="1768,93" coordsize="485,965">
            <v:group style="position:absolute;left:1892;top:455;width:238;height:239" coordorigin="1892,455" coordsize="238,239">
              <v:shape style="position:absolute;left:1892;top:455;width:238;height:239" coordorigin="1892,455" coordsize="238,239" path="m2130,575l2112,639,2064,683,2021,695,1996,693,1934,667,1897,616,1892,595,1893,568,1917,504,1964,465,2004,455,2028,458,2089,485,2124,538,2130,575xe" filled="f" stroked="t" strokeweight=".25pt" strokecolor="#231F20">
                <v:path arrowok="t"/>
              </v:shape>
            </v:group>
            <v:group style="position:absolute;left:1770;top:575;width:480;height:2" coordorigin="1770,575" coordsize="480,2">
              <v:shape style="position:absolute;left:1770;top:575;width:480;height:2" coordorigin="1770,575" coordsize="480,0" path="m1770,575l2250,575e" filled="f" stroked="t" strokeweight=".25pt" strokecolor="#231F20">
                <v:path arrowok="t"/>
              </v:shape>
            </v:group>
            <v:group style="position:absolute;left:2010;top:95;width:2;height:960" coordorigin="2010,95" coordsize="2,960">
              <v:shape style="position:absolute;left:2010;top:95;width:2;height:960" coordorigin="2010,95" coordsize="0,960" path="m2010,95l2010,105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.643225pt;width:24.25pt;height:48.25pt;mso-position-horizontal-relative:page;mso-position-vertical-relative:paragraph;z-index:-3528" coordorigin="13588,93" coordsize="485,965">
            <v:group style="position:absolute;left:13712;top:455;width:238;height:239" coordorigin="13712,455" coordsize="238,239">
              <v:shape style="position:absolute;left:13712;top:455;width:238;height:239" coordorigin="13712,455" coordsize="238,239" path="m13950,575l13932,639,13884,683,13841,695,13816,693,13754,667,13717,616,13712,595,13713,568,13737,504,13784,465,13824,455,13848,458,13909,485,13944,538,13950,575xe" filled="f" stroked="t" strokeweight=".25pt" strokecolor="#231F20">
                <v:path arrowok="t"/>
              </v:shape>
            </v:group>
            <v:group style="position:absolute;left:13590;top:575;width:480;height:2" coordorigin="13590,575" coordsize="480,2">
              <v:shape style="position:absolute;left:13590;top:575;width:480;height:2" coordorigin="13590,575" coordsize="480,0" path="m13590,575l14070,575e" filled="f" stroked="t" strokeweight=".25pt" strokecolor="#231F20">
                <v:path arrowok="t"/>
              </v:shape>
            </v:group>
            <v:group style="position:absolute;left:13830;top:95;width:2;height:960" coordorigin="13830,95" coordsize="2,960">
              <v:shape style="position:absolute;left:13830;top:95;width:2;height:960" coordorigin="13830,95" coordsize="0,960" path="m13830,95l13830,105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Now,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operation—it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reasonable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mapping—takin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selecte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extractin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7" w:firstLine="240"/>
        <w:jc w:val="both"/>
      </w:pPr>
      <w:r>
        <w:rPr>
          <w:b w:val="0"/>
          <w:bCs w:val="0"/>
          <w:color w:val="231F20"/>
          <w:spacing w:val="0"/>
          <w:w w:val="100"/>
        </w:rPr>
        <w:t>Now,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think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structures.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qualifie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player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sorte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thei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battin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average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could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accomplis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specia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filte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takin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sorted,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qualifie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players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Backin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step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sorted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just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qualified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players,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together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3"/>
        <w:ind w:left="401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10.5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21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17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Example—Processing</w:t>
      </w:r>
      <w:r>
        <w:rPr>
          <w:rFonts w:ascii="Times New Roman" w:hAnsi="Times New Roman" w:cs="Times New Roman" w:eastAsia="Times New Roman"/>
          <w:b/>
          <w:bCs/>
          <w:color w:val="FFFFFF"/>
          <w:spacing w:val="18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Geopolitical</w:t>
      </w:r>
      <w:r>
        <w:rPr>
          <w:rFonts w:ascii="Times New Roman" w:hAnsi="Times New Roman" w:cs="Times New Roman" w:eastAsia="Times New Roman"/>
          <w:b/>
          <w:bCs/>
          <w:color w:val="FFFFFF"/>
          <w:spacing w:val="17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890" w:right="1697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77.5pt;margin-top:126.133995pt;width:171pt;height:.1pt;mso-position-horizontal-relative:page;mso-position-vertical-relative:paragraph;z-index:-3531" coordorigin="5550,2523" coordsize="3420,2">
            <v:shape style="position:absolute;left:5550;top:2523;width:3420;height:2" coordorigin="5550,2523" coordsize="3420,0" path="m5550,2523l8970,2523e" filled="f" stroked="t" strokeweight=".75pt" strokecolor="#231F20">
              <v:path arrowok="t"/>
            </v:shape>
            <w10:wrap type="none"/>
          </v:group>
        </w:pict>
      </w:r>
      <w:r>
        <w:rPr/>
        <w:pict>
          <v:group style="position:absolute;margin-left:255.828003pt;margin-top:-24.262009pt;width:370.023pt;height:17.742pt;mso-position-horizontal-relative:page;mso-position-vertical-relative:paragraph;z-index:-3530" coordorigin="5117,-485" coordsize="7400,355">
            <v:group style="position:absolute;left:5550;top:-478;width:6960;height:340" coordorigin="5550,-478" coordsize="6960,340">
              <v:shape style="position:absolute;left:5550;top:-478;width:6960;height:340" coordorigin="5550,-478" coordsize="6960,340" path="m5550,-138l12510,-138,12510,-478,5550,-478,5550,-138xe" filled="t" fillcolor="#231F20" stroked="f">
                <v:path arrowok="t"/>
                <v:fill type="solid"/>
              </v:shape>
              <v:shape style="position:absolute;left:5117;top:-478;width:433;height:340" type="#_x0000_t75">
                <v:imagedata r:id="rId23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Imagine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decided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prosperous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business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overseas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business-friendly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environment.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After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considerable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study,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decide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measure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friendliness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growth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gross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domestic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product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candidate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countries,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subtract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their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population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growth,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measure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choose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Internet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search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provides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interesting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source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Figure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10.9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excerpt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spreadsheet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containing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historical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154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Penn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World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Version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6.1.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9"/>
          <w:sz w:val="15"/>
          <w:szCs w:val="1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columns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interest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contain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information: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16" w:lineRule="exact"/>
        <w:ind w:left="3890" w:right="1849" w:firstLine="0"/>
        <w:jc w:val="both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7"/>
          <w:sz w:val="13"/>
          <w:szCs w:val="13"/>
        </w:rPr>
        <w:t>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Credit: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Alan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Heston,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Robert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Summers,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Bettina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Aten,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Penn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World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Table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Version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6.1,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Center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International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Comparisons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University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Pennsylvania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(CICUP),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October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2002.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 w:line="216" w:lineRule="exact"/>
        <w:jc w:val="both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/>
        <w:pict>
          <v:group style="position:absolute;margin-left:193pt;margin-top:487.92099pt;width:19.548pt;height:10.564pt;mso-position-horizontal-relative:page;mso-position-vertical-relative:page;z-index:-3526" coordorigin="3860,9758" coordsize="391,211">
            <v:group style="position:absolute;left:3865;top:9763;width:381;height:201" coordorigin="3865,9763" coordsize="381,201">
              <v:shape style="position:absolute;left:3865;top:9763;width:381;height:201" coordorigin="3865,9763" coordsize="381,201" path="m4054,9763l3865,9763,3865,9957,4054,9957,4246,9965,4246,9771,4054,9763xe" filled="t" fillcolor="#E6E7E8" stroked="f">
                <v:path arrowok="t"/>
                <v:fill type="solid"/>
              </v:shape>
            </v:group>
            <v:group style="position:absolute;left:3865;top:9763;width:381;height:201" coordorigin="3865,9763" coordsize="381,201">
              <v:shape style="position:absolute;left:3865;top:9763;width:381;height:201" coordorigin="3865,9763" coordsize="381,201" path="m4246,9965l4054,9957,3865,9957,3865,9763,4054,9763,4246,9771,4246,9965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00.817474pt;margin-top:520.694702pt;width:3.525572pt;height:16.330326pt;mso-position-horizontal-relative:page;mso-position-vertical-relative:page;z-index:-3525" coordorigin="4016,10414" coordsize="71,327">
            <v:group style="position:absolute;left:4021;top:10673;width:61;height:62" coordorigin="4021,10673" coordsize="61,62">
              <v:shape style="position:absolute;left:4021;top:10673;width:61;height:62" coordorigin="4021,10673" coordsize="61,62" path="m4060,10673l4035,10678,4021,10691,4024,10717,4037,10732,4051,10736,4071,10728,4082,10709,4076,10686,4060,10673xe" filled="t" fillcolor="#231F20" stroked="f">
                <v:path arrowok="t"/>
                <v:fill type="solid"/>
              </v:shape>
            </v:group>
            <v:group style="position:absolute;left:4021;top:10546;width:61;height:62" coordorigin="4021,10546" coordsize="61,62">
              <v:shape style="position:absolute;left:4021;top:10546;width:61;height:62" coordorigin="4021,10546" coordsize="61,62" path="m4060,10546l4035,10550,4021,10564,4024,10590,4037,10605,4051,10608,4071,10601,4082,10582,4076,10559,4060,10546xe" filled="t" fillcolor="#231F20" stroked="f">
                <v:path arrowok="t"/>
                <v:fill type="solid"/>
              </v:shape>
            </v:group>
            <v:group style="position:absolute;left:4021;top:10419;width:61;height:62" coordorigin="4021,10419" coordsize="61,62">
              <v:shape style="position:absolute;left:4021;top:10419;width:61;height:62" coordorigin="4021,10419" coordsize="61,62" path="m4060,10419l4035,10423,4021,10437,4024,10463,4037,10477,4051,10481,4071,10474,4082,10455,4076,10431,4060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25.312897pt;margin-top:520.695007pt;width:3.526019pt;height:16.329991pt;mso-position-horizontal-relative:page;mso-position-vertical-relative:page;z-index:-3524" coordorigin="4506,10414" coordsize="71,327">
            <v:group style="position:absolute;left:4511;top:10673;width:61;height:62" coordorigin="4511,10673" coordsize="61,62">
              <v:shape style="position:absolute;left:4511;top:10673;width:61;height:62" coordorigin="4511,10673" coordsize="61,62" path="m4550,10673l4525,10678,4511,10691,4514,10717,4526,10732,4540,10735,4561,10728,4572,10709,4566,10686,4550,10673xe" filled="t" fillcolor="#231F20" stroked="f">
                <v:path arrowok="t"/>
                <v:fill type="solid"/>
              </v:shape>
            </v:group>
            <v:group style="position:absolute;left:4511;top:10546;width:61;height:62" coordorigin="4511,10546" coordsize="61,62">
              <v:shape style="position:absolute;left:4511;top:10546;width:61;height:62" coordorigin="4511,10546" coordsize="61,62" path="m4550,10546l4525,10550,4511,10564,4514,10590,4526,10605,4540,10608,4561,10601,4572,10582,4566,10559,4550,10546xe" filled="t" fillcolor="#231F20" stroked="f">
                <v:path arrowok="t"/>
                <v:fill type="solid"/>
              </v:shape>
            </v:group>
            <v:group style="position:absolute;left:4511;top:10419;width:61;height:62" coordorigin="4511,10419" coordsize="61,62">
              <v:shape style="position:absolute;left:4511;top:10419;width:61;height:62" coordorigin="4511,10419" coordsize="61,62" path="m4550,10419l4525,10423,4511,10437,4514,10463,4526,10477,4540,10481,4561,10474,4572,10455,4566,10431,4550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52.996902pt;margin-top:520.695007pt;width:3.526019pt;height:16.329991pt;mso-position-horizontal-relative:page;mso-position-vertical-relative:page;z-index:-3523" coordorigin="5060,10414" coordsize="71,327">
            <v:group style="position:absolute;left:5065;top:10673;width:61;height:62" coordorigin="5065,10673" coordsize="61,62">
              <v:shape style="position:absolute;left:5065;top:10673;width:61;height:62" coordorigin="5065,10673" coordsize="61,62" path="m5104,10673l5079,10678,5065,10691,5068,10717,5080,10732,5094,10735,5115,10728,5125,10709,5120,10686,5104,10673xe" filled="t" fillcolor="#231F20" stroked="f">
                <v:path arrowok="t"/>
                <v:fill type="solid"/>
              </v:shape>
            </v:group>
            <v:group style="position:absolute;left:5065;top:10546;width:61;height:62" coordorigin="5065,10546" coordsize="61,62">
              <v:shape style="position:absolute;left:5065;top:10546;width:61;height:62" coordorigin="5065,10546" coordsize="61,62" path="m5104,10546l5079,10550,5065,10564,5068,10590,5080,10605,5094,10608,5115,10601,5125,10582,5120,10559,5104,10546xe" filled="t" fillcolor="#231F20" stroked="f">
                <v:path arrowok="t"/>
                <v:fill type="solid"/>
              </v:shape>
            </v:group>
            <v:group style="position:absolute;left:5065;top:10419;width:61;height:62" coordorigin="5065,10419" coordsize="61,62">
              <v:shape style="position:absolute;left:5065;top:10419;width:61;height:62" coordorigin="5065,10419" coordsize="61,62" path="m5104,10419l5079,10423,5065,10437,5068,10463,5080,10477,5094,10481,5115,10474,5125,10455,5120,10431,5104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71.307495pt;margin-top:520.694702pt;width:3.525572pt;height:16.330326pt;mso-position-horizontal-relative:page;mso-position-vertical-relative:page;z-index:-3522" coordorigin="5426,10414" coordsize="71,327">
            <v:group style="position:absolute;left:5431;top:10673;width:61;height:62" coordorigin="5431,10673" coordsize="61,62">
              <v:shape style="position:absolute;left:5431;top:10673;width:61;height:62" coordorigin="5431,10673" coordsize="61,62" path="m5470,10673l5445,10678,5431,10691,5434,10717,5446,10732,5460,10736,5481,10728,5492,10709,5486,10686,5470,10673xe" filled="t" fillcolor="#231F20" stroked="f">
                <v:path arrowok="t"/>
                <v:fill type="solid"/>
              </v:shape>
            </v:group>
            <v:group style="position:absolute;left:5431;top:10546;width:61;height:62" coordorigin="5431,10546" coordsize="61,62">
              <v:shape style="position:absolute;left:5431;top:10546;width:61;height:62" coordorigin="5431,10546" coordsize="61,62" path="m5470,10546l5445,10550,5431,10564,5434,10590,5446,10605,5460,10608,5481,10601,5492,10582,5486,10559,5470,10546xe" filled="t" fillcolor="#231F20" stroked="f">
                <v:path arrowok="t"/>
                <v:fill type="solid"/>
              </v:shape>
            </v:group>
            <v:group style="position:absolute;left:5431;top:10419;width:61;height:62" coordorigin="5431,10419" coordsize="61,62">
              <v:shape style="position:absolute;left:5431;top:10419;width:61;height:62" coordorigin="5431,10419" coordsize="61,62" path="m5470,10419l5445,10423,5431,10437,5434,10463,5446,10477,5460,10481,5481,10474,5492,10455,5486,10431,5470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94.918915pt;margin-top:520.695007pt;width:3.526019pt;height:16.329991pt;mso-position-horizontal-relative:page;mso-position-vertical-relative:page;z-index:-3521" coordorigin="5898,10414" coordsize="71,327">
            <v:group style="position:absolute;left:5903;top:10673;width:61;height:62" coordorigin="5903,10673" coordsize="61,62">
              <v:shape style="position:absolute;left:5903;top:10673;width:61;height:62" coordorigin="5903,10673" coordsize="61,62" path="m5942,10673l5917,10678,5903,10691,5906,10717,5919,10732,5933,10735,5953,10728,5964,10709,5958,10686,5942,10673xe" filled="t" fillcolor="#231F20" stroked="f">
                <v:path arrowok="t"/>
                <v:fill type="solid"/>
              </v:shape>
            </v:group>
            <v:group style="position:absolute;left:5903;top:10546;width:61;height:62" coordorigin="5903,10546" coordsize="61,62">
              <v:shape style="position:absolute;left:5903;top:10546;width:61;height:62" coordorigin="5903,10546" coordsize="61,62" path="m5942,10546l5917,10550,5903,10564,5906,10590,5919,10605,5933,10608,5953,10601,5964,10582,5958,10559,5942,10546xe" filled="t" fillcolor="#231F20" stroked="f">
                <v:path arrowok="t"/>
                <v:fill type="solid"/>
              </v:shape>
            </v:group>
            <v:group style="position:absolute;left:5903;top:10419;width:61;height:62" coordorigin="5903,10419" coordsize="61,62">
              <v:shape style="position:absolute;left:5903;top:10419;width:61;height:62" coordorigin="5903,10419" coordsize="61,62" path="m5942,10419l5917,10423,5903,10437,5906,10463,5919,10477,5933,10481,5953,10474,5964,10455,5958,10431,5942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24.934052pt;margin-top:520.695007pt;width:3.525878pt;height:16.329991pt;mso-position-horizontal-relative:page;mso-position-vertical-relative:page;z-index:-3520" coordorigin="6499,10414" coordsize="71,327">
            <v:group style="position:absolute;left:6504;top:10673;width:61;height:62" coordorigin="6504,10673" coordsize="61,62">
              <v:shape style="position:absolute;left:6504;top:10673;width:61;height:62" coordorigin="6504,10673" coordsize="61,62" path="m6543,10673l6517,10678,6504,10691,6507,10717,6519,10732,6533,10735,6553,10728,6564,10709,6558,10686,6543,10673xe" filled="t" fillcolor="#231F20" stroked="f">
                <v:path arrowok="t"/>
                <v:fill type="solid"/>
              </v:shape>
            </v:group>
            <v:group style="position:absolute;left:6504;top:10546;width:61;height:62" coordorigin="6504,10546" coordsize="61,62">
              <v:shape style="position:absolute;left:6504;top:10546;width:61;height:62" coordorigin="6504,10546" coordsize="61,62" path="m6543,10546l6517,10550,6504,10564,6507,10590,6519,10605,6533,10608,6553,10601,6564,10582,6558,10559,6543,10546xe" filled="t" fillcolor="#231F20" stroked="f">
                <v:path arrowok="t"/>
                <v:fill type="solid"/>
              </v:shape>
            </v:group>
            <v:group style="position:absolute;left:6504;top:10419;width:61;height:62" coordorigin="6504,10419" coordsize="61,62">
              <v:shape style="position:absolute;left:6504;top:10419;width:61;height:62" coordorigin="6504,10419" coordsize="61,62" path="m6543,10419l6517,10423,6504,10437,6507,10463,6519,10477,6533,10481,6553,10474,6564,10455,6558,10431,6543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56.6745pt;margin-top:520.695007pt;width:3.525409pt;height:16.329991pt;mso-position-horizontal-relative:page;mso-position-vertical-relative:page;z-index:-3519" coordorigin="7133,10414" coordsize="71,327">
            <v:group style="position:absolute;left:7138;top:10673;width:61;height:62" coordorigin="7138,10673" coordsize="61,62">
              <v:shape style="position:absolute;left:7138;top:10673;width:61;height:62" coordorigin="7138,10673" coordsize="61,62" path="m7177,10673l7152,10678,7138,10691,7141,10717,7154,10732,7168,10735,7188,10728,7199,10709,7193,10686,7177,10673xe" filled="t" fillcolor="#231F20" stroked="f">
                <v:path arrowok="t"/>
                <v:fill type="solid"/>
              </v:shape>
            </v:group>
            <v:group style="position:absolute;left:7138;top:10546;width:61;height:62" coordorigin="7138,10546" coordsize="61,62">
              <v:shape style="position:absolute;left:7138;top:10546;width:61;height:62" coordorigin="7138,10546" coordsize="61,62" path="m7177,10546l7152,10550,7138,10564,7141,10590,7154,10605,7168,10608,7188,10601,7199,10582,7193,10559,7177,10546xe" filled="t" fillcolor="#231F20" stroked="f">
                <v:path arrowok="t"/>
                <v:fill type="solid"/>
              </v:shape>
            </v:group>
            <v:group style="position:absolute;left:7138;top:10419;width:61;height:62" coordorigin="7138,10419" coordsize="61,62">
              <v:shape style="position:absolute;left:7138;top:10419;width:61;height:62" coordorigin="7138,10419" coordsize="61,62" path="m7177,10419l7152,10423,7138,10437,7141,10463,7154,10477,7168,10481,7188,10474,7199,10455,7193,10431,7177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85.394501pt;margin-top:520.695007pt;width:3.525409pt;height:16.329991pt;mso-position-horizontal-relative:page;mso-position-vertical-relative:page;z-index:-3518" coordorigin="7708,10414" coordsize="71,327">
            <v:group style="position:absolute;left:7713;top:10673;width:61;height:62" coordorigin="7713,10673" coordsize="61,62">
              <v:shape style="position:absolute;left:7713;top:10673;width:61;height:62" coordorigin="7713,10673" coordsize="61,62" path="m7752,10673l7727,10678,7713,10691,7716,10717,7728,10732,7742,10735,7763,10728,7773,10709,7768,10686,7752,10673xe" filled="t" fillcolor="#231F20" stroked="f">
                <v:path arrowok="t"/>
                <v:fill type="solid"/>
              </v:shape>
            </v:group>
            <v:group style="position:absolute;left:7713;top:10546;width:61;height:62" coordorigin="7713,10546" coordsize="61,62">
              <v:shape style="position:absolute;left:7713;top:10546;width:61;height:62" coordorigin="7713,10546" coordsize="61,62" path="m7752,10546l7727,10550,7713,10564,7716,10590,7728,10605,7742,10608,7763,10601,7773,10582,7768,10559,7752,10546xe" filled="t" fillcolor="#231F20" stroked="f">
                <v:path arrowok="t"/>
                <v:fill type="solid"/>
              </v:shape>
            </v:group>
            <v:group style="position:absolute;left:7713;top:10419;width:61;height:62" coordorigin="7713,10419" coordsize="61,62">
              <v:shape style="position:absolute;left:7713;top:10419;width:61;height:62" coordorigin="7713,10419" coordsize="61,62" path="m7752,10419l7727,10423,7713,10437,7716,10463,7728,10477,7742,10481,7763,10474,7773,10455,7768,10431,7752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09.324402pt;margin-top:520.694336pt;width:3.52582pt;height:16.330666pt;mso-position-horizontal-relative:page;mso-position-vertical-relative:page;z-index:-3517" coordorigin="8186,10414" coordsize="71,327">
            <v:group style="position:absolute;left:8191;top:10673;width:61;height:62" coordorigin="8191,10673" coordsize="61,62">
              <v:shape style="position:absolute;left:8191;top:10673;width:61;height:62" coordorigin="8191,10673" coordsize="61,62" path="m8230,10673l8205,10678,8191,10691,8194,10717,8207,10732,8221,10736,8241,10728,8252,10709,8246,10686,8230,10673xe" filled="t" fillcolor="#231F20" stroked="f">
                <v:path arrowok="t"/>
                <v:fill type="solid"/>
              </v:shape>
            </v:group>
            <v:group style="position:absolute;left:8191;top:10546;width:61;height:62" coordorigin="8191,10546" coordsize="61,62">
              <v:shape style="position:absolute;left:8191;top:10546;width:61;height:62" coordorigin="8191,10546" coordsize="61,62" path="m8230,10546l8205,10550,8191,10564,8194,10590,8207,10605,8221,10608,8241,10601,8252,10582,8246,10559,8230,10546xe" filled="t" fillcolor="#231F20" stroked="f">
                <v:path arrowok="t"/>
                <v:fill type="solid"/>
              </v:shape>
            </v:group>
            <v:group style="position:absolute;left:8191;top:10419;width:61;height:62" coordorigin="8191,10419" coordsize="61,62">
              <v:shape style="position:absolute;left:8191;top:10419;width:61;height:62" coordorigin="8191,10419" coordsize="61,62" path="m8230,10419l8205,10423,8191,10437,8194,10463,8207,10477,8221,10481,8241,10474,8252,10455,8246,10431,8230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30.109528pt;margin-top:520.695007pt;width:3.525409pt;height:16.329991pt;mso-position-horizontal-relative:page;mso-position-vertical-relative:page;z-index:-3516" coordorigin="8602,10414" coordsize="71,327">
            <v:group style="position:absolute;left:8607;top:10673;width:61;height:62" coordorigin="8607,10673" coordsize="61,62">
              <v:shape style="position:absolute;left:8607;top:10673;width:61;height:62" coordorigin="8607,10673" coordsize="61,62" path="m8646,10673l8621,10678,8607,10691,8610,10717,8622,10732,8636,10735,8657,10728,8668,10709,8662,10686,8646,10673xe" filled="t" fillcolor="#231F20" stroked="f">
                <v:path arrowok="t"/>
                <v:fill type="solid"/>
              </v:shape>
            </v:group>
            <v:group style="position:absolute;left:8607;top:10546;width:61;height:62" coordorigin="8607,10546" coordsize="61,62">
              <v:shape style="position:absolute;left:8607;top:10546;width:61;height:62" coordorigin="8607,10546" coordsize="61,62" path="m8646,10546l8621,10550,8607,10564,8610,10590,8622,10605,8636,10608,8657,10601,8668,10582,8662,10559,8646,10546xe" filled="t" fillcolor="#231F20" stroked="f">
                <v:path arrowok="t"/>
                <v:fill type="solid"/>
              </v:shape>
            </v:group>
            <v:group style="position:absolute;left:8607;top:10419;width:61;height:62" coordorigin="8607,10419" coordsize="61,62">
              <v:shape style="position:absolute;left:8607;top:10419;width:61;height:62" coordorigin="8607,10419" coordsize="61,62" path="m8646,10419l8621,10423,8607,10437,8610,10463,8622,10477,8636,10481,8657,10474,8668,10455,8662,10431,8646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49.554565pt;margin-top:520.694641pt;width:3.525516pt;height:16.330332pt;mso-position-horizontal-relative:page;mso-position-vertical-relative:page;z-index:-3515" coordorigin="8991,10414" coordsize="71,327">
            <v:group style="position:absolute;left:8996;top:10673;width:61;height:62" coordorigin="8996,10673" coordsize="61,62">
              <v:shape style="position:absolute;left:8996;top:10673;width:61;height:62" coordorigin="8996,10673" coordsize="61,62" path="m9035,10673l9010,10678,8996,10691,8999,10717,9011,10732,9025,10735,9046,10728,9057,10709,9051,10686,9035,10673xe" filled="t" fillcolor="#231F20" stroked="f">
                <v:path arrowok="t"/>
                <v:fill type="solid"/>
              </v:shape>
            </v:group>
            <v:group style="position:absolute;left:8996;top:10546;width:61;height:62" coordorigin="8996,10546" coordsize="61,62">
              <v:shape style="position:absolute;left:8996;top:10546;width:61;height:62" coordorigin="8996,10546" coordsize="61,62" path="m9035,10546l9010,10550,8996,10564,8999,10590,9011,10605,9025,10608,9046,10601,9057,10582,9051,10559,9035,10546xe" filled="t" fillcolor="#231F20" stroked="f">
                <v:path arrowok="t"/>
                <v:fill type="solid"/>
              </v:shape>
            </v:group>
            <v:group style="position:absolute;left:8996;top:10419;width:61;height:62" coordorigin="8996,10419" coordsize="61,62">
              <v:shape style="position:absolute;left:8996;top:10419;width:61;height:62" coordorigin="8996,10419" coordsize="61,62" path="m9035,10419l9010,10423,8996,10437,8999,10463,9011,10477,9025,10481,9046,10474,9057,10455,9051,10431,9035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70.196686pt;margin-top:520.695007pt;width:3.526216pt;height:16.329986pt;mso-position-horizontal-relative:page;mso-position-vertical-relative:page;z-index:-3514" coordorigin="9404,10414" coordsize="71,327">
            <v:group style="position:absolute;left:9409;top:10673;width:61;height:62" coordorigin="9409,10673" coordsize="61,62">
              <v:shape style="position:absolute;left:9409;top:10673;width:61;height:62" coordorigin="9409,10673" coordsize="61,62" path="m9448,10673l9423,10678,9409,10691,9412,10717,9424,10732,9438,10735,9459,10728,9469,10709,9464,10686,9448,10673xe" filled="t" fillcolor="#231F20" stroked="f">
                <v:path arrowok="t"/>
                <v:fill type="solid"/>
              </v:shape>
            </v:group>
            <v:group style="position:absolute;left:9409;top:10546;width:61;height:62" coordorigin="9409,10546" coordsize="61,62">
              <v:shape style="position:absolute;left:9409;top:10546;width:61;height:62" coordorigin="9409,10546" coordsize="61,62" path="m9448,10546l9423,10550,9409,10564,9412,10590,9424,10605,9438,10608,9459,10601,9469,10582,9464,10559,9448,10546xe" filled="t" fillcolor="#231F20" stroked="f">
                <v:path arrowok="t"/>
                <v:fill type="solid"/>
              </v:shape>
            </v:group>
            <v:group style="position:absolute;left:9409;top:10419;width:61;height:62" coordorigin="9409,10419" coordsize="61,62">
              <v:shape style="position:absolute;left:9409;top:10419;width:61;height:62" coordorigin="9409,10419" coordsize="61,62" path="m9448,10419l9423,10423,9409,10437,9412,10463,9424,10477,9438,10481,9459,10474,9469,10455,9464,10431,9448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89.550293pt;margin-top:520.695007pt;width:3.526629pt;height:16.329991pt;mso-position-horizontal-relative:page;mso-position-vertical-relative:page;z-index:-3513" coordorigin="9791,10414" coordsize="71,327">
            <v:group style="position:absolute;left:9796;top:10673;width:61;height:62" coordorigin="9796,10673" coordsize="61,62">
              <v:shape style="position:absolute;left:9796;top:10673;width:61;height:62" coordorigin="9796,10673" coordsize="61,62" path="m9835,10673l9810,10678,9796,10691,9799,10717,9811,10732,9825,10735,9846,10728,9857,10709,9851,10686,9835,10673xe" filled="t" fillcolor="#231F20" stroked="f">
                <v:path arrowok="t"/>
                <v:fill type="solid"/>
              </v:shape>
            </v:group>
            <v:group style="position:absolute;left:9796;top:10546;width:61;height:62" coordorigin="9796,10546" coordsize="61,62">
              <v:shape style="position:absolute;left:9796;top:10546;width:61;height:62" coordorigin="9796,10546" coordsize="61,62" path="m9835,10546l9810,10550,9796,10564,9799,10590,9811,10605,9825,10608,9846,10601,9857,10582,9851,10559,9835,10546xe" filled="t" fillcolor="#231F20" stroked="f">
                <v:path arrowok="t"/>
                <v:fill type="solid"/>
              </v:shape>
            </v:group>
            <v:group style="position:absolute;left:9796;top:10419;width:61;height:62" coordorigin="9796,10419" coordsize="61,62">
              <v:shape style="position:absolute;left:9796;top:10419;width:61;height:62" coordorigin="9796,10419" coordsize="61,62" path="m9835,10419l9810,10423,9796,10437,9799,10463,9811,10477,9825,10481,9846,10474,9857,10455,9851,10431,9835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10.924225pt;margin-top:520.695374pt;width:3.526521pt;height:16.32965pt;mso-position-horizontal-relative:page;mso-position-vertical-relative:page;z-index:-3512" coordorigin="10218,10414" coordsize="71,327">
            <v:group style="position:absolute;left:10223;top:10673;width:61;height:62" coordorigin="10223,10673" coordsize="61,62">
              <v:shape style="position:absolute;left:10223;top:10673;width:61;height:62" coordorigin="10223,10673" coordsize="61,62" path="m10262,10673l10237,10678,10223,10691,10226,10717,10239,10732,10253,10736,10273,10728,10284,10709,10278,10686,10262,10673xe" filled="t" fillcolor="#231F20" stroked="f">
                <v:path arrowok="t"/>
                <v:fill type="solid"/>
              </v:shape>
            </v:group>
            <v:group style="position:absolute;left:10223;top:10546;width:61;height:62" coordorigin="10223,10546" coordsize="61,62">
              <v:shape style="position:absolute;left:10223;top:10546;width:61;height:62" coordorigin="10223,10546" coordsize="61,62" path="m10262,10546l10237,10550,10223,10564,10226,10590,10239,10605,10253,10608,10273,10601,10284,10582,10278,10559,10262,10546xe" filled="t" fillcolor="#231F20" stroked="f">
                <v:path arrowok="t"/>
                <v:fill type="solid"/>
              </v:shape>
            </v:group>
            <v:group style="position:absolute;left:10223;top:10419;width:61;height:62" coordorigin="10223,10419" coordsize="61,62">
              <v:shape style="position:absolute;left:10223;top:10419;width:61;height:62" coordorigin="10223,10419" coordsize="61,62" path="m10262,10419l10237,10423,10223,10437,10226,10463,10239,10477,10253,10481,10273,10474,10284,10455,10278,10431,10262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32.716125pt;margin-top:520.695007pt;width:3.526771pt;height:16.329991pt;mso-position-horizontal-relative:page;mso-position-vertical-relative:page;z-index:-3511" coordorigin="10654,10414" coordsize="71,327">
            <v:group style="position:absolute;left:10659;top:10673;width:61;height:62" coordorigin="10659,10673" coordsize="61,62">
              <v:shape style="position:absolute;left:10659;top:10673;width:61;height:62" coordorigin="10659,10673" coordsize="61,62" path="m10698,10673l10673,10678,10659,10691,10662,10717,10674,10732,10689,10735,10709,10728,10720,10709,10714,10686,10698,10673xe" filled="t" fillcolor="#231F20" stroked="f">
                <v:path arrowok="t"/>
                <v:fill type="solid"/>
              </v:shape>
            </v:group>
            <v:group style="position:absolute;left:10659;top:10546;width:61;height:62" coordorigin="10659,10546" coordsize="61,62">
              <v:shape style="position:absolute;left:10659;top:10546;width:61;height:62" coordorigin="10659,10546" coordsize="61,62" path="m10698,10546l10673,10550,10659,10564,10662,10590,10674,10605,10689,10608,10709,10601,10720,10582,10714,10559,10698,10546xe" filled="t" fillcolor="#231F20" stroked="f">
                <v:path arrowok="t"/>
                <v:fill type="solid"/>
              </v:shape>
            </v:group>
            <v:group style="position:absolute;left:10659;top:10419;width:61;height:62" coordorigin="10659,10419" coordsize="61,62">
              <v:shape style="position:absolute;left:10659;top:10419;width:61;height:62" coordorigin="10659,10419" coordsize="61,62" path="m10698,10419l10673,10423,10659,10437,10662,10463,10674,10477,10689,10481,10709,10474,10720,10455,10714,10431,10698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56.119873pt;margin-top:520.694702pt;width:3.526182pt;height:16.330326pt;mso-position-horizontal-relative:page;mso-position-vertical-relative:page;z-index:-3510" coordorigin="11122,10414" coordsize="71,327">
            <v:group style="position:absolute;left:11127;top:10673;width:61;height:62" coordorigin="11127,10673" coordsize="61,62">
              <v:shape style="position:absolute;left:11127;top:10673;width:61;height:62" coordorigin="11127,10673" coordsize="61,62" path="m11166,10673l11141,10678,11127,10691,11130,10717,11143,10732,11157,10736,11177,10728,11188,10709,11182,10686,11166,10673xe" filled="t" fillcolor="#231F20" stroked="f">
                <v:path arrowok="t"/>
                <v:fill type="solid"/>
              </v:shape>
            </v:group>
            <v:group style="position:absolute;left:11127;top:10546;width:61;height:62" coordorigin="11127,10546" coordsize="61,62">
              <v:shape style="position:absolute;left:11127;top:10546;width:61;height:62" coordorigin="11127,10546" coordsize="61,62" path="m11166,10546l11141,10550,11127,10564,11130,10590,11143,10605,11157,10608,11177,10601,11188,10582,11182,10559,11166,10546xe" filled="t" fillcolor="#231F20" stroked="f">
                <v:path arrowok="t"/>
                <v:fill type="solid"/>
              </v:shape>
            </v:group>
            <v:group style="position:absolute;left:11127;top:10419;width:61;height:62" coordorigin="11127,10419" coordsize="61,62">
              <v:shape style="position:absolute;left:11127;top:10419;width:61;height:62" coordorigin="11127,10419" coordsize="61,62" path="m11166,10419l11141,10423,11127,10437,11130,10463,11143,10477,11157,10481,11177,10474,11188,10455,11182,10431,11166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76.456970pt;margin-top:520.695007pt;width:3.525964pt;height:16.329997pt;mso-position-horizontal-relative:page;mso-position-vertical-relative:page;z-index:-3509" coordorigin="11529,10414" coordsize="71,327">
            <v:group style="position:absolute;left:11534;top:10673;width:61;height:62" coordorigin="11534,10673" coordsize="61,62">
              <v:shape style="position:absolute;left:11534;top:10673;width:61;height:62" coordorigin="11534,10673" coordsize="61,62" path="m11573,10673l11548,10678,11534,10691,11537,10717,11549,10732,11563,10736,11584,10728,11595,10709,11589,10686,11573,10673xe" filled="t" fillcolor="#231F20" stroked="f">
                <v:path arrowok="t"/>
                <v:fill type="solid"/>
              </v:shape>
            </v:group>
            <v:group style="position:absolute;left:11534;top:10546;width:61;height:62" coordorigin="11534,10546" coordsize="61,62">
              <v:shape style="position:absolute;left:11534;top:10546;width:61;height:62" coordorigin="11534,10546" coordsize="61,62" path="m11573,10546l11548,10550,11534,10564,11537,10590,11549,10605,11563,10608,11584,10601,11595,10582,11589,10559,11573,10546xe" filled="t" fillcolor="#231F20" stroked="f">
                <v:path arrowok="t"/>
                <v:fill type="solid"/>
              </v:shape>
            </v:group>
            <v:group style="position:absolute;left:11534;top:10419;width:61;height:62" coordorigin="11534,10419" coordsize="61,62">
              <v:shape style="position:absolute;left:11534;top:10419;width:61;height:62" coordorigin="11534,10419" coordsize="61,62" path="m11573,10419l11548,10423,11534,10437,11537,10463,11549,10477,11563,10481,11584,10474,11595,10455,11589,10431,11573,1041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00.817657pt;margin-top:98.979973pt;width:3.52526pt;height:16.332181pt;mso-position-horizontal-relative:page;mso-position-vertical-relative:paragraph;z-index:-3508" coordorigin="4016,1980" coordsize="71,327">
            <v:group style="position:absolute;left:4021;top:2239;width:61;height:62" coordorigin="4021,2239" coordsize="61,62">
              <v:shape style="position:absolute;left:4021;top:2239;width:61;height:62" coordorigin="4021,2239" coordsize="61,62" path="m4060,2239l4035,2243,4021,2257,4024,2283,4037,2298,4051,2301,4071,2294,4082,2275,4076,2252,4060,2239xe" filled="t" fillcolor="#231F20" stroked="f">
                <v:path arrowok="t"/>
                <v:fill type="solid"/>
              </v:shape>
            </v:group>
            <v:group style="position:absolute;left:4021;top:2112;width:61;height:62" coordorigin="4021,2112" coordsize="61,62">
              <v:shape style="position:absolute;left:4021;top:2112;width:61;height:62" coordorigin="4021,2112" coordsize="61,62" path="m4060,2112l4035,2116,4021,2130,4024,2156,4037,2170,4051,2174,4071,2167,4082,2148,4076,2124,4060,2112xe" filled="t" fillcolor="#231F20" stroked="f">
                <v:path arrowok="t"/>
                <v:fill type="solid"/>
              </v:shape>
            </v:group>
            <v:group style="position:absolute;left:4021;top:1985;width:61;height:62" coordorigin="4021,1985" coordsize="61,62">
              <v:shape style="position:absolute;left:4021;top:1985;width:61;height:62" coordorigin="4021,1985" coordsize="61,62" path="m4060,1985l4035,1989,4021,2002,4024,2029,4037,2043,4051,2047,4071,2039,4082,2021,4076,1997,4060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25.313095pt;margin-top:98.980309pt;width:3.525707pt;height:16.331846pt;mso-position-horizontal-relative:page;mso-position-vertical-relative:paragraph;z-index:-3507" coordorigin="4506,1980" coordsize="71,327">
            <v:group style="position:absolute;left:4511;top:2239;width:61;height:62" coordorigin="4511,2239" coordsize="61,62">
              <v:shape style="position:absolute;left:4511;top:2239;width:61;height:62" coordorigin="4511,2239" coordsize="61,62" path="m4550,2239l4525,2243,4511,2257,4514,2283,4526,2298,4540,2301,4561,2294,4572,2275,4566,2252,4550,2239xe" filled="t" fillcolor="#231F20" stroked="f">
                <v:path arrowok="t"/>
                <v:fill type="solid"/>
              </v:shape>
            </v:group>
            <v:group style="position:absolute;left:4511;top:2112;width:61;height:62" coordorigin="4511,2112" coordsize="61,62">
              <v:shape style="position:absolute;left:4511;top:2112;width:61;height:62" coordorigin="4511,2112" coordsize="61,62" path="m4550,2112l4525,2116,4511,2130,4514,2156,4526,2170,4540,2174,4561,2167,4572,2148,4566,2124,4550,2112xe" filled="t" fillcolor="#231F20" stroked="f">
                <v:path arrowok="t"/>
                <v:fill type="solid"/>
              </v:shape>
            </v:group>
            <v:group style="position:absolute;left:4511;top:1985;width:61;height:62" coordorigin="4511,1985" coordsize="61,62">
              <v:shape style="position:absolute;left:4511;top:1985;width:61;height:62" coordorigin="4511,1985" coordsize="61,62" path="m4550,1985l4525,1989,4511,2002,4514,2029,4526,2043,4540,2047,4561,2039,4572,2021,4566,1997,4550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52.997086pt;margin-top:98.980309pt;width:3.525707pt;height:16.331846pt;mso-position-horizontal-relative:page;mso-position-vertical-relative:paragraph;z-index:-3506" coordorigin="5060,1980" coordsize="71,327">
            <v:group style="position:absolute;left:5065;top:2239;width:61;height:62" coordorigin="5065,2239" coordsize="61,62">
              <v:shape style="position:absolute;left:5065;top:2239;width:61;height:62" coordorigin="5065,2239" coordsize="61,62" path="m5104,2239l5079,2243,5065,2257,5068,2283,5080,2298,5094,2301,5115,2294,5125,2275,5120,2252,5104,2239xe" filled="t" fillcolor="#231F20" stroked="f">
                <v:path arrowok="t"/>
                <v:fill type="solid"/>
              </v:shape>
            </v:group>
            <v:group style="position:absolute;left:5065;top:2112;width:61;height:62" coordorigin="5065,2112" coordsize="61,62">
              <v:shape style="position:absolute;left:5065;top:2112;width:61;height:62" coordorigin="5065,2112" coordsize="61,62" path="m5104,2112l5079,2116,5065,2130,5068,2156,5080,2170,5094,2174,5115,2167,5125,2148,5120,2124,5104,2112xe" filled="t" fillcolor="#231F20" stroked="f">
                <v:path arrowok="t"/>
                <v:fill type="solid"/>
              </v:shape>
            </v:group>
            <v:group style="position:absolute;left:5065;top:1985;width:61;height:62" coordorigin="5065,1985" coordsize="61,62">
              <v:shape style="position:absolute;left:5065;top:1985;width:61;height:62" coordorigin="5065,1985" coordsize="61,62" path="m5104,1985l5079,1989,5065,2002,5068,2029,5080,2043,5094,2047,5115,2039,5125,2021,5120,1997,5104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71.307678pt;margin-top:98.979973pt;width:3.52526pt;height:16.332181pt;mso-position-horizontal-relative:page;mso-position-vertical-relative:paragraph;z-index:-3505" coordorigin="5426,1980" coordsize="71,327">
            <v:group style="position:absolute;left:5431;top:2239;width:61;height:62" coordorigin="5431,2239" coordsize="61,62">
              <v:shape style="position:absolute;left:5431;top:2239;width:61;height:62" coordorigin="5431,2239" coordsize="61,62" path="m5470,2239l5445,2243,5431,2257,5434,2283,5446,2298,5460,2301,5481,2294,5492,2275,5486,2252,5470,2239xe" filled="t" fillcolor="#231F20" stroked="f">
                <v:path arrowok="t"/>
                <v:fill type="solid"/>
              </v:shape>
            </v:group>
            <v:group style="position:absolute;left:5431;top:2112;width:61;height:62" coordorigin="5431,2112" coordsize="61,62">
              <v:shape style="position:absolute;left:5431;top:2112;width:61;height:62" coordorigin="5431,2112" coordsize="61,62" path="m5470,2112l5445,2116,5431,2130,5434,2156,5446,2170,5460,2174,5481,2167,5492,2148,5486,2124,5470,2112xe" filled="t" fillcolor="#231F20" stroked="f">
                <v:path arrowok="t"/>
                <v:fill type="solid"/>
              </v:shape>
            </v:group>
            <v:group style="position:absolute;left:5431;top:1985;width:61;height:62" coordorigin="5431,1985" coordsize="61,62">
              <v:shape style="position:absolute;left:5431;top:1985;width:61;height:62" coordorigin="5431,1985" coordsize="61,62" path="m5470,1985l5445,1989,5431,2002,5434,2029,5446,2043,5460,2047,5481,2039,5492,2021,5486,1997,5470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94.919098pt;margin-top:98.980309pt;width:3.525707pt;height:16.331846pt;mso-position-horizontal-relative:page;mso-position-vertical-relative:paragraph;z-index:-3504" coordorigin="5898,1980" coordsize="71,327">
            <v:group style="position:absolute;left:5903;top:2239;width:61;height:62" coordorigin="5903,2239" coordsize="61,62">
              <v:shape style="position:absolute;left:5903;top:2239;width:61;height:62" coordorigin="5903,2239" coordsize="61,62" path="m5942,2239l5917,2243,5903,2257,5906,2283,5919,2298,5933,2301,5953,2294,5964,2275,5958,2252,5942,2239xe" filled="t" fillcolor="#231F20" stroked="f">
                <v:path arrowok="t"/>
                <v:fill type="solid"/>
              </v:shape>
            </v:group>
            <v:group style="position:absolute;left:5903;top:2112;width:61;height:62" coordorigin="5903,2112" coordsize="61,62">
              <v:shape style="position:absolute;left:5903;top:2112;width:61;height:62" coordorigin="5903,2112" coordsize="61,62" path="m5942,2112l5917,2116,5903,2130,5906,2156,5919,2170,5933,2174,5953,2167,5964,2148,5958,2124,5942,2112xe" filled="t" fillcolor="#231F20" stroked="f">
                <v:path arrowok="t"/>
                <v:fill type="solid"/>
              </v:shape>
            </v:group>
            <v:group style="position:absolute;left:5903;top:1985;width:61;height:62" coordorigin="5903,1985" coordsize="61,62">
              <v:shape style="position:absolute;left:5903;top:1985;width:61;height:62" coordorigin="5903,1985" coordsize="61,62" path="m5942,1985l5917,1989,5903,2002,5906,2029,5919,2043,5933,2047,5953,2039,5964,2021,5958,1997,5942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24.934235pt;margin-top:98.980309pt;width:3.525565pt;height:16.331846pt;mso-position-horizontal-relative:page;mso-position-vertical-relative:paragraph;z-index:-3503" coordorigin="6499,1980" coordsize="71,327">
            <v:group style="position:absolute;left:6504;top:2239;width:61;height:62" coordorigin="6504,2239" coordsize="61,62">
              <v:shape style="position:absolute;left:6504;top:2239;width:61;height:62" coordorigin="6504,2239" coordsize="61,62" path="m6543,2239l6517,2243,6504,2257,6507,2283,6519,2298,6533,2301,6553,2294,6564,2275,6558,2252,6543,2239xe" filled="t" fillcolor="#231F20" stroked="f">
                <v:path arrowok="t"/>
                <v:fill type="solid"/>
              </v:shape>
            </v:group>
            <v:group style="position:absolute;left:6504;top:2112;width:61;height:62" coordorigin="6504,2112" coordsize="61,62">
              <v:shape style="position:absolute;left:6504;top:2112;width:61;height:62" coordorigin="6504,2112" coordsize="61,62" path="m6543,2112l6517,2116,6504,2130,6507,2156,6519,2170,6533,2174,6553,2167,6564,2148,6558,2124,6543,2112xe" filled="t" fillcolor="#231F20" stroked="f">
                <v:path arrowok="t"/>
                <v:fill type="solid"/>
              </v:shape>
            </v:group>
            <v:group style="position:absolute;left:6504;top:1985;width:61;height:62" coordorigin="6504,1985" coordsize="61,62">
              <v:shape style="position:absolute;left:6504;top:1985;width:61;height:62" coordorigin="6504,1985" coordsize="61,62" path="m6543,1985l6517,1989,6504,2002,6507,2029,6519,2043,6533,2047,6553,2039,6564,2021,6558,1997,6543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56.674713pt;margin-top:98.980309pt;width:3.525097pt;height:16.331846pt;mso-position-horizontal-relative:page;mso-position-vertical-relative:paragraph;z-index:-3502" coordorigin="7133,1980" coordsize="71,327">
            <v:group style="position:absolute;left:7138;top:2239;width:61;height:62" coordorigin="7138,2239" coordsize="61,62">
              <v:shape style="position:absolute;left:7138;top:2239;width:61;height:62" coordorigin="7138,2239" coordsize="61,62" path="m7177,2239l7152,2243,7138,2257,7141,2283,7154,2298,7168,2301,7188,2294,7199,2275,7193,2252,7177,2239xe" filled="t" fillcolor="#231F20" stroked="f">
                <v:path arrowok="t"/>
                <v:fill type="solid"/>
              </v:shape>
            </v:group>
            <v:group style="position:absolute;left:7138;top:2112;width:61;height:62" coordorigin="7138,2112" coordsize="61,62">
              <v:shape style="position:absolute;left:7138;top:2112;width:61;height:62" coordorigin="7138,2112" coordsize="61,62" path="m7177,2112l7152,2116,7138,2130,7141,2156,7154,2170,7168,2174,7188,2167,7199,2148,7193,2124,7177,2112xe" filled="t" fillcolor="#231F20" stroked="f">
                <v:path arrowok="t"/>
                <v:fill type="solid"/>
              </v:shape>
            </v:group>
            <v:group style="position:absolute;left:7138;top:1985;width:61;height:62" coordorigin="7138,1985" coordsize="61,62">
              <v:shape style="position:absolute;left:7138;top:1985;width:61;height:62" coordorigin="7138,1985" coordsize="61,62" path="m7177,1985l7152,1989,7138,2002,7141,2029,7154,2043,7168,2047,7188,2039,7199,2021,7193,1997,7177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85.394684pt;margin-top:98.980309pt;width:3.525097pt;height:16.331846pt;mso-position-horizontal-relative:page;mso-position-vertical-relative:paragraph;z-index:-3501" coordorigin="7708,1980" coordsize="71,327">
            <v:group style="position:absolute;left:7713;top:2239;width:61;height:62" coordorigin="7713,2239" coordsize="61,62">
              <v:shape style="position:absolute;left:7713;top:2239;width:61;height:62" coordorigin="7713,2239" coordsize="61,62" path="m7752,2239l7727,2243,7713,2257,7716,2283,7728,2298,7742,2301,7763,2294,7773,2275,7768,2252,7752,2239xe" filled="t" fillcolor="#231F20" stroked="f">
                <v:path arrowok="t"/>
                <v:fill type="solid"/>
              </v:shape>
            </v:group>
            <v:group style="position:absolute;left:7713;top:2112;width:61;height:62" coordorigin="7713,2112" coordsize="61,62">
              <v:shape style="position:absolute;left:7713;top:2112;width:61;height:62" coordorigin="7713,2112" coordsize="61,62" path="m7752,2112l7727,2116,7713,2130,7716,2156,7728,2170,7742,2174,7763,2167,7773,2148,7768,2124,7752,2112xe" filled="t" fillcolor="#231F20" stroked="f">
                <v:path arrowok="t"/>
                <v:fill type="solid"/>
              </v:shape>
            </v:group>
            <v:group style="position:absolute;left:7713;top:1985;width:61;height:62" coordorigin="7713,1985" coordsize="61,62">
              <v:shape style="position:absolute;left:7713;top:1985;width:61;height:62" coordorigin="7713,1985" coordsize="61,62" path="m7752,1985l7727,1989,7713,2002,7716,2029,7728,2043,7742,2047,7763,2039,7773,2021,7768,1997,7752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09.324585pt;margin-top:98.97963pt;width:3.525509pt;height:16.332521pt;mso-position-horizontal-relative:page;mso-position-vertical-relative:paragraph;z-index:-3500" coordorigin="8186,1980" coordsize="71,327">
            <v:group style="position:absolute;left:8191;top:2239;width:61;height:62" coordorigin="8191,2239" coordsize="61,62">
              <v:shape style="position:absolute;left:8191;top:2239;width:61;height:62" coordorigin="8191,2239" coordsize="61,62" path="m8230,2239l8205,2243,8191,2257,8194,2283,8207,2298,8221,2301,8241,2294,8252,2275,8246,2252,8230,2239xe" filled="t" fillcolor="#231F20" stroked="f">
                <v:path arrowok="t"/>
                <v:fill type="solid"/>
              </v:shape>
            </v:group>
            <v:group style="position:absolute;left:8191;top:2112;width:61;height:62" coordorigin="8191,2112" coordsize="61,62">
              <v:shape style="position:absolute;left:8191;top:2112;width:61;height:62" coordorigin="8191,2112" coordsize="61,62" path="m8230,2112l8205,2116,8191,2130,8194,2156,8207,2170,8221,2174,8241,2167,8252,2148,8246,2124,8230,2112xe" filled="t" fillcolor="#231F20" stroked="f">
                <v:path arrowok="t"/>
                <v:fill type="solid"/>
              </v:shape>
            </v:group>
            <v:group style="position:absolute;left:8191;top:1985;width:61;height:62" coordorigin="8191,1985" coordsize="61,62">
              <v:shape style="position:absolute;left:8191;top:1985;width:61;height:62" coordorigin="8191,1985" coordsize="61,62" path="m8230,1985l8205,1989,8191,2002,8194,2029,8207,2043,8221,2047,8241,2039,8252,2021,8246,1997,8230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30.109711pt;margin-top:98.980309pt;width:3.525097pt;height:16.331846pt;mso-position-horizontal-relative:page;mso-position-vertical-relative:paragraph;z-index:-3499" coordorigin="8602,1980" coordsize="71,327">
            <v:group style="position:absolute;left:8607;top:2239;width:61;height:62" coordorigin="8607,2239" coordsize="61,62">
              <v:shape style="position:absolute;left:8607;top:2239;width:61;height:62" coordorigin="8607,2239" coordsize="61,62" path="m8646,2239l8621,2243,8607,2257,8610,2283,8622,2298,8636,2301,8657,2294,8668,2275,8662,2252,8646,2239xe" filled="t" fillcolor="#231F20" stroked="f">
                <v:path arrowok="t"/>
                <v:fill type="solid"/>
              </v:shape>
            </v:group>
            <v:group style="position:absolute;left:8607;top:2112;width:61;height:62" coordorigin="8607,2112" coordsize="61,62">
              <v:shape style="position:absolute;left:8607;top:2112;width:61;height:62" coordorigin="8607,2112" coordsize="61,62" path="m8646,2112l8621,2116,8607,2130,8610,2156,8622,2170,8636,2174,8657,2167,8668,2148,8662,2124,8646,2112xe" filled="t" fillcolor="#231F20" stroked="f">
                <v:path arrowok="t"/>
                <v:fill type="solid"/>
              </v:shape>
            </v:group>
            <v:group style="position:absolute;left:8607;top:1985;width:61;height:62" coordorigin="8607,1985" coordsize="61,62">
              <v:shape style="position:absolute;left:8607;top:1985;width:61;height:62" coordorigin="8607,1985" coordsize="61,62" path="m8646,1985l8621,1989,8607,2002,8610,2029,8622,2043,8636,2047,8657,2039,8668,2021,8662,1997,8646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49.554749pt;margin-top:98.979965pt;width:3.525205pt;height:16.332186pt;mso-position-horizontal-relative:page;mso-position-vertical-relative:paragraph;z-index:-3498" coordorigin="8991,1980" coordsize="71,327">
            <v:group style="position:absolute;left:8996;top:2239;width:61;height:62" coordorigin="8996,2239" coordsize="61,62">
              <v:shape style="position:absolute;left:8996;top:2239;width:61;height:62" coordorigin="8996,2239" coordsize="61,62" path="m9035,2239l9010,2243,8996,2257,8999,2283,9011,2298,9025,2301,9046,2294,9057,2275,9051,2252,9035,2239xe" filled="t" fillcolor="#231F20" stroked="f">
                <v:path arrowok="t"/>
                <v:fill type="solid"/>
              </v:shape>
            </v:group>
            <v:group style="position:absolute;left:8996;top:2112;width:61;height:62" coordorigin="8996,2112" coordsize="61,62">
              <v:shape style="position:absolute;left:8996;top:2112;width:61;height:62" coordorigin="8996,2112" coordsize="61,62" path="m9035,2112l9010,2116,8996,2130,8999,2156,9011,2170,9025,2174,9046,2167,9057,2148,9051,2124,9035,2112xe" filled="t" fillcolor="#231F20" stroked="f">
                <v:path arrowok="t"/>
                <v:fill type="solid"/>
              </v:shape>
            </v:group>
            <v:group style="position:absolute;left:8996;top:1985;width:61;height:62" coordorigin="8996,1985" coordsize="61,62">
              <v:shape style="position:absolute;left:8996;top:1985;width:61;height:62" coordorigin="8996,1985" coordsize="61,62" path="m9035,1985l9010,1989,8996,2002,8999,2029,9011,2043,9025,2047,9046,2039,9057,2021,9051,1997,9035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70.196869pt;margin-top:98.980316pt;width:3.525904pt;height:16.33184pt;mso-position-horizontal-relative:page;mso-position-vertical-relative:paragraph;z-index:-3497" coordorigin="9404,1980" coordsize="71,327">
            <v:group style="position:absolute;left:9409;top:2239;width:61;height:62" coordorigin="9409,2239" coordsize="61,62">
              <v:shape style="position:absolute;left:9409;top:2239;width:61;height:62" coordorigin="9409,2239" coordsize="61,62" path="m9448,2239l9423,2243,9409,2257,9412,2283,9424,2298,9438,2301,9459,2294,9469,2275,9464,2252,9448,2239xe" filled="t" fillcolor="#231F20" stroked="f">
                <v:path arrowok="t"/>
                <v:fill type="solid"/>
              </v:shape>
            </v:group>
            <v:group style="position:absolute;left:9409;top:2112;width:61;height:62" coordorigin="9409,2112" coordsize="61,62">
              <v:shape style="position:absolute;left:9409;top:2112;width:61;height:62" coordorigin="9409,2112" coordsize="61,62" path="m9448,2112l9423,2116,9409,2130,9412,2156,9424,2170,9438,2174,9459,2167,9469,2148,9464,2124,9448,2112xe" filled="t" fillcolor="#231F20" stroked="f">
                <v:path arrowok="t"/>
                <v:fill type="solid"/>
              </v:shape>
            </v:group>
            <v:group style="position:absolute;left:9409;top:1985;width:61;height:62" coordorigin="9409,1985" coordsize="61,62">
              <v:shape style="position:absolute;left:9409;top:1985;width:61;height:62" coordorigin="9409,1985" coordsize="61,62" path="m9448,1985l9423,1989,9409,2002,9412,2029,9424,2043,9438,2047,9459,2039,9469,2021,9464,1997,9448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89.550476pt;margin-top:98.980309pt;width:3.526317pt;height:16.331846pt;mso-position-horizontal-relative:page;mso-position-vertical-relative:paragraph;z-index:-3496" coordorigin="9791,1980" coordsize="71,327">
            <v:group style="position:absolute;left:9796;top:2239;width:61;height:62" coordorigin="9796,2239" coordsize="61,62">
              <v:shape style="position:absolute;left:9796;top:2239;width:61;height:62" coordorigin="9796,2239" coordsize="61,62" path="m9835,2239l9810,2243,9796,2257,9799,2283,9811,2298,9825,2301,9846,2294,9857,2275,9851,2252,9835,2239xe" filled="t" fillcolor="#231F20" stroked="f">
                <v:path arrowok="t"/>
                <v:fill type="solid"/>
              </v:shape>
            </v:group>
            <v:group style="position:absolute;left:9796;top:2112;width:61;height:62" coordorigin="9796,2112" coordsize="61,62">
              <v:shape style="position:absolute;left:9796;top:2112;width:61;height:62" coordorigin="9796,2112" coordsize="61,62" path="m9835,2112l9810,2116,9796,2130,9799,2156,9811,2170,9825,2174,9846,2167,9857,2148,9851,2124,9835,2112xe" filled="t" fillcolor="#231F20" stroked="f">
                <v:path arrowok="t"/>
                <v:fill type="solid"/>
              </v:shape>
            </v:group>
            <v:group style="position:absolute;left:9796;top:1985;width:61;height:62" coordorigin="9796,1985" coordsize="61,62">
              <v:shape style="position:absolute;left:9796;top:1985;width:61;height:62" coordorigin="9796,1985" coordsize="61,62" path="m9835,1985l9810,1989,9796,2002,9799,2029,9811,2043,9825,2047,9846,2039,9857,2021,9851,1997,9835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10.924408pt;margin-top:98.980652pt;width:3.526209pt;height:16.331504pt;mso-position-horizontal-relative:page;mso-position-vertical-relative:paragraph;z-index:-3495" coordorigin="10218,1980" coordsize="71,327">
            <v:group style="position:absolute;left:10223;top:2239;width:61;height:62" coordorigin="10223,2239" coordsize="61,62">
              <v:shape style="position:absolute;left:10223;top:2239;width:61;height:62" coordorigin="10223,2239" coordsize="61,62" path="m10262,2239l10237,2243,10223,2257,10226,2283,10239,2298,10253,2301,10273,2294,10284,2275,10278,2252,10262,2239xe" filled="t" fillcolor="#231F20" stroked="f">
                <v:path arrowok="t"/>
                <v:fill type="solid"/>
              </v:shape>
            </v:group>
            <v:group style="position:absolute;left:10223;top:2112;width:61;height:62" coordorigin="10223,2112" coordsize="61,62">
              <v:shape style="position:absolute;left:10223;top:2112;width:61;height:62" coordorigin="10223,2112" coordsize="61,62" path="m10262,2112l10237,2116,10223,2130,10226,2156,10239,2170,10253,2174,10273,2167,10284,2148,10278,2124,10262,2112xe" filled="t" fillcolor="#231F20" stroked="f">
                <v:path arrowok="t"/>
                <v:fill type="solid"/>
              </v:shape>
            </v:group>
            <v:group style="position:absolute;left:10223;top:1985;width:61;height:62" coordorigin="10223,1985" coordsize="61,62">
              <v:shape style="position:absolute;left:10223;top:1985;width:61;height:62" coordorigin="10223,1985" coordsize="61,62" path="m10262,1985l10237,1989,10223,2002,10226,2029,10239,2043,10253,2047,10273,2039,10284,2021,10278,1997,10262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32.716309pt;margin-top:98.980309pt;width:3.526459pt;height:16.331846pt;mso-position-horizontal-relative:page;mso-position-vertical-relative:paragraph;z-index:-3494" coordorigin="10654,1980" coordsize="71,327">
            <v:group style="position:absolute;left:10659;top:2239;width:61;height:62" coordorigin="10659,2239" coordsize="61,62">
              <v:shape style="position:absolute;left:10659;top:2239;width:61;height:62" coordorigin="10659,2239" coordsize="61,62" path="m10698,2239l10673,2243,10659,2257,10662,2283,10674,2298,10689,2301,10709,2294,10720,2275,10714,2252,10698,2239xe" filled="t" fillcolor="#231F20" stroked="f">
                <v:path arrowok="t"/>
                <v:fill type="solid"/>
              </v:shape>
            </v:group>
            <v:group style="position:absolute;left:10659;top:2112;width:61;height:62" coordorigin="10659,2112" coordsize="61,62">
              <v:shape style="position:absolute;left:10659;top:2112;width:61;height:62" coordorigin="10659,2112" coordsize="61,62" path="m10698,2112l10673,2116,10659,2130,10662,2156,10674,2170,10689,2174,10709,2167,10720,2148,10714,2124,10698,2112xe" filled="t" fillcolor="#231F20" stroked="f">
                <v:path arrowok="t"/>
                <v:fill type="solid"/>
              </v:shape>
            </v:group>
            <v:group style="position:absolute;left:10659;top:1985;width:61;height:62" coordorigin="10659,1985" coordsize="61,62">
              <v:shape style="position:absolute;left:10659;top:1985;width:61;height:62" coordorigin="10659,1985" coordsize="61,62" path="m10698,1985l10673,1989,10659,2002,10662,2029,10674,2043,10689,2047,10709,2039,10720,2021,10714,1997,10698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56.120056pt;margin-top:98.979973pt;width:3.52587pt;height:16.332181pt;mso-position-horizontal-relative:page;mso-position-vertical-relative:paragraph;z-index:-3493" coordorigin="11122,1980" coordsize="71,327">
            <v:group style="position:absolute;left:11127;top:2239;width:61;height:62" coordorigin="11127,2239" coordsize="61,62">
              <v:shape style="position:absolute;left:11127;top:2239;width:61;height:62" coordorigin="11127,2239" coordsize="61,62" path="m11166,2239l11141,2243,11127,2257,11130,2283,11143,2298,11157,2301,11177,2294,11188,2275,11182,2252,11166,2239xe" filled="t" fillcolor="#231F20" stroked="f">
                <v:path arrowok="t"/>
                <v:fill type="solid"/>
              </v:shape>
            </v:group>
            <v:group style="position:absolute;left:11127;top:2112;width:61;height:62" coordorigin="11127,2112" coordsize="61,62">
              <v:shape style="position:absolute;left:11127;top:2112;width:61;height:62" coordorigin="11127,2112" coordsize="61,62" path="m11166,2112l11141,2116,11127,2130,11130,2156,11143,2170,11157,2174,11177,2167,11188,2148,11182,2124,11166,2112xe" filled="t" fillcolor="#231F20" stroked="f">
                <v:path arrowok="t"/>
                <v:fill type="solid"/>
              </v:shape>
            </v:group>
            <v:group style="position:absolute;left:11127;top:1985;width:61;height:62" coordorigin="11127,1985" coordsize="61,62">
              <v:shape style="position:absolute;left:11127;top:1985;width:61;height:62" coordorigin="11127,1985" coordsize="61,62" path="m11166,1985l11141,1989,11127,2002,11130,2029,11143,2043,11157,2047,11177,2039,11188,2021,11182,1997,11166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76.457153pt;margin-top:98.980301pt;width:3.525652pt;height:16.331851pt;mso-position-horizontal-relative:page;mso-position-vertical-relative:paragraph;z-index:-3492" coordorigin="11529,1980" coordsize="71,327">
            <v:group style="position:absolute;left:11534;top:2239;width:61;height:62" coordorigin="11534,2239" coordsize="61,62">
              <v:shape style="position:absolute;left:11534;top:2239;width:61;height:62" coordorigin="11534,2239" coordsize="61,62" path="m11573,2239l11548,2243,11534,2257,11537,2283,11549,2298,11563,2301,11584,2294,11595,2275,11589,2252,11573,2239xe" filled="t" fillcolor="#231F20" stroked="f">
                <v:path arrowok="t"/>
                <v:fill type="solid"/>
              </v:shape>
            </v:group>
            <v:group style="position:absolute;left:11534;top:2112;width:61;height:62" coordorigin="11534,2112" coordsize="61,62">
              <v:shape style="position:absolute;left:11534;top:2112;width:61;height:62" coordorigin="11534,2112" coordsize="61,62" path="m11573,2112l11548,2116,11534,2130,11537,2156,11549,2170,11563,2174,11584,2167,11595,2148,11589,2124,11573,2112xe" filled="t" fillcolor="#231F20" stroked="f">
                <v:path arrowok="t"/>
                <v:fill type="solid"/>
              </v:shape>
            </v:group>
            <v:group style="position:absolute;left:11534;top:1985;width:61;height:62" coordorigin="11534,1985" coordsize="61,62">
              <v:shape style="position:absolute;left:11534;top:1985;width:61;height:62" coordorigin="11534,1985" coordsize="61,62" path="m11573,1985l11548,1989,11534,2002,11537,2029,11549,2043,11563,2047,11584,2039,11595,2021,11589,1997,11573,198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222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b/>
          <w:bCs/>
          <w:color w:val="231F20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Principles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2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/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left="2" w:right="0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right="3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right="8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right="7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right="5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right="0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left="5" w:right="0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right="10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right="2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right="5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left="132" w:right="140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right="25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right="12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right="30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right="5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2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left="12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0"/>
              <w:ind w:left="128" w:right="130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9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Country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2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Code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Year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50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POP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4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XRAT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6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PPP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1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cgdp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right="14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cc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right="5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ci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20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cg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32" w:right="140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0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pc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3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pg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right="34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pi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3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openc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2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6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cgnp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2"/>
              <w:ind w:left="128" w:right="130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12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Angola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AGO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1960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5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4816.00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19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0.03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16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0.01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6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542.68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76.75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6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8.84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6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9.45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17.51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13.07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5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24.03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4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49.11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5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36.98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2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1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9"/>
              <w:ind w:left="128" w:right="130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2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Angola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AGO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1961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5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4884.19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9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0.03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6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0.00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6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564.37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74.23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6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7.92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6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9.85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17.36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13.18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5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23.65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4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48.67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5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35.23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2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1"/>
              <w:ind w:left="128" w:right="130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2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Angola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AGO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1962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5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4955.35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9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0.03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6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0.00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6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573.94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75.48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6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6.76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10.55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17.28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13.41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5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23.65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4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50.44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5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38.79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2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7"/>
              <w:ind w:left="128" w:right="130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12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Angola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AGO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1963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5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5028.69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19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0.03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16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0.01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6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593.72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73.68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6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5.72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13.56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17.73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13.90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5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24.04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4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52.06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5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38.69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2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7"/>
              <w:ind w:left="1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2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left="11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12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Angola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AGO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1994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10627.18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15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59.51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13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53.32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1095.94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34.66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6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9.09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46.75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89.59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70.34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76.84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228.63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3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160.87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30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47.86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0"/>
              <w:ind w:left="11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12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Angola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AGO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1995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2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10972.00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8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2750.23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6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1007.53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2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1244.73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41.86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6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9.43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57.65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36.63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29.58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6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31.91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96.85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3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146.58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3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48.19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2"/>
              <w:ind w:left="11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12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Angola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AGO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1996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2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11316.94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128029.20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54873.28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2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1362.32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37.17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6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8.57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56.75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42.86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34.35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5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37.77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2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113.51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3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134.87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52.97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9"/>
              <w:ind w:left="11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2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Angola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AGO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1997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98" w:right="209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229" w:right="238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204" w:right="208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68" w:right="165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4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1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1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2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0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3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4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36" w:right="148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59.09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1"/>
              <w:ind w:left="11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2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Angola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AGO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1998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98" w:right="209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229" w:right="238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204" w:right="208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68" w:right="165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4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1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1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2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0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3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4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36" w:right="148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2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50.08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left="11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2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Angola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AGO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1999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right="11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29" w:right="238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04" w:right="208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68" w:right="165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4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2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0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3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4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right="11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44.52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left="11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2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Angola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AGO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2000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98" w:right="209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29" w:right="238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right="4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68" w:right="165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4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1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2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0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3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4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right="11"/>
              <w:jc w:val="center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53.81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103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tabs>
                <w:tab w:pos="495" w:val="left" w:leader="none"/>
              </w:tabs>
              <w:spacing w:before="21"/>
              <w:ind w:left="1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3"/>
                <w:szCs w:val="13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Albania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6"/>
              <w:ind w:left="5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ALB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6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1991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6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3277.00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6"/>
              <w:ind w:left="15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15.63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6"/>
              <w:ind w:left="16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3.13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6"/>
              <w:ind w:left="2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1605.36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6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82.81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6"/>
              <w:ind w:left="6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6.92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6"/>
              <w:ind w:left="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36.66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6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20.04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6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23.78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6"/>
              <w:ind w:left="5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12.02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6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17.70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6"/>
              <w:ind w:left="6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54.89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6"/>
              <w:ind w:left="2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98.10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left="11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0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Albania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5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ALB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1992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3225.00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5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75.03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3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10.53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1566.99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0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136.94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6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5.11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35.08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14.03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15.59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8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7.88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14.42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3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108.94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0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95.94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left="11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0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Albania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5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ALB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1993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3179.00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2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102.06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3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19.33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2031.94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0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109.39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12.54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25.73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18.94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20.80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5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10.51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20.01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6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77.14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8"/>
              <w:ind w:left="2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99.02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2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left="4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5795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10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Zambia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40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ZMB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1998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9665.71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8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1862.07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9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744.91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6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800.69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85.12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13.75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14.14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40.00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39.54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33.22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49.87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6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68.86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30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93.36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0"/>
              <w:ind w:left="4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5796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10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Zambia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40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ZMB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1999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9881.21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8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2388.02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9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941.87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6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765.24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91.82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15.30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12.54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39.44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39.02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6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31.89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48.14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6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66.55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"/>
              <w:ind w:left="3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94.97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2"/>
              <w:ind w:left="4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5797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10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Zambia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40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ZMB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2000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2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10089.00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8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3110.84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6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1157.63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6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840.97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86.33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15.38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12.34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37.21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37.70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5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29.54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40.65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6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70.45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95.88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9"/>
              <w:ind w:left="4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5798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2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Zimbabwe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ZWE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1954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3011.69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9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0.71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6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0.37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6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400.19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66.89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41.48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6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4.03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50.97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60.59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135.99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29.92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6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77.30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"/>
              <w:ind w:left="11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1"/>
              <w:ind w:left="4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5799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2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Zimbabwe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ZWE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1955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3127.52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9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0.71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6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0.36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6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429.04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65.87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50.95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6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3.47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50.40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60.80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136.52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31.10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6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78.43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1"/>
              <w:ind w:left="11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24"/>
              <w:ind w:left="4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5800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4"/>
              <w:ind w:left="2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Zimbabwe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4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ZWE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4"/>
              <w:ind w:left="1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1956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4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3264.42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4"/>
              <w:ind w:left="19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0.71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4"/>
              <w:ind w:left="16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0.36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4"/>
              <w:ind w:left="6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471.08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4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63.51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4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54.77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4"/>
              <w:ind w:left="6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3.53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4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50.08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4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62.11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4"/>
              <w:ind w:left="1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136.86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4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30.53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4"/>
              <w:ind w:left="6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74.27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nil" w:sz="6" w:space="0" w:color="auto"/>
              <w:right w:val="single" w:sz="4" w:space="0" w:color="231F20"/>
            </w:tcBorders>
          </w:tcPr>
          <w:p>
            <w:pPr>
              <w:pStyle w:val="TableParagraph"/>
              <w:spacing w:before="24"/>
              <w:ind w:left="11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22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8"/>
              <w:ind w:left="4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5842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Zimbabwe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ZWE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1998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12153.85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15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23.68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16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4.06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2799.85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77.66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10.75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13.39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17.16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14.97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22.03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5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26.87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6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91.96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nil" w:sz="6" w:space="0" w:color="auto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3"/>
              <w:ind w:left="30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93.25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20"/>
              <w:ind w:left="4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5843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/>
              <w:ind w:left="2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Zimbabwe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ZWE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1999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/>
              <w:ind w:left="2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12388.32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/>
              <w:ind w:left="15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38.30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/>
              <w:ind w:left="16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6.12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/>
              <w:ind w:left="2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2770.48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76.89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10.73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/>
              <w:ind w:left="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12.81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15.98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14.35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/>
              <w:ind w:left="64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19.01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24.02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/>
              <w:ind w:left="6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92.99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20"/>
              <w:ind w:left="3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93.75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  <w:tr>
        <w:trPr>
          <w:trHeight w:val="193" w:hRule="exact"/>
        </w:trPr>
        <w:tc>
          <w:tcPr>
            <w:tcW w:w="38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12"/>
              <w:ind w:left="4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5844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2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Zimbabwe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ZWE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2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2000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2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12627.00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65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15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44.42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16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9.48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5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2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2607.03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5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69.23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8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63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8.62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29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22.44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0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35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21.33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17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19.26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51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23.63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4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56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31.96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4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68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62.61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  <w:tc>
          <w:tcPr>
            <w:tcW w:w="3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2"/>
              <w:ind w:left="32" w:right="0"/>
              <w:jc w:val="left"/>
              <w:rPr>
                <w:rFonts w:ascii="Arial" w:hAnsi="Arial" w:cs="Arial" w:eastAsia="Arial"/>
                <w:sz w:val="13"/>
                <w:szCs w:val="13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-4"/>
                <w:w w:val="100"/>
                <w:sz w:val="13"/>
                <w:szCs w:val="13"/>
              </w:rPr>
              <w:t>96.62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3"/>
                <w:szCs w:val="13"/>
              </w:rPr>
            </w:r>
          </w:p>
        </w:tc>
      </w:tr>
    </w:tbl>
    <w:p>
      <w:pPr>
        <w:spacing w:before="47"/>
        <w:ind w:left="2200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200.817627pt;margin-top:-50.374073pt;width:3.525292pt;height:16.333289pt;mso-position-horizontal-relative:page;mso-position-vertical-relative:paragraph;z-index:-3491" coordorigin="4016,-1007" coordsize="71,327">
            <v:group style="position:absolute;left:4021;top:-748;width:60;height:62" coordorigin="4021,-748" coordsize="60,62">
              <v:shape style="position:absolute;left:4021;top:-748;width:60;height:62" coordorigin="4021,-748" coordsize="60,62" path="m4060,-748l4035,-744,4021,-730,4024,-704,4036,-689,4051,-686,4071,-693,4082,-712,4076,-735,4060,-748xe" filled="t" fillcolor="#231F20" stroked="f">
                <v:path arrowok="t"/>
                <v:fill type="solid"/>
              </v:shape>
            </v:group>
            <v:group style="position:absolute;left:4021;top:-875;width:60;height:62" coordorigin="4021,-875" coordsize="60,62">
              <v:shape style="position:absolute;left:4021;top:-875;width:60;height:62" coordorigin="4021,-875" coordsize="60,62" path="m4060,-875l4035,-871,4021,-857,4024,-831,4036,-817,4051,-813,4071,-821,4082,-839,4076,-863,4060,-875xe" filled="t" fillcolor="#231F20" stroked="f">
                <v:path arrowok="t"/>
                <v:fill type="solid"/>
              </v:shape>
            </v:group>
            <v:group style="position:absolute;left:4021;top:-1002;width:61;height:62" coordorigin="4021,-1002" coordsize="61,62">
              <v:shape style="position:absolute;left:4021;top:-1002;width:61;height:62" coordorigin="4021,-1002" coordsize="61,62" path="m4060,-1002l4035,-998,4021,-985,4024,-958,4037,-944,4051,-940,4071,-948,4082,-966,4076,-990,4060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25.313049pt;margin-top:-50.373737pt;width:3.525739pt;height:16.332954pt;mso-position-horizontal-relative:page;mso-position-vertical-relative:paragraph;z-index:-3490" coordorigin="4506,-1007" coordsize="71,327">
            <v:group style="position:absolute;left:4511;top:-748;width:61;height:62" coordorigin="4511,-748" coordsize="61,62">
              <v:shape style="position:absolute;left:4511;top:-748;width:61;height:62" coordorigin="4511,-748" coordsize="61,62" path="m4550,-748l4525,-744,4511,-730,4514,-704,4526,-689,4540,-686,4561,-693,4572,-712,4566,-735,4550,-748xe" filled="t" fillcolor="#231F20" stroked="f">
                <v:path arrowok="t"/>
                <v:fill type="solid"/>
              </v:shape>
            </v:group>
            <v:group style="position:absolute;left:4511;top:-875;width:61;height:62" coordorigin="4511,-875" coordsize="61,62">
              <v:shape style="position:absolute;left:4511;top:-875;width:61;height:62" coordorigin="4511,-875" coordsize="61,62" path="m4550,-875l4525,-871,4511,-857,4514,-831,4526,-817,4540,-813,4561,-821,4572,-839,4566,-863,4550,-875xe" filled="t" fillcolor="#231F20" stroked="f">
                <v:path arrowok="t"/>
                <v:fill type="solid"/>
              </v:shape>
            </v:group>
            <v:group style="position:absolute;left:4511;top:-1002;width:61;height:62" coordorigin="4511,-1002" coordsize="61,62">
              <v:shape style="position:absolute;left:4511;top:-1002;width:61;height:62" coordorigin="4511,-1002" coordsize="61,62" path="m4550,-1002l4525,-998,4511,-985,4514,-958,4526,-944,4540,-940,4561,-948,4572,-966,4566,-990,4550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52.997055pt;margin-top:-50.373737pt;width:3.525739pt;height:16.332954pt;mso-position-horizontal-relative:page;mso-position-vertical-relative:paragraph;z-index:-3489" coordorigin="5060,-1007" coordsize="71,327">
            <v:group style="position:absolute;left:5065;top:-748;width:61;height:62" coordorigin="5065,-748" coordsize="61,62">
              <v:shape style="position:absolute;left:5065;top:-748;width:61;height:62" coordorigin="5065,-748" coordsize="61,62" path="m5104,-748l5079,-744,5065,-730,5068,-704,5080,-689,5094,-686,5115,-693,5125,-712,5120,-735,5104,-748xe" filled="t" fillcolor="#231F20" stroked="f">
                <v:path arrowok="t"/>
                <v:fill type="solid"/>
              </v:shape>
            </v:group>
            <v:group style="position:absolute;left:5065;top:-875;width:61;height:62" coordorigin="5065,-875" coordsize="61,62">
              <v:shape style="position:absolute;left:5065;top:-875;width:61;height:62" coordorigin="5065,-875" coordsize="61,62" path="m5104,-875l5079,-871,5065,-857,5068,-831,5080,-817,5094,-813,5115,-821,5125,-839,5120,-863,5104,-875xe" filled="t" fillcolor="#231F20" stroked="f">
                <v:path arrowok="t"/>
                <v:fill type="solid"/>
              </v:shape>
            </v:group>
            <v:group style="position:absolute;left:5065;top:-1002;width:61;height:62" coordorigin="5065,-1002" coordsize="61,62">
              <v:shape style="position:absolute;left:5065;top:-1002;width:61;height:62" coordorigin="5065,-1002" coordsize="61,62" path="m5104,-1002l5079,-998,5065,-985,5068,-958,5080,-944,5094,-940,5115,-948,5125,-966,5120,-990,5104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71.307648pt;margin-top:-50.374073pt;width:3.525292pt;height:16.333289pt;mso-position-horizontal-relative:page;mso-position-vertical-relative:paragraph;z-index:-3488" coordorigin="5426,-1007" coordsize="71,327">
            <v:group style="position:absolute;left:5431;top:-748;width:60;height:62" coordorigin="5431,-748" coordsize="60,62">
              <v:shape style="position:absolute;left:5431;top:-748;width:60;height:62" coordorigin="5431,-748" coordsize="60,62" path="m5470,-748l5445,-744,5431,-730,5434,-704,5446,-689,5460,-686,5481,-693,5492,-712,5486,-735,5470,-748xe" filled="t" fillcolor="#231F20" stroked="f">
                <v:path arrowok="t"/>
                <v:fill type="solid"/>
              </v:shape>
            </v:group>
            <v:group style="position:absolute;left:5431;top:-875;width:60;height:62" coordorigin="5431,-875" coordsize="60,62">
              <v:shape style="position:absolute;left:5431;top:-875;width:60;height:62" coordorigin="5431,-875" coordsize="60,62" path="m5470,-875l5445,-871,5431,-857,5434,-831,5446,-817,5460,-813,5481,-821,5492,-839,5486,-863,5470,-875xe" filled="t" fillcolor="#231F20" stroked="f">
                <v:path arrowok="t"/>
                <v:fill type="solid"/>
              </v:shape>
            </v:group>
            <v:group style="position:absolute;left:5431;top:-1002;width:61;height:62" coordorigin="5431,-1002" coordsize="61,62">
              <v:shape style="position:absolute;left:5431;top:-1002;width:61;height:62" coordorigin="5431,-1002" coordsize="61,62" path="m5470,-1002l5445,-998,5431,-985,5434,-958,5446,-944,5460,-940,5481,-948,5492,-966,5486,-990,5470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294.919067pt;margin-top:-50.373737pt;width:3.525739pt;height:16.332954pt;mso-position-horizontal-relative:page;mso-position-vertical-relative:paragraph;z-index:-3487" coordorigin="5898,-1007" coordsize="71,327">
            <v:group style="position:absolute;left:5903;top:-748;width:61;height:62" coordorigin="5903,-748" coordsize="61,62">
              <v:shape style="position:absolute;left:5903;top:-748;width:61;height:62" coordorigin="5903,-748" coordsize="61,62" path="m5942,-748l5917,-744,5903,-730,5906,-704,5918,-689,5933,-686,5953,-693,5964,-712,5958,-735,5942,-748xe" filled="t" fillcolor="#231F20" stroked="f">
                <v:path arrowok="t"/>
                <v:fill type="solid"/>
              </v:shape>
            </v:group>
            <v:group style="position:absolute;left:5903;top:-875;width:61;height:62" coordorigin="5903,-875" coordsize="61,62">
              <v:shape style="position:absolute;left:5903;top:-875;width:61;height:62" coordorigin="5903,-875" coordsize="61,62" path="m5942,-875l5917,-871,5903,-857,5906,-831,5919,-817,5933,-813,5953,-821,5964,-839,5958,-863,5942,-875xe" filled="t" fillcolor="#231F20" stroked="f">
                <v:path arrowok="t"/>
                <v:fill type="solid"/>
              </v:shape>
            </v:group>
            <v:group style="position:absolute;left:5903;top:-1002;width:61;height:62" coordorigin="5903,-1002" coordsize="61,62">
              <v:shape style="position:absolute;left:5903;top:-1002;width:61;height:62" coordorigin="5903,-1002" coordsize="61,62" path="m5942,-1002l5917,-998,5903,-985,5906,-958,5919,-944,5933,-940,5953,-948,5964,-966,5958,-990,5942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24.934204pt;margin-top:-50.373737pt;width:3.525597pt;height:16.332954pt;mso-position-horizontal-relative:page;mso-position-vertical-relative:paragraph;z-index:-3486" coordorigin="6499,-1007" coordsize="71,327">
            <v:group style="position:absolute;left:6504;top:-748;width:61;height:62" coordorigin="6504,-748" coordsize="61,62">
              <v:shape style="position:absolute;left:6504;top:-748;width:61;height:62" coordorigin="6504,-748" coordsize="61,62" path="m6543,-748l6517,-744,6504,-730,6507,-704,6519,-689,6533,-686,6553,-693,6564,-712,6558,-735,6543,-748xe" filled="t" fillcolor="#231F20" stroked="f">
                <v:path arrowok="t"/>
                <v:fill type="solid"/>
              </v:shape>
            </v:group>
            <v:group style="position:absolute;left:6504;top:-875;width:61;height:62" coordorigin="6504,-875" coordsize="61,62">
              <v:shape style="position:absolute;left:6504;top:-875;width:61;height:62" coordorigin="6504,-875" coordsize="61,62" path="m6543,-875l6517,-871,6504,-857,6507,-831,6519,-817,6533,-813,6553,-821,6564,-839,6558,-863,6543,-875xe" filled="t" fillcolor="#231F20" stroked="f">
                <v:path arrowok="t"/>
                <v:fill type="solid"/>
              </v:shape>
            </v:group>
            <v:group style="position:absolute;left:6504;top:-1002;width:61;height:62" coordorigin="6504,-1002" coordsize="61,62">
              <v:shape style="position:absolute;left:6504;top:-1002;width:61;height:62" coordorigin="6504,-1002" coordsize="61,62" path="m6543,-1002l6517,-998,6504,-985,6507,-958,6519,-944,6533,-940,6553,-948,6564,-966,6558,-990,6543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56.674652pt;margin-top:-50.373737pt;width:3.525129pt;height:16.332954pt;mso-position-horizontal-relative:page;mso-position-vertical-relative:paragraph;z-index:-3485" coordorigin="7133,-1007" coordsize="71,327">
            <v:group style="position:absolute;left:7138;top:-748;width:60;height:62" coordorigin="7138,-748" coordsize="60,62">
              <v:shape style="position:absolute;left:7138;top:-748;width:60;height:62" coordorigin="7138,-748" coordsize="60,62" path="m7177,-748l7152,-744,7138,-730,7141,-704,7154,-689,7168,-686,7188,-693,7199,-712,7193,-735,7177,-748xe" filled="t" fillcolor="#231F20" stroked="f">
                <v:path arrowok="t"/>
                <v:fill type="solid"/>
              </v:shape>
            </v:group>
            <v:group style="position:absolute;left:7139;top:-875;width:60;height:62" coordorigin="7139,-875" coordsize="60,62">
              <v:shape style="position:absolute;left:7139;top:-875;width:60;height:62" coordorigin="7139,-875" coordsize="60,62" path="m7177,-875l7152,-871,7139,-857,7141,-831,7154,-817,7168,-813,7188,-821,7199,-839,7193,-863,7177,-875xe" filled="t" fillcolor="#231F20" stroked="f">
                <v:path arrowok="t"/>
                <v:fill type="solid"/>
              </v:shape>
            </v:group>
            <v:group style="position:absolute;left:7138;top:-1002;width:61;height:62" coordorigin="7138,-1002" coordsize="61,62">
              <v:shape style="position:absolute;left:7138;top:-1002;width:61;height:62" coordorigin="7138,-1002" coordsize="61,62" path="m7177,-1002l7152,-998,7138,-985,7141,-958,7154,-944,7168,-940,7188,-948,7199,-966,7193,-990,7177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85.394653pt;margin-top:-50.373737pt;width:3.525129pt;height:16.332954pt;mso-position-horizontal-relative:page;mso-position-vertical-relative:paragraph;z-index:-3484" coordorigin="7708,-1007" coordsize="71,327">
            <v:group style="position:absolute;left:7713;top:-748;width:60;height:62" coordorigin="7713,-748" coordsize="60,62">
              <v:shape style="position:absolute;left:7713;top:-748;width:60;height:62" coordorigin="7713,-748" coordsize="60,62" path="m7752,-748l7727,-744,7713,-730,7716,-704,7728,-689,7742,-686,7763,-693,7773,-712,7768,-735,7752,-748xe" filled="t" fillcolor="#231F20" stroked="f">
                <v:path arrowok="t"/>
                <v:fill type="solid"/>
              </v:shape>
            </v:group>
            <v:group style="position:absolute;left:7713;top:-875;width:60;height:62" coordorigin="7713,-875" coordsize="60,62">
              <v:shape style="position:absolute;left:7713;top:-875;width:60;height:62" coordorigin="7713,-875" coordsize="60,62" path="m7752,-875l7727,-871,7713,-857,7716,-831,7728,-817,7742,-813,7763,-821,7773,-839,7768,-863,7752,-875xe" filled="t" fillcolor="#231F20" stroked="f">
                <v:path arrowok="t"/>
                <v:fill type="solid"/>
              </v:shape>
            </v:group>
            <v:group style="position:absolute;left:7713;top:-1002;width:61;height:62" coordorigin="7713,-1002" coordsize="61,62">
              <v:shape style="position:absolute;left:7713;top:-1002;width:61;height:62" coordorigin="7713,-1002" coordsize="61,62" path="m7752,-1002l7727,-998,7713,-985,7716,-958,7728,-944,7742,-940,7763,-948,7773,-966,7768,-990,7752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09.324554pt;margin-top:-50.374413pt;width:3.52554pt;height:16.333629pt;mso-position-horizontal-relative:page;mso-position-vertical-relative:paragraph;z-index:-3483" coordorigin="8186,-1007" coordsize="71,327">
            <v:group style="position:absolute;left:8191;top:-748;width:61;height:62" coordorigin="8191,-748" coordsize="61,62">
              <v:shape style="position:absolute;left:8191;top:-748;width:61;height:62" coordorigin="8191,-748" coordsize="61,62" path="m8230,-748l8205,-744,8191,-730,8194,-704,8207,-689,8221,-686,8241,-693,8252,-712,8246,-735,8230,-748xe" filled="t" fillcolor="#231F20" stroked="f">
                <v:path arrowok="t"/>
                <v:fill type="solid"/>
              </v:shape>
            </v:group>
            <v:group style="position:absolute;left:8191;top:-875;width:61;height:62" coordorigin="8191,-875" coordsize="61,62">
              <v:shape style="position:absolute;left:8191;top:-875;width:61;height:62" coordorigin="8191,-875" coordsize="61,62" path="m8230,-875l8205,-871,8191,-857,8194,-831,8207,-817,8221,-813,8241,-821,8252,-839,8246,-863,8230,-875xe" filled="t" fillcolor="#231F20" stroked="f">
                <v:path arrowok="t"/>
                <v:fill type="solid"/>
              </v:shape>
            </v:group>
            <v:group style="position:absolute;left:8191;top:-1002;width:61;height:62" coordorigin="8191,-1002" coordsize="61,62">
              <v:shape style="position:absolute;left:8191;top:-1002;width:61;height:62" coordorigin="8191,-1002" coordsize="61,62" path="m8230,-1002l8205,-998,8191,-985,8194,-958,8207,-944,8221,-940,8241,-948,8252,-966,8246,-990,8230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30.110016pt;margin-top:-50.373398pt;width:3.525631pt;height:16.332613pt;mso-position-horizontal-relative:page;mso-position-vertical-relative:paragraph;z-index:-3482" coordorigin="8602,-1007" coordsize="71,327">
            <v:group style="position:absolute;left:8607;top:-748;width:61;height:62" coordorigin="8607,-748" coordsize="61,62">
              <v:shape style="position:absolute;left:8607;top:-748;width:61;height:62" coordorigin="8607,-748" coordsize="61,62" path="m8646,-748l8621,-744,8607,-730,8610,-704,8622,-689,8636,-686,8657,-693,8668,-712,8662,-735,8646,-748xe" filled="t" fillcolor="#231F20" stroked="f">
                <v:path arrowok="t"/>
                <v:fill type="solid"/>
              </v:shape>
            </v:group>
            <v:group style="position:absolute;left:8607;top:-875;width:61;height:62" coordorigin="8607,-875" coordsize="61,62">
              <v:shape style="position:absolute;left:8607;top:-875;width:61;height:62" coordorigin="8607,-875" coordsize="61,62" path="m8646,-875l8621,-871,8607,-857,8610,-831,8622,-817,8636,-813,8657,-821,8668,-839,8662,-863,8646,-875xe" filled="t" fillcolor="#231F20" stroked="f">
                <v:path arrowok="t"/>
                <v:fill type="solid"/>
              </v:shape>
            </v:group>
            <v:group style="position:absolute;left:8607;top:-1002;width:61;height:62" coordorigin="8607,-1002" coordsize="61,62">
              <v:shape style="position:absolute;left:8607;top:-1002;width:61;height:62" coordorigin="8607,-1002" coordsize="61,62" path="m8646,-1002l8621,-998,8607,-985,8610,-958,8622,-944,8636,-940,8657,-948,8668,-966,8662,-990,8646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49.555481pt;margin-top:-50.374077pt;width:3.524485pt;height:16.333295pt;mso-position-horizontal-relative:page;mso-position-vertical-relative:paragraph;z-index:-3481" coordorigin="8991,-1007" coordsize="70,327">
            <v:group style="position:absolute;left:8996;top:-748;width:60;height:62" coordorigin="8996,-748" coordsize="60,62">
              <v:shape style="position:absolute;left:8996;top:-748;width:60;height:62" coordorigin="8996,-748" coordsize="60,62" path="m9035,-748l9010,-744,8996,-730,8999,-704,9011,-689,9025,-686,9046,-693,9057,-712,9051,-735,9035,-748xe" filled="t" fillcolor="#231F20" stroked="f">
                <v:path arrowok="t"/>
                <v:fill type="solid"/>
              </v:shape>
            </v:group>
            <v:group style="position:absolute;left:8996;top:-875;width:60;height:62" coordorigin="8996,-875" coordsize="60,62">
              <v:shape style="position:absolute;left:8996;top:-875;width:60;height:62" coordorigin="8996,-875" coordsize="60,62" path="m9035,-875l9010,-871,8996,-857,8999,-831,9011,-817,9025,-813,9046,-821,9057,-839,9051,-863,9035,-875xe" filled="t" fillcolor="#231F20" stroked="f">
                <v:path arrowok="t"/>
                <v:fill type="solid"/>
              </v:shape>
            </v:group>
            <v:group style="position:absolute;left:8996;top:-1002;width:60;height:62" coordorigin="8996,-1002" coordsize="60,62">
              <v:shape style="position:absolute;left:8996;top:-1002;width:60;height:62" coordorigin="8996,-1002" coordsize="60,62" path="m9035,-1002l9010,-998,8996,-985,8999,-958,9011,-944,9025,-940,9046,-948,9057,-966,9051,-990,9035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70.196838pt;margin-top:-50.373734pt;width:3.525936pt;height:16.332949pt;mso-position-horizontal-relative:page;mso-position-vertical-relative:paragraph;z-index:-3480" coordorigin="9404,-1007" coordsize="71,327">
            <v:group style="position:absolute;left:9409;top:-748;width:61;height:62" coordorigin="9409,-748" coordsize="61,62">
              <v:shape style="position:absolute;left:9409;top:-748;width:61;height:62" coordorigin="9409,-748" coordsize="61,62" path="m9448,-748l9423,-744,9409,-730,9412,-704,9424,-689,9438,-686,9459,-693,9469,-712,9464,-735,9448,-748xe" filled="t" fillcolor="#231F20" stroked="f">
                <v:path arrowok="t"/>
                <v:fill type="solid"/>
              </v:shape>
            </v:group>
            <v:group style="position:absolute;left:9409;top:-875;width:61;height:62" coordorigin="9409,-875" coordsize="61,62">
              <v:shape style="position:absolute;left:9409;top:-875;width:61;height:62" coordorigin="9409,-875" coordsize="61,62" path="m9448,-875l9423,-871,9409,-857,9412,-831,9424,-817,9438,-813,9459,-821,9469,-839,9464,-863,9448,-875xe" filled="t" fillcolor="#231F20" stroked="f">
                <v:path arrowok="t"/>
                <v:fill type="solid"/>
              </v:shape>
            </v:group>
            <v:group style="position:absolute;left:9409;top:-1002;width:61;height:62" coordorigin="9409,-1002" coordsize="61,62">
              <v:shape style="position:absolute;left:9409;top:-1002;width:61;height:62" coordorigin="9409,-1002" coordsize="61,62" path="m9448,-1002l9423,-998,9409,-985,9412,-958,9424,-944,9438,-940,9459,-948,9469,-966,9464,-990,9448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89.550446pt;margin-top:-50.373737pt;width:3.526348pt;height:16.332954pt;mso-position-horizontal-relative:page;mso-position-vertical-relative:paragraph;z-index:-3479" coordorigin="9791,-1007" coordsize="71,327">
            <v:group style="position:absolute;left:9796;top:-748;width:61;height:62" coordorigin="9796,-748" coordsize="61,62">
              <v:shape style="position:absolute;left:9796;top:-748;width:61;height:62" coordorigin="9796,-748" coordsize="61,62" path="m9835,-748l9810,-744,9796,-730,9799,-704,9811,-689,9825,-686,9846,-693,9857,-712,9851,-735,9835,-748xe" filled="t" fillcolor="#231F20" stroked="f">
                <v:path arrowok="t"/>
                <v:fill type="solid"/>
              </v:shape>
            </v:group>
            <v:group style="position:absolute;left:9796;top:-875;width:61;height:62" coordorigin="9796,-875" coordsize="61,62">
              <v:shape style="position:absolute;left:9796;top:-875;width:61;height:62" coordorigin="9796,-875" coordsize="61,62" path="m9835,-875l9810,-871,9796,-857,9799,-831,9811,-817,9825,-813,9846,-821,9857,-839,9851,-863,9835,-875xe" filled="t" fillcolor="#231F20" stroked="f">
                <v:path arrowok="t"/>
                <v:fill type="solid"/>
              </v:shape>
            </v:group>
            <v:group style="position:absolute;left:9796;top:-1002;width:61;height:62" coordorigin="9796,-1002" coordsize="61,62">
              <v:shape style="position:absolute;left:9796;top:-1002;width:61;height:62" coordorigin="9796,-1002" coordsize="61,62" path="m9835,-1002l9810,-998,9796,-985,9799,-958,9811,-944,9825,-940,9846,-948,9857,-966,9851,-990,9835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10.924377pt;margin-top:-50.373398pt;width:3.52624pt;height:16.332613pt;mso-position-horizontal-relative:page;mso-position-vertical-relative:paragraph;z-index:-3478" coordorigin="10218,-1007" coordsize="71,327">
            <v:group style="position:absolute;left:10223;top:-748;width:61;height:62" coordorigin="10223,-748" coordsize="61,62">
              <v:shape style="position:absolute;left:10223;top:-748;width:61;height:62" coordorigin="10223,-748" coordsize="61,62" path="m10262,-748l10237,-744,10223,-730,10226,-704,10239,-689,10253,-686,10273,-693,10284,-712,10278,-735,10262,-748xe" filled="t" fillcolor="#231F20" stroked="f">
                <v:path arrowok="t"/>
                <v:fill type="solid"/>
              </v:shape>
            </v:group>
            <v:group style="position:absolute;left:10223;top:-875;width:61;height:62" coordorigin="10223,-875" coordsize="61,62">
              <v:shape style="position:absolute;left:10223;top:-875;width:61;height:62" coordorigin="10223,-875" coordsize="61,62" path="m10262,-875l10237,-871,10223,-857,10226,-831,10239,-817,10253,-813,10273,-821,10284,-839,10278,-863,10262,-875xe" filled="t" fillcolor="#231F20" stroked="f">
                <v:path arrowok="t"/>
                <v:fill type="solid"/>
              </v:shape>
            </v:group>
            <v:group style="position:absolute;left:10223;top:-1002;width:61;height:62" coordorigin="10223,-1002" coordsize="61,62">
              <v:shape style="position:absolute;left:10223;top:-1002;width:61;height:62" coordorigin="10223,-1002" coordsize="61,62" path="m10262,-1002l10237,-998,10223,-985,10226,-958,10239,-944,10253,-940,10273,-948,10284,-966,10278,-990,10262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32.716309pt;margin-top:-50.373737pt;width:3.52649pt;height:16.332954pt;mso-position-horizontal-relative:page;mso-position-vertical-relative:paragraph;z-index:-3477" coordorigin="10654,-1007" coordsize="71,327">
            <v:group style="position:absolute;left:10659;top:-748;width:61;height:62" coordorigin="10659,-748" coordsize="61,62">
              <v:shape style="position:absolute;left:10659;top:-748;width:61;height:62" coordorigin="10659,-748" coordsize="61,62" path="m10698,-748l10673,-744,10659,-730,10662,-704,10674,-689,10689,-686,10709,-693,10720,-712,10714,-735,10698,-748xe" filled="t" fillcolor="#231F20" stroked="f">
                <v:path arrowok="t"/>
                <v:fill type="solid"/>
              </v:shape>
            </v:group>
            <v:group style="position:absolute;left:10659;top:-875;width:61;height:62" coordorigin="10659,-875" coordsize="61,62">
              <v:shape style="position:absolute;left:10659;top:-875;width:61;height:62" coordorigin="10659,-875" coordsize="61,62" path="m10698,-875l10673,-871,10659,-857,10662,-831,10674,-817,10689,-813,10709,-821,10720,-839,10714,-863,10698,-875xe" filled="t" fillcolor="#231F20" stroked="f">
                <v:path arrowok="t"/>
                <v:fill type="solid"/>
              </v:shape>
            </v:group>
            <v:group style="position:absolute;left:10659;top:-1002;width:61;height:62" coordorigin="10659,-1002" coordsize="61,62">
              <v:shape style="position:absolute;left:10659;top:-1002;width:61;height:62" coordorigin="10659,-1002" coordsize="61,62" path="m10698,-1002l10673,-998,10659,-985,10662,-958,10674,-944,10689,-940,10709,-948,10720,-966,10714,-990,10698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56.119995pt;margin-top:-50.374073pt;width:3.525902pt;height:16.333289pt;mso-position-horizontal-relative:page;mso-position-vertical-relative:paragraph;z-index:-3476" coordorigin="11122,-1007" coordsize="71,327">
            <v:group style="position:absolute;left:11127;top:-748;width:61;height:62" coordorigin="11127,-748" coordsize="61,62">
              <v:shape style="position:absolute;left:11127;top:-748;width:61;height:62" coordorigin="11127,-748" coordsize="61,62" path="m11166,-748l11141,-744,11127,-730,11130,-704,11143,-689,11157,-686,11177,-693,11188,-712,11182,-735,11166,-748xe" filled="t" fillcolor="#231F20" stroked="f">
                <v:path arrowok="t"/>
                <v:fill type="solid"/>
              </v:shape>
            </v:group>
            <v:group style="position:absolute;left:11127;top:-875;width:61;height:62" coordorigin="11127,-875" coordsize="61,62">
              <v:shape style="position:absolute;left:11127;top:-875;width:61;height:62" coordorigin="11127,-875" coordsize="61,62" path="m11166,-875l11141,-871,11127,-857,11130,-831,11143,-817,11157,-813,11177,-821,11188,-839,11182,-863,11166,-875xe" filled="t" fillcolor="#231F20" stroked="f">
                <v:path arrowok="t"/>
                <v:fill type="solid"/>
              </v:shape>
            </v:group>
            <v:group style="position:absolute;left:11127;top:-1002;width:61;height:62" coordorigin="11127,-1002" coordsize="61,62">
              <v:shape style="position:absolute;left:11127;top:-1002;width:61;height:62" coordorigin="11127,-1002" coordsize="61,62" path="m11166,-1002l11141,-998,11127,-985,11130,-958,11143,-944,11157,-940,11177,-948,11188,-966,11182,-990,11166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576.457153pt;margin-top:-50.373745pt;width:3.525684pt;height:16.33296pt;mso-position-horizontal-relative:page;mso-position-vertical-relative:paragraph;z-index:-3475" coordorigin="11529,-1007" coordsize="71,327">
            <v:group style="position:absolute;left:11534;top:-748;width:61;height:62" coordorigin="11534,-748" coordsize="61,62">
              <v:shape style="position:absolute;left:11534;top:-748;width:61;height:62" coordorigin="11534,-748" coordsize="61,62" path="m11573,-748l11548,-744,11534,-730,11537,-704,11549,-689,11563,-686,11584,-693,11595,-712,11589,-735,11573,-748xe" filled="t" fillcolor="#231F20" stroked="f">
                <v:path arrowok="t"/>
                <v:fill type="solid"/>
              </v:shape>
            </v:group>
            <v:group style="position:absolute;left:11534;top:-875;width:61;height:62" coordorigin="11534,-875" coordsize="61,62">
              <v:shape style="position:absolute;left:11534;top:-875;width:61;height:62" coordorigin="11534,-875" coordsize="61,62" path="m11573,-875l11548,-871,11534,-857,11537,-831,11549,-817,11563,-813,11584,-821,11595,-839,11589,-863,11573,-875xe" filled="t" fillcolor="#231F20" stroked="f">
                <v:path arrowok="t"/>
                <v:fill type="solid"/>
              </v:shape>
            </v:group>
            <v:group style="position:absolute;left:11534;top:-1002;width:61;height:62" coordorigin="11534,-1002" coordsize="61,62">
              <v:shape style="position:absolute;left:11534;top:-1002;width:61;height:62" coordorigin="11534,-1002" coordsize="61,62" path="m11573,-1002l11548,-998,11534,-985,11537,-958,11549,-944,11563,-940,11584,-948,11595,-966,11589,-990,11573,-100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88.375pt;margin-top:-66.127785pt;width:24.25pt;height:48.25pt;mso-position-horizontal-relative:page;mso-position-vertical-relative:paragraph;z-index:-3474" coordorigin="1768,-1323" coordsize="485,965">
            <v:group style="position:absolute;left:1892;top:-960;width:238;height:239" coordorigin="1892,-960" coordsize="238,239">
              <v:shape style="position:absolute;left:1892;top:-960;width:238;height:239" coordorigin="1892,-960" coordsize="238,239" path="m2130,-840l2112,-776,2064,-733,2021,-721,1996,-722,1934,-749,1897,-800,1892,-820,1893,-847,1917,-912,1964,-951,2004,-960,2028,-958,2089,-930,2124,-877,2130,-840xe" filled="f" stroked="t" strokeweight=".25pt" strokecolor="#231F20">
                <v:path arrowok="t"/>
              </v:shape>
            </v:group>
            <v:group style="position:absolute;left:1770;top:-840;width:480;height:2" coordorigin="1770,-840" coordsize="480,2">
              <v:shape style="position:absolute;left:1770;top:-840;width:480;height:2" coordorigin="1770,-840" coordsize="480,0" path="m1770,-840l2250,-840e" filled="f" stroked="t" strokeweight=".25pt" strokecolor="#231F20">
                <v:path arrowok="t"/>
              </v:shape>
            </v:group>
            <v:group style="position:absolute;left:2010;top:-1320;width:2;height:960" coordorigin="2010,-1320" coordsize="2,960">
              <v:shape style="position:absolute;left:2010;top:-1320;width:2;height:960" coordorigin="2010,-1320" coordsize="0,960" path="m2010,-1320l2010,-36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66.127785pt;width:24.25pt;height:48.25pt;mso-position-horizontal-relative:page;mso-position-vertical-relative:paragraph;z-index:-3473" coordorigin="13588,-1323" coordsize="485,965">
            <v:group style="position:absolute;left:13712;top:-960;width:238;height:239" coordorigin="13712,-960" coordsize="238,239">
              <v:shape style="position:absolute;left:13712;top:-960;width:238;height:239" coordorigin="13712,-960" coordsize="238,239" path="m13950,-840l13932,-776,13884,-733,13841,-721,13816,-722,13754,-749,13717,-800,13712,-820,13713,-847,13737,-912,13784,-951,13824,-960,13848,-958,13909,-930,13944,-877,13950,-840xe" filled="f" stroked="t" strokeweight=".25pt" strokecolor="#231F20">
                <v:path arrowok="t"/>
              </v:shape>
            </v:group>
            <v:group style="position:absolute;left:13590;top:-840;width:480;height:2" coordorigin="13590,-840" coordsize="480,2">
              <v:shape style="position:absolute;left:13590;top:-840;width:480;height:2" coordorigin="13590,-840" coordsize="480,0" path="m13590,-840l14070,-840e" filled="f" stroked="t" strokeweight=".25pt" strokecolor="#231F20">
                <v:path arrowok="t"/>
              </v:shape>
            </v:group>
            <v:group style="position:absolute;left:13830;top:-1320;width:2;height:960" coordorigin="13830,-1320" coordsize="2,960">
              <v:shape style="position:absolute;left:13830;top:-1320;width:2;height:960" coordorigin="13830,-1320" coordsize="0,960" path="m13830,-1320l13830,-36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10.9</w:t>
      </w:r>
      <w:r>
        <w:rPr>
          <w:rFonts w:ascii="Times New Roman" w:hAnsi="Times New Roman" w:cs="Times New Roman" w:eastAsia="Times New Roman"/>
          <w:b/>
          <w:bCs/>
          <w:color w:val="231F20"/>
          <w:spacing w:val="2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Spreadsheet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1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samples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0"/>
        </w:numPr>
        <w:tabs>
          <w:tab w:pos="3625" w:val="left" w:leader="none"/>
        </w:tabs>
        <w:ind w:left="3625" w:right="0" w:hanging="27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Country—Country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name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625" w:val="left" w:leader="none"/>
        </w:tabs>
        <w:spacing w:before="58"/>
        <w:ind w:left="3625" w:right="0" w:hanging="27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Code—Country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625" w:val="left" w:leader="none"/>
        </w:tabs>
        <w:spacing w:before="58"/>
        <w:ind w:left="3625" w:right="0" w:hanging="27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Year—Year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recorded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625" w:val="left" w:leader="none"/>
        </w:tabs>
        <w:spacing w:before="58"/>
        <w:ind w:left="3625" w:right="0" w:hanging="27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POP—Population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year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625" w:val="left" w:leader="none"/>
        </w:tabs>
        <w:spacing w:before="58"/>
        <w:ind w:left="3625" w:right="0" w:hanging="27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XRAT—Exchange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versus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U.S.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currency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year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625" w:val="left" w:leader="none"/>
        </w:tabs>
        <w:spacing w:before="58"/>
        <w:ind w:left="3625" w:right="0" w:hanging="27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PPP—Purchasing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power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parity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GDP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year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625" w:val="left" w:leader="none"/>
        </w:tabs>
        <w:spacing w:before="58"/>
        <w:ind w:left="3625" w:right="0" w:hanging="27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CGDP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—Real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gross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domestic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product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capita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year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8" w:lineRule="auto"/>
        <w:ind w:right="243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Figur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10.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9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illustrate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weaknesse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spreadsheets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inherentl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dimensional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dimensional;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severa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yea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informatio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recorded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Therefore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mus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massage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usefu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carefu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examinatio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reveal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followin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challenges: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3625" w:val="left" w:leader="none"/>
        </w:tabs>
        <w:spacing w:line="258" w:lineRule="auto" w:before="80"/>
        <w:ind w:left="3625" w:right="3117" w:hanging="27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years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available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country—most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1950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2000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headerReference w:type="default" r:id="rId2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1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Geopolitical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Data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223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9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42004pt;margin-top:.318115pt;width:238.395pt;height:13.168pt;mso-position-horizontal-relative:page;mso-position-vertical-relative:paragraph;z-index:-3470" coordorigin="5545,6" coordsize="4768,263">
            <v:group style="position:absolute;left:5550;top:260;width:4758;height:2" coordorigin="5550,260" coordsize="4758,2">
              <v:shape style="position:absolute;left:5550;top:260;width:4758;height:2" coordorigin="5550,260" coordsize="4758,0" path="m5550,260l10308,260e" filled="f" stroked="t" strokeweight=".5pt" strokecolor="#231F20">
                <v:path arrowok="t"/>
              </v:shape>
            </v:group>
            <v:group style="position:absolute;left:5560;top:16;width:2;height:243" coordorigin="5560,16" coordsize="2,243">
              <v:shape style="position:absolute;left:5560;top:16;width:2;height:243" coordorigin="5560,16" coordsize="0,243" path="m5560,260l5560,16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10.1</w:t>
      </w:r>
      <w:r>
        <w:rPr>
          <w:rFonts w:ascii="Times New Roman" w:hAnsi="Times New Roman" w:cs="Times New Roman" w:eastAsia="Times New Roman"/>
          <w:b/>
          <w:bCs/>
          <w:color w:val="231F20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analysis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255" w:right="452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build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country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worldData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buildData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'World_data.xls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findBest(worldData);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418" w:val="left" w:leader="none"/>
        </w:tabs>
        <w:spacing w:before="18"/>
        <w:ind w:left="441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fprintf('best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country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%s\n',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...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804" w:val="left" w:leader="none"/>
        </w:tabs>
        <w:spacing w:before="18"/>
        <w:ind w:left="480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272pt;width:228pt;height:.1pt;mso-position-horizontal-relative:page;mso-position-vertical-relative:paragraph;z-index:-3471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worldData(best).name)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11"/>
        </w:numPr>
        <w:tabs>
          <w:tab w:pos="4345" w:val="left" w:leader="none"/>
        </w:tabs>
        <w:spacing w:line="258" w:lineRule="auto" w:before="66"/>
        <w:ind w:left="4345" w:right="1850" w:hanging="27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places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available,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signified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letters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“na”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locations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9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take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account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variable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years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potential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presence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strings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Fortunately,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cvsread(...)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discussed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earlier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9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  <w:position w:val="9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recognizes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situation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inserts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position w:val="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position w:val="0"/>
          <w:sz w:val="17"/>
          <w:szCs w:val="17"/>
        </w:rPr>
        <w:t>NaN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5"/>
          <w:position w:val="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fields.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ensure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clarity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reliability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solution,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careful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design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position w:val="0"/>
        </w:rPr>
        <w:t>follows.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2"/>
          <w:numId w:val="11"/>
        </w:numPr>
        <w:tabs>
          <w:tab w:pos="4345" w:val="left" w:leader="none"/>
        </w:tabs>
        <w:spacing w:line="258" w:lineRule="auto"/>
        <w:ind w:left="4345" w:right="1953" w:hanging="27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Looking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desired,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eventually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fold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about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choose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friendliest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one.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11"/>
        </w:numPr>
        <w:tabs>
          <w:tab w:pos="4345" w:val="left" w:leader="none"/>
        </w:tabs>
        <w:spacing w:line="258" w:lineRule="auto" w:before="40"/>
        <w:ind w:left="4345" w:right="2046" w:hanging="276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16.043762pt;width:24.25pt;height:48.25pt;mso-position-horizontal-relative:page;mso-position-vertical-relative:paragraph;z-index:-3469" coordorigin="1768,321" coordsize="485,965">
            <v:group style="position:absolute;left:1892;top:684;width:238;height:239" coordorigin="1892,684" coordsize="238,239">
              <v:shape style="position:absolute;left:1892;top:684;width:238;height:239" coordorigin="1892,684" coordsize="238,239" path="m2130,803l2112,867,2064,911,2021,923,1996,921,1934,895,1897,844,1892,823,1893,797,1917,732,1964,693,2004,684,2028,686,2089,714,2124,766,2130,803xe" filled="f" stroked="t" strokeweight=".25pt" strokecolor="#231F20">
                <v:path arrowok="t"/>
              </v:shape>
            </v:group>
            <v:group style="position:absolute;left:1770;top:803;width:480;height:2" coordorigin="1770,803" coordsize="480,2">
              <v:shape style="position:absolute;left:1770;top:803;width:480;height:2" coordorigin="1770,803" coordsize="480,0" path="m1770,803l2250,803e" filled="f" stroked="t" strokeweight=".25pt" strokecolor="#231F20">
                <v:path arrowok="t"/>
              </v:shape>
            </v:group>
            <v:group style="position:absolute;left:2010;top:323;width:2;height:960" coordorigin="2010,323" coordsize="2,960">
              <v:shape style="position:absolute;left:2010;top:323;width:2;height:960" coordorigin="2010,323" coordsize="0,960" path="m2010,323l2010,1283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6.043762pt;width:24.25pt;height:48.25pt;mso-position-horizontal-relative:page;mso-position-vertical-relative:paragraph;z-index:-3468" coordorigin="13588,321" coordsize="485,965">
            <v:group style="position:absolute;left:13712;top:684;width:238;height:239" coordorigin="13712,684" coordsize="238,239">
              <v:shape style="position:absolute;left:13712;top:684;width:238;height:239" coordorigin="13712,684" coordsize="238,239" path="m13950,803l13932,867,13884,911,13841,923,13816,921,13754,895,13717,844,13712,823,13713,797,13737,732,13784,693,13824,684,13848,686,13909,714,13944,766,13950,803xe" filled="f" stroked="t" strokeweight=".25pt" strokecolor="#231F20">
                <v:path arrowok="t"/>
              </v:shape>
            </v:group>
            <v:group style="position:absolute;left:13590;top:803;width:480;height:2" coordorigin="13590,803" coordsize="480,2">
              <v:shape style="position:absolute;left:13590;top:803;width:480;height:2" coordorigin="13590,803" coordsize="480,0" path="m13590,803l14070,803e" filled="f" stroked="t" strokeweight=".25pt" strokecolor="#231F20">
                <v:path arrowok="t"/>
              </v:shape>
            </v:group>
            <v:group style="position:absolute;left:13830;top:323;width:2;height:960" coordorigin="13830,323" coordsize="2,960">
              <v:shape style="position:absolute;left:13830;top:323;width:2;height:960" coordorigin="13830,323" coordsize="0,960" path="m13830,323l13830,1283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information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describing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include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name,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population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CGDP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year.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appropriate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11"/>
        </w:numPr>
        <w:tabs>
          <w:tab w:pos="4345" w:val="left" w:leader="none"/>
        </w:tabs>
        <w:spacing w:line="258" w:lineRule="auto" w:before="40"/>
        <w:ind w:left="4345" w:right="1988" w:hanging="27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Therefore,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before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actually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build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structure.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11"/>
        </w:numPr>
        <w:tabs>
          <w:tab w:pos="4345" w:val="left" w:leader="none"/>
        </w:tabs>
        <w:spacing w:line="258" w:lineRule="auto" w:before="40"/>
        <w:ind w:left="4345" w:right="1941" w:hanging="27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built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structure,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operation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friendliest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follows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10.3.7.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58" w:lineRule="auto"/>
        <w:ind w:left="3890" w:right="1720" w:firstLine="2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10.1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accomplishes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analysis,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although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work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actually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389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10.1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2" w:lineRule="auto"/>
        <w:ind w:left="4370" w:right="172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worldData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containing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relevant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spreadsheet.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2" w:lineRule="auto" w:before="46"/>
        <w:ind w:left="4370" w:right="112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best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friendliest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according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criteria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defined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findBest(...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0"/>
        <w:ind w:left="437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3–4: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look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8" w:lineRule="auto"/>
        <w:ind w:left="3890" w:right="1750" w:firstLine="2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10.2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builds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violates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style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taking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advantage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logical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ordering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spreadsheet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traverse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spreadsheets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simultaneously,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turn,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available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emerging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0"/>
        <w:ind w:left="3890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277.5pt;margin-top:1.448738pt;width:171pt;height:.1pt;mso-position-horizontal-relative:page;mso-position-vertical-relative:paragraph;z-index:-3472" coordorigin="5550,29" coordsize="3420,2">
            <v:shape style="position:absolute;left:5550;top:29;width:3420;height:2" coordorigin="5550,29" coordsize="3420,0" path="m5550,29l8970,29e" filled="f" stroked="t" strokeweight=".75pt" strokecolor="#231F20">
              <v:path arrowok="t"/>
            </v:shape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7"/>
          <w:sz w:val="13"/>
          <w:szCs w:val="13"/>
        </w:rPr>
        <w:t>2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MATLAB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users,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xlsread(…)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used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position w:val="0"/>
          <w:sz w:val="18"/>
          <w:szCs w:val="18"/>
        </w:rPr>
        <w:t>here.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25"/>
          <w:pgSz w:w="15840" w:h="24480"/>
          <w:pgMar w:header="4827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224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b/>
          <w:bCs/>
          <w:color w:val="231F20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Principles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1980" w:right="466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46002pt;margin-top:3.718115pt;width:238.395pt;height:13.168pt;mso-position-horizontal-relative:page;mso-position-vertical-relative:paragraph;z-index:-3466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10.2</w:t>
      </w:r>
      <w:r>
        <w:rPr>
          <w:rFonts w:ascii="Times New Roman" w:hAnsi="Times New Roman" w:cs="Times New Roman" w:eastAsia="Times New Roman"/>
          <w:b/>
          <w:bCs/>
          <w:color w:val="231F20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Building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3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worldData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buildData(name)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54" w:right="433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read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spreadsheet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1328" w:right="404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text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cell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txt]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xlsread(name);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country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';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force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first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row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56" w:right="232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change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country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cntry_index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929" w:right="375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Traverse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cell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producing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65" w:right="591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structures,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203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each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country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row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1:length(data)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552" w:right="418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Because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text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txt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contains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14" w:right="403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header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row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spreadsheet,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565" w:right="311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given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row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belongs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country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55" w:right="375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whose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name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txt{row+1}.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255" w:right="375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country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name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changes,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107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begin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new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structure.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~strcmp(txt{row+1},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country)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951" w:val="left" w:leader="none"/>
        </w:tabs>
        <w:spacing w:before="18"/>
        <w:ind w:left="495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951" w:val="left" w:leader="none"/>
        </w:tabs>
        <w:spacing w:before="18"/>
        <w:ind w:left="495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country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txt{row+1};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951" w:val="left" w:leader="none"/>
        </w:tabs>
        <w:spacing w:before="18"/>
        <w:ind w:left="495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cntry_index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cntry_index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cntry.year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cntry.pop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3.417151pt;width:24.25pt;height:48.25pt;mso-position-horizontal-relative:page;mso-position-vertical-relative:paragraph;z-index:-3465" coordorigin="1768,68" coordsize="485,965">
            <v:group style="position:absolute;left:1892;top:431;width:238;height:239" coordorigin="1892,431" coordsize="238,239">
              <v:shape style="position:absolute;left:1892;top:431;width:238;height:239" coordorigin="1892,431" coordsize="238,239" path="m2130,551l2112,615,2064,658,2021,670,1996,669,1934,642,1897,591,1892,571,1893,544,1917,479,1964,440,2004,431,2028,433,2089,461,2124,514,2130,551xe" filled="f" stroked="t" strokeweight=".25pt" strokecolor="#231F20">
                <v:path arrowok="t"/>
              </v:shape>
            </v:group>
            <v:group style="position:absolute;left:1770;top:551;width:480;height:2" coordorigin="1770,551" coordsize="480,2">
              <v:shape style="position:absolute;left:1770;top:551;width:480;height:2" coordorigin="1770,551" coordsize="480,0" path="m1770,551l2250,551e" filled="f" stroked="t" strokeweight=".25pt" strokecolor="#231F20">
                <v:path arrowok="t"/>
              </v:shape>
            </v:group>
            <v:group style="position:absolute;left:2010;top:71;width:2;height:960" coordorigin="2010,71" coordsize="2,960">
              <v:shape style="position:absolute;left:2010;top:71;width:2;height:960" coordorigin="2010,71" coordsize="0,960" path="m2010,71l2010,10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417151pt;width:24.25pt;height:48.25pt;mso-position-horizontal-relative:page;mso-position-vertical-relative:paragraph;z-index:-3464" coordorigin="13588,68" coordsize="485,965">
            <v:group style="position:absolute;left:13712;top:431;width:238;height:239" coordorigin="13712,431" coordsize="238,239">
              <v:shape style="position:absolute;left:13712;top:431;width:238;height:239" coordorigin="13712,431" coordsize="238,239" path="m13950,551l13932,615,13884,658,13841,670,13816,669,13754,642,13717,591,13712,571,13713,544,13737,479,13784,440,13824,431,13848,433,13909,461,13944,514,13950,551xe" filled="f" stroked="t" strokeweight=".25pt" strokecolor="#231F20">
                <v:path arrowok="t"/>
              </v:shape>
            </v:group>
            <v:group style="position:absolute;left:13590;top:551;width:480;height:2" coordorigin="13590,551" coordsize="480,2">
              <v:shape style="position:absolute;left:13590;top:551;width:480;height:2" coordorigin="13590,551" coordsize="480,0" path="m13590,551l14070,551e" filled="f" stroked="t" strokeweight=".25pt" strokecolor="#231F20">
                <v:path arrowok="t"/>
              </v:shape>
            </v:group>
            <v:group style="position:absolute;left:13830;top:71;width:2;height:960" coordorigin="13830,71" coordsize="2,960">
              <v:shape style="position:absolute;left:13830;top:71;width:2;height:960" coordorigin="13830,71" coordsize="0,960" path="m13830,71l13830,10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cntry.gdp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cntry.name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country;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cntry.year(col)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data(row,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cntry.pop(col)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data(row,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cntry.gdp(col)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data(row,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5);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worldData(cntry_index)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cntry;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03998pt;margin-top:19.81015pt;width:228.0pt;height:.1pt;mso-position-horizontal-relative:page;mso-position-vertical-relative:paragraph;z-index:-3467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66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10.2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8" w:lineRule="auto"/>
        <w:ind w:left="3650" w:right="232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Reads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Excel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spreadsheet—we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part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names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countries.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40"/>
        <w:ind w:left="3650" w:right="189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Initialize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traversal,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setting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unknown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initial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0"/>
        <w:ind w:left="365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5–20: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Traverse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5" w:lineRule="auto" w:before="58"/>
        <w:ind w:left="3650" w:right="242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6: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numerical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skipped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header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row,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corresponding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row+1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changes,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step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index,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year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co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5"/>
          <w:sz w:val="17"/>
          <w:szCs w:val="17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empty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accumulate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5" w:lineRule="auto"/>
        <w:jc w:val="left"/>
        <w:rPr>
          <w:rFonts w:ascii="Times New Roman" w:hAnsi="Times New Roman" w:cs="Times New Roman" w:eastAsia="Times New Roman"/>
        </w:rPr>
        <w:sectPr>
          <w:headerReference w:type="default" r:id="rId2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4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Example—Processing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Geopolitical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Data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225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8" w:lineRule="auto"/>
        <w:ind w:left="4370" w:right="118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Resets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indexes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year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storage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current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98" w:lineRule="auto" w:before="40"/>
        <w:ind w:left="4370" w:right="171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8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Save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countr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continu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retrievin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9: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Increases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2"/>
        <w:ind w:left="4370" w:right="167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10–12: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store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crucial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because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annual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same.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40"/>
        <w:ind w:left="4370" w:right="175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14–17: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Add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structure.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year,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population,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CGDP.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0"/>
        <w:ind w:left="3806" w:right="468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18: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Moves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next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year.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8"/>
        <w:ind w:left="153" w:right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19: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Saves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8"/>
        <w:ind w:left="3443" w:right="477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242004pt;margin-top:3.717938pt;width:238.395pt;height:13.168pt;mso-position-horizontal-relative:page;mso-position-vertical-relative:paragraph;z-index:-3462" coordorigin="5545,74" coordsize="4768,263">
            <v:group style="position:absolute;left:5550;top:328;width:4758;height:2" coordorigin="5550,328" coordsize="4758,2">
              <v:shape style="position:absolute;left:5550;top:328;width:4758;height:2" coordorigin="5550,328" coordsize="4758,0" path="m5550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10.3</w:t>
      </w:r>
      <w:r>
        <w:rPr>
          <w:rFonts w:ascii="Times New Roman" w:hAnsi="Times New Roman" w:cs="Times New Roman" w:eastAsia="Times New Roman"/>
          <w:b/>
          <w:bCs/>
          <w:color w:val="231F20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2"/>
          <w:numId w:val="14"/>
        </w:numPr>
        <w:tabs>
          <w:tab w:pos="4515" w:val="left" w:leader="none"/>
        </w:tabs>
        <w:ind w:left="451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findbest(worldData)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79" w:right="380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index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best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country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68" w:right="341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according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criterion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2911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fold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4900" w:val="left" w:leader="none"/>
        </w:tabs>
        <w:spacing w:before="18"/>
        <w:ind w:left="490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fold(worldData(1));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4900" w:val="left" w:leader="none"/>
        </w:tabs>
        <w:spacing w:before="18"/>
        <w:ind w:left="490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3.823157pt;width:24.25pt;height:48.25pt;mso-position-horizontal-relative:page;mso-position-vertical-relative:paragraph;z-index:-3461" coordorigin="1768,76" coordsize="485,965">
            <v:group style="position:absolute;left:1892;top:439;width:238;height:239" coordorigin="1892,439" coordsize="238,239">
              <v:shape style="position:absolute;left:1892;top:439;width:238;height:239" coordorigin="1892,439" coordsize="238,239" path="m2130,559l2112,623,2064,666,2021,678,1996,677,1934,650,1897,599,1892,579,1893,552,1917,487,1964,448,2004,439,2028,441,2089,469,2124,522,2130,559xe" filled="f" stroked="t" strokeweight=".25pt" strokecolor="#231F20">
                <v:path arrowok="t"/>
              </v:shape>
            </v:group>
            <v:group style="position:absolute;left:1770;top:559;width:480;height:2" coordorigin="1770,559" coordsize="480,2">
              <v:shape style="position:absolute;left:1770;top:559;width:480;height:2" coordorigin="1770,559" coordsize="480,0" path="m1770,559l2250,559e" filled="f" stroked="t" strokeweight=".25pt" strokecolor="#231F20">
                <v:path arrowok="t"/>
              </v:shape>
            </v:group>
            <v:group style="position:absolute;left:2010;top:79;width:2;height:960" coordorigin="2010,79" coordsize="2,960">
              <v:shape style="position:absolute;left:2010;top:79;width:2;height:960" coordorigin="2010,79" coordsize="0,960" path="m2010,79l2010,103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823157pt;width:24.25pt;height:48.25pt;mso-position-horizontal-relative:page;mso-position-vertical-relative:paragraph;z-index:-3460" coordorigin="13588,76" coordsize="485,965">
            <v:group style="position:absolute;left:13712;top:439;width:238;height:239" coordorigin="13712,439" coordsize="238,239">
              <v:shape style="position:absolute;left:13712;top:439;width:238;height:239" coordorigin="13712,439" coordsize="238,239" path="m13950,559l13932,623,13884,666,13841,678,13816,677,13754,650,13717,599,13712,579,13713,552,13737,487,13784,448,13824,439,13848,441,13909,469,13944,522,13950,559xe" filled="f" stroked="t" strokeweight=".25pt" strokecolor="#231F20">
                <v:path arrowok="t"/>
              </v:shape>
            </v:group>
            <v:group style="position:absolute;left:13590;top:559;width:480;height:2" coordorigin="13590,559" coordsize="480,2">
              <v:shape style="position:absolute;left:13590;top:559;width:480;height:2" coordorigin="13590,559" coordsize="480,0" path="m13590,559l14070,559e" filled="f" stroked="t" strokeweight=".25pt" strokecolor="#231F20">
                <v:path arrowok="t"/>
              </v:shape>
            </v:group>
            <v:group style="position:absolute;left:13830;top:79;width:2;height:960" coordorigin="13830,79" coordsize="2,960">
              <v:shape style="position:absolute;left:13830;top:79;width:2;height:960" coordorigin="13830,79" coordsize="0,960" path="m13830,79l13830,103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674" w:val="left" w:leader="none"/>
          <w:tab w:pos="4900" w:val="left" w:leader="none"/>
        </w:tabs>
        <w:spacing w:before="18"/>
        <w:ind w:left="4900" w:right="599" w:hanging="675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ndx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2:length(worldData)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1059" w:val="left" w:leader="none"/>
          <w:tab w:pos="5285" w:val="left" w:leader="none"/>
        </w:tabs>
        <w:spacing w:before="18"/>
        <w:ind w:left="5285" w:right="792" w:hanging="106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worldData(ndx);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5285" w:val="left" w:leader="none"/>
        </w:tabs>
        <w:spacing w:before="18"/>
        <w:ind w:left="528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tryThis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fold(cntry);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5285" w:val="left" w:leader="none"/>
        </w:tabs>
        <w:spacing w:before="18"/>
        <w:ind w:left="528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tryThis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5671" w:val="left" w:leader="none"/>
        </w:tabs>
        <w:spacing w:before="18"/>
        <w:ind w:left="567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tryThis;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5671" w:val="left" w:leader="none"/>
        </w:tabs>
        <w:spacing w:before="18"/>
        <w:ind w:left="5671" w:right="0" w:hanging="144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ndx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fold(st)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51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s1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rate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growth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population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st.pop(~isnan(st.pop));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st.year(~isnan(st.pop));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slope(yr,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pop)/mean(pop);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79" w:right="293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s2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rate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growth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GDP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gdp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st.gdp(~isnan(st.gdp));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st.year(~isnan(st.gdp));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slope(yr,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gdp)/mean(gdp);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79" w:right="293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Measure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merit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how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much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faster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552" w:right="390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gdp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grows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than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population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slope(x,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50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Estimate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slope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curve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||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x(end)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x(1)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error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'bad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2"/>
          <w:numId w:val="1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285" w:val="left" w:leader="none"/>
        </w:tabs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26.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(y(end)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y(1))/(x(end)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x(1));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56pt;width:228pt;height:.1pt;mso-position-horizontal-relative:page;mso-position-vertical-relative:paragraph;z-index:-3463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2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226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b/>
          <w:bCs/>
          <w:color w:val="231F20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Principles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8" w:lineRule="auto"/>
        <w:ind w:right="238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10.3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finds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structure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together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supporting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provide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comparison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criteria.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Notice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complexity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forced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solution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nested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folds: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summarize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(fold)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annual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10.3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8" w:lineRule="auto"/>
        <w:ind w:left="3650" w:right="2395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folding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looking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maximum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minimum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collection,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start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collection.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remaining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compared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316" w:lineRule="auto" w:before="58"/>
        <w:ind w:left="3650" w:right="286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4–11: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through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remaining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array.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5: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Extracts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structure.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3"/>
        <w:ind w:left="365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6: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friendliness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76"/>
        <w:ind w:left="3650" w:right="239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7–10: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improved,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update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stored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besti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returned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finishes.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52"/>
        <w:ind w:left="3650" w:right="2296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33.581566pt;width:24.25pt;height:48.25pt;mso-position-horizontal-relative:page;mso-position-vertical-relative:paragraph;z-index:-3459" coordorigin="1768,672" coordsize="485,965">
            <v:group style="position:absolute;left:1892;top:1034;width:238;height:239" coordorigin="1892,1034" coordsize="238,239">
              <v:shape style="position:absolute;left:1892;top:1034;width:238;height:239" coordorigin="1892,1034" coordsize="238,239" path="m2130,1154l2112,1218,2064,1261,2021,1274,1996,1272,1934,1245,1897,1195,1892,1174,1893,1147,1917,1082,1964,1043,2004,1034,2028,1036,2089,1064,2124,1117,2130,1154xe" filled="f" stroked="t" strokeweight=".25pt" strokecolor="#231F20">
                <v:path arrowok="t"/>
              </v:shape>
            </v:group>
            <v:group style="position:absolute;left:1770;top:1154;width:480;height:2" coordorigin="1770,1154" coordsize="480,2">
              <v:shape style="position:absolute;left:1770;top:1154;width:480;height:2" coordorigin="1770,1154" coordsize="480,0" path="m1770,1154l2250,1154e" filled="f" stroked="t" strokeweight=".25pt" strokecolor="#231F20">
                <v:path arrowok="t"/>
              </v:shape>
            </v:group>
            <v:group style="position:absolute;left:2010;top:674;width:2;height:960" coordorigin="2010,674" coordsize="2,960">
              <v:shape style="position:absolute;left:2010;top:674;width:2;height:960" coordorigin="2010,674" coordsize="0,960" path="m2010,674l2010,1634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3.581566pt;width:24.25pt;height:48.25pt;mso-position-horizontal-relative:page;mso-position-vertical-relative:paragraph;z-index:-3458" coordorigin="13588,672" coordsize="485,965">
            <v:group style="position:absolute;left:13712;top:1034;width:238;height:239" coordorigin="13712,1034" coordsize="238,239">
              <v:shape style="position:absolute;left:13712;top:1034;width:238;height:239" coordorigin="13712,1034" coordsize="238,239" path="m13950,1154l13932,1218,13884,1261,13841,1274,13816,1272,13754,1245,13717,1195,13712,1174,13713,1147,13737,1082,13784,1043,13824,1034,13848,1036,13909,1064,13944,1117,13950,1154xe" filled="f" stroked="t" strokeweight=".25pt" strokecolor="#231F20">
                <v:path arrowok="t"/>
              </v:shape>
            </v:group>
            <v:group style="position:absolute;left:13590;top:1154;width:480;height:2" coordorigin="13590,1154" coordsize="480,2">
              <v:shape style="position:absolute;left:13590;top:1154;width:480;height:2" coordorigin="13590,1154" coordsize="480,0" path="m13590,1154l14070,1154e" filled="f" stroked="t" strokeweight=".25pt" strokecolor="#231F20">
                <v:path arrowok="t"/>
              </v:shape>
            </v:group>
            <v:group style="position:absolute;left:13830;top:674;width:2;height:960" coordorigin="13830,674" coordsize="2,960">
              <v:shape style="position:absolute;left:13830;top:674;width:2;height:960" coordorigin="13830,674" coordsize="0,960" path="m13830,674l13830,163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13: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measure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friendliness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goal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subtract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population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growth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growth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GDP.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population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growth.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58"/>
        <w:ind w:left="3650" w:right="248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15: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establish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local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containing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population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corresponding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year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NaN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places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“na”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appears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spreadsheet.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52"/>
        <w:ind w:left="3650" w:right="249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16: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Calls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helper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slope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relationship,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non-dimensionalizes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dividing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mean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population.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58"/>
        <w:ind w:left="3650" w:right="213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17–19: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Repeat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logic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non-dimensional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increase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GDP.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8"/>
        <w:ind w:left="365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20: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Returns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difference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growth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rates.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76"/>
        <w:ind w:left="365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22: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estimates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growth.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76"/>
        <w:ind w:left="3650" w:right="238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subsequently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divisor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zero.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6" w:lineRule="auto" w:before="58"/>
        <w:ind w:left="3650" w:right="229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26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crud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measur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slop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divid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difference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betwee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firs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las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point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differenc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betwee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firs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las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(W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improv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approach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later.)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program,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ind w:left="317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best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country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Equatorial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Guinea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8" w:lineRule="auto"/>
        <w:ind w:right="232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exactly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hoping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revisit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example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better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tools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allow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apply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additional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criteria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selecting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countries.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headerReference w:type="default" r:id="rId2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Self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Test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227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left="3890" w:right="0"/>
        <w:jc w:val="left"/>
        <w:rPr>
          <w:b w:val="0"/>
          <w:bCs w:val="0"/>
        </w:rPr>
      </w:pPr>
      <w:r>
        <w:rPr>
          <w:color w:val="231F20"/>
          <w:spacing w:val="0"/>
          <w:w w:val="95"/>
        </w:rPr>
        <w:t>Chapter</w:t>
      </w:r>
      <w:r>
        <w:rPr>
          <w:color w:val="231F20"/>
          <w:spacing w:val="54"/>
          <w:w w:val="95"/>
        </w:rPr>
        <w:t> </w:t>
      </w:r>
      <w:r>
        <w:rPr>
          <w:color w:val="231F20"/>
          <w:spacing w:val="0"/>
          <w:w w:val="95"/>
        </w:rPr>
        <w:t>Summary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890" w:right="1138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818665pt;width:372.25pt;height:17.604pt;mso-position-horizontal-relative:page;mso-position-vertical-relative:paragraph;z-index:-3457" coordorigin="5070,-556" coordsize="7445,352">
            <v:shape style="position:absolute;left:5070;top:-556;width:422;height:351" type="#_x0000_t75">
              <v:imagedata r:id="rId30" o:title=""/>
            </v:shape>
            <v:group style="position:absolute;left:5490;top:-209;width:7020;height:2" coordorigin="5490,-209" coordsize="7020,2">
              <v:shape style="position:absolute;left:5490;top:-209;width:7020;height:2" coordorigin="5490,-209" coordsize="7020,0" path="m5490,-209l1251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presented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fundamental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operations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can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be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applied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problem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solving: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0"/>
          <w:numId w:val="16"/>
        </w:numPr>
        <w:tabs>
          <w:tab w:pos="4345" w:val="left" w:leader="none"/>
        </w:tabs>
        <w:spacing w:line="260" w:lineRule="exact" w:before="25"/>
        <w:ind w:left="4350" w:right="1984" w:hanging="280"/>
        <w:jc w:val="left"/>
      </w:pP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arithmetic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4345" w:val="left" w:leader="none"/>
        </w:tabs>
        <w:spacing w:line="271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Inserting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4345" w:val="left" w:leader="none"/>
        </w:tabs>
        <w:spacing w:line="260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Traversing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4345" w:val="left" w:leader="none"/>
        </w:tabs>
        <w:spacing w:line="260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Building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repetitive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4345" w:val="left" w:leader="none"/>
        </w:tabs>
        <w:spacing w:line="260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Mapping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collection—changing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259"/>
        <w:jc w:val="center"/>
      </w:pPr>
      <w:r>
        <w:rPr>
          <w:b w:val="0"/>
          <w:bCs w:val="0"/>
          <w:color w:val="231F20"/>
          <w:spacing w:val="0"/>
          <w:w w:val="100"/>
        </w:rPr>
        <w:t>collection,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4345" w:val="left" w:leader="none"/>
        </w:tabs>
        <w:spacing w:line="260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Filtering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collection—reducing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entries,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350" w:right="0"/>
        <w:jc w:val="left"/>
      </w:pPr>
      <w:r>
        <w:rPr>
          <w:b w:val="0"/>
          <w:bCs w:val="0"/>
          <w:color w:val="231F20"/>
          <w:spacing w:val="0"/>
          <w:w w:val="100"/>
        </w:rPr>
        <w:t>changing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4345" w:val="left" w:leader="none"/>
        </w:tabs>
        <w:spacing w:line="260" w:lineRule="exact"/>
        <w:ind w:left="4345" w:right="0" w:hanging="276"/>
        <w:jc w:val="left"/>
      </w:pPr>
      <w:r>
        <w:rPr>
          <w:b w:val="0"/>
          <w:bCs w:val="0"/>
          <w:color w:val="231F20"/>
          <w:spacing w:val="-4"/>
          <w:w w:val="100"/>
        </w:rPr>
        <w:t>Folding—summarizin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singl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quantity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4345" w:val="left" w:leader="none"/>
        </w:tabs>
        <w:spacing w:line="260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Searching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6"/>
        </w:numPr>
        <w:tabs>
          <w:tab w:pos="4345" w:val="left" w:leader="none"/>
        </w:tabs>
        <w:spacing w:line="260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85"/>
        <w:jc w:val="left"/>
      </w:pP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briefl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discusse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combin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fundamenta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tool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solve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comple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manipulatio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problems.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before="61"/>
        <w:ind w:left="3890" w:right="0"/>
        <w:jc w:val="left"/>
        <w:rPr>
          <w:b w:val="0"/>
          <w:bCs w:val="0"/>
        </w:rPr>
      </w:pPr>
      <w:r>
        <w:rPr/>
        <w:pict>
          <v:group style="position:absolute;margin-left:88.375pt;margin-top:-7.222888pt;width:24.25pt;height:48.25pt;mso-position-horizontal-relative:page;mso-position-vertical-relative:paragraph;z-index:-3455" coordorigin="1768,-144" coordsize="485,965">
            <v:group style="position:absolute;left:1892;top:218;width:238;height:239" coordorigin="1892,218" coordsize="238,239">
              <v:shape style="position:absolute;left:1892;top:218;width:238;height:239" coordorigin="1892,218" coordsize="238,239" path="m2130,338l2112,402,2064,445,2021,458,1996,456,1934,429,1897,379,1892,358,1893,331,1917,266,1964,227,2004,218,2028,220,2089,248,2124,301,2130,338xe" filled="f" stroked="t" strokeweight=".25pt" strokecolor="#231F20">
                <v:path arrowok="t"/>
              </v:shape>
            </v:group>
            <v:group style="position:absolute;left:1770;top:338;width:480;height:2" coordorigin="1770,338" coordsize="480,2">
              <v:shape style="position:absolute;left:1770;top:338;width:480;height:2" coordorigin="1770,338" coordsize="480,0" path="m1770,338l2250,338e" filled="f" stroked="t" strokeweight=".25pt" strokecolor="#231F20">
                <v:path arrowok="t"/>
              </v:shape>
            </v:group>
            <v:group style="position:absolute;left:2010;top:-142;width:2;height:960" coordorigin="2010,-142" coordsize="2,960">
              <v:shape style="position:absolute;left:2010;top:-142;width:2;height:960" coordorigin="2010,-142" coordsize="0,960" path="m2010,-142l2010,81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7.222888pt;width:24.25pt;height:48.25pt;mso-position-horizontal-relative:page;mso-position-vertical-relative:paragraph;z-index:-3454" coordorigin="13588,-144" coordsize="485,965">
            <v:group style="position:absolute;left:13712;top:218;width:238;height:239" coordorigin="13712,218" coordsize="238,239">
              <v:shape style="position:absolute;left:13712;top:218;width:238;height:239" coordorigin="13712,218" coordsize="238,239" path="m13950,338l13932,402,13884,445,13841,458,13816,456,13754,429,13717,379,13712,358,13713,331,13737,266,13784,227,13824,218,13848,220,13909,248,13944,301,13950,338xe" filled="f" stroked="t" strokeweight=".25pt" strokecolor="#231F20">
                <v:path arrowok="t"/>
              </v:shape>
            </v:group>
            <v:group style="position:absolute;left:13590;top:338;width:480;height:2" coordorigin="13590,338" coordsize="480,2">
              <v:shape style="position:absolute;left:13590;top:338;width:480;height:2" coordorigin="13590,338" coordsize="480,0" path="m13590,338l14070,338e" filled="f" stroked="t" strokeweight=".25pt" strokecolor="#231F20">
                <v:path arrowok="t"/>
              </v:shape>
            </v:group>
            <v:group style="position:absolute;left:13830;top:-142;width:2;height:960" coordorigin="13830,-142" coordsize="2,960">
              <v:shape style="position:absolute;left:13830;top:-142;width:2;height:960" coordorigin="13830,-142" coordsize="0,960" path="m13830,-142l13830,81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0"/>
        </w:rPr>
        <w:t>Self</w:t>
      </w:r>
      <w:r>
        <w:rPr>
          <w:color w:val="231F20"/>
          <w:spacing w:val="-12"/>
          <w:w w:val="100"/>
        </w:rPr>
        <w:t> </w:t>
      </w:r>
      <w:r>
        <w:rPr>
          <w:color w:val="231F20"/>
          <w:spacing w:val="0"/>
          <w:w w:val="100"/>
        </w:rPr>
        <w:t>Test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890" w:right="1319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819098pt;width:372.25pt;height:17.604pt;mso-position-horizontal-relative:page;mso-position-vertical-relative:paragraph;z-index:-3456" coordorigin="5070,-556" coordsize="7445,352">
            <v:shape style="position:absolute;left:5070;top:-556;width:422;height:351" type="#_x0000_t75">
              <v:imagedata r:id="rId31" o:title=""/>
            </v:shape>
            <v:group style="position:absolute;left:5490;top:-209;width:7020;height:2" coordorigin="5490,-209" coordsize="7020,2">
              <v:shape style="position:absolute;left:5490;top:-209;width:7020;height:2" coordorigin="5490,-209" coordsize="7020,0" path="m5490,-209l1251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Use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questions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check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understanding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material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3"/>
        <w:ind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True</w:t>
      </w:r>
      <w:r>
        <w:rPr>
          <w:rFonts w:ascii="Times New Roman" w:hAnsi="Times New Roman" w:cs="Times New Roman" w:eastAsia="Times New Roman"/>
          <w:color w:val="231F20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or</w:t>
      </w:r>
      <w:r>
        <w:rPr>
          <w:rFonts w:ascii="Times New Roman" w:hAnsi="Times New Roman" w:cs="Times New Roman" w:eastAsia="Times New Roman"/>
          <w:color w:val="231F20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</w:tabs>
        <w:spacing w:line="260" w:lineRule="exact"/>
        <w:ind w:left="4490" w:right="2317" w:hanging="405"/>
        <w:jc w:val="left"/>
      </w:pPr>
      <w:r>
        <w:rPr>
          <w:b w:val="0"/>
          <w:bCs w:val="0"/>
          <w:color w:val="231F20"/>
          <w:spacing w:val="0"/>
          <w:w w:val="100"/>
        </w:rPr>
        <w:t>Copying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</w:tabs>
        <w:spacing w:before="87"/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</w:tabs>
        <w:spacing w:before="76"/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changed.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</w:tabs>
        <w:spacing w:before="76"/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max(...)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</w:tabs>
        <w:spacing w:line="260" w:lineRule="exact" w:before="89"/>
        <w:ind w:left="4490" w:right="2110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7"/>
        </w:numPr>
        <w:tabs>
          <w:tab w:pos="4489" w:val="left" w:leader="none"/>
        </w:tabs>
        <w:spacing w:line="260" w:lineRule="exact"/>
        <w:ind w:left="4490" w:right="1875" w:hanging="405"/>
        <w:jc w:val="left"/>
      </w:pP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(ascending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descending).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ind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Fill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color w:val="231F20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8"/>
        </w:numPr>
        <w:tabs>
          <w:tab w:pos="4489" w:val="left" w:leader="none"/>
          <w:tab w:pos="5988" w:val="left" w:leader="none"/>
          <w:tab w:pos="8105" w:val="left" w:leader="none"/>
        </w:tabs>
        <w:spacing w:line="260" w:lineRule="exact"/>
        <w:ind w:left="4490" w:right="1955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problem-solving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style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recommended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18"/>
        </w:numPr>
        <w:tabs>
          <w:tab w:pos="4489" w:val="left" w:leader="none"/>
          <w:tab w:pos="8878" w:val="left" w:leader="none"/>
          <w:tab w:pos="10494" w:val="left" w:leader="none"/>
        </w:tabs>
        <w:spacing w:before="87"/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Building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1574" w:val="left" w:leader="none"/>
        </w:tabs>
        <w:spacing w:line="260" w:lineRule="exact"/>
        <w:ind w:left="0" w:right="1912"/>
        <w:jc w:val="center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after="0" w:line="260" w:lineRule="exact"/>
        <w:jc w:val="center"/>
        <w:sectPr>
          <w:headerReference w:type="default" r:id="rId2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228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10</w:t>
      </w:r>
      <w:r>
        <w:rPr>
          <w:rFonts w:ascii="Times New Roman" w:hAnsi="Times New Roman" w:cs="Times New Roman" w:eastAsia="Times New Roman"/>
          <w:b/>
          <w:bCs/>
          <w:color w:val="231F20"/>
          <w:spacing w:val="3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Principles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8"/>
        </w:numPr>
        <w:tabs>
          <w:tab w:pos="3769" w:val="left" w:leader="none"/>
          <w:tab w:pos="8298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Mapping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combining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same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length.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18"/>
        </w:numPr>
        <w:tabs>
          <w:tab w:pos="3769" w:val="left" w:leader="none"/>
          <w:tab w:pos="5708" w:val="left" w:leader="none"/>
        </w:tabs>
        <w:spacing w:line="260" w:lineRule="exact" w:before="89"/>
        <w:ind w:left="3770" w:right="2476" w:hanging="405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vectors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applying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built-in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logical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operations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indexing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with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results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produce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new,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shorter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arrays.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8"/>
        </w:numPr>
        <w:tabs>
          <w:tab w:pos="3769" w:val="left" w:leader="none"/>
          <w:tab w:pos="6985" w:val="left" w:leader="none"/>
        </w:tabs>
        <w:spacing w:line="260" w:lineRule="exact"/>
        <w:ind w:left="3770" w:right="2430" w:hanging="405"/>
        <w:jc w:val="left"/>
      </w:pPr>
      <w:r>
        <w:rPr>
          <w:b w:val="0"/>
          <w:bCs w:val="0"/>
          <w:color w:val="231F20"/>
          <w:spacing w:val="0"/>
          <w:w w:val="100"/>
        </w:rPr>
        <w:t>Totaling,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8"/>
        </w:numPr>
        <w:tabs>
          <w:tab w:pos="3769" w:val="left" w:leader="none"/>
          <w:tab w:pos="9919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criteria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> </w:t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5344" w:val="left" w:leader="none"/>
          <w:tab w:pos="7327" w:val="left" w:leader="none"/>
        </w:tabs>
        <w:spacing w:line="260" w:lineRule="exact"/>
        <w:ind w:left="377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or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numPr>
          <w:ilvl w:val="0"/>
          <w:numId w:val="18"/>
        </w:numPr>
        <w:tabs>
          <w:tab w:pos="3769" w:val="left" w:leader="none"/>
          <w:tab w:pos="8491" w:val="left" w:leader="none"/>
        </w:tabs>
        <w:spacing w:before="96"/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collection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5029" w:val="left" w:leader="none"/>
        </w:tabs>
        <w:spacing w:line="260" w:lineRule="exact"/>
        <w:ind w:left="377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file.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spacing w:before="61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Programming</w:t>
      </w:r>
      <w:r>
        <w:rPr>
          <w:color w:val="231F20"/>
          <w:spacing w:val="-23"/>
          <w:w w:val="100"/>
        </w:rPr>
        <w:t> </w:t>
      </w:r>
      <w:r>
        <w:rPr>
          <w:color w:val="231F20"/>
          <w:spacing w:val="0"/>
          <w:w w:val="100"/>
        </w:rPr>
        <w:t>Projects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9"/>
        </w:numPr>
        <w:tabs>
          <w:tab w:pos="3769" w:val="left" w:leader="none"/>
        </w:tabs>
        <w:spacing w:line="260" w:lineRule="exact"/>
        <w:ind w:left="3770" w:right="2394" w:hanging="405"/>
        <w:jc w:val="left"/>
      </w:pPr>
      <w:r>
        <w:rPr/>
        <w:pict>
          <v:group style="position:absolute;margin-left:217.498993pt;margin-top:-20.056986pt;width:372.25pt;height:17.604pt;mso-position-horizontal-relative:page;mso-position-vertical-relative:paragraph;z-index:-3453" coordorigin="4350,-401" coordsize="7445,352">
            <v:shape style="position:absolute;left:4350;top:-401;width:422;height:351" type="#_x0000_t75">
              <v:imagedata r:id="rId33" o:title=""/>
            </v:shape>
            <v:group style="position:absolute;left:4770;top:-54;width:7020;height:2" coordorigin="4770,-54" coordsize="7020,2">
              <v:shape style="position:absolute;left:4770;top:-54;width:7020;height:2" coordorigin="4770,-54" coordsize="7020,0" path="m4770,-54l11790,-54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purpose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volume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cylinder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irregular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pentagonal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cross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10.10.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97" w:lineRule="exact" w:before="78"/>
        <w:ind w:left="4939" w:right="4763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88.375pt;margin-top:-70.734093pt;width:24.25pt;height:48.25pt;mso-position-horizontal-relative:page;mso-position-vertical-relative:paragraph;z-index:-3451" coordorigin="1768,-1415" coordsize="485,965">
            <v:group style="position:absolute;left:1892;top:-1052;width:238;height:239" coordorigin="1892,-1052" coordsize="238,239">
              <v:shape style="position:absolute;left:1892;top:-1052;width:238;height:239" coordorigin="1892,-1052" coordsize="238,239" path="m2130,-932l2112,-868,2064,-825,2021,-813,1996,-815,1934,-841,1897,-892,1892,-912,1893,-939,1917,-1004,1964,-1043,2004,-1052,2028,-1050,2089,-1022,2124,-969,2130,-932xe" filled="f" stroked="t" strokeweight=".25pt" strokecolor="#231F20">
                <v:path arrowok="t"/>
              </v:shape>
            </v:group>
            <v:group style="position:absolute;left:1770;top:-932;width:480;height:2" coordorigin="1770,-932" coordsize="480,2">
              <v:shape style="position:absolute;left:1770;top:-932;width:480;height:2" coordorigin="1770,-932" coordsize="480,0" path="m1770,-932l2250,-932e" filled="f" stroked="t" strokeweight=".25pt" strokecolor="#231F20">
                <v:path arrowok="t"/>
              </v:shape>
            </v:group>
            <v:group style="position:absolute;left:2010;top:-1412;width:2;height:960" coordorigin="2010,-1412" coordsize="2,960">
              <v:shape style="position:absolute;left:2010;top:-1412;width:2;height:960" coordorigin="2010,-1412" coordsize="0,960" path="m2010,-1412l2010,-45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70.734093pt;width:24.25pt;height:48.25pt;mso-position-horizontal-relative:page;mso-position-vertical-relative:paragraph;z-index:-3450" coordorigin="13588,-1415" coordsize="485,965">
            <v:group style="position:absolute;left:13712;top:-1052;width:238;height:239" coordorigin="13712,-1052" coordsize="238,239">
              <v:shape style="position:absolute;left:13712;top:-1052;width:238;height:239" coordorigin="13712,-1052" coordsize="238,239" path="m13950,-932l13932,-868,13884,-825,13841,-813,13816,-815,13754,-841,13717,-892,13712,-912,13713,-939,13737,-1004,13784,-1043,13824,-1052,13848,-1050,13909,-1022,13944,-969,13950,-932xe" filled="f" stroked="t" strokeweight=".25pt" strokecolor="#231F20">
                <v:path arrowok="t"/>
              </v:shape>
            </v:group>
            <v:group style="position:absolute;left:13590;top:-932;width:480;height:2" coordorigin="13590,-932" coordsize="480,2">
              <v:shape style="position:absolute;left:13590;top:-932;width:480;height:2" coordorigin="13590,-932" coordsize="480,0" path="m13590,-932l14070,-932e" filled="f" stroked="t" strokeweight=".25pt" strokecolor="#231F20">
                <v:path arrowok="t"/>
              </v:shape>
            </v:group>
            <v:group style="position:absolute;left:13830;top:-1412;width:2;height:960" coordorigin="13830,-1412" coordsize="2,960">
              <v:shape style="position:absolute;left:13830;top:-1412;width:2;height:960" coordorigin="13830,-1412" coordsize="0,960" path="m13830,-1412l13830,-45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(x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7536" w:val="left" w:leader="none"/>
          <w:tab w:pos="9129" w:val="left" w:leader="none"/>
        </w:tabs>
        <w:spacing w:line="134" w:lineRule="exact"/>
        <w:ind w:left="625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5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5"/>
          <w:sz w:val="9"/>
          <w:szCs w:val="9"/>
        </w:rPr>
        <w:t>     </w:t>
      </w:r>
      <w:r>
        <w:rPr>
          <w:rFonts w:ascii="Arial" w:hAnsi="Arial" w:cs="Arial" w:eastAsia="Arial"/>
          <w:b w:val="0"/>
          <w:bCs w:val="0"/>
          <w:color w:val="231F20"/>
          <w:spacing w:val="19"/>
          <w:w w:val="100"/>
          <w:position w:val="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5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5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(x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position w:val="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3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94" w:lineRule="exact"/>
        <w:ind w:left="3093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     </w:t>
      </w:r>
      <w:r>
        <w:rPr>
          <w:rFonts w:ascii="Arial" w:hAnsi="Arial" w:cs="Arial" w:eastAsia="Arial"/>
          <w:b w:val="0"/>
          <w:bCs w:val="0"/>
          <w:color w:val="231F20"/>
          <w:spacing w:val="9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128" w:lineRule="exact" w:before="78"/>
        <w:ind w:left="2303" w:right="550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(x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94" w:lineRule="exact"/>
        <w:ind w:left="2383" w:right="5504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     </w:t>
      </w:r>
      <w:r>
        <w:rPr>
          <w:rFonts w:ascii="Arial" w:hAnsi="Arial" w:cs="Arial" w:eastAsia="Arial"/>
          <w:b w:val="0"/>
          <w:bCs w:val="0"/>
          <w:color w:val="231F20"/>
          <w:spacing w:val="9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128" w:lineRule="exact"/>
        <w:ind w:left="5624" w:right="258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(x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94" w:lineRule="exact"/>
        <w:ind w:left="4790" w:right="1667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     </w:t>
      </w:r>
      <w:r>
        <w:rPr>
          <w:rFonts w:ascii="Arial" w:hAnsi="Arial" w:cs="Arial" w:eastAsia="Arial"/>
          <w:b w:val="0"/>
          <w:bCs w:val="0"/>
          <w:color w:val="231F20"/>
          <w:spacing w:val="9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line="128" w:lineRule="exact" w:before="4"/>
        <w:ind w:left="5039" w:right="5004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29.983002pt;margin-top:-168.512085pt;width:224.753pt;height:169.474pt;mso-position-horizontal-relative:page;mso-position-vertical-relative:paragraph;z-index:-3452" coordorigin="6600,-3370" coordsize="4495,3389">
            <v:group style="position:absolute;left:6605;top:-3365;width:4464;height:3369" coordorigin="6605,-3365" coordsize="4464,3369">
              <v:shape style="position:absolute;left:6605;top:-3365;width:4464;height:3369" coordorigin="6605,-3365" coordsize="4464,3369" path="m9266,-3288l10721,-3365,11069,-2477,9468,-288,7931,4,6605,-438,8369,-2623,9266,-3288xe" filled="f" stroked="t" strokeweight=".5pt" strokecolor="#231F20">
                <v:path arrowok="t"/>
              </v:shape>
            </v:group>
            <v:group style="position:absolute;left:8369;top:-2623;width:2700;height:431" coordorigin="8369,-2623" coordsize="2700,431">
              <v:shape style="position:absolute;left:8369;top:-2623;width:2700;height:431" coordorigin="8369,-2623" coordsize="2700,431" path="m8369,-2623l9590,-2192,11069,-2477e" filled="f" stroked="t" strokeweight=".5pt" strokecolor="#231F20">
                <v:path arrowok="t"/>
              </v:shape>
            </v:group>
            <v:group style="position:absolute;left:7931;top:-2192;width:1659;height:2196" coordorigin="7931,-2192" coordsize="1659,2196">
              <v:shape style="position:absolute;left:7931;top:-2192;width:1659;height:2196" coordorigin="7931,-2192" coordsize="1659,2196" path="m7931,4l9590,-2192e" filled="f" stroked="t" strokeweight=".5pt" strokecolor="#231F20">
                <v:path arrowok="t"/>
              </v:shape>
            </v:group>
            <v:group style="position:absolute;left:6605;top:-3288;width:2661;height:2850" coordorigin="6605,-3288" coordsize="2661,2850">
              <v:shape style="position:absolute;left:6605;top:-3288;width:2661;height:2850" coordorigin="6605,-3288" coordsize="2661,2850" path="m6605,-438l7555,-1167,9266,-3288e" filled="f" stroked="t" strokeweight=".5pt" strokecolor="#231F20">
                <v:path arrowok="t"/>
                <v:stroke dashstyle="dash"/>
              </v:shape>
            </v:group>
            <v:group style="position:absolute;left:7555;top:-3365;width:3166;height:2198" coordorigin="7555,-3365" coordsize="3166,2198">
              <v:shape style="position:absolute;left:7555;top:-3365;width:3166;height:2198" coordorigin="7555,-3365" coordsize="3166,2198" path="m7555,-1167l9093,-1236,10721,-3365e" filled="f" stroked="t" strokeweight=".5pt" strokecolor="#231F20">
                <v:path arrowok="t"/>
                <v:stroke dashstyle="dash"/>
              </v:shape>
            </v:group>
            <v:group style="position:absolute;left:9093;top:-1236;width:375;height:949" coordorigin="9093,-1236" coordsize="375,949">
              <v:shape style="position:absolute;left:9093;top:-1236;width:375;height:949" coordorigin="9093,-1236" coordsize="375,949" path="m9093,-1236l9467,-288e" filled="f" stroked="t" strokeweight=".5pt" strokecolor="#231F20">
                <v:path arrowok="t"/>
                <v:stroke dashstyle="dash"/>
              </v:shape>
            </v:group>
            <v:group style="position:absolute;left:9230;top:-358;width:1255;height:372" coordorigin="9230,-358" coordsize="1255,372">
              <v:shape style="position:absolute;left:9230;top:-358;width:1255;height:372" coordorigin="9230,-358" coordsize="1255,372" path="m9230,-358l10485,14e" filled="f" stroked="t" strokeweight=".5pt" strokecolor="#231F20">
                <v:path arrowok="t"/>
                <v:stroke dashstyle="dash"/>
              </v:shape>
            </v:group>
            <v:group style="position:absolute;left:10357;top:-2424;width:707;height:2368" coordorigin="10357,-2424" coordsize="707,2368">
              <v:shape style="position:absolute;left:10357;top:-2424;width:707;height:2368" coordorigin="10357,-2424" coordsize="707,2368" path="m10357,-56l11063,-2424e" filled="f" stroked="t" strokeweight=".5pt" strokecolor="#231F20">
                <v:path arrowok="t"/>
                <v:stroke dashstyle="dash"/>
              </v:shape>
            </v:group>
            <v:group style="position:absolute;left:10342;top:-113;width:58;height:82" coordorigin="10342,-113" coordsize="58,82">
              <v:shape style="position:absolute;left:10342;top:-113;width:58;height:82" coordorigin="10342,-113" coordsize="58,82" path="m10343,-113l10342,-31,10395,-84,10364,-84,10343,-113xe" filled="t" fillcolor="#231F20" stroked="f">
                <v:path arrowok="t"/>
                <v:fill type="solid"/>
              </v:shape>
              <v:shape style="position:absolute;left:10342;top:-113;width:58;height:82" coordorigin="10342,-113" coordsize="58,82" path="m10400,-89l10364,-84,10395,-84,10400,-89xe" filled="t" fillcolor="#231F20" stroked="f">
                <v:path arrowok="t"/>
                <v:fill type="solid"/>
              </v:shape>
            </v:group>
            <v:group style="position:absolute;left:11029;top:-2477;width:61;height:80" coordorigin="11029,-2477" coordsize="61,80">
              <v:shape style="position:absolute;left:11029;top:-2477;width:61;height:80" coordorigin="11029,-2477" coordsize="61,80" path="m11084,-2420l11062,-2420,11090,-2397,11084,-2420xe" filled="t" fillcolor="#231F20" stroked="f">
                <v:path arrowok="t"/>
                <v:fill type="solid"/>
              </v:shape>
              <v:shape style="position:absolute;left:11029;top:-2477;width:61;height:80" coordorigin="11029,-2477" coordsize="61,80" path="m11071,-2477l11029,-2407,11062,-2420,11084,-2420,11071,-2477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(x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94" w:lineRule="exact"/>
        <w:ind w:left="115" w:right="0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     </w:t>
      </w:r>
      <w:r>
        <w:rPr>
          <w:rFonts w:ascii="Arial" w:hAnsi="Arial" w:cs="Arial" w:eastAsia="Arial"/>
          <w:b w:val="0"/>
          <w:bCs w:val="0"/>
          <w:color w:val="231F20"/>
          <w:spacing w:val="9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before="64"/>
        <w:ind w:left="0" w:right="1177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10.10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2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0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Slant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Cylinder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770" w:right="2398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corners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pentagon,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cylinder.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break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apart,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030" w:val="left" w:leader="none"/>
        </w:tabs>
        <w:spacing w:line="260" w:lineRule="exact"/>
        <w:ind w:left="4030" w:right="2444" w:hanging="260"/>
        <w:jc w:val="left"/>
      </w:pP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volum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cylinde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pentago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multiplie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vertica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height</w:t>
      </w:r>
      <w:r>
        <w:rPr>
          <w:b w:val="0"/>
          <w:bCs w:val="0"/>
          <w:color w:val="231F20"/>
          <w:spacing w:val="0"/>
          <w:w w:val="100"/>
        </w:rPr>
        <w:t>;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polyvol(x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solv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this.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031" w:val="left" w:leader="none"/>
        </w:tabs>
        <w:spacing w:line="260" w:lineRule="exact"/>
        <w:ind w:left="4030" w:right="2625" w:hanging="260"/>
        <w:jc w:val="left"/>
      </w:pP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pentago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area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three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triangle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10.11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function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pent_area(x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2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triangles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together.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3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229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28" w:lineRule="exact" w:before="412"/>
        <w:ind w:left="0" w:right="3635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(x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8558" w:val="left" w:leader="none"/>
        </w:tabs>
        <w:spacing w:line="119" w:lineRule="exact"/>
        <w:ind w:left="6963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(x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7"/>
          <w:sz w:val="9"/>
          <w:szCs w:val="9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7"/>
          <w:sz w:val="9"/>
          <w:szCs w:val="9"/>
        </w:rPr>
        <w:t>     </w:t>
      </w:r>
      <w:r>
        <w:rPr>
          <w:rFonts w:ascii="Arial" w:hAnsi="Arial" w:cs="Arial" w:eastAsia="Arial"/>
          <w:b w:val="0"/>
          <w:bCs w:val="0"/>
          <w:color w:val="231F20"/>
          <w:spacing w:val="21"/>
          <w:w w:val="100"/>
          <w:position w:val="7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7"/>
          <w:sz w:val="9"/>
          <w:szCs w:val="9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9"/>
          <w:szCs w:val="9"/>
        </w:rPr>
      </w:r>
    </w:p>
    <w:p>
      <w:pPr>
        <w:spacing w:line="94" w:lineRule="exact"/>
        <w:ind w:left="5786" w:right="3839" w:firstLine="0"/>
        <w:jc w:val="center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396.820007pt;margin-top:.570115pt;width:138.212pt;height:109.834pt;mso-position-horizontal-relative:page;mso-position-vertical-relative:paragraph;z-index:-3449" coordorigin="7936,11" coordsize="2764,2197">
            <v:group style="position:absolute;left:7941;top:16;width:2754;height:2187" coordorigin="7941,16" coordsize="2754,2187">
              <v:shape style="position:absolute;left:7941;top:16;width:2754;height:2187" coordorigin="7941,16" coordsize="2754,2187" path="m7941,1405l8859,154,10335,16,10696,1671,9211,2203,7941,1405xe" filled="f" stroked="t" strokeweight=".5pt" strokecolor="#231F20">
                <v:path arrowok="t"/>
              </v:shape>
            </v:group>
            <v:group style="position:absolute;left:8859;top:16;width:1475;height:2180" coordorigin="8859,16" coordsize="1475,2180">
              <v:shape style="position:absolute;left:8859;top:16;width:1475;height:2180" coordorigin="8859,16" coordsize="1475,2180" path="m8859,154l9212,2196,10335,16e" filled="f" stroked="t" strokeweight=".5pt" strokecolor="#231F2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     </w:t>
      </w:r>
      <w:r>
        <w:rPr>
          <w:rFonts w:ascii="Arial" w:hAnsi="Arial" w:cs="Arial" w:eastAsia="Arial"/>
          <w:b w:val="0"/>
          <w:bCs w:val="0"/>
          <w:color w:val="231F20"/>
          <w:spacing w:val="9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6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28" w:lineRule="exact"/>
        <w:ind w:left="4165" w:right="4692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(x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94" w:lineRule="exact"/>
        <w:ind w:left="4165" w:right="4612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     </w:t>
      </w:r>
      <w:r>
        <w:rPr>
          <w:rFonts w:ascii="Arial" w:hAnsi="Arial" w:cs="Arial" w:eastAsia="Arial"/>
          <w:b w:val="0"/>
          <w:bCs w:val="0"/>
          <w:color w:val="231F20"/>
          <w:spacing w:val="9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line="128" w:lineRule="exact" w:before="26"/>
        <w:ind w:left="0" w:right="2966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(x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94" w:lineRule="exact"/>
        <w:ind w:left="0" w:right="3019" w:firstLine="0"/>
        <w:jc w:val="righ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     </w:t>
      </w:r>
      <w:r>
        <w:rPr>
          <w:rFonts w:ascii="Arial" w:hAnsi="Arial" w:cs="Arial" w:eastAsia="Arial"/>
          <w:b w:val="0"/>
          <w:bCs w:val="0"/>
          <w:color w:val="231F20"/>
          <w:spacing w:val="9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28" w:lineRule="exact" w:before="78"/>
        <w:ind w:left="2601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(x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94" w:lineRule="exact"/>
        <w:ind w:left="6099" w:right="3417" w:firstLine="0"/>
        <w:jc w:val="center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     </w:t>
      </w:r>
      <w:r>
        <w:rPr>
          <w:rFonts w:ascii="Arial" w:hAnsi="Arial" w:cs="Arial" w:eastAsia="Arial"/>
          <w:b w:val="0"/>
          <w:bCs w:val="0"/>
          <w:color w:val="231F20"/>
          <w:spacing w:val="9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before="64"/>
        <w:ind w:left="5751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10.11</w:t>
      </w:r>
      <w:r>
        <w:rPr>
          <w:rFonts w:ascii="Times New Roman" w:hAnsi="Times New Roman" w:cs="Times New Roman" w:eastAsia="Times New Roman"/>
          <w:b/>
          <w:bCs/>
          <w:color w:val="231F20"/>
          <w:spacing w:val="2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Break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down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pentagon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0"/>
        </w:numPr>
        <w:tabs>
          <w:tab w:pos="4750" w:val="left" w:leader="none"/>
        </w:tabs>
        <w:spacing w:line="260" w:lineRule="exact"/>
        <w:ind w:left="4750" w:right="1718" w:hanging="260"/>
        <w:jc w:val="left"/>
      </w:pP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coordinates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corners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triangle,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tri_area(x,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triangle—see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10.12.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triangle,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triangle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Heron’s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formula: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8" w:lineRule="exact" w:before="98"/>
        <w:ind w:left="3254" w:right="1034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(x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94" w:lineRule="exact"/>
        <w:ind w:left="3254" w:right="954" w:firstLine="0"/>
        <w:jc w:val="center"/>
        <w:rPr>
          <w:rFonts w:ascii="Arial" w:hAnsi="Arial" w:cs="Arial" w:eastAsia="Arial"/>
          <w:sz w:val="9"/>
          <w:szCs w:val="9"/>
        </w:rPr>
      </w:pPr>
      <w:r>
        <w:rPr/>
        <w:pict>
          <v:group style="position:absolute;margin-left:400.589996pt;margin-top:6.828315pt;width:134.504pt;height:71.597pt;mso-position-horizontal-relative:page;mso-position-vertical-relative:paragraph;z-index:-3448" coordorigin="8012,137" coordsize="2690,1432">
            <v:group style="position:absolute;left:8017;top:142;width:2680;height:1422" coordorigin="8017,142" coordsize="2680,1422">
              <v:shape style="position:absolute;left:8017;top:142;width:2680;height:1422" coordorigin="8017,142" coordsize="2680,1422" path="m10697,1564l8017,1564,9044,142,10697,1564xe" filled="f" stroked="t" strokeweight=".5pt" strokecolor="#231F20">
                <v:path arrowok="t"/>
              </v:shape>
            </v:group>
            <v:group style="position:absolute;left:9044;top:142;width:2;height:1422" coordorigin="9044,142" coordsize="2,1422">
              <v:shape style="position:absolute;left:9044;top:142;width:2;height:1422" coordorigin="9044,142" coordsize="0,1422" path="m9044,142l9044,1564e" filled="f" stroked="t" strokeweight=".5pt" strokecolor="#231F20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     </w:t>
      </w:r>
      <w:r>
        <w:rPr>
          <w:rFonts w:ascii="Arial" w:hAnsi="Arial" w:cs="Arial" w:eastAsia="Arial"/>
          <w:b w:val="0"/>
          <w:bCs w:val="0"/>
          <w:color w:val="231F20"/>
          <w:spacing w:val="9"/>
          <w:w w:val="105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5"/>
          <w:sz w:val="9"/>
          <w:szCs w:val="9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9"/>
          <w:szCs w:val="9"/>
        </w:rPr>
      </w: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8303" w:val="left" w:leader="none"/>
        </w:tabs>
        <w:spacing w:before="77"/>
        <w:ind w:left="670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88.375pt;margin-top:-12.767492pt;width:24.25pt;height:48.25pt;mso-position-horizontal-relative:page;mso-position-vertical-relative:paragraph;z-index:-3447" coordorigin="1768,-255" coordsize="485,965">
            <v:group style="position:absolute;left:1892;top:107;width:238;height:239" coordorigin="1892,107" coordsize="238,239">
              <v:shape style="position:absolute;left:1892;top:107;width:238;height:239" coordorigin="1892,107" coordsize="238,239" path="m2130,227l2112,291,2064,334,2021,347,1996,345,1934,318,1897,268,1892,247,1893,220,1917,155,1964,116,2004,107,2028,109,2089,137,2124,190,2130,227xe" filled="f" stroked="t" strokeweight=".25pt" strokecolor="#231F20">
                <v:path arrowok="t"/>
              </v:shape>
            </v:group>
            <v:group style="position:absolute;left:1770;top:227;width:480;height:2" coordorigin="1770,227" coordsize="480,2">
              <v:shape style="position:absolute;left:1770;top:227;width:480;height:2" coordorigin="1770,227" coordsize="480,0" path="m1770,227l2250,227e" filled="f" stroked="t" strokeweight=".25pt" strokecolor="#231F20">
                <v:path arrowok="t"/>
              </v:shape>
            </v:group>
            <v:group style="position:absolute;left:2010;top:-253;width:2;height:960" coordorigin="2010,-253" coordsize="2,960">
              <v:shape style="position:absolute;left:2010;top:-253;width:2;height:960" coordorigin="2010,-253" coordsize="0,960" path="m2010,-253l2010,70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12.767492pt;width:24.25pt;height:48.25pt;mso-position-horizontal-relative:page;mso-position-vertical-relative:paragraph;z-index:-3446" coordorigin="13588,-255" coordsize="485,965">
            <v:group style="position:absolute;left:13712;top:107;width:238;height:239" coordorigin="13712,107" coordsize="238,239">
              <v:shape style="position:absolute;left:13712;top:107;width:238;height:239" coordorigin="13712,107" coordsize="238,239" path="m13950,227l13932,291,13884,334,13841,347,13816,345,13754,318,13717,268,13712,247,13713,220,13737,155,13784,116,13824,107,13848,109,13909,137,13944,190,13950,227xe" filled="f" stroked="t" strokeweight=".25pt" strokecolor="#231F20">
                <v:path arrowok="t"/>
              </v:shape>
            </v:group>
            <v:group style="position:absolute;left:13590;top:227;width:480;height:2" coordorigin="13590,227" coordsize="480,2">
              <v:shape style="position:absolute;left:13590;top:227;width:480;height:2" coordorigin="13590,227" coordsize="480,0" path="m13590,227l14070,227e" filled="f" stroked="t" strokeweight=".25pt" strokecolor="#231F20">
                <v:path arrowok="t"/>
              </v:shape>
            </v:group>
            <v:group style="position:absolute;left:13830;top:-253;width:2;height:960" coordorigin="13830,-253" coordsize="2,960">
              <v:shape style="position:absolute;left:13830;top:-253;width:2;height:960" coordorigin="13830,-253" coordsize="0,960" path="m13830,-253l13830,70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1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9100" w:val="left" w:leader="none"/>
        </w:tabs>
        <w:spacing w:line="127" w:lineRule="exact" w:before="80"/>
        <w:ind w:left="58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(x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(x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7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7667" w:val="left" w:leader="none"/>
          <w:tab w:pos="9233" w:val="left" w:leader="none"/>
        </w:tabs>
        <w:spacing w:line="200" w:lineRule="exact"/>
        <w:ind w:left="5973" w:right="0" w:firstLine="0"/>
        <w:jc w:val="left"/>
        <w:rPr>
          <w:rFonts w:ascii="Arial" w:hAnsi="Arial" w:cs="Arial" w:eastAsia="Arial"/>
          <w:sz w:val="9"/>
          <w:szCs w:val="9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9"/>
          <w:szCs w:val="9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9"/>
          <w:szCs w:val="9"/>
        </w:rPr>
        <w:t>     </w:t>
      </w:r>
      <w:r>
        <w:rPr>
          <w:rFonts w:ascii="Arial" w:hAnsi="Arial" w:cs="Arial" w:eastAsia="Arial"/>
          <w:b w:val="0"/>
          <w:bCs w:val="0"/>
          <w:color w:val="231F20"/>
          <w:spacing w:val="19"/>
          <w:w w:val="100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9"/>
          <w:szCs w:val="9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9"/>
          <w:szCs w:val="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8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-8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9"/>
          <w:szCs w:val="9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9"/>
          <w:szCs w:val="9"/>
        </w:rPr>
        <w:t>     </w:t>
      </w:r>
      <w:r>
        <w:rPr>
          <w:rFonts w:ascii="Arial" w:hAnsi="Arial" w:cs="Arial" w:eastAsia="Arial"/>
          <w:b w:val="0"/>
          <w:bCs w:val="0"/>
          <w:color w:val="231F20"/>
          <w:spacing w:val="22"/>
          <w:w w:val="100"/>
          <w:position w:val="0"/>
          <w:sz w:val="9"/>
          <w:szCs w:val="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9"/>
          <w:szCs w:val="9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9"/>
          <w:szCs w:val="9"/>
        </w:rPr>
      </w:r>
    </w:p>
    <w:p>
      <w:pPr>
        <w:spacing w:before="52"/>
        <w:ind w:left="5786" w:right="4321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10.12</w:t>
      </w:r>
      <w:r>
        <w:rPr>
          <w:rFonts w:ascii="Times New Roman" w:hAnsi="Times New Roman" w:cs="Times New Roman" w:eastAsia="Times New Roman"/>
          <w:b/>
          <w:bCs/>
          <w:color w:val="231F20"/>
          <w:spacing w:val="27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Area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triangle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0" w:right="1083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s(s-a)(s-b)(s-c)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72" w:lineRule="exact"/>
        <w:ind w:left="0" w:right="128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numPr>
          <w:ilvl w:val="0"/>
          <w:numId w:val="20"/>
        </w:numPr>
        <w:tabs>
          <w:tab w:pos="4750" w:val="left" w:leader="none"/>
        </w:tabs>
        <w:spacing w:line="260" w:lineRule="exact"/>
        <w:ind w:left="4750" w:right="0" w:hanging="26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need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tri_side(x,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computes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length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spacing w:line="260" w:lineRule="exact"/>
        <w:ind w:left="4731" w:right="4505"/>
        <w:jc w:val="center"/>
      </w:pP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0"/>
        </w:numPr>
        <w:tabs>
          <w:tab w:pos="4750" w:val="left" w:leader="none"/>
        </w:tabs>
        <w:spacing w:line="260" w:lineRule="exact"/>
        <w:ind w:left="4750" w:right="0" w:hanging="260"/>
        <w:jc w:val="left"/>
      </w:pPr>
      <w:r>
        <w:rPr>
          <w:b w:val="0"/>
          <w:bCs w:val="0"/>
          <w:color w:val="231F20"/>
          <w:spacing w:val="0"/>
          <w:w w:val="100"/>
        </w:rPr>
        <w:t>Then,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pieces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back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together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750" w:right="0"/>
        <w:jc w:val="left"/>
      </w:pP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polyvol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254" w:right="4109"/>
        <w:jc w:val="center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9"/>
        </w:numPr>
        <w:tabs>
          <w:tab w:pos="4489" w:val="left" w:leader="none"/>
        </w:tabs>
        <w:spacing w:line="260" w:lineRule="exact"/>
        <w:ind w:left="4490" w:right="1721" w:hanging="405"/>
        <w:jc w:val="left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structSort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error(...)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4490" w:right="1953"/>
        <w:jc w:val="left"/>
      </w:pP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buildCDs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field.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34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88.5pt;margin-top:283.5pt;width:24pt;height:.1pt;mso-position-horizontal-relative:page;mso-position-vertical-relative:page;z-index:-3445" coordorigin="1770,5670" coordsize="480,2">
            <v:shape style="position:absolute;left:1770;top:5670;width:480;height:2" coordorigin="1770,5670" coordsize="480,0" path="m2250,5670l17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679.5pt;margin-top:283.5pt;width:24pt;height:.1pt;mso-position-horizontal-relative:page;mso-position-vertical-relative:page;z-index:-3444" coordorigin="13590,5670" coordsize="480,2">
            <v:shape style="position:absolute;left:13590;top:5670;width:480;height:2" coordorigin="13590,5670" coordsize="480,0" path="m13590,5670l140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587.875pt;width:24.25pt;height:48.25pt;mso-position-horizontal-relative:page;mso-position-vertical-relative:page;z-index:-3443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3442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2.427002pt;margin-top:255.774002pt;width:24.823pt;height:10.725pt;mso-position-horizontal-relative:page;mso-position-vertical-relative:page;z-index:-3441" coordorigin="13449,5115" coordsize="496,214">
            <v:group style="position:absolute;left:13454;top:5123;width:140;height:159" coordorigin="13454,5123" coordsize="140,159">
  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94,5242l13587,5243,13575,5261,13559,5270,13535,5273,13586,5273,13594,5242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204l13499,5204,13556,5204,13559,5208,13562,5227,13568,5227,13568,5204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171l13562,5171,13560,5188,13557,5194,13568,5194,13568,5171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81,5132l13499,5132,13546,5133,13568,5138,13576,5158,13582,5158,13581,5132xe" filled="t" fillcolor="#231F20" stroked="f">
                <v:path arrowok="t"/>
                <v:fill type="solid"/>
              </v:shape>
            </v:group>
            <v:group style="position:absolute;left:13608;top:5121;width:157;height:204" coordorigin="13608,5121" coordsize="157,204">
  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  <v:path arrowok="t"/>
                <v:fill type="solid"/>
              </v:shape>
  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  <v:path arrowok="t"/>
                <v:fill type="solid"/>
              </v:shape>
            </v:group>
            <v:group style="position:absolute;left:13774;top:5120;width:166;height:162" coordorigin="13774,5120" coordsize="166,162">
  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874,5155l13850,5155,13878,5221,13903,5221,13874,515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0"/>
          <w:szCs w:val="20"/>
        </w:rPr>
      </w:r>
    </w:p>
    <w:sectPr>
      <w:headerReference w:type="default" r:id="rId35"/>
      <w:pgSz w:w="15840" w:h="24480"/>
      <w:pgMar w:header="4828" w:footer="5472" w:top="51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ＭＳ 明朝">
    <w:altName w:val="ＭＳ 明朝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Palatino">
    <w:altName w:val="Palatino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illSans-UltraBold">
    <w:altName w:val="GillSans-UltraBol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3585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3584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3583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3582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3581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59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59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59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59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59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59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59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59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58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58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49.642512pt;height:9.5pt;mso-position-horizontal-relative:page;mso-position-vertical-relative:page;z-index:-358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58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48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48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48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48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48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47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47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47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47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47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47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220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47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47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47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47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46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46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46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46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46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46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46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46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221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46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46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45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45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45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45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45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45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45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45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45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45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222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44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44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44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44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44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44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44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44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44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44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43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43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223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43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43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43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43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43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43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43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43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42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42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42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42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224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42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42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42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42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42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42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41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41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41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41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41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41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225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41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41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41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41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40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40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40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40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40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40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40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40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226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40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40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39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39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39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39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39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39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39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39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39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39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227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38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38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38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38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38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38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38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38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38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38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37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37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228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37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37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37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37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37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37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37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37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36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36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36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36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229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36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58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57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57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57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57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57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57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57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57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57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57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56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36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36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36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36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36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35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35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35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230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35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56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56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56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56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56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56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56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56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56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55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55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213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55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55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55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55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55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55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55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55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54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54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54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54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214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54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54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54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54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54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54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53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53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53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53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53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53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53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53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53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53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52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52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52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52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52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52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52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52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52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52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51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51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51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51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51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51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51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51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51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51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217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50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50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50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50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50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50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50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50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50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50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49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49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218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49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349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349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349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349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349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349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349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348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348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348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348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M10_SMIT8708_03_SE_C10.indd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219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9:43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348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1"/>
      <w:numFmt w:val="lowerLetter"/>
      <w:lvlText w:val="%1."/>
      <w:lvlJc w:val="left"/>
      <w:pPr>
        <w:ind w:hanging="260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27"/>
      <w:numFmt w:val="decimal"/>
      <w:lvlText w:val="%1."/>
      <w:lvlJc w:val="left"/>
      <w:pPr>
        <w:ind w:hanging="771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0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3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0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0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8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0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6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0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3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0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0"/>
      <w:numFmt w:val="decimal"/>
      <w:lvlText w:val="%1"/>
      <w:lvlJc w:val="left"/>
      <w:pPr>
        <w:ind w:hanging="60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07"/>
        <w:jc w:val="left"/>
      </w:pPr>
      <w:rPr>
        <w:rFonts w:hint="default" w:ascii="Times New Roman" w:hAnsi="Times New Roman" w:eastAsia="Times New Roman"/>
        <w:b/>
        <w:bCs/>
        <w:color w:val="231F20"/>
        <w:w w:val="104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0"/>
      <w:numFmt w:val="decimal"/>
      <w:lvlText w:val="%1"/>
      <w:lvlJc w:val="left"/>
      <w:pPr>
        <w:ind w:hanging="5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0"/>
        <w:jc w:val="left"/>
      </w:pPr>
      <w:rPr>
        <w:rFonts w:hint="default" w:ascii="GillSans-UltraBold" w:hAnsi="GillSans-UltraBold" w:eastAsia="GillSans-UltraBold"/>
        <w:b/>
        <w:bCs/>
        <w:color w:val="231F20"/>
        <w:w w:val="64"/>
        <w:sz w:val="19"/>
        <w:szCs w:val="19"/>
      </w:rPr>
    </w:lvl>
    <w:lvl w:ilvl="2">
      <w:start w:val="1"/>
      <w:numFmt w:val="decimal"/>
      <w:lvlText w:val="%1.%2.%3"/>
      <w:lvlJc w:val="left"/>
      <w:pPr>
        <w:ind w:hanging="540"/>
        <w:jc w:val="left"/>
      </w:pPr>
      <w:rPr>
        <w:rFonts w:hint="default" w:ascii="Times New Roman" w:hAnsi="Times New Roman" w:eastAsia="Times New Roman"/>
        <w:color w:val="231F20"/>
        <w:spacing w:val="-2"/>
        <w:w w:val="97"/>
        <w:sz w:val="19"/>
        <w:szCs w:val="19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>
        <w:ind w:hanging="200"/>
      </w:pPr>
      <w:rPr>
        <w:rFonts w:hint="default" w:ascii="Times New Roman" w:hAnsi="Times New Roman" w:eastAsia="Times New Roman"/>
        <w:color w:val="231F20"/>
        <w:w w:val="173"/>
        <w:sz w:val="19"/>
        <w:szCs w:val="19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0">
    <w:abstractNumId w:val="19"/>
  </w:num>
  <w:num w:numId="16">
    <w:abstractNumId w:val="15"/>
  </w:num>
  <w:num w:numId="13">
    <w:abstractNumId w:val="12"/>
  </w:num>
  <w:num w:numId="10">
    <w:abstractNumId w:val="9"/>
  </w:num>
  <w:num w:numId="6">
    <w:abstractNumId w:val="5"/>
  </w:num>
  <w:num w:numId="4">
    <w:abstractNumId w:val="3"/>
  </w:num>
  <w:num w:numId="19">
    <w:abstractNumId w:val="18"/>
  </w:num>
  <w:num w:numId="18">
    <w:abstractNumId w:val="17"/>
  </w:num>
  <w:num w:numId="17">
    <w:abstractNumId w:val="16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17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58"/>
      <w:ind w:left="4276" w:hanging="607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239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3890" w:hanging="642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header" Target="header7.xml"/><Relationship Id="rId18" Type="http://schemas.openxmlformats.org/officeDocument/2006/relationships/header" Target="header8.xml"/><Relationship Id="rId19" Type="http://schemas.openxmlformats.org/officeDocument/2006/relationships/header" Target="header9.xml"/><Relationship Id="rId20" Type="http://schemas.openxmlformats.org/officeDocument/2006/relationships/header" Target="header10.xml"/><Relationship Id="rId21" Type="http://schemas.openxmlformats.org/officeDocument/2006/relationships/image" Target="media/image6.jpg"/><Relationship Id="rId22" Type="http://schemas.openxmlformats.org/officeDocument/2006/relationships/header" Target="header11.xml"/><Relationship Id="rId23" Type="http://schemas.openxmlformats.org/officeDocument/2006/relationships/image" Target="media/image7.jpg"/><Relationship Id="rId24" Type="http://schemas.openxmlformats.org/officeDocument/2006/relationships/header" Target="header12.xml"/><Relationship Id="rId25" Type="http://schemas.openxmlformats.org/officeDocument/2006/relationships/header" Target="header13.xml"/><Relationship Id="rId26" Type="http://schemas.openxmlformats.org/officeDocument/2006/relationships/header" Target="header14.xml"/><Relationship Id="rId27" Type="http://schemas.openxmlformats.org/officeDocument/2006/relationships/header" Target="header15.xml"/><Relationship Id="rId28" Type="http://schemas.openxmlformats.org/officeDocument/2006/relationships/header" Target="header16.xml"/><Relationship Id="rId29" Type="http://schemas.openxmlformats.org/officeDocument/2006/relationships/header" Target="header17.xml"/><Relationship Id="rId30" Type="http://schemas.openxmlformats.org/officeDocument/2006/relationships/image" Target="media/image8.jpg"/><Relationship Id="rId31" Type="http://schemas.openxmlformats.org/officeDocument/2006/relationships/image" Target="media/image9.jpg"/><Relationship Id="rId32" Type="http://schemas.openxmlformats.org/officeDocument/2006/relationships/header" Target="header18.xml"/><Relationship Id="rId33" Type="http://schemas.openxmlformats.org/officeDocument/2006/relationships/image" Target="media/image10.jpg"/><Relationship Id="rId34" Type="http://schemas.openxmlformats.org/officeDocument/2006/relationships/header" Target="header19.xml"/><Relationship Id="rId35" Type="http://schemas.openxmlformats.org/officeDocument/2006/relationships/header" Target="header20.xm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epgjup</dc:creator>
  <dc:title>M10_SMIT8708_03_SE_C10.indd</dc:title>
  <dcterms:created xsi:type="dcterms:W3CDTF">2014-10-30T15:42:49Z</dcterms:created>
  <dcterms:modified xsi:type="dcterms:W3CDTF">2014-10-30T15:42:49Z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2012-02-02T00:00:00Z</vt:filetime>
  </property>
  <property fmtid="{D5CDD505-2E9C-101B-9397-08002B2CF9AE}" pid="3" name="LastSaved">
    <vt:filetime>2014-10-30T00:00:00Z</vt:filetime>
  </property>
</Properties>
</file>