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395" w:right="0" w:firstLine="0"/>
        <w:jc w:val="left"/>
        <w:rPr>
          <w:rFonts w:ascii="Times New Roman" w:hAnsi="Times New Roman" w:cs="Times New Roman" w:eastAsia="Times New Roman"/>
          <w:sz w:val="52"/>
          <w:szCs w:val="52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Execution</w:t>
      </w:r>
      <w:r>
        <w:rPr>
          <w:rFonts w:ascii="Times New Roman" w:hAnsi="Times New Roman" w:cs="Times New Roman" w:eastAsia="Times New Roman"/>
          <w:b/>
          <w:bCs/>
          <w:color w:val="FFFFFF"/>
          <w:spacing w:val="14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Control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52"/>
          <w:szCs w:val="52"/>
        </w:rPr>
      </w:r>
    </w:p>
    <w:p>
      <w:pPr>
        <w:pStyle w:val="Heading2"/>
        <w:tabs>
          <w:tab w:pos="1661" w:val="left" w:leader="none"/>
        </w:tabs>
        <w:spacing w:before="42"/>
        <w:ind w:left="83" w:right="0"/>
        <w:jc w:val="center"/>
        <w:rPr>
          <w:rFonts w:ascii="Times New Roman" w:hAnsi="Times New Roman" w:cs="Times New Roman" w:eastAsia="Times New Roman"/>
          <w:b w:val="0"/>
          <w:bCs w:val="0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Times New Roman" w:hAnsi="Times New Roman" w:cs="Times New Roman" w:eastAsia="Times New Roman"/>
          <w:color w:val="231F20"/>
          <w:spacing w:val="49"/>
          <w:w w:val="95"/>
        </w:rPr>
        <w:t>CHAPTE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R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ab/>
      </w:r>
      <w:r>
        <w:rPr>
          <w:rFonts w:ascii="Times New Roman" w:hAnsi="Times New Roman" w:cs="Times New Roman" w:eastAsia="Times New Roman"/>
          <w:color w:val="231F20"/>
          <w:spacing w:val="0"/>
          <w:w w:val="95"/>
          <w:sz w:val="36"/>
          <w:szCs w:val="36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5840" w:h="24480"/>
          <w:pgMar w:top="5660" w:bottom="5660" w:left="1660" w:right="1660"/>
          <w:cols w:num="2" w:equalWidth="0">
            <w:col w:w="6500" w:space="40"/>
            <w:col w:w="5980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1"/>
        <w:ind w:left="2390" w:right="487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30.5pt;margin-top:-133.718872pt;width:540pt;height:117.72pt;mso-position-horizontal-relative:page;mso-position-vertical-relative:paragraph;z-index:-2687" coordorigin="2610,-2674" coordsize="10800,2354">
            <v:shape style="position:absolute;left:3624;top:-2480;width:9786;height:2160" type="#_x0000_t75">
              <v:imagedata r:id="rId7" o:title=""/>
            </v:shape>
            <v:shape style="position:absolute;left:2610;top:-2480;width:1240;height:2160" type="#_x0000_t75">
              <v:imagedata r:id="rId8" o:title=""/>
            </v:shape>
            <v:group style="position:absolute;left:9992;top:-1516;width:3;height:2" coordorigin="9992,-1516" coordsize="3,2">
              <v:shape style="position:absolute;left:9992;top:-1516;width:3;height:2" coordorigin="9992,-1516" coordsize="3,0" path="m9992,-1516l9994,-1516e" filled="f" stroked="t" strokeweight=".307pt" strokecolor="#231F20">
                <v:path arrowok="t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9843,-2176l12500,-2176,12500,-2664,9843,-2664,9843,-2176xe" filled="t" fillcolor="#FFFFFF" stroked="f">
                <v:path arrowok="t"/>
                <v:fill type="solid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12500,-2664l9843,-2664,9843,-2176,12500,-2176,12500,-2664x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94.928009pt;margin-top:-55.778877pt;width:131.976pt;height:516.816013pt;mso-position-horizontal-relative:page;mso-position-vertical-relative:paragraph;z-index:-2684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8620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line="260" w:lineRule="exact" w:before="13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pStyle w:val="TableParagraph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4.1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31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Concept: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4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Code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5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Blocks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36"/>
                          <w:ind w:left="453" w:right="279" w:hanging="4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4.2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8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Conditional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Execution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2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General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7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4.3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2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7"/>
                            <w:szCs w:val="17"/>
                          </w:rPr>
                          <w:t>if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-35"/>
                            <w:w w:val="9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Statements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4.3.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9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Genera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Template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0"/>
                            <w:sz w:val="19"/>
                            <w:szCs w:val="19"/>
                          </w:rPr>
                          <w:t>4.3.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5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0"/>
                            <w:sz w:val="19"/>
                            <w:szCs w:val="19"/>
                          </w:rPr>
                          <w:t>MATLAB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9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Implementation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4.3.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6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Importan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Ideas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30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4.4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32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7"/>
                            <w:szCs w:val="17"/>
                          </w:rPr>
                          <w:t>switch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-25"/>
                            <w:w w:val="9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Statements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4.4.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9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Genera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Template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0"/>
                            <w:sz w:val="19"/>
                            <w:szCs w:val="19"/>
                          </w:rPr>
                          <w:t>4.4.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5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0"/>
                            <w:sz w:val="19"/>
                            <w:szCs w:val="19"/>
                          </w:rPr>
                          <w:t>MATLAB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9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Implementation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30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4.5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21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Iteration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2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1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General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3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4.6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2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7"/>
                            <w:szCs w:val="17"/>
                          </w:rPr>
                          <w:t>for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-27"/>
                            <w:w w:val="8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Loops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13"/>
                          <w:ind w:left="933" w:right="304" w:hanging="48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4.6.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Genera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for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-53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Loop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9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Template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8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0"/>
                            <w:sz w:val="19"/>
                            <w:szCs w:val="19"/>
                          </w:rPr>
                          <w:t>4.6.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5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0"/>
                            <w:sz w:val="19"/>
                            <w:szCs w:val="19"/>
                          </w:rPr>
                          <w:t>MATLAB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9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Implementation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4.6.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2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Indexing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9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Implementation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4.6.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Breakin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ou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1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right="24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for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-56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Loop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0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4.7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6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7"/>
                            <w:szCs w:val="17"/>
                          </w:rPr>
                          <w:t>while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-36"/>
                            <w:w w:val="9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Loops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1"/>
                          <w:ind w:left="453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4.7.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Genera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while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ind w:right="63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Template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0"/>
                            <w:sz w:val="19"/>
                            <w:szCs w:val="19"/>
                          </w:rPr>
                          <w:t>4.7.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5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0"/>
                            <w:sz w:val="19"/>
                            <w:szCs w:val="19"/>
                          </w:rPr>
                          <w:t>MATLAB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3"/>
                          <w:ind w:left="933" w:right="529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while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-56"/>
                            <w:w w:val="100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Loop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9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Implementation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18"/>
                          <w:ind w:left="933" w:right="489" w:hanging="48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4.7.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4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Loop-and-a-Half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Implementation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0"/>
                          <w:ind w:left="453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4.7.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4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Breakin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1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7"/>
                            <w:szCs w:val="17"/>
                          </w:rPr>
                          <w:t>while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pStyle w:val="TableParagraph"/>
                          <w:spacing w:line="210" w:lineRule="exact"/>
                          <w:ind w:right="382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Loop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43"/>
                          <w:ind w:left="453" w:right="287" w:hanging="4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4.8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42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Engineering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9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Example—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Computing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9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Liquid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Levels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60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BCBEC0"/>
                      </w:tcPr>
                      <w:p>
                        <w:pPr/>
                      </w:p>
                    </w:tc>
                  </w:tr>
                  <w:tr>
                    <w:trPr>
                      <w:trHeight w:val="1656" w:hRule="exact"/>
                    </w:trPr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8" w:type="dxa"/>
                        <w:tcBorders>
                          <w:top w:val="nil" w:sz="6" w:space="0" w:color="auto"/>
                          <w:left w:val="single" w:sz="8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4"/>
          <w:szCs w:val="24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4"/>
          <w:szCs w:val="24"/>
        </w:rPr>
        <w:t>Objectives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307" w:lineRule="auto"/>
        <w:ind w:left="2390" w:right="4483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discusses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techniques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changing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flow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control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program,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necessary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reasons: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1"/>
        </w:numPr>
        <w:tabs>
          <w:tab w:pos="2590" w:val="left" w:leader="none"/>
        </w:tabs>
        <w:spacing w:line="307" w:lineRule="auto"/>
        <w:ind w:left="2590" w:right="4808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want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execute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parts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under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certain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circumstances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only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1"/>
        </w:numPr>
        <w:tabs>
          <w:tab w:pos="2590" w:val="left" w:leader="none"/>
        </w:tabs>
        <w:spacing w:line="307" w:lineRule="auto" w:before="82"/>
        <w:ind w:left="2590" w:right="4872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want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repeat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certain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times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307" w:lineRule="auto"/>
        <w:ind w:left="2390" w:right="4571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18.415649pt;width:24.25pt;height:48.25pt;mso-position-horizontal-relative:page;mso-position-vertical-relative:paragraph;z-index:-2686" coordorigin="1768,368" coordsize="485,965">
            <v:group style="position:absolute;left:1892;top:731;width:238;height:239" coordorigin="1892,731" coordsize="238,239">
              <v:shape style="position:absolute;left:1892;top:731;width:238;height:239" coordorigin="1892,731" coordsize="238,239" path="m2130,851l2112,915,2064,958,2021,970,1996,968,1934,942,1897,891,1892,871,1893,844,1917,779,1964,740,2004,731,2028,733,2089,761,2124,814,2130,851xe" filled="f" stroked="t" strokeweight=".25pt" strokecolor="#231F20">
                <v:path arrowok="t"/>
              </v:shape>
            </v:group>
            <v:group style="position:absolute;left:1770;top:851;width:480;height:2" coordorigin="1770,851" coordsize="480,2">
              <v:shape style="position:absolute;left:1770;top:851;width:480;height:2" coordorigin="1770,851" coordsize="480,0" path="m1770,851l2250,851e" filled="f" stroked="t" strokeweight=".25pt" strokecolor="#231F20">
                <v:path arrowok="t"/>
              </v:shape>
            </v:group>
            <v:group style="position:absolute;left:2010;top:371;width:2;height:960" coordorigin="2010,371" coordsize="2,960">
              <v:shape style="position:absolute;left:2010;top:371;width:2;height:960" coordorigin="2010,371" coordsize="0,960" path="m2010,371l2010,133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8.415649pt;width:24.25pt;height:48.25pt;mso-position-horizontal-relative:page;mso-position-vertical-relative:paragraph;z-index:-2685" coordorigin="13588,368" coordsize="485,965">
            <v:group style="position:absolute;left:13712;top:731;width:238;height:239" coordorigin="13712,731" coordsize="238,239">
              <v:shape style="position:absolute;left:13712;top:731;width:238;height:239" coordorigin="13712,731" coordsize="238,239" path="m13950,851l13932,915,13884,958,13841,970,13816,968,13754,942,13717,891,13712,871,13713,844,13737,779,13784,740,13824,731,13848,733,13909,761,13944,814,13950,851xe" filled="f" stroked="t" strokeweight=".25pt" strokecolor="#231F20">
                <v:path arrowok="t"/>
              </v:shape>
            </v:group>
            <v:group style="position:absolute;left:13590;top:851;width:480;height:2" coordorigin="13590,851" coordsize="480,2">
              <v:shape style="position:absolute;left:13590;top:851;width:480;height:2" coordorigin="13590,851" coordsize="480,0" path="m13590,851l14070,851e" filled="f" stroked="t" strokeweight=".25pt" strokecolor="#231F20">
                <v:path arrowok="t"/>
              </v:shape>
            </v:group>
            <v:group style="position:absolute;left:13830;top:371;width:2;height:960" coordorigin="13830,371" coordsize="2,960">
              <v:shape style="position:absolute;left:13830;top:371;width:2;height:960" coordorigin="13830,371" coordsize="0,960" path="m13830,371l13830,133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notation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gather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numbers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processed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collectively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rather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individually.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deals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0"/>
          <w:w w:val="105"/>
          <w:sz w:val="19"/>
          <w:szCs w:val="19"/>
        </w:rPr>
        <w:t>code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0"/>
          <w:w w:val="105"/>
          <w:sz w:val="19"/>
          <w:szCs w:val="19"/>
        </w:rPr>
        <w:t>blocks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(collections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more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code)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solve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particular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segment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way.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see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define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block,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decide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execute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block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under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certain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conditions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only,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repeat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execution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  <w:sz w:val="19"/>
          <w:szCs w:val="19"/>
        </w:rPr>
        <w:t>block.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91"/>
        <w:ind w:left="0" w:right="1802" w:firstLine="0"/>
        <w:jc w:val="right"/>
        <w:rPr>
          <w:rFonts w:ascii="Palatino" w:hAnsi="Palatino" w:cs="Palatino" w:eastAsia="Palatino"/>
          <w:sz w:val="18"/>
          <w:szCs w:val="18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81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right"/>
        <w:rPr>
          <w:rFonts w:ascii="Palatino" w:hAnsi="Palatino" w:cs="Palatino" w:eastAsia="Palatino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82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Execution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Control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2"/>
        </w:numPr>
        <w:tabs>
          <w:tab w:pos="4146" w:val="left" w:leader="none"/>
        </w:tabs>
        <w:spacing w:before="58"/>
        <w:ind w:left="4146" w:right="0" w:hanging="477"/>
        <w:jc w:val="left"/>
        <w:rPr>
          <w:b w:val="0"/>
          <w:bCs w:val="0"/>
        </w:rPr>
      </w:pPr>
      <w:r>
        <w:rPr/>
        <w:pict>
          <v:group style="position:absolute;margin-left:237.992996pt;margin-top:3.146032pt;width:351.456pt;height:17.89pt;mso-position-horizontal-relative:page;mso-position-vertical-relative:paragraph;z-index:-2682" coordorigin="4760,63" coordsize="7029,358">
            <v:shape style="position:absolute;left:4764;top:63;width:420;height:357" type="#_x0000_t75">
              <v:imagedata r:id="rId10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10"/>
        </w:rPr>
        <w:t>Concept: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0"/>
          <w:w w:val="110"/>
        </w:rPr>
        <w:t>Code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0"/>
          <w:w w:val="110"/>
        </w:rPr>
        <w:t>Blocks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2389"/>
        <w:jc w:val="both"/>
      </w:pP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identify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enclosing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braces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{.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.}</w:t>
      </w:r>
      <w:r>
        <w:rPr>
          <w:b w:val="0"/>
          <w:bCs w:val="0"/>
          <w:color w:val="231F20"/>
          <w:spacing w:val="0"/>
          <w:w w:val="100"/>
        </w:rPr>
        <w:t>);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identify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level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indentation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occurrence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words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extent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blocks.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Keywords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6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switch,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6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6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26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case,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otherwise,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else,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elseif,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identified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blue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coloring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editor.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serve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instructions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what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delimiters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2"/>
        </w:numPr>
        <w:tabs>
          <w:tab w:pos="4146" w:val="left" w:leader="none"/>
        </w:tabs>
        <w:spacing w:before="58"/>
        <w:ind w:left="4146" w:right="0" w:hanging="477"/>
        <w:jc w:val="left"/>
        <w:rPr>
          <w:b w:val="0"/>
          <w:bCs w:val="0"/>
        </w:rPr>
      </w:pPr>
      <w:r>
        <w:rPr/>
        <w:pict>
          <v:group style="position:absolute;margin-left:237.992996pt;margin-top:3.146749pt;width:351.456pt;height:17.89pt;mso-position-horizontal-relative:page;mso-position-vertical-relative:paragraph;z-index:-2681" coordorigin="4760,63" coordsize="7029,358">
            <v:shape style="position:absolute;left:4764;top:63;width:420;height:357" type="#_x0000_t75">
              <v:imagedata r:id="rId11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Conditional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0"/>
          <w:w w:val="105"/>
        </w:rPr>
        <w:t>Execution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0"/>
          <w:w w:val="105"/>
        </w:rPr>
        <w:t>in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0"/>
          <w:w w:val="105"/>
        </w:rPr>
        <w:t>General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2385"/>
        <w:jc w:val="both"/>
      </w:pPr>
      <w:r>
        <w:rPr/>
        <w:pict>
          <v:group style="position:absolute;margin-left:88.375pt;margin-top:75.818031pt;width:24.25pt;height:48.25pt;mso-position-horizontal-relative:page;mso-position-vertical-relative:paragraph;z-index:-2680" coordorigin="1768,1516" coordsize="485,965">
            <v:group style="position:absolute;left:1892;top:1879;width:238;height:239" coordorigin="1892,1879" coordsize="238,239">
              <v:shape style="position:absolute;left:1892;top:1879;width:238;height:239" coordorigin="1892,1879" coordsize="238,239" path="m2130,1999l2112,2063,2064,2106,2021,2118,1996,2117,1934,2090,1897,2039,1892,2019,1893,1992,1917,1927,1964,1888,2004,1879,2028,1881,2089,1909,2124,1962,2130,1999xe" filled="f" stroked="t" strokeweight=".25pt" strokecolor="#231F20">
                <v:path arrowok="t"/>
              </v:shape>
            </v:group>
            <v:group style="position:absolute;left:1770;top:1999;width:480;height:2" coordorigin="1770,1999" coordsize="480,2">
              <v:shape style="position:absolute;left:1770;top:1999;width:480;height:2" coordorigin="1770,1999" coordsize="480,0" path="m1770,1999l2250,1999e" filled="f" stroked="t" strokeweight=".25pt" strokecolor="#231F20">
                <v:path arrowok="t"/>
              </v:shape>
            </v:group>
            <v:group style="position:absolute;left:2010;top:1519;width:2;height:960" coordorigin="2010,1519" coordsize="2,960">
              <v:shape style="position:absolute;left:2010;top:1519;width:2;height:960" coordorigin="2010,1519" coordsize="0,960" path="m2010,1519l2010,247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75.818031pt;width:24.25pt;height:48.25pt;mso-position-horizontal-relative:page;mso-position-vertical-relative:paragraph;z-index:-2679" coordorigin="13588,1516" coordsize="485,965">
            <v:group style="position:absolute;left:13712;top:1879;width:238;height:239" coordorigin="13712,1879" coordsize="238,239">
              <v:shape style="position:absolute;left:13712;top:1879;width:238;height:239" coordorigin="13712,1879" coordsize="238,239" path="m13950,1999l13932,2063,13884,2106,13841,2118,13816,2117,13754,2090,13717,2039,13712,2019,13713,1992,13737,1927,13784,1888,13824,1879,13848,1881,13909,1909,13944,1962,13950,1999xe" filled="f" stroked="t" strokeweight=".25pt" strokecolor="#231F20">
                <v:path arrowok="t"/>
              </v:shape>
            </v:group>
            <v:group style="position:absolute;left:13590;top:1999;width:480;height:2" coordorigin="13590,1999" coordsize="480,2">
              <v:shape style="position:absolute;left:13590;top:1999;width:480;height:2" coordorigin="13590,1999" coordsize="480,0" path="m13590,1999l14070,1999e" filled="f" stroked="t" strokeweight=".25pt" strokecolor="#231F20">
                <v:path arrowok="t"/>
              </v:shape>
            </v:group>
            <v:group style="position:absolute;left:13830;top:1519;width:2;height:960" coordorigin="13830,1519" coordsize="2,960">
              <v:shape style="position:absolute;left:13830;top:1519;width:2;height:960" coordorigin="13830,1519" coordsize="0,960" path="m13830,1519l13830,247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writte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(singl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blocks)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execute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sequenc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instructio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instructio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bottom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frequentl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necessar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make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choice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abou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base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characteristi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expression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Boolea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result—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tru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false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discusse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implement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idea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</w:t>
      </w:r>
      <w:r>
        <w:rPr>
          <w:b w:val="0"/>
          <w:bCs w:val="0"/>
          <w:color w:val="231F20"/>
          <w:spacing w:val="1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5" w:firstLine="240"/>
        <w:jc w:val="both"/>
      </w:pP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flowchar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4.1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(th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block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executed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rectangle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decisio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poin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diamond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flo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progra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contro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indicate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arrows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When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decisio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drawn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leas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leavin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symbol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labele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reaso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path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This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concep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executio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bloc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conditiona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upo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bloc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executed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Otherwise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code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bloc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omitted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instruction(s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afte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bloc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3" w:firstLine="240"/>
        <w:jc w:val="both"/>
      </w:pPr>
      <w:r>
        <w:rPr>
          <w:b w:val="0"/>
          <w:bCs w:val="0"/>
          <w:color w:val="231F20"/>
          <w:spacing w:val="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importan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generalizatio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concep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4.2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solutio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generalize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permi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bloc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implemente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unde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conditio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before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Now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9"/>
          <w:pgSz w:w="15840" w:h="24480"/>
          <w:pgMar w:header="4828" w:footer="5472" w:top="5660" w:bottom="5660" w:left="1660" w:right="1660"/>
        </w:sectPr>
      </w:pPr>
    </w:p>
    <w:p>
      <w:pPr>
        <w:spacing w:line="180" w:lineRule="exact" w:before="85"/>
        <w:ind w:left="5727" w:right="0" w:firstLine="293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Condition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4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ind w:left="27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False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6404" w:space="40"/>
            <w:col w:w="6076"/>
          </w:cols>
        </w:sectPr>
      </w:pP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17" w:lineRule="auto" w:before="78"/>
        <w:ind w:left="5654" w:right="5197" w:firstLine="551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True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Statements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50"/>
        <w:ind w:left="3260" w:right="2602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354.691986pt;margin-top:-108.924751pt;width:77.188pt;height:107.323pt;mso-position-horizontal-relative:page;mso-position-vertical-relative:paragraph;z-index:-2683" coordorigin="7094,-2178" coordsize="1544,2146">
            <v:group style="position:absolute;left:7873;top:-1359;width:760;height:1095" coordorigin="7873,-1359" coordsize="760,1095">
              <v:shape style="position:absolute;left:7873;top:-1359;width:760;height:1095" coordorigin="7873,-1359" coordsize="760,1095" path="m8357,-1359l8633,-1359,8633,-264,7873,-264e" filled="f" stroked="t" strokeweight=".5pt" strokecolor="#231F20">
                <v:path arrowok="t"/>
              </v:shape>
            </v:group>
            <v:group style="position:absolute;left:7784;top:-315;width:124;height:102" coordorigin="7784,-315" coordsize="124,102">
              <v:shape style="position:absolute;left:7784;top:-315;width:124;height:102" coordorigin="7784,-315" coordsize="124,102" path="m7909,-315l7784,-264,7909,-213,7879,-264,7909,-315xe" filled="t" fillcolor="#231F20" stroked="f">
                <v:path arrowok="t"/>
                <v:fill type="solid"/>
              </v:shape>
            </v:group>
            <v:group style="position:absolute;left:7734;top:-1182;width:2;height:320" coordorigin="7734,-1182" coordsize="2,320">
              <v:shape style="position:absolute;left:7734;top:-1182;width:2;height:320" coordorigin="7734,-1182" coordsize="0,320" path="m7734,-862l7734,-1182e" filled="f" stroked="t" strokeweight=".5pt" strokecolor="#231F20">
                <v:path arrowok="t"/>
              </v:shape>
            </v:group>
            <v:group style="position:absolute;left:7683;top:-898;width:102;height:124" coordorigin="7683,-898" coordsize="102,124">
              <v:shape style="position:absolute;left:7683;top:-898;width:102;height:124" coordorigin="7683,-898" coordsize="102,124" path="m7683,-898l7734,-774,7773,-868,7734,-868,7683,-898xe" filled="t" fillcolor="#231F20" stroked="f">
                <v:path arrowok="t"/>
                <v:fill type="solid"/>
              </v:shape>
              <v:shape style="position:absolute;left:7683;top:-898;width:102;height:124" coordorigin="7683,-898" coordsize="102,124" path="m7785,-898l7734,-868,7773,-868,7785,-898xe" filled="t" fillcolor="#231F20" stroked="f">
                <v:path arrowok="t"/>
                <v:fill type="solid"/>
              </v:shape>
            </v:group>
            <v:group style="position:absolute;left:7099;top:-1714;width:1270;height:753" coordorigin="7099,-1714" coordsize="1270,753">
              <v:shape style="position:absolute;left:7099;top:-1714;width:1270;height:753" coordorigin="7099,-1714" coordsize="1270,753" path="m7735,-1714l7099,-1358,7735,-961,8369,-1358,7735,-1714xe" filled="t" fillcolor="#E6E7E8" stroked="f">
                <v:path arrowok="t"/>
                <v:fill type="solid"/>
              </v:shape>
            </v:group>
            <v:group style="position:absolute;left:7099;top:-1714;width:1270;height:753" coordorigin="7099,-1714" coordsize="1270,753">
              <v:shape style="position:absolute;left:7099;top:-1714;width:1270;height:753" coordorigin="7099,-1714" coordsize="1270,753" path="m7735,-961l8369,-1358,7735,-1714,7099,-1358,7735,-961xe" filled="f" stroked="t" strokeweight=".5pt" strokecolor="#231F20">
                <v:path arrowok="t"/>
              </v:shape>
            </v:group>
            <v:group style="position:absolute;left:7734;top:-445;width:2;height:320" coordorigin="7734,-445" coordsize="2,320">
              <v:shape style="position:absolute;left:7734;top:-445;width:2;height:320" coordorigin="7734,-445" coordsize="0,320" path="m7734,-125l7734,-445e" filled="f" stroked="t" strokeweight=".5pt" strokecolor="#231F20">
                <v:path arrowok="t"/>
              </v:shape>
            </v:group>
            <v:group style="position:absolute;left:7683;top:-161;width:102;height:124" coordorigin="7683,-161" coordsize="102,124">
              <v:shape style="position:absolute;left:7683;top:-161;width:102;height:124" coordorigin="7683,-161" coordsize="102,124" path="m7683,-161l7734,-37,7773,-132,7734,-132,7683,-161xe" filled="t" fillcolor="#231F20" stroked="f">
                <v:path arrowok="t"/>
                <v:fill type="solid"/>
              </v:shape>
              <v:shape style="position:absolute;left:7683;top:-161;width:102;height:124" coordorigin="7683,-161" coordsize="102,124" path="m7785,-161l7734,-132,7773,-132,7785,-161xe" filled="t" fillcolor="#231F20" stroked="f">
                <v:path arrowok="t"/>
                <v:fill type="solid"/>
              </v:shape>
            </v:group>
            <v:group style="position:absolute;left:7227;top:-724;width:986;height:280" coordorigin="7227,-724" coordsize="986,280">
              <v:shape style="position:absolute;left:7227;top:-724;width:986;height:280" coordorigin="7227,-724" coordsize="986,280" path="m7227,-724l8213,-724,8213,-444,7227,-444,7227,-724xe" filled="t" fillcolor="#E6E7E8" stroked="f">
                <v:path arrowok="t"/>
                <v:fill type="solid"/>
              </v:shape>
            </v:group>
            <v:group style="position:absolute;left:7227;top:-724;width:986;height:280" coordorigin="7227,-724" coordsize="986,280">
              <v:shape style="position:absolute;left:7227;top:-724;width:986;height:280" coordorigin="7227,-724" coordsize="986,280" path="m7227,-724l8213,-724,8213,-444,7227,-444,7227,-724xe" filled="f" stroked="t" strokeweight=".5pt" strokecolor="#231F20">
                <v:path arrowok="t"/>
              </v:shape>
            </v:group>
            <v:group style="position:absolute;left:7734;top:-2173;width:2;height:320" coordorigin="7734,-2173" coordsize="2,320">
              <v:shape style="position:absolute;left:7734;top:-2173;width:2;height:320" coordorigin="7734,-2173" coordsize="0,320" path="m7734,-1853l7734,-2173e" filled="f" stroked="t" strokeweight=".5pt" strokecolor="#231F20">
                <v:path arrowok="t"/>
              </v:shape>
            </v:group>
            <v:group style="position:absolute;left:7683;top:-1890;width:102;height:124" coordorigin="7683,-1890" coordsize="102,124">
              <v:shape style="position:absolute;left:7683;top:-1890;width:102;height:124" coordorigin="7683,-1890" coordsize="102,124" path="m7683,-1890l7734,-1765,7773,-1860,7734,-1860,7683,-1890xe" filled="t" fillcolor="#231F20" stroked="f">
                <v:path arrowok="t"/>
                <v:fill type="solid"/>
              </v:shape>
              <v:shape style="position:absolute;left:7683;top:-1890;width:102;height:124" coordorigin="7683,-1890" coordsize="102,124" path="m7785,-1890l7734,-1860,7773,-1860,7785,-1890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4.1</w:t>
      </w:r>
      <w:r>
        <w:rPr>
          <w:rFonts w:ascii="Times New Roman" w:hAnsi="Times New Roman" w:cs="Times New Roman" w:eastAsia="Times New Roman"/>
          <w:b/>
          <w:bCs/>
          <w:color w:val="231F20"/>
          <w:spacing w:val="1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Simple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if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statement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/>
        <w:pict>
          <v:group style="position:absolute;margin-left:287.242004pt;margin-top:36.476051pt;width:280.987pt;height:65.776pt;mso-position-horizontal-relative:page;mso-position-vertical-relative:paragraph;z-index:-2678" coordorigin="5745,730" coordsize="5620,1316">
            <v:group style="position:absolute;left:7064;top:1455;width:314;height:2" coordorigin="7064,1455" coordsize="314,2">
              <v:shape style="position:absolute;left:7064;top:1455;width:314;height:2" coordorigin="7064,1455" coordsize="314,0" path="m7378,1455l7064,1455e" filled="f" stroked="t" strokeweight=".5pt" strokecolor="#231F20">
                <v:path arrowok="t"/>
              </v:shape>
            </v:group>
            <v:group style="position:absolute;left:7342;top:1404;width:124;height:102" coordorigin="7342,1404" coordsize="124,102">
              <v:shape style="position:absolute;left:7342;top:1404;width:124;height:102" coordorigin="7342,1404" coordsize="124,102" path="m7342,1404l7371,1455,7342,1506,7466,1455,7342,1404xe" filled="t" fillcolor="#231F20" stroked="f">
                <v:path arrowok="t"/>
                <v:fill type="solid"/>
              </v:shape>
            </v:group>
            <v:group style="position:absolute;left:6406;top:1672;width:2;height:280" coordorigin="6406,1672" coordsize="2,280">
              <v:shape style="position:absolute;left:6406;top:1672;width:2;height:280" coordorigin="6406,1672" coordsize="0,280" path="m6406,1952l6406,1672e" filled="f" stroked="t" strokeweight=".5pt" strokecolor="#231F20">
                <v:path arrowok="t"/>
              </v:shape>
            </v:group>
            <v:group style="position:absolute;left:6355;top:1916;width:102;height:124" coordorigin="6355,1916" coordsize="102,124">
              <v:shape style="position:absolute;left:6355;top:1916;width:102;height:124" coordorigin="6355,1916" coordsize="102,124" path="m6355,1916l6406,2040,6445,1945,6406,1945,6355,1916xe" filled="t" fillcolor="#231F20" stroked="f">
                <v:path arrowok="t"/>
                <v:fill type="solid"/>
              </v:shape>
              <v:shape style="position:absolute;left:6355;top:1916;width:102;height:124" coordorigin="6355,1916" coordsize="102,124" path="m6457,1916l6406,1945,6445,1945,6457,1916xe" filled="t" fillcolor="#231F20" stroked="f">
                <v:path arrowok="t"/>
                <v:fill type="solid"/>
              </v:shape>
            </v:group>
            <v:group style="position:absolute;left:5750;top:1153;width:1310;height:640" coordorigin="5750,1153" coordsize="1310,640">
              <v:shape style="position:absolute;left:5750;top:1153;width:1310;height:640" coordorigin="5750,1153" coordsize="1310,640" path="m6407,1153l5750,1458,6407,1793,7060,1458,6407,1153xe" filled="t" fillcolor="#E6E7E8" stroked="f">
                <v:path arrowok="t"/>
                <v:fill type="solid"/>
              </v:shape>
            </v:group>
            <v:group style="position:absolute;left:5750;top:1153;width:1310;height:640" coordorigin="5750,1153" coordsize="1310,640">
              <v:shape style="position:absolute;left:5750;top:1153;width:1310;height:640" coordorigin="5750,1153" coordsize="1310,640" path="m6407,1793l7060,1458,6407,1153,5750,1458,6407,1793xe" filled="f" stroked="t" strokeweight=".5pt" strokecolor="#231F20">
                <v:path arrowok="t"/>
              </v:shape>
            </v:group>
            <v:group style="position:absolute;left:6406;top:735;width:2;height:280" coordorigin="6406,735" coordsize="2,280">
              <v:shape style="position:absolute;left:6406;top:735;width:2;height:280" coordorigin="6406,735" coordsize="0,280" path="m6406,1015l6406,735e" filled="f" stroked="t" strokeweight=".5pt" strokecolor="#231F20">
                <v:path arrowok="t"/>
              </v:shape>
            </v:group>
            <v:group style="position:absolute;left:6355;top:978;width:102;height:124" coordorigin="6355,978" coordsize="102,124">
              <v:shape style="position:absolute;left:6355;top:978;width:102;height:124" coordorigin="6355,978" coordsize="102,124" path="m6355,978l6406,1103,6445,1008,6406,1008,6355,978xe" filled="t" fillcolor="#231F20" stroked="f">
                <v:path arrowok="t"/>
                <v:fill type="solid"/>
              </v:shape>
              <v:shape style="position:absolute;left:6355;top:978;width:102;height:124" coordorigin="6355,978" coordsize="102,124" path="m6457,978l6406,1008,6445,1008,6457,978xe" filled="t" fillcolor="#231F20" stroked="f">
                <v:path arrowok="t"/>
                <v:fill type="solid"/>
              </v:shape>
            </v:group>
            <v:group style="position:absolute;left:8811;top:1455;width:286;height:2" coordorigin="8811,1455" coordsize="286,2">
              <v:shape style="position:absolute;left:8811;top:1455;width:286;height:2" coordorigin="8811,1455" coordsize="286,0" path="m9097,1455l8811,1455e" filled="f" stroked="t" strokeweight=".5pt" strokecolor="#231F20">
                <v:path arrowok="t"/>
              </v:shape>
            </v:group>
            <v:group style="position:absolute;left:9061;top:1404;width:124;height:102" coordorigin="9061,1404" coordsize="124,102">
              <v:shape style="position:absolute;left:9061;top:1404;width:124;height:102" coordorigin="9061,1404" coordsize="124,102" path="m9061,1404l9091,1455,9061,1506,9186,1455,9061,1404xe" filled="t" fillcolor="#231F20" stroked="f">
                <v:path arrowok="t"/>
                <v:fill type="solid"/>
              </v:shape>
            </v:group>
            <v:group style="position:absolute;left:9235;top:1453;width:236;height:2" coordorigin="9235,1453" coordsize="236,2">
              <v:shape style="position:absolute;left:9235;top:1453;width:236;height:2" coordorigin="9235,1453" coordsize="236,0" path="m9471,1453l9235,1453e" filled="f" stroked="t" strokeweight=".5pt" strokecolor="#231F20">
                <v:path arrowok="t"/>
              </v:shape>
            </v:group>
            <v:group style="position:absolute;left:9435;top:1402;width:124;height:102" coordorigin="9435,1402" coordsize="124,102">
              <v:shape style="position:absolute;left:9435;top:1402;width:124;height:102" coordorigin="9435,1402" coordsize="124,102" path="m9435,1402l9465,1453,9435,1504,9560,1453,9435,1402xe" filled="t" fillcolor="#231F20" stroked="f">
                <v:path arrowok="t"/>
                <v:fill type="solid"/>
              </v:shape>
            </v:group>
            <v:group style="position:absolute;left:8153;top:1672;width:2;height:280" coordorigin="8153,1672" coordsize="2,280">
              <v:shape style="position:absolute;left:8153;top:1672;width:2;height:280" coordorigin="8153,1672" coordsize="0,280" path="m8153,1952l8153,1672e" filled="f" stroked="t" strokeweight=".5pt" strokecolor="#231F20">
                <v:path arrowok="t"/>
              </v:shape>
            </v:group>
            <v:group style="position:absolute;left:8102;top:1916;width:102;height:124" coordorigin="8102,1916" coordsize="102,124">
              <v:shape style="position:absolute;left:8102;top:1916;width:102;height:124" coordorigin="8102,1916" coordsize="102,124" path="m8102,1916l8153,2040,8192,1945,8153,1945,8102,1916xe" filled="t" fillcolor="#231F20" stroked="f">
                <v:path arrowok="t"/>
                <v:fill type="solid"/>
              </v:shape>
              <v:shape style="position:absolute;left:8102;top:1916;width:102;height:124" coordorigin="8102,1916" coordsize="102,124" path="m8204,1916l8153,1945,8192,1945,8204,1916xe" filled="t" fillcolor="#231F20" stroked="f">
                <v:path arrowok="t"/>
                <v:fill type="solid"/>
              </v:shape>
            </v:group>
            <v:group style="position:absolute;left:7497;top:1153;width:1310;height:640" coordorigin="7497,1153" coordsize="1310,640">
              <v:shape style="position:absolute;left:7497;top:1153;width:1310;height:640" coordorigin="7497,1153" coordsize="1310,640" path="m8154,1153l7497,1458,8154,1793,8807,1458,8154,1153xe" filled="t" fillcolor="#E6E7E8" stroked="f">
                <v:path arrowok="t"/>
                <v:fill type="solid"/>
              </v:shape>
            </v:group>
            <v:group style="position:absolute;left:7497;top:1153;width:1310;height:640" coordorigin="7497,1153" coordsize="1310,640">
              <v:shape style="position:absolute;left:7497;top:1153;width:1310;height:640" coordorigin="7497,1153" coordsize="1310,640" path="m8154,1793l8807,1458,8154,1153,7497,1458,8154,1793xe" filled="f" stroked="t" strokeweight=".5pt" strokecolor="#231F20">
                <v:path arrowok="t"/>
              </v:shape>
            </v:group>
            <v:group style="position:absolute;left:10904;top:1455;width:368;height:2" coordorigin="10904,1455" coordsize="368,2">
              <v:shape style="position:absolute;left:10904;top:1455;width:368;height:2" coordorigin="10904,1455" coordsize="368,0" path="m11271,1455l10904,1455e" filled="f" stroked="t" strokeweight=".5pt" strokecolor="#231F20">
                <v:path arrowok="t"/>
              </v:shape>
            </v:group>
            <v:group style="position:absolute;left:11235;top:1404;width:124;height:102" coordorigin="11235,1404" coordsize="124,102">
              <v:shape style="position:absolute;left:11235;top:1404;width:124;height:102" coordorigin="11235,1404" coordsize="124,102" path="m11235,1404l11265,1455,11235,1506,11360,1455,11235,1404xe" filled="t" fillcolor="#231F20" stroked="f">
                <v:path arrowok="t"/>
                <v:fill type="solid"/>
              </v:shape>
            </v:group>
            <v:group style="position:absolute;left:10245;top:1672;width:2;height:280" coordorigin="10245,1672" coordsize="2,280">
              <v:shape style="position:absolute;left:10245;top:1672;width:2;height:280" coordorigin="10245,1672" coordsize="0,280" path="m10245,1952l10245,1672e" filled="f" stroked="t" strokeweight=".5pt" strokecolor="#231F20">
                <v:path arrowok="t"/>
              </v:shape>
            </v:group>
            <v:group style="position:absolute;left:10195;top:1916;width:102;height:124" coordorigin="10195,1916" coordsize="102,124">
              <v:shape style="position:absolute;left:10195;top:1916;width:102;height:124" coordorigin="10195,1916" coordsize="102,124" path="m10195,1916l10245,2040,10284,1945,10245,1945,10195,1916xe" filled="t" fillcolor="#231F20" stroked="f">
                <v:path arrowok="t"/>
                <v:fill type="solid"/>
              </v:shape>
              <v:shape style="position:absolute;left:10195;top:1916;width:102;height:124" coordorigin="10195,1916" coordsize="102,124" path="m10296,1916l10245,1945,10284,1945,10296,1916xe" filled="t" fillcolor="#231F20" stroked="f">
                <v:path arrowok="t"/>
                <v:fill type="solid"/>
              </v:shape>
            </v:group>
            <v:group style="position:absolute;left:9589;top:1153;width:1310;height:640" coordorigin="9589,1153" coordsize="1310,640">
              <v:shape style="position:absolute;left:9589;top:1153;width:1310;height:640" coordorigin="9589,1153" coordsize="1310,640" path="m10246,1153l9589,1458,10246,1793,10899,1458,10246,1153xe" filled="t" fillcolor="#E6E7E8" stroked="f">
                <v:path arrowok="t"/>
                <v:fill type="solid"/>
              </v:shape>
            </v:group>
            <v:group style="position:absolute;left:9589;top:1153;width:1310;height:640" coordorigin="9589,1153" coordsize="1310,640">
              <v:shape style="position:absolute;left:9589;top:1153;width:1310;height:640" coordorigin="9589,1153" coordsize="1310,640" path="m10246,1793l10899,1458,10246,1153,9589,1458,10246,1793xe" filled="f" stroked="t" strokeweight=".5pt" strokecolor="#231F20">
                <v:path arrowok="t"/>
              </v:shape>
            </v:group>
            <v:group style="position:absolute;left:10245;top:735;width:2;height:280" coordorigin="10245,735" coordsize="2,280">
              <v:shape style="position:absolute;left:10245;top:735;width:2;height:280" coordorigin="10245,735" coordsize="0,280" path="m10245,1015l10245,735e" filled="f" stroked="t" strokeweight=".5pt" strokecolor="#231F20">
                <v:path arrowok="t"/>
              </v:shape>
            </v:group>
            <v:group style="position:absolute;left:10195;top:978;width:102;height:124" coordorigin="10195,978" coordsize="102,124">
              <v:shape style="position:absolute;left:10195;top:978;width:102;height:124" coordorigin="10195,978" coordsize="102,124" path="m10195,978l10245,1103,10284,1008,10245,1008,10195,978xe" filled="t" fillcolor="#231F20" stroked="f">
                <v:path arrowok="t"/>
                <v:fill type="solid"/>
              </v:shape>
              <v:shape style="position:absolute;left:10195;top:978;width:102;height:124" coordorigin="10195,978" coordsize="102,124" path="m10296,978l10245,1008,10284,1008,10296,978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569.257019pt;margin-top:65.369049pt;width:25.713pt;height:32.47pt;mso-position-horizontal-relative:page;mso-position-vertical-relative:paragraph;z-index:-2672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80" w:hRule="exact"/>
                    </w:trPr>
                    <w:tc>
                      <w:tcPr>
                        <w:tcW w:w="499" w:type="dxa"/>
                        <w:gridSpan w:val="2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39"/>
                          <w:ind w:left="82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Else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250" w:type="dxa"/>
                        <w:tcBorders>
                          <w:top w:val="single" w:sz="4" w:space="0" w:color="231F20"/>
                          <w:left w:val="nil" w:sz="6" w:space="0" w:color="auto"/>
                          <w:bottom w:val="nil" w:sz="6" w:space="0" w:color="auto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0" w:type="dxa"/>
                        <w:tcBorders>
                          <w:top w:val="single" w:sz="4" w:space="0" w:color="231F20"/>
                          <w:left w:val="single" w:sz="4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4.3</w:t>
      </w:r>
      <w:r>
        <w:rPr>
          <w:rFonts w:ascii="Times New Roman" w:hAnsi="Times New Roman" w:cs="Times New Roman" w:eastAsia="Times New Roman"/>
          <w:b/>
          <w:bCs/>
          <w:color w:val="231F20"/>
          <w:spacing w:val="47"/>
          <w:w w:val="105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20"/>
          <w:szCs w:val="20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Statements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83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" w:hAnsi="Palatino" w:cs="Palatino" w:eastAsia="Palatino"/>
          <w:sz w:val="18"/>
          <w:szCs w:val="18"/>
        </w:rPr>
        <w:sectPr>
          <w:headerReference w:type="default" r:id="rId12"/>
          <w:pgSz w:w="15840" w:h="24480"/>
          <w:pgMar w:header="4828" w:footer="5472" w:top="5660" w:bottom="5660" w:left="1660" w:right="1660"/>
        </w:sectPr>
      </w:pPr>
    </w:p>
    <w:p>
      <w:pPr>
        <w:spacing w:line="180" w:lineRule="exact" w:before="940"/>
        <w:ind w:left="4399" w:right="72" w:firstLine="293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ondition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32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481.709991pt;margin-top:22.432289pt;width:61.712pt;height:30.412pt;mso-position-horizontal-relative:page;mso-position-vertical-relative:paragraph;z-index:-2670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80" w:hRule="exact"/>
                    </w:trPr>
                    <w:tc>
                      <w:tcPr>
                        <w:tcW w:w="1219" w:type="dxa"/>
                        <w:gridSpan w:val="2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36"/>
                          <w:ind w:left="80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ements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(n)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18" w:hRule="exact"/>
                    </w:trPr>
                    <w:tc>
                      <w:tcPr>
                        <w:tcW w:w="588" w:type="dxa"/>
                        <w:tcBorders>
                          <w:top w:val="single" w:sz="4" w:space="0" w:color="231F20"/>
                          <w:left w:val="nil" w:sz="6" w:space="0" w:color="auto"/>
                          <w:bottom w:val="nil" w:sz="6" w:space="0" w:color="auto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32" w:type="dxa"/>
                        <w:tcBorders>
                          <w:top w:val="single" w:sz="4" w:space="0" w:color="231F20"/>
                          <w:left w:val="single" w:sz="4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547.617004pt;margin-top:22.432289pt;width:68.712pt;height:30.412pt;mso-position-horizontal-relative:page;mso-position-vertical-relative:paragraph;z-index:-2669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80" w:hRule="exact"/>
                    </w:trPr>
                    <w:tc>
                      <w:tcPr>
                        <w:tcW w:w="1359" w:type="dxa"/>
                        <w:gridSpan w:val="2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36"/>
                          <w:ind w:left="50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ements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(n+1)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18" w:hRule="exact"/>
                    </w:trPr>
                    <w:tc>
                      <w:tcPr>
                        <w:tcW w:w="680" w:type="dxa"/>
                        <w:tcBorders>
                          <w:top w:val="single" w:sz="4" w:space="0" w:color="231F20"/>
                          <w:left w:val="nil" w:sz="6" w:space="0" w:color="auto"/>
                          <w:bottom w:val="nil" w:sz="6" w:space="0" w:color="auto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0" w:type="dxa"/>
                        <w:tcBorders>
                          <w:top w:val="single" w:sz="4" w:space="0" w:color="231F20"/>
                          <w:left w:val="single" w:sz="4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-2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ue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894"/>
        <w:ind w:left="22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8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alse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 w:before="940"/>
        <w:ind w:left="317" w:right="70" w:firstLine="141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Elseif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ondition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232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76.501007pt;margin-top:22.432289pt;width:61.712pt;height:30.412pt;mso-position-horizontal-relative:page;mso-position-vertical-relative:paragraph;z-index:-2671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80" w:hRule="exact"/>
                    </w:trPr>
                    <w:tc>
                      <w:tcPr>
                        <w:tcW w:w="1219" w:type="dxa"/>
                        <w:gridSpan w:val="2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36"/>
                          <w:ind w:left="7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-4"/>
                            <w:w w:val="100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ements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(2)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18" w:hRule="exact"/>
                    </w:trPr>
                    <w:tc>
                      <w:tcPr>
                        <w:tcW w:w="601" w:type="dxa"/>
                        <w:tcBorders>
                          <w:top w:val="single" w:sz="4" w:space="0" w:color="231F20"/>
                          <w:left w:val="nil" w:sz="6" w:space="0" w:color="auto"/>
                          <w:bottom w:val="nil" w:sz="6" w:space="0" w:color="auto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8" w:type="dxa"/>
                        <w:tcBorders>
                          <w:top w:val="single" w:sz="4" w:space="0" w:color="231F20"/>
                          <w:left w:val="single" w:sz="4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-2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ue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894"/>
        <w:ind w:left="0" w:right="28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8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alse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68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-1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 w:before="940"/>
        <w:ind w:left="648" w:right="0" w:firstLine="141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Elseif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ondition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894"/>
        <w:ind w:left="31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8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alse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6" w:equalWidth="0">
            <w:col w:w="5145" w:space="40"/>
            <w:col w:w="606" w:space="40"/>
            <w:col w:w="1063" w:space="40"/>
            <w:col w:w="620" w:space="40"/>
            <w:col w:w="1322" w:space="40"/>
            <w:col w:w="3564"/>
          </w:cols>
        </w:sectPr>
      </w:pPr>
    </w:p>
    <w:p>
      <w:pPr>
        <w:spacing w:line="30" w:lineRule="exact" w:before="3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0" w:type="auto"/>
        <w:jc w:val="left"/>
        <w:tblInd w:w="41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0" w:hRule="exact"/>
        </w:trPr>
        <w:tc>
          <w:tcPr>
            <w:tcW w:w="1219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6"/>
              <w:ind w:left="7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ements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(1)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18" w:hRule="exact"/>
        </w:trPr>
        <w:tc>
          <w:tcPr>
            <w:tcW w:w="601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single" w:sz="4" w:space="0" w:color="231F20"/>
            </w:tcBorders>
          </w:tcPr>
          <w:p>
            <w:pPr/>
          </w:p>
        </w:tc>
        <w:tc>
          <w:tcPr>
            <w:tcW w:w="618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078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317.002014pt;margin-top:-29.934635pt;width:299.077pt;height:26.833pt;mso-position-horizontal-relative:page;mso-position-vertical-relative:paragraph;z-index:-2677" coordorigin="6340,-599" coordsize="5982,537">
            <v:group style="position:absolute;left:6345;top:-594;width:102;height:124" coordorigin="6345,-594" coordsize="102,124">
              <v:shape style="position:absolute;left:6345;top:-594;width:102;height:124" coordorigin="6345,-594" coordsize="102,124" path="m6345,-594l6396,-469,6435,-564,6396,-564,6345,-594xe" filled="t" fillcolor="#231F20" stroked="f">
                <v:path arrowok="t"/>
                <v:fill type="solid"/>
              </v:shape>
              <v:shape style="position:absolute;left:6345;top:-594;width:102;height:124" coordorigin="6345,-594" coordsize="102,124" path="m6447,-594l6396,-564,6435,-564,6447,-594xe" filled="t" fillcolor="#231F20" stroked="f">
                <v:path arrowok="t"/>
                <v:fill type="solid"/>
              </v:shape>
            </v:group>
            <v:group style="position:absolute;left:6396;top:-387;width:2;height:320" coordorigin="6396,-387" coordsize="2,320">
              <v:shape style="position:absolute;left:6396;top:-387;width:2;height:320" coordorigin="6396,-387" coordsize="0,320" path="m6396,-67l6396,-387e" filled="f" stroked="t" strokeweight=".5pt" strokecolor="#231F20">
                <v:path arrowok="t"/>
              </v:shape>
            </v:group>
            <v:group style="position:absolute;left:8085;top:-594;width:102;height:124" coordorigin="8085,-594" coordsize="102,124">
              <v:shape style="position:absolute;left:8085;top:-594;width:102;height:124" coordorigin="8085,-594" coordsize="102,124" path="m8085,-594l8136,-469,8175,-564,8136,-564,8085,-594xe" filled="t" fillcolor="#231F20" stroked="f">
                <v:path arrowok="t"/>
                <v:fill type="solid"/>
              </v:shape>
              <v:shape style="position:absolute;left:8085;top:-594;width:102;height:124" coordorigin="8085,-594" coordsize="102,124" path="m8187,-594l8136,-564,8175,-564,8187,-594xe" filled="t" fillcolor="#231F20" stroked="f">
                <v:path arrowok="t"/>
                <v:fill type="solid"/>
              </v:shape>
            </v:group>
            <v:group style="position:absolute;left:10176;top:-594;width:102;height:124" coordorigin="10176,-594" coordsize="102,124">
              <v:shape style="position:absolute;left:10176;top:-594;width:102;height:124" coordorigin="10176,-594" coordsize="102,124" path="m10176,-594l10227,-469,10265,-564,10227,-564,10176,-594xe" filled="t" fillcolor="#231F20" stroked="f">
                <v:path arrowok="t"/>
                <v:fill type="solid"/>
              </v:shape>
              <v:shape style="position:absolute;left:10176;top:-594;width:102;height:124" coordorigin="10176,-594" coordsize="102,124" path="m10278,-594l10227,-564,10265,-564,10278,-594xe" filled="t" fillcolor="#231F20" stroked="f">
                <v:path arrowok="t"/>
                <v:fill type="solid"/>
              </v:shape>
            </v:group>
            <v:group style="position:absolute;left:11586;top:-594;width:102;height:124" coordorigin="11586,-594" coordsize="102,124">
              <v:shape style="position:absolute;left:11586;top:-594;width:102;height:124" coordorigin="11586,-594" coordsize="102,124" path="m11586,-594l11637,-469,11676,-564,11637,-564,11586,-594xe" filled="t" fillcolor="#231F20" stroked="f">
                <v:path arrowok="t"/>
                <v:fill type="solid"/>
              </v:shape>
              <v:shape style="position:absolute;left:11586;top:-594;width:102;height:124" coordorigin="11586,-594" coordsize="102,124" path="m11688,-594l11637,-564,11676,-564,11688,-594xe" filled="t" fillcolor="#231F20" stroked="f">
                <v:path arrowok="t"/>
                <v:fill type="solid"/>
              </v:shape>
            </v:group>
            <v:group style="position:absolute;left:6533;top:-424;width:5784;height:2" coordorigin="6533,-424" coordsize="5784,2">
              <v:shape style="position:absolute;left:6533;top:-424;width:5784;height:2" coordorigin="6533,-424" coordsize="5784,0" path="m12317,-424l6533,-424e" filled="f" stroked="t" strokeweight=".5pt" strokecolor="#231F20">
                <v:path arrowok="t"/>
              </v:shape>
            </v:group>
            <v:group style="position:absolute;left:6445;top:-475;width:124;height:102" coordorigin="6445,-475" coordsize="124,102">
              <v:shape style="position:absolute;left:6445;top:-475;width:124;height:102" coordorigin="6445,-475" coordsize="124,102" path="m6569,-475l6445,-424,6569,-374,6539,-424,6569,-47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579.448975pt;margin-top:-65.481636pt;width:5.08pt;height:6.219pt;mso-position-horizontal-relative:page;mso-position-vertical-relative:paragraph;z-index:-2676" coordorigin="11589,-1310" coordsize="102,124">
            <v:shape style="position:absolute;left:11589;top:-1310;width:102;height:124" coordorigin="11589,-1310" coordsize="102,124" path="m11589,-1310l11640,-1185,11679,-1280,11640,-1280,11589,-1310xe" filled="t" fillcolor="#231F20" stroked="f">
              <v:path arrowok="t"/>
              <v:fill type="solid"/>
            </v:shape>
            <v:shape style="position:absolute;left:11589;top:-1310;width:102;height:124" coordorigin="11589,-1310" coordsize="102,124" path="m11691,-1310l11640,-1280,11679,-1280,11691,-1310xe" filled="t" fillcolor="#231F20" stroked="f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4.2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2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Compound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6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if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6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statement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890" w:right="1661"/>
        <w:jc w:val="both"/>
      </w:pPr>
      <w:r>
        <w:rPr/>
        <w:pict>
          <v:group style="position:absolute;margin-left:88.375pt;margin-top:97.302017pt;width:24.25pt;height:48.25pt;mso-position-horizontal-relative:page;mso-position-vertical-relative:paragraph;z-index:-2674" coordorigin="1768,1946" coordsize="485,965">
            <v:group style="position:absolute;left:1892;top:2309;width:238;height:239" coordorigin="1892,2309" coordsize="238,239">
              <v:shape style="position:absolute;left:1892;top:2309;width:238;height:239" coordorigin="1892,2309" coordsize="238,239" path="m2130,2429l2112,2492,2064,2536,2021,2548,1996,2546,1934,2520,1897,2469,1892,2448,1893,2422,1917,2357,1964,2318,2004,2309,2028,2311,2089,2339,2124,2392,2130,2429xe" filled="f" stroked="t" strokeweight=".25pt" strokecolor="#231F20">
                <v:path arrowok="t"/>
              </v:shape>
            </v:group>
            <v:group style="position:absolute;left:1770;top:2429;width:480;height:2" coordorigin="1770,2429" coordsize="480,2">
              <v:shape style="position:absolute;left:1770;top:2429;width:480;height:2" coordorigin="1770,2429" coordsize="480,0" path="m1770,2429l2250,2429e" filled="f" stroked="t" strokeweight=".25pt" strokecolor="#231F20">
                <v:path arrowok="t"/>
              </v:shape>
            </v:group>
            <v:group style="position:absolute;left:2010;top:1949;width:2;height:960" coordorigin="2010,1949" coordsize="2,960">
              <v:shape style="position:absolute;left:2010;top:1949;width:2;height:960" coordorigin="2010,1949" coordsize="0,960" path="m2010,1949l2010,290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97.302017pt;width:24.25pt;height:48.25pt;mso-position-horizontal-relative:page;mso-position-vertical-relative:paragraph;z-index:-2673" coordorigin="13588,1946" coordsize="485,965">
            <v:group style="position:absolute;left:13712;top:2309;width:238;height:239" coordorigin="13712,2309" coordsize="238,239">
              <v:shape style="position:absolute;left:13712;top:2309;width:238;height:239" coordorigin="13712,2309" coordsize="238,239" path="m13950,2429l13932,2492,13884,2536,13841,2548,13816,2546,13754,2520,13717,2469,13712,2448,13713,2422,13737,2357,13784,2318,13824,2309,13848,2311,13909,2339,13944,2392,13950,2429xe" filled="f" stroked="t" strokeweight=".25pt" strokecolor="#231F20">
                <v:path arrowok="t"/>
              </v:shape>
            </v:group>
            <v:group style="position:absolute;left:13590;top:2429;width:480;height:2" coordorigin="13590,2429" coordsize="480,2">
              <v:shape style="position:absolute;left:13590;top:2429;width:480;height:2" coordorigin="13590,2429" coordsize="480,0" path="m13590,2429l14070,2429e" filled="f" stroked="t" strokeweight=".25pt" strokecolor="#231F20">
                <v:path arrowok="t"/>
              </v:shape>
            </v:group>
            <v:group style="position:absolute;left:13830;top:1949;width:2;height:960" coordorigin="13830,1949" coordsize="2,960">
              <v:shape style="position:absolute;left:13830;top:1949;width:2;height:960" coordorigin="13830,1949" coordsize="0,960" path="m13830,1949l13830,290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4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false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performe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determine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whethe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bloc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executed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returns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furthe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necessar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performed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appropriat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bloc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implemente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Finally,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true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identifie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els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keyword—(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35"/>
        </w:rPr>
        <w:t> </w:t>
      </w:r>
      <w:r>
        <w:rPr>
          <w:b w:val="0"/>
          <w:bCs w:val="0"/>
          <w:color w:val="231F20"/>
          <w:spacing w:val="3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figure—i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executed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flowchart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executed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instruction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execut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follow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conditiona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afte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8"/>
          <w:w w:val="100"/>
          <w:sz w:val="17"/>
          <w:szCs w:val="17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particular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els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clause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possibl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execute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conditiona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statement.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7" w:firstLine="240"/>
        <w:jc w:val="both"/>
      </w:pPr>
      <w:r>
        <w:rPr>
          <w:b w:val="0"/>
          <w:bCs w:val="0"/>
          <w:color w:val="231F20"/>
          <w:spacing w:val="2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commo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style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implemen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conditional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behavior.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discuss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discuss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restrictive,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tidier,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switch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found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modern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albeit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slightly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syntax.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3" w:right="1560" w:firstLine="0"/>
        <w:jc w:val="center"/>
        <w:rPr>
          <w:b w:val="0"/>
          <w:bCs w:val="0"/>
        </w:rPr>
      </w:pPr>
      <w:r>
        <w:rPr/>
        <w:pict>
          <v:group style="position:absolute;margin-left:273.993011pt;margin-top:3.145716pt;width:351.456pt;height:17.89pt;mso-position-horizontal-relative:page;mso-position-vertical-relative:paragraph;z-index:-2675" coordorigin="5480,63" coordsize="7029,358">
            <v:shape style="position:absolute;left:5484;top:63;width:420;height:357" type="#_x0000_t75">
              <v:imagedata r:id="rId13" o:title=""/>
            </v:shape>
            <v:group style="position:absolute;left:5485;top:416;width:7019;height:2" coordorigin="5485,416" coordsize="7019,2">
              <v:shape style="position:absolute;left:5485;top:416;width:7019;height:2" coordorigin="5485,416" coordsize="7019,0" path="m5485,416l1250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4.3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9"/>
          <w:w w:val="105"/>
        </w:rPr>
        <w:t> </w:t>
      </w:r>
      <w:r>
        <w:rPr>
          <w:rFonts w:ascii="Courier New" w:hAnsi="Courier New" w:cs="Courier New" w:eastAsia="Courier New"/>
          <w:color w:val="231F20"/>
          <w:spacing w:val="0"/>
          <w:w w:val="105"/>
        </w:rPr>
        <w:t>if</w:t>
      </w:r>
      <w:r>
        <w:rPr>
          <w:rFonts w:ascii="Courier New" w:hAnsi="Courier New" w:cs="Courier New" w:eastAsia="Courier New"/>
          <w:color w:val="231F20"/>
          <w:spacing w:val="-90"/>
          <w:w w:val="105"/>
        </w:rPr>
        <w:t> </w:t>
      </w:r>
      <w:r>
        <w:rPr>
          <w:color w:val="231F20"/>
          <w:spacing w:val="0"/>
          <w:w w:val="105"/>
        </w:rPr>
        <w:t>Statements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60" w:lineRule="exact"/>
        <w:ind w:left="3890" w:right="1663"/>
        <w:jc w:val="both"/>
      </w:pPr>
      <w:r>
        <w:rPr>
          <w:b w:val="0"/>
          <w:bCs w:val="0"/>
          <w:color w:val="231F20"/>
          <w:spacing w:val="6"/>
          <w:w w:val="100"/>
        </w:rPr>
        <w:t>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introduc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concep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programmin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template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Many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still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flowchart</w:t>
      </w:r>
      <w:r>
        <w:rPr>
          <w:rFonts w:ascii="Palatino" w:hAnsi="Palatino" w:cs="Palatino" w:eastAsia="Palatino"/>
          <w:b/>
          <w:bCs/>
          <w:color w:val="231F20"/>
          <w:spacing w:val="-1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such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those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4.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4.2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describ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desig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solutio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manner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independen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implementation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sinc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graphical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cannot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maintained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editor,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changes,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difficult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maintain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description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separate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itself.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7" w:firstLine="240"/>
        <w:jc w:val="both"/>
      </w:pPr>
      <w:r>
        <w:rPr>
          <w:b w:val="0"/>
          <w:bCs w:val="0"/>
          <w:color w:val="231F20"/>
          <w:spacing w:val="0"/>
          <w:w w:val="100"/>
        </w:rPr>
        <w:t>Throughout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remainder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text,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describe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overall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module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design</w:t>
      </w:r>
      <w:r>
        <w:rPr>
          <w:rFonts w:ascii="Palatino" w:hAnsi="Palatino" w:cs="Palatino" w:eastAsia="Palatino"/>
          <w:b/>
          <w:bCs/>
          <w:color w:val="231F20"/>
          <w:spacing w:val="11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flowchar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consistin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ke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word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contro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progra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flow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placeholder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identif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expression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84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Execution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Control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2388"/>
        <w:jc w:val="both"/>
      </w:pPr>
      <w:r>
        <w:rPr>
          <w:b w:val="0"/>
          <w:bCs w:val="0"/>
          <w:color w:val="231F20"/>
          <w:spacing w:val="0"/>
          <w:w w:val="100"/>
        </w:rPr>
        <w:t>necessary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powerful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tool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novic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programme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overcom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“blan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shee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paper”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problem—“how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problem?”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programmers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recognize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nature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down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appropriate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solving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particular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becomes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relatively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task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identified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56" w:firstLine="240"/>
        <w:jc w:val="left"/>
      </w:pP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discus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conside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general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language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3"/>
        </w:numPr>
        <w:tabs>
          <w:tab w:pos="3701" w:val="left" w:leader="none"/>
        </w:tabs>
        <w:ind w:left="3701" w:right="7015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General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0"/>
          <w:w w:val="105"/>
        </w:rPr>
        <w:t>Template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7"/>
        <w:jc w:val="both"/>
      </w:pPr>
      <w:r>
        <w:rPr>
          <w:b w:val="0"/>
          <w:bCs w:val="0"/>
          <w:color w:val="231F20"/>
          <w:spacing w:val="2"/>
          <w:w w:val="100"/>
        </w:rPr>
        <w:t>Templat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4.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genera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templat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3"/>
        </w:numPr>
        <w:tabs>
          <w:tab w:pos="3625" w:val="left" w:leader="none"/>
        </w:tabs>
        <w:spacing w:line="260" w:lineRule="exact"/>
        <w:ind w:left="3630" w:right="2573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essential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ingredients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features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"/>
        </w:numPr>
        <w:tabs>
          <w:tab w:pos="3625" w:val="left" w:leader="none"/>
        </w:tabs>
        <w:spacing w:line="260" w:lineRule="exact" w:before="40"/>
        <w:ind w:left="3630" w:right="3166" w:hanging="28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sequence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legal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statements,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(nested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ifs</w:t>
      </w:r>
      <w:r>
        <w:rPr>
          <w:b w:val="0"/>
          <w:bCs w:val="0"/>
          <w:color w:val="231F20"/>
          <w:spacing w:val="0"/>
          <w:w w:val="100"/>
        </w:rPr>
        <w:t>),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switch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(see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4.5).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"/>
        </w:numPr>
        <w:tabs>
          <w:tab w:pos="3625" w:val="left" w:leader="none"/>
        </w:tabs>
        <w:spacing w:line="260" w:lineRule="exact" w:before="40"/>
        <w:ind w:left="3630" w:right="3578" w:hanging="280"/>
        <w:jc w:val="left"/>
      </w:pPr>
      <w:r>
        <w:rPr/>
        <w:pict>
          <v:group style="position:absolute;margin-left:88.375pt;margin-top:1.152075pt;width:24.25pt;height:48.25pt;mso-position-horizontal-relative:page;mso-position-vertical-relative:paragraph;z-index:-2666" coordorigin="1768,23" coordsize="485,965">
            <v:group style="position:absolute;left:1892;top:386;width:238;height:239" coordorigin="1892,386" coordsize="238,239">
              <v:shape style="position:absolute;left:1892;top:386;width:238;height:239" coordorigin="1892,386" coordsize="238,239" path="m2130,506l2112,569,2064,613,2021,625,1996,623,1934,597,1897,546,1892,525,1893,499,1917,434,1964,395,2004,386,2028,388,2089,416,2124,469,2130,506xe" filled="f" stroked="t" strokeweight=".25pt" strokecolor="#231F20">
                <v:path arrowok="t"/>
              </v:shape>
            </v:group>
            <v:group style="position:absolute;left:1770;top:506;width:480;height:2" coordorigin="1770,506" coordsize="480,2">
              <v:shape style="position:absolute;left:1770;top:506;width:480;height:2" coordorigin="1770,506" coordsize="480,0" path="m1770,506l2250,506e" filled="f" stroked="t" strokeweight=".25pt" strokecolor="#231F20">
                <v:path arrowok="t"/>
              </v:shape>
            </v:group>
            <v:group style="position:absolute;left:2010;top:26;width:2;height:960" coordorigin="2010,26" coordsize="2,960">
              <v:shape style="position:absolute;left:2010;top:26;width:2;height:960" coordorigin="2010,26" coordsize="0,960" path="m2010,26l2010,98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.152075pt;width:24.25pt;height:48.25pt;mso-position-horizontal-relative:page;mso-position-vertical-relative:paragraph;z-index:-2665" coordorigin="13588,23" coordsize="485,965">
            <v:group style="position:absolute;left:13712;top:386;width:238;height:239" coordorigin="13712,386" coordsize="238,239">
              <v:shape style="position:absolute;left:13712;top:386;width:238;height:239" coordorigin="13712,386" coordsize="238,239" path="m13950,506l13932,569,13884,613,13841,625,13816,623,13754,597,13717,546,13712,525,13713,499,13737,434,13784,395,13824,386,13848,388,13909,416,13944,469,13950,506xe" filled="f" stroked="t" strokeweight=".25pt" strokecolor="#231F20">
                <v:path arrowok="t"/>
              </v:shape>
            </v:group>
            <v:group style="position:absolute;left:13590;top:506;width:480;height:2" coordorigin="13590,506" coordsize="480,2">
              <v:shape style="position:absolute;left:13590;top:506;width:480;height:2" coordorigin="13590,506" coordsize="480,0" path="m13590,506l14070,506e" filled="f" stroked="t" strokeweight=".25pt" strokecolor="#231F20">
                <v:path arrowok="t"/>
              </v:shape>
            </v:group>
            <v:group style="position:absolute;left:13830;top:26;width:2;height:960" coordorigin="13830,26" coordsize="2,960">
              <v:shape style="position:absolute;left:13830;top:26;width:2;height:960" coordorigin="13830,26" coordsize="0,960" path="m13830,26l13830,98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Nested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alternative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"/>
        </w:numPr>
        <w:tabs>
          <w:tab w:pos="3625" w:val="left" w:leader="none"/>
        </w:tabs>
        <w:spacing w:line="260" w:lineRule="exact" w:before="40"/>
        <w:ind w:left="3630" w:right="2616" w:hanging="280"/>
        <w:jc w:val="left"/>
      </w:pPr>
      <w:r>
        <w:rPr>
          <w:b w:val="0"/>
          <w:bCs w:val="0"/>
          <w:color w:val="231F20"/>
          <w:spacing w:val="0"/>
          <w:w w:val="100"/>
        </w:rPr>
        <w:t>Recall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Boolean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3"/>
        </w:numPr>
        <w:tabs>
          <w:tab w:pos="3701" w:val="left" w:leader="none"/>
        </w:tabs>
        <w:ind w:left="3701" w:right="6270" w:hanging="532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MATLAB</w:t>
      </w:r>
      <w:r>
        <w:rPr>
          <w:color w:val="231F20"/>
          <w:spacing w:val="14"/>
          <w:w w:val="100"/>
        </w:rPr>
        <w:t> </w:t>
      </w:r>
      <w:r>
        <w:rPr>
          <w:color w:val="231F20"/>
          <w:spacing w:val="0"/>
          <w:w w:val="100"/>
        </w:rPr>
        <w:t>Implementation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5"/>
        <w:jc w:val="both"/>
      </w:pPr>
      <w:r>
        <w:rPr>
          <w:b w:val="0"/>
          <w:bCs w:val="0"/>
          <w:color w:val="231F20"/>
          <w:spacing w:val="4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4</w:t>
      </w:r>
      <w:r>
        <w:rPr>
          <w:b w:val="0"/>
          <w:bCs w:val="0"/>
          <w:color w:val="231F20"/>
          <w:spacing w:val="4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solutio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typica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problem: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determining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whether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weekday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weekend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day.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assumed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day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8"/>
        <w:ind w:left="32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5pt;margin-top:3.718036pt;width:238.42pt;height:13.168pt;mso-position-horizontal-relative:page;mso-position-vertical-relative:paragraph;z-index:-2667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/>
          <w:bCs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4.1</w:t>
      </w:r>
      <w:r>
        <w:rPr>
          <w:rFonts w:ascii="Times New Roman" w:hAnsi="Times New Roman" w:cs="Times New Roman" w:eastAsia="Times New Roman"/>
          <w:b/>
          <w:bCs/>
          <w:color w:val="231F20"/>
          <w:spacing w:val="5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General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0" w:right="329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&lt;logical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expression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&lt;code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block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elseif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&lt;logical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expression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&lt;code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block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elseif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&lt;logical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expression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89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&lt;code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block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14"/>
          <w:pgSz w:w="15840" w:h="24480"/>
          <w:pgMar w:header="4828" w:footer="5472" w:top="5660" w:bottom="5660" w:left="1660" w:right="1660"/>
        </w:sectPr>
      </w:pPr>
    </w:p>
    <w:p>
      <w:pPr>
        <w:spacing w:line="529" w:lineRule="auto"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07996pt;margin-top:39.810162pt;width:228.0pt;height:.1pt;mso-position-horizontal-relative:page;mso-position-vertical-relative:paragraph;z-index:-2668" coordorigin="5070,796" coordsize="4560,2">
            <v:shape style="position:absolute;left:5070;top:796;width:4560;height:2" coordorigin="5070,796" coordsize="4560,0" path="m5070,796l9630,7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 w:before="19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ind w:left="5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&lt;default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block&gt;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3796" w:space="40"/>
            <w:col w:w="8684"/>
          </w:cols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4"/>
        </w:numPr>
        <w:tabs>
          <w:tab w:pos="4268" w:val="left" w:leader="none"/>
          <w:tab w:pos="10849" w:val="right" w:leader="none"/>
        </w:tabs>
        <w:spacing w:before="68"/>
        <w:ind w:left="4268" w:right="0" w:hanging="378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Statements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85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9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5pt;margin-top:.318115pt;width:238.42pt;height:13.168pt;mso-position-horizontal-relative:page;mso-position-vertical-relative:paragraph;z-index:-2663" coordorigin="5545,6" coordsize="4768,263">
            <v:group style="position:absolute;left:5550;top:260;width:4758;height:2" coordorigin="5550,260" coordsize="4758,2">
              <v:shape style="position:absolute;left:5550;top:260;width:4758;height:2" coordorigin="5550,260" coordsize="4758,0" path="m5550,260l10308,260e" filled="f" stroked="t" strokeweight=".5pt" strokecolor="#231F20">
                <v:path arrowok="t"/>
              </v:shape>
            </v:group>
            <v:group style="position:absolute;left:5560;top:16;width:2;height:243" coordorigin="5560,16" coordsize="2,243">
              <v:shape style="position:absolute;left:5560;top:16;width:2;height:243" coordorigin="5560,16" coordsize="0,243" path="m5560,260l5560,16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4.1</w:t>
      </w:r>
      <w:r>
        <w:rPr>
          <w:rFonts w:ascii="Times New Roman" w:hAnsi="Times New Roman" w:cs="Times New Roman" w:eastAsia="Times New Roman"/>
          <w:b/>
          <w:bCs/>
          <w:color w:val="231F20"/>
          <w:spacing w:val="38"/>
          <w:w w:val="105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2"/>
          <w:numId w:val="4"/>
        </w:numPr>
        <w:tabs>
          <w:tab w:pos="4419" w:val="left" w:leader="none"/>
          <w:tab w:pos="6438" w:val="left" w:leader="none"/>
        </w:tabs>
        <w:ind w:left="441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Saturday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4"/>
        </w:numPr>
        <w:tabs>
          <w:tab w:pos="4419" w:val="left" w:leader="none"/>
        </w:tabs>
        <w:spacing w:before="18"/>
        <w:ind w:left="441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'weekend'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4"/>
        </w:numPr>
        <w:tabs>
          <w:tab w:pos="4419" w:val="left" w:leader="none"/>
          <w:tab w:pos="6446" w:val="left" w:leader="none"/>
        </w:tabs>
        <w:spacing w:before="18"/>
        <w:ind w:left="441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elseif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Sunday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4"/>
        </w:numPr>
        <w:tabs>
          <w:tab w:pos="4419" w:val="left" w:leader="none"/>
        </w:tabs>
        <w:spacing w:before="18"/>
        <w:ind w:left="441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'weekend'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4"/>
        </w:numPr>
        <w:tabs>
          <w:tab w:pos="4419" w:val="left" w:leader="none"/>
        </w:tabs>
        <w:spacing w:before="18"/>
        <w:ind w:left="441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4"/>
        </w:numPr>
        <w:tabs>
          <w:tab w:pos="4419" w:val="left" w:leader="none"/>
        </w:tabs>
        <w:spacing w:before="18"/>
        <w:ind w:left="441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state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'weekday'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4"/>
        </w:numPr>
        <w:tabs>
          <w:tab w:pos="4419" w:val="left" w:leader="none"/>
        </w:tabs>
        <w:spacing w:before="18"/>
        <w:ind w:left="441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07996pt;margin-top:19.810272pt;width:228pt;height:.1pt;mso-position-horizontal-relative:page;mso-position-vertical-relative:paragraph;z-index:-2664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before="40"/>
        <w:ind w:left="4130" w:right="4872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4.1: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70" w:lineRule="auto"/>
        <w:ind w:left="4350" w:right="1932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whether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day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corresponding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3" w:lineRule="exact"/>
        <w:ind w:left="435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state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string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'weekend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general,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there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many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line="260" w:lineRule="exact"/>
        <w:ind w:left="4350" w:right="0"/>
        <w:jc w:val="left"/>
      </w:pPr>
      <w:r>
        <w:rPr>
          <w:b w:val="0"/>
          <w:bCs w:val="0"/>
          <w:color w:val="231F20"/>
          <w:spacing w:val="0"/>
          <w:w w:val="100"/>
        </w:rPr>
        <w:t>statements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necessary.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0" w:lineRule="auto" w:before="36"/>
        <w:ind w:left="4350" w:right="1656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whether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day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corresponding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3" w:lineRule="exact"/>
        <w:ind w:left="3654" w:right="3961" w:firstLine="0"/>
        <w:jc w:val="center"/>
        <w:rPr>
          <w:rFonts w:ascii="Palatino Linotype" w:hAnsi="Palatino Linotype" w:cs="Palatino Linotype" w:eastAsia="Palatino Linotype"/>
          <w:sz w:val="21"/>
          <w:szCs w:val="21"/>
        </w:rPr>
      </w:pPr>
      <w:r>
        <w:rPr/>
        <w:pict>
          <v:group style="position:absolute;margin-left:88.375pt;margin-top:6.781991pt;width:24.25pt;height:48.25pt;mso-position-horizontal-relative:page;mso-position-vertical-relative:paragraph;z-index:-2661" coordorigin="1768,136" coordsize="485,965">
            <v:group style="position:absolute;left:1892;top:498;width:238;height:239" coordorigin="1892,498" coordsize="238,239">
              <v:shape style="position:absolute;left:1892;top:498;width:238;height:239" coordorigin="1892,498" coordsize="238,239" path="m2130,618l2112,682,2064,725,2021,738,1996,736,1934,709,1897,659,1892,638,1893,611,1917,546,1964,507,2004,498,2028,500,2089,528,2124,581,2130,618xe" filled="f" stroked="t" strokeweight=".25pt" strokecolor="#231F20">
                <v:path arrowok="t"/>
              </v:shape>
            </v:group>
            <v:group style="position:absolute;left:1770;top:618;width:480;height:2" coordorigin="1770,618" coordsize="480,2">
              <v:shape style="position:absolute;left:1770;top:618;width:480;height:2" coordorigin="1770,618" coordsize="480,0" path="m1770,618l2250,618e" filled="f" stroked="t" strokeweight=".25pt" strokecolor="#231F20">
                <v:path arrowok="t"/>
              </v:shape>
            </v:group>
            <v:group style="position:absolute;left:2010;top:138;width:2;height:960" coordorigin="2010,138" coordsize="2,960">
              <v:shape style="position:absolute;left:2010;top:138;width:2;height:960" coordorigin="2010,138" coordsize="0,960" path="m2010,138l2010,109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.781991pt;width:24.25pt;height:48.25pt;mso-position-horizontal-relative:page;mso-position-vertical-relative:paragraph;z-index:-2660" coordorigin="13588,136" coordsize="485,965">
            <v:group style="position:absolute;left:13712;top:498;width:238;height:239" coordorigin="13712,498" coordsize="238,239">
              <v:shape style="position:absolute;left:13712;top:498;width:238;height:239" coordorigin="13712,498" coordsize="238,239" path="m13950,618l13932,682,13884,725,13841,738,13816,736,13754,709,13717,659,13712,638,13713,611,13737,546,13784,507,13824,498,13848,500,13909,528,13944,581,13950,618xe" filled="f" stroked="t" strokeweight=".25pt" strokecolor="#231F20">
                <v:path arrowok="t"/>
              </v:shape>
            </v:group>
            <v:group style="position:absolute;left:13590;top:618;width:480;height:2" coordorigin="13590,618" coordsize="480,2">
              <v:shape style="position:absolute;left:13590;top:618;width:480;height:2" coordorigin="13590,618" coordsize="480,0" path="m13590,618l14070,618e" filled="f" stroked="t" strokeweight=".25pt" strokecolor="#231F20">
                <v:path arrowok="t"/>
              </v:shape>
            </v:group>
            <v:group style="position:absolute;left:13830;top:138;width:2;height:960" coordorigin="13830,138" coordsize="2,960">
              <v:shape style="position:absolute;left:13830;top:138;width:2;height:960" coordorigin="13830,138" coordsize="0,960" path="m13830,138l13830,109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variable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state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string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'weekend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line="260" w:lineRule="exact" w:before="49"/>
        <w:ind w:left="4350" w:right="2088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introduces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default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previous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60"/>
        <w:ind w:left="4350" w:right="1686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default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state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'weekday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60" w:lineRule="exact"/>
        <w:ind w:left="3890" w:right="1388" w:firstLine="240"/>
        <w:jc w:val="left"/>
      </w:pPr>
      <w:r>
        <w:rPr/>
        <w:pict>
          <v:group style="position:absolute;margin-left:277pt;margin-top:66.230072pt;width:349pt;height:180.697pt;mso-position-horizontal-relative:page;mso-position-vertical-relative:paragraph;z-index:-2662" coordorigin="5540,1325" coordsize="6980,3614">
            <v:group style="position:absolute;left:5550;top:1335;width:6960;height:3594" coordorigin="5550,1335" coordsize="6960,3594">
              <v:shape style="position:absolute;left:5550;top:1335;width:6960;height:3594" coordorigin="5550,1335" coordsize="6960,3594" path="m5550,4929l12510,4929,12510,1335,5550,1335,5550,4929xe" filled="t" fillcolor="#E6E7E8" stroked="f">
                <v:path arrowok="t"/>
                <v:fill type="solid"/>
              </v:shape>
              <v:shape style="position:absolute;left:5550;top:1334;width:423;height:350" type="#_x0000_t75">
                <v:imagedata r:id="rId16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4.1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opportunity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practice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satisfy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4.1.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6"/>
        <w:ind w:left="0" w:right="77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4.1</w:t>
      </w:r>
      <w:r>
        <w:rPr>
          <w:rFonts w:ascii="Times New Roman" w:hAnsi="Times New Roman" w:cs="Times New Roman" w:eastAsia="Times New Roman"/>
          <w:b/>
          <w:bCs/>
          <w:color w:val="231F20"/>
          <w:spacing w:val="3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statements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20" w:lineRule="exact"/>
        <w:ind w:left="4010" w:right="1789" w:firstLine="0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Writ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scrip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tha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use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5"/>
          <w:sz w:val="17"/>
          <w:szCs w:val="17"/>
        </w:rPr>
        <w:t>input(...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3"/>
          <w:w w:val="105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reques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numerica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5"/>
          <w:sz w:val="19"/>
          <w:szCs w:val="19"/>
        </w:rPr>
        <w:t>grad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5"/>
          <w:sz w:val="19"/>
          <w:szCs w:val="19"/>
        </w:rPr>
        <w:t>percentage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4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uses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8"/>
          <w:w w:val="105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statements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convert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grade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letter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grade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according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following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table: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62" w:lineRule="auto" w:before="96"/>
        <w:ind w:left="4370" w:right="5799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90%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better: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97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80%–90%: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B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ind w:left="0" w:right="2731" w:firstLine="0"/>
        <w:jc w:val="center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70%–80%: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23"/>
        <w:ind w:left="0" w:right="2720" w:firstLine="0"/>
        <w:jc w:val="center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60%–70%: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23"/>
        <w:ind w:left="1848" w:right="4489" w:firstLine="0"/>
        <w:jc w:val="center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Below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60%: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20" w:lineRule="exact"/>
        <w:ind w:left="4010" w:right="1787" w:hanging="0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Tes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scrip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runnin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repeatedl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fo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lega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illega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value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grade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percentage.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76"/>
        <w:ind w:left="4010" w:right="3679" w:firstLine="0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Check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your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work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against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script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shown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Listing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4.2.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both"/>
        <w:rPr>
          <w:rFonts w:ascii="Palatino Linotype" w:hAnsi="Palatino Linotype" w:cs="Palatino Linotype" w:eastAsia="Palatino Linotype"/>
          <w:sz w:val="19"/>
          <w:szCs w:val="19"/>
        </w:rPr>
        <w:sectPr>
          <w:headerReference w:type="default" r:id="rId15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86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Execution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Control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270" w:right="487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5pt;margin-top:3.718115pt;width:238.412pt;height:13.168pt;mso-position-horizontal-relative:page;mso-position-vertical-relative:paragraph;z-index:-2658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4.2</w:t>
      </w:r>
      <w:r>
        <w:rPr>
          <w:rFonts w:ascii="Times New Roman" w:hAnsi="Times New Roman" w:cs="Times New Roman" w:eastAsia="Times New Roman"/>
          <w:b/>
          <w:bCs/>
          <w:color w:val="231F20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statements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0"/>
          <w:numId w:val="5"/>
        </w:numPr>
        <w:tabs>
          <w:tab w:pos="3795" w:val="left" w:leader="none"/>
        </w:tabs>
        <w:ind w:left="3795" w:right="0" w:hanging="2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grade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input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'what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grade?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5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grade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5"/>
        </w:numPr>
        <w:tabs>
          <w:tab w:pos="4180" w:val="left" w:leader="none"/>
        </w:tabs>
        <w:spacing w:before="18"/>
        <w:ind w:left="4181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letter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5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elseif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grade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5"/>
        </w:numPr>
        <w:tabs>
          <w:tab w:pos="4180" w:val="left" w:leader="none"/>
        </w:tabs>
        <w:spacing w:before="18"/>
        <w:ind w:left="4181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letter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5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elseif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grade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5"/>
        </w:numPr>
        <w:tabs>
          <w:tab w:pos="4180" w:val="left" w:leader="none"/>
        </w:tabs>
        <w:spacing w:before="18"/>
        <w:ind w:left="4181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letter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'C'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5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elseif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grade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5"/>
        </w:numPr>
        <w:tabs>
          <w:tab w:pos="4180" w:val="left" w:leader="none"/>
        </w:tabs>
        <w:spacing w:before="18"/>
        <w:ind w:left="4181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letter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'D'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5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5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letter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'F'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5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72pt;width:228pt;height:.1pt;mso-position-horizontal-relative:page;mso-position-vertical-relative:paragraph;z-index:-2659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40"/>
        <w:ind w:right="8090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4.2: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630" w:right="2643"/>
        <w:jc w:val="left"/>
      </w:pPr>
      <w:r>
        <w:rPr/>
        <w:pict>
          <v:group style="position:absolute;margin-left:88.375pt;margin-top:55.15226pt;width:24.25pt;height:48.25pt;mso-position-horizontal-relative:page;mso-position-vertical-relative:paragraph;z-index:-2656" coordorigin="1768,1103" coordsize="485,965">
            <v:group style="position:absolute;left:1892;top:1466;width:238;height:239" coordorigin="1892,1466" coordsize="238,239">
              <v:shape style="position:absolute;left:1892;top:1466;width:238;height:239" coordorigin="1892,1466" coordsize="238,239" path="m2130,1586l2112,1649,2064,1693,2021,1705,1996,1703,1934,1677,1897,1626,1892,1605,1893,1579,1917,1514,1964,1475,2004,1466,2028,1468,2089,1496,2124,1549,2130,1586xe" filled="f" stroked="t" strokeweight=".25pt" strokecolor="#231F20">
                <v:path arrowok="t"/>
              </v:shape>
            </v:group>
            <v:group style="position:absolute;left:1770;top:1586;width:480;height:2" coordorigin="1770,1586" coordsize="480,2">
              <v:shape style="position:absolute;left:1770;top:1586;width:480;height:2" coordorigin="1770,1586" coordsize="480,0" path="m1770,1586l2250,1586e" filled="f" stroked="t" strokeweight=".25pt" strokecolor="#231F20">
                <v:path arrowok="t"/>
              </v:shape>
            </v:group>
            <v:group style="position:absolute;left:2010;top:1106;width:2;height:960" coordorigin="2010,1106" coordsize="2,960">
              <v:shape style="position:absolute;left:2010;top:1106;width:2;height:960" coordorigin="2010,1106" coordsize="0,960" path="m2010,1106l2010,206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5.15226pt;width:24.25pt;height:48.25pt;mso-position-horizontal-relative:page;mso-position-vertical-relative:paragraph;z-index:-2655" coordorigin="13588,1103" coordsize="485,965">
            <v:group style="position:absolute;left:13712;top:1466;width:238;height:239" coordorigin="13712,1466" coordsize="238,239">
              <v:shape style="position:absolute;left:13712;top:1466;width:238;height:239" coordorigin="13712,1466" coordsize="238,239" path="m13950,1586l13932,1649,13884,1693,13841,1705,13816,1703,13754,1677,13717,1626,13712,1605,13713,1579,13737,1514,13784,1475,13824,1466,13848,1468,13909,1496,13944,1549,13950,1586xe" filled="f" stroked="t" strokeweight=".25pt" strokecolor="#231F20">
                <v:path arrowok="t"/>
              </v:shape>
            </v:group>
            <v:group style="position:absolute;left:13590;top:1586;width:480;height:2" coordorigin="13590,1586" coordsize="480,2">
              <v:shape style="position:absolute;left:13590;top:1586;width:480;height:2" coordorigin="13590,1586" coordsize="480,0" path="m13590,1586l14070,1586e" filled="f" stroked="t" strokeweight=".25pt" strokecolor="#231F20">
                <v:path arrowok="t"/>
              </v:shape>
            </v:group>
            <v:group style="position:absolute;left:13830;top:1106;width:2;height:960" coordorigin="13830,1106" coordsize="2,960">
              <v:shape style="position:absolute;left:13830;top:1106;width:2;height:960" coordorigin="13830,1106" coordsize="0,960" path="m13830,1106l13830,20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Requests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input(...)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prompt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appears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grade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643"/>
        <w:jc w:val="left"/>
      </w:pPr>
      <w:r>
        <w:rPr>
          <w:b w:val="0"/>
          <w:bCs w:val="0"/>
          <w:color w:val="231F20"/>
          <w:spacing w:val="2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expressio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look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grad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earns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corresponding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3630" w:right="4872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letter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'A'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line="254" w:lineRule="auto" w:before="16"/>
        <w:ind w:left="3630" w:right="2488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4–9: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corresponding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letter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10–12: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default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letter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numPr>
          <w:ilvl w:val="2"/>
          <w:numId w:val="3"/>
        </w:numPr>
        <w:tabs>
          <w:tab w:pos="3701" w:val="left" w:leader="none"/>
        </w:tabs>
        <w:ind w:left="3701" w:right="7211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Important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0"/>
          <w:w w:val="105"/>
        </w:rPr>
        <w:t>Ideas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4"/>
        <w:jc w:val="both"/>
      </w:pPr>
      <w:r>
        <w:rPr>
          <w:b w:val="0"/>
          <w:bCs w:val="0"/>
          <w:color w:val="231F20"/>
          <w:spacing w:val="5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importan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idea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necessar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successful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statements: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short-circuit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analysis.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17"/>
          <w:pgSz w:w="15840" w:h="24480"/>
          <w:pgMar w:header="4828" w:footer="5472" w:top="5660" w:bottom="5660" w:left="1660" w:right="1660"/>
        </w:sectPr>
      </w:pP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ind w:left="1841" w:right="1876"/>
        <w:jc w:val="both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Common</w:t>
      </w:r>
      <w:r>
        <w:rPr>
          <w:rFonts w:ascii="GillSans-UltraBold" w:hAnsi="GillSans-UltraBold" w:cs="GillSans-UltraBold" w:eastAsia="GillSans-UltraBold"/>
          <w:color w:val="FFFFFF"/>
          <w:spacing w:val="-7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Pitfalls</w:t>
      </w:r>
      <w:r>
        <w:rPr>
          <w:rFonts w:ascii="GillSans-UltraBold" w:hAnsi="GillSans-UltraBold" w:cs="GillSans-UltraBold" w:eastAsia="GillSans-UltraBold"/>
          <w:color w:val="FFFFFF"/>
          <w:spacing w:val="-6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4.1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41" w:lineRule="auto" w:before="67"/>
        <w:ind w:left="179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MATLA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Comman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windo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echoe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logical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9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(true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(false)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spit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appearance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logica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2"/>
          <w:w w:val="100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"/>
          <w:w w:val="100"/>
          <w:sz w:val="19"/>
          <w:szCs w:val="19"/>
        </w:rPr>
        <w:t>numeri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"/>
          <w:w w:val="100"/>
          <w:sz w:val="19"/>
          <w:szCs w:val="19"/>
        </w:rPr>
        <w:t>should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"/>
          <w:w w:val="100"/>
          <w:sz w:val="19"/>
          <w:szCs w:val="19"/>
        </w:rPr>
        <w:t>neve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"/>
          <w:w w:val="100"/>
          <w:sz w:val="19"/>
          <w:szCs w:val="19"/>
        </w:rPr>
        <w:t>treate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2"/>
          <w:w w:val="100"/>
          <w:sz w:val="19"/>
          <w:szCs w:val="19"/>
        </w:rPr>
        <w:t>were.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pStyle w:val="BodyText"/>
        <w:spacing w:line="260" w:lineRule="exact"/>
        <w:ind w:left="236" w:right="2379"/>
        <w:jc w:val="both"/>
      </w:pPr>
      <w:r>
        <w:rPr/>
        <w:pict>
          <v:group style="position:absolute;margin-left:166pt;margin-top:4.277014pt;width:214pt;height:70.479pt;mso-position-horizontal-relative:page;mso-position-vertical-relative:paragraph;z-index:-2657" coordorigin="3320,86" coordsize="4280,1410">
            <v:group style="position:absolute;left:3330;top:96;width:4260;height:1390" coordorigin="3330,96" coordsize="4260,1390">
              <v:shape style="position:absolute;left:3330;top:96;width:4260;height:1390" coordorigin="3330,96" coordsize="4260,1390" path="m3330,1485l7590,1485,7590,96,3330,96,3330,1485xe" filled="t" fillcolor="#EDEDEE" stroked="f">
                <v:path arrowok="t"/>
                <v:fill type="solid"/>
              </v:shape>
            </v:group>
            <v:group style="position:absolute;left:3439;top:219;width:2220;height:232" coordorigin="3439,219" coordsize="2220,232">
              <v:shape style="position:absolute;left:3439;top:219;width:2220;height:232" coordorigin="3439,219" coordsize="2220,232" path="m3439,451l5659,451,5659,219,3439,219,3439,451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808285"/>
          <w:spacing w:val="7"/>
          <w:w w:val="100"/>
        </w:rPr>
        <w:t>Logica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/>
          <w:bCs/>
          <w:color w:val="808285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7"/>
          <w:w w:val="100"/>
        </w:rPr>
        <w:t>Expression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/>
          <w:bCs/>
          <w:color w:val="808285"/>
          <w:spacing w:val="33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6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5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8"/>
          <w:w w:val="100"/>
        </w:rPr>
        <w:t>statement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require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expressio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its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condition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expressio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any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constants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and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operators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whose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Boolean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5814" w:space="40"/>
            <w:col w:w="6666"/>
          </w:cols>
        </w:sectPr>
      </w:pPr>
    </w:p>
    <w:p>
      <w:pPr>
        <w:pStyle w:val="BodyText"/>
        <w:spacing w:before="87"/>
        <w:ind w:left="3410" w:right="0"/>
        <w:jc w:val="left"/>
      </w:pP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"/>
        </w:numPr>
        <w:tabs>
          <w:tab w:pos="3625" w:val="left" w:leader="none"/>
        </w:tabs>
        <w:spacing w:before="96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Boolean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(e.g.,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"/>
        </w:numPr>
        <w:tabs>
          <w:tab w:pos="3625" w:val="left" w:leader="none"/>
        </w:tabs>
        <w:spacing w:before="16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Boolean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(e.g.,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found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"/>
        </w:numPr>
        <w:tabs>
          <w:tab w:pos="3625" w:val="left" w:leader="none"/>
        </w:tabs>
        <w:spacing w:before="16"/>
        <w:ind w:left="3625" w:right="0" w:hanging="276"/>
        <w:jc w:val="left"/>
      </w:pP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operatio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scala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quantitie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(e.g.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5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6"/>
        </w:numPr>
        <w:tabs>
          <w:tab w:pos="4268" w:val="left" w:leader="none"/>
          <w:tab w:pos="10849" w:val="right" w:leader="none"/>
        </w:tabs>
        <w:spacing w:before="68"/>
        <w:ind w:left="4268" w:right="1670" w:hanging="378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20"/>
          <w:szCs w:val="20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20"/>
          <w:szCs w:val="20"/>
        </w:rPr>
        <w:t>                                          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Statements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87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6"/>
        </w:numPr>
        <w:tabs>
          <w:tab w:pos="4345" w:val="left" w:leader="none"/>
        </w:tabs>
        <w:spacing w:line="260" w:lineRule="exact"/>
        <w:ind w:left="4350" w:right="1982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negating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Boolean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quantity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negation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(e.g.,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~found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6"/>
        </w:numPr>
        <w:tabs>
          <w:tab w:pos="4345" w:val="left" w:leader="none"/>
        </w:tabs>
        <w:spacing w:line="260" w:lineRule="exact" w:before="40"/>
        <w:ind w:left="4350" w:right="1902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combining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operators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&amp;&amp;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||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(e.g.,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&amp;&amp;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||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6"/>
        </w:numPr>
        <w:tabs>
          <w:tab w:pos="4345" w:val="left" w:leader="none"/>
        </w:tabs>
        <w:spacing w:before="27"/>
        <w:ind w:left="4345" w:right="0" w:hanging="276"/>
        <w:jc w:val="center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equivalent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&amp;&amp;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435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||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~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operators: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or(A,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not(A)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2"/>
          <w:numId w:val="6"/>
        </w:numPr>
        <w:tabs>
          <w:tab w:pos="4345" w:val="left" w:leader="none"/>
        </w:tabs>
        <w:spacing w:before="16"/>
        <w:ind w:left="4345" w:right="0" w:hanging="276"/>
        <w:jc w:val="left"/>
      </w:pP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operat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Boolea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vectors: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1933" w:right="3636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any(...)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21"/>
          <w:szCs w:val="21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all(...)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9" w:firstLine="24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all(...)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all(...)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implicitly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supply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4.3.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890" w:right="7370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4.3: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96"/>
        <w:ind w:left="435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4350" w:right="1638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internally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all(A)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4350" w:right="1798"/>
        <w:jc w:val="left"/>
      </w:pPr>
      <w:r>
        <w:rPr/>
        <w:pict>
          <v:group style="position:absolute;margin-left:88.375pt;margin-top:20.151709pt;width:24.25pt;height:48.25pt;mso-position-horizontal-relative:page;mso-position-vertical-relative:paragraph;z-index:-2652" coordorigin="1768,403" coordsize="485,965">
            <v:group style="position:absolute;left:1892;top:766;width:238;height:239" coordorigin="1892,766" coordsize="238,239">
              <v:shape style="position:absolute;left:1892;top:766;width:238;height:239" coordorigin="1892,766" coordsize="238,239" path="m2130,886l2112,949,2064,993,2021,1005,1996,1003,1934,977,1897,926,1892,905,1893,879,1917,814,1964,775,2004,766,2028,768,2089,796,2124,849,2130,886xe" filled="f" stroked="t" strokeweight=".25pt" strokecolor="#231F20">
                <v:path arrowok="t"/>
              </v:shape>
            </v:group>
            <v:group style="position:absolute;left:1770;top:886;width:480;height:2" coordorigin="1770,886" coordsize="480,2">
              <v:shape style="position:absolute;left:1770;top:886;width:480;height:2" coordorigin="1770,886" coordsize="480,0" path="m1770,886l2250,886e" filled="f" stroked="t" strokeweight=".25pt" strokecolor="#231F20">
                <v:path arrowok="t"/>
              </v:shape>
            </v:group>
            <v:group style="position:absolute;left:2010;top:406;width:2;height:960" coordorigin="2010,406" coordsize="2,960">
              <v:shape style="position:absolute;left:2010;top:406;width:2;height:960" coordorigin="2010,406" coordsize="0,960" path="m2010,406l2010,136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0.151709pt;width:24.25pt;height:48.25pt;mso-position-horizontal-relative:page;mso-position-vertical-relative:paragraph;z-index:-2651" coordorigin="13588,403" coordsize="485,965">
            <v:group style="position:absolute;left:13712;top:766;width:238;height:239" coordorigin="13712,766" coordsize="238,239">
              <v:shape style="position:absolute;left:13712;top:766;width:238;height:239" coordorigin="13712,766" coordsize="238,239" path="m13950,886l13932,949,13884,993,13841,1005,13816,1003,13754,977,13717,926,13712,905,13713,879,13737,814,13784,775,13824,766,13848,768,13909,796,13944,849,13950,886xe" filled="f" stroked="t" strokeweight=".25pt" strokecolor="#231F20">
                <v:path arrowok="t"/>
              </v:shape>
            </v:group>
            <v:group style="position:absolute;left:13590;top:886;width:480;height:2" coordorigin="13590,886" coordsize="480,2">
              <v:shape style="position:absolute;left:13590;top:886;width:480;height:2" coordorigin="13590,886" coordsize="480,0" path="m13590,886l14070,886e" filled="f" stroked="t" strokeweight=".25pt" strokecolor="#231F20">
                <v:path arrowok="t"/>
              </v:shape>
            </v:group>
            <v:group style="position:absolute;left:13830;top:406;width:2;height:960" coordorigin="13830,406" coordsize="2,960">
              <v:shape style="position:absolute;left:13830;top:406;width:2;height:960" coordorigin="13830,406" coordsize="0,960" path="m13830,406l13830,13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true;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therefore,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body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92" w:right="0"/>
        <w:jc w:val="center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Now,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6"/>
        <w:ind w:left="4350" w:right="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5–6: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body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6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Short-Circuit</w:t>
      </w:r>
      <w:r>
        <w:rPr>
          <w:rFonts w:ascii="Times New Roman" w:hAnsi="Times New Roman" w:cs="Times New Roman" w:eastAsia="Times New Roman"/>
          <w:b/>
          <w:bCs/>
          <w:color w:val="80828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Evaluation</w:t>
      </w:r>
      <w:r>
        <w:rPr>
          <w:rFonts w:ascii="Times New Roman" w:hAnsi="Times New Roman" w:cs="Times New Roman" w:eastAsia="Times New Roman"/>
          <w:b/>
          <w:bCs/>
          <w:color w:val="808285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evaluating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sequence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||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stop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processing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subsequen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processin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irrelevant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concep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illustrate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Assum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evaluate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23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&amp;&amp;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23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evaluate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outcome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5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&amp;&amp;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7"/>
        </w:numPr>
        <w:tabs>
          <w:tab w:pos="4086" w:val="left" w:leader="none"/>
        </w:tabs>
        <w:spacing w:line="271" w:lineRule="exact"/>
        <w:ind w:left="4086" w:right="1669" w:hanging="197"/>
        <w:jc w:val="both"/>
      </w:pPr>
      <w:r>
        <w:rPr>
          <w:b w:val="0"/>
          <w:bCs w:val="0"/>
          <w:color w:val="231F20"/>
          <w:spacing w:val="0"/>
          <w:w w:val="100"/>
        </w:rPr>
        <w:t>Therefore,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reason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evaluate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components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890" w:right="167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expression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once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found.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Similarly,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/>
        <w:ind w:left="3890" w:right="1669"/>
        <w:jc w:val="both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||</w:t>
      </w:r>
      <w:r>
        <w:rPr>
          <w:rFonts w:ascii="Courier New" w:hAnsi="Courier New" w:cs="Courier New" w:eastAsia="Courier New"/>
          <w:b w:val="0"/>
          <w:bCs w:val="0"/>
          <w:color w:val="231F20"/>
          <w:spacing w:val="2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found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true,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evaluate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890" w:right="1670"/>
        <w:jc w:val="both"/>
      </w:pPr>
      <w:r>
        <w:rPr>
          <w:b w:val="0"/>
          <w:bCs w:val="0"/>
          <w:color w:val="231F20"/>
          <w:spacing w:val="0"/>
          <w:w w:val="100"/>
        </w:rPr>
        <w:t>suppose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0"/>
          <w:w w:val="100"/>
        </w:rPr>
        <w:t>th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element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vector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35"/>
          <w:w w:val="100"/>
          <w:sz w:val="17"/>
          <w:szCs w:val="17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using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variable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n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890" w:right="2862"/>
        <w:jc w:val="both"/>
      </w:pP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concerned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legal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1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9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5pt;margin-top:3.717932pt;width:238.42pt;height:13.168pt;mso-position-horizontal-relative:page;mso-position-vertical-relative:paragraph;z-index:-2653" coordorigin="5545,74" coordsize="4768,263">
            <v:group style="position:absolute;left:5550;top:328;width:4758;height:2" coordorigin="5550,328" coordsize="4758,2">
              <v:shape style="position:absolute;left:5550;top:328;width:4758;height:2" coordorigin="5550,328" coordsize="4758,0" path="m5550,328l10308,328e" filled="f" stroked="t" strokeweight=".5pt" strokecolor="#231F20">
                <v:path arrowok="t"/>
              </v:shape>
            </v:group>
            <v:group style="position:absolute;left:5560;top:84;width:2;height:243" coordorigin="5560,84" coordsize="2,243">
              <v:shape style="position:absolute;left:5560;top:84;width:2;height:243" coordorigin="5560,84" coordsize="0,243" path="m5560,328l556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4.3</w:t>
      </w:r>
      <w:r>
        <w:rPr>
          <w:rFonts w:ascii="Times New Roman" w:hAnsi="Times New Roman" w:cs="Times New Roman" w:eastAsia="Times New Roman"/>
          <w:b/>
          <w:bCs/>
          <w:color w:val="231F20"/>
          <w:spacing w:val="4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logical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1"/>
          <w:numId w:val="7"/>
        </w:numPr>
        <w:tabs>
          <w:tab w:pos="4419" w:val="left" w:leader="none"/>
        </w:tabs>
        <w:ind w:left="441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false]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7"/>
        </w:numPr>
        <w:tabs>
          <w:tab w:pos="4419" w:val="left" w:leader="none"/>
        </w:tabs>
        <w:spacing w:before="18"/>
        <w:ind w:left="441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156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will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not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execute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7"/>
        </w:numPr>
        <w:tabs>
          <w:tab w:pos="4419" w:val="left" w:leader="none"/>
        </w:tabs>
        <w:spacing w:before="18"/>
        <w:ind w:left="441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7"/>
        </w:numPr>
        <w:tabs>
          <w:tab w:pos="4419" w:val="left" w:leader="none"/>
        </w:tabs>
        <w:spacing w:before="18"/>
        <w:ind w:left="441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true;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7"/>
        </w:numPr>
        <w:tabs>
          <w:tab w:pos="4419" w:val="left" w:leader="none"/>
        </w:tabs>
        <w:spacing w:before="18"/>
        <w:ind w:left="441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2112" w:right="406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will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execute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7"/>
        </w:numPr>
        <w:tabs>
          <w:tab w:pos="4419" w:val="left" w:leader="none"/>
        </w:tabs>
        <w:spacing w:before="18"/>
        <w:ind w:left="441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07996pt;margin-top:19.81015pt;width:228pt;height:.1pt;mso-position-horizontal-relative:page;mso-position-vertical-relative:paragraph;z-index:-2654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18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88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Execution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Control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410" w:right="4872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410" w:right="487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length(v))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&amp;&amp;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(v(n)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842" w:right="519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success!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487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6" w:firstLine="240"/>
        <w:jc w:val="both"/>
      </w:pP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wer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lega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index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indexe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accesso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v(n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erro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attemptin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beyon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puttin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short-circui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logi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failed.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left="3670" w:right="4872" w:firstLine="0"/>
        <w:jc w:val="left"/>
        <w:rPr>
          <w:b w:val="0"/>
          <w:bCs w:val="0"/>
        </w:rPr>
      </w:pPr>
      <w:r>
        <w:rPr/>
        <w:pict>
          <v:group style="position:absolute;margin-left:237.992996pt;margin-top:3.145727pt;width:351.456pt;height:17.89pt;mso-position-horizontal-relative:page;mso-position-vertical-relative:paragraph;z-index:-2648" coordorigin="4760,63" coordsize="7029,358">
            <v:shape style="position:absolute;left:4764;top:63;width:420;height:356" type="#_x0000_t75">
              <v:imagedata r:id="rId20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4.4</w:t>
      </w:r>
      <w:r>
        <w:rPr>
          <w:color w:val="231F20"/>
          <w:spacing w:val="57"/>
          <w:w w:val="105"/>
        </w:rPr>
        <w:t> </w:t>
      </w:r>
      <w:r>
        <w:rPr>
          <w:rFonts w:ascii="Courier New" w:hAnsi="Courier New" w:cs="Courier New" w:eastAsia="Courier New"/>
          <w:color w:val="231F20"/>
          <w:spacing w:val="0"/>
          <w:w w:val="105"/>
        </w:rPr>
        <w:t>switch</w:t>
      </w:r>
      <w:r>
        <w:rPr>
          <w:rFonts w:ascii="Courier New" w:hAnsi="Courier New" w:cs="Courier New" w:eastAsia="Courier New"/>
          <w:color w:val="231F20"/>
          <w:spacing w:val="-102"/>
          <w:w w:val="105"/>
        </w:rPr>
        <w:t> </w:t>
      </w:r>
      <w:r>
        <w:rPr>
          <w:color w:val="231F20"/>
          <w:spacing w:val="0"/>
          <w:w w:val="105"/>
        </w:rPr>
        <w:t>Statements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60" w:lineRule="exact"/>
        <w:ind w:right="2383"/>
        <w:jc w:val="both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switch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4.2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programming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style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allowing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programmer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language-independen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templat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2"/>
          <w:w w:val="100"/>
          <w:sz w:val="17"/>
          <w:szCs w:val="17"/>
        </w:rPr>
        <w:t>switc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</w:t>
      </w:r>
      <w:r>
        <w:rPr>
          <w:rFonts w:ascii="Courier New" w:hAnsi="Courier New" w:cs="Courier New" w:eastAsia="Courier New"/>
          <w:b w:val="0"/>
          <w:bCs w:val="0"/>
          <w:color w:val="231F20"/>
          <w:spacing w:val="1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6"/>
          <w:w w:val="100"/>
        </w:rPr>
        <w:t>statements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its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8"/>
        </w:numPr>
        <w:tabs>
          <w:tab w:pos="3701" w:val="left" w:leader="none"/>
        </w:tabs>
        <w:ind w:left="3701" w:right="7015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General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0"/>
          <w:w w:val="105"/>
        </w:rPr>
        <w:t>Template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3218"/>
        <w:jc w:val="both"/>
      </w:pPr>
      <w:r>
        <w:rPr/>
        <w:pict>
          <v:group style="position:absolute;margin-left:88.375pt;margin-top:2.619080pt;width:24.25pt;height:48.25pt;mso-position-horizontal-relative:page;mso-position-vertical-relative:paragraph;z-index:-2647" coordorigin="1768,52" coordsize="485,965">
            <v:group style="position:absolute;left:1892;top:415;width:238;height:239" coordorigin="1892,415" coordsize="238,239">
              <v:shape style="position:absolute;left:1892;top:415;width:238;height:239" coordorigin="1892,415" coordsize="238,239" path="m2130,535l2112,599,2064,642,2021,654,1996,653,1934,626,1897,575,1892,555,1893,528,1917,463,1964,424,2004,415,2028,417,2089,445,2124,498,2130,535xe" filled="f" stroked="t" strokeweight=".25pt" strokecolor="#231F20">
                <v:path arrowok="t"/>
              </v:shape>
            </v:group>
            <v:group style="position:absolute;left:1770;top:535;width:480;height:2" coordorigin="1770,535" coordsize="480,2">
              <v:shape style="position:absolute;left:1770;top:535;width:480;height:2" coordorigin="1770,535" coordsize="480,0" path="m1770,535l2250,535e" filled="f" stroked="t" strokeweight=".25pt" strokecolor="#231F20">
                <v:path arrowok="t"/>
              </v:shape>
            </v:group>
            <v:group style="position:absolute;left:2010;top:55;width:2;height:960" coordorigin="2010,55" coordsize="2,960">
              <v:shape style="position:absolute;left:2010;top:55;width:2;height:960" coordorigin="2010,55" coordsize="0,960" path="m2010,55l2010,101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.619080pt;width:24.25pt;height:48.25pt;mso-position-horizontal-relative:page;mso-position-vertical-relative:paragraph;z-index:-2646" coordorigin="13588,52" coordsize="485,965">
            <v:group style="position:absolute;left:13712;top:415;width:238;height:239" coordorigin="13712,415" coordsize="238,239">
              <v:shape style="position:absolute;left:13712;top:415;width:238;height:239" coordorigin="13712,415" coordsize="238,239" path="m13950,535l13932,599,13884,642,13841,654,13816,653,13754,626,13717,575,13712,555,13713,528,13737,463,13784,424,13824,415,13848,417,13909,445,13944,498,13950,535xe" filled="f" stroked="t" strokeweight=".25pt" strokecolor="#231F20">
                <v:path arrowok="t"/>
              </v:shape>
            </v:group>
            <v:group style="position:absolute;left:13590;top:535;width:480;height:2" coordorigin="13590,535" coordsize="480,2">
              <v:shape style="position:absolute;left:13590;top:535;width:480;height:2" coordorigin="13590,535" coordsize="480,0" path="m13590,535l14070,535e" filled="f" stroked="t" strokeweight=".25pt" strokecolor="#231F20">
                <v:path arrowok="t"/>
              </v:shape>
            </v:group>
            <v:group style="position:absolute;left:13830;top:55;width:2;height:960" coordorigin="13830,55" coordsize="2,960">
              <v:shape style="position:absolute;left:13830;top:55;width:2;height:960" coordorigin="13830,55" coordsize="0,960" path="m13830,55l13830,101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switch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76"/>
        <w:ind w:left="3410" w:right="4872"/>
        <w:jc w:val="left"/>
      </w:pP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8"/>
        </w:numPr>
        <w:tabs>
          <w:tab w:pos="3625" w:val="left" w:leader="none"/>
        </w:tabs>
        <w:spacing w:before="96"/>
        <w:ind w:left="3630" w:right="0" w:hanging="280"/>
        <w:jc w:val="left"/>
      </w:pP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8"/>
        </w:numPr>
        <w:tabs>
          <w:tab w:pos="3625" w:val="left" w:leader="none"/>
        </w:tabs>
        <w:spacing w:line="260" w:lineRule="exact" w:before="29"/>
        <w:ind w:left="3630" w:right="3580" w:hanging="28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case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specifications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enclosed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braces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{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}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3"/>
          <w:numId w:val="8"/>
        </w:numPr>
        <w:tabs>
          <w:tab w:pos="3625" w:val="left" w:leader="none"/>
        </w:tabs>
        <w:spacing w:line="260" w:lineRule="exact" w:before="40"/>
        <w:ind w:left="3630" w:right="2693" w:hanging="28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otherwise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specifies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8"/>
        </w:numPr>
        <w:tabs>
          <w:tab w:pos="3625" w:val="left" w:leader="none"/>
        </w:tabs>
        <w:spacing w:line="260" w:lineRule="exact" w:before="40"/>
        <w:ind w:left="3630" w:right="3166" w:hanging="28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sequence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legal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statements,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(nested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ifs</w:t>
      </w:r>
      <w:r>
        <w:rPr>
          <w:b w:val="0"/>
          <w:bCs w:val="0"/>
          <w:color w:val="231F20"/>
          <w:spacing w:val="0"/>
          <w:w w:val="100"/>
        </w:rPr>
        <w:t>),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switch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2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5pt;margin-top:3.718043pt;width:238.412pt;height:13.168pt;mso-position-horizontal-relative:page;mso-position-vertical-relative:paragraph;z-index:-2649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/>
          <w:bCs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4.2</w:t>
      </w:r>
      <w:r>
        <w:rPr>
          <w:rFonts w:ascii="Times New Roman" w:hAnsi="Times New Roman" w:cs="Times New Roman" w:eastAsia="Times New Roman"/>
          <w:b/>
          <w:bCs/>
          <w:color w:val="231F20"/>
          <w:spacing w:val="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General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switch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3410" w:right="487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switch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&lt;parameter&gt;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10" w:right="487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case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&lt;case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specification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010" w:right="487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&lt;code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block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10" w:right="487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case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&lt;case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specification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010" w:right="487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&lt;code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block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19"/>
          <w:pgSz w:w="15840" w:h="24480"/>
          <w:pgMar w:header="4828" w:footer="5472" w:top="5660" w:bottom="5660" w:left="1660" w:right="1660"/>
        </w:sectPr>
      </w:pPr>
    </w:p>
    <w:p>
      <w:pPr>
        <w:spacing w:before="18"/>
        <w:ind w:left="0" w:right="192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192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8.91017pt;width:228pt;height:.1pt;mso-position-horizontal-relative:page;mso-position-vertical-relative:paragraph;z-index:-2650" coordorigin="5070,378" coordsize="4560,2">
            <v:shape style="position:absolute;left:5070;top:378;width:4560;height:2" coordorigin="5070,378" coordsize="4560,0" path="m5070,378l9630,378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-29" w:right="620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case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&lt;case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specification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-29" w:right="7161" w:firstLine="30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&lt;code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block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otherwise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&lt;default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block&gt;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3699" w:space="40"/>
            <w:col w:w="8781"/>
          </w:cols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9"/>
        </w:numPr>
        <w:tabs>
          <w:tab w:pos="4268" w:val="left" w:leader="none"/>
          <w:tab w:pos="10849" w:val="right" w:leader="none"/>
        </w:tabs>
        <w:spacing w:before="68"/>
        <w:ind w:left="4268" w:right="1670" w:hanging="378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switch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                                             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Statements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89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Heading3"/>
        <w:numPr>
          <w:ilvl w:val="2"/>
          <w:numId w:val="9"/>
        </w:numPr>
        <w:tabs>
          <w:tab w:pos="4421" w:val="left" w:leader="none"/>
        </w:tabs>
        <w:spacing w:before="384"/>
        <w:ind w:left="4421" w:right="5550" w:hanging="532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MATLAB</w:t>
      </w:r>
      <w:r>
        <w:rPr>
          <w:color w:val="231F20"/>
          <w:spacing w:val="14"/>
          <w:w w:val="100"/>
        </w:rPr>
        <w:t> </w:t>
      </w:r>
      <w:r>
        <w:rPr>
          <w:color w:val="231F20"/>
          <w:spacing w:val="0"/>
          <w:w w:val="100"/>
        </w:rPr>
        <w:t>Implementation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24"/>
        <w:ind w:left="3890" w:right="1669"/>
        <w:jc w:val="both"/>
      </w:pP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4.4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typical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days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month.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assumes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month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leapYear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logical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identifying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year.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21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ind w:left="0" w:right="260"/>
        <w:jc w:val="center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Style</w:t>
      </w:r>
      <w:r>
        <w:rPr>
          <w:rFonts w:ascii="GillSans-UltraBold" w:hAnsi="GillSans-UltraBold" w:cs="GillSans-UltraBold" w:eastAsia="GillSans-UltraBold"/>
          <w:color w:val="FFFFFF"/>
          <w:spacing w:val="28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Points</w:t>
      </w:r>
      <w:r>
        <w:rPr>
          <w:rFonts w:ascii="GillSans-UltraBold" w:hAnsi="GillSans-UltraBold" w:cs="GillSans-UltraBold" w:eastAsia="GillSans-UltraBold"/>
          <w:color w:val="FFFFFF"/>
          <w:spacing w:val="29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4.1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41" w:lineRule="auto" w:before="67"/>
        <w:ind w:left="2509" w:right="4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usua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descriptio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logi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suggest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case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Listin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otherwis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clause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However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prevent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being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detect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bad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month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numbe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does.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0" w:right="1019"/>
        <w:jc w:val="center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Hint</w:t>
      </w:r>
      <w:r>
        <w:rPr>
          <w:rFonts w:ascii="GillSans-UltraBold" w:hAnsi="GillSans-UltraBold" w:cs="GillSans-UltraBold" w:eastAsia="GillSans-UltraBold"/>
          <w:color w:val="FFFFFF"/>
          <w:spacing w:val="22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4.1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68"/>
        <w:ind w:left="251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67.356979pt;width:24.25pt;height:48.25pt;mso-position-horizontal-relative:page;mso-position-vertical-relative:paragraph;z-index:-2640" coordorigin="1768,1347" coordsize="485,965">
            <v:group style="position:absolute;left:1892;top:1710;width:238;height:239" coordorigin="1892,1710" coordsize="238,239">
              <v:shape style="position:absolute;left:1892;top:1710;width:238;height:239" coordorigin="1892,1710" coordsize="238,239" path="m2130,1830l2112,1893,2064,1937,2021,1949,1996,1947,1934,1921,1897,1870,1892,1849,1893,1823,1917,1758,1964,1719,2004,1710,2028,1712,2089,1740,2124,1793,2130,1830xe" filled="f" stroked="t" strokeweight=".25pt" strokecolor="#231F20">
                <v:path arrowok="t"/>
              </v:shape>
            </v:group>
            <v:group style="position:absolute;left:1770;top:1830;width:480;height:2" coordorigin="1770,1830" coordsize="480,2">
              <v:shape style="position:absolute;left:1770;top:1830;width:480;height:2" coordorigin="1770,1830" coordsize="480,0" path="m1770,1830l2250,1830e" filled="f" stroked="t" strokeweight=".25pt" strokecolor="#231F20">
                <v:path arrowok="t"/>
              </v:shape>
            </v:group>
            <v:group style="position:absolute;left:2010;top:1350;width:2;height:960" coordorigin="2010,1350" coordsize="2,960">
              <v:shape style="position:absolute;left:2010;top:1350;width:2;height:960" coordorigin="2010,1350" coordsize="0,960" path="m2010,1350l2010,231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secon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paramete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8"/>
          <w:w w:val="100"/>
          <w:sz w:val="17"/>
          <w:szCs w:val="17"/>
        </w:rPr>
        <w:t>input(...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2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statement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prevent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MATLA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fro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attemptin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pars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provided,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returning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string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instead.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Without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activity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suppressed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ente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strin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'yes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'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MATLA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wil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rush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lookin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variabl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name.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0" w:right="354"/>
        <w:jc w:val="center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Style</w:t>
      </w:r>
      <w:r>
        <w:rPr>
          <w:rFonts w:ascii="GillSans-UltraBold" w:hAnsi="GillSans-UltraBold" w:cs="GillSans-UltraBold" w:eastAsia="GillSans-UltraBold"/>
          <w:color w:val="FFFFFF"/>
          <w:spacing w:val="28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Points</w:t>
      </w:r>
      <w:r>
        <w:rPr>
          <w:rFonts w:ascii="GillSans-UltraBold" w:hAnsi="GillSans-UltraBold" w:cs="GillSans-UltraBold" w:eastAsia="GillSans-UltraBold"/>
          <w:color w:val="FFFFFF"/>
          <w:spacing w:val="29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4.2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41" w:lineRule="auto" w:before="67"/>
        <w:ind w:left="251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indentatio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require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8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language,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significance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regard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syntax.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However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appropriat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indentatio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greatly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9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improve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legibilit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cod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shoul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probably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already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noted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addition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colorizing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contro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statements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edito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automaticall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place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control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statements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indented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positions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illustrated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4.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4.4.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before="4"/>
        <w:ind w:left="315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4.4: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535" w:right="1808"/>
        <w:jc w:val="left"/>
      </w:pPr>
      <w:r>
        <w:rPr/>
        <w:pict>
          <v:group style="position:absolute;margin-left:201.975998pt;margin-top:-3.722728pt;width:241.0pt;height:70.478pt;mso-position-horizontal-relative:page;mso-position-vertical-relative:paragraph;z-index:-2643" coordorigin="4040,-74" coordsize="4820,1410">
            <v:group style="position:absolute;left:4050;top:-64;width:4800;height:1390" coordorigin="4050,-64" coordsize="4800,1390">
              <v:shape style="position:absolute;left:4050;top:-64;width:4800;height:1390" coordorigin="4050,-64" coordsize="4800,1390" path="m4050,1325l8850,1325,8850,-64,4050,-64,4050,1325xe" filled="t" fillcolor="#EDEDEE" stroked="f">
                <v:path arrowok="t"/>
                <v:fill type="solid"/>
              </v:shape>
            </v:group>
            <v:group style="position:absolute;left:4207;top:59;width:1720;height:232" coordorigin="4207,59" coordsize="1720,232">
              <v:shape style="position:absolute;left:4207;top:59;width:1720;height:232" coordorigin="4207,59" coordsize="1720,232" path="m4207,291l5927,291,5927,59,4207,59,4207,291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mont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h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535" w:right="1911"/>
        <w:jc w:val="left"/>
      </w:pPr>
      <w:r>
        <w:rPr/>
        <w:pict>
          <v:group style="position:absolute;margin-left:202pt;margin-top:49.754723pt;width:241.0pt;height:81.479pt;mso-position-horizontal-relative:page;mso-position-vertical-relative:paragraph;z-index:-2642" coordorigin="4040,995" coordsize="4820,1630">
            <v:group style="position:absolute;left:4050;top:1005;width:4800;height:1610" coordorigin="4050,1005" coordsize="4800,1610">
              <v:shape style="position:absolute;left:4050;top:1005;width:4800;height:1610" coordorigin="4050,1005" coordsize="4800,1610" path="m4050,2615l8850,2615,8850,1005,4050,1005,4050,2615xe" filled="t" fillcolor="#EDEDEE" stroked="f">
                <v:path arrowok="t"/>
                <v:fill type="solid"/>
              </v:shape>
            </v:group>
            <v:group style="position:absolute;left:4207;top:1129;width:960;height:232" coordorigin="4207,1129" coordsize="960,232">
              <v:shape style="position:absolute;left:4207;top:1129;width:960;height:232" coordorigin="4207,1129" coordsize="960,232" path="m4207,1361l5167,1361,5167,1129,4207,1129,4207,1361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case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specification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(See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specifics)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months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days.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535" w:right="203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extends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case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case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otherwis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end</w:t>
      </w:r>
      <w:r>
        <w:rPr>
          <w:b w:val="0"/>
          <w:bCs w:val="0"/>
          <w:color w:val="231F20"/>
          <w:spacing w:val="0"/>
          <w:w w:val="100"/>
        </w:rPr>
        <w:t>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535" w:right="1811"/>
        <w:jc w:val="left"/>
      </w:pPr>
      <w:r>
        <w:rPr/>
        <w:pict>
          <v:group style="position:absolute;margin-left:202pt;margin-top:32.319721pt;width:240.976pt;height:114.479pt;mso-position-horizontal-relative:page;mso-position-vertical-relative:paragraph;z-index:-2641" coordorigin="4040,646" coordsize="4820,2290">
            <v:group style="position:absolute;left:4050;top:656;width:4800;height:2270" coordorigin="4050,656" coordsize="4800,2270">
              <v:shape style="position:absolute;left:4050;top:656;width:4800;height:2270" coordorigin="4050,656" coordsize="4800,2270" path="m4050,2926l8850,2926,8850,656,4050,656,4050,2926xe" filled="t" fillcolor="#EDEDEE" stroked="f">
                <v:path arrowok="t"/>
                <v:fill type="solid"/>
              </v:shape>
            </v:group>
            <v:group style="position:absolute;left:4159;top:780;width:1720;height:232" coordorigin="4159,780" coordsize="1720,232">
              <v:shape style="position:absolute;left:4159;top:780;width:1720;height:232" coordorigin="4159,780" coordsize="1720,232" path="m4159,1012l5879,1012,5879,780,4159,780,4159,101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679.375pt;margin-top:27.890722pt;width:24.25pt;height:48.25pt;mso-position-horizontal-relative:page;mso-position-vertical-relative:paragraph;z-index:-2639" coordorigin="13588,558" coordsize="485,965">
            <v:group style="position:absolute;left:13712;top:920;width:238;height:239" coordorigin="13712,920" coordsize="238,239">
              <v:shape style="position:absolute;left:13712;top:920;width:238;height:239" coordorigin="13712,920" coordsize="238,239" path="m13950,1040l13932,1104,13884,1148,13841,1160,13816,1158,13754,1131,13717,1081,13712,1060,13713,1033,13737,968,13784,930,13824,920,13848,922,13909,950,13944,1003,13950,1040xe" filled="f" stroked="t" strokeweight=".25pt" strokecolor="#231F20">
                <v:path arrowok="t"/>
              </v:shape>
            </v:group>
            <v:group style="position:absolute;left:13590;top:1040;width:480;height:2" coordorigin="13590,1040" coordsize="480,2">
              <v:shape style="position:absolute;left:13590;top:1040;width:480;height:2" coordorigin="13590,1040" coordsize="480,0" path="m13590,1040l14070,1040e" filled="f" stroked="t" strokeweight=".25pt" strokecolor="#231F20">
                <v:path arrowok="t"/>
              </v:shape>
            </v:group>
            <v:group style="position:absolute;left:13830;top:560;width:2;height:960" coordorigin="13830,560" coordsize="2,960">
              <v:shape style="position:absolute;left:13830;top:560;width:2;height:960" coordorigin="13830,560" coordsize="0,960" path="m13830,560l13830,152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February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presumes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Boolean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leapYear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month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year.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535" w:right="2434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10–11: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months.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535" w:right="1992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built-in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announces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  <w:cols w:num="2" w:equalWidth="0">
            <w:col w:w="7074" w:space="40"/>
            <w:col w:w="5406"/>
          </w:cols>
        </w:sectPr>
      </w:pP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0" w:right="88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5pt;margin-top:.317926pt;width:238.412pt;height:13.168pt;mso-position-horizontal-relative:page;mso-position-vertical-relative:paragraph;z-index:-2644" coordorigin="5545,6" coordsize="4768,263">
            <v:group style="position:absolute;left:5550;top:260;width:4758;height:2" coordorigin="5550,260" coordsize="4758,2">
              <v:shape style="position:absolute;left:5550;top:260;width:4758;height:2" coordorigin="5550,260" coordsize="4758,0" path="m5550,260l10308,260e" filled="f" stroked="t" strokeweight=".5pt" strokecolor="#231F20">
                <v:path arrowok="t"/>
              </v:shape>
            </v:group>
            <v:group style="position:absolute;left:5560;top:16;width:2;height:243" coordorigin="5560,16" coordsize="2,243">
              <v:shape style="position:absolute;left:5560;top:16;width:2;height:243" coordorigin="5560,16" coordsize="0,243" path="m5560,260l5560,16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4.4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switch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3"/>
          <w:numId w:val="9"/>
        </w:numPr>
        <w:tabs>
          <w:tab w:pos="4515" w:val="left" w:leader="none"/>
        </w:tabs>
        <w:ind w:left="4515" w:right="2621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switch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month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78" w:val="left" w:leader="none"/>
        </w:tabs>
        <w:spacing w:before="18"/>
        <w:ind w:left="0" w:right="175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case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{9,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11}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917" w:right="493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Sept,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Apr,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June,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Nov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1156" w:val="left" w:leader="none"/>
          <w:tab w:pos="5382" w:val="left" w:leader="none"/>
        </w:tabs>
        <w:spacing w:before="18"/>
        <w:ind w:left="5382" w:right="1947" w:hanging="1157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days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578" w:val="left" w:leader="none"/>
          <w:tab w:pos="2504" w:val="left" w:leader="none"/>
          <w:tab w:pos="4804" w:val="left" w:leader="none"/>
        </w:tabs>
        <w:spacing w:before="18"/>
        <w:ind w:left="4804" w:right="1080" w:hanging="57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case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Feb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963" w:val="left" w:leader="none"/>
          <w:tab w:pos="5190" w:val="left" w:leader="none"/>
        </w:tabs>
        <w:spacing w:before="18"/>
        <w:ind w:left="5190" w:right="2044" w:hanging="964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leapYear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1733" w:val="left" w:leader="none"/>
          <w:tab w:pos="5960" w:val="left" w:leader="none"/>
        </w:tabs>
        <w:spacing w:before="18"/>
        <w:ind w:left="5960" w:right="1369" w:hanging="173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days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29;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1445" w:val="left" w:leader="none"/>
          <w:tab w:pos="5671" w:val="left" w:leader="none"/>
        </w:tabs>
        <w:spacing w:before="18"/>
        <w:ind w:left="5671" w:right="2236" w:hanging="1446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1733" w:val="left" w:leader="none"/>
          <w:tab w:pos="5960" w:val="left" w:leader="none"/>
        </w:tabs>
        <w:spacing w:before="18"/>
        <w:ind w:left="5960" w:right="1369" w:hanging="173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days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28;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0"/>
        </w:numPr>
        <w:tabs>
          <w:tab w:pos="1348" w:val="left" w:leader="none"/>
          <w:tab w:pos="5574" w:val="left" w:leader="none"/>
        </w:tabs>
        <w:spacing w:before="18"/>
        <w:ind w:left="5574" w:right="2429" w:hanging="134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804" w:val="left" w:leader="none"/>
        </w:tabs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case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{1,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12}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" w:right="79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other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months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5959" w:val="left" w:leader="none"/>
        </w:tabs>
        <w:spacing w:before="18"/>
        <w:ind w:left="5960" w:right="0" w:hanging="183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days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804" w:val="left" w:leader="none"/>
        </w:tabs>
        <w:spacing w:before="18"/>
        <w:ind w:left="480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otherwise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6152" w:val="left" w:leader="none"/>
        </w:tabs>
        <w:spacing w:before="18"/>
        <w:ind w:left="6152" w:right="0" w:hanging="202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error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'bad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month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index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144pt;width:228pt;height:.1pt;mso-position-horizontal-relative:page;mso-position-vertical-relative:paragraph;z-index:-2645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90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Execution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Control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3690" w:right="487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4.2</w:t>
      </w:r>
      <w:r>
        <w:rPr>
          <w:rFonts w:ascii="Times New Roman" w:hAnsi="Times New Roman" w:cs="Times New Roman" w:eastAsia="Times New Roman"/>
          <w:b/>
          <w:bCs/>
          <w:color w:val="231F20"/>
          <w:spacing w:val="4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switch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20" w:lineRule="exact"/>
        <w:ind w:left="3290" w:right="1973" w:hanging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Write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test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script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Listing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4.4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using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input(...)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9"/>
          <w:w w:val="105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request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numerical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month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value.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36"/>
        <w:ind w:left="3290" w:right="4872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need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preset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value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leapYea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20" w:lineRule="exact" w:before="47"/>
        <w:ind w:left="3290" w:right="1956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Tes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19"/>
          <w:szCs w:val="19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scrip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runnin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repeatedl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fo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lega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illega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value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month.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20" w:lineRule="exact" w:before="60"/>
        <w:ind w:left="3290" w:right="2285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Modify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your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script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ask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whether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current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year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leap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year.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(It’s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best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2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ask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only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February.)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use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code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like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following: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64" w:lineRule="auto"/>
        <w:ind w:left="3410" w:right="5353" w:hanging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input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'leap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year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(yes/no)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's'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leapYear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(ans(1)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'y'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4"/>
        <w:ind w:left="3290" w:right="4872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Test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new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script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thoroughly.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20" w:lineRule="exact" w:before="47"/>
        <w:ind w:left="3290" w:right="2283" w:hanging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Try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script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without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second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parameter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input(...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explain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2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happening?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20" w:lineRule="exact" w:before="60"/>
        <w:ind w:left="3290" w:right="2283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Modify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script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again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accept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year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rather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yes/no,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implement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logic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determine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whether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year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leap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1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year.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40"/>
        <w:ind w:left="3410" w:right="0"/>
        <w:jc w:val="left"/>
      </w:pPr>
      <w:r>
        <w:rPr/>
        <w:pict>
          <v:group style="position:absolute;margin-left:241pt;margin-top:-218.583069pt;width:349pt;height:209.696pt;mso-position-horizontal-relative:page;mso-position-vertical-relative:paragraph;z-index:-2638" coordorigin="4820,-4372" coordsize="6980,4194">
            <v:group style="position:absolute;left:4830;top:-4362;width:6960;height:4174" coordorigin="4830,-4362" coordsize="6960,4174">
              <v:shape style="position:absolute;left:4830;top:-4362;width:6960;height:4174" coordorigin="4830,-4362" coordsize="6960,4174" path="m4830,-188l11790,-188,11790,-4362,4830,-4362,4830,-188xe" filled="t" fillcolor="#E6E7E8" stroked="f">
                <v:path arrowok="t"/>
                <v:fill type="solid"/>
              </v:shape>
              <v:shape style="position:absolute;left:4830;top:-4362;width:423;height:350" type="#_x0000_t75">
                <v:imagedata r:id="rId23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switch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4.2.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12"/>
        </w:numPr>
        <w:tabs>
          <w:tab w:pos="4146" w:val="left" w:leader="none"/>
        </w:tabs>
        <w:spacing w:before="58"/>
        <w:ind w:left="4146" w:right="0" w:hanging="477"/>
        <w:jc w:val="left"/>
        <w:rPr>
          <w:b w:val="0"/>
          <w:bCs w:val="0"/>
        </w:rPr>
      </w:pPr>
      <w:r>
        <w:rPr/>
        <w:pict>
          <v:group style="position:absolute;margin-left:237.992996pt;margin-top:3.145849pt;width:351.456pt;height:17.89pt;mso-position-horizontal-relative:page;mso-position-vertical-relative:paragraph;z-index:-2637" coordorigin="4760,63" coordsize="7029,358">
            <v:shape style="position:absolute;left:4764;top:63;width:420;height:357" type="#_x0000_t75">
              <v:imagedata r:id="rId24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8.375pt;margin-top:-2.367151pt;width:24.25pt;height:48.25pt;mso-position-horizontal-relative:page;mso-position-vertical-relative:paragraph;z-index:-2635" coordorigin="1768,-47" coordsize="485,965">
            <v:group style="position:absolute;left:1892;top:315;width:238;height:239" coordorigin="1892,315" coordsize="238,239">
              <v:shape style="position:absolute;left:1892;top:315;width:238;height:239" coordorigin="1892,315" coordsize="238,239" path="m2130,435l2112,499,2064,542,2021,555,1996,553,1934,526,1897,476,1892,455,1893,428,1917,363,1964,324,2004,315,2028,317,2089,345,2124,398,2130,435xe" filled="f" stroked="t" strokeweight=".25pt" strokecolor="#231F20">
                <v:path arrowok="t"/>
              </v:shape>
            </v:group>
            <v:group style="position:absolute;left:1770;top:435;width:480;height:2" coordorigin="1770,435" coordsize="480,2">
              <v:shape style="position:absolute;left:1770;top:435;width:480;height:2" coordorigin="1770,435" coordsize="480,0" path="m1770,435l2250,435e" filled="f" stroked="t" strokeweight=".25pt" strokecolor="#231F20">
                <v:path arrowok="t"/>
              </v:shape>
            </v:group>
            <v:group style="position:absolute;left:2010;top:-45;width:2;height:960" coordorigin="2010,-45" coordsize="2,960">
              <v:shape style="position:absolute;left:2010;top:-45;width:2;height:960" coordorigin="2010,-45" coordsize="0,960" path="m2010,-45l2010,91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2.367151pt;width:24.25pt;height:48.25pt;mso-position-horizontal-relative:page;mso-position-vertical-relative:paragraph;z-index:-2634" coordorigin="13588,-47" coordsize="485,965">
            <v:group style="position:absolute;left:13712;top:315;width:238;height:239" coordorigin="13712,315" coordsize="238,239">
              <v:shape style="position:absolute;left:13712;top:315;width:238;height:239" coordorigin="13712,315" coordsize="238,239" path="m13950,435l13932,499,13884,542,13841,555,13816,553,13754,526,13717,476,13712,455,13713,428,13737,363,13784,324,13824,315,13848,317,13909,345,13944,398,13950,435xe" filled="f" stroked="t" strokeweight=".25pt" strokecolor="#231F20">
                <v:path arrowok="t"/>
              </v:shape>
            </v:group>
            <v:group style="position:absolute;left:13590;top:435;width:480;height:2" coordorigin="13590,435" coordsize="480,2">
              <v:shape style="position:absolute;left:13590;top:435;width:480;height:2" coordorigin="13590,435" coordsize="480,0" path="m13590,435l14070,435e" filled="f" stroked="t" strokeweight=".25pt" strokecolor="#231F20">
                <v:path arrowok="t"/>
              </v:shape>
            </v:group>
            <v:group style="position:absolute;left:13830;top:-45;width:2;height:960" coordorigin="13830,-45" coordsize="2,960">
              <v:shape style="position:absolute;left:13830;top:-45;width:2;height:960" coordorigin="13830,-45" coordsize="0,960" path="m13830,-45l13830,91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Iteration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0"/>
          <w:w w:val="105"/>
        </w:rPr>
        <w:t>General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2386"/>
        <w:jc w:val="both"/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Iteration</w:t>
      </w:r>
      <w:r>
        <w:rPr>
          <w:rFonts w:ascii="Palatino" w:hAnsi="Palatino" w:cs="Palatino" w:eastAsia="Palatino"/>
          <w:b/>
          <w:bCs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allows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controlled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repetition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statements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beginnin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bloc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specif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manne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exten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repetition: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3"/>
        </w:numPr>
        <w:tabs>
          <w:tab w:pos="3625" w:val="left" w:leader="none"/>
        </w:tabs>
        <w:spacing w:line="260" w:lineRule="exact"/>
        <w:ind w:left="3630" w:right="2715" w:hanging="28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fixed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automates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managing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3625" w:val="left" w:leader="none"/>
        </w:tabs>
        <w:spacing w:line="260" w:lineRule="exact" w:before="40"/>
        <w:ind w:left="3630" w:right="2668" w:hanging="28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flexible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fixed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repetition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depending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processed.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“do-it-yourself”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kit.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7" w:firstLine="240"/>
        <w:jc w:val="both"/>
      </w:pP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switc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allo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decid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ski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blocks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based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constructs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allow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blocks.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avoi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iteration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Unde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circumstance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processin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processin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buil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languag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do-it-yourself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constructs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unnecessary.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12"/>
        </w:numPr>
        <w:tabs>
          <w:tab w:pos="4146" w:val="left" w:leader="none"/>
        </w:tabs>
        <w:spacing w:before="58"/>
        <w:ind w:left="4146" w:right="0" w:hanging="477"/>
        <w:jc w:val="left"/>
        <w:rPr>
          <w:b w:val="0"/>
          <w:bCs w:val="0"/>
        </w:rPr>
      </w:pPr>
      <w:r>
        <w:rPr/>
        <w:pict>
          <v:group style="position:absolute;margin-left:237.992996pt;margin-top:3.145819pt;width:351.456pt;height:17.89pt;mso-position-horizontal-relative:page;mso-position-vertical-relative:paragraph;z-index:-2636" coordorigin="4760,63" coordsize="7029,358">
            <v:shape style="position:absolute;left:4764;top:63;width:420;height:356" type="#_x0000_t75">
              <v:imagedata r:id="rId25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color w:val="231F20"/>
          <w:spacing w:val="0"/>
          <w:w w:val="105"/>
        </w:rPr>
        <w:t>for</w:t>
      </w:r>
      <w:r>
        <w:rPr>
          <w:rFonts w:ascii="Courier New" w:hAnsi="Courier New" w:cs="Courier New" w:eastAsia="Courier New"/>
          <w:color w:val="231F20"/>
          <w:spacing w:val="-117"/>
          <w:w w:val="105"/>
        </w:rPr>
        <w:t> </w:t>
      </w:r>
      <w:r>
        <w:rPr>
          <w:color w:val="231F20"/>
          <w:spacing w:val="0"/>
          <w:w w:val="105"/>
        </w:rPr>
        <w:t>Loops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60" w:lineRule="exact"/>
        <w:ind w:right="2387"/>
        <w:jc w:val="both"/>
      </w:pPr>
      <w:r>
        <w:rPr>
          <w:b w:val="0"/>
          <w:bCs w:val="0"/>
          <w:color w:val="231F20"/>
          <w:spacing w:val="2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4.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simpl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fo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hexagona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shap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illustrate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repetition.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repeated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execution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loop-control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2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4"/>
        </w:numPr>
        <w:tabs>
          <w:tab w:pos="4268" w:val="left" w:leader="none"/>
          <w:tab w:pos="10849" w:val="right" w:leader="none"/>
        </w:tabs>
        <w:spacing w:before="68"/>
        <w:ind w:left="4268" w:right="0" w:hanging="378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7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Loops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91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" w:hAnsi="Palatino" w:cs="Palatino" w:eastAsia="Palatino"/>
          <w:sz w:val="18"/>
          <w:szCs w:val="18"/>
        </w:rPr>
        <w:sectPr>
          <w:headerReference w:type="default" r:id="rId26"/>
          <w:pgSz w:w="15840" w:h="24480"/>
          <w:pgMar w:header="4828" w:footer="5472" w:top="5660" w:bottom="5660" w:left="1660" w:right="1660"/>
        </w:sectPr>
      </w:pPr>
    </w:p>
    <w:p>
      <w:pPr>
        <w:spacing w:before="977"/>
        <w:ind w:left="0" w:right="151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&lt;Loop&gt;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970"/>
        <w:ind w:left="24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Done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7339" w:space="40"/>
            <w:col w:w="5141"/>
          </w:cols>
        </w:sectPr>
      </w:pPr>
    </w:p>
    <w:p>
      <w:pPr>
        <w:spacing w:before="345"/>
        <w:ind w:left="4712" w:right="307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Computations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566"/>
        <w:ind w:left="6110" w:right="2415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388.502991pt;margin-top:-72.363632pt;width:97.439pt;height:97.362pt;mso-position-horizontal-relative:page;mso-position-vertical-relative:paragraph;z-index:-2633" coordorigin="7770,-1447" coordsize="1949,1947">
            <v:group style="position:absolute;left:8042;top:-218;width:1359;height:280" coordorigin="8042,-218" coordsize="1359,280">
              <v:shape style="position:absolute;left:8042;top:-218;width:1359;height:280" coordorigin="8042,-218" coordsize="1359,280" path="m9402,62l8042,62,8042,-218,9402,-218,9402,62xe" filled="t" fillcolor="#E6E7E8" stroked="f">
                <v:path arrowok="t"/>
                <v:fill type="solid"/>
              </v:shape>
            </v:group>
            <v:group style="position:absolute;left:8042;top:-218;width:1359;height:280" coordorigin="8042,-218" coordsize="1359,280">
              <v:shape style="position:absolute;left:8042;top:-218;width:1359;height:280" coordorigin="8042,-218" coordsize="1359,280" path="m9402,62l8042,62,8042,-218,9402,-218,9402,62xe" filled="f" stroked="t" strokeweight=".5pt" strokecolor="#231F20">
                <v:path arrowok="t"/>
              </v:shape>
            </v:group>
            <v:group style="position:absolute;left:8725;top:-676;width:2;height:352" coordorigin="8725,-676" coordsize="2,352">
              <v:shape style="position:absolute;left:8725;top:-676;width:2;height:352" coordorigin="8725,-676" coordsize="0,352" path="m8725,-324l8725,-676e" filled="f" stroked="t" strokeweight=".5pt" strokecolor="#231F20">
                <v:path arrowok="t"/>
              </v:shape>
            </v:group>
            <v:group style="position:absolute;left:8674;top:-360;width:102;height:124" coordorigin="8674,-360" coordsize="102,124">
              <v:shape style="position:absolute;left:8674;top:-360;width:102;height:124" coordorigin="8674,-360" coordsize="102,124" path="m8674,-360l8725,-235,8763,-330,8725,-330,8674,-360xe" filled="t" fillcolor="#231F20" stroked="f">
                <v:path arrowok="t"/>
                <v:fill type="solid"/>
              </v:shape>
              <v:shape style="position:absolute;left:8674;top:-360;width:102;height:124" coordorigin="8674,-360" coordsize="102,124" path="m8775,-360l8725,-330,8763,-330,8775,-360xe" filled="t" fillcolor="#231F20" stroked="f">
                <v:path arrowok="t"/>
                <v:fill type="solid"/>
              </v:shape>
            </v:group>
            <v:group style="position:absolute;left:8196;top:-985;width:1051;height:560" coordorigin="8196,-985" coordsize="1051,560">
              <v:shape style="position:absolute;left:8196;top:-985;width:1051;height:560" coordorigin="8196,-985" coordsize="1051,560" path="m8984,-985l8459,-985,8196,-705,8459,-425,8984,-425,9247,-705,8984,-985xe" filled="t" fillcolor="#E6E7E8" stroked="f">
                <v:path arrowok="t"/>
                <v:fill type="solid"/>
              </v:shape>
            </v:group>
            <v:group style="position:absolute;left:8196;top:-985;width:1051;height:560" coordorigin="8196,-985" coordsize="1051,560">
              <v:shape style="position:absolute;left:8196;top:-985;width:1051;height:560" coordorigin="8196,-985" coordsize="1051,560" path="m8984,-985l9247,-705,8984,-425,8459,-425,8196,-705,8459,-985,8984,-985xe" filled="f" stroked="t" strokeweight=".5pt" strokecolor="#231F20">
                <v:path arrowok="t"/>
              </v:shape>
            </v:group>
            <v:group style="position:absolute;left:8726;top:-704;width:988;height:1111" coordorigin="8726,-704" coordsize="988,1111">
              <v:shape style="position:absolute;left:8726;top:-704;width:988;height:1111" coordorigin="8726,-704" coordsize="988,1111" path="m9241,-704l9714,-704,9714,274,8726,274,8726,407e" filled="f" stroked="t" strokeweight=".5pt" strokecolor="#231F20">
                <v:path arrowok="t"/>
              </v:shape>
            </v:group>
            <v:group style="position:absolute;left:8675;top:371;width:102;height:124" coordorigin="8675,371" coordsize="102,124">
              <v:shape style="position:absolute;left:8675;top:371;width:102;height:124" coordorigin="8675,371" coordsize="102,124" path="m8675,371l8726,495,8765,400,8726,400,8675,371xe" filled="t" fillcolor="#231F20" stroked="f">
                <v:path arrowok="t"/>
                <v:fill type="solid"/>
              </v:shape>
              <v:shape style="position:absolute;left:8675;top:371;width:102;height:124" coordorigin="8675,371" coordsize="102,124" path="m8777,371l8726,400,8765,400,8777,371xe" filled="t" fillcolor="#231F20" stroked="f">
                <v:path arrowok="t"/>
                <v:fill type="solid"/>
              </v:shape>
            </v:group>
            <v:group style="position:absolute;left:7775;top:-705;width:952;height:886" coordorigin="7775,-705" coordsize="952,886">
              <v:shape style="position:absolute;left:7775;top:-705;width:952;height:886" coordorigin="7775,-705" coordsize="952,886" path="m8096,-705l7775,-705,7775,182,8727,182,8727,67e" filled="f" stroked="t" strokeweight=".5pt" strokecolor="#231F20">
                <v:path arrowok="t"/>
              </v:shape>
            </v:group>
            <v:group style="position:absolute;left:8060;top:-755;width:124;height:102" coordorigin="8060,-755" coordsize="124,102">
              <v:shape style="position:absolute;left:8060;top:-755;width:124;height:102" coordorigin="8060,-755" coordsize="124,102" path="m8060,-755l8089,-705,8060,-654,8184,-705,8060,-755xe" filled="t" fillcolor="#231F20" stroked="f">
                <v:path arrowok="t"/>
                <v:fill type="solid"/>
              </v:shape>
            </v:group>
            <v:group style="position:absolute;left:8725;top:-1442;width:2;height:352" coordorigin="8725,-1442" coordsize="2,352">
              <v:shape style="position:absolute;left:8725;top:-1442;width:2;height:352" coordorigin="8725,-1442" coordsize="0,352" path="m8725,-1090l8725,-1442e" filled="f" stroked="t" strokeweight=".5pt" strokecolor="#231F20">
                <v:path arrowok="t"/>
              </v:shape>
            </v:group>
            <v:group style="position:absolute;left:8674;top:-1126;width:102;height:124" coordorigin="8674,-1126" coordsize="102,124">
              <v:shape style="position:absolute;left:8674;top:-1126;width:102;height:124" coordorigin="8674,-1126" coordsize="102,124" path="m8674,-1126l8725,-1002,8763,-1097,8725,-1097,8674,-1126xe" filled="t" fillcolor="#231F20" stroked="f">
                <v:path arrowok="t"/>
                <v:fill type="solid"/>
              </v:shape>
              <v:shape style="position:absolute;left:8674;top:-1126;width:102;height:124" coordorigin="8674,-1126" coordsize="102,124" path="m8775,-1126l8725,-1097,8763,-1097,8775,-1126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4.3</w:t>
      </w:r>
      <w:r>
        <w:rPr>
          <w:rFonts w:ascii="Times New Roman" w:hAnsi="Times New Roman" w:cs="Times New Roman" w:eastAsia="Times New Roman"/>
          <w:b/>
          <w:bCs/>
          <w:color w:val="231F20"/>
          <w:spacing w:val="1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Structure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5"/>
          <w:w w:val="105"/>
          <w:sz w:val="18"/>
          <w:szCs w:val="18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5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75"/>
          <w:w w:val="105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loop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60" w:lineRule="exact"/>
        <w:ind w:left="3890" w:right="1665"/>
        <w:jc w:val="both"/>
      </w:pPr>
      <w:r>
        <w:rPr>
          <w:b w:val="0"/>
          <w:bCs w:val="0"/>
          <w:color w:val="231F20"/>
          <w:spacing w:val="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teste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agains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terminatin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condition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terminatin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test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succeeds,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leaves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loop.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Otherwise,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computations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performed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finished,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updated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4"/>
        </w:numPr>
        <w:tabs>
          <w:tab w:pos="4421" w:val="left" w:leader="none"/>
        </w:tabs>
        <w:ind w:left="4421" w:right="5274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General</w:t>
      </w:r>
      <w:r>
        <w:rPr>
          <w:color w:val="231F20"/>
          <w:spacing w:val="-9"/>
          <w:w w:val="105"/>
        </w:rPr>
        <w:t> </w:t>
      </w:r>
      <w:r>
        <w:rPr>
          <w:rFonts w:ascii="Courier New" w:hAnsi="Courier New" w:cs="Courier New" w:eastAsia="Courier New"/>
          <w:color w:val="231F20"/>
          <w:spacing w:val="0"/>
          <w:w w:val="105"/>
        </w:rPr>
        <w:t>for</w:t>
      </w:r>
      <w:r>
        <w:rPr>
          <w:rFonts w:ascii="Courier New" w:hAnsi="Courier New" w:cs="Courier New" w:eastAsia="Courier New"/>
          <w:color w:val="231F20"/>
          <w:spacing w:val="-90"/>
          <w:w w:val="105"/>
        </w:rPr>
        <w:t> </w:t>
      </w:r>
      <w:r>
        <w:rPr>
          <w:color w:val="231F20"/>
          <w:spacing w:val="0"/>
          <w:w w:val="105"/>
        </w:rPr>
        <w:t>Loop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0"/>
          <w:w w:val="105"/>
        </w:rPr>
        <w:t>Template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7"/>
        <w:jc w:val="both"/>
      </w:pPr>
      <w:r>
        <w:rPr/>
        <w:pict>
          <v:group style="position:absolute;margin-left:88.375pt;margin-top:2.152075pt;width:24.25pt;height:48.25pt;mso-position-horizontal-relative:page;mso-position-vertical-relative:paragraph;z-index:-2630" coordorigin="1768,43" coordsize="485,965">
            <v:group style="position:absolute;left:1892;top:406;width:238;height:239" coordorigin="1892,406" coordsize="238,239">
              <v:shape style="position:absolute;left:1892;top:406;width:238;height:239" coordorigin="1892,406" coordsize="238,239" path="m2130,526l2112,589,2064,633,2021,645,1996,643,1934,617,1897,566,1892,545,1893,519,1917,454,1964,415,2004,406,2028,408,2089,436,2124,489,2130,526xe" filled="f" stroked="t" strokeweight=".25pt" strokecolor="#231F20">
                <v:path arrowok="t"/>
              </v:shape>
            </v:group>
            <v:group style="position:absolute;left:1770;top:526;width:480;height:2" coordorigin="1770,526" coordsize="480,2">
              <v:shape style="position:absolute;left:1770;top:526;width:480;height:2" coordorigin="1770,526" coordsize="480,0" path="m1770,526l2250,526e" filled="f" stroked="t" strokeweight=".25pt" strokecolor="#231F20">
                <v:path arrowok="t"/>
              </v:shape>
            </v:group>
            <v:group style="position:absolute;left:2010;top:46;width:2;height:960" coordorigin="2010,46" coordsize="2,960">
              <v:shape style="position:absolute;left:2010;top:46;width:2;height:960" coordorigin="2010,46" coordsize="0,960" path="m2010,46l2010,100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.152075pt;width:24.25pt;height:48.25pt;mso-position-horizontal-relative:page;mso-position-vertical-relative:paragraph;z-index:-2629" coordorigin="13588,43" coordsize="485,965">
            <v:group style="position:absolute;left:13712;top:406;width:238;height:239" coordorigin="13712,406" coordsize="238,239">
              <v:shape style="position:absolute;left:13712;top:406;width:238;height:239" coordorigin="13712,406" coordsize="238,239" path="m13950,526l13932,589,13884,633,13841,645,13816,643,13754,617,13717,566,13712,545,13713,519,13737,454,13784,415,13824,406,13848,408,13909,436,13944,489,13950,526xe" filled="f" stroked="t" strokeweight=".25pt" strokecolor="#231F20">
                <v:path arrowok="t"/>
              </v:shape>
            </v:group>
            <v:group style="position:absolute;left:13590;top:526;width:480;height:2" coordorigin="13590,526" coordsize="480,2">
              <v:shape style="position:absolute;left:13590;top:526;width:480;height:2" coordorigin="13590,526" coordsize="480,0" path="m13590,526l14070,526e" filled="f" stroked="t" strokeweight=".25pt" strokecolor="#231F20">
                <v:path arrowok="t"/>
              </v:shape>
            </v:group>
            <v:group style="position:absolute;left:13830;top:46;width:2;height:960" coordorigin="13830,46" coordsize="2,960">
              <v:shape style="position:absolute;left:13830;top:46;width:2;height:960" coordorigin="13830,46" coordsize="0,960" path="m13830,46l13830,100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implementing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4.3.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mechanics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iteration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handled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automatically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specificatio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languages—especiall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thei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origin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C—th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specificatio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formidabl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statements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great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generality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management.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origin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matri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processing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much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simpler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approach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specifying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repetition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managed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4"/>
        </w:numPr>
        <w:tabs>
          <w:tab w:pos="4421" w:val="left" w:leader="none"/>
        </w:tabs>
        <w:ind w:left="4421" w:right="5550" w:hanging="532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MATLAB</w:t>
      </w:r>
      <w:r>
        <w:rPr>
          <w:color w:val="231F20"/>
          <w:spacing w:val="14"/>
          <w:w w:val="100"/>
        </w:rPr>
        <w:t> </w:t>
      </w:r>
      <w:r>
        <w:rPr>
          <w:color w:val="231F20"/>
          <w:spacing w:val="0"/>
          <w:w w:val="100"/>
        </w:rPr>
        <w:t>Implementation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7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concept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style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specification,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accomplished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890" w:right="3820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&lt;variable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specification&gt;: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&lt;variable&gt;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&lt;vector&gt;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70"/>
        <w:jc w:val="both"/>
      </w:pP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&lt;variable&gt;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&lt;vector&gt;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techniques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discussed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3.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9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5pt;margin-top:3.717951pt;width:238.42pt;height:13.168pt;mso-position-horizontal-relative:page;mso-position-vertical-relative:paragraph;z-index:-2631" coordorigin="5545,74" coordsize="4768,263">
            <v:group style="position:absolute;left:5550;top:328;width:4758;height:2" coordorigin="5550,328" coordsize="4758,2">
              <v:shape style="position:absolute;left:5550;top:328;width:4758;height:2" coordorigin="5550,328" coordsize="4758,0" path="m5550,328l10308,328e" filled="f" stroked="t" strokeweight=".5pt" strokecolor="#231F20">
                <v:path arrowok="t"/>
              </v:shape>
            </v:group>
            <v:group style="position:absolute;left:5560;top:84;width:2;height:243" coordorigin="5560,84" coordsize="2,243">
              <v:shape style="position:absolute;left:5560;top:84;width:2;height:243" coordorigin="5560,84" coordsize="0,243" path="m5560,328l556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/>
          <w:bCs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4.3</w:t>
      </w:r>
      <w:r>
        <w:rPr>
          <w:rFonts w:ascii="Times New Roman" w:hAnsi="Times New Roman" w:cs="Times New Roman" w:eastAsia="Times New Roman"/>
          <w:b/>
          <w:bCs/>
          <w:color w:val="231F20"/>
          <w:spacing w:val="5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General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&lt;variable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specification&gt;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2112" w:right="406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&lt;code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block&gt;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07996pt;margin-top:19.810169pt;width:228pt;height:.1pt;mso-position-horizontal-relative:page;mso-position-vertical-relative:paragraph;z-index:-2632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92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Execution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Control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1686"/>
        <w:jc w:val="left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specification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1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1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proceed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0"/>
          <w:numId w:val="15"/>
        </w:numPr>
        <w:tabs>
          <w:tab w:pos="3630" w:val="left" w:leader="none"/>
        </w:tabs>
        <w:ind w:left="3630" w:right="0" w:hanging="28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Set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invisible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0"/>
          <w:numId w:val="15"/>
        </w:numPr>
        <w:tabs>
          <w:tab w:pos="3630" w:val="left" w:leader="none"/>
        </w:tabs>
        <w:spacing w:line="260" w:lineRule="exact" w:before="49"/>
        <w:ind w:left="3630" w:right="2773" w:hanging="280"/>
        <w:jc w:val="left"/>
      </w:pPr>
      <w:r>
        <w:rPr>
          <w:b w:val="0"/>
          <w:bCs w:val="0"/>
          <w:color w:val="231F20"/>
          <w:spacing w:val="0"/>
          <w:w w:val="100"/>
        </w:rPr>
        <w:t>Repeat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0"/>
          <w:numId w:val="15"/>
        </w:numPr>
        <w:tabs>
          <w:tab w:pos="3630" w:val="left" w:leader="none"/>
        </w:tabs>
        <w:spacing w:before="47"/>
        <w:ind w:left="3630" w:right="0" w:hanging="28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Set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A(index)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15"/>
        </w:numPr>
        <w:tabs>
          <w:tab w:pos="3630" w:val="left" w:leader="none"/>
        </w:tabs>
        <w:spacing w:before="36"/>
        <w:ind w:left="3630" w:right="0" w:hanging="28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Evaluate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numPr>
          <w:ilvl w:val="0"/>
          <w:numId w:val="15"/>
        </w:numPr>
        <w:tabs>
          <w:tab w:pos="3630" w:val="left" w:leader="none"/>
        </w:tabs>
        <w:spacing w:before="36"/>
        <w:ind w:left="3630" w:right="0" w:hanging="28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ement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index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9" w:firstLine="240"/>
        <w:jc w:val="both"/>
      </w:pP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loops,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4.5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done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instruction: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max(A)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integers.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expanding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4.5: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96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3630" w:right="2283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tidiest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limits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theMa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x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3630" w:right="4872"/>
        <w:jc w:val="left"/>
      </w:pPr>
      <w:r>
        <w:rPr/>
        <w:pict>
          <v:group style="position:absolute;margin-left:88.375pt;margin-top:8.124964pt;width:24.25pt;height:48.25pt;mso-position-horizontal-relative:page;mso-position-vertical-relative:paragraph;z-index:-2625" coordorigin="1768,162" coordsize="485,965">
            <v:group style="position:absolute;left:1892;top:525;width:238;height:239" coordorigin="1892,525" coordsize="238,239">
              <v:shape style="position:absolute;left:1892;top:525;width:238;height:239" coordorigin="1892,525" coordsize="238,239" path="m2130,645l2112,709,2064,752,2021,764,1996,763,1934,736,1897,685,1892,665,1893,638,1917,573,1964,534,2004,525,2028,527,2089,555,2124,608,2130,645xe" filled="f" stroked="t" strokeweight=".25pt" strokecolor="#231F20">
                <v:path arrowok="t"/>
              </v:shape>
            </v:group>
            <v:group style="position:absolute;left:1770;top:645;width:480;height:2" coordorigin="1770,645" coordsize="480,2">
              <v:shape style="position:absolute;left:1770;top:645;width:480;height:2" coordorigin="1770,645" coordsize="480,0" path="m1770,645l2250,645e" filled="f" stroked="t" strokeweight=".25pt" strokecolor="#231F20">
                <v:path arrowok="t"/>
              </v:shape>
            </v:group>
            <v:group style="position:absolute;left:2010;top:165;width:2;height:960" coordorigin="2010,165" coordsize="2,960">
              <v:shape style="position:absolute;left:2010;top:165;width:2;height:960" coordorigin="2010,165" coordsize="0,960" path="m2010,165l2010,112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8.124964pt;width:24.25pt;height:48.25pt;mso-position-horizontal-relative:page;mso-position-vertical-relative:paragraph;z-index:-2624" coordorigin="13588,162" coordsize="485,965">
            <v:group style="position:absolute;left:13712;top:525;width:238;height:239" coordorigin="13712,525" coordsize="238,239">
              <v:shape style="position:absolute;left:13712;top:525;width:238;height:239" coordorigin="13712,525" coordsize="238,239" path="m13950,645l13932,709,13884,752,13841,764,13816,763,13754,736,13717,685,13712,665,13713,638,13737,573,13784,534,13824,525,13848,527,13909,555,13944,608,13950,645xe" filled="f" stroked="t" strokeweight=".25pt" strokecolor="#231F20">
                <v:path arrowok="t"/>
              </v:shape>
            </v:group>
            <v:group style="position:absolute;left:13590;top:645;width:480;height:2" coordorigin="13590,645" coordsize="480,2">
              <v:shape style="position:absolute;left:13590;top:645;width:480;height:2" coordorigin="13590,645" coordsize="480,0" path="m13590,645l14070,645e" filled="f" stroked="t" strokeweight=".25pt" strokecolor="#231F20">
                <v:path arrowok="t"/>
              </v:shape>
            </v:group>
            <v:group style="position:absolute;left:13830;top:165;width:2;height:960" coordorigin="13830,165" coordsize="2,960">
              <v:shape style="position:absolute;left:13830;top:165;width:2;height:960" coordorigin="13830,165" coordsize="0,960" path="m13830,165l13830,112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across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6629" w:right="2751"/>
        <w:jc w:val="left"/>
      </w:pPr>
      <w:r>
        <w:rPr/>
        <w:pict>
          <v:group style="position:absolute;margin-left:166pt;margin-top:15.976709pt;width:240.976pt;height:92.479pt;mso-position-horizontal-relative:page;mso-position-vertical-relative:paragraph;z-index:-2626" coordorigin="3320,320" coordsize="4820,1850">
            <v:group style="position:absolute;left:3330;top:330;width:4800;height:1830" coordorigin="3330,330" coordsize="4800,1830">
              <v:shape style="position:absolute;left:3330;top:330;width:4800;height:1830" coordorigin="3330,330" coordsize="4800,1830" path="m3330,2159l8130,2159,8130,330,3330,330,3330,2159xe" filled="t" fillcolor="#EDEDEE" stroked="f">
                <v:path arrowok="t"/>
                <v:fill type="solid"/>
              </v:shape>
            </v:group>
            <v:group style="position:absolute;left:3439;top:453;width:2220;height:232" coordorigin="3439,453" coordsize="2220,232">
              <v:shape style="position:absolute;left:3439;top:453;width:2220;height:232" coordorigin="3439,453" coordsize="2220,232" path="m3439,685l5659,685,5659,453,3439,453,3439,68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4–6: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extends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27"/>
          <w:pgSz w:w="15840" w:h="24480"/>
          <w:pgMar w:header="4828" w:footer="5472" w:top="5660" w:bottom="5660" w:left="1660" w:right="1660"/>
        </w:sectPr>
      </w:pPr>
    </w:p>
    <w:p>
      <w:pPr>
        <w:pStyle w:val="Heading3"/>
        <w:spacing w:line="146" w:lineRule="exact"/>
        <w:ind w:left="1841" w:right="2412"/>
        <w:jc w:val="both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Common</w:t>
      </w:r>
      <w:r>
        <w:rPr>
          <w:rFonts w:ascii="GillSans-UltraBold" w:hAnsi="GillSans-UltraBold" w:cs="GillSans-UltraBold" w:eastAsia="GillSans-UltraBold"/>
          <w:color w:val="FFFFFF"/>
          <w:spacing w:val="-7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Pitfalls</w:t>
      </w:r>
      <w:r>
        <w:rPr>
          <w:rFonts w:ascii="GillSans-UltraBold" w:hAnsi="GillSans-UltraBold" w:cs="GillSans-UltraBold" w:eastAsia="GillSans-UltraBold"/>
          <w:color w:val="FFFFFF"/>
          <w:spacing w:val="-6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4.2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68"/>
        <w:ind w:left="179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settin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defaul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answe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firs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avoi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seeding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alread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outsid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rang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vecto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example,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migh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thin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theMax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21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2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satisfactory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However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wel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element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6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negative.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60" w:lineRule="exact"/>
        <w:ind w:left="239" w:right="267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spacing w:val="0"/>
          <w:w w:val="100"/>
        </w:rPr>
        <w:br w:type="column"/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associated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statement.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code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executed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same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number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times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length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even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you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change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value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within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code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bloc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1"/>
          <w:w w:val="100"/>
          <w:sz w:val="21"/>
          <w:szCs w:val="21"/>
        </w:rPr>
        <w:t>k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At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each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iteration,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value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will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set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next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element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from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array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after="0" w:line="260" w:lineRule="exact"/>
        <w:jc w:val="left"/>
        <w:rPr>
          <w:rFonts w:ascii="Palatino Linotype" w:hAnsi="Palatino Linotype" w:cs="Palatino Linotype" w:eastAsia="Palatino Linotype"/>
          <w:sz w:val="21"/>
          <w:szCs w:val="21"/>
        </w:rPr>
        <w:sectPr>
          <w:type w:val="continuous"/>
          <w:pgSz w:w="15840" w:h="24480"/>
          <w:pgMar w:top="5660" w:bottom="5660" w:left="1660" w:right="1660"/>
          <w:cols w:num="2" w:equalWidth="0">
            <w:col w:w="6350" w:space="40"/>
            <w:col w:w="6130"/>
          </w:cols>
        </w:sectPr>
      </w:pPr>
    </w:p>
    <w:p>
      <w:pPr>
        <w:pStyle w:val="BodyText"/>
        <w:spacing w:line="260" w:lineRule="exact" w:before="40"/>
        <w:ind w:left="3630" w:right="2344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fprintf(...)function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flexible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formatting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discussion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630" w:right="4872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fprintf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2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5pt;margin-top:3.718048pt;width:238.42pt;height:13.168pt;mso-position-horizontal-relative:page;mso-position-vertical-relative:paragraph;z-index:-2627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4.5</w:t>
      </w:r>
      <w:r>
        <w:rPr>
          <w:rFonts w:ascii="Times New Roman" w:hAnsi="Times New Roman" w:cs="Times New Roman" w:eastAsia="Times New Roman"/>
          <w:b/>
          <w:bCs/>
          <w:color w:val="231F20"/>
          <w:spacing w:val="3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5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1"/>
          <w:numId w:val="15"/>
        </w:numPr>
        <w:tabs>
          <w:tab w:pos="3699" w:val="left" w:leader="none"/>
        </w:tabs>
        <w:ind w:left="369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initial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vector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15"/>
        </w:numPr>
        <w:tabs>
          <w:tab w:pos="3699" w:val="left" w:leader="none"/>
          <w:tab w:pos="5721" w:val="left" w:leader="none"/>
        </w:tabs>
        <w:spacing w:before="18"/>
        <w:ind w:left="369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theMax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A(1);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set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initial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max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value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15"/>
        </w:numPr>
        <w:tabs>
          <w:tab w:pos="3699" w:val="left" w:leader="none"/>
          <w:tab w:pos="5721" w:val="left" w:leader="none"/>
        </w:tabs>
        <w:spacing w:before="18"/>
        <w:ind w:left="369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iterate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through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15"/>
        </w:numPr>
        <w:tabs>
          <w:tab w:pos="4084" w:val="left" w:leader="none"/>
          <w:tab w:pos="5721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theMax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test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each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element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15"/>
        </w:numPr>
        <w:tabs>
          <w:tab w:pos="4469" w:val="left" w:leader="none"/>
        </w:tabs>
        <w:spacing w:before="18"/>
        <w:ind w:left="4469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theMax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15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15"/>
        </w:numPr>
        <w:tabs>
          <w:tab w:pos="3699" w:val="left" w:leader="none"/>
        </w:tabs>
        <w:spacing w:before="18"/>
        <w:ind w:left="369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1"/>
          <w:numId w:val="15"/>
        </w:numPr>
        <w:tabs>
          <w:tab w:pos="3699" w:val="left" w:leader="none"/>
        </w:tabs>
        <w:spacing w:before="18"/>
        <w:ind w:left="3699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07996pt;margin-top:19.810144pt;width:228.0pt;height:.1pt;mso-position-horizontal-relative:page;mso-position-vertical-relative:paragraph;z-index:-2628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fprintf('max(A)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%d\n',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theMax);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6"/>
        </w:numPr>
        <w:tabs>
          <w:tab w:pos="4268" w:val="left" w:leader="none"/>
          <w:tab w:pos="10849" w:val="right" w:leader="none"/>
        </w:tabs>
        <w:spacing w:before="68"/>
        <w:ind w:left="4268" w:right="1670" w:hanging="378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                                                    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Loops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93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6"/>
        </w:numPr>
        <w:tabs>
          <w:tab w:pos="4421" w:val="left" w:leader="none"/>
        </w:tabs>
        <w:ind w:left="4421" w:right="5525" w:hanging="532"/>
        <w:jc w:val="both"/>
        <w:rPr>
          <w:b w:val="0"/>
          <w:bCs w:val="0"/>
        </w:rPr>
      </w:pPr>
      <w:r>
        <w:rPr>
          <w:color w:val="231F20"/>
          <w:spacing w:val="0"/>
          <w:w w:val="110"/>
        </w:rPr>
        <w:t>Indexing</w:t>
      </w:r>
      <w:r>
        <w:rPr>
          <w:color w:val="231F20"/>
          <w:spacing w:val="0"/>
          <w:w w:val="110"/>
        </w:rPr>
        <w:t>Implementation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6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seem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strange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those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C-based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background,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loop-control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inde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traverse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rathe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elemen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orde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illustrat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difference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adap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from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4</w:t>
      </w:r>
      <w:r>
        <w:rPr>
          <w:b w:val="0"/>
          <w:bCs w:val="0"/>
          <w:color w:val="231F20"/>
          <w:spacing w:val="3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solv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slightl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differen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proble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approximate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behavio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max(A)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tim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kno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maximum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index.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resort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conventional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style,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4.6.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890" w:right="7370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4.6: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4350" w:right="1585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Generalizes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rand(...)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100.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ceil(...)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rounds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higher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integer.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27"/>
        <w:ind w:left="435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Lines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3: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Initialize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theMax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theInde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x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line="260" w:lineRule="exact" w:before="29"/>
        <w:ind w:left="4350" w:right="1885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anonymous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loop-control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index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4350" w:right="1881"/>
        <w:jc w:val="left"/>
      </w:pPr>
      <w:r>
        <w:rPr/>
        <w:pict>
          <v:group style="position:absolute;margin-left:88.375pt;margin-top:10.711707pt;width:24.25pt;height:48.25pt;mso-position-horizontal-relative:page;mso-position-vertical-relative:paragraph;z-index:-2621" coordorigin="1768,214" coordsize="485,965">
            <v:group style="position:absolute;left:1892;top:577;width:238;height:239" coordorigin="1892,577" coordsize="238,239">
              <v:shape style="position:absolute;left:1892;top:577;width:238;height:239" coordorigin="1892,577" coordsize="238,239" path="m2130,697l2112,761,2064,804,2021,816,1996,814,1934,788,1897,737,1892,717,1893,690,1917,625,1964,586,2004,577,2028,579,2089,607,2124,660,2130,697xe" filled="f" stroked="t" strokeweight=".25pt" strokecolor="#231F20">
                <v:path arrowok="t"/>
              </v:shape>
            </v:group>
            <v:group style="position:absolute;left:1770;top:697;width:480;height:2" coordorigin="1770,697" coordsize="480,2">
              <v:shape style="position:absolute;left:1770;top:697;width:480;height:2" coordorigin="1770,697" coordsize="480,0" path="m1770,697l2250,697e" filled="f" stroked="t" strokeweight=".25pt" strokecolor="#231F20">
                <v:path arrowok="t"/>
              </v:shape>
            </v:group>
            <v:group style="position:absolute;left:2010;top:217;width:2;height:960" coordorigin="2010,217" coordsize="2,960">
              <v:shape style="position:absolute;left:2010;top:217;width:2;height:960" coordorigin="2010,217" coordsize="0,960" path="m2010,217l2010,117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0.711707pt;width:24.25pt;height:48.25pt;mso-position-horizontal-relative:page;mso-position-vertical-relative:paragraph;z-index:-2620" coordorigin="13588,214" coordsize="485,965">
            <v:group style="position:absolute;left:13712;top:577;width:238;height:239" coordorigin="13712,577" coordsize="238,239">
              <v:shape style="position:absolute;left:13712;top:577;width:238;height:239" coordorigin="13712,577" coordsize="238,239" path="m13950,697l13932,761,13884,804,13841,816,13816,814,13754,788,13717,737,13712,717,13713,690,13737,625,13784,586,13824,577,13848,579,13909,607,13944,660,13950,697xe" filled="f" stroked="t" strokeweight=".25pt" strokecolor="#231F20">
                <v:path arrowok="t"/>
              </v:shape>
            </v:group>
            <v:group style="position:absolute;left:13590;top:697;width:480;height:2" coordorigin="13590,697" coordsize="480,2">
              <v:shape style="position:absolute;left:13590;top:697;width:480;height:2" coordorigin="13590,697" coordsize="480,0" path="m13590,697l14070,697e" filled="f" stroked="t" strokeweight=".25pt" strokecolor="#231F20">
                <v:path arrowok="t"/>
              </v:shape>
            </v:group>
            <v:group style="position:absolute;left:13830;top:217;width:2;height:960" coordorigin="13830,217" coordsize="2,960">
              <v:shape style="position:absolute;left:13830;top:217;width:2;height:960" coordorigin="13830,217" coordsize="0,960" path="m13830,217l13830,117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appropriate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7" w:lineRule="auto" w:before="30"/>
        <w:ind w:left="4350" w:right="2078"/>
        <w:jc w:val="both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comparison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4.5.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30"/>
        <w:ind w:left="4350" w:right="1881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occurrence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extends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beyond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physical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limitations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ellipses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890" w:right="2941"/>
        <w:jc w:val="both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4.3.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978" w:right="502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5pt;margin-top:3.717945pt;width:238.42pt;height:13.168pt;mso-position-horizontal-relative:page;mso-position-vertical-relative:paragraph;z-index:-2622" coordorigin="5545,74" coordsize="4768,263">
            <v:group style="position:absolute;left:5550;top:328;width:4758;height:2" coordorigin="5550,328" coordsize="4758,2">
              <v:shape style="position:absolute;left:5550;top:328;width:4758;height:2" coordorigin="5550,328" coordsize="4758,0" path="m5550,328l10308,328e" filled="f" stroked="t" strokeweight=".5pt" strokecolor="#231F20">
                <v:path arrowok="t"/>
              </v:shape>
            </v:group>
            <v:group style="position:absolute;left:5560;top:84;width:2;height:243" coordorigin="5560,84" coordsize="2,243">
              <v:shape style="position:absolute;left:5560;top:84;width:2;height:243" coordorigin="5560,84" coordsize="0,243" path="m5560,328l556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4.6</w:t>
      </w:r>
      <w:r>
        <w:rPr>
          <w:rFonts w:ascii="Times New Roman" w:hAnsi="Times New Roman" w:cs="Times New Roman" w:eastAsia="Times New Roman"/>
          <w:b/>
          <w:bCs/>
          <w:color w:val="231F20"/>
          <w:spacing w:val="34"/>
          <w:w w:val="105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indexing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0" w:right="136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floor(rand(1,10)*100)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5"/>
        </w:numPr>
        <w:tabs>
          <w:tab w:pos="4515" w:val="left" w:leader="none"/>
        </w:tabs>
        <w:spacing w:before="18"/>
        <w:ind w:left="4515" w:right="2428" w:hanging="29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theMax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A(1);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5"/>
        </w:numPr>
        <w:tabs>
          <w:tab w:pos="4515" w:val="left" w:leader="none"/>
        </w:tabs>
        <w:spacing w:before="18"/>
        <w:ind w:left="4515" w:right="2524" w:hanging="29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5"/>
        </w:numPr>
        <w:tabs>
          <w:tab w:pos="4515" w:val="left" w:leader="none"/>
        </w:tabs>
        <w:spacing w:before="18"/>
        <w:ind w:left="4515" w:right="1561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1:length(A)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5"/>
        </w:numPr>
        <w:tabs>
          <w:tab w:pos="674" w:val="left" w:leader="none"/>
          <w:tab w:pos="4901" w:val="left" w:leader="none"/>
        </w:tabs>
        <w:spacing w:before="18"/>
        <w:ind w:left="4901" w:right="2140" w:hanging="67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A(index);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5"/>
        </w:numPr>
        <w:tabs>
          <w:tab w:pos="674" w:val="left" w:leader="none"/>
          <w:tab w:pos="4901" w:val="left" w:leader="none"/>
        </w:tabs>
        <w:spacing w:before="18"/>
        <w:ind w:left="4901" w:right="2140" w:hanging="67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theMax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5"/>
        </w:numPr>
        <w:tabs>
          <w:tab w:pos="1059" w:val="left" w:leader="none"/>
          <w:tab w:pos="5286" w:val="left" w:leader="none"/>
        </w:tabs>
        <w:spacing w:before="18"/>
        <w:ind w:left="5286" w:right="1947" w:hanging="106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theMax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5"/>
        </w:numPr>
        <w:tabs>
          <w:tab w:pos="1059" w:val="left" w:leader="none"/>
          <w:tab w:pos="5286" w:val="left" w:leader="none"/>
        </w:tabs>
        <w:spacing w:before="18"/>
        <w:ind w:left="5286" w:right="1369" w:hanging="106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index;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5"/>
        </w:numPr>
        <w:tabs>
          <w:tab w:pos="674" w:val="left" w:leader="none"/>
          <w:tab w:pos="4901" w:val="left" w:leader="none"/>
        </w:tabs>
        <w:spacing w:before="18"/>
        <w:ind w:left="4901" w:right="3103" w:hanging="67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5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5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fprintf('the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%d\n',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5"/>
        </w:numPr>
        <w:tabs>
          <w:tab w:pos="5671" w:val="left" w:leader="none"/>
        </w:tabs>
        <w:spacing w:before="18"/>
        <w:ind w:left="567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07996pt;margin-top:19.810255pt;width:228pt;height:.1pt;mso-position-horizontal-relative:page;mso-position-vertical-relative:paragraph;z-index:-2623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theMax,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theIndex);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28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5pt;margin-top:36.641155pt;width:348.5pt;height:98.196pt;mso-position-horizontal-relative:page;mso-position-vertical-relative:paragraph;z-index:-2618" coordorigin="4825,733" coordsize="6970,1964">
            <v:group style="position:absolute;left:4830;top:738;width:6960;height:1954" coordorigin="4830,738" coordsize="6960,1954">
              <v:shape style="position:absolute;left:4830;top:738;width:6960;height:1954" coordorigin="4830,738" coordsize="6960,1954" path="m4830,2692l11790,2692,11790,738,4830,738,4830,2692xe" filled="t" fillcolor="#E6E7E8" stroked="f">
                <v:path arrowok="t"/>
                <v:fill type="solid"/>
              </v:shape>
              <v:shape style="position:absolute;left:4830;top:737;width:423;height:350" type="#_x0000_t75">
                <v:imagedata r:id="rId30" o:title="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94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Execution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Control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6"/>
        <w:ind w:left="3690" w:right="487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4.3</w:t>
      </w:r>
      <w:r>
        <w:rPr>
          <w:rFonts w:ascii="Times New Roman" w:hAnsi="Times New Roman" w:cs="Times New Roman" w:eastAsia="Times New Roman"/>
          <w:b/>
          <w:bCs/>
          <w:color w:val="231F20"/>
          <w:spacing w:val="4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Producing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results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20" w:lineRule="exact"/>
        <w:ind w:left="3290" w:right="1932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Enter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run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scripts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Listings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4.5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4.6.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each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produce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following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results: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290" w:right="487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295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90" w:right="487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90" w:right="487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6"/>
        </w:numPr>
        <w:tabs>
          <w:tab w:pos="3701" w:val="left" w:leader="none"/>
        </w:tabs>
        <w:spacing w:before="64"/>
        <w:ind w:left="3701" w:right="6080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Breaking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0"/>
          <w:w w:val="105"/>
        </w:rPr>
        <w:t>out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rFonts w:ascii="Courier New" w:hAnsi="Courier New" w:cs="Courier New" w:eastAsia="Courier New"/>
          <w:color w:val="231F20"/>
          <w:spacing w:val="0"/>
          <w:w w:val="105"/>
        </w:rPr>
        <w:t>for</w:t>
      </w:r>
      <w:r>
        <w:rPr>
          <w:rFonts w:ascii="Courier New" w:hAnsi="Courier New" w:cs="Courier New" w:eastAsia="Courier New"/>
          <w:color w:val="231F20"/>
          <w:spacing w:val="-88"/>
          <w:w w:val="105"/>
        </w:rPr>
        <w:t> </w:t>
      </w:r>
      <w:r>
        <w:rPr>
          <w:color w:val="231F20"/>
          <w:spacing w:val="0"/>
          <w:w w:val="105"/>
        </w:rPr>
        <w:t>Loop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9"/>
        <w:jc w:val="both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fo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circumstance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really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iterating,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break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skip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immediately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innermost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loop.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iterating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omit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further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continue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1507" w:right="4641" w:firstLine="0"/>
        <w:jc w:val="center"/>
        <w:rPr>
          <w:b w:val="0"/>
          <w:bCs w:val="0"/>
        </w:rPr>
      </w:pPr>
      <w:r>
        <w:rPr/>
        <w:pict>
          <v:group style="position:absolute;margin-left:237.992996pt;margin-top:3.145746pt;width:351.456pt;height:17.89pt;mso-position-horizontal-relative:page;mso-position-vertical-relative:paragraph;z-index:-2617" coordorigin="4760,63" coordsize="7029,358">
            <v:shape style="position:absolute;left:4764;top:63;width:420;height:357" type="#_x0000_t75">
              <v:imagedata r:id="rId31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4.7</w:t>
      </w:r>
      <w:r>
        <w:rPr>
          <w:color w:val="231F20"/>
          <w:spacing w:val="42"/>
          <w:w w:val="105"/>
        </w:rPr>
        <w:t> </w:t>
      </w:r>
      <w:r>
        <w:rPr>
          <w:rFonts w:ascii="Courier New" w:hAnsi="Courier New" w:cs="Courier New" w:eastAsia="Courier New"/>
          <w:color w:val="231F20"/>
          <w:spacing w:val="0"/>
          <w:w w:val="105"/>
        </w:rPr>
        <w:t>while</w:t>
      </w:r>
      <w:r>
        <w:rPr>
          <w:rFonts w:ascii="Courier New" w:hAnsi="Courier New" w:cs="Courier New" w:eastAsia="Courier New"/>
          <w:color w:val="231F20"/>
          <w:spacing w:val="-109"/>
          <w:w w:val="105"/>
        </w:rPr>
        <w:t> </w:t>
      </w:r>
      <w:r>
        <w:rPr>
          <w:color w:val="231F20"/>
          <w:spacing w:val="0"/>
          <w:w w:val="105"/>
        </w:rPr>
        <w:t>Loops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260" w:lineRule="exact"/>
        <w:ind w:right="2385"/>
        <w:jc w:val="both"/>
      </w:pPr>
      <w:r>
        <w:rPr/>
        <w:pict>
          <v:group style="position:absolute;margin-left:88.375pt;margin-top:5.115027pt;width:24.25pt;height:48.25pt;mso-position-horizontal-relative:page;mso-position-vertical-relative:paragraph;z-index:-2616" coordorigin="1768,102" coordsize="485,965">
            <v:group style="position:absolute;left:1892;top:465;width:238;height:239" coordorigin="1892,465" coordsize="238,239">
              <v:shape style="position:absolute;left:1892;top:465;width:238;height:239" coordorigin="1892,465" coordsize="238,239" path="m2130,585l2112,649,2064,692,2021,704,1996,702,1934,676,1897,625,1892,605,1893,578,1917,513,1964,474,2004,465,2028,467,2089,495,2124,548,2130,585xe" filled="f" stroked="t" strokeweight=".25pt" strokecolor="#231F20">
                <v:path arrowok="t"/>
              </v:shape>
            </v:group>
            <v:group style="position:absolute;left:1770;top:585;width:480;height:2" coordorigin="1770,585" coordsize="480,2">
              <v:shape style="position:absolute;left:1770;top:585;width:480;height:2" coordorigin="1770,585" coordsize="480,0" path="m1770,585l2250,585e" filled="f" stroked="t" strokeweight=".25pt" strokecolor="#231F20">
                <v:path arrowok="t"/>
              </v:shape>
            </v:group>
            <v:group style="position:absolute;left:2010;top:105;width:2;height:960" coordorigin="2010,105" coordsize="2,960">
              <v:shape style="position:absolute;left:2010;top:105;width:2;height:960" coordorigin="2010,105" coordsize="0,960" path="m2010,105l2010,106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.115027pt;width:24.25pt;height:48.25pt;mso-position-horizontal-relative:page;mso-position-vertical-relative:paragraph;z-index:-2615" coordorigin="13588,102" coordsize="485,965">
            <v:group style="position:absolute;left:13712;top:465;width:238;height:239" coordorigin="13712,465" coordsize="238,239">
              <v:shape style="position:absolute;left:13712;top:465;width:238;height:239" coordorigin="13712,465" coordsize="238,239" path="m13950,585l13932,649,13884,692,13841,704,13816,702,13754,676,13717,625,13712,605,13713,578,13737,513,13784,474,13824,465,13848,467,13909,495,13944,548,13950,585xe" filled="f" stroked="t" strokeweight=".25pt" strokecolor="#231F20">
                <v:path arrowok="t"/>
              </v:shape>
            </v:group>
            <v:group style="position:absolute;left:13590;top:585;width:480;height:2" coordorigin="13590,585" coordsize="480,2">
              <v:shape style="position:absolute;left:13590;top:585;width:480;height:2" coordorigin="13590,585" coordsize="480,0" path="m13590,585l14070,585e" filled="f" stroked="t" strokeweight=".25pt" strokecolor="#231F20">
                <v:path arrowok="t"/>
              </v:shape>
            </v:group>
            <v:group style="position:absolute;left:13830;top:105;width:2;height:960" coordorigin="13830,105" coordsize="2,960">
              <v:shape style="position:absolute;left:13830;top:105;width:2;height:960" coordorigin="13830,105" coordsize="0,960" path="m13830,105l13830,106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obtain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iteration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repeated.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4.4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flow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whil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terminatio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performe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befor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loo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entered,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normally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permit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entry.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possible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all—for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example—if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left="3170" w:right="6297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4.7.1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0"/>
          <w:w w:val="105"/>
        </w:rPr>
        <w:t>General</w:t>
      </w:r>
      <w:r>
        <w:rPr>
          <w:color w:val="231F20"/>
          <w:spacing w:val="-7"/>
          <w:w w:val="105"/>
        </w:rPr>
        <w:t> </w:t>
      </w:r>
      <w:r>
        <w:rPr>
          <w:rFonts w:ascii="Courier New" w:hAnsi="Courier New" w:cs="Courier New" w:eastAsia="Courier New"/>
          <w:color w:val="231F20"/>
          <w:spacing w:val="0"/>
          <w:w w:val="105"/>
        </w:rPr>
        <w:t>while</w:t>
      </w:r>
      <w:r>
        <w:rPr>
          <w:rFonts w:ascii="Courier New" w:hAnsi="Courier New" w:cs="Courier New" w:eastAsia="Courier New"/>
          <w:color w:val="231F20"/>
          <w:spacing w:val="-89"/>
          <w:w w:val="105"/>
        </w:rPr>
        <w:t> </w:t>
      </w:r>
      <w:r>
        <w:rPr>
          <w:color w:val="231F20"/>
          <w:spacing w:val="0"/>
          <w:w w:val="105"/>
        </w:rPr>
        <w:t>Template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7"/>
        <w:jc w:val="both"/>
      </w:pPr>
      <w:r>
        <w:rPr/>
        <w:pict>
          <v:group style="position:absolute;margin-left:357.634003pt;margin-top:98.77903pt;width:93.207pt;height:101.061pt;mso-position-horizontal-relative:page;mso-position-vertical-relative:paragraph;z-index:-2619" coordorigin="7153,1976" coordsize="1864,2021">
            <v:group style="position:absolute;left:7932;top:2261;width:2;height:129" coordorigin="7932,2261" coordsize="2,129">
              <v:shape style="position:absolute;left:7932;top:2261;width:2;height:129" coordorigin="7932,2261" coordsize="0,129" path="m7932,2261l7932,2390e" filled="f" stroked="t" strokeweight=".5pt" strokecolor="#231F20">
                <v:path arrowok="t"/>
              </v:shape>
            </v:group>
            <v:group style="position:absolute;left:7881;top:2354;width:102;height:124" coordorigin="7881,2354" coordsize="102,124">
              <v:shape style="position:absolute;left:7881;top:2354;width:102;height:124" coordorigin="7881,2354" coordsize="102,124" path="m7881,2354l7932,2478,7971,2383,7932,2383,7881,2354xe" filled="t" fillcolor="#231F20" stroked="f">
                <v:path arrowok="t"/>
                <v:fill type="solid"/>
              </v:shape>
              <v:shape style="position:absolute;left:7881;top:2354;width:102;height:124" coordorigin="7881,2354" coordsize="102,124" path="m7983,2354l7932,2383,7971,2383,7983,2354xe" filled="t" fillcolor="#231F20" stroked="f">
                <v:path arrowok="t"/>
                <v:fill type="solid"/>
              </v:shape>
            </v:group>
            <v:group style="position:absolute;left:7450;top:1981;width:979;height:280" coordorigin="7450,1981" coordsize="979,280">
              <v:shape style="position:absolute;left:7450;top:1981;width:979;height:280" coordorigin="7450,1981" coordsize="979,280" path="m7450,1981l8429,1981,8429,2261,7450,2261,7450,1981xe" filled="t" fillcolor="#E6E7E8" stroked="f">
                <v:path arrowok="t"/>
                <v:fill type="solid"/>
              </v:shape>
            </v:group>
            <v:group style="position:absolute;left:7450;top:1981;width:979;height:280" coordorigin="7450,1981" coordsize="979,280">
              <v:shape style="position:absolute;left:7450;top:1981;width:979;height:280" coordorigin="7450,1981" coordsize="979,280" path="m7450,1981l8429,1981,8429,2261,7450,2261,7450,1981xe" filled="f" stroked="t" strokeweight=".5pt" strokecolor="#231F20">
                <v:path arrowok="t"/>
              </v:shape>
            </v:group>
            <v:group style="position:absolute;left:7158;top:2730;width:124;height:102" coordorigin="7158,2730" coordsize="124,102">
              <v:shape style="position:absolute;left:7158;top:2730;width:124;height:102" coordorigin="7158,2730" coordsize="124,102" path="m7158,2730l7187,2780,7158,2831,7282,2780,7158,2730xe" filled="t" fillcolor="#231F20" stroked="f">
                <v:path arrowok="t"/>
                <v:fill type="solid"/>
              </v:shape>
            </v:group>
            <v:group style="position:absolute;left:7925;top:2809;width:2;height:366" coordorigin="7925,2809" coordsize="2,366">
              <v:shape style="position:absolute;left:7925;top:2809;width:2;height:366" coordorigin="7925,2809" coordsize="0,366" path="m7925,3175l7925,2809e" filled="f" stroked="t" strokeweight=".5pt" strokecolor="#231F20">
                <v:path arrowok="t"/>
              </v:shape>
            </v:group>
            <v:group style="position:absolute;left:7874;top:3139;width:102;height:124" coordorigin="7874,3139" coordsize="102,124">
              <v:shape style="position:absolute;left:7874;top:3139;width:102;height:124" coordorigin="7874,3139" coordsize="102,124" path="m7874,3139l7925,3263,7963,3168,7925,3168,7874,3139xe" filled="t" fillcolor="#231F20" stroked="f">
                <v:path arrowok="t"/>
                <v:fill type="solid"/>
              </v:shape>
              <v:shape style="position:absolute;left:7874;top:3139;width:102;height:124" coordorigin="7874,3139" coordsize="102,124" path="m7975,3139l7925,3168,7963,3168,7975,3139xe" filled="t" fillcolor="#231F20" stroked="f">
                <v:path arrowok="t"/>
                <v:fill type="solid"/>
              </v:shape>
            </v:group>
            <v:group style="position:absolute;left:7294;top:2500;width:1291;height:560" coordorigin="7294,2500" coordsize="1291,560">
              <v:shape style="position:absolute;left:7294;top:2500;width:1291;height:560" coordorigin="7294,2500" coordsize="1291,560" path="m8262,2500l7617,2500,7294,2780,7617,3060,8262,3060,8585,2780,8262,2500xe" filled="t" fillcolor="#E6E7E8" stroked="f">
                <v:path arrowok="t"/>
                <v:fill type="solid"/>
              </v:shape>
            </v:group>
            <v:group style="position:absolute;left:7294;top:2500;width:1291;height:560" coordorigin="7294,2500" coordsize="1291,560">
              <v:shape style="position:absolute;left:7294;top:2500;width:1291;height:560" coordorigin="7294,2500" coordsize="1291,560" path="m7617,3060l7294,2780,7617,2500,8262,2500,8585,2780,8262,3060,7617,3060xe" filled="f" stroked="t" strokeweight=".5pt" strokecolor="#231F20">
                <v:path arrowok="t"/>
              </v:shape>
            </v:group>
            <v:group style="position:absolute;left:7924;top:2780;width:1088;height:1124" coordorigin="7924,2780" coordsize="1088,1124">
              <v:shape style="position:absolute;left:7924;top:2780;width:1088;height:1124" coordorigin="7924,2780" coordsize="1088,1124" path="m8579,2780l9012,2780,9012,3771,7924,3771,7924,3904e" filled="f" stroked="t" strokeweight=".5pt" strokecolor="#231F20">
                <v:path arrowok="t"/>
              </v:shape>
            </v:group>
            <v:group style="position:absolute;left:7874;top:3867;width:102;height:124" coordorigin="7874,3867" coordsize="102,124">
              <v:shape style="position:absolute;left:7874;top:3867;width:102;height:124" coordorigin="7874,3867" coordsize="102,124" path="m7874,3867l7924,3992,7963,3897,7924,3897,7874,3867xe" filled="t" fillcolor="#231F20" stroked="f">
                <v:path arrowok="t"/>
                <v:fill type="solid"/>
              </v:shape>
              <v:shape style="position:absolute;left:7874;top:3867;width:102;height:124" coordorigin="7874,3867" coordsize="102,124" path="m7975,3867l7924,3897,7963,3897,7975,3867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2"/>
          <w:w w:val="100"/>
        </w:rPr>
        <w:t>Templat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4.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genera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templat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implementin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whil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loops.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controlling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iteration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testing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workspace;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therefore,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things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automatic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manuall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accomplishe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whil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initializin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updating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workspace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eventually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fail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stop.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8"/>
        <w:ind w:left="2220" w:right="2181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Initialization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headerReference w:type="default" r:id="rId29"/>
          <w:pgSz w:w="15840" w:h="24480"/>
          <w:pgMar w:header="4828" w:footer="5472" w:top="5660" w:bottom="5660" w:left="1660" w:right="1660"/>
        </w:sectPr>
      </w:pPr>
    </w:p>
    <w:p>
      <w:pPr>
        <w:spacing w:before="78"/>
        <w:ind w:left="0" w:right="306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while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43.200012pt;margin-top:1.03158pt;width:82.782pt;height:45.323pt;mso-position-horizontal-relative:page;mso-position-vertical-relative:paragraph;z-index:-2614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502" w:hRule="exact"/>
                    </w:trPr>
                    <w:tc>
                      <w:tcPr>
                        <w:tcW w:w="325" w:type="dxa"/>
                        <w:vMerge w:val="restart"/>
                        <w:tcBorders>
                          <w:top w:val="single" w:sz="4" w:space="0" w:color="231F20"/>
                          <w:left w:val="single" w:sz="4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1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325" w:type="dxa"/>
                        <w:vMerge/>
                        <w:tcBorders>
                          <w:left w:val="single" w:sz="4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7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39" w:type="dxa"/>
                        <w:gridSpan w:val="2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26"/>
                          <w:ind w:left="68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Computations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14" w:hRule="exact"/>
                    </w:trPr>
                    <w:tc>
                      <w:tcPr>
                        <w:tcW w:w="325" w:type="dxa"/>
                        <w:vMerge/>
                        <w:tcBorders>
                          <w:left w:val="single" w:sz="4" w:space="0" w:color="231F20"/>
                          <w:bottom w:val="single" w:sz="4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7" w:type="dxa"/>
                        <w:vMerge/>
                        <w:tcBorders>
                          <w:left w:val="nil" w:sz="6" w:space="0" w:color="auto"/>
                          <w:bottom w:val="single" w:sz="4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54" w:type="dxa"/>
                        <w:tcBorders>
                          <w:top w:val="single" w:sz="4" w:space="0" w:color="231F20"/>
                          <w:left w:val="nil" w:sz="6" w:space="0" w:color="auto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85" w:type="dxa"/>
                        <w:tcBorders>
                          <w:top w:val="single" w:sz="4" w:space="0" w:color="231F20"/>
                          <w:left w:val="single" w:sz="4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&lt;Expression&gt;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83"/>
        <w:ind w:left="15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False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6769" w:space="40"/>
            <w:col w:w="5711"/>
          </w:cols>
        </w:sectPr>
      </w:pP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4470" w:right="3868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True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352" w:right="3652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4.4</w:t>
      </w:r>
      <w:r>
        <w:rPr>
          <w:rFonts w:ascii="Times New Roman" w:hAnsi="Times New Roman" w:cs="Times New Roman" w:eastAsia="Times New Roman"/>
          <w:b/>
          <w:bCs/>
          <w:color w:val="231F20"/>
          <w:spacing w:val="1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Structure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6"/>
          <w:w w:val="105"/>
          <w:sz w:val="18"/>
          <w:szCs w:val="18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5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76"/>
          <w:w w:val="105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loop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7"/>
        </w:numPr>
        <w:tabs>
          <w:tab w:pos="4268" w:val="left" w:leader="none"/>
          <w:tab w:pos="10849" w:val="right" w:leader="none"/>
        </w:tabs>
        <w:spacing w:before="68"/>
        <w:ind w:left="4268" w:right="0" w:hanging="378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7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Loops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95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9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5pt;margin-top:.318115pt;width:238.42pt;height:13.168pt;mso-position-horizontal-relative:page;mso-position-vertical-relative:paragraph;z-index:-2612" coordorigin="5545,6" coordsize="4768,263">
            <v:group style="position:absolute;left:5550;top:260;width:4758;height:2" coordorigin="5550,260" coordsize="4758,2">
              <v:shape style="position:absolute;left:5550;top:260;width:4758;height:2" coordorigin="5550,260" coordsize="4758,0" path="m5550,260l10308,260e" filled="f" stroked="t" strokeweight=".5pt" strokecolor="#231F20">
                <v:path arrowok="t"/>
              </v:shape>
            </v:group>
            <v:group style="position:absolute;left:5560;top:16;width:2;height:243" coordorigin="5560,16" coordsize="2,243">
              <v:shape style="position:absolute;left:5560;top:16;width:2;height:243" coordorigin="5560,16" coordsize="0,243" path="m5560,260l5560,16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/>
          <w:bCs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4.4</w:t>
      </w:r>
      <w:r>
        <w:rPr>
          <w:rFonts w:ascii="Times New Roman" w:hAnsi="Times New Roman" w:cs="Times New Roman" w:eastAsia="Times New Roman"/>
          <w:b/>
          <w:bCs/>
          <w:color w:val="231F20"/>
          <w:spacing w:val="4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General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&lt;initialization&gt;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&lt;logical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expression&gt;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6249" w:val="left" w:leader="none"/>
        </w:tabs>
        <w:spacing w:before="18"/>
        <w:ind w:left="480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&lt;code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block&gt;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must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make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some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changes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5478" w:right="234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enable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loop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terminate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07996pt;margin-top:19.810272pt;width:228pt;height:.1pt;mso-position-horizontal-relative:page;mso-position-vertical-relative:paragraph;z-index:-2613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7"/>
        </w:numPr>
        <w:tabs>
          <w:tab w:pos="4421" w:val="left" w:leader="none"/>
        </w:tabs>
        <w:spacing w:before="64"/>
        <w:ind w:left="4421" w:right="0" w:hanging="532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MATLAB</w:t>
      </w:r>
      <w:r>
        <w:rPr>
          <w:color w:val="231F20"/>
          <w:spacing w:val="10"/>
          <w:w w:val="100"/>
        </w:rPr>
        <w:t> </w:t>
      </w:r>
      <w:r>
        <w:rPr>
          <w:rFonts w:ascii="Courier New" w:hAnsi="Courier New" w:cs="Courier New" w:eastAsia="Courier New"/>
          <w:color w:val="231F20"/>
          <w:spacing w:val="0"/>
          <w:w w:val="100"/>
        </w:rPr>
        <w:t>while</w:t>
      </w:r>
      <w:r>
        <w:rPr>
          <w:rFonts w:ascii="Courier New" w:hAnsi="Courier New" w:cs="Courier New" w:eastAsia="Courier New"/>
          <w:color w:val="231F20"/>
          <w:spacing w:val="-66"/>
          <w:w w:val="100"/>
        </w:rPr>
        <w:t> </w:t>
      </w:r>
      <w:r>
        <w:rPr>
          <w:color w:val="231F20"/>
          <w:spacing w:val="0"/>
          <w:w w:val="100"/>
        </w:rPr>
        <w:t>Loop</w:t>
      </w:r>
      <w:r>
        <w:rPr>
          <w:color w:val="231F20"/>
          <w:spacing w:val="11"/>
          <w:w w:val="100"/>
        </w:rPr>
        <w:t> </w:t>
      </w:r>
      <w:r>
        <w:rPr>
          <w:color w:val="231F20"/>
          <w:spacing w:val="0"/>
          <w:w w:val="100"/>
        </w:rPr>
        <w:t>Implementation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944"/>
        <w:jc w:val="left"/>
      </w:pP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sake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consistency,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4.7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syntax.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890" w:right="4872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4.7: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96"/>
        <w:ind w:left="4350" w:right="178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1–3: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updated.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fail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immediately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empty.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2"/>
        <w:ind w:left="4350" w:right="1866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(good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practice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clarify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7" w:lineRule="auto" w:before="30"/>
        <w:ind w:left="4350" w:right="2120"/>
        <w:jc w:val="both"/>
      </w:pPr>
      <w:r>
        <w:rPr/>
        <w:pict>
          <v:group style="position:absolute;margin-left:88.375pt;margin-top:24.502003pt;width:24.25pt;height:48.25pt;mso-position-horizontal-relative:page;mso-position-vertical-relative:paragraph;z-index:-2608" coordorigin="1768,490" coordsize="485,965">
            <v:group style="position:absolute;left:1892;top:853;width:238;height:239" coordorigin="1892,853" coordsize="238,239">
              <v:shape style="position:absolute;left:1892;top:853;width:238;height:239" coordorigin="1892,853" coordsize="238,239" path="m2130,973l2112,1036,2064,1080,2021,1092,1996,1090,1934,1064,1897,1013,1892,992,1893,966,1917,901,1964,862,2004,853,2028,855,2089,883,2124,936,2130,973xe" filled="f" stroked="t" strokeweight=".25pt" strokecolor="#231F20">
                <v:path arrowok="t"/>
              </v:shape>
            </v:group>
            <v:group style="position:absolute;left:1770;top:973;width:480;height:2" coordorigin="1770,973" coordsize="480,2">
              <v:shape style="position:absolute;left:1770;top:973;width:480;height:2" coordorigin="1770,973" coordsize="480,0" path="m1770,973l2250,973e" filled="f" stroked="t" strokeweight=".25pt" strokecolor="#231F20">
                <v:path arrowok="t"/>
              </v:shape>
            </v:group>
            <v:group style="position:absolute;left:2010;top:493;width:2;height:960" coordorigin="2010,493" coordsize="2,960">
              <v:shape style="position:absolute;left:2010;top:493;width:2;height:960" coordorigin="2010,493" coordsize="0,960" path="m2010,493l2010,145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4.502003pt;width:24.25pt;height:48.25pt;mso-position-horizontal-relative:page;mso-position-vertical-relative:paragraph;z-index:-2607" coordorigin="13588,490" coordsize="485,965">
            <v:group style="position:absolute;left:13712;top:853;width:238;height:239" coordorigin="13712,853" coordsize="238,239">
              <v:shape style="position:absolute;left:13712;top:853;width:238;height:239" coordorigin="13712,853" coordsize="238,239" path="m13950,973l13932,1036,13884,1080,13841,1092,13816,1090,13754,1064,13717,1013,13712,992,13713,966,13737,901,13784,862,13824,853,13848,855,13909,883,13944,936,13950,973xe" filled="f" stroked="t" strokeweight=".25pt" strokecolor="#231F20">
                <v:path arrowok="t"/>
              </v:shape>
            </v:group>
            <v:group style="position:absolute;left:13590;top:973;width:480;height:2" coordorigin="13590,973" coordsize="480,2">
              <v:shape style="position:absolute;left:13590;top:973;width:480;height:2" coordorigin="13590,973" coordsize="480,0" path="m13590,973l14070,973e" filled="f" stroked="t" strokeweight=".25pt" strokecolor="#231F20">
                <v:path arrowok="t"/>
              </v:shape>
            </v:group>
            <v:group style="position:absolute;left:13830;top:493;width:2;height:960" coordorigin="13830,493" coordsize="2,960">
              <v:shape style="position:absolute;left:13830;top:493;width:2;height:960" coordorigin="13830,493" coordsize="0,960" path="m13830,493l13830,145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7–9: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update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maximum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“Manually”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updates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closer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finishing.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77"/>
        <w:ind w:left="3890" w:right="0"/>
        <w:jc w:val="left"/>
      </w:pPr>
      <w:r>
        <w:rPr>
          <w:b w:val="0"/>
          <w:bCs w:val="0"/>
          <w:color w:val="231F20"/>
          <w:spacing w:val="0"/>
          <w:w w:val="100"/>
        </w:rPr>
        <w:t>Enter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described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4.4.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68"/>
        <w:ind w:left="0" w:right="136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5pt;margin-top:3.717945pt;width:238.412pt;height:13.168pt;mso-position-horizontal-relative:page;mso-position-vertical-relative:paragraph;z-index:-2610" coordorigin="5545,74" coordsize="4768,263">
            <v:group style="position:absolute;left:5550;top:328;width:4758;height:2" coordorigin="5550,328" coordsize="4758,2">
              <v:shape style="position:absolute;left:5550;top:328;width:4758;height:2" coordorigin="5550,328" coordsize="4758,0" path="m5550,328l10308,328e" filled="f" stroked="t" strokeweight=".5pt" strokecolor="#231F20">
                <v:path arrowok="t"/>
              </v:shape>
            </v:group>
            <v:group style="position:absolute;left:5560;top:84;width:2;height:243" coordorigin="5560,84" coordsize="2,243">
              <v:shape style="position:absolute;left:5560;top:84;width:2;height:243" coordorigin="5560,84" coordsize="0,243" path="m5560,328l556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4.7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0" w:right="136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floor(rand(1,10)*100)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3"/>
          <w:numId w:val="15"/>
        </w:numPr>
        <w:tabs>
          <w:tab w:pos="4515" w:val="left" w:leader="none"/>
        </w:tabs>
        <w:spacing w:before="18"/>
        <w:ind w:left="4515" w:right="2428" w:hanging="29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theMax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A(1);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3"/>
          <w:numId w:val="15"/>
        </w:numPr>
        <w:tabs>
          <w:tab w:pos="4515" w:val="left" w:leader="none"/>
        </w:tabs>
        <w:spacing w:before="18"/>
        <w:ind w:left="4515" w:right="2525" w:hanging="29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3"/>
          <w:numId w:val="15"/>
        </w:numPr>
        <w:tabs>
          <w:tab w:pos="4515" w:val="left" w:leader="none"/>
        </w:tabs>
        <w:spacing w:before="18"/>
        <w:ind w:left="4515" w:right="2814" w:hanging="29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3"/>
          <w:numId w:val="15"/>
        </w:numPr>
        <w:tabs>
          <w:tab w:pos="4515" w:val="left" w:leader="none"/>
        </w:tabs>
        <w:spacing w:before="18"/>
        <w:ind w:left="4515" w:right="1465" w:hanging="289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length(A)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3"/>
          <w:numId w:val="15"/>
        </w:numPr>
        <w:tabs>
          <w:tab w:pos="674" w:val="left" w:leader="none"/>
          <w:tab w:pos="4900" w:val="left" w:leader="none"/>
        </w:tabs>
        <w:spacing w:before="18"/>
        <w:ind w:left="4900" w:right="2140" w:hanging="67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A(index);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3"/>
          <w:numId w:val="15"/>
        </w:numPr>
        <w:tabs>
          <w:tab w:pos="674" w:val="left" w:leader="none"/>
          <w:tab w:pos="4901" w:val="left" w:leader="none"/>
        </w:tabs>
        <w:spacing w:before="18"/>
        <w:ind w:left="4901" w:right="2140" w:hanging="67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theMax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3"/>
          <w:numId w:val="15"/>
        </w:numPr>
        <w:tabs>
          <w:tab w:pos="1059" w:val="left" w:leader="none"/>
          <w:tab w:pos="5286" w:val="left" w:leader="none"/>
        </w:tabs>
        <w:spacing w:before="18"/>
        <w:ind w:left="5286" w:right="1947" w:hanging="106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theMax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3"/>
          <w:numId w:val="15"/>
        </w:numPr>
        <w:tabs>
          <w:tab w:pos="1059" w:val="left" w:leader="none"/>
          <w:tab w:pos="5286" w:val="left" w:leader="none"/>
        </w:tabs>
        <w:spacing w:before="18"/>
        <w:ind w:left="5286" w:right="1369" w:hanging="106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index;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3"/>
          <w:numId w:val="15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3"/>
          <w:numId w:val="15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3"/>
          <w:numId w:val="15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3"/>
          <w:numId w:val="15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fprintf('the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%d\n',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3"/>
          <w:numId w:val="15"/>
        </w:numPr>
        <w:tabs>
          <w:tab w:pos="5671" w:val="left" w:leader="none"/>
        </w:tabs>
        <w:spacing w:before="18"/>
        <w:ind w:left="567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163pt;width:228pt;height:.1pt;mso-position-horizontal-relative:page;mso-position-vertical-relative:paragraph;z-index:-2611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/>
        <w:pict>
          <v:group style="position:absolute;margin-left:277pt;margin-top:33.196163pt;width:349pt;height:87.696pt;mso-position-horizontal-relative:page;mso-position-vertical-relative:paragraph;z-index:-2609" coordorigin="5540,664" coordsize="6980,1754">
            <v:group style="position:absolute;left:5550;top:674;width:6960;height:1734" coordorigin="5550,674" coordsize="6960,1734">
              <v:shape style="position:absolute;left:5550;top:674;width:6960;height:1734" coordorigin="5550,674" coordsize="6960,1734" path="m5550,2408l12510,2408,12510,674,5550,674,5550,2408xe" filled="t" fillcolor="#E6E7E8" stroked="f">
                <v:path arrowok="t"/>
                <v:fill type="solid"/>
              </v:shape>
              <v:shape style="position:absolute;left:5550;top:674;width:423;height:350" type="#_x0000_t75">
                <v:imagedata r:id="rId33" o:title="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theMax,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theIndex);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44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4.4</w:t>
      </w:r>
      <w:r>
        <w:rPr>
          <w:rFonts w:ascii="Times New Roman" w:hAnsi="Times New Roman" w:cs="Times New Roman" w:eastAsia="Times New Roman"/>
          <w:b/>
          <w:bCs/>
          <w:color w:val="231F20"/>
          <w:spacing w:val="4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Producing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results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85"/>
        <w:ind w:left="4010" w:right="0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Enter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run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script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Listing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4.7.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produce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following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results: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4010" w:right="487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151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71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010" w:right="487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max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010" w:right="487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3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96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Execution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Control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7"/>
        </w:numPr>
        <w:tabs>
          <w:tab w:pos="3701" w:val="left" w:leader="none"/>
        </w:tabs>
        <w:ind w:left="3701" w:right="5500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Loop-and-a-Half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0"/>
          <w:w w:val="105"/>
        </w:rPr>
        <w:t>Implementation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7"/>
        <w:jc w:val="both"/>
      </w:pPr>
      <w:r>
        <w:rPr>
          <w:b w:val="0"/>
          <w:bCs w:val="0"/>
          <w:color w:val="231F20"/>
          <w:spacing w:val="1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4</w:t>
      </w:r>
      <w:r>
        <w:rPr>
          <w:b w:val="0"/>
          <w:bCs w:val="0"/>
          <w:color w:val="231F20"/>
          <w:spacing w:val="1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8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illustrate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implementatio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loop-and-a-hal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iteration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style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ente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loo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perfor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computation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realizing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continue.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Here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continually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radius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circle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until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illegal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radius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entered,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terminat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iteration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radiu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entered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display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circumference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radius.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after="0" w:line="190" w:lineRule="exact"/>
        <w:rPr>
          <w:sz w:val="19"/>
          <w:szCs w:val="19"/>
        </w:rPr>
        <w:sectPr>
          <w:headerReference w:type="default" r:id="rId34"/>
          <w:pgSz w:w="15840" w:h="24480"/>
          <w:pgMar w:header="4828" w:footer="5472" w:top="5660" w:bottom="5660" w:left="1660" w:right="1660"/>
        </w:sectPr>
      </w:pP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3"/>
        <w:ind w:left="1846" w:right="2381"/>
        <w:jc w:val="both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Style</w:t>
      </w:r>
      <w:r>
        <w:rPr>
          <w:rFonts w:ascii="GillSans-UltraBold" w:hAnsi="GillSans-UltraBold" w:cs="GillSans-UltraBold" w:eastAsia="GillSans-UltraBold"/>
          <w:color w:val="FFFFFF"/>
          <w:spacing w:val="28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Points</w:t>
      </w:r>
      <w:r>
        <w:rPr>
          <w:rFonts w:ascii="GillSans-UltraBold" w:hAnsi="GillSans-UltraBold" w:cs="GillSans-UltraBold" w:eastAsia="GillSans-UltraBold"/>
          <w:color w:val="FFFFFF"/>
          <w:spacing w:val="29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4.3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68"/>
        <w:ind w:left="1790" w:right="4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wrot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loo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example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styles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direc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acces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styl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indexin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style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people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indexin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styl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inde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explicitly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required.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slightly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tacky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demonstrate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appreciatio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power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MATLA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language.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left="1846" w:right="2381"/>
        <w:jc w:val="both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Style</w:t>
      </w:r>
      <w:r>
        <w:rPr>
          <w:rFonts w:ascii="GillSans-UltraBold" w:hAnsi="GillSans-UltraBold" w:cs="GillSans-UltraBold" w:eastAsia="GillSans-UltraBold"/>
          <w:color w:val="FFFFFF"/>
          <w:spacing w:val="28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Points</w:t>
      </w:r>
      <w:r>
        <w:rPr>
          <w:rFonts w:ascii="GillSans-UltraBold" w:hAnsi="GillSans-UltraBold" w:cs="GillSans-UltraBold" w:eastAsia="GillSans-UltraBold"/>
          <w:color w:val="FFFFFF"/>
          <w:spacing w:val="29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4.4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68"/>
        <w:ind w:left="179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6.296008pt;width:24.25pt;height:48.25pt;mso-position-horizontal-relative:page;mso-position-vertical-relative:paragraph;z-index:-2602" coordorigin="1768,126" coordsize="485,965">
            <v:group style="position:absolute;left:1892;top:489;width:238;height:239" coordorigin="1892,489" coordsize="238,239">
              <v:shape style="position:absolute;left:1892;top:489;width:238;height:239" coordorigin="1892,489" coordsize="238,239" path="m2130,608l2112,672,2064,716,2021,728,1996,726,1934,700,1897,649,1892,628,1893,602,1917,537,1964,498,2004,489,2028,491,2089,519,2124,571,2130,608xe" filled="f" stroked="t" strokeweight=".25pt" strokecolor="#231F20">
                <v:path arrowok="t"/>
              </v:shape>
            </v:group>
            <v:group style="position:absolute;left:1770;top:608;width:480;height:2" coordorigin="1770,608" coordsize="480,2">
              <v:shape style="position:absolute;left:1770;top:608;width:480;height:2" coordorigin="1770,608" coordsize="480,0" path="m1770,608l2250,608e" filled="f" stroked="t" strokeweight=".25pt" strokecolor="#231F20">
                <v:path arrowok="t"/>
              </v:shape>
            </v:group>
            <v:group style="position:absolute;left:2010;top:128;width:2;height:960" coordorigin="2010,128" coordsize="2,960">
              <v:shape style="position:absolute;left:2010;top:128;width:2;height:960" coordorigin="2010,128" coordsize="0,960" path="m2010,128l2010,108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brea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continu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statement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frowne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upo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programmin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circle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reaso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1"/>
          <w:w w:val="100"/>
          <w:sz w:val="17"/>
          <w:szCs w:val="17"/>
        </w:rPr>
        <w:t>got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</w:t>
      </w:r>
      <w:r>
        <w:rPr>
          <w:rFonts w:ascii="Courier New" w:hAnsi="Courier New" w:cs="Courier New" w:eastAsia="Courier New"/>
          <w:b w:val="0"/>
          <w:bCs w:val="0"/>
          <w:color w:val="231F20"/>
          <w:spacing w:val="2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statemen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falle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disrepute—the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mak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mor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difficul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understand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flo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contro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throug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comple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program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preferable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express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logic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remaining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6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1"/>
          <w:w w:val="100"/>
          <w:sz w:val="17"/>
          <w:szCs w:val="17"/>
        </w:rPr>
        <w:t>whil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loo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explicitl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controllin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logical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9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expression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combine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statement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insid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loo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ski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block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However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sometime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latte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approac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cause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cod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mor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comple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than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woul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cas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judiciou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brea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k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13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continue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before="40"/>
        <w:ind w:left="316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4.8: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776" w:right="2719"/>
        <w:jc w:val="both"/>
      </w:pPr>
      <w:r>
        <w:rPr/>
        <w:pict>
          <v:group style="position:absolute;margin-left:166pt;margin-top:-16.722630pt;width:214pt;height:92.479pt;mso-position-horizontal-relative:page;mso-position-vertical-relative:paragraph;z-index:-2604" coordorigin="3320,-334" coordsize="4280,1850">
            <v:group style="position:absolute;left:3330;top:-324;width:4260;height:1830" coordorigin="3330,-324" coordsize="4260,1830">
              <v:shape style="position:absolute;left:3330;top:-324;width:4260;height:1830" coordorigin="3330,-324" coordsize="4260,1830" path="m3330,1505l7590,1505,7590,-324,3330,-324,3330,1505xe" filled="t" fillcolor="#EDEDEE" stroked="f">
                <v:path arrowok="t"/>
                <v:fill type="solid"/>
              </v:shape>
            </v:group>
            <v:group style="position:absolute;left:3439;top:-201;width:1720;height:232" coordorigin="3439,-201" coordsize="1720,232">
              <v:shape style="position:absolute;left:3439;top:-201;width:1720;height:232" coordorigin="3439,-201" coordsize="1720,232" path="m3439,31l5159,31,5159,-201,3439,-201,3439,31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radius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1" w:lineRule="auto" w:before="35"/>
        <w:ind w:left="776" w:right="2572"/>
        <w:jc w:val="left"/>
      </w:pPr>
      <w:r>
        <w:rPr>
          <w:b w:val="0"/>
          <w:bCs w:val="0"/>
          <w:color w:val="231F20"/>
          <w:spacing w:val="-4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remai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loop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unti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enter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illega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radius.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input(...)function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2" w:lineRule="exact"/>
        <w:ind w:left="776" w:right="0"/>
        <w:jc w:val="left"/>
      </w:pPr>
      <w:r>
        <w:rPr/>
        <w:pict>
          <v:group style="position:absolute;margin-left:166pt;margin-top:3.858241pt;width:214pt;height:158.479pt;mso-position-horizontal-relative:page;mso-position-vertical-relative:paragraph;z-index:-2603" coordorigin="3320,77" coordsize="4280,3170">
            <v:group style="position:absolute;left:3330;top:87;width:4260;height:3150" coordorigin="3330,87" coordsize="4260,3150">
              <v:shape style="position:absolute;left:3330;top:87;width:4260;height:3150" coordorigin="3330,87" coordsize="4260,3150" path="m3330,3237l7590,3237,7590,87,3330,87,3330,3237xe" filled="t" fillcolor="#EDEDEE" stroked="f">
                <v:path arrowok="t"/>
                <v:fill type="solid"/>
              </v:shape>
            </v:group>
            <v:group style="position:absolute;left:3439;top:211;width:1720;height:232" coordorigin="3439,211" coordsize="1720,232">
              <v:shape style="position:absolute;left:3439;top:211;width:1720;height:232" coordorigin="3439,211" coordsize="1720,232" path="m3439,443l5159,443,5159,211,3439,211,3439,443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parses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776" w:right="0"/>
        <w:jc w:val="left"/>
      </w:pP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776" w:right="0"/>
        <w:jc w:val="left"/>
      </w:pPr>
      <w:r>
        <w:rPr/>
        <w:pict>
          <v:group style="position:absolute;margin-left:679.375pt;margin-top:2.82312pt;width:24.25pt;height:48.25pt;mso-position-horizontal-relative:page;mso-position-vertical-relative:paragraph;z-index:-2601" coordorigin="13588,56" coordsize="485,965">
            <v:group style="position:absolute;left:13712;top:419;width:238;height:239" coordorigin="13712,419" coordsize="238,239">
              <v:shape style="position:absolute;left:13712;top:419;width:238;height:239" coordorigin="13712,419" coordsize="238,239" path="m13950,539l13932,603,13884,646,13841,658,13816,657,13754,630,13717,579,13712,559,13713,532,13737,467,13784,428,13824,419,13848,421,13909,449,13944,502,13950,539xe" filled="f" stroked="t" strokeweight=".25pt" strokecolor="#231F20">
                <v:path arrowok="t"/>
              </v:shape>
            </v:group>
            <v:group style="position:absolute;left:13590;top:539;width:480;height:2" coordorigin="13590,539" coordsize="480,2">
              <v:shape style="position:absolute;left:13590;top:539;width:480;height:2" coordorigin="13590,539" coordsize="480,0" path="m13590,539l14070,539e" filled="f" stroked="t" strokeweight=".25pt" strokecolor="#231F20">
                <v:path arrowok="t"/>
              </v:shape>
            </v:group>
            <v:group style="position:absolute;left:13830;top:59;width:2;height:960" coordorigin="13830,59" coordsize="2,960">
              <v:shape style="position:absolute;left:13830;top:59;width:2;height:960" coordorigin="13830,59" coordsize="0,960" path="m13830,59l13830,101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described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left="776" w:right="2613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circumference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radius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legal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middle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“loop-and-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a-half”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776" w:right="2588"/>
        <w:jc w:val="left"/>
      </w:pPr>
      <w:r>
        <w:rPr>
          <w:b w:val="0"/>
          <w:bCs w:val="0"/>
          <w:color w:val="231F20"/>
          <w:spacing w:val="-2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5–8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Comput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displa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circumferenc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circle.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16" w:right="0"/>
        <w:jc w:val="left"/>
      </w:pPr>
      <w:r>
        <w:rPr>
          <w:b w:val="0"/>
          <w:bCs w:val="0"/>
          <w:color w:val="231F20"/>
          <w:spacing w:val="0"/>
          <w:w w:val="100"/>
        </w:rPr>
        <w:t>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4.5.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type w:val="continuous"/>
          <w:pgSz w:w="15840" w:h="24480"/>
          <w:pgMar w:top="5660" w:bottom="5660" w:left="1660" w:right="1660"/>
          <w:cols w:num="2" w:equalWidth="0">
            <w:col w:w="5814" w:space="40"/>
            <w:col w:w="6666"/>
          </w:cols>
        </w:sectPr>
      </w:pP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68"/>
        <w:ind w:left="1856" w:right="466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42004pt;margin-top:3.718035pt;width:238.42pt;height:13.168pt;mso-position-horizontal-relative:page;mso-position-vertical-relative:paragraph;z-index:-2605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4.8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Loop-and-a-half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3"/>
          <w:numId w:val="17"/>
        </w:numPr>
        <w:tabs>
          <w:tab w:pos="3795" w:val="left" w:leader="none"/>
        </w:tabs>
        <w:ind w:left="3795" w:right="0" w:hanging="2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clear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3"/>
          <w:numId w:val="17"/>
        </w:numPr>
        <w:tabs>
          <w:tab w:pos="3795" w:val="left" w:leader="none"/>
        </w:tabs>
        <w:spacing w:before="18"/>
        <w:ind w:left="3795" w:right="0" w:hanging="2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clc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3"/>
          <w:numId w:val="17"/>
        </w:numPr>
        <w:tabs>
          <w:tab w:pos="3795" w:val="left" w:leader="none"/>
        </w:tabs>
        <w:spacing w:before="18"/>
        <w:ind w:left="3795" w:right="0" w:hanging="2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close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all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506" w:right="4809" w:firstLine="28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Listing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04.08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Loop-and-a-half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example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3795" w:val="left" w:leader="none"/>
        </w:tabs>
        <w:ind w:left="3410" w:right="0" w:firstLine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input('Enter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radius: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4180" w:val="left" w:leader="none"/>
        </w:tabs>
        <w:spacing w:before="18"/>
        <w:ind w:left="4181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4566" w:val="left" w:leader="none"/>
        </w:tabs>
        <w:spacing w:before="18"/>
        <w:ind w:left="4566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area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R^2;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4565" w:val="left" w:leader="none"/>
        </w:tabs>
        <w:spacing w:before="18"/>
        <w:ind w:left="4566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circum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8"/>
        </w:numPr>
        <w:tabs>
          <w:tab w:pos="4599" w:val="left" w:leader="none"/>
          <w:tab w:pos="4984" w:val="left" w:leader="none"/>
        </w:tabs>
        <w:spacing w:line="264" w:lineRule="auto" w:before="18"/>
        <w:ind w:left="3410" w:right="416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fprintf('area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%f;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circum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%f\n',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8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8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area,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circum);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9"/>
        </w:numPr>
        <w:tabs>
          <w:tab w:pos="4214" w:val="left" w:leader="none"/>
        </w:tabs>
        <w:ind w:left="4214" w:right="0" w:hanging="80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9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162pt;width:228pt;height:.1pt;mso-position-horizontal-relative:page;mso-position-vertical-relative:paragraph;z-index:-2606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/>
        <w:pict>
          <v:group style="position:absolute;margin-left:277.25pt;margin-top:36.497051pt;width:348.5pt;height:130.196pt;mso-position-horizontal-relative:page;mso-position-vertical-relative:paragraph;z-index:-2599" coordorigin="5545,730" coordsize="6970,2604">
            <v:group style="position:absolute;left:5550;top:735;width:6960;height:2594" coordorigin="5550,735" coordsize="6960,2594">
              <v:shape style="position:absolute;left:5550;top:735;width:6960;height:2594" coordorigin="5550,735" coordsize="6960,2594" path="m5550,3329l12510,3329,12510,735,5550,735,5550,3329xe" filled="t" fillcolor="#E6E7E8" stroked="f">
                <v:path arrowok="t"/>
                <v:fill type="solid"/>
              </v:shape>
              <v:shape style="position:absolute;left:5550;top:735;width:423;height:350" type="#_x0000_t75">
                <v:imagedata r:id="rId36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4.8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Example—Computing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Liquid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Levels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97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4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4.5</w:t>
      </w:r>
      <w:r>
        <w:rPr>
          <w:rFonts w:ascii="Times New Roman" w:hAnsi="Times New Roman" w:cs="Times New Roman" w:eastAsia="Times New Roman"/>
          <w:b/>
          <w:bCs/>
          <w:color w:val="231F20"/>
          <w:spacing w:val="5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Producing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loop-and-a-half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results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401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Ente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scrip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Listin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shoul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produc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followin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results: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4130" w:right="487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radius: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4130" w:right="44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area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50.265482;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circum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25.132741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radius: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/>
        <w:ind w:left="4130" w:right="447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area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28.274334;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circum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18.849556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radius: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area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31415.926536;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circum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628.318531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487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radius: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0"/>
        <w:ind w:left="4130" w:right="4872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spacing w:before="64"/>
        <w:ind w:left="3890" w:right="4872"/>
        <w:jc w:val="left"/>
        <w:rPr>
          <w:b w:val="0"/>
          <w:bCs w:val="0"/>
        </w:rPr>
      </w:pPr>
      <w:r>
        <w:rPr>
          <w:color w:val="231F20"/>
          <w:spacing w:val="0"/>
          <w:w w:val="105"/>
        </w:rPr>
        <w:t>4.7.4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0"/>
          <w:w w:val="105"/>
        </w:rPr>
        <w:t>Breaking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rFonts w:ascii="Courier New" w:hAnsi="Courier New" w:cs="Courier New" w:eastAsia="Courier New"/>
          <w:color w:val="231F20"/>
          <w:spacing w:val="0"/>
          <w:w w:val="105"/>
        </w:rPr>
        <w:t>while</w:t>
      </w:r>
      <w:r>
        <w:rPr>
          <w:rFonts w:ascii="Courier New" w:hAnsi="Courier New" w:cs="Courier New" w:eastAsia="Courier New"/>
          <w:color w:val="231F20"/>
          <w:spacing w:val="-99"/>
          <w:w w:val="105"/>
        </w:rPr>
        <w:t> </w:t>
      </w:r>
      <w:r>
        <w:rPr>
          <w:color w:val="231F20"/>
          <w:spacing w:val="0"/>
          <w:w w:val="105"/>
        </w:rPr>
        <w:t>Loop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93"/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5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loop,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break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5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will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exit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innermost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5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loop,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continue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/>
        <w:ind w:left="3890" w:right="0"/>
        <w:jc w:val="left"/>
      </w:pP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skip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1"/>
          <w:numId w:val="20"/>
        </w:numPr>
        <w:tabs>
          <w:tab w:pos="4444" w:val="left" w:leader="none"/>
        </w:tabs>
        <w:spacing w:before="63"/>
        <w:ind w:left="4444" w:right="0" w:hanging="435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group style="position:absolute;margin-left:88.375pt;margin-top:16.660315pt;width:24.25pt;height:48.25pt;mso-position-horizontal-relative:page;mso-position-vertical-relative:paragraph;z-index:-2596" coordorigin="1768,333" coordsize="485,965">
            <v:group style="position:absolute;left:1892;top:696;width:238;height:239" coordorigin="1892,696" coordsize="238,239">
              <v:shape style="position:absolute;left:1892;top:696;width:238;height:239" coordorigin="1892,696" coordsize="238,239" path="m2130,816l2112,879,2064,923,2021,935,1996,933,1934,907,1897,856,1892,836,1893,809,1917,744,1964,705,2004,696,2028,698,2089,726,2124,779,2130,816xe" filled="f" stroked="t" strokeweight=".25pt" strokecolor="#231F20">
                <v:path arrowok="t"/>
              </v:shape>
            </v:group>
            <v:group style="position:absolute;left:1770;top:816;width:480;height:2" coordorigin="1770,816" coordsize="480,2">
              <v:shape style="position:absolute;left:1770;top:816;width:480;height:2" coordorigin="1770,816" coordsize="480,0" path="m1770,816l2250,816e" filled="f" stroked="t" strokeweight=".25pt" strokecolor="#231F20">
                <v:path arrowok="t"/>
              </v:shape>
            </v:group>
            <v:group style="position:absolute;left:2010;top:336;width:2;height:960" coordorigin="2010,336" coordsize="2,960">
              <v:shape style="position:absolute;left:2010;top:336;width:2;height:960" coordorigin="2010,336" coordsize="0,960" path="m2010,336l2010,129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6.660315pt;width:24.25pt;height:48.25pt;mso-position-horizontal-relative:page;mso-position-vertical-relative:paragraph;z-index:-2595" coordorigin="13588,333" coordsize="485,965">
            <v:group style="position:absolute;left:13712;top:696;width:238;height:239" coordorigin="13712,696" coordsize="238,239">
              <v:shape style="position:absolute;left:13712;top:696;width:238;height:239" coordorigin="13712,696" coordsize="238,239" path="m13950,816l13932,879,13884,923,13841,935,13816,933,13754,907,13717,856,13712,836,13713,809,13737,744,13784,705,13824,696,13848,698,13909,726,13944,779,13950,816xe" filled="f" stroked="t" strokeweight=".25pt" strokecolor="#231F20">
                <v:path arrowok="t"/>
              </v:shape>
            </v:group>
            <v:group style="position:absolute;left:13590;top:816;width:480;height:2" coordorigin="13590,816" coordsize="480,2">
              <v:shape style="position:absolute;left:13590;top:816;width:480;height:2" coordorigin="13590,816" coordsize="480,0" path="m13590,816l14070,816e" filled="f" stroked="t" strokeweight=".25pt" strokecolor="#231F20">
                <v:path arrowok="t"/>
              </v:shape>
            </v:group>
            <v:group style="position:absolute;left:13830;top:336;width:2;height:960" coordorigin="13830,336" coordsize="2,960">
              <v:shape style="position:absolute;left:13830;top:336;width:2;height:960" coordorigin="13830,336" coordsize="0,960" path="m13830,336l13830,129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95"/>
          <w:sz w:val="23"/>
          <w:szCs w:val="23"/>
        </w:rPr>
        <w:t>Engineering</w:t>
      </w:r>
      <w:r>
        <w:rPr>
          <w:rFonts w:ascii="Times New Roman" w:hAnsi="Times New Roman" w:cs="Times New Roman" w:eastAsia="Times New Roman"/>
          <w:b/>
          <w:bCs/>
          <w:color w:val="FFFFFF"/>
          <w:spacing w:val="47"/>
          <w:w w:val="9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95"/>
          <w:sz w:val="23"/>
          <w:szCs w:val="23"/>
        </w:rPr>
        <w:t>Example—Computing</w:t>
      </w:r>
      <w:r>
        <w:rPr>
          <w:rFonts w:ascii="Times New Roman" w:hAnsi="Times New Roman" w:cs="Times New Roman" w:eastAsia="Times New Roman"/>
          <w:b/>
          <w:bCs/>
          <w:color w:val="FFFFFF"/>
          <w:spacing w:val="47"/>
          <w:w w:val="9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95"/>
          <w:sz w:val="23"/>
          <w:szCs w:val="23"/>
        </w:rPr>
        <w:t>Liquid</w:t>
      </w:r>
      <w:r>
        <w:rPr>
          <w:rFonts w:ascii="Times New Roman" w:hAnsi="Times New Roman" w:cs="Times New Roman" w:eastAsia="Times New Roman"/>
          <w:b/>
          <w:bCs/>
          <w:color w:val="FFFFFF"/>
          <w:spacing w:val="47"/>
          <w:w w:val="9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95"/>
          <w:sz w:val="23"/>
          <w:szCs w:val="23"/>
        </w:rPr>
        <w:t>Levels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58" w:lineRule="auto"/>
        <w:ind w:left="3890" w:right="1638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255.828003pt;margin-top:-24.98428pt;width:370.148pt;height:17.992pt;mso-position-horizontal-relative:page;mso-position-vertical-relative:paragraph;z-index:-2598" coordorigin="5117,-500" coordsize="7403,360">
            <v:group style="position:absolute;left:5550;top:-490;width:6960;height:340" coordorigin="5550,-490" coordsize="6960,340">
              <v:shape style="position:absolute;left:5550;top:-490;width:6960;height:340" coordorigin="5550,-490" coordsize="6960,340" path="m5550,-150l12510,-150,12510,-490,5550,-490,5550,-150xe" filled="t" fillcolor="#231F20" stroked="f">
                <v:path arrowok="t"/>
                <v:fill type="solid"/>
              </v:shape>
              <v:shape style="position:absolute;left:5117;top:-490;width:433;height:340" type="#_x0000_t75">
                <v:imagedata r:id="rId37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Figure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4.5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cylindrical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tank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height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radius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spherical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cap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(also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radius,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).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If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height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liquid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what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volume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liquid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tank?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Clearly,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calculation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volume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liquid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tank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depends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upon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relationship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between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h,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H,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20"/>
        </w:numPr>
        <w:tabs>
          <w:tab w:pos="4350" w:val="left" w:leader="none"/>
        </w:tabs>
        <w:spacing w:line="258" w:lineRule="auto"/>
        <w:ind w:left="4350" w:right="2116" w:hanging="28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less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than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olume,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partially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fi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lled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sphere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5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4"/>
          <w:w w:val="105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en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4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y: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</w:r>
    </w:p>
    <w:p>
      <w:pPr>
        <w:tabs>
          <w:tab w:pos="2345" w:val="left" w:leader="none"/>
        </w:tabs>
        <w:spacing w:line="183" w:lineRule="exact" w:before="82"/>
        <w:ind w:left="1933" w:right="0" w:firstLine="0"/>
        <w:jc w:val="center"/>
        <w:rPr>
          <w:rFonts w:ascii="Optima" w:hAnsi="Optima" w:cs="Optima" w:eastAsia="Optima"/>
          <w:sz w:val="15"/>
          <w:szCs w:val="15"/>
        </w:rPr>
      </w:pPr>
      <w:r>
        <w:rPr>
          <w:rFonts w:ascii="Optima" w:hAnsi="Optima" w:cs="Optima" w:eastAsia="Optima"/>
          <w:b w:val="0"/>
          <w:bCs w:val="0"/>
          <w:color w:val="231F20"/>
          <w:w w:val="102"/>
          <w:sz w:val="21"/>
          <w:szCs w:val="21"/>
        </w:rPr>
      </w:r>
      <w:r>
        <w:rPr>
          <w:rFonts w:ascii="Optima" w:hAnsi="Optima" w:cs="Optima" w:eastAsia="Optima"/>
          <w:b w:val="0"/>
          <w:bCs w:val="0"/>
          <w:color w:val="231F20"/>
          <w:spacing w:val="0"/>
          <w:w w:val="100"/>
          <w:sz w:val="21"/>
          <w:szCs w:val="21"/>
          <w:u w:val="single" w:color="231F20"/>
        </w:rPr>
        <w:t>1</w:t>
      </w:r>
      <w:r>
        <w:rPr>
          <w:rFonts w:ascii="Optima" w:hAnsi="Optima" w:cs="Optima" w:eastAsia="Optima"/>
          <w:b w:val="0"/>
          <w:bCs w:val="0"/>
          <w:color w:val="231F20"/>
          <w:spacing w:val="0"/>
          <w:w w:val="100"/>
          <w:sz w:val="21"/>
          <w:szCs w:val="21"/>
          <w:u w:val="none"/>
        </w:rPr>
      </w:r>
      <w:r>
        <w:rPr>
          <w:rFonts w:ascii="Optima" w:hAnsi="Optima" w:cs="Optima" w:eastAsia="Optima"/>
          <w:b w:val="0"/>
          <w:bCs w:val="0"/>
          <w:color w:val="231F20"/>
          <w:spacing w:val="0"/>
          <w:w w:val="100"/>
          <w:sz w:val="21"/>
          <w:szCs w:val="21"/>
          <w:u w:val="none"/>
        </w:rPr>
        <w:tab/>
      </w:r>
      <w:r>
        <w:rPr>
          <w:rFonts w:ascii="Optima" w:hAnsi="Optima" w:cs="Optima" w:eastAsia="Optima"/>
          <w:b w:val="0"/>
          <w:bCs w:val="0"/>
          <w:color w:val="231F20"/>
          <w:spacing w:val="0"/>
          <w:w w:val="100"/>
          <w:position w:val="-5"/>
          <w:sz w:val="15"/>
          <w:szCs w:val="15"/>
          <w:u w:val="none"/>
        </w:rPr>
        <w:t>2</w:t>
      </w:r>
      <w:r>
        <w:rPr>
          <w:rFonts w:ascii="Optima" w:hAnsi="Optima" w:cs="Optima" w:eastAsia="Optima"/>
          <w:b w:val="0"/>
          <w:bCs w:val="0"/>
          <w:color w:val="000000"/>
          <w:spacing w:val="0"/>
          <w:w w:val="100"/>
          <w:position w:val="0"/>
          <w:sz w:val="15"/>
          <w:szCs w:val="15"/>
          <w:u w:val="none"/>
        </w:rPr>
      </w:r>
    </w:p>
    <w:p>
      <w:pPr>
        <w:tabs>
          <w:tab w:pos="7131" w:val="left" w:leader="none"/>
        </w:tabs>
        <w:spacing w:line="142" w:lineRule="auto" w:before="48"/>
        <w:ind w:left="6978" w:right="4299" w:hanging="459"/>
        <w:jc w:val="left"/>
        <w:rPr>
          <w:rFonts w:ascii="Optima" w:hAnsi="Optima" w:cs="Optima" w:eastAsia="Optima"/>
          <w:sz w:val="21"/>
          <w:szCs w:val="21"/>
        </w:rPr>
      </w:pP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15"/>
          <w:sz w:val="21"/>
          <w:szCs w:val="21"/>
        </w:rPr>
        <w:t>v</w:t>
      </w:r>
      <w:r>
        <w:rPr>
          <w:rFonts w:ascii="Optima" w:hAnsi="Optima" w:cs="Optima" w:eastAsia="Optima"/>
          <w:b w:val="0"/>
          <w:bCs w:val="0"/>
          <w:i/>
          <w:color w:val="231F20"/>
          <w:spacing w:val="40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5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5"/>
          <w:sz w:val="21"/>
          <w:szCs w:val="21"/>
        </w:rPr>
        <w:tab/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5"/>
          <w:w w:val="115"/>
          <w:sz w:val="21"/>
          <w:szCs w:val="21"/>
        </w:rPr>
        <w:t>p</w:t>
      </w: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15"/>
          <w:sz w:val="21"/>
          <w:szCs w:val="21"/>
        </w:rPr>
        <w:t>h</w:t>
      </w:r>
      <w:r>
        <w:rPr>
          <w:rFonts w:ascii="Optima" w:hAnsi="Optima" w:cs="Optima" w:eastAsia="Optima"/>
          <w:b w:val="0"/>
          <w:bCs w:val="0"/>
          <w:i/>
          <w:color w:val="231F20"/>
          <w:spacing w:val="8"/>
          <w:w w:val="115"/>
          <w:sz w:val="21"/>
          <w:szCs w:val="21"/>
        </w:rPr>
        <w:t> </w:t>
      </w:r>
      <w:r>
        <w:rPr>
          <w:rFonts w:ascii="Optima" w:hAnsi="Optima" w:cs="Optima" w:eastAsia="Optima"/>
          <w:b w:val="0"/>
          <w:bCs w:val="0"/>
          <w:i w:val="0"/>
          <w:color w:val="231F20"/>
          <w:spacing w:val="-2"/>
          <w:w w:val="115"/>
          <w:sz w:val="21"/>
          <w:szCs w:val="21"/>
        </w:rPr>
        <w:t>(</w:t>
      </w:r>
      <w:r>
        <w:rPr>
          <w:rFonts w:ascii="Optima" w:hAnsi="Optima" w:cs="Optima" w:eastAsia="Optima"/>
          <w:b w:val="0"/>
          <w:bCs w:val="0"/>
          <w:i w:val="0"/>
          <w:color w:val="231F20"/>
          <w:spacing w:val="-22"/>
          <w:w w:val="115"/>
          <w:sz w:val="21"/>
          <w:szCs w:val="21"/>
        </w:rPr>
        <w:t>3</w:t>
      </w: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15"/>
          <w:sz w:val="21"/>
          <w:szCs w:val="21"/>
        </w:rPr>
        <w:t>r</w:t>
      </w:r>
      <w:r>
        <w:rPr>
          <w:rFonts w:ascii="Optima" w:hAnsi="Optima" w:cs="Optima" w:eastAsia="Optima"/>
          <w:b w:val="0"/>
          <w:bCs w:val="0"/>
          <w:i/>
          <w:color w:val="231F20"/>
          <w:spacing w:val="49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60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1"/>
          <w:w w:val="160"/>
          <w:sz w:val="21"/>
          <w:szCs w:val="21"/>
        </w:rPr>
        <w:t> </w:t>
      </w:r>
      <w:r>
        <w:rPr>
          <w:rFonts w:ascii="Optima" w:hAnsi="Optima" w:cs="Optima" w:eastAsia="Optima"/>
          <w:b w:val="0"/>
          <w:bCs w:val="0"/>
          <w:i/>
          <w:color w:val="231F20"/>
          <w:spacing w:val="5"/>
          <w:w w:val="115"/>
          <w:sz w:val="21"/>
          <w:szCs w:val="21"/>
        </w:rPr>
        <w:t>h</w:t>
      </w:r>
      <w:r>
        <w:rPr>
          <w:rFonts w:ascii="Optima" w:hAnsi="Optima" w:cs="Optima" w:eastAsia="Optima"/>
          <w:b w:val="0"/>
          <w:bCs w:val="0"/>
          <w:i w:val="0"/>
          <w:color w:val="231F20"/>
          <w:spacing w:val="0"/>
          <w:w w:val="115"/>
          <w:sz w:val="21"/>
          <w:szCs w:val="21"/>
        </w:rPr>
        <w:t>)</w:t>
      </w:r>
      <w:r>
        <w:rPr>
          <w:rFonts w:ascii="Optima" w:hAnsi="Optima" w:cs="Optima" w:eastAsia="Optima"/>
          <w:b w:val="0"/>
          <w:bCs w:val="0"/>
          <w:i w:val="0"/>
          <w:color w:val="231F20"/>
          <w:spacing w:val="0"/>
          <w:w w:val="102"/>
          <w:sz w:val="21"/>
          <w:szCs w:val="21"/>
        </w:rPr>
        <w:t> </w:t>
      </w:r>
      <w:r>
        <w:rPr>
          <w:rFonts w:ascii="Optima" w:hAnsi="Optima" w:cs="Optima" w:eastAsia="Optima"/>
          <w:b w:val="0"/>
          <w:bCs w:val="0"/>
          <w:i w:val="0"/>
          <w:color w:val="231F20"/>
          <w:spacing w:val="0"/>
          <w:w w:val="115"/>
          <w:sz w:val="21"/>
          <w:szCs w:val="21"/>
        </w:rPr>
        <w:t>3</w:t>
      </w:r>
      <w:r>
        <w:rPr>
          <w:rFonts w:ascii="Optima" w:hAnsi="Optima" w:cs="Optima" w:eastAsia="Optima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2"/>
          <w:numId w:val="20"/>
        </w:numPr>
        <w:tabs>
          <w:tab w:pos="4350" w:val="left" w:leader="none"/>
        </w:tabs>
        <w:spacing w:line="258" w:lineRule="auto" w:before="69"/>
        <w:ind w:left="4350" w:right="2016" w:hanging="28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greater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than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but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less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than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35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9"/>
          <w:w w:val="13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olume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fully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fi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lled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hemisphere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plus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olume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6"/>
          <w:w w:val="105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ylinder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height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35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9"/>
          <w:w w:val="13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</w:r>
    </w:p>
    <w:p>
      <w:pPr>
        <w:spacing w:after="0" w:line="258" w:lineRule="auto"/>
        <w:jc w:val="left"/>
        <w:rPr>
          <w:rFonts w:ascii="Times New Roman" w:hAnsi="Times New Roman" w:cs="Times New Roman" w:eastAsia="Times New Roman"/>
        </w:rPr>
        <w:sectPr>
          <w:headerReference w:type="default" r:id="rId35"/>
          <w:pgSz w:w="15840" w:h="24480"/>
          <w:pgMar w:header="4828" w:footer="5472" w:top="5660" w:bottom="5660" w:left="1660" w:right="1660"/>
        </w:sectPr>
      </w:pPr>
    </w:p>
    <w:p>
      <w:pPr>
        <w:pStyle w:val="BodyText"/>
        <w:spacing w:line="200" w:lineRule="exact" w:before="82"/>
        <w:ind w:left="0" w:right="360"/>
        <w:jc w:val="right"/>
        <w:rPr>
          <w:rFonts w:ascii="Optima" w:hAnsi="Optima" w:cs="Optima" w:eastAsia="Optima"/>
        </w:rPr>
      </w:pPr>
      <w:r>
        <w:rPr>
          <w:rFonts w:ascii="Optima" w:hAnsi="Optima" w:cs="Optima" w:eastAsia="Optima"/>
          <w:b w:val="0"/>
          <w:bCs w:val="0"/>
          <w:color w:val="231F20"/>
          <w:spacing w:val="0"/>
          <w:w w:val="100"/>
        </w:rPr>
        <w:t>2</w:t>
      </w:r>
      <w:r>
        <w:rPr>
          <w:rFonts w:ascii="Optima" w:hAnsi="Optima" w:cs="Optima" w:eastAsia="Optima"/>
          <w:b w:val="0"/>
          <w:bCs w:val="0"/>
          <w:color w:val="000000"/>
          <w:spacing w:val="0"/>
          <w:w w:val="100"/>
        </w:rPr>
      </w:r>
    </w:p>
    <w:p>
      <w:pPr>
        <w:tabs>
          <w:tab w:pos="611" w:val="left" w:leader="none"/>
        </w:tabs>
        <w:spacing w:line="169" w:lineRule="exact"/>
        <w:ind w:left="0" w:right="0" w:firstLine="0"/>
        <w:jc w:val="right"/>
        <w:rPr>
          <w:rFonts w:ascii="Optima" w:hAnsi="Optima" w:cs="Optima" w:eastAsia="Optima"/>
          <w:sz w:val="15"/>
          <w:szCs w:val="15"/>
        </w:rPr>
      </w:pPr>
      <w:r>
        <w:rPr/>
        <w:pict>
          <v:group style="position:absolute;margin-left:418.462006pt;margin-top:3.888056pt;width:6.48pt;height:.1pt;mso-position-horizontal-relative:page;mso-position-vertical-relative:paragraph;z-index:-2597" coordorigin="8369,78" coordsize="130,2">
            <v:shape style="position:absolute;left:8369;top:78;width:130;height:2" coordorigin="8369,78" coordsize="130,0" path="m8369,78l8499,78e" filled="f" stroked="t" strokeweight=".42pt" strokecolor="#231F20">
              <v:path arrowok="t"/>
            </v:shape>
            <w10:wrap type="none"/>
          </v:group>
        </w:pict>
      </w: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10"/>
          <w:sz w:val="21"/>
          <w:szCs w:val="21"/>
        </w:rPr>
        <w:t>v</w:t>
      </w:r>
      <w:r>
        <w:rPr>
          <w:rFonts w:ascii="Optima" w:hAnsi="Optima" w:cs="Optima" w:eastAsia="Optima"/>
          <w:b w:val="0"/>
          <w:bCs w:val="0"/>
          <w:i/>
          <w:color w:val="231F20"/>
          <w:spacing w:val="4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  <w:sz w:val="21"/>
          <w:szCs w:val="21"/>
        </w:rPr>
        <w:t>p</w:t>
      </w: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10"/>
          <w:sz w:val="21"/>
          <w:szCs w:val="21"/>
        </w:rPr>
        <w:t>r</w:t>
      </w:r>
      <w:r>
        <w:rPr>
          <w:rFonts w:ascii="Optima" w:hAnsi="Optima" w:cs="Optima" w:eastAsia="Optima"/>
          <w:b w:val="0"/>
          <w:bCs w:val="0"/>
          <w:i/>
          <w:color w:val="231F20"/>
          <w:spacing w:val="-9"/>
          <w:w w:val="110"/>
          <w:sz w:val="21"/>
          <w:szCs w:val="21"/>
        </w:rPr>
        <w:t> </w:t>
      </w:r>
      <w:r>
        <w:rPr>
          <w:rFonts w:ascii="Optima" w:hAnsi="Optima" w:cs="Optima" w:eastAsia="Optima"/>
          <w:b w:val="0"/>
          <w:bCs w:val="0"/>
          <w:i w:val="0"/>
          <w:color w:val="231F20"/>
          <w:spacing w:val="0"/>
          <w:w w:val="110"/>
          <w:position w:val="9"/>
          <w:sz w:val="15"/>
          <w:szCs w:val="15"/>
        </w:rPr>
        <w:t>3</w:t>
      </w:r>
      <w:r>
        <w:rPr>
          <w:rFonts w:ascii="Optima" w:hAnsi="Optima" w:cs="Optima" w:eastAsia="Optima"/>
          <w:b w:val="0"/>
          <w:bCs w:val="0"/>
          <w:i w:val="0"/>
          <w:color w:val="000000"/>
          <w:spacing w:val="0"/>
          <w:w w:val="100"/>
          <w:position w:val="0"/>
          <w:sz w:val="15"/>
          <w:szCs w:val="15"/>
        </w:rPr>
      </w:r>
    </w:p>
    <w:p>
      <w:pPr>
        <w:pStyle w:val="BodyText"/>
        <w:spacing w:line="188" w:lineRule="exact"/>
        <w:ind w:left="0" w:right="360"/>
        <w:jc w:val="right"/>
        <w:rPr>
          <w:rFonts w:ascii="Optima" w:hAnsi="Optima" w:cs="Optima" w:eastAsia="Optima"/>
        </w:rPr>
      </w:pPr>
      <w:r>
        <w:rPr>
          <w:rFonts w:ascii="Optima" w:hAnsi="Optima" w:cs="Optima" w:eastAsia="Optima"/>
          <w:b w:val="0"/>
          <w:bCs w:val="0"/>
          <w:color w:val="231F20"/>
          <w:spacing w:val="0"/>
          <w:w w:val="100"/>
        </w:rPr>
        <w:t>3</w:t>
      </w:r>
      <w:r>
        <w:rPr>
          <w:rFonts w:ascii="Optima" w:hAnsi="Optima" w:cs="Optima" w:eastAsia="Optima"/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3"/>
        <w:rPr>
          <w:sz w:val="22"/>
          <w:szCs w:val="22"/>
        </w:rPr>
      </w:pPr>
      <w:r>
        <w:rPr/>
        <w:br w:type="column"/>
      </w:r>
      <w:r>
        <w:rPr>
          <w:sz w:val="22"/>
          <w:szCs w:val="22"/>
        </w:rPr>
      </w:r>
    </w:p>
    <w:p>
      <w:pPr>
        <w:ind w:left="48" w:right="0" w:firstLine="0"/>
        <w:jc w:val="left"/>
        <w:rPr>
          <w:rFonts w:ascii="Optima" w:hAnsi="Optima" w:cs="Optima" w:eastAsia="Optima"/>
          <w:sz w:val="21"/>
          <w:szCs w:val="21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21"/>
          <w:szCs w:val="21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20"/>
          <w:sz w:val="21"/>
          <w:szCs w:val="21"/>
        </w:rPr>
        <w:t>p</w:t>
      </w: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20"/>
          <w:sz w:val="21"/>
          <w:szCs w:val="21"/>
        </w:rPr>
        <w:t>r</w:t>
      </w:r>
      <w:r>
        <w:rPr>
          <w:rFonts w:ascii="Optima" w:hAnsi="Optima" w:cs="Optima" w:eastAsia="Optima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ind w:left="-2" w:right="0" w:firstLine="0"/>
        <w:jc w:val="left"/>
        <w:rPr>
          <w:rFonts w:ascii="Optima" w:hAnsi="Optima" w:cs="Optima" w:eastAsia="Optima"/>
          <w:sz w:val="21"/>
          <w:szCs w:val="21"/>
        </w:rPr>
      </w:pPr>
      <w:r>
        <w:rPr>
          <w:rFonts w:ascii="Optima" w:hAnsi="Optima" w:cs="Optima" w:eastAsia="Optima"/>
          <w:b w:val="0"/>
          <w:bCs w:val="0"/>
          <w:color w:val="231F20"/>
          <w:spacing w:val="-11"/>
          <w:w w:val="115"/>
          <w:position w:val="9"/>
          <w:sz w:val="15"/>
          <w:szCs w:val="15"/>
        </w:rPr>
        <w:t>2</w:t>
      </w:r>
      <w:r>
        <w:rPr>
          <w:rFonts w:ascii="Optima" w:hAnsi="Optima" w:cs="Optima" w:eastAsia="Optima"/>
          <w:b w:val="0"/>
          <w:bCs w:val="0"/>
          <w:color w:val="231F20"/>
          <w:spacing w:val="-8"/>
          <w:w w:val="115"/>
          <w:position w:val="0"/>
          <w:sz w:val="21"/>
          <w:szCs w:val="21"/>
        </w:rPr>
        <w:t>(</w:t>
      </w: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15"/>
          <w:position w:val="0"/>
          <w:sz w:val="21"/>
          <w:szCs w:val="21"/>
        </w:rPr>
        <w:t>h</w:t>
      </w:r>
      <w:r>
        <w:rPr>
          <w:rFonts w:ascii="Optima" w:hAnsi="Optima" w:cs="Optima" w:eastAsia="Optima"/>
          <w:b w:val="0"/>
          <w:bCs w:val="0"/>
          <w:i/>
          <w:color w:val="231F20"/>
          <w:spacing w:val="19"/>
          <w:w w:val="115"/>
          <w:position w:val="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60"/>
          <w:position w:val="0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8"/>
          <w:w w:val="160"/>
          <w:position w:val="0"/>
          <w:sz w:val="21"/>
          <w:szCs w:val="21"/>
        </w:rPr>
        <w:t> </w:t>
      </w: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15"/>
          <w:position w:val="0"/>
          <w:sz w:val="21"/>
          <w:szCs w:val="21"/>
        </w:rPr>
        <w:t>r</w:t>
      </w:r>
      <w:r>
        <w:rPr>
          <w:rFonts w:ascii="Optima" w:hAnsi="Optima" w:cs="Optima" w:eastAsia="Optima"/>
          <w:b w:val="0"/>
          <w:bCs w:val="0"/>
          <w:i/>
          <w:color w:val="231F20"/>
          <w:spacing w:val="-42"/>
          <w:w w:val="115"/>
          <w:position w:val="0"/>
          <w:sz w:val="21"/>
          <w:szCs w:val="21"/>
        </w:rPr>
        <w:t> </w:t>
      </w:r>
      <w:r>
        <w:rPr>
          <w:rFonts w:ascii="Optima" w:hAnsi="Optima" w:cs="Optima" w:eastAsia="Optima"/>
          <w:b w:val="0"/>
          <w:bCs w:val="0"/>
          <w:i w:val="0"/>
          <w:color w:val="231F20"/>
          <w:spacing w:val="0"/>
          <w:w w:val="115"/>
          <w:position w:val="0"/>
          <w:sz w:val="21"/>
          <w:szCs w:val="21"/>
        </w:rPr>
        <w:t>)</w:t>
      </w:r>
      <w:r>
        <w:rPr>
          <w:rFonts w:ascii="Optima" w:hAnsi="Optima" w:cs="Optima" w:eastAsia="Optima"/>
          <w:b w:val="0"/>
          <w:bCs w:val="0"/>
          <w:i w:val="0"/>
          <w:color w:val="000000"/>
          <w:spacing w:val="0"/>
          <w:w w:val="100"/>
          <w:position w:val="0"/>
          <w:sz w:val="21"/>
          <w:szCs w:val="21"/>
        </w:rPr>
      </w:r>
    </w:p>
    <w:p>
      <w:pPr>
        <w:spacing w:after="0"/>
        <w:jc w:val="left"/>
        <w:rPr>
          <w:rFonts w:ascii="Optima" w:hAnsi="Optima" w:cs="Optima" w:eastAsia="Optima"/>
          <w:sz w:val="21"/>
          <w:szCs w:val="21"/>
        </w:rPr>
        <w:sectPr>
          <w:type w:val="continuous"/>
          <w:pgSz w:w="15840" w:h="24480"/>
          <w:pgMar w:top="5660" w:bottom="5660" w:left="1660" w:right="1660"/>
          <w:cols w:num="3" w:equalWidth="0">
            <w:col w:w="7201" w:space="40"/>
            <w:col w:w="479" w:space="40"/>
            <w:col w:w="4760"/>
          </w:cols>
        </w:sectPr>
      </w:pP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8"/>
        <w:ind w:left="3978" w:right="225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tabs>
          <w:tab w:pos="500" w:val="left" w:leader="none"/>
        </w:tabs>
        <w:spacing w:before="78"/>
        <w:ind w:left="0" w:right="348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3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50"/>
        <w:ind w:left="5788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372.164001pt;margin-top:-86.85675pt;width:71.531pt;height:86.216pt;mso-position-horizontal-relative:page;mso-position-vertical-relative:paragraph;z-index:-2600" coordorigin="7443,-1737" coordsize="1431,1724">
            <v:group style="position:absolute;left:7711;top:-891;width:855;height:868" coordorigin="7711,-891" coordsize="855,868">
              <v:shape style="position:absolute;left:7711;top:-891;width:855;height:868" coordorigin="7711,-891" coordsize="855,868" path="m7711,-891l7711,-426,7712,-393,7722,-329,7742,-269,7771,-214,7808,-164,7851,-120,7901,-83,7957,-54,8017,-35,8081,-24,8114,-23,8163,-23,8228,-28,8290,-43,8348,-68,8400,-101,8447,-141,8488,-188,8520,-241,8545,-298,8560,-360,8565,-426,8565,-884,7711,-891xe" filled="t" fillcolor="#D1D3D4" stroked="f">
                <v:path arrowok="t"/>
                <v:fill type="solid"/>
              </v:shape>
            </v:group>
            <v:group style="position:absolute;left:8673;top:-1623;width:2;height:1492" coordorigin="8673,-1623" coordsize="2,1492">
              <v:shape style="position:absolute;left:8673;top:-1623;width:2;height:1492" coordorigin="8673,-1623" coordsize="0,1492" path="m8673,-131l8673,-1623e" filled="f" stroked="t" strokeweight=".5pt" strokecolor="#231F20">
                <v:path arrowok="t"/>
              </v:shape>
            </v:group>
            <v:group style="position:absolute;left:8622;top:-1711;width:102;height:124" coordorigin="8622,-1711" coordsize="102,124">
              <v:shape style="position:absolute;left:8622;top:-1711;width:102;height:124" coordorigin="8622,-1711" coordsize="102,124" path="m8673,-1711l8622,-1587,8673,-1616,8711,-1616,8673,-1711xe" filled="t" fillcolor="#231F20" stroked="f">
                <v:path arrowok="t"/>
                <v:fill type="solid"/>
              </v:shape>
              <v:shape style="position:absolute;left:8622;top:-1711;width:102;height:124" coordorigin="8622,-1711" coordsize="102,124" path="m8711,-1616l8673,-1616,8724,-1587,8711,-1616xe" filled="t" fillcolor="#231F20" stroked="f">
                <v:path arrowok="t"/>
                <v:fill type="solid"/>
              </v:shape>
            </v:group>
            <v:group style="position:absolute;left:8622;top:-167;width:102;height:124" coordorigin="8622,-167" coordsize="102,124">
              <v:shape style="position:absolute;left:8622;top:-167;width:102;height:124" coordorigin="8622,-167" coordsize="102,124" path="m8622,-167l8673,-42,8711,-137,8673,-137,8622,-167xe" filled="t" fillcolor="#231F20" stroked="f">
                <v:path arrowok="t"/>
                <v:fill type="solid"/>
              </v:shape>
              <v:shape style="position:absolute;left:8622;top:-167;width:102;height:124" coordorigin="8622,-167" coordsize="102,124" path="m8723,-167l8673,-137,8711,-137,8723,-167xe" filled="t" fillcolor="#231F20" stroked="f">
                <v:path arrowok="t"/>
                <v:fill type="solid"/>
              </v:shape>
            </v:group>
            <v:group style="position:absolute;left:7606;top:-792;width:2;height:662" coordorigin="7606,-792" coordsize="2,662">
              <v:shape style="position:absolute;left:7606;top:-792;width:2;height:662" coordorigin="7606,-792" coordsize="0,662" path="m7606,-130l7606,-792e" filled="f" stroked="t" strokeweight=".5pt" strokecolor="#231F20">
                <v:path arrowok="t"/>
              </v:shape>
            </v:group>
            <v:group style="position:absolute;left:7555;top:-880;width:102;height:124" coordorigin="7555,-880" coordsize="102,124">
              <v:shape style="position:absolute;left:7555;top:-880;width:102;height:124" coordorigin="7555,-880" coordsize="102,124" path="m7606,-880l7555,-756,7606,-786,7644,-786,7606,-880xe" filled="t" fillcolor="#231F20" stroked="f">
                <v:path arrowok="t"/>
                <v:fill type="solid"/>
              </v:shape>
              <v:shape style="position:absolute;left:7555;top:-880;width:102;height:124" coordorigin="7555,-880" coordsize="102,124" path="m7644,-786l7606,-786,7656,-756,7644,-786xe" filled="t" fillcolor="#231F20" stroked="f">
                <v:path arrowok="t"/>
                <v:fill type="solid"/>
              </v:shape>
            </v:group>
            <v:group style="position:absolute;left:7555;top:-166;width:102;height:124" coordorigin="7555,-166" coordsize="102,124">
              <v:shape style="position:absolute;left:7555;top:-166;width:102;height:124" coordorigin="7555,-166" coordsize="102,124" path="m7555,-166l7606,-42,7644,-137,7606,-137,7555,-166xe" filled="t" fillcolor="#231F20" stroked="f">
                <v:path arrowok="t"/>
                <v:fill type="solid"/>
              </v:shape>
              <v:shape style="position:absolute;left:7555;top:-166;width:102;height:124" coordorigin="7555,-166" coordsize="102,124" path="m7656,-166l7606,-137,7644,-137,7656,-166xe" filled="t" fillcolor="#231F20" stroked="f">
                <v:path arrowok="t"/>
                <v:fill type="solid"/>
              </v:shape>
            </v:group>
            <v:group style="position:absolute;left:7933;top:-402;width:210;height:210" coordorigin="7933,-402" coordsize="210,210">
              <v:shape style="position:absolute;left:7933;top:-402;width:210;height:210" coordorigin="7933,-402" coordsize="210,210" path="m7933,-193l8143,-402e" filled="f" stroked="t" strokeweight=".5pt" strokecolor="#231F20">
                <v:path arrowok="t"/>
              </v:shape>
            </v:group>
            <v:group style="position:absolute;left:7870;top:-254;width:124;height:124" coordorigin="7870,-254" coordsize="124,124">
              <v:shape style="position:absolute;left:7870;top:-254;width:124;height:124" coordorigin="7870,-254" coordsize="124,124" path="m7922,-254l7870,-130,7994,-182,7937,-197,7922,-254xe" filled="t" fillcolor="#231F20" stroked="f">
                <v:path arrowok="t"/>
                <v:fill type="solid"/>
              </v:shape>
            </v:group>
            <v:group style="position:absolute;left:7711;top:-1732;width:855;height:1709" coordorigin="7711,-1732" coordsize="855,1709">
              <v:shape style="position:absolute;left:7711;top:-1732;width:855;height:1709" coordorigin="7711,-1732" coordsize="855,1709" path="m7711,-891l7711,-426,7712,-393,7722,-329,7742,-269,7771,-214,7808,-164,7851,-120,7901,-83,7957,-54,8017,-35,8081,-24,8114,-23,8162,-23,8228,-28,8290,-43,8348,-68,8400,-101,8447,-141,8488,-188,8520,-241,8545,-298,8560,-360,8565,-426,8565,-1329,8560,-1395,8545,-1457,8520,-1514,8488,-1567,8447,-1614,8400,-1654,8348,-1687,8290,-1712,8228,-1727,8162,-1732,8114,-1732,8048,-1727,7986,-1712,7929,-1687,7876,-1654,7829,-1614,7789,-1567,7756,-1514,7731,-1457,7716,-1395,7711,-1329,7711,-891xe" filled="f" stroked="t" strokeweight=".5pt" strokecolor="#231F20">
                <v:path arrowok="t"/>
              </v:shape>
            </v:group>
            <v:group style="position:absolute;left:8175;top:-1732;width:694;height:2" coordorigin="8175,-1732" coordsize="694,2">
              <v:shape style="position:absolute;left:8175;top:-1732;width:694;height:2" coordorigin="8175,-1732" coordsize="694,0" path="m8175,-1732l8175,-1732e" filled="f" stroked="t" strokeweight=".1pt" strokecolor="#E6E7E8">
                <v:path arrowok="t"/>
              </v:shape>
            </v:group>
            <v:group style="position:absolute;left:8175;top:-1732;width:694;height:2" coordorigin="8175,-1732" coordsize="694,2">
              <v:shape style="position:absolute;left:8175;top:-1732;width:694;height:2" coordorigin="8175,-1732" coordsize="694,0" path="m8175,-1732l8869,-1732e" filled="f" stroked="t" strokeweight=".5pt" strokecolor="#231F20">
                <v:path arrowok="t"/>
                <v:stroke dashstyle="dash"/>
              </v:shape>
            </v:group>
            <v:group style="position:absolute;left:7448;top:-22;width:1421;height:2" coordorigin="7448,-22" coordsize="1421,2">
              <v:shape style="position:absolute;left:7448;top:-22;width:1421;height:2" coordorigin="7448,-22" coordsize="1421,0" path="m7448,-22l7448,-22e" filled="f" stroked="t" strokeweight=".1pt" strokecolor="#E6E7E8">
                <v:path arrowok="t"/>
              </v:shape>
            </v:group>
            <v:group style="position:absolute;left:7448;top:-22;width:1421;height:2" coordorigin="7448,-22" coordsize="1421,2">
              <v:shape style="position:absolute;left:7448;top:-22;width:1421;height:2" coordorigin="7448,-22" coordsize="1421,0" path="m7448,-22l8869,-22e" filled="f" stroked="t" strokeweight=".5pt" strokecolor="#231F2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4.5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5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tank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6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containing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6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liquid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98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Execution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Control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1"/>
        </w:numPr>
        <w:tabs>
          <w:tab w:pos="3630" w:val="left" w:leader="none"/>
        </w:tabs>
        <w:spacing w:line="258" w:lineRule="auto"/>
        <w:ind w:left="3630" w:right="2704" w:hanging="28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greater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than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35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3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olume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fully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fi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lled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sphere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plus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5"/>
          <w:w w:val="105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olume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6"/>
          <w:w w:val="105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ylinder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height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35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7"/>
          <w:w w:val="13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2r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minus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partially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empty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upper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hemisphere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height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35"/>
        </w:rPr>
        <w:t>1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3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</w:r>
    </w:p>
    <w:p>
      <w:pPr>
        <w:tabs>
          <w:tab w:pos="399" w:val="left" w:leader="none"/>
          <w:tab w:pos="1040" w:val="left" w:leader="none"/>
          <w:tab w:pos="2274" w:val="left" w:leader="none"/>
          <w:tab w:pos="3320" w:val="left" w:leader="none"/>
        </w:tabs>
        <w:spacing w:line="179" w:lineRule="exact" w:before="86"/>
        <w:ind w:left="3" w:right="0" w:firstLine="0"/>
        <w:jc w:val="center"/>
        <w:rPr>
          <w:rFonts w:ascii="Optima" w:hAnsi="Optima" w:cs="Optima" w:eastAsia="Optima"/>
          <w:sz w:val="15"/>
          <w:szCs w:val="15"/>
        </w:rPr>
      </w:pPr>
      <w:r>
        <w:rPr>
          <w:rFonts w:ascii="Optima" w:hAnsi="Optima" w:cs="Optima" w:eastAsia="Optima"/>
          <w:b w:val="0"/>
          <w:bCs w:val="0"/>
          <w:color w:val="231F20"/>
          <w:spacing w:val="0"/>
          <w:w w:val="100"/>
          <w:position w:val="6"/>
          <w:sz w:val="21"/>
          <w:szCs w:val="21"/>
        </w:rPr>
        <w:t>4</w:t>
      </w:r>
      <w:r>
        <w:rPr>
          <w:rFonts w:ascii="Optima" w:hAnsi="Optima" w:cs="Optima" w:eastAsia="Optima"/>
          <w:b w:val="0"/>
          <w:bCs w:val="0"/>
          <w:color w:val="231F20"/>
          <w:spacing w:val="0"/>
          <w:w w:val="100"/>
          <w:position w:val="6"/>
          <w:sz w:val="21"/>
          <w:szCs w:val="21"/>
        </w:rPr>
        <w:tab/>
      </w:r>
      <w:r>
        <w:rPr>
          <w:rFonts w:ascii="Optima" w:hAnsi="Optima" w:cs="Optima" w:eastAsia="Optima"/>
          <w:b w:val="0"/>
          <w:bCs w:val="0"/>
          <w:color w:val="231F20"/>
          <w:spacing w:val="0"/>
          <w:w w:val="100"/>
          <w:position w:val="0"/>
          <w:sz w:val="15"/>
          <w:szCs w:val="15"/>
        </w:rPr>
        <w:t>3</w:t>
      </w:r>
      <w:r>
        <w:rPr>
          <w:rFonts w:ascii="Optima" w:hAnsi="Optima" w:cs="Optima" w:eastAsia="Optima"/>
          <w:b w:val="0"/>
          <w:bCs w:val="0"/>
          <w:color w:val="231F20"/>
          <w:spacing w:val="0"/>
          <w:w w:val="100"/>
          <w:position w:val="0"/>
          <w:sz w:val="15"/>
          <w:szCs w:val="15"/>
        </w:rPr>
        <w:tab/>
      </w:r>
      <w:r>
        <w:rPr>
          <w:rFonts w:ascii="Optima" w:hAnsi="Optima" w:cs="Optima" w:eastAsia="Optima"/>
          <w:b w:val="0"/>
          <w:bCs w:val="0"/>
          <w:color w:val="231F20"/>
          <w:spacing w:val="0"/>
          <w:w w:val="100"/>
          <w:position w:val="0"/>
          <w:sz w:val="15"/>
          <w:szCs w:val="15"/>
        </w:rPr>
        <w:t>2</w:t>
      </w:r>
      <w:r>
        <w:rPr>
          <w:rFonts w:ascii="Optima" w:hAnsi="Optima" w:cs="Optima" w:eastAsia="Optima"/>
          <w:b w:val="0"/>
          <w:bCs w:val="0"/>
          <w:color w:val="231F20"/>
          <w:spacing w:val="0"/>
          <w:w w:val="100"/>
          <w:position w:val="0"/>
          <w:sz w:val="15"/>
          <w:szCs w:val="15"/>
        </w:rPr>
        <w:tab/>
      </w:r>
      <w:r>
        <w:rPr>
          <w:rFonts w:ascii="Optima" w:hAnsi="Optima" w:cs="Optima" w:eastAsia="Optima"/>
          <w:b w:val="0"/>
          <w:bCs w:val="0"/>
          <w:color w:val="231F20"/>
          <w:spacing w:val="0"/>
          <w:w w:val="100"/>
          <w:position w:val="6"/>
          <w:sz w:val="21"/>
          <w:szCs w:val="21"/>
        </w:rPr>
        <w:t>1</w:t>
      </w:r>
      <w:r>
        <w:rPr>
          <w:rFonts w:ascii="Optima" w:hAnsi="Optima" w:cs="Optima" w:eastAsia="Optima"/>
          <w:b w:val="0"/>
          <w:bCs w:val="0"/>
          <w:color w:val="231F20"/>
          <w:spacing w:val="0"/>
          <w:w w:val="100"/>
          <w:position w:val="6"/>
          <w:sz w:val="21"/>
          <w:szCs w:val="21"/>
        </w:rPr>
        <w:tab/>
      </w:r>
      <w:r>
        <w:rPr>
          <w:rFonts w:ascii="Optima" w:hAnsi="Optima" w:cs="Optima" w:eastAsia="Optima"/>
          <w:b w:val="0"/>
          <w:bCs w:val="0"/>
          <w:color w:val="231F20"/>
          <w:spacing w:val="0"/>
          <w:w w:val="100"/>
          <w:position w:val="0"/>
          <w:sz w:val="15"/>
          <w:szCs w:val="15"/>
        </w:rPr>
        <w:t>2</w:t>
      </w:r>
      <w:r>
        <w:rPr>
          <w:rFonts w:ascii="Optima" w:hAnsi="Optima" w:cs="Optima" w:eastAsia="Optima"/>
          <w:b w:val="0"/>
          <w:bCs w:val="0"/>
          <w:color w:val="000000"/>
          <w:spacing w:val="0"/>
          <w:w w:val="100"/>
          <w:position w:val="0"/>
          <w:sz w:val="15"/>
          <w:szCs w:val="15"/>
        </w:rPr>
      </w:r>
    </w:p>
    <w:p>
      <w:pPr>
        <w:spacing w:after="0" w:line="179" w:lineRule="exact"/>
        <w:jc w:val="center"/>
        <w:rPr>
          <w:rFonts w:ascii="Optima" w:hAnsi="Optima" w:cs="Optima" w:eastAsia="Optima"/>
          <w:sz w:val="15"/>
          <w:szCs w:val="15"/>
        </w:rPr>
        <w:sectPr>
          <w:headerReference w:type="default" r:id="rId38"/>
          <w:pgSz w:w="15840" w:h="24480"/>
          <w:pgMar w:header="4828" w:footer="5472" w:top="5660" w:bottom="5660" w:left="1660" w:right="1660"/>
        </w:sectPr>
      </w:pPr>
    </w:p>
    <w:p>
      <w:pPr>
        <w:tabs>
          <w:tab w:pos="611" w:val="left" w:leader="none"/>
        </w:tabs>
        <w:spacing w:line="187" w:lineRule="exact"/>
        <w:ind w:left="0" w:right="0" w:firstLine="0"/>
        <w:jc w:val="right"/>
        <w:rPr>
          <w:rFonts w:ascii="Optima" w:hAnsi="Optima" w:cs="Optima" w:eastAsia="Optima"/>
          <w:sz w:val="21"/>
          <w:szCs w:val="21"/>
        </w:rPr>
      </w:pPr>
      <w:r>
        <w:rPr/>
        <w:pict>
          <v:group style="position:absolute;margin-left:310.528992pt;margin-top:4.749804pt;width:6.48pt;height:.1pt;mso-position-horizontal-relative:page;mso-position-vertical-relative:paragraph;z-index:-2594" coordorigin="6211,95" coordsize="130,2">
            <v:shape style="position:absolute;left:6211;top:95;width:130;height:2" coordorigin="6211,95" coordsize="130,0" path="m6211,95l6340,95e" filled="f" stroked="t" strokeweight=".42pt" strokecolor="#231F20">
              <v:path arrowok="t"/>
            </v:shape>
            <w10:wrap type="none"/>
          </v:group>
        </w:pict>
      </w:r>
      <w:r>
        <w:rPr/>
        <w:pict>
          <v:group style="position:absolute;margin-left:424.076996pt;margin-top:4.749804pt;width:6.479pt;height:.1pt;mso-position-horizontal-relative:page;mso-position-vertical-relative:paragraph;z-index:-2593" coordorigin="8482,95" coordsize="130,2">
            <v:shape style="position:absolute;left:8482;top:95;width:130;height:2" coordorigin="8482,95" coordsize="130,0" path="m8482,95l8611,95e" filled="f" stroked="t" strokeweight=".42pt" strokecolor="#231F20">
              <v:path arrowok="t"/>
            </v:shape>
            <w10:wrap type="none"/>
          </v:group>
        </w:pict>
      </w: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15"/>
          <w:sz w:val="21"/>
          <w:szCs w:val="21"/>
        </w:rPr>
        <w:t>v</w:t>
      </w:r>
      <w:r>
        <w:rPr>
          <w:rFonts w:ascii="Optima" w:hAnsi="Optima" w:cs="Optima" w:eastAsia="Optima"/>
          <w:b w:val="0"/>
          <w:bCs w:val="0"/>
          <w:i/>
          <w:color w:val="231F20"/>
          <w:spacing w:val="40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5"/>
          <w:sz w:val="21"/>
          <w:szCs w:val="21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5"/>
          <w:sz w:val="21"/>
          <w:szCs w:val="21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5"/>
          <w:w w:val="115"/>
          <w:sz w:val="21"/>
          <w:szCs w:val="21"/>
        </w:rPr>
        <w:t>p</w:t>
      </w: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15"/>
          <w:sz w:val="21"/>
          <w:szCs w:val="21"/>
        </w:rPr>
        <w:t>r</w:t>
      </w:r>
      <w:r>
        <w:rPr>
          <w:rFonts w:ascii="Optima" w:hAnsi="Optima" w:cs="Optima" w:eastAsia="Optima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line="188" w:lineRule="exact"/>
        <w:ind w:left="0" w:right="238"/>
        <w:jc w:val="right"/>
        <w:rPr>
          <w:rFonts w:ascii="Optima" w:hAnsi="Optima" w:cs="Optima" w:eastAsia="Optima"/>
        </w:rPr>
      </w:pPr>
      <w:r>
        <w:rPr>
          <w:rFonts w:ascii="Optima" w:hAnsi="Optima" w:cs="Optima" w:eastAsia="Optima"/>
          <w:b w:val="0"/>
          <w:bCs w:val="0"/>
          <w:color w:val="231F20"/>
          <w:spacing w:val="0"/>
          <w:w w:val="100"/>
        </w:rPr>
        <w:t>3</w:t>
      </w:r>
      <w:r>
        <w:rPr>
          <w:rFonts w:ascii="Optima" w:hAnsi="Optima" w:cs="Optima" w:eastAsia="Optima"/>
          <w:b w:val="0"/>
          <w:bCs w:val="0"/>
          <w:color w:val="000000"/>
          <w:spacing w:val="0"/>
          <w:w w:val="100"/>
        </w:rPr>
      </w:r>
    </w:p>
    <w:p>
      <w:pPr>
        <w:spacing w:line="222" w:lineRule="exact"/>
        <w:ind w:left="171" w:right="0" w:firstLine="0"/>
        <w:jc w:val="left"/>
        <w:rPr>
          <w:rFonts w:ascii="Optima" w:hAnsi="Optima" w:cs="Optima" w:eastAsia="Optima"/>
          <w:sz w:val="21"/>
          <w:szCs w:val="21"/>
        </w:rPr>
      </w:pPr>
      <w:r>
        <w:rPr>
          <w:spacing w:val="0"/>
          <w:w w:val="12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20"/>
          <w:sz w:val="21"/>
          <w:szCs w:val="21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20"/>
          <w:sz w:val="21"/>
          <w:szCs w:val="21"/>
        </w:rPr>
        <w:t>p</w:t>
      </w: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20"/>
          <w:sz w:val="21"/>
          <w:szCs w:val="21"/>
        </w:rPr>
        <w:t>r</w:t>
      </w:r>
      <w:r>
        <w:rPr>
          <w:rFonts w:ascii="Optima" w:hAnsi="Optima" w:cs="Optima" w:eastAsia="Optima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line="223" w:lineRule="exact"/>
        <w:ind w:left="7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spacing w:val="0"/>
          <w:w w:val="115"/>
        </w:rPr>
        <w:br w:type="column"/>
      </w:r>
      <w:r>
        <w:rPr>
          <w:rFonts w:ascii="Optima" w:hAnsi="Optima" w:cs="Optima" w:eastAsia="Optima"/>
          <w:b w:val="0"/>
          <w:bCs w:val="0"/>
          <w:color w:val="231F20"/>
          <w:spacing w:val="-8"/>
          <w:w w:val="115"/>
          <w:sz w:val="21"/>
          <w:szCs w:val="21"/>
        </w:rPr>
        <w:t>(</w:t>
      </w: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15"/>
          <w:sz w:val="21"/>
          <w:szCs w:val="21"/>
        </w:rPr>
        <w:t>H</w:t>
      </w:r>
      <w:r>
        <w:rPr>
          <w:rFonts w:ascii="Optima" w:hAnsi="Optima" w:cs="Optima" w:eastAsia="Optima"/>
          <w:b w:val="0"/>
          <w:bCs w:val="0"/>
          <w:i/>
          <w:color w:val="231F20"/>
          <w:spacing w:val="38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60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60"/>
          <w:sz w:val="21"/>
          <w:szCs w:val="21"/>
        </w:rPr>
        <w:t> </w:t>
      </w:r>
      <w:r>
        <w:rPr>
          <w:rFonts w:ascii="Optima" w:hAnsi="Optima" w:cs="Optima" w:eastAsia="Optima"/>
          <w:b w:val="0"/>
          <w:bCs w:val="0"/>
          <w:i w:val="0"/>
          <w:color w:val="231F20"/>
          <w:spacing w:val="-35"/>
          <w:w w:val="115"/>
          <w:sz w:val="21"/>
          <w:szCs w:val="21"/>
        </w:rPr>
        <w:t>2</w:t>
      </w: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15"/>
          <w:sz w:val="21"/>
          <w:szCs w:val="21"/>
        </w:rPr>
        <w:t>r</w:t>
      </w:r>
      <w:r>
        <w:rPr>
          <w:rFonts w:ascii="Optima" w:hAnsi="Optima" w:cs="Optima" w:eastAsia="Optima"/>
          <w:b w:val="0"/>
          <w:bCs w:val="0"/>
          <w:i/>
          <w:color w:val="231F20"/>
          <w:spacing w:val="-40"/>
          <w:w w:val="115"/>
          <w:sz w:val="21"/>
          <w:szCs w:val="21"/>
        </w:rPr>
        <w:t> </w:t>
      </w:r>
      <w:r>
        <w:rPr>
          <w:rFonts w:ascii="Optima" w:hAnsi="Optima" w:cs="Optima" w:eastAsia="Optima"/>
          <w:b w:val="0"/>
          <w:bCs w:val="0"/>
          <w:i w:val="0"/>
          <w:color w:val="231F20"/>
          <w:spacing w:val="0"/>
          <w:w w:val="115"/>
          <w:sz w:val="21"/>
          <w:szCs w:val="21"/>
        </w:rPr>
        <w:t>)</w:t>
      </w:r>
      <w:r>
        <w:rPr>
          <w:rFonts w:ascii="Optima" w:hAnsi="Optima" w:cs="Optima" w:eastAsia="Optima"/>
          <w:b w:val="0"/>
          <w:bCs w:val="0"/>
          <w:i w:val="0"/>
          <w:color w:val="231F20"/>
          <w:spacing w:val="32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60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line="142" w:lineRule="auto" w:before="48"/>
        <w:ind w:left="67" w:right="3322" w:firstLine="152"/>
        <w:jc w:val="left"/>
        <w:rPr>
          <w:rFonts w:ascii="Optima" w:hAnsi="Optima" w:cs="Optima" w:eastAsia="Optima"/>
          <w:sz w:val="21"/>
          <w:szCs w:val="21"/>
        </w:rPr>
      </w:pPr>
      <w:r>
        <w:rPr>
          <w:spacing w:val="0"/>
          <w:w w:val="11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5"/>
          <w:sz w:val="21"/>
          <w:szCs w:val="21"/>
        </w:rPr>
        <w:t>p</w:t>
      </w:r>
      <w:r>
        <w:rPr>
          <w:rFonts w:ascii="Optima" w:hAnsi="Optima" w:cs="Optima" w:eastAsia="Optima"/>
          <w:b w:val="0"/>
          <w:bCs w:val="0"/>
          <w:color w:val="231F20"/>
          <w:spacing w:val="-8"/>
          <w:w w:val="115"/>
          <w:sz w:val="21"/>
          <w:szCs w:val="21"/>
        </w:rPr>
        <w:t>(</w:t>
      </w: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15"/>
          <w:sz w:val="21"/>
          <w:szCs w:val="21"/>
        </w:rPr>
        <w:t>H</w:t>
      </w:r>
      <w:r>
        <w:rPr>
          <w:rFonts w:ascii="Optima" w:hAnsi="Optima" w:cs="Optima" w:eastAsia="Optima"/>
          <w:b w:val="0"/>
          <w:bCs w:val="0"/>
          <w:i/>
          <w:color w:val="231F20"/>
          <w:spacing w:val="35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55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1"/>
          <w:w w:val="155"/>
          <w:sz w:val="21"/>
          <w:szCs w:val="21"/>
        </w:rPr>
        <w:t> </w:t>
      </w:r>
      <w:r>
        <w:rPr>
          <w:rFonts w:ascii="Optima" w:hAnsi="Optima" w:cs="Optima" w:eastAsia="Optima"/>
          <w:b w:val="0"/>
          <w:bCs w:val="0"/>
          <w:i/>
          <w:color w:val="231F20"/>
          <w:spacing w:val="5"/>
          <w:w w:val="115"/>
          <w:sz w:val="21"/>
          <w:szCs w:val="21"/>
        </w:rPr>
        <w:t>h</w:t>
      </w:r>
      <w:r>
        <w:rPr>
          <w:rFonts w:ascii="Optima" w:hAnsi="Optima" w:cs="Optima" w:eastAsia="Optima"/>
          <w:b w:val="0"/>
          <w:bCs w:val="0"/>
          <w:i w:val="0"/>
          <w:color w:val="231F20"/>
          <w:spacing w:val="0"/>
          <w:w w:val="115"/>
          <w:sz w:val="21"/>
          <w:szCs w:val="21"/>
        </w:rPr>
        <w:t>)</w:t>
      </w:r>
      <w:r>
        <w:rPr>
          <w:rFonts w:ascii="Optima" w:hAnsi="Optima" w:cs="Optima" w:eastAsia="Optima"/>
          <w:b w:val="0"/>
          <w:bCs w:val="0"/>
          <w:i w:val="0"/>
          <w:color w:val="231F20"/>
          <w:spacing w:val="11"/>
          <w:w w:val="115"/>
          <w:sz w:val="21"/>
          <w:szCs w:val="21"/>
        </w:rPr>
        <w:t> </w:t>
      </w:r>
      <w:r>
        <w:rPr>
          <w:rFonts w:ascii="Optima" w:hAnsi="Optima" w:cs="Optima" w:eastAsia="Optima"/>
          <w:b w:val="0"/>
          <w:bCs w:val="0"/>
          <w:i w:val="0"/>
          <w:color w:val="231F20"/>
          <w:spacing w:val="0"/>
          <w:w w:val="115"/>
          <w:sz w:val="21"/>
          <w:szCs w:val="21"/>
        </w:rPr>
        <w:t>(</w:t>
      </w:r>
      <w:r>
        <w:rPr>
          <w:rFonts w:ascii="Optima" w:hAnsi="Optima" w:cs="Optima" w:eastAsia="Optima"/>
          <w:b w:val="0"/>
          <w:bCs w:val="0"/>
          <w:i w:val="0"/>
          <w:color w:val="231F20"/>
          <w:spacing w:val="-22"/>
          <w:w w:val="115"/>
          <w:sz w:val="21"/>
          <w:szCs w:val="21"/>
        </w:rPr>
        <w:t>3</w:t>
      </w: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15"/>
          <w:sz w:val="21"/>
          <w:szCs w:val="21"/>
        </w:rPr>
        <w:t>r</w:t>
      </w:r>
      <w:r>
        <w:rPr>
          <w:rFonts w:ascii="Optima" w:hAnsi="Optima" w:cs="Optima" w:eastAsia="Optima"/>
          <w:b w:val="0"/>
          <w:bCs w:val="0"/>
          <w:i/>
          <w:color w:val="231F20"/>
          <w:spacing w:val="46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55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1"/>
          <w:w w:val="155"/>
          <w:sz w:val="21"/>
          <w:szCs w:val="21"/>
        </w:rPr>
        <w:t> </w:t>
      </w:r>
      <w:r>
        <w:rPr>
          <w:rFonts w:ascii="Optima" w:hAnsi="Optima" w:cs="Optima" w:eastAsia="Optima"/>
          <w:b w:val="0"/>
          <w:bCs w:val="0"/>
          <w:i/>
          <w:color w:val="231F20"/>
          <w:spacing w:val="0"/>
          <w:w w:val="115"/>
          <w:sz w:val="21"/>
          <w:szCs w:val="21"/>
        </w:rPr>
        <w:t>H</w:t>
      </w:r>
      <w:r>
        <w:rPr>
          <w:rFonts w:ascii="Optima" w:hAnsi="Optima" w:cs="Optima" w:eastAsia="Optima"/>
          <w:b w:val="0"/>
          <w:bCs w:val="0"/>
          <w:i/>
          <w:color w:val="231F20"/>
          <w:spacing w:val="36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5"/>
          <w:sz w:val="21"/>
          <w:szCs w:val="21"/>
        </w:rPr>
        <w:t>+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0"/>
          <w:w w:val="115"/>
          <w:sz w:val="21"/>
          <w:szCs w:val="21"/>
        </w:rPr>
        <w:t> </w:t>
      </w:r>
      <w:r>
        <w:rPr>
          <w:rFonts w:ascii="Optima" w:hAnsi="Optima" w:cs="Optima" w:eastAsia="Optima"/>
          <w:b w:val="0"/>
          <w:bCs w:val="0"/>
          <w:i/>
          <w:color w:val="231F20"/>
          <w:spacing w:val="5"/>
          <w:w w:val="115"/>
          <w:sz w:val="21"/>
          <w:szCs w:val="21"/>
        </w:rPr>
        <w:t>h</w:t>
      </w:r>
      <w:r>
        <w:rPr>
          <w:rFonts w:ascii="Optima" w:hAnsi="Optima" w:cs="Optima" w:eastAsia="Optima"/>
          <w:b w:val="0"/>
          <w:bCs w:val="0"/>
          <w:i w:val="0"/>
          <w:color w:val="231F20"/>
          <w:spacing w:val="0"/>
          <w:w w:val="115"/>
          <w:sz w:val="21"/>
          <w:szCs w:val="21"/>
        </w:rPr>
        <w:t>)</w:t>
      </w:r>
      <w:r>
        <w:rPr>
          <w:rFonts w:ascii="Optima" w:hAnsi="Optima" w:cs="Optima" w:eastAsia="Optima"/>
          <w:b w:val="0"/>
          <w:bCs w:val="0"/>
          <w:i w:val="0"/>
          <w:color w:val="231F20"/>
          <w:spacing w:val="0"/>
          <w:w w:val="102"/>
          <w:sz w:val="21"/>
          <w:szCs w:val="21"/>
        </w:rPr>
        <w:t> </w:t>
      </w:r>
      <w:r>
        <w:rPr>
          <w:rFonts w:ascii="Optima" w:hAnsi="Optima" w:cs="Optima" w:eastAsia="Optima"/>
          <w:b w:val="0"/>
          <w:bCs w:val="0"/>
          <w:i w:val="0"/>
          <w:color w:val="231F20"/>
          <w:spacing w:val="0"/>
          <w:w w:val="115"/>
          <w:sz w:val="21"/>
          <w:szCs w:val="21"/>
        </w:rPr>
        <w:t>3</w:t>
      </w:r>
      <w:r>
        <w:rPr>
          <w:rFonts w:ascii="Optima" w:hAnsi="Optima" w:cs="Optima" w:eastAsia="Optima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after="0" w:line="142" w:lineRule="auto"/>
        <w:jc w:val="left"/>
        <w:rPr>
          <w:rFonts w:ascii="Optima" w:hAnsi="Optima" w:cs="Optima" w:eastAsia="Optima"/>
          <w:sz w:val="21"/>
          <w:szCs w:val="21"/>
        </w:rPr>
        <w:sectPr>
          <w:type w:val="continuous"/>
          <w:pgSz w:w="15840" w:h="24480"/>
          <w:pgMar w:top="5660" w:bottom="5660" w:left="1660" w:right="1660"/>
          <w:cols w:num="4" w:equalWidth="0">
            <w:col w:w="4920" w:space="40"/>
            <w:col w:w="601" w:space="40"/>
            <w:col w:w="1125" w:space="40"/>
            <w:col w:w="5754"/>
          </w:cols>
        </w:sectPr>
      </w:pP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58" w:lineRule="auto" w:before="66"/>
        <w:ind w:right="2217" w:firstLine="24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perform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calculation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4.9.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Rather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performing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computations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liquid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level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only,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write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continue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consider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tanks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different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dimensions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different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liquid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heights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tank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until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indicates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needs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results.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4.9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91" w:lineRule="auto"/>
        <w:ind w:left="3650" w:right="349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Initializes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keep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loop.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4: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tank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sizes.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91" w:lineRule="auto" w:before="8"/>
        <w:ind w:left="3650" w:right="299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5: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Initializes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keep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inner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loop.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7: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Gets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liquid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height.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8"/>
        <w:ind w:left="3650" w:right="2643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8.375pt;margin-top:22.635107pt;width:24.25pt;height:48.25pt;mso-position-horizontal-relative:page;mso-position-vertical-relative:paragraph;z-index:-2590" coordorigin="1768,453" coordsize="485,965">
            <v:group style="position:absolute;left:1892;top:815;width:238;height:239" coordorigin="1892,815" coordsize="238,239">
              <v:shape style="position:absolute;left:1892;top:815;width:238;height:239" coordorigin="1892,815" coordsize="238,239" path="m2130,935l2112,999,2064,1042,2021,1055,1996,1053,1934,1026,1897,976,1892,955,1893,928,1917,863,1964,825,2004,815,2028,817,2089,845,2124,898,2130,935xe" filled="f" stroked="t" strokeweight=".25pt" strokecolor="#231F20">
                <v:path arrowok="t"/>
              </v:shape>
            </v:group>
            <v:group style="position:absolute;left:1770;top:935;width:480;height:2" coordorigin="1770,935" coordsize="480,2">
              <v:shape style="position:absolute;left:1770;top:935;width:480;height:2" coordorigin="1770,935" coordsize="480,0" path="m1770,935l2250,935e" filled="f" stroked="t" strokeweight=".25pt" strokecolor="#231F20">
                <v:path arrowok="t"/>
              </v:shape>
            </v:group>
            <v:group style="position:absolute;left:2010;top:455;width:2;height:960" coordorigin="2010,455" coordsize="2,960">
              <v:shape style="position:absolute;left:2010;top:455;width:2;height:960" coordorigin="2010,455" coordsize="0,960" path="m2010,455l2010,141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2.635107pt;width:24.25pt;height:48.25pt;mso-position-horizontal-relative:page;mso-position-vertical-relative:paragraph;z-index:-2589" coordorigin="13588,453" coordsize="485,965">
            <v:group style="position:absolute;left:13712;top:815;width:238;height:239" coordorigin="13712,815" coordsize="238,239">
              <v:shape style="position:absolute;left:13712;top:815;width:238;height:239" coordorigin="13712,815" coordsize="238,239" path="m13950,935l13932,999,13884,1042,13841,1055,13816,1053,13754,1026,13717,976,13712,955,13713,928,13737,863,13784,825,13824,815,13848,817,13909,845,13944,898,13950,935xe" filled="f" stroked="t" strokeweight=".25pt" strokecolor="#231F20">
                <v:path arrowok="t"/>
              </v:shape>
            </v:group>
            <v:group style="position:absolute;left:13590;top:935;width:480;height:2" coordorigin="13590,935" coordsize="480,2">
              <v:shape style="position:absolute;left:13590;top:935;width:480;height:2" coordorigin="13590,935" coordsize="480,0" path="m13590,935l14070,935e" filled="f" stroked="t" strokeweight=".25pt" strokecolor="#231F20">
                <v:path arrowok="t"/>
              </v:shape>
            </v:group>
            <v:group style="position:absolute;left:13830;top:455;width:2;height:960" coordorigin="13830,455" coordsize="2,960">
              <v:shape style="position:absolute;left:13830;top:455;width:2;height:960" coordorigin="13830,455" coordsize="0,960" path="m13830,455l13830,141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8–14: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Calculations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legal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Notice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no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dot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operators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required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here,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because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conditional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computations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work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correctly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H,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r,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or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2401" w:right="475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5pt;margin-top:3.71792pt;width:238.412pt;height:13.168pt;mso-position-horizontal-relative:page;mso-position-vertical-relative:paragraph;z-index:-2591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4.9</w:t>
      </w:r>
      <w:r>
        <w:rPr>
          <w:rFonts w:ascii="Times New Roman" w:hAnsi="Times New Roman" w:cs="Times New Roman" w:eastAsia="Times New Roman"/>
          <w:b/>
          <w:bCs/>
          <w:color w:val="231F20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liquid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levels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22"/>
        </w:numPr>
        <w:tabs>
          <w:tab w:pos="3795" w:val="left" w:leader="none"/>
        </w:tabs>
        <w:ind w:left="3795" w:right="0" w:hanging="2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another_tank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true;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another_tank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input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'Overall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tank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height: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input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'tank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radius: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more_heights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true;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180" w:val="left" w:leader="none"/>
        </w:tabs>
        <w:spacing w:before="18"/>
        <w:ind w:left="4181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more_heights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566" w:val="left" w:leader="none"/>
        </w:tabs>
        <w:spacing w:before="18"/>
        <w:ind w:left="4566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input('liquid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height: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2"/>
        </w:numPr>
        <w:tabs>
          <w:tab w:pos="4566" w:val="left" w:leader="none"/>
        </w:tabs>
        <w:spacing w:before="18"/>
        <w:ind w:left="4566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855" w:val="left" w:leader="none"/>
        </w:tabs>
        <w:spacing w:before="18"/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9.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(1/3)*pi*h.^2.*(3*r-h);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565" w:val="left" w:leader="none"/>
        </w:tabs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10.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elseif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H-r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951" w:val="left" w:leader="none"/>
        </w:tabs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(2/3)*pi*r^3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pi*r^2*(h-r);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565" w:val="left" w:leader="none"/>
        </w:tabs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elseif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951" w:val="left" w:leader="none"/>
        </w:tabs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(4/3)*pi*r^3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pi*r^2*(H-2*r)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336" w:val="left" w:leader="none"/>
        </w:tabs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14.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(1/3)*pi*(H-h)^2*(3*r-H+h);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disp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'liquid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level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high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continue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fprintf(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565" w:val="left" w:leader="none"/>
        </w:tabs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'rad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%0.2f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%0.2f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level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%0.2f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vol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%0.2f\n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5528" w:val="left" w:leader="none"/>
          <w:tab w:pos="6684" w:val="left" w:leader="none"/>
          <w:tab w:pos="8129" w:val="left" w:leader="none"/>
          <w:tab w:pos="9092" w:val="left" w:leader="none"/>
        </w:tabs>
        <w:spacing w:before="18"/>
        <w:ind w:left="5529" w:right="0" w:hanging="212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more_heights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input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'more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levels?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(y/n)','s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)=='y';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another_tank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input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'another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tank?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(y/n)','s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)=='y';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169pt;width:228pt;height:.1pt;mso-position-horizontal-relative:page;mso-position-vertical-relative:paragraph;z-index:-2592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Summary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99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445"/>
        <w:ind w:left="3255" w:right="3210" w:firstLine="0"/>
        <w:jc w:val="center"/>
        <w:rPr>
          <w:rFonts w:ascii="Palatino" w:hAnsi="Palatino" w:cs="Palatino" w:eastAsia="Palatino"/>
          <w:sz w:val="20"/>
          <w:szCs w:val="20"/>
        </w:rPr>
      </w:pPr>
      <w:r>
        <w:rPr/>
        <w:pict>
          <v:group style="position:absolute;margin-left:313.5pt;margin-top:21.586359pt;width:276pt;height:12.5pt;mso-position-horizontal-relative:page;mso-position-vertical-relative:paragraph;z-index:-2588" coordorigin="6270,432" coordsize="5520,250">
            <v:shape style="position:absolute;left:6270;top:432;width:5520;height:250" coordorigin="6270,432" coordsize="5520,250" path="m6270,682l11790,682,11790,432,6270,432,6270,682xe" filled="t" fillcolor="#231F20" stroked="f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Table</w:t>
      </w:r>
      <w:r>
        <w:rPr>
          <w:rFonts w:ascii="Times New Roman" w:hAnsi="Times New Roman" w:cs="Times New Roman" w:eastAsia="Times New Roman"/>
          <w:b/>
          <w:bCs/>
          <w:color w:val="FFFFFF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4.1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4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Results</w:t>
      </w:r>
      <w:r>
        <w:rPr>
          <w:rFonts w:ascii="Palatino" w:hAnsi="Palatino" w:cs="Palatino" w:eastAsia="Palatino"/>
          <w:b/>
          <w:bCs/>
          <w:color w:val="FFFFFF"/>
          <w:spacing w:val="2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for</w:t>
      </w:r>
      <w:r>
        <w:rPr>
          <w:rFonts w:ascii="Palatino" w:hAnsi="Palatino" w:cs="Palatino" w:eastAsia="Palatino"/>
          <w:b/>
          <w:bCs/>
          <w:color w:val="FFFFFF"/>
          <w:spacing w:val="2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liquid</w:t>
      </w:r>
      <w:r>
        <w:rPr>
          <w:rFonts w:ascii="Palatino" w:hAnsi="Palatino" w:cs="Palatino" w:eastAsia="Palatino"/>
          <w:b/>
          <w:bCs/>
          <w:color w:val="FFFFFF"/>
          <w:spacing w:val="2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levels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139"/>
        <w:ind w:left="0" w:right="706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313.5pt;margin-top:20.526831pt;width:276pt;height:.1pt;mso-position-horizontal-relative:page;mso-position-vertical-relative:paragraph;z-index:-2587" coordorigin="6270,411" coordsize="5520,2">
            <v:shape style="position:absolute;left:6270;top:411;width:5520;height:2" coordorigin="6270,411" coordsize="5520,0" path="m6270,411l11790,411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Overall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tank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height: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167"/>
        <w:ind w:left="3299" w:right="4927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313.5pt;margin-top:21.92683pt;width:276pt;height:.1pt;mso-position-horizontal-relative:page;mso-position-vertical-relative:paragraph;z-index:-2586" coordorigin="6270,439" coordsize="5520,2">
            <v:shape style="position:absolute;left:6270;top:439;width:5520;height:2" coordorigin="6270,439" coordsize="5520,0" path="m6270,439l11790,439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tank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radius: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07"/>
        <w:ind w:left="4352" w:right="5774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313.5pt;margin-top:23.926403pt;width:276pt;height:.1pt;mso-position-horizontal-relative:page;mso-position-vertical-relative:paragraph;z-index:-2585" coordorigin="6270,479" coordsize="5520,2">
            <v:shape style="position:absolute;left:6270;top:479;width:5520;height:2" coordorigin="6270,479" coordsize="5520,0" path="m6270,479l11790,479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liquid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height: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07"/>
        <w:ind w:left="473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313.5pt;margin-top:23.926403pt;width:276pt;height:.1pt;mso-position-horizontal-relative:page;mso-position-vertical-relative:paragraph;z-index:-2584" coordorigin="6270,479" coordsize="5520,2">
            <v:shape style="position:absolute;left:6270;top:479;width:5520;height:2" coordorigin="6270,479" coordsize="5520,0" path="m6270,479l11790,479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2.00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height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10.00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level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1.00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vol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5.24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07"/>
        <w:ind w:left="3374" w:right="4489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313.5pt;margin-top:23.926403pt;width:276pt;height:.1pt;mso-position-horizontal-relative:page;mso-position-vertical-relative:paragraph;z-index:-2583" coordorigin="6270,479" coordsize="5520,2">
            <v:shape style="position:absolute;left:6270;top:479;width:5520;height:2" coordorigin="6270,479" coordsize="5520,0" path="m6270,479l11790,479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more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levels?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(y/n)y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07"/>
        <w:ind w:left="4352" w:right="5774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313.5pt;margin-top:23.926403pt;width:276pt;height:.1pt;mso-position-horizontal-relative:page;mso-position-vertical-relative:paragraph;z-index:-2582" coordorigin="6270,479" coordsize="5520,2">
            <v:shape style="position:absolute;left:6270;top:479;width:5520;height:2" coordorigin="6270,479" coordsize="5520,0" path="m6270,479l11790,479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liquid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height: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07"/>
        <w:ind w:left="473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313.5pt;margin-top:23.926403pt;width:276pt;height:.1pt;mso-position-horizontal-relative:page;mso-position-vertical-relative:paragraph;z-index:-2581" coordorigin="6270,479" coordsize="5520,2">
            <v:shape style="position:absolute;left:6270;top:479;width:5520;height:2" coordorigin="6270,479" coordsize="5520,0" path="m6270,479l11790,479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4.00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height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8.00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level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8.00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vol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268.08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07"/>
        <w:ind w:left="0" w:right="1217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313.5pt;margin-top:23.926403pt;width:276pt;height:.1pt;mso-position-horizontal-relative:page;mso-position-vertical-relative:paragraph;z-index:-2580" coordorigin="6270,479" coordsize="5520,2">
            <v:shape style="position:absolute;left:6270;top:479;width:5520;height:2" coordorigin="6270,479" coordsize="5520,0" path="m6270,479l11790,479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more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levels?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(y/n)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07"/>
        <w:ind w:left="3374" w:right="4489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313.5pt;margin-top:23.926403pt;width:276pt;height:.1pt;mso-position-horizontal-relative:page;mso-position-vertical-relative:paragraph;z-index:-2579" coordorigin="6270,479" coordsize="5520,2">
            <v:shape style="position:absolute;left:6270;top:479;width:5520;height:2" coordorigin="6270,479" coordsize="5520,0" path="m6270,479l11790,479e" filled="f" stroked="t" strokeweight="1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another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tank?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(y/n)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4370"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8.375pt;margin-top:3.48175pt;width:24.25pt;height:48.25pt;mso-position-horizontal-relative:page;mso-position-vertical-relative:paragraph;z-index:-2577" coordorigin="1768,70" coordsize="485,965">
            <v:group style="position:absolute;left:1892;top:432;width:238;height:239" coordorigin="1892,432" coordsize="238,239">
              <v:shape style="position:absolute;left:1892;top:432;width:238;height:239" coordorigin="1892,432" coordsize="238,239" path="m2130,552l2112,616,2064,659,2021,672,1996,670,1934,643,1897,593,1892,572,1893,545,1917,480,1964,441,2004,432,2028,434,2089,462,2124,515,2130,552xe" filled="f" stroked="t" strokeweight=".25pt" strokecolor="#231F20">
                <v:path arrowok="t"/>
              </v:shape>
            </v:group>
            <v:group style="position:absolute;left:1770;top:552;width:480;height:2" coordorigin="1770,552" coordsize="480,2">
              <v:shape style="position:absolute;left:1770;top:552;width:480;height:2" coordorigin="1770,552" coordsize="480,0" path="m1770,552l2250,552e" filled="f" stroked="t" strokeweight=".25pt" strokecolor="#231F20">
                <v:path arrowok="t"/>
              </v:shape>
            </v:group>
            <v:group style="position:absolute;left:2010;top:72;width:2;height:960" coordorigin="2010,72" coordsize="2,960">
              <v:shape style="position:absolute;left:2010;top:72;width:2;height:960" coordorigin="2010,72" coordsize="0,960" path="m2010,72l2010,103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48175pt;width:24.25pt;height:48.25pt;mso-position-horizontal-relative:page;mso-position-vertical-relative:paragraph;z-index:-2576" coordorigin="13588,70" coordsize="485,965">
            <v:group style="position:absolute;left:13712;top:432;width:238;height:239" coordorigin="13712,432" coordsize="238,239">
              <v:shape style="position:absolute;left:13712;top:432;width:238;height:239" coordorigin="13712,432" coordsize="238,239" path="m13950,552l13932,616,13884,659,13841,672,13816,670,13754,643,13717,593,13712,572,13713,545,13737,480,13784,441,13824,432,13848,434,13909,462,13944,515,13950,552xe" filled="f" stroked="t" strokeweight=".25pt" strokecolor="#231F20">
                <v:path arrowok="t"/>
              </v:shape>
            </v:group>
            <v:group style="position:absolute;left:13590;top:552;width:480;height:2" coordorigin="13590,552" coordsize="480,2">
              <v:shape style="position:absolute;left:13590;top:552;width:480;height:2" coordorigin="13590,552" coordsize="480,0" path="m13590,552l14070,552e" filled="f" stroked="t" strokeweight=".25pt" strokecolor="#231F20">
                <v:path arrowok="t"/>
              </v:shape>
            </v:group>
            <v:group style="position:absolute;left:13830;top:72;width:2;height:960" coordorigin="13830,72" coordsize="2,960">
              <v:shape style="position:absolute;left:13830;top:72;width:2;height:960" coordorigin="13830,72" coordsize="0,960" path="m13830,72l13830,103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16: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Illegal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up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here.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318" w:lineRule="auto" w:before="78"/>
        <w:ind w:left="4370" w:right="187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17: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Goes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inner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loop,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skipping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printout.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19–21: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Print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result.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18" w:lineRule="auto" w:before="3"/>
        <w:ind w:left="4370" w:right="4286" w:hanging="117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22: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levels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“y”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entered.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24: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Another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tank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“y”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entered.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389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4.1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typical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results.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1"/>
        <w:ind w:left="3890" w:right="487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54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Summary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890" w:right="1896" w:firstLine="52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53.498993pt;margin-top:-27.819092pt;width:372.25pt;height:17.604pt;mso-position-horizontal-relative:page;mso-position-vertical-relative:paragraph;z-index:-2578" coordorigin="5070,-556" coordsize="7445,352">
            <v:shape style="position:absolute;left:5070;top:-556;width:422;height:351" type="#_x0000_t75">
              <v:imagedata r:id="rId40" o:title=""/>
            </v:shape>
            <v:group style="position:absolute;left:5490;top:-209;width:7020;height:2" coordorigin="5490,-209" coordsize="7020,2">
              <v:shape style="position:absolute;left:5490;top:-209;width:7020;height:2" coordorigin="5490,-209" coordsize="7020,0" path="m5490,-209l1251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presented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techniques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changing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flow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control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program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condition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execution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and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repetitive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execution: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1"/>
          <w:numId w:val="24"/>
        </w:numPr>
        <w:tabs>
          <w:tab w:pos="4345" w:val="left" w:leader="none"/>
        </w:tabs>
        <w:spacing w:line="260" w:lineRule="exact" w:before="25"/>
        <w:ind w:left="4350" w:right="2415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accompanying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elseif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4"/>
        </w:numPr>
        <w:tabs>
          <w:tab w:pos="4345" w:val="left" w:leader="none"/>
        </w:tabs>
        <w:spacing w:line="260" w:lineRule="exact"/>
        <w:ind w:left="4350" w:right="2247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switch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countable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4"/>
        </w:numPr>
        <w:tabs>
          <w:tab w:pos="4345" w:val="left" w:leader="none"/>
        </w:tabs>
        <w:spacing w:line="260" w:lineRule="exact"/>
        <w:ind w:left="4350" w:right="2071" w:hanging="280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4"/>
        </w:numPr>
        <w:tabs>
          <w:tab w:pos="4345" w:val="left" w:leader="none"/>
        </w:tabs>
        <w:spacing w:line="260" w:lineRule="exact"/>
        <w:ind w:left="4350" w:right="1861" w:hanging="280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long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repetition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true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3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/>
        <w:pict>
          <v:group style="position:absolute;margin-left:88.375pt;margin-top:587.875pt;width:24.25pt;height:48.25pt;mso-position-horizontal-relative:page;mso-position-vertical-relative:page;z-index:-2573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2572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17.498993pt;margin-top:36.870155pt;width:372.25pt;height:17.604pt;mso-position-horizontal-relative:page;mso-position-vertical-relative:paragraph;z-index:-2575" coordorigin="4350,737" coordsize="7445,352">
            <v:shape style="position:absolute;left:4350;top:737;width:422;height:351" type="#_x0000_t75">
              <v:imagedata r:id="rId42" o:title=""/>
            </v:shape>
            <v:group style="position:absolute;left:4770;top:1084;width:7020;height:2" coordorigin="4770,1084" coordsize="7020,2">
              <v:shape style="position:absolute;left:4770;top:1084;width:7020;height:2" coordorigin="4770,1084" coordsize="7020,0" path="m4770,1084l11790,1084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100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Execution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Control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Special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Characters,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Reserved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Words,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and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32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695" w:hRule="exact"/>
        </w:trPr>
        <w:tc>
          <w:tcPr>
            <w:tcW w:w="1902" w:type="dxa"/>
            <w:tcBorders>
              <w:top w:val="single" w:sz="6" w:space="0" w:color="6D6E71"/>
              <w:left w:val="nil" w:sz="6" w:space="0" w:color="auto"/>
              <w:bottom w:val="single" w:sz="6" w:space="0" w:color="6D6E71"/>
              <w:right w:val="nil" w:sz="6" w:space="0" w:color="auto"/>
            </w:tcBorders>
          </w:tcPr>
          <w:p>
            <w:pPr>
              <w:pStyle w:val="TableParagraph"/>
              <w:spacing w:line="241" w:lineRule="auto" w:before="1"/>
              <w:ind w:left="80" w:right="355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0"/>
                <w:sz w:val="19"/>
                <w:szCs w:val="19"/>
              </w:rPr>
              <w:t>Special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11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0"/>
                <w:sz w:val="19"/>
                <w:szCs w:val="19"/>
              </w:rPr>
              <w:t>Characters,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0"/>
                <w:sz w:val="19"/>
                <w:szCs w:val="19"/>
              </w:rPr>
              <w:t>Reserved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17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0"/>
                <w:sz w:val="19"/>
                <w:szCs w:val="19"/>
              </w:rPr>
              <w:t>Words,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1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0"/>
                <w:sz w:val="19"/>
                <w:szCs w:val="19"/>
              </w:rPr>
              <w:t>and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21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0"/>
                <w:sz w:val="19"/>
                <w:szCs w:val="19"/>
              </w:rPr>
              <w:t>Functions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836" w:type="dxa"/>
            <w:tcBorders>
              <w:top w:val="single" w:sz="6" w:space="0" w:color="6D6E71"/>
              <w:left w:val="nil" w:sz="6" w:space="0" w:color="auto"/>
              <w:bottom w:val="single" w:sz="6" w:space="0" w:color="6D6E71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18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0"/>
                <w:sz w:val="19"/>
                <w:szCs w:val="19"/>
              </w:rPr>
              <w:t>Description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5" w:type="dxa"/>
            <w:tcBorders>
              <w:top w:val="single" w:sz="6" w:space="0" w:color="6D6E71"/>
              <w:left w:val="nil" w:sz="6" w:space="0" w:color="auto"/>
              <w:bottom w:val="single" w:sz="6" w:space="0" w:color="6D6E71"/>
              <w:right w:val="nil" w:sz="6" w:space="0" w:color="auto"/>
            </w:tcBorders>
          </w:tcPr>
          <w:p>
            <w:pPr>
              <w:pStyle w:val="TableParagraph"/>
              <w:spacing w:line="220" w:lineRule="exact" w:before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41" w:lineRule="auto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0"/>
                <w:sz w:val="19"/>
                <w:szCs w:val="19"/>
              </w:rPr>
              <w:t>Discussed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17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0"/>
                <w:sz w:val="19"/>
                <w:szCs w:val="19"/>
              </w:rPr>
              <w:t>in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0"/>
                <w:sz w:val="19"/>
                <w:szCs w:val="19"/>
              </w:rPr>
              <w:t>This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20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/>
                <w:bCs/>
                <w:color w:val="231F20"/>
                <w:spacing w:val="0"/>
                <w:w w:val="80"/>
                <w:sz w:val="19"/>
                <w:szCs w:val="19"/>
              </w:rPr>
              <w:t>Section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55" w:hRule="exact"/>
        </w:trPr>
        <w:tc>
          <w:tcPr>
            <w:tcW w:w="1902" w:type="dxa"/>
            <w:tcBorders>
              <w:top w:val="single" w:sz="6" w:space="0" w:color="6D6E71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false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836" w:type="dxa"/>
            <w:tcBorders>
              <w:top w:val="single" w:sz="6" w:space="0" w:color="6D6E71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7"/>
              <w:ind w:left="18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Logica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false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5" w:type="dxa"/>
            <w:tcBorders>
              <w:top w:val="single" w:sz="6" w:space="0" w:color="6D6E71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7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00" w:hRule="exact"/>
        </w:trPr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1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true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left="18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Logica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true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5" w:hRule="exact"/>
        </w:trPr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1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break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left="18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comman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withi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8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loo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modul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tha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forces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4.6.4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5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4.7.4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10" w:hRule="exact"/>
        </w:trPr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8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contro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8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8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statemen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followin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the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5" w:hRule="exact"/>
        </w:trPr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8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innermos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loop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4" w:hRule="exact"/>
        </w:trPr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1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case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left="18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specifi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valu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withi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6"/>
                <w:w w:val="8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85"/>
                <w:sz w:val="17"/>
                <w:szCs w:val="17"/>
              </w:rPr>
              <w:t>switch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-33"/>
                <w:w w:val="85"/>
                <w:sz w:val="17"/>
                <w:szCs w:val="17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statement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4.1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4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4.4.1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1" w:hRule="exact"/>
        </w:trPr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7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continue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7"/>
              <w:ind w:left="18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Skip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8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8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innermos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loop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8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but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7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4.6.4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5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4.7.4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5" w:hRule="exact"/>
        </w:trPr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8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remain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insid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10" w:hRule="exact"/>
        </w:trPr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1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else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 w:before="41"/>
              <w:ind w:left="184" w:right="447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Withi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85"/>
                <w:sz w:val="17"/>
                <w:szCs w:val="17"/>
              </w:rPr>
              <w:t>if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-47"/>
                <w:w w:val="85"/>
                <w:sz w:val="17"/>
                <w:szCs w:val="17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statement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begin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cod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block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4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execute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whe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conditio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0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false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4.1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4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4.3.2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510" w:hRule="exact"/>
        </w:trPr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1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elseif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 w:before="41"/>
              <w:ind w:left="184" w:right="534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Withi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85"/>
                <w:sz w:val="17"/>
                <w:szCs w:val="17"/>
              </w:rPr>
              <w:t>if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-47"/>
                <w:w w:val="85"/>
                <w:sz w:val="17"/>
                <w:szCs w:val="17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statement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begin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secon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test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whe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firs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conditio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false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4.1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4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4.3.2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04" w:hRule="exact"/>
        </w:trPr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1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end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left="18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90"/>
                <w:sz w:val="19"/>
                <w:szCs w:val="19"/>
              </w:rPr>
              <w:t>Terminate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9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9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90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-4"/>
                <w:w w:val="90"/>
                <w:sz w:val="17"/>
                <w:szCs w:val="17"/>
              </w:rPr>
              <w:t>if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90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-4"/>
                <w:w w:val="90"/>
                <w:sz w:val="17"/>
                <w:szCs w:val="17"/>
              </w:rPr>
              <w:t>switch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90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-4"/>
                <w:w w:val="90"/>
                <w:sz w:val="17"/>
                <w:szCs w:val="17"/>
              </w:rPr>
              <w:t>for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90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9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9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90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-4"/>
                <w:w w:val="90"/>
                <w:sz w:val="17"/>
                <w:szCs w:val="17"/>
              </w:rPr>
              <w:t>whil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90"/>
                <w:sz w:val="17"/>
                <w:szCs w:val="17"/>
              </w:rPr>
              <w:t>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-50"/>
                <w:w w:val="90"/>
                <w:sz w:val="17"/>
                <w:szCs w:val="17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90"/>
                <w:sz w:val="19"/>
                <w:szCs w:val="19"/>
              </w:rPr>
              <w:t>module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4.1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4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4.3.2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505" w:hRule="exact"/>
        </w:trPr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7"/>
              <w:ind w:left="80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90"/>
                <w:sz w:val="17"/>
                <w:szCs w:val="17"/>
              </w:rPr>
              <w:t>for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-44"/>
                <w:w w:val="90"/>
                <w:sz w:val="17"/>
                <w:szCs w:val="17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90"/>
                <w:sz w:val="19"/>
                <w:szCs w:val="19"/>
              </w:rPr>
              <w:t>va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9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9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90"/>
                <w:sz w:val="19"/>
                <w:szCs w:val="19"/>
              </w:rPr>
              <w:t>=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"/>
                <w:w w:val="9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90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3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 w:before="37"/>
              <w:ind w:left="184" w:right="435" w:hanging="1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3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cod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2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modul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3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repeat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2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3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man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2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time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2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3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there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ar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element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vecto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85"/>
                <w:sz w:val="17"/>
                <w:szCs w:val="17"/>
              </w:rPr>
              <w:t>v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7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4.1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2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456" w:hRule="exact"/>
        </w:trPr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9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if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&lt;exp&gt;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 w:before="32"/>
              <w:ind w:left="184" w:right="437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Begin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2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2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conditiona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2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module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2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2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following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cod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bloc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execute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logica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1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expression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2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4.1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4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4.3.2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9" w:hRule="exact"/>
        </w:trPr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8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90"/>
                <w:sz w:val="17"/>
                <w:szCs w:val="17"/>
              </w:rPr>
              <w:t>&lt;exp&gt;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-35"/>
                <w:w w:val="90"/>
                <w:sz w:val="17"/>
                <w:szCs w:val="17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9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8"/>
                <w:w w:val="9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90"/>
                <w:sz w:val="19"/>
                <w:szCs w:val="19"/>
              </w:rPr>
              <w:t>true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4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input(str)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7"/>
              <w:ind w:left="18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Request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3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3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parse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3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inpu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3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fro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3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3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user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7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4.3.2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506" w:hRule="exact"/>
        </w:trPr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7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otherwise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7"/>
              <w:ind w:left="184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Catch-al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2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cod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3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bloc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2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3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3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2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3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3"/>
                <w:w w:val="8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85"/>
                <w:sz w:val="17"/>
                <w:szCs w:val="17"/>
              </w:rPr>
              <w:t>switch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  <w:p>
            <w:pPr>
              <w:pStyle w:val="TableParagraph"/>
              <w:spacing w:line="199" w:lineRule="exact"/>
              <w:ind w:left="18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statement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7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4.1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4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4.4.1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514" w:hRule="exact"/>
        </w:trPr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8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switch(variable)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 w:before="41"/>
              <w:ind w:left="184" w:right="516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Begin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5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5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cod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5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modul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5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selectin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5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specific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4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value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8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9"/>
                <w:w w:val="8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85"/>
                <w:sz w:val="17"/>
                <w:szCs w:val="17"/>
              </w:rPr>
              <w:t>variable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-32"/>
                <w:w w:val="85"/>
                <w:sz w:val="17"/>
                <w:szCs w:val="17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(mus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8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countable)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4.1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4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4.4.1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1" w:hRule="exact"/>
        </w:trPr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7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while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&lt;exp&gt;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7"/>
              <w:ind w:left="18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8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cod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8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modul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8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repeat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8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9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lon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8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8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8"/>
                <w:w w:val="8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0"/>
                <w:sz w:val="19"/>
                <w:szCs w:val="19"/>
              </w:rPr>
              <w:t>logical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7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59" w:hRule="exact"/>
        </w:trPr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8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90"/>
                <w:sz w:val="19"/>
                <w:szCs w:val="19"/>
              </w:rPr>
              <w:t>expressio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90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8"/>
                <w:w w:val="90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90"/>
                <w:sz w:val="17"/>
                <w:szCs w:val="17"/>
              </w:rPr>
              <w:t>&lt;exp&gt;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-61"/>
                <w:w w:val="90"/>
                <w:sz w:val="17"/>
                <w:szCs w:val="17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9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90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8"/>
                <w:w w:val="90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90"/>
                <w:sz w:val="19"/>
                <w:szCs w:val="19"/>
              </w:rPr>
              <w:t>true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06" w:hRule="exact"/>
        </w:trPr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7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all(a)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 w:before="37"/>
              <w:ind w:left="184" w:right="627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Tru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al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value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85"/>
                <w:sz w:val="17"/>
                <w:szCs w:val="17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logica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vector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a,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2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ar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1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true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7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4.3.3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304" w:hRule="exact"/>
        </w:trPr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1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and(a,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b)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left="18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Tru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bot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85"/>
                <w:sz w:val="17"/>
                <w:szCs w:val="17"/>
              </w:rPr>
              <w:t>a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-47"/>
                <w:w w:val="85"/>
                <w:sz w:val="17"/>
                <w:szCs w:val="17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85"/>
                <w:sz w:val="17"/>
                <w:szCs w:val="17"/>
              </w:rPr>
              <w:t>b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-47"/>
                <w:w w:val="85"/>
                <w:sz w:val="17"/>
                <w:szCs w:val="17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ar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tru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(ca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vectors)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4.3.3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506" w:hRule="exact"/>
        </w:trPr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7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any(a)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 w:before="37"/>
              <w:ind w:left="184" w:right="536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Tru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value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85"/>
                <w:sz w:val="17"/>
                <w:szCs w:val="17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logica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7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vector,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8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true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7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4.3.3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409" w:hRule="exact"/>
        </w:trPr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1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not(a)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left="18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Tru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8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8"/>
                <w:w w:val="8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85"/>
                <w:sz w:val="17"/>
                <w:szCs w:val="17"/>
              </w:rPr>
              <w:t>a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-47"/>
                <w:w w:val="85"/>
                <w:sz w:val="17"/>
                <w:szCs w:val="17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8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false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8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fals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8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8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8"/>
                <w:w w:val="8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85"/>
                <w:sz w:val="17"/>
                <w:szCs w:val="17"/>
              </w:rPr>
              <w:t>a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-47"/>
                <w:w w:val="85"/>
                <w:sz w:val="17"/>
                <w:szCs w:val="17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8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tru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9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(ca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8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8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vectors)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1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4.3.3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454" w:hRule="exact"/>
        </w:trPr>
        <w:tc>
          <w:tcPr>
            <w:tcW w:w="1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 w:before="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ind w:left="8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or(a,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b)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38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 w:before="2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ind w:left="18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Tru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eithe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85"/>
                <w:sz w:val="17"/>
                <w:szCs w:val="17"/>
              </w:rPr>
              <w:t>a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-46"/>
                <w:w w:val="85"/>
                <w:sz w:val="17"/>
                <w:szCs w:val="17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85"/>
                <w:sz w:val="17"/>
                <w:szCs w:val="17"/>
              </w:rPr>
              <w:t>b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-46"/>
                <w:w w:val="85"/>
                <w:sz w:val="17"/>
                <w:szCs w:val="17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tru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(ca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6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8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5"/>
                <w:w w:val="8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3"/>
                <w:w w:val="85"/>
                <w:sz w:val="19"/>
                <w:szCs w:val="19"/>
              </w:rPr>
              <w:t>vectors)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 w:before="2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ind w:left="10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2"/>
                <w:w w:val="85"/>
                <w:sz w:val="19"/>
                <w:szCs w:val="19"/>
              </w:rPr>
              <w:t>4.3.3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9"/>
                <w:szCs w:val="19"/>
              </w:rPr>
            </w:r>
          </w:p>
        </w:tc>
      </w:tr>
    </w:tbl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1"/>
        <w:ind w:left="3170" w:right="487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4"/>
          <w:szCs w:val="24"/>
        </w:rPr>
        <w:t>Self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4"/>
          <w:szCs w:val="24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170" w:right="2744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17.498993pt;margin-top:-27.81908pt;width:372.25pt;height:17.604pt;mso-position-horizontal-relative:page;mso-position-vertical-relative:paragraph;z-index:-2574" coordorigin="4350,-556" coordsize="7445,352">
            <v:shape style="position:absolute;left:4350;top:-556;width:422;height:351" type="#_x0000_t75">
              <v:imagedata r:id="rId43" o:title=""/>
            </v:shape>
            <v:group style="position:absolute;left:4770;top:-209;width:7020;height:2" coordorigin="4770,-209" coordsize="7020,2">
              <v:shape style="position:absolute;left:4770;top:-209;width:7020;height:2" coordorigin="4770,-209" coordsize="7020,0" path="m4770,-209l1179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4"/>
          <w:w w:val="100"/>
          <w:sz w:val="21"/>
          <w:szCs w:val="21"/>
        </w:rPr>
        <w:t>Us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8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4"/>
          <w:w w:val="100"/>
          <w:sz w:val="21"/>
          <w:szCs w:val="21"/>
        </w:rPr>
        <w:t>th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8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4"/>
          <w:w w:val="100"/>
          <w:sz w:val="21"/>
          <w:szCs w:val="21"/>
        </w:rPr>
        <w:t>followin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8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4"/>
          <w:w w:val="100"/>
          <w:sz w:val="21"/>
          <w:szCs w:val="21"/>
        </w:rPr>
        <w:t>question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8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4"/>
          <w:w w:val="100"/>
          <w:sz w:val="21"/>
          <w:szCs w:val="21"/>
        </w:rPr>
        <w:t>t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8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4"/>
          <w:w w:val="100"/>
          <w:sz w:val="21"/>
          <w:szCs w:val="21"/>
        </w:rPr>
        <w:t>chec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8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4"/>
          <w:w w:val="100"/>
          <w:sz w:val="21"/>
          <w:szCs w:val="21"/>
        </w:rPr>
        <w:t>you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8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4"/>
          <w:w w:val="100"/>
          <w:sz w:val="21"/>
          <w:szCs w:val="21"/>
        </w:rPr>
        <w:t>understandin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8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4"/>
          <w:w w:val="100"/>
          <w:sz w:val="21"/>
          <w:szCs w:val="21"/>
        </w:rPr>
        <w:t>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8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4"/>
          <w:w w:val="100"/>
          <w:sz w:val="21"/>
          <w:szCs w:val="21"/>
        </w:rPr>
        <w:t>th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8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4"/>
          <w:w w:val="100"/>
          <w:sz w:val="21"/>
          <w:szCs w:val="21"/>
        </w:rPr>
        <w:t>materia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8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4"/>
          <w:w w:val="100"/>
          <w:sz w:val="21"/>
          <w:szCs w:val="21"/>
        </w:rPr>
        <w:t>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4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4"/>
          <w:w w:val="100"/>
          <w:sz w:val="21"/>
          <w:szCs w:val="21"/>
        </w:rPr>
        <w:t>thi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8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4"/>
          <w:w w:val="100"/>
          <w:sz w:val="21"/>
          <w:szCs w:val="21"/>
        </w:rPr>
        <w:t>chapter: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after="0" w:line="270" w:lineRule="auto"/>
        <w:jc w:val="left"/>
        <w:rPr>
          <w:rFonts w:ascii="Palatino" w:hAnsi="Palatino" w:cs="Palatino" w:eastAsia="Palatino"/>
          <w:sz w:val="21"/>
          <w:szCs w:val="21"/>
        </w:rPr>
        <w:sectPr>
          <w:headerReference w:type="default" r:id="rId41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Projects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101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3890" w:right="4872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True</w:t>
      </w:r>
      <w:r>
        <w:rPr>
          <w:rFonts w:ascii="Times New Roman" w:hAnsi="Times New Roman" w:cs="Times New Roman" w:eastAsia="Times New Roman"/>
          <w:color w:val="231F20"/>
          <w:spacing w:val="16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or</w:t>
      </w:r>
      <w:r>
        <w:rPr>
          <w:rFonts w:ascii="Times New Roman" w:hAnsi="Times New Roman" w:cs="Times New Roman" w:eastAsia="Times New Roman"/>
          <w:color w:val="231F20"/>
          <w:spacing w:val="17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False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5"/>
        </w:numPr>
        <w:tabs>
          <w:tab w:pos="4489" w:val="left" w:leader="none"/>
        </w:tabs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keywords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4489" w:val="left" w:leader="none"/>
        </w:tabs>
        <w:spacing w:before="76"/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Indentation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4489" w:val="left" w:leader="none"/>
        </w:tabs>
        <w:spacing w:before="76"/>
        <w:ind w:left="4490" w:right="0" w:hanging="405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possible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switch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/>
        <w:ind w:left="3235" w:right="5774"/>
        <w:jc w:val="center"/>
      </w:pPr>
      <w:r>
        <w:rPr>
          <w:b w:val="0"/>
          <w:bCs w:val="0"/>
          <w:color w:val="231F20"/>
          <w:spacing w:val="0"/>
          <w:w w:val="100"/>
        </w:rPr>
        <w:t>constructs.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4489" w:val="left" w:leader="none"/>
        </w:tabs>
        <w:spacing w:before="76"/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4489" w:val="left" w:leader="none"/>
        </w:tabs>
        <w:spacing w:line="260" w:lineRule="exact" w:before="89"/>
        <w:ind w:left="4490" w:right="2064" w:hanging="405"/>
        <w:jc w:val="left"/>
      </w:pP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evaluating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sequence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&amp;&amp;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expressions,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result.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5"/>
        </w:numPr>
        <w:tabs>
          <w:tab w:pos="4489" w:val="left" w:leader="none"/>
        </w:tabs>
        <w:spacing w:line="260" w:lineRule="exact"/>
        <w:ind w:left="4490" w:right="1885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enclosed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fixed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modify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block.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0"/>
          <w:numId w:val="25"/>
        </w:numPr>
        <w:tabs>
          <w:tab w:pos="4489" w:val="left" w:leader="none"/>
        </w:tabs>
        <w:spacing w:before="87"/>
        <w:ind w:left="4490" w:right="0" w:hanging="405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break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statement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illegal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loop.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0"/>
          <w:numId w:val="25"/>
        </w:numPr>
        <w:tabs>
          <w:tab w:pos="4489" w:val="left" w:leader="none"/>
        </w:tabs>
        <w:spacing w:line="260" w:lineRule="exact" w:before="89"/>
        <w:ind w:left="4490" w:right="1827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loop.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3"/>
        <w:ind w:left="3890" w:right="4872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Fill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in</w:t>
      </w:r>
      <w:r>
        <w:rPr>
          <w:rFonts w:ascii="Times New Roman" w:hAnsi="Times New Roman" w:cs="Times New Roman" w:eastAsia="Times New Roman"/>
          <w:color w:val="231F20"/>
          <w:spacing w:val="20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the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Blanks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6"/>
        </w:numPr>
        <w:tabs>
          <w:tab w:pos="4489" w:val="left" w:leader="none"/>
          <w:tab w:pos="7381" w:val="left" w:leader="none"/>
        </w:tabs>
        <w:spacing w:line="260" w:lineRule="exact"/>
        <w:ind w:left="4490" w:right="2088" w:hanging="405"/>
        <w:jc w:val="left"/>
      </w:pPr>
      <w:r>
        <w:rPr/>
        <w:pict>
          <v:group style="position:absolute;margin-left:88.375pt;margin-top:14.712011pt;width:24.25pt;height:48.25pt;mso-position-horizontal-relative:page;mso-position-vertical-relative:paragraph;z-index:-2570" coordorigin="1768,294" coordsize="485,965">
            <v:group style="position:absolute;left:1892;top:657;width:238;height:239" coordorigin="1892,657" coordsize="238,239">
              <v:shape style="position:absolute;left:1892;top:657;width:238;height:239" coordorigin="1892,657" coordsize="238,239" path="m2130,777l2112,841,2064,884,2021,896,1996,894,1934,868,1897,817,1892,797,1893,770,1917,705,1964,666,2004,657,2028,659,2089,687,2124,740,2130,777xe" filled="f" stroked="t" strokeweight=".25pt" strokecolor="#231F20">
                <v:path arrowok="t"/>
              </v:shape>
            </v:group>
            <v:group style="position:absolute;left:1770;top:777;width:480;height:2" coordorigin="1770,777" coordsize="480,2">
              <v:shape style="position:absolute;left:1770;top:777;width:480;height:2" coordorigin="1770,777" coordsize="480,0" path="m1770,777l2250,777e" filled="f" stroked="t" strokeweight=".25pt" strokecolor="#231F20">
                <v:path arrowok="t"/>
              </v:shape>
            </v:group>
            <v:group style="position:absolute;left:2010;top:297;width:2;height:960" coordorigin="2010,297" coordsize="2,960">
              <v:shape style="position:absolute;left:2010;top:297;width:2;height:960" coordorigin="2010,297" coordsize="0,960" path="m2010,297l2010,125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4.712011pt;width:24.25pt;height:48.25pt;mso-position-horizontal-relative:page;mso-position-vertical-relative:paragraph;z-index:-2569" coordorigin="13588,294" coordsize="485,965">
            <v:group style="position:absolute;left:13712;top:657;width:238;height:239" coordorigin="13712,657" coordsize="238,239">
              <v:shape style="position:absolute;left:13712;top:657;width:238;height:239" coordorigin="13712,657" coordsize="238,239" path="m13950,777l13932,841,13884,884,13841,896,13816,894,13754,868,13717,817,13712,797,13713,770,13737,705,13784,666,13824,657,13848,659,13909,687,13944,740,13950,777xe" filled="f" stroked="t" strokeweight=".25pt" strokecolor="#231F20">
                <v:path arrowok="t"/>
              </v:shape>
            </v:group>
            <v:group style="position:absolute;left:13590;top:777;width:480;height:2" coordorigin="13590,777" coordsize="480,2">
              <v:shape style="position:absolute;left:13590;top:777;width:480;height:2" coordorigin="13590,777" coordsize="480,0" path="m13590,777l14070,777e" filled="f" stroked="t" strokeweight=".25pt" strokecolor="#231F20">
                <v:path arrowok="t"/>
              </v:shape>
            </v:group>
            <v:group style="position:absolute;left:13830;top:297;width:2;height:960" coordorigin="13830,297" coordsize="2,960">
              <v:shape style="position:absolute;left:13830;top:297;width:2;height:960" coordorigin="13830,297" coordsize="0,960" path="m13830,297l13830,125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in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text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define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extent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code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blocks.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6"/>
        </w:numPr>
        <w:tabs>
          <w:tab w:pos="4489" w:val="left" w:leader="none"/>
          <w:tab w:pos="7509" w:val="left" w:leader="none"/>
        </w:tabs>
        <w:spacing w:line="260" w:lineRule="exact"/>
        <w:ind w:left="4490" w:right="1877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is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implicitly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called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MATLAB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you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supply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vector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logical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values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-1"/>
          <w:w w:val="100"/>
          <w:u w:val="none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  <w:u w:val="none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statement.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numPr>
          <w:ilvl w:val="0"/>
          <w:numId w:val="26"/>
        </w:numPr>
        <w:tabs>
          <w:tab w:pos="4489" w:val="left" w:leader="none"/>
          <w:tab w:pos="8225" w:val="left" w:leader="none"/>
        </w:tabs>
        <w:spacing w:line="260" w:lineRule="exact" w:before="100"/>
        <w:ind w:left="4490" w:right="2037" w:hanging="405"/>
        <w:jc w:val="left"/>
      </w:pP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good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practice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include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in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-1"/>
          <w:w w:val="100"/>
          <w:u w:val="none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  <w:u w:val="none"/>
        </w:rPr>
        <w:t>switch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statement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trap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illegal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values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entering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-1"/>
          <w:w w:val="100"/>
          <w:u w:val="none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  <w:u w:val="none"/>
        </w:rPr>
        <w:t>switch</w:t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6"/>
        </w:numPr>
        <w:tabs>
          <w:tab w:pos="4489" w:val="left" w:leader="none"/>
          <w:tab w:pos="7174" w:val="left" w:leader="none"/>
        </w:tabs>
        <w:spacing w:line="260" w:lineRule="exact"/>
        <w:ind w:left="4490" w:right="1829" w:hanging="405"/>
        <w:jc w:val="left"/>
      </w:pP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reason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evaluate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components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a(n)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result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has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been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found.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numPr>
          <w:ilvl w:val="0"/>
          <w:numId w:val="26"/>
        </w:numPr>
        <w:tabs>
          <w:tab w:pos="4489" w:val="left" w:leader="none"/>
        </w:tabs>
        <w:spacing w:before="87"/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depending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1259" w:val="left" w:leader="none"/>
        </w:tabs>
        <w:spacing w:line="260" w:lineRule="exact"/>
        <w:ind w:left="0" w:right="681"/>
        <w:jc w:val="center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being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processed.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numPr>
          <w:ilvl w:val="0"/>
          <w:numId w:val="26"/>
        </w:numPr>
        <w:tabs>
          <w:tab w:pos="4489" w:val="left" w:leader="none"/>
          <w:tab w:pos="7455" w:val="left" w:leader="none"/>
        </w:tabs>
        <w:spacing w:before="76"/>
        <w:ind w:left="4490" w:right="0" w:hanging="405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a(n)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loop,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you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can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use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-1"/>
          <w:w w:val="100"/>
          <w:u w:val="none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  <w:u w:val="none"/>
        </w:rPr>
        <w:t>break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  <w:u w:val="none"/>
        </w:rPr>
      </w:r>
    </w:p>
    <w:p>
      <w:pPr>
        <w:pStyle w:val="BodyText"/>
        <w:tabs>
          <w:tab w:pos="7334" w:val="left" w:leader="none"/>
        </w:tabs>
        <w:spacing w:line="260" w:lineRule="exact"/>
        <w:ind w:left="2158" w:right="0"/>
        <w:jc w:val="center"/>
      </w:pP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skip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immediately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loop.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left="3890" w:right="4872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Programming</w:t>
      </w:r>
      <w:r>
        <w:rPr>
          <w:color w:val="231F20"/>
          <w:spacing w:val="-23"/>
          <w:w w:val="100"/>
        </w:rPr>
        <w:t> </w:t>
      </w:r>
      <w:r>
        <w:rPr>
          <w:color w:val="231F20"/>
          <w:spacing w:val="0"/>
          <w:w w:val="100"/>
        </w:rPr>
        <w:t>Projects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27"/>
        </w:numPr>
        <w:tabs>
          <w:tab w:pos="4489" w:val="left" w:leader="none"/>
        </w:tabs>
        <w:spacing w:line="260" w:lineRule="exact"/>
        <w:ind w:left="4490" w:right="1796" w:hanging="405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/>
        <w:pict>
          <v:group style="position:absolute;margin-left:253.498993pt;margin-top:-20.057886pt;width:372.25pt;height:17.604pt;mso-position-horizontal-relative:page;mso-position-vertical-relative:paragraph;z-index:-2571" coordorigin="5070,-401" coordsize="7445,352">
            <v:shape style="position:absolute;left:5070;top:-401;width:422;height:351" type="#_x0000_t75">
              <v:imagedata r:id="rId45" o:title=""/>
            </v:shape>
            <v:group style="position:absolute;left:5490;top:-54;width:7020;height:2" coordorigin="5490,-54" coordsize="7020,2">
              <v:shape style="position:absolute;left:5490;top:-54;width:7020;height:2" coordorigin="5490,-54" coordsize="7020,0" path="m5490,-54l12510,-54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Write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script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solve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problem.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Assume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have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vector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named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iteration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and/or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conditionals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and/or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switch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),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separate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vector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vectors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6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posEven,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negEven,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posOdd,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negOd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1"/>
          <w:numId w:val="27"/>
        </w:numPr>
        <w:tabs>
          <w:tab w:pos="4750" w:val="left" w:leader="none"/>
        </w:tabs>
        <w:spacing w:line="271" w:lineRule="exact"/>
        <w:ind w:left="4750" w:right="0" w:hanging="26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posEven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contains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7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negEven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contains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negative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7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posOdd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contains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odd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27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negOdd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contains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negative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odd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44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102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Execution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Control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9"/>
        <w:ind w:left="3170" w:right="4872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>
          <w:rFonts w:ascii="Palatino" w:hAnsi="Palatino" w:cs="Palatino" w:eastAsia="Palatino"/>
          <w:b/>
          <w:bCs/>
          <w:i/>
          <w:color w:val="231F20"/>
          <w:spacing w:val="0"/>
          <w:w w:val="100"/>
          <w:sz w:val="21"/>
          <w:szCs w:val="21"/>
        </w:rPr>
        <w:t>For</w:t>
      </w:r>
      <w:r>
        <w:rPr>
          <w:rFonts w:ascii="Palatino" w:hAnsi="Palatino" w:cs="Palatino" w:eastAsia="Palatino"/>
          <w:b/>
          <w:bCs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/>
          <w:bCs/>
          <w:i/>
          <w:color w:val="231F20"/>
          <w:spacing w:val="0"/>
          <w:w w:val="100"/>
          <w:sz w:val="21"/>
          <w:szCs w:val="21"/>
        </w:rPr>
        <w:t>example: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770" w:right="4872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[-4,-3,-2,-1,0,1,2,3,4],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74" w:lineRule="auto" w:before="27"/>
        <w:ind w:left="3770" w:right="4384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posEven=[2,4],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negEven=[-4,-2],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posOdd=[1,3]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negOdd=[-3,-1]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27"/>
        </w:numPr>
        <w:tabs>
          <w:tab w:pos="3769" w:val="left" w:leader="none"/>
        </w:tabs>
        <w:spacing w:before="81"/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either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8"/>
        </w:numPr>
        <w:tabs>
          <w:tab w:pos="4030" w:val="left" w:leader="none"/>
        </w:tabs>
        <w:spacing w:line="260" w:lineRule="exact"/>
        <w:ind w:left="403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Iterate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030" w:right="0"/>
        <w:jc w:val="left"/>
      </w:pP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logical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030" w:right="0"/>
        <w:jc w:val="left"/>
      </w:pP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positive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4030" w:right="0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example,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[−300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−63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−46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]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result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before="55"/>
        <w:ind w:left="403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[false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28"/>
        </w:numPr>
        <w:tabs>
          <w:tab w:pos="4030" w:val="left" w:leader="none"/>
        </w:tabs>
        <w:spacing w:line="260" w:lineRule="exact" w:before="1"/>
        <w:ind w:left="4030" w:right="2390" w:hanging="260"/>
        <w:jc w:val="left"/>
      </w:pPr>
      <w:r>
        <w:rPr>
          <w:b w:val="0"/>
          <w:bCs w:val="0"/>
          <w:color w:val="231F20"/>
          <w:spacing w:val="0"/>
          <w:w w:val="100"/>
        </w:rPr>
        <w:t>Iterate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0"/>
          <w:numId w:val="28"/>
        </w:numPr>
        <w:tabs>
          <w:tab w:pos="4030" w:val="left" w:leader="none"/>
        </w:tabs>
        <w:spacing w:line="260" w:lineRule="exact"/>
        <w:ind w:left="4030" w:right="2494" w:hanging="26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Iterate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through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logical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array,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loop,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return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new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vector,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containing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wherever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element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−1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(not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logical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wherever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example,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]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result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−1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−1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−1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28"/>
        </w:numPr>
        <w:tabs>
          <w:tab w:pos="4030" w:val="left" w:leader="none"/>
        </w:tabs>
        <w:spacing w:line="260" w:lineRule="exact"/>
        <w:ind w:left="4030" w:right="2638" w:hanging="260"/>
        <w:jc w:val="left"/>
      </w:pPr>
      <w:r>
        <w:rPr/>
        <w:pict>
          <v:group style="position:absolute;margin-left:88.375pt;margin-top:13.152075pt;width:24.25pt;height:48.25pt;mso-position-horizontal-relative:page;mso-position-vertical-relative:paragraph;z-index:-2568" coordorigin="1768,263" coordsize="485,965">
            <v:group style="position:absolute;left:1892;top:626;width:238;height:239" coordorigin="1892,626" coordsize="238,239">
              <v:shape style="position:absolute;left:1892;top:626;width:238;height:239" coordorigin="1892,626" coordsize="238,239" path="m2130,746l2112,809,2064,853,2021,865,1996,863,1934,837,1897,786,1892,765,1893,739,1917,674,1964,635,2004,626,2028,628,2089,656,2124,709,2130,746xe" filled="f" stroked="t" strokeweight=".25pt" strokecolor="#231F20">
                <v:path arrowok="t"/>
              </v:shape>
            </v:group>
            <v:group style="position:absolute;left:1770;top:746;width:480;height:2" coordorigin="1770,746" coordsize="480,2">
              <v:shape style="position:absolute;left:1770;top:746;width:480;height:2" coordorigin="1770,746" coordsize="480,0" path="m1770,746l2250,746e" filled="f" stroked="t" strokeweight=".25pt" strokecolor="#231F20">
                <v:path arrowok="t"/>
              </v:shape>
            </v:group>
            <v:group style="position:absolute;left:2010;top:266;width:2;height:960" coordorigin="2010,266" coordsize="2,960">
              <v:shape style="position:absolute;left:2010;top:266;width:2;height:960" coordorigin="2010,266" coordsize="0,960" path="m2010,266l2010,122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3.152075pt;width:24.25pt;height:48.25pt;mso-position-horizontal-relative:page;mso-position-vertical-relative:paragraph;z-index:-2567" coordorigin="13588,263" coordsize="485,965">
            <v:group style="position:absolute;left:13712;top:626;width:238;height:239" coordorigin="13712,626" coordsize="238,239">
              <v:shape style="position:absolute;left:13712;top:626;width:238;height:239" coordorigin="13712,626" coordsize="238,239" path="m13950,746l13932,809,13884,853,13841,865,13816,863,13754,837,13717,786,13712,765,13713,739,13737,674,13784,635,13824,626,13848,628,13909,656,13944,709,13950,746xe" filled="f" stroked="t" strokeweight=".25pt" strokecolor="#231F20">
                <v:path arrowok="t"/>
              </v:shape>
            </v:group>
            <v:group style="position:absolute;left:13590;top:746;width:480;height:2" coordorigin="13590,746" coordsize="480,2">
              <v:shape style="position:absolute;left:13590;top:746;width:480;height:2" coordorigin="13590,746" coordsize="480,0" path="m13590,746l14070,746e" filled="f" stroked="t" strokeweight=".25pt" strokecolor="#231F20">
                <v:path arrowok="t"/>
              </v:shape>
            </v:group>
            <v:group style="position:absolute;left:13830;top:266;width:2;height:960" coordorigin="13830,266" coordsize="2,960">
              <v:shape style="position:absolute;left:13830;top:266;width:2;height:960" coordorigin="13830,266" coordsize="0,960" path="m13830,266l13830,122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Iterate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Replace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elemen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unti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large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than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71" w:lineRule="exact"/>
        <w:ind w:left="403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50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Leav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res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unchanged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Fo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example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60" w:lineRule="exact"/>
        <w:ind w:left="403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43]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afte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runnin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21"/>
          <w:szCs w:val="21"/>
        </w:rPr>
        <w:t>script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5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43]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7"/>
        </w:numPr>
        <w:tabs>
          <w:tab w:pos="3769" w:val="left" w:leader="none"/>
        </w:tabs>
        <w:spacing w:line="260" w:lineRule="exact"/>
        <w:ind w:left="3770" w:right="2416" w:hanging="405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students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company,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recently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started.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Human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Resources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department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asked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individual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applicant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getting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job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after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interviewing.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applicant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job: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0" w:type="auto"/>
        <w:jc w:val="left"/>
        <w:tblInd w:w="37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197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10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GPA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Value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2572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76" w:lineRule="exact"/>
              <w:ind w:left="296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Chance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of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Being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Hired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380" w:hRule="exact"/>
        </w:trPr>
        <w:tc>
          <w:tcPr>
            <w:tcW w:w="197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80" w:lineRule="exact" w:before="89"/>
              <w:ind w:left="110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5"/>
                <w:sz w:val="21"/>
                <w:szCs w:val="21"/>
              </w:rPr>
              <w:t>GPA&gt;=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-10"/>
                <w:w w:val="105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5"/>
                <w:sz w:val="21"/>
                <w:szCs w:val="21"/>
              </w:rPr>
              <w:t>3.5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2572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80" w:lineRule="exact" w:before="89"/>
              <w:ind w:left="296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90%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0" w:hRule="exact"/>
        </w:trPr>
        <w:tc>
          <w:tcPr>
            <w:tcW w:w="197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10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10"/>
                <w:sz w:val="21"/>
                <w:szCs w:val="21"/>
              </w:rPr>
              <w:t>3.0&lt;=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-27"/>
                <w:w w:val="110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10"/>
                <w:sz w:val="21"/>
                <w:szCs w:val="21"/>
              </w:rPr>
              <w:t>GPA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-27"/>
                <w:w w:val="110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10"/>
                <w:sz w:val="21"/>
                <w:szCs w:val="21"/>
              </w:rPr>
              <w:t>&lt;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-27"/>
                <w:w w:val="110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10"/>
                <w:sz w:val="21"/>
                <w:szCs w:val="21"/>
              </w:rPr>
              <w:t>3.5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2572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50" w:lineRule="exact"/>
              <w:ind w:left="296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80%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0" w:hRule="exact"/>
        </w:trPr>
        <w:tc>
          <w:tcPr>
            <w:tcW w:w="197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10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5"/>
                <w:sz w:val="21"/>
                <w:szCs w:val="21"/>
              </w:rPr>
              <w:t>2.5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-3"/>
                <w:w w:val="105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5"/>
                <w:sz w:val="21"/>
                <w:szCs w:val="21"/>
              </w:rPr>
              <w:t>&lt;=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-2"/>
                <w:w w:val="105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5"/>
                <w:sz w:val="21"/>
                <w:szCs w:val="21"/>
              </w:rPr>
              <w:t>GPA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-2"/>
                <w:w w:val="105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5"/>
                <w:sz w:val="21"/>
                <w:szCs w:val="21"/>
              </w:rPr>
              <w:t>&lt;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-2"/>
                <w:w w:val="105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5"/>
                <w:sz w:val="21"/>
                <w:szCs w:val="21"/>
              </w:rPr>
              <w:t>3.0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2572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50" w:lineRule="exact"/>
              <w:ind w:left="296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70%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0" w:hRule="exact"/>
        </w:trPr>
        <w:tc>
          <w:tcPr>
            <w:tcW w:w="197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10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5"/>
                <w:sz w:val="21"/>
                <w:szCs w:val="21"/>
              </w:rPr>
              <w:t>2.0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-3"/>
                <w:w w:val="105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5"/>
                <w:sz w:val="21"/>
                <w:szCs w:val="21"/>
              </w:rPr>
              <w:t>&lt;=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-2"/>
                <w:w w:val="105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5"/>
                <w:sz w:val="21"/>
                <w:szCs w:val="21"/>
              </w:rPr>
              <w:t>GPA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-2"/>
                <w:w w:val="105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5"/>
                <w:sz w:val="21"/>
                <w:szCs w:val="21"/>
              </w:rPr>
              <w:t>&lt;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-2"/>
                <w:w w:val="105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5"/>
                <w:sz w:val="21"/>
                <w:szCs w:val="21"/>
              </w:rPr>
              <w:t>2.5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2572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50" w:lineRule="exact"/>
              <w:ind w:left="296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60%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0" w:hRule="exact"/>
        </w:trPr>
        <w:tc>
          <w:tcPr>
            <w:tcW w:w="197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50" w:lineRule="exact"/>
              <w:ind w:left="110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5"/>
                <w:sz w:val="21"/>
                <w:szCs w:val="21"/>
              </w:rPr>
              <w:t>1.5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-3"/>
                <w:w w:val="105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5"/>
                <w:sz w:val="21"/>
                <w:szCs w:val="21"/>
              </w:rPr>
              <w:t>&lt;=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-2"/>
                <w:w w:val="105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5"/>
                <w:sz w:val="21"/>
                <w:szCs w:val="21"/>
              </w:rPr>
              <w:t>GPA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-2"/>
                <w:w w:val="105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5"/>
                <w:sz w:val="21"/>
                <w:szCs w:val="21"/>
              </w:rPr>
              <w:t>&lt;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-2"/>
                <w:w w:val="105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5"/>
                <w:sz w:val="21"/>
                <w:szCs w:val="21"/>
              </w:rPr>
              <w:t>2.0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2572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50" w:lineRule="exact"/>
              <w:ind w:left="296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40%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2" w:hRule="exact"/>
        </w:trPr>
        <w:tc>
          <w:tcPr>
            <w:tcW w:w="197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52" w:lineRule="exact"/>
              <w:ind w:left="110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5"/>
                <w:sz w:val="21"/>
                <w:szCs w:val="21"/>
              </w:rPr>
              <w:t>GPA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-13"/>
                <w:w w:val="105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5"/>
                <w:sz w:val="21"/>
                <w:szCs w:val="21"/>
              </w:rPr>
              <w:t>&lt;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-12"/>
                <w:w w:val="105"/>
                <w:sz w:val="21"/>
                <w:szCs w:val="21"/>
              </w:rPr>
              <w:t> 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5"/>
                <w:sz w:val="21"/>
                <w:szCs w:val="21"/>
              </w:rPr>
              <w:t>1.5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2572" w:type="dxa"/>
            <w:tcBorders>
              <w:top w:val="single" w:sz="4" w:space="0" w:color="231F20"/>
              <w:left w:val="nil" w:sz="6" w:space="0" w:color="auto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52" w:lineRule="exact"/>
              <w:ind w:left="296"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231F20"/>
                <w:spacing w:val="0"/>
                <w:w w:val="100"/>
                <w:sz w:val="21"/>
                <w:szCs w:val="21"/>
              </w:rPr>
              <w:t>30%</w:t>
            </w:r>
            <w:r>
              <w:rPr>
                <w:rFonts w:ascii="Palatino Linotype" w:hAnsi="Palatino Linotype" w:cs="Palatino Linotype" w:eastAsia="Palatino Linotype"/>
                <w:b w:val="0"/>
                <w:bCs w:val="0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</w:tbl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769" w:right="2394"/>
        <w:jc w:val="left"/>
      </w:pPr>
      <w:r>
        <w:rPr>
          <w:b w:val="0"/>
          <w:bCs w:val="0"/>
          <w:color w:val="231F20"/>
          <w:spacing w:val="-5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repeatedl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GP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and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comput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student’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chance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bein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hired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continu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asking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GP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unti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negativ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entered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example: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9"/>
        </w:numPr>
        <w:tabs>
          <w:tab w:pos="4019" w:val="left" w:leader="none"/>
        </w:tabs>
        <w:spacing w:before="87"/>
        <w:ind w:left="4019" w:right="0" w:hanging="250"/>
        <w:jc w:val="left"/>
      </w:pPr>
      <w:r>
        <w:rPr>
          <w:b w:val="0"/>
          <w:bCs w:val="0"/>
          <w:color w:val="231F20"/>
          <w:spacing w:val="0"/>
          <w:w w:val="100"/>
        </w:rPr>
        <w:t>GPA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input: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0.9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9"/>
        </w:numPr>
        <w:tabs>
          <w:tab w:pos="4019" w:val="left" w:leader="none"/>
        </w:tabs>
        <w:spacing w:before="16"/>
        <w:ind w:left="4019" w:right="0" w:hanging="250"/>
        <w:jc w:val="left"/>
      </w:pPr>
      <w:r>
        <w:rPr>
          <w:b w:val="0"/>
          <w:bCs w:val="0"/>
          <w:color w:val="231F20"/>
          <w:spacing w:val="0"/>
          <w:w w:val="100"/>
        </w:rPr>
        <w:t>GPA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input: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3.5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0.9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9"/>
        </w:numPr>
        <w:tabs>
          <w:tab w:pos="4019" w:val="left" w:leader="none"/>
        </w:tabs>
        <w:spacing w:before="16"/>
        <w:ind w:left="4019" w:right="0" w:hanging="250"/>
        <w:jc w:val="left"/>
      </w:pPr>
      <w:r>
        <w:rPr>
          <w:b w:val="0"/>
          <w:bCs w:val="0"/>
          <w:color w:val="231F20"/>
          <w:spacing w:val="0"/>
          <w:w w:val="100"/>
        </w:rPr>
        <w:t>GPA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input: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3.4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0.8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headerReference w:type="default" r:id="rId46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9179" w:val="right" w:leader="none"/>
        </w:tabs>
        <w:spacing w:before="67"/>
        <w:ind w:left="2220" w:right="0" w:firstLine="0"/>
        <w:jc w:val="center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Projects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103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7"/>
        </w:numPr>
        <w:tabs>
          <w:tab w:pos="4489" w:val="left" w:leader="none"/>
        </w:tabs>
        <w:spacing w:line="260" w:lineRule="exact"/>
        <w:ind w:left="4490" w:right="1789" w:hanging="405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summer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internship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area’s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software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companies;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months,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job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binary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(base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decimal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(base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10).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repetitively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binary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decimal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equivalent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until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illegal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digits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entered.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digits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rightmost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digit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2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0</w:t>
      </w:r>
      <w:r>
        <w:rPr>
          <w:b w:val="0"/>
          <w:bCs w:val="0"/>
          <w:color w:val="231F20"/>
          <w:spacing w:val="15"/>
          <w:w w:val="100"/>
          <w:position w:val="9"/>
          <w:sz w:val="15"/>
          <w:szCs w:val="15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and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digit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places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to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left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of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that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has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value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-1"/>
          <w:w w:val="100"/>
          <w:position w:val="0"/>
        </w:rPr>
        <w:t>2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N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For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example,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entering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110101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100"/>
          <w:position w:val="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returns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2220" w:right="0" w:firstLine="0"/>
        <w:jc w:val="center"/>
        <w:rPr>
          <w:rFonts w:ascii="Courier New" w:hAnsi="Courier New" w:cs="Courier New" w:eastAsia="Courier New"/>
          <w:sz w:val="12"/>
          <w:szCs w:val="12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53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7"/>
          <w:sz w:val="12"/>
          <w:szCs w:val="12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32"/>
          <w:w w:val="100"/>
          <w:position w:val="7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position w:val="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position w:val="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7"/>
          <w:sz w:val="12"/>
          <w:szCs w:val="12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32"/>
          <w:w w:val="100"/>
          <w:position w:val="7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position w:val="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7"/>
          <w:sz w:val="12"/>
          <w:szCs w:val="12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33"/>
          <w:w w:val="100"/>
          <w:position w:val="7"/>
          <w:sz w:val="12"/>
          <w:szCs w:val="12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position w:val="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7"/>
          <w:sz w:val="12"/>
          <w:szCs w:val="12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4490" w:right="1775"/>
        <w:jc w:val="both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input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.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prompts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according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rules,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7"/>
        </w:numPr>
        <w:tabs>
          <w:tab w:pos="4489" w:val="left" w:leader="none"/>
        </w:tabs>
        <w:spacing w:line="260" w:lineRule="exact"/>
        <w:ind w:left="4490" w:right="1704" w:hanging="405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88.375pt;margin-top:53.152138pt;width:24.25pt;height:48.25pt;mso-position-horizontal-relative:page;mso-position-vertical-relative:paragraph;z-index:-2566" coordorigin="1768,1063" coordsize="485,965">
            <v:group style="position:absolute;left:1892;top:1426;width:238;height:239" coordorigin="1892,1426" coordsize="238,239">
              <v:shape style="position:absolute;left:1892;top:1426;width:238;height:239" coordorigin="1892,1426" coordsize="238,239" path="m2130,1546l2112,1609,2064,1653,2021,1665,1996,1663,1934,1637,1897,1586,1892,1565,1893,1539,1917,1474,1964,1435,2004,1426,2028,1428,2089,1456,2124,1509,2130,1546xe" filled="f" stroked="t" strokeweight=".25pt" strokecolor="#231F20">
                <v:path arrowok="t"/>
              </v:shape>
            </v:group>
            <v:group style="position:absolute;left:1770;top:1546;width:480;height:2" coordorigin="1770,1546" coordsize="480,2">
              <v:shape style="position:absolute;left:1770;top:1546;width:480;height:2" coordorigin="1770,1546" coordsize="480,0" path="m1770,1546l2250,1546e" filled="f" stroked="t" strokeweight=".25pt" strokecolor="#231F20">
                <v:path arrowok="t"/>
              </v:shape>
            </v:group>
            <v:group style="position:absolute;left:2010;top:1066;width:2;height:960" coordorigin="2010,1066" coordsize="2,960">
              <v:shape style="position:absolute;left:2010;top:1066;width:2;height:960" coordorigin="2010,1066" coordsize="0,960" path="m2010,1066l2010,202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3.152138pt;width:24.25pt;height:48.25pt;mso-position-horizontal-relative:page;mso-position-vertical-relative:paragraph;z-index:-2565" coordorigin="13588,1063" coordsize="485,965">
            <v:group style="position:absolute;left:13712;top:1426;width:238;height:239" coordorigin="13712,1426" coordsize="238,239">
              <v:shape style="position:absolute;left:13712;top:1426;width:238;height:239" coordorigin="13712,1426" coordsize="238,239" path="m13950,1546l13932,1609,13884,1653,13841,1665,13816,1663,13754,1637,13717,1586,13712,1565,13713,1539,13737,1474,13784,1435,13824,1426,13848,1428,13909,1456,13944,1509,13950,1546xe" filled="f" stroked="t" strokeweight=".25pt" strokecolor="#231F20">
                <v:path arrowok="t"/>
              </v:shape>
            </v:group>
            <v:group style="position:absolute;left:13590;top:1546;width:480;height:2" coordorigin="13590,1546" coordsize="480,2">
              <v:shape style="position:absolute;left:13590;top:1546;width:480;height:2" coordorigin="13590,1546" coordsize="480,0" path="m13590,1546l14070,1546e" filled="f" stroked="t" strokeweight=".25pt" strokecolor="#231F20">
                <v:path arrowok="t"/>
              </v:shape>
            </v:group>
            <v:group style="position:absolute;left:13830;top:1066;width:2;height:960" coordorigin="13830,1066" coordsize="2,960">
              <v:shape style="position:absolute;left:13830;top:1066;width:2;height:960" coordorigin="13830,1066" coordsize="0,960" path="m13830,1066l13830,202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friend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clothes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wardrobe.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good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friend,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offer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piece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clothing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saving.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piece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clothing.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piece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clothing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attributes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attributes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price,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matches,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comfort.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attribute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clothes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ratings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attribute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attributes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is: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[condition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color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price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matches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comfort]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4490" w:right="1657"/>
        <w:jc w:val="left"/>
      </w:pP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comput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100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10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represents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goo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piec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clothing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whil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represent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ba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piec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clothing.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point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attribut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below: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tabs>
          <w:tab w:pos="6049" w:val="left" w:leader="none"/>
        </w:tabs>
        <w:ind w:left="4610" w:right="0"/>
        <w:jc w:val="left"/>
      </w:pPr>
      <w:r>
        <w:rPr>
          <w:b w:val="0"/>
          <w:bCs w:val="0"/>
          <w:color w:val="231F20"/>
          <w:spacing w:val="0"/>
          <w:w w:val="105"/>
        </w:rPr>
        <w:t>Condition:</w:t>
      </w:r>
      <w:r>
        <w:rPr>
          <w:b w:val="0"/>
          <w:bCs w:val="0"/>
          <w:color w:val="231F20"/>
          <w:spacing w:val="0"/>
          <w:w w:val="105"/>
        </w:rPr>
        <w:tab/>
      </w:r>
      <w:r>
        <w:rPr>
          <w:b w:val="0"/>
          <w:bCs w:val="0"/>
          <w:color w:val="231F20"/>
          <w:spacing w:val="0"/>
          <w:w w:val="105"/>
        </w:rPr>
        <w:t>1=&gt;0;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1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2=&gt;5;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3=&gt;10;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4=&gt;15;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1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5=&gt;20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1439" w:val="left" w:leader="none"/>
        </w:tabs>
        <w:spacing w:line="260" w:lineRule="exact"/>
        <w:ind w:left="0" w:right="369"/>
        <w:jc w:val="center"/>
      </w:pPr>
      <w:r>
        <w:rPr>
          <w:b w:val="0"/>
          <w:bCs w:val="0"/>
          <w:color w:val="231F20"/>
          <w:spacing w:val="0"/>
          <w:w w:val="105"/>
        </w:rPr>
        <w:t>Color:</w:t>
      </w:r>
      <w:r>
        <w:rPr>
          <w:b w:val="0"/>
          <w:bCs w:val="0"/>
          <w:color w:val="231F20"/>
          <w:spacing w:val="0"/>
          <w:w w:val="105"/>
        </w:rPr>
        <w:tab/>
      </w:r>
      <w:r>
        <w:rPr>
          <w:b w:val="0"/>
          <w:bCs w:val="0"/>
          <w:color w:val="231F20"/>
          <w:spacing w:val="0"/>
          <w:w w:val="105"/>
        </w:rPr>
        <w:t>1</w:t>
      </w:r>
      <w:r>
        <w:rPr>
          <w:b w:val="0"/>
          <w:bCs w:val="0"/>
          <w:color w:val="231F20"/>
          <w:spacing w:val="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=&gt;</w:t>
      </w:r>
      <w:r>
        <w:rPr>
          <w:b w:val="0"/>
          <w:bCs w:val="0"/>
          <w:color w:val="231F20"/>
          <w:spacing w:val="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blue</w:t>
      </w:r>
      <w:r>
        <w:rPr>
          <w:b w:val="0"/>
          <w:bCs w:val="0"/>
          <w:color w:val="231F20"/>
          <w:spacing w:val="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=&gt;</w:t>
      </w:r>
      <w:r>
        <w:rPr>
          <w:b w:val="0"/>
          <w:bCs w:val="0"/>
          <w:color w:val="231F20"/>
          <w:spacing w:val="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12;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1933" w:right="1060"/>
        <w:jc w:val="center"/>
      </w:pPr>
      <w:r>
        <w:rPr>
          <w:b w:val="0"/>
          <w:bCs w:val="0"/>
          <w:color w:val="231F20"/>
          <w:spacing w:val="0"/>
          <w:w w:val="105"/>
        </w:rPr>
        <w:t>2</w:t>
      </w:r>
      <w:r>
        <w:rPr>
          <w:b w:val="0"/>
          <w:bCs w:val="0"/>
          <w:color w:val="231F20"/>
          <w:spacing w:val="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=&gt;</w:t>
      </w:r>
      <w:r>
        <w:rPr>
          <w:b w:val="0"/>
          <w:bCs w:val="0"/>
          <w:color w:val="231F20"/>
          <w:spacing w:val="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red</w:t>
      </w:r>
      <w:r>
        <w:rPr>
          <w:b w:val="0"/>
          <w:bCs w:val="0"/>
          <w:color w:val="231F20"/>
          <w:spacing w:val="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=&gt;</w:t>
      </w:r>
      <w:r>
        <w:rPr>
          <w:b w:val="0"/>
          <w:bCs w:val="0"/>
          <w:color w:val="231F20"/>
          <w:spacing w:val="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2;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5174" w:right="4081"/>
        <w:jc w:val="center"/>
      </w:pPr>
      <w:r>
        <w:rPr>
          <w:b w:val="0"/>
          <w:bCs w:val="0"/>
          <w:color w:val="231F20"/>
          <w:spacing w:val="0"/>
          <w:w w:val="105"/>
        </w:rPr>
        <w:t>3</w:t>
      </w:r>
      <w:r>
        <w:rPr>
          <w:b w:val="0"/>
          <w:bCs w:val="0"/>
          <w:color w:val="231F20"/>
          <w:spacing w:val="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=&gt;</w:t>
      </w:r>
      <w:r>
        <w:rPr>
          <w:b w:val="0"/>
          <w:bCs w:val="0"/>
          <w:color w:val="231F20"/>
          <w:spacing w:val="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pink</w:t>
      </w:r>
      <w:r>
        <w:rPr>
          <w:b w:val="0"/>
          <w:bCs w:val="0"/>
          <w:color w:val="231F20"/>
          <w:spacing w:val="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=&gt;</w:t>
      </w:r>
      <w:r>
        <w:rPr>
          <w:b w:val="0"/>
          <w:bCs w:val="0"/>
          <w:color w:val="231F20"/>
          <w:spacing w:val="5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15;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1295" w:right="0"/>
        <w:jc w:val="center"/>
      </w:pPr>
      <w:r>
        <w:rPr>
          <w:b w:val="0"/>
          <w:bCs w:val="0"/>
          <w:color w:val="231F20"/>
          <w:spacing w:val="0"/>
          <w:w w:val="105"/>
        </w:rPr>
        <w:t>4</w:t>
      </w:r>
      <w:r>
        <w:rPr>
          <w:b w:val="0"/>
          <w:bCs w:val="0"/>
          <w:color w:val="231F20"/>
          <w:spacing w:val="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=&gt;</w:t>
      </w:r>
      <w:r>
        <w:rPr>
          <w:b w:val="0"/>
          <w:bCs w:val="0"/>
          <w:color w:val="231F20"/>
          <w:spacing w:val="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yellow</w:t>
      </w:r>
      <w:r>
        <w:rPr>
          <w:b w:val="0"/>
          <w:bCs w:val="0"/>
          <w:color w:val="231F20"/>
          <w:spacing w:val="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=&gt;</w:t>
      </w:r>
      <w:r>
        <w:rPr>
          <w:b w:val="0"/>
          <w:bCs w:val="0"/>
          <w:color w:val="231F20"/>
          <w:spacing w:val="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20;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6031" w:right="4889"/>
        <w:jc w:val="center"/>
      </w:pPr>
      <w:r>
        <w:rPr>
          <w:b w:val="0"/>
          <w:bCs w:val="0"/>
          <w:color w:val="231F20"/>
          <w:spacing w:val="0"/>
          <w:w w:val="105"/>
        </w:rPr>
        <w:t>5</w:t>
      </w:r>
      <w:r>
        <w:rPr>
          <w:b w:val="0"/>
          <w:bCs w:val="0"/>
          <w:color w:val="231F20"/>
          <w:spacing w:val="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=&gt;</w:t>
      </w:r>
      <w:r>
        <w:rPr>
          <w:b w:val="0"/>
          <w:bCs w:val="0"/>
          <w:color w:val="231F20"/>
          <w:spacing w:val="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white</w:t>
      </w:r>
      <w:r>
        <w:rPr>
          <w:b w:val="0"/>
          <w:bCs w:val="0"/>
          <w:color w:val="231F20"/>
          <w:spacing w:val="3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=&gt;</w:t>
      </w:r>
      <w:r>
        <w:rPr>
          <w:b w:val="0"/>
          <w:bCs w:val="0"/>
          <w:color w:val="231F20"/>
          <w:spacing w:val="4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12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6049" w:val="left" w:leader="none"/>
        </w:tabs>
        <w:spacing w:line="260" w:lineRule="exact"/>
        <w:ind w:left="4610" w:right="0"/>
        <w:jc w:val="left"/>
      </w:pPr>
      <w:r>
        <w:rPr>
          <w:b w:val="0"/>
          <w:bCs w:val="0"/>
          <w:color w:val="231F20"/>
          <w:spacing w:val="0"/>
          <w:w w:val="105"/>
        </w:rPr>
        <w:t>Price:</w:t>
      </w:r>
      <w:r>
        <w:rPr>
          <w:b w:val="0"/>
          <w:bCs w:val="0"/>
          <w:color w:val="231F20"/>
          <w:spacing w:val="0"/>
          <w:w w:val="105"/>
        </w:rPr>
        <w:tab/>
      </w:r>
      <w:r>
        <w:rPr>
          <w:b w:val="0"/>
          <w:bCs w:val="0"/>
          <w:color w:val="231F20"/>
          <w:spacing w:val="0"/>
          <w:w w:val="105"/>
        </w:rPr>
        <w:t>1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=&gt;</w:t>
      </w:r>
      <w:r>
        <w:rPr>
          <w:b w:val="0"/>
          <w:bCs w:val="0"/>
          <w:color w:val="231F20"/>
          <w:spacing w:val="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8,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2–3</w:t>
      </w:r>
      <w:r>
        <w:rPr>
          <w:b w:val="0"/>
          <w:bCs w:val="0"/>
          <w:color w:val="231F20"/>
          <w:spacing w:val="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=&gt;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16,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4–5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=&gt;</w:t>
      </w:r>
      <w:r>
        <w:rPr>
          <w:b w:val="0"/>
          <w:bCs w:val="0"/>
          <w:color w:val="231F20"/>
          <w:spacing w:val="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20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1439" w:val="left" w:leader="none"/>
        </w:tabs>
        <w:spacing w:line="260" w:lineRule="exact"/>
        <w:ind w:left="0" w:right="38"/>
        <w:jc w:val="center"/>
      </w:pPr>
      <w:r>
        <w:rPr>
          <w:b w:val="0"/>
          <w:bCs w:val="0"/>
          <w:color w:val="231F20"/>
          <w:spacing w:val="0"/>
          <w:w w:val="105"/>
        </w:rPr>
        <w:t>Matches:</w:t>
      </w:r>
      <w:r>
        <w:rPr>
          <w:b w:val="0"/>
          <w:bCs w:val="0"/>
          <w:color w:val="231F20"/>
          <w:spacing w:val="0"/>
          <w:w w:val="105"/>
        </w:rPr>
        <w:tab/>
      </w:r>
      <w:r>
        <w:rPr>
          <w:b w:val="0"/>
          <w:bCs w:val="0"/>
          <w:color w:val="231F20"/>
          <w:spacing w:val="0"/>
          <w:w w:val="105"/>
        </w:rPr>
        <w:t>1–2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=&gt;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8,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3–5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=&gt;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19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6049" w:val="left" w:leader="none"/>
        </w:tabs>
        <w:spacing w:line="260" w:lineRule="exact"/>
        <w:ind w:left="4610" w:right="0"/>
        <w:jc w:val="left"/>
      </w:pPr>
      <w:r>
        <w:rPr>
          <w:b w:val="0"/>
          <w:bCs w:val="0"/>
          <w:color w:val="231F20"/>
          <w:spacing w:val="0"/>
          <w:w w:val="105"/>
        </w:rPr>
        <w:t>Comfort:</w:t>
      </w:r>
      <w:r>
        <w:rPr>
          <w:b w:val="0"/>
          <w:bCs w:val="0"/>
          <w:color w:val="231F20"/>
          <w:spacing w:val="0"/>
          <w:w w:val="105"/>
        </w:rPr>
        <w:tab/>
      </w:r>
      <w:r>
        <w:rPr>
          <w:b w:val="0"/>
          <w:bCs w:val="0"/>
          <w:color w:val="231F20"/>
          <w:spacing w:val="0"/>
          <w:w w:val="105"/>
        </w:rPr>
        <w:t>1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=&gt;</w:t>
      </w:r>
      <w:r>
        <w:rPr>
          <w:b w:val="0"/>
          <w:bCs w:val="0"/>
          <w:color w:val="231F20"/>
          <w:spacing w:val="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6,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2–3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=&gt;</w:t>
      </w:r>
      <w:r>
        <w:rPr>
          <w:b w:val="0"/>
          <w:bCs w:val="0"/>
          <w:color w:val="231F20"/>
          <w:spacing w:val="1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13,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2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4–5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=&gt;18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490" w:right="0"/>
        <w:jc w:val="left"/>
      </w:pPr>
      <w:r>
        <w:rPr>
          <w:b w:val="0"/>
          <w:bCs w:val="0"/>
          <w:color w:val="231F20"/>
          <w:spacing w:val="0"/>
          <w:w w:val="100"/>
        </w:rPr>
        <w:t>Note: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1–5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0" w:right="89"/>
        <w:jc w:val="center"/>
      </w:pPr>
      <w:r>
        <w:rPr>
          <w:b w:val="0"/>
          <w:bCs w:val="0"/>
          <w:color w:val="231F20"/>
          <w:spacing w:val="0"/>
          <w:w w:val="100"/>
        </w:rPr>
        <w:t>attributes,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7"/>
        </w:numPr>
        <w:tabs>
          <w:tab w:pos="4491" w:val="left" w:leader="none"/>
        </w:tabs>
        <w:spacing w:line="260" w:lineRule="exact"/>
        <w:ind w:left="4490" w:right="1753" w:hanging="405"/>
        <w:jc w:val="both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“yard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traditiona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Englis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container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3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inche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long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approximate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4-inc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diamete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glas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attache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narro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diameter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47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104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Execution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Control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48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left="0" w:right="0"/>
        <w:jc w:val="right"/>
        <w:rPr>
          <w:rFonts w:ascii="GillSans-UltraBold" w:hAnsi="GillSans-UltraBold" w:cs="GillSans-UltraBold" w:eastAsia="GillSans-UltraBold"/>
          <w:b w:val="0"/>
          <w:bCs w:val="0"/>
        </w:rPr>
      </w:pPr>
      <w:r>
        <w:rPr/>
        <w:pict>
          <v:group style="position:absolute;margin-left:88.375pt;margin-top:13.072632pt;width:24.25pt;height:48.25pt;mso-position-horizontal-relative:page;mso-position-vertical-relative:paragraph;z-index:-2563" coordorigin="1768,261" coordsize="485,965">
            <v:group style="position:absolute;left:1892;top:624;width:238;height:239" coordorigin="1892,624" coordsize="238,239">
              <v:shape style="position:absolute;left:1892;top:624;width:238;height:239" coordorigin="1892,624" coordsize="238,239" path="m2130,744l2112,808,2064,851,2021,863,1996,862,1934,835,1897,784,1892,764,1893,737,1917,672,1964,633,2004,624,2028,626,2089,654,2124,707,2130,744xe" filled="f" stroked="t" strokeweight=".25pt" strokecolor="#231F20">
                <v:path arrowok="t"/>
              </v:shape>
            </v:group>
            <v:group style="position:absolute;left:1770;top:744;width:480;height:2" coordorigin="1770,744" coordsize="480,2">
              <v:shape style="position:absolute;left:1770;top:744;width:480;height:2" coordorigin="1770,744" coordsize="480,0" path="m1770,744l2250,744e" filled="f" stroked="t" strokeweight=".25pt" strokecolor="#231F20">
                <v:path arrowok="t"/>
              </v:shape>
            </v:group>
            <v:group style="position:absolute;left:2010;top:264;width:2;height:960" coordorigin="2010,264" coordsize="2,960">
              <v:shape style="position:absolute;left:2010;top:264;width:2;height:960" coordorigin="2010,264" coordsize="0,960" path="m2010,264l2010,122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Hint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53"/>
        <w:ind w:left="1372" w:right="2805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1"/>
          <w:w w:val="100"/>
        </w:rPr>
        <w:t>whos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inche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diameter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1632" w:val="left" w:leader="none"/>
        </w:tabs>
        <w:spacing w:before="97"/>
        <w:ind w:left="1632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ask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liquid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yard,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1632" w:val="left" w:leader="none"/>
        </w:tabs>
        <w:spacing w:line="260" w:lineRule="exact"/>
        <w:ind w:left="1632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calculate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volume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liquid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level.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7"/>
        </w:numPr>
        <w:tabs>
          <w:tab w:pos="1372" w:val="left" w:leader="none"/>
        </w:tabs>
        <w:spacing w:line="260" w:lineRule="exact"/>
        <w:ind w:left="1372" w:right="2407" w:hanging="405"/>
        <w:jc w:val="left"/>
      </w:pPr>
      <w:r>
        <w:rPr>
          <w:b w:val="0"/>
          <w:bCs w:val="0"/>
          <w:color w:val="231F20"/>
          <w:spacing w:val="0"/>
          <w:w w:val="100"/>
        </w:rPr>
        <w:t>Now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you’re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comfortable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iteration,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you’re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interesting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department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rival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university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again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dropped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ball,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forgotten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pi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myp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i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consumes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accuracy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approximates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accuracy.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geometric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probability.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1372" w:right="2457"/>
        <w:jc w:val="left"/>
      </w:pPr>
      <w:r>
        <w:rPr>
          <w:b w:val="0"/>
          <w:bCs w:val="0"/>
          <w:color w:val="231F20"/>
          <w:spacing w:val="0"/>
          <w:w w:val="100"/>
        </w:rPr>
        <w:t>Think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quarter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square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quarter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circle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0"/>
          <w:w w:val="100"/>
        </w:rPr>
        <w:t>/4).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pick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random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inside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square.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quarter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“hit”;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“miss.”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approximate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quarter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divided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chose.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2732" w:right="2557"/>
        <w:jc w:val="left"/>
      </w:pPr>
      <w:r>
        <w:rPr/>
        <w:pict>
          <v:group style="position:absolute;margin-left:166pt;margin-top:3.527258pt;width:166pt;height:56pt;mso-position-horizontal-relative:page;mso-position-vertical-relative:paragraph;z-index:-2564" coordorigin="3320,71" coordsize="3320,1120">
            <v:group style="position:absolute;left:3330;top:81;width:3300;height:1100" coordorigin="3330,81" coordsize="3300,1100">
              <v:shape style="position:absolute;left:3330;top:81;width:3300;height:1100" coordorigin="3330,81" coordsize="3300,1100" path="m3330,1181l6630,1181,6630,81,3330,81,3330,1181xe" filled="t" fillcolor="#EDEDEE" stroked="f">
                <v:path arrowok="t"/>
                <v:fill type="solid"/>
              </v:shape>
            </v:group>
            <v:group style="position:absolute;left:3487;top:204;width:600;height:232" coordorigin="3487,204" coordsize="600,232">
              <v:shape style="position:absolute;left:3487;top:204;width:600;height:232" coordorigin="3487,204" coordsize="600,232" path="m3487,436l4087,436,4087,204,3487,204,3487,436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679.375pt;margin-top:21.652258pt;width:24.25pt;height:48.25pt;mso-position-horizontal-relative:page;mso-position-vertical-relative:paragraph;z-index:-2562" coordorigin="13588,433" coordsize="485,965">
            <v:group style="position:absolute;left:13712;top:796;width:238;height:239" coordorigin="13712,796" coordsize="238,239">
              <v:shape style="position:absolute;left:13712;top:796;width:238;height:239" coordorigin="13712,796" coordsize="238,239" path="m13950,916l13932,979,13884,1023,13841,1035,13816,1033,13754,1007,13717,956,13712,935,13713,909,13737,844,13784,805,13824,796,13848,798,13909,826,13944,879,13950,916xe" filled="f" stroked="t" strokeweight=".25pt" strokecolor="#231F20">
                <v:path arrowok="t"/>
              </v:shape>
            </v:group>
            <v:group style="position:absolute;left:13590;top:916;width:480;height:2" coordorigin="13590,916" coordsize="480,2">
              <v:shape style="position:absolute;left:13590;top:916;width:480;height:2" coordorigin="13590,916" coordsize="480,0" path="m13590,916l14070,916e" filled="f" stroked="t" strokeweight=".25pt" strokecolor="#231F20">
                <v:path arrowok="t"/>
              </v:shape>
            </v:group>
            <v:group style="position:absolute;left:13830;top:436;width:2;height:960" coordorigin="13830,436" coordsize="2,960">
              <v:shape style="position:absolute;left:13830;top:436;width:2;height:960" coordorigin="13830,436" coordsize="0,960" path="m13830,436l13830,139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counting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misses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until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10,000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  <w:cols w:num="2" w:equalWidth="0">
            <w:col w:w="2358" w:space="40"/>
            <w:col w:w="10122"/>
          </w:cols>
        </w:sectPr>
      </w:pPr>
    </w:p>
    <w:p>
      <w:pPr>
        <w:spacing w:line="220" w:lineRule="exact" w:before="62"/>
        <w:ind w:left="1831" w:right="0" w:hanging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functio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problem.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60" w:lineRule="exact"/>
        <w:ind w:left="303" w:right="2634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made,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successive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estimates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prescribed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accuracy.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estimated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i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sectPr>
      <w:type w:val="continuous"/>
      <w:pgSz w:w="15840" w:h="24480"/>
      <w:pgMar w:top="5660" w:bottom="5660" w:left="1660" w:right="1660"/>
      <w:cols w:num="2" w:equalWidth="0">
        <w:col w:w="4786" w:space="40"/>
        <w:col w:w="769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Palatino Linotype">
    <w:altName w:val="Palatino Linotype"/>
    <w:charset w:val="0"/>
    <w:family w:val="roman"/>
    <w:pitch w:val="variable"/>
  </w:font>
  <w:font w:name="Palatino">
    <w:altName w:val="Palatino"/>
    <w:charset w:val="0"/>
    <w:family w:val="roman"/>
    <w:pitch w:val="variable"/>
  </w:font>
  <w:font w:name="Optima">
    <w:altName w:val="Optima"/>
    <w:charset w:val="0"/>
    <w:family w:val="auto"/>
    <w:pitch w:val="default"/>
  </w:font>
  <w:font w:name="Courier New">
    <w:altName w:val="Courier New"/>
    <w:charset w:val="0"/>
    <w:family w:val="roman"/>
    <w:pitch w:val="fixed"/>
  </w:font>
  <w:font w:name="ＭＳ 明朝">
    <w:altName w:val="ＭＳ 明朝"/>
    <w:charset w:val="0"/>
    <w:family w:val="roman"/>
    <w:pitch w:val="variable"/>
  </w:font>
  <w:font w:name="GillSans-UltraBold">
    <w:altName w:val="GillSans-UltraBold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2675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2674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2673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2672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2671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8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8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8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8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8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8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8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80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79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78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5pt;margin-top:249.959778pt;width:249.642512pt;height:9.5pt;mso-position-horizontal-relative:page;mso-position-vertical-relative:page;z-index:-267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M04_SMIT8708_03_SE_C04.indd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7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7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7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7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7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7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6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6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6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6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6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6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M04_SMIT8708_03_SE_C04.indd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6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6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6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6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5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5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5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5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5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5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5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5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M04_SMIT8708_03_SE_C04.indd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5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5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4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4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4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4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4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4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4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4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4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4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M04_SMIT8708_03_SE_C04.indd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3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3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3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3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3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3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3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3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3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3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2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2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M04_SMIT8708_03_SE_C04.indd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2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2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2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2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2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2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2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2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1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1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1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1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M04_SMIT8708_03_SE_C04.indd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1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1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1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1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1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1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0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0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0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0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0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0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M04_SMIT8708_03_SE_C04.indd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0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0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0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0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9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9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9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9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9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9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9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49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M04_SMIT8708_03_SE_C04.indd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9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9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8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8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8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8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8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8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8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8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8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48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M04_SMIT8708_03_SE_C04.indd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7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7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7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7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7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7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7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7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7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7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6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46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M04_SMIT8708_03_SE_C04.indd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6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6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6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6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6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6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6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6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5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5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5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45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M04_SMIT8708_03_SE_C04.indd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5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7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6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6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6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6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6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6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6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6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6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6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M04_SMIT8708_03_SE_C04.indd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5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5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5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5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5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5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4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4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4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4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4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44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M04_SMIT8708_03_SE_C04.indd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4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4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4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4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3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3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3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3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3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3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3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43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M04_SMIT8708_03_SE_C04.indd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3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3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2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2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2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2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2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2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2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2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2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42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M04_SMIT8708_03_SE_C04.indd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1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1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1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1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1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1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1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1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41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41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40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40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M04_SMIT8708_03_SE_C04.indd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40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40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40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40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40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40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40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40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39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39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39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3.812512pt;height:9.5pt;mso-position-horizontal-relative:page;mso-position-vertical-relative:page;z-index:-239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M04_SMIT8708_03_SE_C04.indd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39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5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5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5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5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5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5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5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5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5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4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4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M04_SMIT8708_03_SE_C04.indd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4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4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4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4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4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4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4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4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3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3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3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3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M04_SMIT8708_03_SE_C04.indd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3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3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3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3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3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3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2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2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2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2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2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2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M04_SMIT8708_03_SE_C04.indd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2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2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2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2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1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1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1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1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1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1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1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1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M04_SMIT8708_03_SE_C04.indd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1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1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0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0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0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0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0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0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0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0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0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0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M04_SMIT8708_03_SE_C04.indd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9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9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9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9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9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9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9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9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9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9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8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8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M04_SMIT8708_03_SE_C04.indd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8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58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58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58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58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58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58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58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57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57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57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57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M04_SMIT8708_03_SE_C04.indd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89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01/02/12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10:11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57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">
    <w:multiLevelType w:val="hybridMultilevel"/>
    <w:lvl w:ilvl="0">
      <w:start w:val="1"/>
      <w:numFmt w:val="bullet"/>
      <w:lvlText w:val="•"/>
      <w:lvlJc w:val="left"/>
      <w:pPr>
        <w:ind w:hanging="250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hanging="405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1"/>
      <w:numFmt w:val="bullet"/>
      <w:lvlText w:val="■"/>
      <w:lvlJc w:val="left"/>
      <w:pPr>
        <w:ind w:hanging="280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hanging="280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decimal"/>
      <w:lvlText w:val="%2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2">
      <w:start w:val="2"/>
      <w:numFmt w:val="decimal"/>
      <w:lvlText w:val="%3."/>
      <w:lvlJc w:val="left"/>
      <w:pPr>
        <w:ind w:hanging="290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3">
      <w:start w:val="2"/>
      <w:numFmt w:val="decimal"/>
      <w:lvlText w:val="%4."/>
      <w:lvlJc w:val="left"/>
      <w:pPr>
        <w:ind w:hanging="290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290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9">
    <w:multiLevelType w:val="hybridMultilevel"/>
    <w:lvl w:ilvl="0">
      <w:start w:val="1"/>
      <w:numFmt w:val="lowerLetter"/>
      <w:lvlText w:val="%1."/>
      <w:lvlJc w:val="left"/>
      <w:pPr>
        <w:ind w:hanging="260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7">
    <w:multiLevelType w:val="hybridMultilevel"/>
    <w:lvl w:ilvl="0">
      <w:start w:val="1"/>
      <w:numFmt w:val="lowerLetter"/>
      <w:lvlText w:val="%1."/>
      <w:lvlJc w:val="left"/>
      <w:pPr>
        <w:ind w:hanging="260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hanging="405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>
        <w:ind w:hanging="260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hanging="405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3">
    <w:multiLevelType w:val="hybridMultilevel"/>
    <w:lvl w:ilvl="0">
      <w:start w:val="21"/>
      <w:numFmt w:val="decimal"/>
      <w:lvlText w:val="%1."/>
      <w:lvlJc w:val="left"/>
      <w:pPr>
        <w:ind w:hanging="2120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2">
    <w:multiLevelType w:val="hybridMultilevel"/>
    <w:lvl w:ilvl="0">
      <w:start w:val="15"/>
      <w:numFmt w:val="decimal"/>
      <w:lvlText w:val="%1."/>
      <w:lvlJc w:val="left"/>
      <w:pPr>
        <w:ind w:hanging="1156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hanging="290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4"/>
      <w:numFmt w:val="decimal"/>
      <w:lvlText w:val="%1"/>
      <w:lvlJc w:val="left"/>
      <w:pPr>
        <w:ind w:hanging="435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hanging="435"/>
        <w:jc w:val="left"/>
      </w:pPr>
      <w:rPr>
        <w:rFonts w:hint="default" w:ascii="Times New Roman" w:hAnsi="Times New Roman" w:eastAsia="Times New Roman"/>
        <w:b/>
        <w:bCs/>
        <w:color w:val="FFFFFF"/>
        <w:w w:val="111"/>
        <w:sz w:val="23"/>
        <w:szCs w:val="23"/>
      </w:rPr>
    </w:lvl>
    <w:lvl w:ilvl="2">
      <w:start w:val="1"/>
      <w:numFmt w:val="bullet"/>
      <w:lvlText w:val="■"/>
      <w:lvlJc w:val="left"/>
      <w:pPr>
        <w:ind w:hanging="280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12"/>
      <w:numFmt w:val="decimal"/>
      <w:lvlText w:val="%1."/>
      <w:lvlJc w:val="left"/>
      <w:pPr>
        <w:ind w:hanging="805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5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4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2"/>
      <w:numFmt w:val="decimal"/>
      <w:lvlText w:val="%1.%2.%3"/>
      <w:lvlJc w:val="left"/>
      <w:pPr>
        <w:ind w:hanging="532"/>
        <w:jc w:val="righ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decimal"/>
      <w:lvlText w:val="%4."/>
      <w:lvlJc w:val="left"/>
      <w:pPr>
        <w:ind w:hanging="290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4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3"/>
      <w:numFmt w:val="decimal"/>
      <w:lvlText w:val="%1.%2.%3"/>
      <w:lvlJc w:val="left"/>
      <w:pPr>
        <w:ind w:hanging="532"/>
        <w:jc w:val="righ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4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1.%2.%3"/>
      <w:lvlJc w:val="left"/>
      <w:pPr>
        <w:ind w:hanging="532"/>
        <w:jc w:val="lef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hanging="477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477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1"/>
      <w:numFmt w:val="decimal"/>
      <w:lvlText w:val="%1."/>
      <w:lvlJc w:val="left"/>
      <w:pPr>
        <w:ind w:hanging="1831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3"/>
      <w:numFmt w:val="decimal"/>
      <w:lvlText w:val="%1."/>
      <w:lvlJc w:val="left"/>
      <w:pPr>
        <w:ind w:hanging="1157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2"/>
      <w:numFmt w:val="decimal"/>
      <w:lvlText w:val="%1.%2.%3"/>
      <w:lvlJc w:val="left"/>
      <w:pPr>
        <w:ind w:hanging="532"/>
        <w:jc w:val="lef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decimal"/>
      <w:lvlText w:val="%4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hanging="53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3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532"/>
        <w:jc w:val="lef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2"/>
      <w:numFmt w:val="upperLetter"/>
      <w:lvlText w:val="%1."/>
      <w:lvlJc w:val="left"/>
      <w:pPr>
        <w:ind w:hanging="197"/>
        <w:jc w:val="left"/>
      </w:pPr>
      <w:rPr>
        <w:rFonts w:hint="default" w:ascii="Courier New" w:hAnsi="Courier New" w:eastAsia="Courier New"/>
        <w:color w:val="231F20"/>
        <w:sz w:val="17"/>
        <w:szCs w:val="17"/>
      </w:rPr>
    </w:lvl>
    <w:lvl w:ilvl="1">
      <w:start w:val="1"/>
      <w:numFmt w:val="decimal"/>
      <w:lvlText w:val="%2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hanging="37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378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3."/>
      <w:lvlJc w:val="left"/>
      <w:pPr>
        <w:ind w:hanging="289"/>
        <w:jc w:val="left"/>
      </w:pPr>
      <w:rPr>
        <w:rFonts w:hint="default" w:ascii="Courier New" w:hAnsi="Courier New" w:eastAsia="Courier New"/>
        <w:color w:val="6D6E71"/>
        <w:sz w:val="16"/>
        <w:szCs w:val="1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hanging="53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3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532"/>
        <w:jc w:val="lef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hanging="47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77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■"/>
      <w:lvlJc w:val="left"/>
      <w:pPr>
        <w:ind w:hanging="200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9">
    <w:abstractNumId w:val="28"/>
  </w:num>
  <w:num w:numId="25">
    <w:abstractNumId w:val="24"/>
  </w:num>
  <w:num w:numId="21">
    <w:abstractNumId w:val="20"/>
  </w:num>
  <w:num w:numId="15">
    <w:abstractNumId w:val="14"/>
  </w:num>
  <w:num w:numId="13">
    <w:abstractNumId w:val="12"/>
  </w:num>
  <w:num w:numId="5">
    <w:abstractNumId w:val="4"/>
  </w:num>
  <w:num w:numId="30">
    <w:abstractNumId w:val="29"/>
  </w:num>
  <w:num w:numId="28">
    <w:abstractNumId w:val="27"/>
  </w:num>
  <w:num w:numId="27">
    <w:abstractNumId w:val="26"/>
  </w:num>
  <w:num w:numId="26">
    <w:abstractNumId w:val="25"/>
  </w:num>
  <w:num w:numId="24">
    <w:abstractNumId w:val="23"/>
  </w:num>
  <w:num w:numId="23">
    <w:abstractNumId w:val="22"/>
  </w:num>
  <w:num w:numId="22">
    <w:abstractNumId w:val="21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4">
    <w:abstractNumId w:val="13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170"/>
    </w:pPr>
    <w:rPr>
      <w:rFonts w:ascii="Palatino Linotype" w:hAnsi="Palatino Linotype" w:eastAsia="Palatino Linotype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58"/>
      <w:ind w:left="4146" w:hanging="477"/>
      <w:outlineLvl w:val="1"/>
    </w:pPr>
    <w:rPr>
      <w:rFonts w:ascii="Times New Roman" w:hAnsi="Times New Roman" w:eastAsia="Times New Roman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61"/>
      <w:ind w:left="3170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3701"/>
      <w:outlineLvl w:val="3"/>
    </w:pPr>
    <w:rPr>
      <w:rFonts w:ascii="Times New Roman" w:hAnsi="Times New Roman" w:eastAsia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2.xml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header" Target="header3.xml"/><Relationship Id="rId13" Type="http://schemas.openxmlformats.org/officeDocument/2006/relationships/image" Target="media/image5.jpg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image" Target="media/image6.jpg"/><Relationship Id="rId17" Type="http://schemas.openxmlformats.org/officeDocument/2006/relationships/header" Target="header6.xml"/><Relationship Id="rId18" Type="http://schemas.openxmlformats.org/officeDocument/2006/relationships/header" Target="header7.xml"/><Relationship Id="rId19" Type="http://schemas.openxmlformats.org/officeDocument/2006/relationships/header" Target="header8.xml"/><Relationship Id="rId20" Type="http://schemas.openxmlformats.org/officeDocument/2006/relationships/image" Target="media/image7.jpg"/><Relationship Id="rId21" Type="http://schemas.openxmlformats.org/officeDocument/2006/relationships/header" Target="header9.xml"/><Relationship Id="rId22" Type="http://schemas.openxmlformats.org/officeDocument/2006/relationships/header" Target="header10.xml"/><Relationship Id="rId23" Type="http://schemas.openxmlformats.org/officeDocument/2006/relationships/image" Target="media/image8.jpg"/><Relationship Id="rId24" Type="http://schemas.openxmlformats.org/officeDocument/2006/relationships/image" Target="media/image9.jpg"/><Relationship Id="rId25" Type="http://schemas.openxmlformats.org/officeDocument/2006/relationships/image" Target="media/image10.jpg"/><Relationship Id="rId26" Type="http://schemas.openxmlformats.org/officeDocument/2006/relationships/header" Target="header11.xml"/><Relationship Id="rId27" Type="http://schemas.openxmlformats.org/officeDocument/2006/relationships/header" Target="header12.xml"/><Relationship Id="rId28" Type="http://schemas.openxmlformats.org/officeDocument/2006/relationships/header" Target="header13.xml"/><Relationship Id="rId29" Type="http://schemas.openxmlformats.org/officeDocument/2006/relationships/header" Target="header14.xml"/><Relationship Id="rId30" Type="http://schemas.openxmlformats.org/officeDocument/2006/relationships/image" Target="media/image11.jpg"/><Relationship Id="rId31" Type="http://schemas.openxmlformats.org/officeDocument/2006/relationships/image" Target="media/image12.jpg"/><Relationship Id="rId32" Type="http://schemas.openxmlformats.org/officeDocument/2006/relationships/header" Target="header15.xml"/><Relationship Id="rId33" Type="http://schemas.openxmlformats.org/officeDocument/2006/relationships/image" Target="media/image13.jpg"/><Relationship Id="rId34" Type="http://schemas.openxmlformats.org/officeDocument/2006/relationships/header" Target="header16.xml"/><Relationship Id="rId35" Type="http://schemas.openxmlformats.org/officeDocument/2006/relationships/header" Target="header17.xml"/><Relationship Id="rId36" Type="http://schemas.openxmlformats.org/officeDocument/2006/relationships/image" Target="media/image14.jpg"/><Relationship Id="rId37" Type="http://schemas.openxmlformats.org/officeDocument/2006/relationships/image" Target="media/image15.jpg"/><Relationship Id="rId38" Type="http://schemas.openxmlformats.org/officeDocument/2006/relationships/header" Target="header18.xml"/><Relationship Id="rId39" Type="http://schemas.openxmlformats.org/officeDocument/2006/relationships/header" Target="header19.xml"/><Relationship Id="rId40" Type="http://schemas.openxmlformats.org/officeDocument/2006/relationships/image" Target="media/image16.jpg"/><Relationship Id="rId41" Type="http://schemas.openxmlformats.org/officeDocument/2006/relationships/header" Target="header20.xml"/><Relationship Id="rId42" Type="http://schemas.openxmlformats.org/officeDocument/2006/relationships/image" Target="media/image17.jpg"/><Relationship Id="rId43" Type="http://schemas.openxmlformats.org/officeDocument/2006/relationships/image" Target="media/image18.jpg"/><Relationship Id="rId44" Type="http://schemas.openxmlformats.org/officeDocument/2006/relationships/header" Target="header21.xml"/><Relationship Id="rId45" Type="http://schemas.openxmlformats.org/officeDocument/2006/relationships/image" Target="media/image19.jpg"/><Relationship Id="rId46" Type="http://schemas.openxmlformats.org/officeDocument/2006/relationships/header" Target="header22.xml"/><Relationship Id="rId47" Type="http://schemas.openxmlformats.org/officeDocument/2006/relationships/header" Target="header23.xml"/><Relationship Id="rId48" Type="http://schemas.openxmlformats.org/officeDocument/2006/relationships/header" Target="header24.xml"/><Relationship Id="rId4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epgjup</dc:creator>
  <dc:title>M04_SMIT8708_03_SE_C04.indd</dc:title>
  <dcterms:created xsi:type="dcterms:W3CDTF">2014-10-30T15:41:30Z</dcterms:created>
  <dcterms:modified xsi:type="dcterms:W3CDTF">2014-10-30T15:41:30Z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2012-02-01T00:00:00Z</vt:filetime>
  </property>
  <property fmtid="{D5CDD505-2E9C-101B-9397-08002B2CF9AE}" pid="3" name="LastSaved">
    <vt:filetime>2014-10-30T00:00:00Z</vt:filetime>
  </property>
</Properties>
</file>