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973" w:val="left" w:leader="none"/>
        </w:tabs>
        <w:spacing w:before="42"/>
        <w:ind w:left="23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4159" w:space="2012"/>
            <w:col w:w="6349"/>
          </w:cols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5"/>
        <w:rPr>
          <w:sz w:val="16"/>
          <w:szCs w:val="16"/>
        </w:rPr>
      </w:pPr>
      <w:r>
        <w:rPr/>
        <w:pict>
          <v:group style="position:absolute;margin-left:130.5pt;margin-top:310.355988pt;width:540pt;height:595.256013pt;mso-position-horizontal-relative:page;mso-position-vertical-relative:page;z-index:-5195" coordorigin="2610,6207" coordsize="10800,11905">
            <v:shape style="position:absolute;left:3624;top:6402;width:9786;height:2160" type="#_x0000_t75">
              <v:imagedata r:id="rId7" o:title=""/>
            </v:shape>
            <v:shape style="position:absolute;left:2610;top:6402;width:1240;height:2160" type="#_x0000_t75">
              <v:imagedata r:id="rId8" o:title=""/>
            </v:shape>
            <v:group style="position:absolute;left:11190;top:18030;width:2;height:72" coordorigin="11190,18030" coordsize="2,72">
              <v:shape style="position:absolute;left:11190;top:18030;width:2;height:72" coordorigin="11190,18030" coordsize="0,72" path="m11190,18030l11190,18102e" filled="f" stroked="t" strokeweight="1pt" strokecolor="#231F20">
                <v:path arrowok="t"/>
              </v:shape>
            </v:group>
            <v:group style="position:absolute;left:9928;top:7790;width:2640;height:10240" coordorigin="9928,7790" coordsize="2640,10240">
              <v:shape style="position:absolute;left:9928;top:7790;width:2640;height:10240" coordorigin="9928,7790" coordsize="2640,10240" path="m9928,18030l12568,18030,12568,7790,9928,7790,9928,18030xe" filled="t" fillcolor="#BCBEC0" stroked="f">
                <v:path arrowok="t"/>
                <v:fill type="solid"/>
              </v:shape>
            </v:group>
            <v:group style="position:absolute;left:9992;top:7365;width:3;height:2" coordorigin="9992,7365" coordsize="3,2">
              <v:shape style="position:absolute;left:9992;top:7365;width:3;height:2" coordorigin="9992,7365" coordsize="3,0" path="m9992,7365l9994,7365e" filled="f" stroked="t" strokeweight=".307pt" strokecolor="#231F20">
                <v:path arrowok="t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9843,6705l12500,6705,12500,6217,9843,6217,9843,6705xe" filled="t" fillcolor="#FFFFFF" stroked="f">
                <v:path arrowok="t"/>
                <v:fill type="solid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12500,6217l9843,6217,9843,6705,12500,6705,12500,6217xe" filled="f" stroked="t" strokeweight="1pt" strokecolor="#231F20">
                <v:path arrowok="t"/>
              </v:shape>
            </v:group>
            <v:group style="position:absolute;left:9869;top:7742;width:2640;height:10228" coordorigin="9869,7742" coordsize="2640,10228">
              <v:shape style="position:absolute;left:9869;top:7742;width:2640;height:10228" coordorigin="9869,7742" coordsize="2640,10228" path="m9869,17970l12509,17970,12509,7742,9869,7742,9869,17970x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2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practice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two-dimensional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(2-D)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Three-dimensional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(3-D)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2.41626pt;width:24.25pt;height:48.25pt;mso-position-horizontal-relative:page;mso-position-vertical-relative:paragraph;z-index:-5194" coordorigin="1768,248" coordsize="485,965">
            <v:group style="position:absolute;left:1892;top:611;width:238;height:239" coordorigin="1892,611" coordsize="238,239">
              <v:shape style="position:absolute;left:1892;top:611;width:238;height:239" coordorigin="1892,611" coordsize="238,239" path="m2130,731l2112,795,2064,838,2021,850,1996,848,1934,822,1897,771,1892,751,1893,724,1917,659,1964,620,2004,611,2028,613,2089,641,2124,694,2130,731xe" filled="f" stroked="t" strokeweight=".25pt" strokecolor="#231F20">
                <v:path arrowok="t"/>
              </v:shape>
            </v:group>
            <v:group style="position:absolute;left:1770;top:731;width:480;height:2" coordorigin="1770,731" coordsize="480,2">
              <v:shape style="position:absolute;left:1770;top:731;width:480;height:2" coordorigin="1770,731" coordsize="480,0" path="m1770,731l2250,731e" filled="f" stroked="t" strokeweight=".25pt" strokecolor="#231F20">
                <v:path arrowok="t"/>
              </v:shape>
            </v:group>
            <v:group style="position:absolute;left:2010;top:251;width:2;height:960" coordorigin="2010,251" coordsize="2,960">
              <v:shape style="position:absolute;left:2010;top:251;width:2;height:960" coordorigin="2010,251" coordsize="0,960" path="m2010,251l2010,121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Bodies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rotation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much-quoted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expression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picture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thousand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words,”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talking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previous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commands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behavior.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beyond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ordinary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plotting,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beyond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limited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confines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textbook.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leaves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challenge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exploring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available.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discover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inherent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unusual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visualize.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0" w:val="left" w:leader="none"/>
        </w:tabs>
        <w:spacing w:before="61"/>
        <w:ind w:left="804" w:right="0" w:hanging="5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29" w:val="left" w:leader="none"/>
        </w:tabs>
        <w:spacing w:before="14"/>
        <w:ind w:left="132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Figure—The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2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Container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1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1349" w:right="212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Enhancing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0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Multipl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1349" w:right="210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Figure—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Subplots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0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0"/>
          <w:sz w:val="19"/>
          <w:szCs w:val="19"/>
        </w:rPr>
        <w:t>Manuall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0"/>
          <w:sz w:val="19"/>
          <w:szCs w:val="19"/>
        </w:rPr>
        <w:t>Editing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4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4" w:val="left" w:leader="none"/>
        </w:tabs>
        <w:spacing w:before="30"/>
        <w:ind w:left="804" w:right="0" w:hanging="5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14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1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1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1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79.375pt;margin-top:11.419812pt;width:24.25pt;height:48.25pt;mso-position-horizontal-relative:page;mso-position-vertical-relative:paragraph;z-index:-5193" coordorigin="13588,228" coordsize="485,965">
            <v:group style="position:absolute;left:13712;top:591;width:238;height:239" coordorigin="13712,591" coordsize="238,239">
              <v:shape style="position:absolute;left:13712;top:591;width:238;height:239" coordorigin="13712,591" coordsize="238,239" path="m13950,711l13932,775,13884,818,13841,830,13816,829,13754,802,13717,751,13712,731,13713,704,13737,639,13784,600,13824,591,13848,593,13909,621,13944,674,13950,711xe" filled="f" stroked="t" strokeweight=".25pt" strokecolor="#231F20">
                <v:path arrowok="t"/>
              </v:shape>
            </v:group>
            <v:group style="position:absolute;left:13590;top:711;width:480;height:2" coordorigin="13590,711" coordsize="480,2">
              <v:shape style="position:absolute;left:13590;top:711;width:480;height:2" coordorigin="13590,711" coordsize="480,0" path="m13590,711l14070,711e" filled="f" stroked="t" strokeweight=".25pt" strokecolor="#231F20">
                <v:path arrowok="t"/>
              </v:shape>
            </v:group>
            <v:group style="position:absolute;left:13830;top:231;width:2;height:960" coordorigin="13830,231" coordsize="2,960">
              <v:shape style="position:absolute;left:13830;top:231;width:2;height:960" coordorigin="13830,231" coordsize="0,960" path="m13830,231l13830,11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2-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0" w:right="93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4" w:val="left" w:leader="none"/>
        </w:tabs>
        <w:spacing w:before="30"/>
        <w:ind w:left="804" w:right="0" w:hanging="5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14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line="241" w:lineRule="auto" w:before="21"/>
        <w:ind w:left="1349" w:right="181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0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0" w:right="93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4" w:val="left" w:leader="none"/>
        </w:tabs>
        <w:spacing w:before="30"/>
        <w:ind w:left="804" w:right="0" w:hanging="5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14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Basi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1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Exercises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line="241" w:lineRule="auto" w:before="21"/>
        <w:ind w:left="1349" w:right="1982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Surfaces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0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Bodie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Rotation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line="241" w:lineRule="auto" w:before="21"/>
        <w:ind w:left="1349" w:right="1794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20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Assembling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1349" w:right="228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Surfaces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4" w:val="left" w:leader="none"/>
        </w:tabs>
        <w:spacing w:before="28"/>
        <w:ind w:left="804" w:right="0" w:hanging="5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95"/>
          <w:sz w:val="19"/>
          <w:szCs w:val="19"/>
        </w:rPr>
        <w:t>Manipulatin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5"/>
          <w:sz w:val="19"/>
          <w:szCs w:val="19"/>
        </w:rPr>
        <w:t>Plotte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804" w:val="left" w:leader="none"/>
        </w:tabs>
        <w:spacing w:line="220" w:lineRule="exact" w:before="36"/>
        <w:ind w:left="804" w:right="1917" w:hanging="56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Visualizing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Geographic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before="18"/>
        <w:ind w:left="1349" w:right="0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Analyzin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49" w:val="left" w:leader="none"/>
        </w:tabs>
        <w:spacing w:line="241" w:lineRule="auto" w:before="21"/>
        <w:ind w:left="1349" w:right="2091" w:hanging="5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Displayin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617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231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7988" w:space="40"/>
            <w:col w:w="4492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5192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11.1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Plotting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General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context.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figures—functions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subplots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advisability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3"/>
        </w:numPr>
        <w:tabs>
          <w:tab w:pos="3811" w:val="left" w:leader="none"/>
        </w:tabs>
        <w:ind w:left="3811" w:right="5744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A</w:t>
      </w:r>
      <w:r>
        <w:rPr>
          <w:color w:val="231F20"/>
          <w:spacing w:val="30"/>
          <w:w w:val="100"/>
        </w:rPr>
        <w:t> </w:t>
      </w:r>
      <w:r>
        <w:rPr>
          <w:color w:val="231F20"/>
          <w:spacing w:val="0"/>
          <w:w w:val="100"/>
        </w:rPr>
        <w:t>Figure—The</w:t>
      </w:r>
      <w:r>
        <w:rPr>
          <w:color w:val="231F20"/>
          <w:spacing w:val="30"/>
          <w:w w:val="100"/>
        </w:rPr>
        <w:t> </w:t>
      </w:r>
      <w:r>
        <w:rPr>
          <w:color w:val="231F20"/>
          <w:spacing w:val="0"/>
          <w:w w:val="100"/>
        </w:rPr>
        <w:t>Plot</w:t>
      </w:r>
      <w:r>
        <w:rPr>
          <w:color w:val="231F20"/>
          <w:spacing w:val="31"/>
          <w:w w:val="100"/>
        </w:rPr>
        <w:t> </w:t>
      </w:r>
      <w:r>
        <w:rPr>
          <w:color w:val="231F20"/>
          <w:spacing w:val="0"/>
          <w:w w:val="100"/>
        </w:rPr>
        <w:t>Container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8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figure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number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automatically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generated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present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Yo</w:t>
      </w:r>
      <w:r>
        <w:rPr>
          <w:b w:val="0"/>
          <w:bCs w:val="0"/>
          <w:i w:val="0"/>
          <w:color w:val="231F20"/>
          <w:spacing w:val="0"/>
          <w:w w:val="100"/>
        </w:rPr>
        <w:t>u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manag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figure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assertin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3"/>
          <w:w w:val="100"/>
          <w:sz w:val="17"/>
          <w:szCs w:val="17"/>
        </w:rPr>
        <w:t>figur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command.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Eac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tim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2"/>
          <w:w w:val="100"/>
          <w:sz w:val="17"/>
          <w:szCs w:val="17"/>
        </w:rPr>
        <w:t>figur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called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ne</w:t>
      </w:r>
      <w:r>
        <w:rPr>
          <w:b w:val="0"/>
          <w:bCs w:val="0"/>
          <w:i w:val="0"/>
          <w:color w:val="231F20"/>
          <w:spacing w:val="0"/>
          <w:w w:val="100"/>
        </w:rPr>
        <w:t>w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figur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mad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available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next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higher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number.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form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figure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&lt;number&gt;,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select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next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/>
        <w:pict>
          <v:group style="position:absolute;margin-left:88.375pt;margin-top:46.245827pt;width:24.25pt;height:48.25pt;mso-position-horizontal-relative:page;mso-position-vertical-relative:paragraph;z-index:-5191" coordorigin="1768,925" coordsize="485,965">
            <v:group style="position:absolute;left:1892;top:1288;width:238;height:239" coordorigin="1892,1288" coordsize="238,239">
              <v:shape style="position:absolute;left:1892;top:1288;width:238;height:239" coordorigin="1892,1288" coordsize="238,239" path="m2130,1407l2112,1471,2064,1515,2021,1527,1996,1525,1934,1499,1897,1448,1892,1427,1893,1401,1917,1336,1964,1297,2004,1288,2028,1290,2089,1318,2124,1370,2130,1407xe" filled="f" stroked="t" strokeweight=".25pt" strokecolor="#231F20">
                <v:path arrowok="t"/>
              </v:shape>
            </v:group>
            <v:group style="position:absolute;left:1770;top:1407;width:480;height:2" coordorigin="1770,1407" coordsize="480,2">
              <v:shape style="position:absolute;left:1770;top:1407;width:480;height:2" coordorigin="1770,1407" coordsize="480,0" path="m1770,1407l2250,1407e" filled="f" stroked="t" strokeweight=".25pt" strokecolor="#231F20">
                <v:path arrowok="t"/>
              </v:shape>
            </v:group>
            <v:group style="position:absolute;left:2010;top:927;width:2;height:960" coordorigin="2010,927" coordsize="2,960">
              <v:shape style="position:absolute;left:2010;top:927;width:2;height:960" coordorigin="2010,927" coordsize="0,960" path="m2010,927l2010,18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6.245827pt;width:24.25pt;height:48.25pt;mso-position-horizontal-relative:page;mso-position-vertical-relative:paragraph;z-index:-5190" coordorigin="13588,925" coordsize="485,965">
            <v:group style="position:absolute;left:13712;top:1288;width:238;height:239" coordorigin="13712,1288" coordsize="238,239">
              <v:shape style="position:absolute;left:13712;top:1288;width:238;height:239" coordorigin="13712,1288" coordsize="238,239" path="m13950,1407l13932,1471,13884,1515,13841,1527,13816,1525,13754,1499,13717,1448,13712,1427,13713,1401,13737,1336,13784,1297,13824,1288,13848,1290,13909,1318,13944,1370,13950,1407xe" filled="f" stroked="t" strokeweight=".25pt" strokecolor="#231F20">
                <v:path arrowok="t"/>
              </v:shape>
            </v:group>
            <v:group style="position:absolute;left:13590;top:1407;width:480;height:2" coordorigin="13590,1407" coordsize="480,2">
              <v:shape style="position:absolute;left:13590;top:1407;width:480;height:2" coordorigin="13590,1407" coordsize="480,0" path="m13590,1407l14070,1407e" filled="f" stroked="t" strokeweight=".25pt" strokecolor="#231F20">
                <v:path arrowok="t"/>
              </v:shape>
            </v:group>
            <v:group style="position:absolute;left:13830;top:927;width:2;height:960" coordorigin="13830,927" coordsize="2,960">
              <v:shape style="position:absolute;left:13830;top:927;width:2;height:960" coordorigin="13830,927" coordsize="0,960" path="m13830,927l13830,18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phras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clos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6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3"/>
        </w:numPr>
        <w:tabs>
          <w:tab w:pos="3811" w:val="left" w:leader="none"/>
        </w:tabs>
        <w:ind w:left="3811" w:right="4956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Simple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for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Enhancing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93"/>
        <w:jc w:val="both"/>
      </w:pP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introduce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plot(x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simple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versu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enhanc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enhanc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fundamenta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/>
        <w:ind w:left="3630" w:right="3524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&lt;param&gt;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4"/>
          <w:numId w:val="3"/>
        </w:numPr>
        <w:tabs>
          <w:tab w:pos="3890" w:val="left" w:leader="none"/>
        </w:tabs>
        <w:spacing w:before="27"/>
        <w:ind w:left="389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4"/>
          <w:numId w:val="3"/>
        </w:numPr>
        <w:tabs>
          <w:tab w:pos="3890" w:val="left" w:leader="none"/>
        </w:tabs>
        <w:spacing w:before="16"/>
        <w:ind w:left="389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equal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4"/>
          <w:numId w:val="3"/>
        </w:numPr>
        <w:tabs>
          <w:tab w:pos="3890" w:val="left" w:leader="none"/>
        </w:tabs>
        <w:spacing w:before="16"/>
        <w:ind w:left="389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square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width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4"/>
          <w:numId w:val="3"/>
        </w:numPr>
        <w:tabs>
          <w:tab w:pos="3890" w:val="left" w:leader="none"/>
        </w:tabs>
        <w:spacing w:before="16"/>
        <w:ind w:left="389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29"/>
        <w:ind w:left="3630" w:right="2605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axis([xl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zu])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overrides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40"/>
        <w:ind w:left="3630" w:right="2989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&lt;specification&gt;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establishes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circumstances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3"/>
        </w:numPr>
        <w:tabs>
          <w:tab w:pos="3625" w:val="left" w:leader="none"/>
        </w:tabs>
        <w:spacing w:line="260" w:lineRule="exact" w:before="40"/>
        <w:ind w:left="3630" w:right="2654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puts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grid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default)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removes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grid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/>
        <w:ind w:left="4350" w:right="1958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holds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subsequent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redraws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40"/>
        <w:ind w:left="4350" w:right="1851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legend(...)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box.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box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top-right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overridden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legend.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options.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40"/>
        <w:ind w:left="4350" w:right="2215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&lt;spec&gt;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40"/>
        <w:ind w:left="4350" w:right="1918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text(x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{z,}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6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specified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(x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0" w:right="2978"/>
        <w:jc w:val="center"/>
      </w:pPr>
      <w:r>
        <w:rPr>
          <w:b w:val="0"/>
          <w:bCs w:val="0"/>
          <w:color w:val="231F20"/>
          <w:spacing w:val="3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title(...)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29"/>
        <w:ind w:left="4350" w:right="1852" w:hanging="280"/>
        <w:jc w:val="left"/>
      </w:pPr>
      <w:r>
        <w:rPr/>
        <w:pict>
          <v:group style="position:absolute;margin-left:88.375pt;margin-top:23.602015pt;width:24.25pt;height:48.25pt;mso-position-horizontal-relative:page;mso-position-vertical-relative:paragraph;z-index:-5189" coordorigin="1768,472" coordsize="485,965">
            <v:group style="position:absolute;left:1892;top:835;width:238;height:239" coordorigin="1892,835" coordsize="238,239">
              <v:shape style="position:absolute;left:1892;top:835;width:238;height:239" coordorigin="1892,835" coordsize="238,239" path="m2130,955l2112,1018,2064,1062,2021,1074,1996,1072,1934,1046,1897,995,1892,974,1893,948,1917,883,1964,844,2004,835,2028,837,2089,865,2124,918,2130,955xe" filled="f" stroked="t" strokeweight=".25pt" strokecolor="#231F20">
                <v:path arrowok="t"/>
              </v:shape>
            </v:group>
            <v:group style="position:absolute;left:1770;top:955;width:480;height:2" coordorigin="1770,955" coordsize="480,2">
              <v:shape style="position:absolute;left:1770;top:955;width:480;height:2" coordorigin="1770,955" coordsize="480,0" path="m1770,955l2250,955e" filled="f" stroked="t" strokeweight=".25pt" strokecolor="#231F20">
                <v:path arrowok="t"/>
              </v:shape>
            </v:group>
            <v:group style="position:absolute;left:2010;top:475;width:2;height:960" coordorigin="2010,475" coordsize="2,960">
              <v:shape style="position:absolute;left:2010;top:475;width:2;height:960" coordorigin="2010,475" coordsize="0,960" path="m2010,475l2010,143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3.602015pt;width:24.25pt;height:48.25pt;mso-position-horizontal-relative:page;mso-position-vertical-relative:paragraph;z-index:-5188" coordorigin="13588,472" coordsize="485,965">
            <v:group style="position:absolute;left:13712;top:835;width:238;height:239" coordorigin="13712,835" coordsize="238,239">
              <v:shape style="position:absolute;left:13712;top:835;width:238;height:239" coordorigin="13712,835" coordsize="238,239" path="m13950,955l13932,1018,13884,1062,13841,1074,13816,1072,13754,1046,13717,995,13712,974,13713,948,13737,883,13784,844,13824,835,13848,837,13909,865,13944,918,13950,955xe" filled="f" stroked="t" strokeweight=".25pt" strokecolor="#231F20">
                <v:path arrowok="t"/>
              </v:shape>
            </v:group>
            <v:group style="position:absolute;left:13590;top:955;width:480;height:2" coordorigin="13590,955" coordsize="480,2">
              <v:shape style="position:absolute;left:13590;top:955;width:480;height:2" coordorigin="13590,955" coordsize="480,0" path="m13590,955l14070,955e" filled="f" stroked="t" strokeweight=".25pt" strokecolor="#231F20">
                <v:path arrowok="t"/>
              </v:shape>
            </v:group>
            <v:group style="position:absolute;left:13830;top:475;width:2;height:960" coordorigin="13830,475" coordsize="2,960">
              <v:shape style="position:absolute;left:13830;top:475;width:2;height:960" coordorigin="13830,475" coordsize="0,960" path="m13830,475l13830,143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view(az,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az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azimuth,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plane,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elevation,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horizontal.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xlabel(...)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ylabel(...)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y-axis.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4"/>
        </w:numPr>
        <w:tabs>
          <w:tab w:pos="4345" w:val="left" w:leader="none"/>
        </w:tabs>
        <w:spacing w:line="260" w:lineRule="exact" w:before="29"/>
        <w:ind w:left="4350" w:right="2030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zlabel(...)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4531" w:val="left" w:leader="none"/>
        </w:tabs>
        <w:ind w:left="4531" w:right="3942" w:hanging="64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Multiple</w:t>
      </w:r>
      <w:r>
        <w:rPr>
          <w:color w:val="231F20"/>
          <w:spacing w:val="-30"/>
          <w:w w:val="110"/>
        </w:rPr>
        <w:t> </w:t>
      </w:r>
      <w:r>
        <w:rPr>
          <w:color w:val="231F20"/>
          <w:spacing w:val="0"/>
          <w:w w:val="110"/>
        </w:rPr>
        <w:t>Plots</w:t>
      </w:r>
      <w:r>
        <w:rPr>
          <w:color w:val="231F20"/>
          <w:spacing w:val="-31"/>
          <w:w w:val="110"/>
        </w:rPr>
        <w:t> </w:t>
      </w:r>
      <w:r>
        <w:rPr>
          <w:color w:val="231F20"/>
          <w:spacing w:val="0"/>
          <w:w w:val="110"/>
        </w:rPr>
        <w:t>on</w:t>
      </w:r>
      <w:r>
        <w:rPr>
          <w:color w:val="231F20"/>
          <w:spacing w:val="-30"/>
          <w:w w:val="110"/>
        </w:rPr>
        <w:t> </w:t>
      </w:r>
      <w:r>
        <w:rPr>
          <w:color w:val="231F20"/>
          <w:spacing w:val="0"/>
          <w:w w:val="110"/>
        </w:rPr>
        <w:t>One</w:t>
      </w:r>
      <w:r>
        <w:rPr>
          <w:color w:val="231F20"/>
          <w:spacing w:val="-30"/>
          <w:w w:val="110"/>
        </w:rPr>
        <w:t> </w:t>
      </w:r>
      <w:r>
        <w:rPr>
          <w:color w:val="231F20"/>
          <w:spacing w:val="0"/>
          <w:w w:val="110"/>
        </w:rPr>
        <w:t>Figure—Subplots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1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subplot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subplot(r,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(counting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specify.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53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367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2237"/>
        <w:jc w:val="left"/>
      </w:pPr>
      <w:r>
        <w:rPr>
          <w:b w:val="0"/>
          <w:bCs w:val="0"/>
          <w:color w:val="231F20"/>
          <w:spacing w:val="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plot(...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introduce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earlier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agains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automatically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20" w:right="552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518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11.1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subplot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6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-2*pi:.05:2*pi;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sin(x))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sin(x)');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cos(x))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cos(x)');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tan(x))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tan(x)');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subplot(3,2,4)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x.^2)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x^2');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sqrt(x))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sqrt(x)');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subplot(3,2,6)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exp(x))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518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43.417274pt;width:24.25pt;height:48.25pt;mso-position-horizontal-relative:page;mso-position-vertical-relative:paragraph;z-index:-5184" coordorigin="1768,868" coordsize="485,965">
            <v:group style="position:absolute;left:1892;top:1231;width:238;height:239" coordorigin="1892,1231" coordsize="238,239">
              <v:shape style="position:absolute;left:1892;top:1231;width:238;height:239" coordorigin="1892,1231" coordsize="238,239" path="m2130,1351l2112,1415,2064,1458,2021,1470,1996,1469,1934,1442,1897,1391,1892,1371,1893,1344,1917,1279,1964,1240,2004,1231,2028,1233,2089,1261,2124,1314,2130,1351xe" filled="f" stroked="t" strokeweight=".25pt" strokecolor="#231F20">
                <v:path arrowok="t"/>
              </v:shape>
            </v:group>
            <v:group style="position:absolute;left:1770;top:1351;width:480;height:2" coordorigin="1770,1351" coordsize="480,2">
              <v:shape style="position:absolute;left:1770;top:1351;width:480;height:2" coordorigin="1770,1351" coordsize="480,0" path="m1770,1351l2250,1351e" filled="f" stroked="t" strokeweight=".25pt" strokecolor="#231F20">
                <v:path arrowok="t"/>
              </v:shape>
            </v:group>
            <v:group style="position:absolute;left:2010;top:871;width:2;height:960" coordorigin="2010,871" coordsize="2,960">
              <v:shape style="position:absolute;left:2010;top:871;width:2;height:960" coordorigin="2010,871" coordsize="0,960" path="m2010,871l2010,18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e^x');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1839" w:right="0" w:firstLine="0"/>
        <w:jc w:val="lef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0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1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11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53"/>
        <w:ind w:left="46" w:right="2731"/>
        <w:jc w:val="left"/>
        <w:rPr>
          <w:rFonts w:ascii="Palatino Linotype" w:hAnsi="Palatino Linotype" w:cs="Palatino Linotype" w:eastAsia="Palatino Linotype"/>
        </w:rPr>
      </w:pPr>
      <w:r>
        <w:rPr>
          <w:spacing w:val="0"/>
          <w:w w:val="100"/>
        </w:rPr>
        <w:br w:type="column"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creatin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axes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creatin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subplo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top-left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corner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althoug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figur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gray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whe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ru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wil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appea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default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blue.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6" w:right="2743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679.375pt;margin-top:-55.188438pt;width:24.25pt;height:48.25pt;mso-position-horizontal-relative:page;mso-position-vertical-relative:paragraph;z-index:-5183" coordorigin="13588,-1104" coordsize="485,965">
            <v:group style="position:absolute;left:13712;top:-741;width:238;height:239" coordorigin="13712,-741" coordsize="238,239">
              <v:shape style="position:absolute;left:13712;top:-741;width:238;height:239" coordorigin="13712,-741" coordsize="238,239" path="m13950,-621l13932,-557,13884,-514,13841,-502,13816,-504,13754,-530,13717,-581,13712,-601,13713,-628,13737,-693,13784,-732,13824,-741,13848,-739,13909,-711,13944,-658,13950,-621xe" filled="f" stroked="t" strokeweight=".25pt" strokecolor="#231F20">
                <v:path arrowok="t"/>
              </v:shape>
            </v:group>
            <v:group style="position:absolute;left:13590;top:-621;width:480;height:2" coordorigin="13590,-621" coordsize="480,2">
              <v:shape style="position:absolute;left:13590;top:-621;width:480;height:2" coordorigin="13590,-621" coordsize="480,0" path="m13590,-621l14070,-621e" filled="f" stroked="t" strokeweight=".25pt" strokecolor="#231F20">
                <v:path arrowok="t"/>
              </v:shape>
            </v:group>
            <v:group style="position:absolute;left:13830;top:-1101;width:2;height:960" coordorigin="13830,-1101" coordsize="2,960">
              <v:shape style="position:absolute;left:13830;top:-1101;width:2;height:960" coordorigin="13830,-1101" coordsize="0,960" path="m13830,-1101l13830,-14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5: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title(...)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puts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title.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2" w:lineRule="auto" w:before="27"/>
        <w:ind w:left="46" w:right="3145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6–8: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subplot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9–11: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subplot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12–14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Creat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subplo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secon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6"/>
        <w:ind w:left="46" w:right="3113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15–17: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subplot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5,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bottom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18–20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Creat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subplo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secon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bottom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5"/>
        </w:numPr>
        <w:tabs>
          <w:tab w:pos="3687" w:val="left" w:leader="none"/>
        </w:tabs>
        <w:ind w:left="3687" w:right="0" w:hanging="642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166pt;margin-top:1.456519pt;width:240.976pt;height:119pt;mso-position-horizontal-relative:page;mso-position-vertical-relative:paragraph;z-index:-5185" coordorigin="3320,29" coordsize="4820,2380">
            <v:group style="position:absolute;left:3330;top:39;width:4800;height:2360" coordorigin="3330,39" coordsize="4800,2360">
              <v:shape style="position:absolute;left:3330;top:39;width:4800;height:2360" coordorigin="3330,39" coordsize="4800,2360" path="m3330,2399l8130,2399,8130,39,3330,39,3330,2399xe" filled="t" fillcolor="#EDEDEE" stroked="f">
                <v:path arrowok="t"/>
                <v:fill type="solid"/>
              </v:shape>
            </v:group>
            <v:group style="position:absolute;left:3439;top:163;width:1824;height:232" coordorigin="3439,163" coordsize="1824,232">
              <v:shape style="position:absolute;left:3439;top:163;width:1824;height:232" coordorigin="3439,163" coordsize="1824,232" path="m3439,395l5263,395,5263,163,3439,163,3439,39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Manually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Editing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  <w:cols w:num="2" w:equalWidth="0">
            <w:col w:w="3544" w:space="40"/>
            <w:col w:w="8936"/>
          </w:cols>
        </w:sectPr>
      </w:pP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capabilitie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availabl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likel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Therefore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unwis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significan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amoun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manua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effor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adjustin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experimen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manua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adjustment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adjustment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leave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permanen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recor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generated.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44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spacing w:val="0"/>
          <w:w w:val="100"/>
        </w:rPr>
        <w:br w:type="column"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figure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created,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fre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manipulat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man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</w:rPr>
        <w:t>characteristic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</w:rPr>
        <w:t>usin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</w:rPr>
        <w:t>menu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items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tool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bars.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provide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abilit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resiz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chang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vie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characteristics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annotat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legends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axi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labels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callouts.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</w:rPr>
        <w:sectPr>
          <w:type w:val="continuous"/>
          <w:pgSz w:w="15840" w:h="24480"/>
          <w:pgMar w:top="5660" w:bottom="5660" w:left="1660" w:right="1660"/>
          <w:cols w:num="2" w:equalWidth="0">
            <w:col w:w="6350" w:space="40"/>
            <w:col w:w="6130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before="42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5" w:lineRule="exact"/>
        <w:ind w:left="0" w:right="1419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76489pt;margin-top:3.677013pt;width:109.418pt;height:87.325031pt;mso-position-horizontal-relative:page;mso-position-vertical-relative:paragraph;z-index:-5182" coordorigin="6666,74" coordsize="2188,1747">
            <v:group style="position:absolute;left:6683;top:80;width:2153;height:2" coordorigin="6683,80" coordsize="2153,2">
              <v:shape style="position:absolute;left:6683;top:80;width:2153;height:2" coordorigin="6683,80" coordsize="2153,0" path="m6683,80l8836,80e" filled="f" stroked="t" strokeweight=".641pt" strokecolor="#231F20">
                <v:path arrowok="t"/>
              </v:shape>
            </v:group>
            <v:group style="position:absolute;left:6683;top:80;width:2153;height:1734" coordorigin="6683,80" coordsize="2153,1734">
              <v:shape style="position:absolute;left:6683;top:80;width:2153;height:1734" coordorigin="6683,80" coordsize="2153,1734" path="m6683,1814l8836,1814,8836,80e" filled="f" stroked="t" strokeweight=".64pt" strokecolor="#231F20">
                <v:path arrowok="t"/>
              </v:shape>
            </v:group>
            <v:group style="position:absolute;left:6683;top:80;width:2;height:1734" coordorigin="6683,80" coordsize="2,1734">
              <v:shape style="position:absolute;left:6683;top:80;width:2;height:1734" coordorigin="6683,80" coordsize="0,1734" path="m6683,80l6683,1814e" filled="f" stroked="t" strokeweight=".641001pt" strokecolor="#231F20">
                <v:path arrowok="t"/>
              </v:shape>
            </v:group>
            <v:group style="position:absolute;left:6683;top:1814;width:2153;height:2" coordorigin="6683,1814" coordsize="2153,2">
              <v:shape style="position:absolute;left:6683;top:1814;width:2153;height:2" coordorigin="6683,1814" coordsize="2153,0" path="m6683,1814l8836,1814e" filled="f" stroked="t" strokeweight=".64003pt" strokecolor="#231F20">
                <v:path arrowok="t"/>
              </v:shape>
            </v:group>
            <v:group style="position:absolute;left:6677;top:1802;width:13;height:2" coordorigin="6677,1802" coordsize="13,2">
              <v:shape style="position:absolute;left:6677;top:1802;width:13;height:2" coordorigin="6677,1802" coordsize="13,0" path="m6677,1802l6690,1802e" filled="f" stroked="t" strokeweight="1.143pt" strokecolor="#231F20">
                <v:path arrowok="t"/>
              </v:shape>
            </v:group>
            <v:group style="position:absolute;left:6677;top:89;width:13;height:2" coordorigin="6677,89" coordsize="13,2">
              <v:shape style="position:absolute;left:6677;top:89;width:13;height:2" coordorigin="6677,89" coordsize="13,0" path="m6677,89l6690,89e" filled="f" stroked="t" strokeweight=".953pt" strokecolor="#231F20">
                <v:path arrowok="t"/>
              </v:shape>
            </v:group>
            <v:group style="position:absolute;left:7214;top:1802;width:13;height:2" coordorigin="7214,1802" coordsize="13,2">
              <v:shape style="position:absolute;left:7214;top:1802;width:13;height:2" coordorigin="7214,1802" coordsize="13,0" path="m7214,1802l7227,1802e" filled="f" stroked="t" strokeweight="1.143pt" strokecolor="#231F20">
                <v:path arrowok="t"/>
              </v:shape>
            </v:group>
            <v:group style="position:absolute;left:7214;top:89;width:13;height:2" coordorigin="7214,89" coordsize="13,2">
              <v:shape style="position:absolute;left:7214;top:89;width:13;height:2" coordorigin="7214,89" coordsize="13,0" path="m7214,89l7227,89e" filled="f" stroked="t" strokeweight=".953pt" strokecolor="#231F20">
                <v:path arrowok="t"/>
              </v:shape>
            </v:group>
            <v:group style="position:absolute;left:7751;top:1802;width:13;height:2" coordorigin="7751,1802" coordsize="13,2">
              <v:shape style="position:absolute;left:7751;top:1802;width:13;height:2" coordorigin="7751,1802" coordsize="13,0" path="m7751,1802l7764,1802e" filled="f" stroked="t" strokeweight="1.143pt" strokecolor="#231F20">
                <v:path arrowok="t"/>
              </v:shape>
            </v:group>
            <v:group style="position:absolute;left:7751;top:89;width:13;height:2" coordorigin="7751,89" coordsize="13,2">
              <v:shape style="position:absolute;left:7751;top:89;width:13;height:2" coordorigin="7751,89" coordsize="13,0" path="m7751,89l7764,89e" filled="f" stroked="t" strokeweight=".953pt" strokecolor="#231F20">
                <v:path arrowok="t"/>
              </v:shape>
            </v:group>
            <v:group style="position:absolute;left:8289;top:1802;width:13;height:2" coordorigin="8289,1802" coordsize="13,2">
              <v:shape style="position:absolute;left:8289;top:1802;width:13;height:2" coordorigin="8289,1802" coordsize="13,0" path="m8289,1802l8301,1802e" filled="f" stroked="t" strokeweight="1.143pt" strokecolor="#231F20">
                <v:path arrowok="t"/>
              </v:shape>
            </v:group>
            <v:group style="position:absolute;left:8289;top:89;width:13;height:2" coordorigin="8289,89" coordsize="13,2">
              <v:shape style="position:absolute;left:8289;top:89;width:13;height:2" coordorigin="8289,89" coordsize="13,0" path="m8289,89l8301,89e" filled="f" stroked="t" strokeweight=".953pt" strokecolor="#231F20">
                <v:path arrowok="t"/>
              </v:shape>
            </v:group>
            <v:group style="position:absolute;left:8830;top:1802;width:13;height:2" coordorigin="8830,1802" coordsize="13,2">
              <v:shape style="position:absolute;left:8830;top:1802;width:13;height:2" coordorigin="8830,1802" coordsize="13,0" path="m8830,1802l8842,1802e" filled="f" stroked="t" strokeweight="1.143pt" strokecolor="#231F20">
                <v:path arrowok="t"/>
              </v:shape>
            </v:group>
            <v:group style="position:absolute;left:8830;top:89;width:13;height:2" coordorigin="8830,89" coordsize="13,2">
              <v:shape style="position:absolute;left:8830;top:89;width:13;height:2" coordorigin="8830,89" coordsize="13,0" path="m8830,89l8842,89e" filled="f" stroked="t" strokeweight=".953pt" strokecolor="#231F20">
                <v:path arrowok="t"/>
              </v:shape>
            </v:group>
            <v:group style="position:absolute;left:6683;top:1379;width:19;height:2" coordorigin="6683,1379" coordsize="19,2">
              <v:shape style="position:absolute;left:6683;top:1379;width:19;height:2" coordorigin="6683,1379" coordsize="19,0" path="m6683,1379l6702,1379,6702,1379e" filled="f" stroked="t" strokeweight=".64pt" strokecolor="#231F20">
                <v:path arrowok="t"/>
              </v:shape>
            </v:group>
            <v:group style="position:absolute;left:8813;top:1379;width:23;height:2" coordorigin="8813,1379" coordsize="23,2">
              <v:shape style="position:absolute;left:8813;top:1379;width:23;height:2" coordorigin="8813,1379" coordsize="23,0" path="m8836,1379l8813,1379,8813,1379e" filled="f" stroked="t" strokeweight=".64pt" strokecolor="#231F20">
                <v:path arrowok="t"/>
              </v:shape>
            </v:group>
            <v:group style="position:absolute;left:6683;top:945;width:19;height:2" coordorigin="6683,945" coordsize="19,2">
              <v:shape style="position:absolute;left:6683;top:945;width:19;height:2" coordorigin="6683,945" coordsize="19,0" path="m6683,945l6702,945,6702,945e" filled="f" stroked="t" strokeweight=".64pt" strokecolor="#231F20">
                <v:path arrowok="t"/>
              </v:shape>
            </v:group>
            <v:group style="position:absolute;left:8813;top:945;width:23;height:2" coordorigin="8813,945" coordsize="23,2">
              <v:shape style="position:absolute;left:8813;top:945;width:23;height:2" coordorigin="8813,945" coordsize="23,0" path="m8836,945l8813,945,8813,945e" filled="f" stroked="t" strokeweight=".64pt" strokecolor="#231F20">
                <v:path arrowok="t"/>
              </v:shape>
            </v:group>
            <v:group style="position:absolute;left:6683;top:511;width:19;height:2" coordorigin="6683,511" coordsize="19,2">
              <v:shape style="position:absolute;left:6683;top:511;width:19;height:2" coordorigin="6683,511" coordsize="19,0" path="m6683,511l6702,511,6702,511e" filled="f" stroked="t" strokeweight=".64pt" strokecolor="#231F20">
                <v:path arrowok="t"/>
              </v:shape>
            </v:group>
            <v:group style="position:absolute;left:8813;top:511;width:23;height:2" coordorigin="8813,511" coordsize="23,2">
              <v:shape style="position:absolute;left:8813;top:511;width:23;height:2" coordorigin="8813,511" coordsize="23,0" path="m8836,511l8813,511,8813,511e" filled="f" stroked="t" strokeweight=".64pt" strokecolor="#231F20">
                <v:path arrowok="t"/>
              </v:shape>
            </v:group>
            <v:group style="position:absolute;left:6683;top:80;width:2153;height:1734" coordorigin="6683,80" coordsize="2153,1734">
              <v:shape style="position:absolute;left:6683;top:80;width:2153;height:1734" coordorigin="6683,80" coordsize="2153,1734" path="m6683,1814l8836,1814,8836,80e" filled="f" stroked="t" strokeweight=".64pt" strokecolor="#231F20">
                <v:path arrowok="t"/>
              </v:shape>
            </v:group>
            <v:group style="position:absolute;left:7083;top:80;width:1349;height:1730" coordorigin="7083,80" coordsize="1349,1730">
              <v:shape style="position:absolute;left:7083;top:80;width:1349;height:1730" coordorigin="7083,80" coordsize="1349,1730" path="m7083,945l7087,903,7091,857,7099,815,7102,773,7106,751,7109,728,7112,706,7115,683,7118,661,7121,638,7124,616,7133,548,7142,481,7152,413,7163,346,7175,293,7179,267,7182,240,7190,217,7194,194,7202,171,7205,152,7209,137,7217,122,7221,110,7228,99,7232,91,7236,84,7243,80,7259,80,7266,84,7296,155,7313,218,7324,278,7327,296,7335,328,7339,358,7343,381,7347,404,7358,473,7368,543,7378,613,7386,684,7395,754,7398,777,7401,800,7403,823,7411,865,7415,911,7419,952,7426,994,7430,1040,7441,1105,7449,1173,7452,1196,7455,1219,7463,1288,7473,1358,7483,1427,7494,1495,7503,1539,7506,1574,7514,1600,7518,1627,7522,1654,7529,1676,7533,1699,7541,1722,7544,1737,7548,1756,7556,1768,7560,1783,7567,1791,7571,1802,7575,1806,7583,1810,7598,1810,7605,1802,7609,1798,7613,1787,7621,1775,7624,1764,7632,1749,7636,1730,7640,1711,7647,1688,7651,1665,7659,1642,7663,1615,7666,1585,7674,1558,7678,1533,7690,1459,7701,1384,7711,1309,7721,1234,7731,1159,7740,1084,7743,1059,7750,1017,7754,975,7758,930,7765,888,7769,842,7777,800,7781,758,7788,716,7790,696,7792,676,7800,616,7808,555,7817,494,7826,433,7836,372,7845,312,7849,286,7857,255,7861,232,7868,209,7872,187,7880,168,7884,149,7887,133,7895,118,7899,107,7906,95,7910,88,7914,84,7922,80,7933,80,7937,84,7944,88,7975,161,7990,220,8001,280,8004,299,8013,339,8017,370,8021,392,8025,415,8036,485,8047,556,8056,627,8065,698,8073,768,8082,838,8089,880,8093,922,8097,968,8105,1010,8122,1151,8138,1279,8154,1395,8170,1496,8185,1585,8200,1659,8215,1718,8244,1794,8258,1808,8273,1807,8318,1708,8334,1641,8350,1557,8367,1456,8384,1337,8402,1200,8421,1044,8428,1002,8432,960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20"/>
        <w:ind w:left="0" w:right="111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5" w:lineRule="exact"/>
        <w:ind w:left="12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74.821503pt;margin-top:3.677507pt;width:109.42pt;height:87.324066pt;mso-position-horizontal-relative:page;mso-position-vertical-relative:paragraph;z-index:-5181" coordorigin="9496,74" coordsize="2188,1746">
            <v:group style="position:absolute;left:9514;top:80;width:2153;height:2" coordorigin="9514,80" coordsize="2153,2">
              <v:shape style="position:absolute;left:9514;top:80;width:2153;height:2" coordorigin="9514,80" coordsize="2153,0" path="m9514,80l11667,80e" filled="f" stroked="t" strokeweight=".641pt" strokecolor="#231F20">
                <v:path arrowok="t"/>
              </v:shape>
            </v:group>
            <v:group style="position:absolute;left:9514;top:80;width:2153;height:1734" coordorigin="9514,80" coordsize="2153,1734">
              <v:shape style="position:absolute;left:9514;top:80;width:2153;height:1734" coordorigin="9514,80" coordsize="2153,1734" path="m9514,1814l11667,1814,11667,80e" filled="f" stroked="t" strokeweight=".64pt" strokecolor="#231F20">
                <v:path arrowok="t"/>
              </v:shape>
            </v:group>
            <v:group style="position:absolute;left:9514;top:80;width:2;height:1734" coordorigin="9514,80" coordsize="2,1734">
              <v:shape style="position:absolute;left:9514;top:80;width:2;height:1734" coordorigin="9514,80" coordsize="0,1734" path="m9514,80l9514,1814e" filled="f" stroked="t" strokeweight=".640013pt" strokecolor="#231F20">
                <v:path arrowok="t"/>
              </v:shape>
            </v:group>
            <v:group style="position:absolute;left:9514;top:1814;width:2153;height:2" coordorigin="9514,1814" coordsize="2153,2">
              <v:shape style="position:absolute;left:9514;top:1814;width:2153;height:2" coordorigin="9514,1814" coordsize="2153,0" path="m9514,1814l11667,1814e" filled="f" stroked="t" strokeweight=".64003pt" strokecolor="#231F20">
                <v:path arrowok="t"/>
              </v:shape>
            </v:group>
            <v:group style="position:absolute;left:9508;top:1802;width:13;height:2" coordorigin="9508,1802" coordsize="13,2">
              <v:shape style="position:absolute;left:9508;top:1802;width:13;height:2" coordorigin="9508,1802" coordsize="13,0" path="m9508,1802l9521,1802e" filled="f" stroked="t" strokeweight="1.143pt" strokecolor="#231F20">
                <v:path arrowok="t"/>
              </v:shape>
            </v:group>
            <v:group style="position:absolute;left:9508;top:89;width:13;height:2" coordorigin="9508,89" coordsize="13,2">
              <v:shape style="position:absolute;left:9508;top:89;width:13;height:2" coordorigin="9508,89" coordsize="13,0" path="m9508,89l9521,89e" filled="f" stroked="t" strokeweight=".953pt" strokecolor="#231F20">
                <v:path arrowok="t"/>
              </v:shape>
            </v:group>
            <v:group style="position:absolute;left:10045;top:1802;width:13;height:2" coordorigin="10045,1802" coordsize="13,2">
              <v:shape style="position:absolute;left:10045;top:1802;width:13;height:2" coordorigin="10045,1802" coordsize="13,0" path="m10045,1802l10058,1802e" filled="f" stroked="t" strokeweight="1.143pt" strokecolor="#231F20">
                <v:path arrowok="t"/>
              </v:shape>
            </v:group>
            <v:group style="position:absolute;left:10045;top:89;width:13;height:2" coordorigin="10045,89" coordsize="13,2">
              <v:shape style="position:absolute;left:10045;top:89;width:13;height:2" coordorigin="10045,89" coordsize="13,0" path="m10045,89l10058,89e" filled="f" stroked="t" strokeweight=".953pt" strokecolor="#231F20">
                <v:path arrowok="t"/>
              </v:shape>
            </v:group>
            <v:group style="position:absolute;left:10582;top:1802;width:13;height:2" coordorigin="10582,1802" coordsize="13,2">
              <v:shape style="position:absolute;left:10582;top:1802;width:13;height:2" coordorigin="10582,1802" coordsize="13,0" path="m10582,1802l10595,1802e" filled="f" stroked="t" strokeweight="1.143pt" strokecolor="#231F20">
                <v:path arrowok="t"/>
              </v:shape>
            </v:group>
            <v:group style="position:absolute;left:10582;top:89;width:13;height:2" coordorigin="10582,89" coordsize="13,2">
              <v:shape style="position:absolute;left:10582;top:89;width:13;height:2" coordorigin="10582,89" coordsize="13,0" path="m10582,89l10595,89e" filled="f" stroked="t" strokeweight=".953pt" strokecolor="#231F20">
                <v:path arrowok="t"/>
              </v:shape>
            </v:group>
            <v:group style="position:absolute;left:11120;top:1802;width:13;height:2" coordorigin="11120,1802" coordsize="13,2">
              <v:shape style="position:absolute;left:11120;top:1802;width:13;height:2" coordorigin="11120,1802" coordsize="13,0" path="m11120,1802l11132,1802e" filled="f" stroked="t" strokeweight="1.143pt" strokecolor="#231F20">
                <v:path arrowok="t"/>
              </v:shape>
            </v:group>
            <v:group style="position:absolute;left:11120;top:89;width:13;height:2" coordorigin="11120,89" coordsize="13,2">
              <v:shape style="position:absolute;left:11120;top:89;width:13;height:2" coordorigin="11120,89" coordsize="13,0" path="m11120,89l11132,89e" filled="f" stroked="t" strokeweight=".953pt" strokecolor="#231F20">
                <v:path arrowok="t"/>
              </v:shape>
            </v:group>
            <v:group style="position:absolute;left:11661;top:1802;width:13;height:2" coordorigin="11661,1802" coordsize="13,2">
              <v:shape style="position:absolute;left:11661;top:1802;width:13;height:2" coordorigin="11661,1802" coordsize="13,0" path="m11661,1802l11673,1802e" filled="f" stroked="t" strokeweight="1.143pt" strokecolor="#231F20">
                <v:path arrowok="t"/>
              </v:shape>
            </v:group>
            <v:group style="position:absolute;left:11661;top:89;width:13;height:2" coordorigin="11661,89" coordsize="13,2">
              <v:shape style="position:absolute;left:11661;top:89;width:13;height:2" coordorigin="11661,89" coordsize="13,0" path="m11661,89l11673,89e" filled="f" stroked="t" strokeweight=".953pt" strokecolor="#231F20">
                <v:path arrowok="t"/>
              </v:shape>
            </v:group>
            <v:group style="position:absolute;left:9514;top:1379;width:19;height:2" coordorigin="9514,1379" coordsize="19,2">
              <v:shape style="position:absolute;left:9514;top:1379;width:19;height:2" coordorigin="9514,1379" coordsize="19,0" path="m9514,1379l9533,1379,9533,1379e" filled="f" stroked="t" strokeweight=".64pt" strokecolor="#231F20">
                <v:path arrowok="t"/>
              </v:shape>
            </v:group>
            <v:group style="position:absolute;left:11644;top:1379;width:23;height:2" coordorigin="11644,1379" coordsize="23,2">
              <v:shape style="position:absolute;left:11644;top:1379;width:23;height:2" coordorigin="11644,1379" coordsize="23,0" path="m11667,1379l11644,1379,11644,1379e" filled="f" stroked="t" strokeweight=".64pt" strokecolor="#231F20">
                <v:path arrowok="t"/>
              </v:shape>
            </v:group>
            <v:group style="position:absolute;left:9514;top:945;width:19;height:2" coordorigin="9514,945" coordsize="19,2">
              <v:shape style="position:absolute;left:9514;top:945;width:19;height:2" coordorigin="9514,945" coordsize="19,0" path="m9514,945l9533,945,9533,945e" filled="f" stroked="t" strokeweight=".64pt" strokecolor="#231F20">
                <v:path arrowok="t"/>
              </v:shape>
            </v:group>
            <v:group style="position:absolute;left:11644;top:945;width:23;height:2" coordorigin="11644,945" coordsize="23,2">
              <v:shape style="position:absolute;left:11644;top:945;width:23;height:2" coordorigin="11644,945" coordsize="23,0" path="m11667,945l11644,945,11644,945e" filled="f" stroked="t" strokeweight=".64pt" strokecolor="#231F20">
                <v:path arrowok="t"/>
              </v:shape>
            </v:group>
            <v:group style="position:absolute;left:9514;top:511;width:19;height:2" coordorigin="9514,511" coordsize="19,2">
              <v:shape style="position:absolute;left:9514;top:511;width:19;height:2" coordorigin="9514,511" coordsize="19,0" path="m9514,511l9533,511,9533,511e" filled="f" stroked="t" strokeweight=".64pt" strokecolor="#231F20">
                <v:path arrowok="t"/>
              </v:shape>
            </v:group>
            <v:group style="position:absolute;left:11644;top:511;width:23;height:2" coordorigin="11644,511" coordsize="23,2">
              <v:shape style="position:absolute;left:11644;top:511;width:23;height:2" coordorigin="11644,511" coordsize="23,0" path="m11667,511l11644,511,11644,511e" filled="f" stroked="t" strokeweight=".64pt" strokecolor="#231F20">
                <v:path arrowok="t"/>
              </v:shape>
            </v:group>
            <v:group style="position:absolute;left:9514;top:80;width:2153;height:1734" coordorigin="9514,80" coordsize="2153,1734">
              <v:shape style="position:absolute;left:9514;top:80;width:2153;height:1734" coordorigin="9514,80" coordsize="2153,1734" path="m9514,1814l11667,1814,11667,80e" filled="f" stroked="t" strokeweight=".64pt" strokecolor="#231F20">
                <v:path arrowok="t"/>
              </v:shape>
            </v:group>
            <v:group style="position:absolute;left:9914;top:80;width:1349;height:1730" coordorigin="9914,80" coordsize="1349,1730">
              <v:shape style="position:absolute;left:9914;top:80;width:1349;height:1730" coordorigin="9914,80" coordsize="1349,1730" path="m9914,80l9918,80,9922,84,9930,88,9933,95,9942,111,9949,128,9967,186,9981,249,9989,290,9992,310,9996,328,10006,373,10010,408,10021,479,10031,550,10040,622,10050,693,10056,741,10059,765,10068,836,10074,884,10078,926,10086,972,10090,1013,10097,1055,10104,1125,10113,1196,10122,1266,10132,1337,10136,1361,10139,1384,10149,1454,10158,1524,10166,1555,10170,1585,10177,1612,10181,1638,10189,1665,10192,1688,10196,1711,10204,1730,10208,1745,10215,1760,10219,1775,10223,1787,10231,1795,10234,1802,10242,1810,10257,1810,10261,1806,10269,1802,10299,1728,10313,1670,10321,1630,10325,1610,10329,1591,10337,1543,10345,1513,10354,1442,10364,1372,10371,1325,10374,1302,10384,1232,10393,1161,10401,1091,10406,1044,10413,998,10417,956,10425,911,10429,869,10438,798,10447,727,10450,703,10453,679,10463,609,10472,538,10482,467,10493,396,10497,362,10505,331,10509,301,10516,274,10520,248,10528,221,10532,198,10535,179,10543,160,10547,141,10554,126,10558,114,10562,103,10570,91,10573,88,10581,80,10596,80,10600,84,10608,91,10612,99,10619,110,10626,129,10648,206,10661,265,10672,324,10680,385,10688,419,10699,491,10709,563,10719,635,10728,707,10734,755,10737,779,10746,851,10753,899,10756,941,10764,983,10768,1029,10775,1071,10783,1140,10791,1209,10800,1278,10810,1348,10820,1417,10823,1440,10827,1463,10830,1486,10833,1509,10836,1532,10844,1566,10848,1593,10853,1612,10857,1632,10861,1651,10865,1671,10870,1691,10886,1750,10920,1810,10935,1810,10939,1806,10947,1798,10975,1726,10991,1663,11002,1604,11012,1562,11015,1532,11019,1509,11023,1486,11034,1416,11044,1348,11054,1279,11063,1209,11072,1140,11080,1071,11084,1029,11092,983,11095,941,11103,899,11106,876,11113,805,11122,732,11132,659,11142,585,11153,513,11164,442,11168,419,11172,385,11175,350,11180,331,11184,311,11188,292,11192,272,11196,252,11209,194,11233,117,11248,91,11252,84,11259,80,11263,80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75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399" w:space="40"/>
            <w:col w:w="6081"/>
          </w:cols>
        </w:sectPr>
      </w:pPr>
    </w:p>
    <w:p>
      <w:pPr>
        <w:spacing w:before="24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46"/>
        <w:ind w:left="0" w:right="214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976" w:space="40"/>
            <w:col w:w="7504"/>
          </w:cols>
        </w:sectPr>
      </w:pPr>
    </w:p>
    <w:p>
      <w:pPr>
        <w:tabs>
          <w:tab w:pos="3010" w:val="left" w:leader="none"/>
        </w:tabs>
        <w:spacing w:before="250"/>
        <w:ind w:left="17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25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50"/>
        <w:ind w:left="0" w:right="219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972" w:space="40"/>
            <w:col w:w="7508"/>
          </w:cols>
        </w:sectPr>
      </w:pPr>
    </w:p>
    <w:p>
      <w:pPr>
        <w:spacing w:line="169" w:lineRule="exact" w:before="250"/>
        <w:ind w:left="483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82" w:val="left" w:leader="none"/>
          <w:tab w:pos="1173" w:val="left" w:leader="none"/>
          <w:tab w:pos="1710" w:val="left" w:leader="none"/>
          <w:tab w:pos="2205" w:val="left" w:leader="none"/>
        </w:tabs>
        <w:spacing w:line="148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9" w:lineRule="exact" w:before="250"/>
        <w:ind w:left="36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994" w:val="left" w:leader="none"/>
          <w:tab w:pos="1585" w:val="left" w:leader="none"/>
          <w:tab w:pos="2122" w:val="left" w:leader="none"/>
          <w:tab w:pos="2618" w:val="left" w:leader="none"/>
        </w:tabs>
        <w:spacing w:line="148" w:lineRule="exact"/>
        <w:ind w:left="41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262" w:space="40"/>
            <w:col w:w="5218"/>
          </w:cols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059" w:val="left" w:leader="none"/>
        </w:tabs>
        <w:ind w:left="0" w:right="4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77008pt;margin-top:-82.381119pt;width:109.417pt;height:87.133027pt;mso-position-horizontal-relative:page;mso-position-vertical-relative:paragraph;z-index:-5180" coordorigin="6666,-1648" coordsize="2188,1743">
            <v:group style="position:absolute;left:6683;top:-1641;width:2153;height:2" coordorigin="6683,-1641" coordsize="2153,2">
              <v:shape style="position:absolute;left:6683;top:-1641;width:2153;height:2" coordorigin="6683,-1641" coordsize="2153,0" path="m6683,-1641l8836,-1641e" filled="f" stroked="t" strokeweight=".640044pt" strokecolor="#231F20">
                <v:path arrowok="t"/>
              </v:shape>
            </v:group>
            <v:group style="position:absolute;left:6683;top:-1641;width:2;height:1730" coordorigin="6683,-1641" coordsize="2,1730">
              <v:shape style="position:absolute;left:6683;top:-1641;width:2;height:1730" coordorigin="6683,-1641" coordsize="0,1730" path="m6683,-1641l6683,89e" filled="f" stroked="t" strokeweight=".641001pt" strokecolor="#231F20">
                <v:path arrowok="t"/>
              </v:shape>
            </v:group>
            <v:group style="position:absolute;left:6677;top:77;width:13;height:2" coordorigin="6677,77" coordsize="13,2">
              <v:shape style="position:absolute;left:6677;top:77;width:13;height:2" coordorigin="6677,77" coordsize="13,0" path="m6677,77l6690,77e" filled="f" stroked="t" strokeweight="1.142pt" strokecolor="#231F20">
                <v:path arrowok="t"/>
              </v:shape>
            </v:group>
            <v:group style="position:absolute;left:6677;top:-1632;width:13;height:2" coordorigin="6677,-1632" coordsize="13,2">
              <v:shape style="position:absolute;left:6677;top:-1632;width:13;height:2" coordorigin="6677,-1632" coordsize="13,0" path="m6677,-1632l6690,-1632e" filled="f" stroked="t" strokeweight=".953pt" strokecolor="#231F20">
                <v:path arrowok="t"/>
              </v:shape>
            </v:group>
            <v:group style="position:absolute;left:7214;top:77;width:13;height:2" coordorigin="7214,77" coordsize="13,2">
              <v:shape style="position:absolute;left:7214;top:77;width:13;height:2" coordorigin="7214,77" coordsize="13,0" path="m7214,77l7227,77e" filled="f" stroked="t" strokeweight="1.142pt" strokecolor="#231F20">
                <v:path arrowok="t"/>
              </v:shape>
            </v:group>
            <v:group style="position:absolute;left:7214;top:-1632;width:13;height:2" coordorigin="7214,-1632" coordsize="13,2">
              <v:shape style="position:absolute;left:7214;top:-1632;width:13;height:2" coordorigin="7214,-1632" coordsize="13,0" path="m7214,-1632l7227,-1632e" filled="f" stroked="t" strokeweight=".953pt" strokecolor="#231F20">
                <v:path arrowok="t"/>
              </v:shape>
            </v:group>
            <v:group style="position:absolute;left:7751;top:77;width:13;height:2" coordorigin="7751,77" coordsize="13,2">
              <v:shape style="position:absolute;left:7751;top:77;width:13;height:2" coordorigin="7751,77" coordsize="13,0" path="m7751,77l7764,77e" filled="f" stroked="t" strokeweight="1.142pt" strokecolor="#231F20">
                <v:path arrowok="t"/>
              </v:shape>
            </v:group>
            <v:group style="position:absolute;left:7751;top:-1632;width:13;height:2" coordorigin="7751,-1632" coordsize="13,2">
              <v:shape style="position:absolute;left:7751;top:-1632;width:13;height:2" coordorigin="7751,-1632" coordsize="13,0" path="m7751,-1632l7764,-1632e" filled="f" stroked="t" strokeweight=".953pt" strokecolor="#231F20">
                <v:path arrowok="t"/>
              </v:shape>
            </v:group>
            <v:group style="position:absolute;left:8289;top:77;width:13;height:2" coordorigin="8289,77" coordsize="13,2">
              <v:shape style="position:absolute;left:8289;top:77;width:13;height:2" coordorigin="8289,77" coordsize="13,0" path="m8289,77l8301,77e" filled="f" stroked="t" strokeweight="1.142pt" strokecolor="#231F20">
                <v:path arrowok="t"/>
              </v:shape>
            </v:group>
            <v:group style="position:absolute;left:8289;top:-1632;width:13;height:2" coordorigin="8289,-1632" coordsize="13,2">
              <v:shape style="position:absolute;left:8289;top:-1632;width:13;height:2" coordorigin="8289,-1632" coordsize="13,0" path="m8289,-1632l8301,-1632e" filled="f" stroked="t" strokeweight=".953pt" strokecolor="#231F20">
                <v:path arrowok="t"/>
              </v:shape>
            </v:group>
            <v:group style="position:absolute;left:8830;top:77;width:13;height:2" coordorigin="8830,77" coordsize="13,2">
              <v:shape style="position:absolute;left:8830;top:77;width:13;height:2" coordorigin="8830,77" coordsize="13,0" path="m8830,77l8842,77e" filled="f" stroked="t" strokeweight="1.142pt" strokecolor="#231F20">
                <v:path arrowok="t"/>
              </v:shape>
            </v:group>
            <v:group style="position:absolute;left:8830;top:-1632;width:13;height:2" coordorigin="8830,-1632" coordsize="13,2">
              <v:shape style="position:absolute;left:8830;top:-1632;width:13;height:2" coordorigin="8830,-1632" coordsize="13,0" path="m8830,-1632l8842,-1632e" filled="f" stroked="t" strokeweight=".953pt" strokecolor="#231F20">
                <v:path arrowok="t"/>
              </v:shape>
            </v:group>
            <v:group style="position:absolute;left:6683;top:-346;width:19;height:2" coordorigin="6683,-346" coordsize="19,2">
              <v:shape style="position:absolute;left:6683;top:-346;width:19;height:2" coordorigin="6683,-346" coordsize="19,0" path="m6683,-346l6702,-346,6702,-346e" filled="f" stroked="t" strokeweight=".64pt" strokecolor="#231F20">
                <v:path arrowok="t"/>
              </v:shape>
            </v:group>
            <v:group style="position:absolute;left:8813;top:-346;width:23;height:2" coordorigin="8813,-346" coordsize="23,2">
              <v:shape style="position:absolute;left:8813;top:-346;width:23;height:2" coordorigin="8813,-346" coordsize="23,0" path="m8836,-346l8813,-346,8813,-346e" filled="f" stroked="t" strokeweight=".64pt" strokecolor="#231F20">
                <v:path arrowok="t"/>
              </v:shape>
            </v:group>
            <v:group style="position:absolute;left:6683;top:-776;width:19;height:2" coordorigin="6683,-776" coordsize="19,2">
              <v:shape style="position:absolute;left:6683;top:-776;width:19;height:2" coordorigin="6683,-776" coordsize="19,0" path="m6683,-776l6702,-776,6702,-776e" filled="f" stroked="t" strokeweight=".64pt" strokecolor="#231F20">
                <v:path arrowok="t"/>
              </v:shape>
            </v:group>
            <v:group style="position:absolute;left:8813;top:-776;width:23;height:2" coordorigin="8813,-776" coordsize="23,2">
              <v:shape style="position:absolute;left:8813;top:-776;width:23;height:2" coordorigin="8813,-776" coordsize="23,0" path="m8836,-776l8813,-776,8813,-776e" filled="f" stroked="t" strokeweight=".64pt" strokecolor="#231F20">
                <v:path arrowok="t"/>
              </v:shape>
            </v:group>
            <v:group style="position:absolute;left:6683;top:-1211;width:19;height:2" coordorigin="6683,-1211" coordsize="19,2">
              <v:shape style="position:absolute;left:6683;top:-1211;width:19;height:2" coordorigin="6683,-1211" coordsize="19,0" path="m6683,-1211l6702,-1211,6702,-1211e" filled="f" stroked="t" strokeweight=".64pt" strokecolor="#231F20">
                <v:path arrowok="t"/>
              </v:shape>
            </v:group>
            <v:group style="position:absolute;left:8813;top:-1211;width:23;height:2" coordorigin="8813,-1211" coordsize="23,2">
              <v:shape style="position:absolute;left:8813;top:-1211;width:23;height:2" coordorigin="8813,-1211" coordsize="23,0" path="m8836,-1211l8813,-1211,8813,-1211e" filled="f" stroked="t" strokeweight=".64pt" strokecolor="#231F20">
                <v:path arrowok="t"/>
              </v:shape>
            </v:group>
            <v:group style="position:absolute;left:7083;top:-1321;width:1349;height:1033" coordorigin="7083,-1321" coordsize="1349,1033">
              <v:shape style="position:absolute;left:7083;top:-1321;width:1349;height:1033" coordorigin="7083,-1321" coordsize="1349,1033" path="m7083,-776l7087,-780,7091,-780,7111,-780,7131,-780,7151,-780,7194,-780,7202,-784,7217,-784,7221,-788,7228,-788,7232,-792,7236,-795,7243,-811,7247,-883,7255,-704,7259,-750,7266,-761,7270,-765,7274,-769,7282,-772,7301,-772,7308,-776,7415,-776,7419,-780,7529,-780,7533,-784,7556,-784,7560,-788,7567,-788,7571,-792,7575,-799,7583,-814,7586,-952,7594,-719,7598,-753,7605,-761,7609,-769,7613,-769,7621,-772,7638,-773,7650,-776,7669,-777,7689,-776,7709,-776,7729,-776,7749,-776,7758,-780,7868,-780,7872,-784,7895,-784,7899,-788,7906,-788,7910,-792,7914,-799,7922,-818,7925,-1321,7933,-731,7937,-757,7945,-765,7948,-769,7952,-769,7960,-772,7979,-772,7986,-776,8017,-776,8037,-776,8057,-776,8077,-776,8093,-776,8097,-780,8207,-780,8211,-784,8234,-784,8238,-788,8246,-788,8249,-792,8253,-799,8261,-826,8265,-289,8272,-738,8276,-757,8280,-765,8287,-769,8291,-769,8299,-772,8318,-772,8326,-776,8352,-776,8372,-776,8392,-776,8412,-776,8432,-776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4.821991pt;margin-top:-82.380638pt;width:109.419pt;height:87.132046pt;mso-position-horizontal-relative:page;mso-position-vertical-relative:paragraph;z-index:-5179" coordorigin="9496,-1648" coordsize="2188,1743">
            <v:group style="position:absolute;left:9514;top:-1641;width:2153;height:2" coordorigin="9514,-1641" coordsize="2153,2">
              <v:shape style="position:absolute;left:9514;top:-1641;width:2153;height:2" coordorigin="9514,-1641" coordsize="2153,0" path="m9514,-1641l11667,-1641e" filled="f" stroked="t" strokeweight=".640044pt" strokecolor="#231F20">
                <v:path arrowok="t"/>
              </v:shape>
            </v:group>
            <v:group style="position:absolute;left:9514;top:-1641;width:2;height:1730" coordorigin="9514,-1641" coordsize="2,1730">
              <v:shape style="position:absolute;left:9514;top:-1641;width:2;height:1730" coordorigin="9514,-1641" coordsize="0,1730" path="m9514,-1641l9514,89e" filled="f" stroked="t" strokeweight=".640013pt" strokecolor="#231F20">
                <v:path arrowok="t"/>
              </v:shape>
            </v:group>
            <v:group style="position:absolute;left:9508;top:77;width:13;height:2" coordorigin="9508,77" coordsize="13,2">
              <v:shape style="position:absolute;left:9508;top:77;width:13;height:2" coordorigin="9508,77" coordsize="13,0" path="m9508,77l9521,77e" filled="f" stroked="t" strokeweight="1.142pt" strokecolor="#231F20">
                <v:path arrowok="t"/>
              </v:shape>
            </v:group>
            <v:group style="position:absolute;left:9508;top:-1632;width:13;height:2" coordorigin="9508,-1632" coordsize="13,2">
              <v:shape style="position:absolute;left:9508;top:-1632;width:13;height:2" coordorigin="9508,-1632" coordsize="13,0" path="m9508,-1632l9521,-1632e" filled="f" stroked="t" strokeweight=".953pt" strokecolor="#231F20">
                <v:path arrowok="t"/>
              </v:shape>
            </v:group>
            <v:group style="position:absolute;left:10045;top:77;width:13;height:2" coordorigin="10045,77" coordsize="13,2">
              <v:shape style="position:absolute;left:10045;top:77;width:13;height:2" coordorigin="10045,77" coordsize="13,0" path="m10045,77l10058,77e" filled="f" stroked="t" strokeweight="1.142pt" strokecolor="#231F20">
                <v:path arrowok="t"/>
              </v:shape>
            </v:group>
            <v:group style="position:absolute;left:10045;top:-1632;width:13;height:2" coordorigin="10045,-1632" coordsize="13,2">
              <v:shape style="position:absolute;left:10045;top:-1632;width:13;height:2" coordorigin="10045,-1632" coordsize="13,0" path="m10045,-1632l10058,-1632e" filled="f" stroked="t" strokeweight=".953pt" strokecolor="#231F20">
                <v:path arrowok="t"/>
              </v:shape>
            </v:group>
            <v:group style="position:absolute;left:10582;top:77;width:13;height:2" coordorigin="10582,77" coordsize="13,2">
              <v:shape style="position:absolute;left:10582;top:77;width:13;height:2" coordorigin="10582,77" coordsize="13,0" path="m10582,77l10595,77e" filled="f" stroked="t" strokeweight="1.142pt" strokecolor="#231F20">
                <v:path arrowok="t"/>
              </v:shape>
            </v:group>
            <v:group style="position:absolute;left:10582;top:-1632;width:13;height:2" coordorigin="10582,-1632" coordsize="13,2">
              <v:shape style="position:absolute;left:10582;top:-1632;width:13;height:2" coordorigin="10582,-1632" coordsize="13,0" path="m10582,-1632l10595,-1632e" filled="f" stroked="t" strokeweight=".953pt" strokecolor="#231F20">
                <v:path arrowok="t"/>
              </v:shape>
            </v:group>
            <v:group style="position:absolute;left:11120;top:77;width:13;height:2" coordorigin="11120,77" coordsize="13,2">
              <v:shape style="position:absolute;left:11120;top:77;width:13;height:2" coordorigin="11120,77" coordsize="13,0" path="m11120,77l11132,77e" filled="f" stroked="t" strokeweight="1.142pt" strokecolor="#231F20">
                <v:path arrowok="t"/>
              </v:shape>
            </v:group>
            <v:group style="position:absolute;left:11120;top:-1632;width:13;height:2" coordorigin="11120,-1632" coordsize="13,2">
              <v:shape style="position:absolute;left:11120;top:-1632;width:13;height:2" coordorigin="11120,-1632" coordsize="13,0" path="m11120,-1632l11132,-1632e" filled="f" stroked="t" strokeweight=".953pt" strokecolor="#231F20">
                <v:path arrowok="t"/>
              </v:shape>
            </v:group>
            <v:group style="position:absolute;left:11661;top:77;width:13;height:2" coordorigin="11661,77" coordsize="13,2">
              <v:shape style="position:absolute;left:11661;top:77;width:13;height:2" coordorigin="11661,77" coordsize="13,0" path="m11661,77l11673,77e" filled="f" stroked="t" strokeweight="1.142pt" strokecolor="#231F20">
                <v:path arrowok="t"/>
              </v:shape>
            </v:group>
            <v:group style="position:absolute;left:11661;top:-1632;width:13;height:2" coordorigin="11661,-1632" coordsize="13,2">
              <v:shape style="position:absolute;left:11661;top:-1632;width:13;height:2" coordorigin="11661,-1632" coordsize="13,0" path="m11661,-1632l11673,-1632e" filled="f" stroked="t" strokeweight=".953pt" strokecolor="#231F20">
                <v:path arrowok="t"/>
              </v:shape>
            </v:group>
            <v:group style="position:absolute;left:9514;top:-346;width:19;height:2" coordorigin="9514,-346" coordsize="19,2">
              <v:shape style="position:absolute;left:9514;top:-346;width:19;height:2" coordorigin="9514,-346" coordsize="19,0" path="m9514,-346l9533,-346,9533,-346e" filled="f" stroked="t" strokeweight=".64pt" strokecolor="#231F20">
                <v:path arrowok="t"/>
              </v:shape>
            </v:group>
            <v:group style="position:absolute;left:11644;top:-346;width:23;height:2" coordorigin="11644,-346" coordsize="23,2">
              <v:shape style="position:absolute;left:11644;top:-346;width:23;height:2" coordorigin="11644,-346" coordsize="23,0" path="m11667,-346l11644,-346,11644,-346e" filled="f" stroked="t" strokeweight=".64pt" strokecolor="#231F20">
                <v:path arrowok="t"/>
              </v:shape>
            </v:group>
            <v:group style="position:absolute;left:9514;top:-776;width:19;height:2" coordorigin="9514,-776" coordsize="19,2">
              <v:shape style="position:absolute;left:9514;top:-776;width:19;height:2" coordorigin="9514,-776" coordsize="19,0" path="m9514,-776l9533,-776,9533,-776e" filled="f" stroked="t" strokeweight=".64pt" strokecolor="#231F20">
                <v:path arrowok="t"/>
              </v:shape>
            </v:group>
            <v:group style="position:absolute;left:11644;top:-776;width:23;height:2" coordorigin="11644,-776" coordsize="23,2">
              <v:shape style="position:absolute;left:11644;top:-776;width:23;height:2" coordorigin="11644,-776" coordsize="23,0" path="m11667,-776l11644,-776,11644,-776e" filled="f" stroked="t" strokeweight=".64pt" strokecolor="#231F20">
                <v:path arrowok="t"/>
              </v:shape>
            </v:group>
            <v:group style="position:absolute;left:9514;top:-1211;width:19;height:2" coordorigin="9514,-1211" coordsize="19,2">
              <v:shape style="position:absolute;left:9514;top:-1211;width:19;height:2" coordorigin="9514,-1211" coordsize="19,0" path="m9514,-1211l9533,-1211,9533,-1211e" filled="f" stroked="t" strokeweight=".64pt" strokecolor="#231F20">
                <v:path arrowok="t"/>
              </v:shape>
            </v:group>
            <v:group style="position:absolute;left:11644;top:-1211;width:23;height:2" coordorigin="11644,-1211" coordsize="23,2">
              <v:shape style="position:absolute;left:11644;top:-1211;width:23;height:2" coordorigin="11644,-1211" coordsize="23,0" path="m11667,-1211l11644,-1211,11644,-1211e" filled="f" stroked="t" strokeweight=".64pt" strokecolor="#231F20">
                <v:path arrowok="t"/>
              </v:shape>
            </v:group>
            <v:group style="position:absolute;left:9914;top:-1622;width:1349;height:1707" coordorigin="9914,-1622" coordsize="1349,1707">
              <v:shape style="position:absolute;left:9914;top:-1622;width:1349;height:1707" coordorigin="9914,-1622" coordsize="1349,1707" path="m9914,-1622l9918,-1592,9922,-1565,9930,-1538,9936,-1505,9949,-1439,9963,-1374,9977,-1308,9992,-1242,10007,-1177,10022,-1111,10038,-1046,10054,-981,10070,-916,10086,-860,10090,-841,10097,-822,10102,-803,10106,-784,10122,-726,10134,-686,10140,-667,10145,-648,10151,-628,10156,-610,10166,-582,10170,-567,10176,-548,10183,-529,10189,-510,10196,-491,10202,-472,10208,-453,10215,-434,10221,-415,10228,-396,10242,-365,10246,-353,10250,-338,10257,-323,10261,-311,10269,-300,10276,-281,10283,-263,10307,-208,10326,-172,10337,-148,10345,-140,10353,-121,10362,-104,10373,-87,10384,-70,10396,-54,10413,-29,10417,-22,10425,-14,10429,-7,10436,-3,10440,5,10444,9,10452,16,10463,28,10467,31,10471,35,10478,39,10482,47,10490,51,10493,54,10497,58,10505,62,10509,62,10516,66,10520,70,10528,73,10532,73,10535,77,10543,77,10547,81,10554,81,10558,85,10596,85,10619,85,10623,81,10634,81,10638,77,10646,73,10650,73,10653,70,10661,66,10665,66,10673,62,10676,58,10680,54,10688,51,10703,38,10718,24,10732,10,10745,-5,10756,-18,10764,-26,10768,-33,10775,-41,10779,-49,10783,-56,10791,-64,10794,-71,10802,-79,10806,-90,10810,-98,10817,-106,10821,-117,10829,-125,10833,-136,10836,-144,10844,-155,10848,-167,10876,-220,10900,-275,10907,-294,10920,-319,10924,-334,10928,-346,10935,-361,10939,-376,10947,-388,10953,-407,10960,-426,10966,-445,10973,-463,10979,-482,10986,-501,10992,-520,10998,-539,11004,-558,11012,-578,11015,-593,11021,-613,11027,-632,11050,-708,11072,-785,11084,-833,11092,-856,11095,-875,11103,-894,11107,-913,11126,-991,11141,-1050,11151,-1089,11156,-1109,11160,-1128,11165,-1147,11172,-1184,11175,-1207,11183,-1230,11187,-1253,11195,-1279,11198,-1302,11206,-1325,11210,-1352,11214,-1378,11221,-1401,11225,-1428,11233,-1454,11236,-1477,11240,-1504,11248,-1531,11252,-1557,11259,-1584,11263,-1611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6.735321pt;margin-top:-102.059227pt;width:272.872769pt;height:154.409686pt;mso-position-horizontal-relative:page;mso-position-vertical-relative:paragraph;z-index:-517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28" w:hRule="exact"/>
                    </w:trPr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400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6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left="7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13" w:right="294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40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49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1"/>
                            <w:w w:val="1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position w:val="8"/>
                            <w:sz w:val="13"/>
                            <w:szCs w:val="1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5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313" w:right="294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30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21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313" w:right="294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4" w:hRule="exact"/>
                    </w:trPr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-1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0" w:lineRule="exact" w:before="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313" w:right="294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52" w:hRule="exact"/>
                    </w:trPr>
                    <w:tc>
                      <w:tcPr>
                        <w:tcW w:w="7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0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 w:before="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ind w:left="21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15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right="6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right="23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11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36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1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 w:before="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ind w:left="24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600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ind w:left="3" w:right="0"/>
                          <w:jc w:val="center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6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position w:val="8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right="52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0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2822" w:val="left" w:leader="none"/>
        </w:tabs>
        <w:spacing w:before="79"/>
        <w:ind w:left="16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76489pt;margin-top:-20.699047pt;width:109.418pt;height:87.133001pt;mso-position-horizontal-relative:page;mso-position-vertical-relative:paragraph;z-index:-5178" coordorigin="6666,-414" coordsize="2188,1743">
            <v:group style="position:absolute;left:6683;top:-408;width:2153;height:2" coordorigin="6683,-408" coordsize="2153,2">
              <v:shape style="position:absolute;left:6683;top:-408;width:2153;height:2" coordorigin="6683,-408" coordsize="2153,0" path="m6683,-408l8836,-408e" filled="f" stroked="t" strokeweight=".64001pt" strokecolor="#231F20">
                <v:path arrowok="t"/>
              </v:shape>
            </v:group>
            <v:group style="position:absolute;left:6683;top:-408;width:2153;height:1730" coordorigin="6683,-408" coordsize="2153,1730">
              <v:shape style="position:absolute;left:6683;top:-408;width:2153;height:1730" coordorigin="6683,-408" coordsize="2153,1730" path="m6683,1322l8836,1322,8836,-408e" filled="f" stroked="t" strokeweight=".64pt" strokecolor="#231F20">
                <v:path arrowok="t"/>
              </v:shape>
            </v:group>
            <v:group style="position:absolute;left:6683;top:-408;width:2;height:1730" coordorigin="6683,-408" coordsize="2,1730">
              <v:shape style="position:absolute;left:6683;top:-408;width:2;height:1730" coordorigin="6683,-408" coordsize="0,1730" path="m6683,-408l6683,1322e" filled="f" stroked="t" strokeweight=".641001pt" strokecolor="#231F20">
                <v:path arrowok="t"/>
              </v:shape>
            </v:group>
            <v:group style="position:absolute;left:6683;top:1322;width:2153;height:2" coordorigin="6683,1322" coordsize="2153,2">
              <v:shape style="position:absolute;left:6683;top:1322;width:2153;height:2" coordorigin="6683,1322" coordsize="2153,0" path="m6683,1322l8836,1322e" filled="f" stroked="t" strokeweight=".64pt" strokecolor="#231F20">
                <v:path arrowok="t"/>
              </v:shape>
            </v:group>
            <v:group style="position:absolute;left:6677;top:1311;width:13;height:2" coordorigin="6677,1311" coordsize="13,2">
              <v:shape style="position:absolute;left:6677;top:1311;width:13;height:2" coordorigin="6677,1311" coordsize="13,0" path="m6677,1311l6690,1311e" filled="f" stroked="t" strokeweight="1.143pt" strokecolor="#231F20">
                <v:path arrowok="t"/>
              </v:shape>
            </v:group>
            <v:group style="position:absolute;left:6677;top:-398;width:13;height:2" coordorigin="6677,-398" coordsize="13,2">
              <v:shape style="position:absolute;left:6677;top:-398;width:13;height:2" coordorigin="6677,-398" coordsize="13,0" path="m6677,-398l6690,-398e" filled="f" stroked="t" strokeweight=".953pt" strokecolor="#231F20">
                <v:path arrowok="t"/>
              </v:shape>
            </v:group>
            <v:group style="position:absolute;left:7214;top:1311;width:13;height:2" coordorigin="7214,1311" coordsize="13,2">
              <v:shape style="position:absolute;left:7214;top:1311;width:13;height:2" coordorigin="7214,1311" coordsize="13,0" path="m7214,1311l7227,1311e" filled="f" stroked="t" strokeweight="1.143pt" strokecolor="#231F20">
                <v:path arrowok="t"/>
              </v:shape>
            </v:group>
            <v:group style="position:absolute;left:7214;top:-398;width:13;height:2" coordorigin="7214,-398" coordsize="13,2">
              <v:shape style="position:absolute;left:7214;top:-398;width:13;height:2" coordorigin="7214,-398" coordsize="13,0" path="m7214,-398l7227,-398e" filled="f" stroked="t" strokeweight=".953pt" strokecolor="#231F20">
                <v:path arrowok="t"/>
              </v:shape>
            </v:group>
            <v:group style="position:absolute;left:7751;top:1311;width:13;height:2" coordorigin="7751,1311" coordsize="13,2">
              <v:shape style="position:absolute;left:7751;top:1311;width:13;height:2" coordorigin="7751,1311" coordsize="13,0" path="m7751,1311l7764,1311e" filled="f" stroked="t" strokeweight="1.143pt" strokecolor="#231F20">
                <v:path arrowok="t"/>
              </v:shape>
            </v:group>
            <v:group style="position:absolute;left:7751;top:-398;width:13;height:2" coordorigin="7751,-398" coordsize="13,2">
              <v:shape style="position:absolute;left:7751;top:-398;width:13;height:2" coordorigin="7751,-398" coordsize="13,0" path="m7751,-398l7764,-398e" filled="f" stroked="t" strokeweight=".953pt" strokecolor="#231F20">
                <v:path arrowok="t"/>
              </v:shape>
            </v:group>
            <v:group style="position:absolute;left:8289;top:1311;width:13;height:2" coordorigin="8289,1311" coordsize="13,2">
              <v:shape style="position:absolute;left:8289;top:1311;width:13;height:2" coordorigin="8289,1311" coordsize="13,0" path="m8289,1311l8301,1311e" filled="f" stroked="t" strokeweight="1.143pt" strokecolor="#231F20">
                <v:path arrowok="t"/>
              </v:shape>
            </v:group>
            <v:group style="position:absolute;left:8289;top:-398;width:13;height:2" coordorigin="8289,-398" coordsize="13,2">
              <v:shape style="position:absolute;left:8289;top:-398;width:13;height:2" coordorigin="8289,-398" coordsize="13,0" path="m8289,-398l8301,-398e" filled="f" stroked="t" strokeweight=".953pt" strokecolor="#231F20">
                <v:path arrowok="t"/>
              </v:shape>
            </v:group>
            <v:group style="position:absolute;left:8830;top:1311;width:13;height:2" coordorigin="8830,1311" coordsize="13,2">
              <v:shape style="position:absolute;left:8830;top:1311;width:13;height:2" coordorigin="8830,1311" coordsize="13,0" path="m8830,1311l8842,1311e" filled="f" stroked="t" strokeweight="1.143pt" strokecolor="#231F20">
                <v:path arrowok="t"/>
              </v:shape>
            </v:group>
            <v:group style="position:absolute;left:8830;top:-398;width:13;height:2" coordorigin="8830,-398" coordsize="13,2">
              <v:shape style="position:absolute;left:8830;top:-398;width:13;height:2" coordorigin="8830,-398" coordsize="13,0" path="m8830,-398l8842,-398e" filled="f" stroked="t" strokeweight=".953pt" strokecolor="#231F20">
                <v:path arrowok="t"/>
              </v:shape>
            </v:group>
            <v:group style="position:absolute;left:6683;top:743;width:19;height:2" coordorigin="6683,743" coordsize="19,2">
              <v:shape style="position:absolute;left:6683;top:743;width:19;height:2" coordorigin="6683,743" coordsize="19,0" path="m6683,743l6702,743,6702,743e" filled="f" stroked="t" strokeweight=".64pt" strokecolor="#231F20">
                <v:path arrowok="t"/>
              </v:shape>
            </v:group>
            <v:group style="position:absolute;left:8813;top:743;width:23;height:2" coordorigin="8813,743" coordsize="23,2">
              <v:shape style="position:absolute;left:8813;top:743;width:23;height:2" coordorigin="8813,743" coordsize="23,0" path="m8836,743l8813,743,8813,743e" filled="f" stroked="t" strokeweight=".64pt" strokecolor="#231F20">
                <v:path arrowok="t"/>
              </v:shape>
            </v:group>
            <v:group style="position:absolute;left:6683;top:168;width:19;height:2" coordorigin="6683,168" coordsize="19,2">
              <v:shape style="position:absolute;left:6683;top:168;width:19;height:2" coordorigin="6683,168" coordsize="19,0" path="m6683,168l6702,168,6702,168e" filled="f" stroked="t" strokeweight=".64pt" strokecolor="#231F20">
                <v:path arrowok="t"/>
              </v:shape>
            </v:group>
            <v:group style="position:absolute;left:8813;top:168;width:23;height:2" coordorigin="8813,168" coordsize="23,2">
              <v:shape style="position:absolute;left:8813;top:168;width:23;height:2" coordorigin="8813,168" coordsize="23,0" path="m8836,168l8813,168,8813,168e" filled="f" stroked="t" strokeweight=".64pt" strokecolor="#231F20">
                <v:path arrowok="t"/>
              </v:shape>
            </v:group>
            <v:group style="position:absolute;left:6683;top:-408;width:2153;height:1730" coordorigin="6683,-408" coordsize="2153,1730">
              <v:shape style="position:absolute;left:6683;top:-408;width:2153;height:1730" coordorigin="6683,-408" coordsize="2153,1730" path="m6683,1322l8836,1322,8836,-408e" filled="f" stroked="t" strokeweight=".64pt" strokecolor="#231F20">
                <v:path arrowok="t"/>
              </v:shape>
            </v:group>
            <v:group style="position:absolute;left:7083;top:-122;width:1349;height:1444" coordorigin="7083,-122" coordsize="1349,1444">
              <v:shape style="position:absolute;left:7083;top:-122;width:1349;height:1444" coordorigin="7083,-122" coordsize="1349,1444" path="m7083,1322l7083,1322,7754,1322,7758,1246,7765,1170,7769,1124,7777,1086,7781,1052,7788,1021,7791,1003,7808,924,7825,864,7843,807,7849,785,7857,770,7864,751,7870,732,7892,676,7916,621,7925,598,7933,587,7937,575,7944,564,7952,547,7961,529,7970,510,7981,491,7991,473,8000,455,8013,434,8017,423,8025,415,8028,404,8036,396,8040,389,8044,377,8051,370,8055,362,8063,354,8066,343,8070,335,8078,328,8082,320,8089,309,8093,301,8097,294,8105,286,8108,278,8116,271,8127,254,8138,237,8150,221,8161,205,8172,188,8181,179,8185,172,8188,164,8196,156,8200,149,8207,145,8211,137,8219,130,8223,122,8226,114,8234,107,8238,103,8245,95,8253,80,8261,76,8303,22,8342,-23,8395,-83,8428,-118,8432,-122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4.821503pt;margin-top:-20.698553pt;width:109.42pt;height:87.132013pt;mso-position-horizontal-relative:page;mso-position-vertical-relative:paragraph;z-index:-5177" coordorigin="9496,-414" coordsize="2188,1743">
            <v:group style="position:absolute;left:9514;top:-408;width:2153;height:2" coordorigin="9514,-408" coordsize="2153,2">
              <v:shape style="position:absolute;left:9514;top:-408;width:2153;height:2" coordorigin="9514,-408" coordsize="2153,0" path="m9514,-408l11667,-408e" filled="f" stroked="t" strokeweight=".64001pt" strokecolor="#231F20">
                <v:path arrowok="t"/>
              </v:shape>
            </v:group>
            <v:group style="position:absolute;left:9514;top:-408;width:2153;height:1730" coordorigin="9514,-408" coordsize="2153,1730">
              <v:shape style="position:absolute;left:9514;top:-408;width:2153;height:1730" coordorigin="9514,-408" coordsize="2153,1730" path="m9514,1322l11667,1322,11667,-408e" filled="f" stroked="t" strokeweight=".64pt" strokecolor="#231F20">
                <v:path arrowok="t"/>
              </v:shape>
            </v:group>
            <v:group style="position:absolute;left:9514;top:-408;width:2;height:1730" coordorigin="9514,-408" coordsize="2,1730">
              <v:shape style="position:absolute;left:9514;top:-408;width:2;height:1730" coordorigin="9514,-408" coordsize="0,1730" path="m9514,-408l9514,1322e" filled="f" stroked="t" strokeweight=".640013pt" strokecolor="#231F20">
                <v:path arrowok="t"/>
              </v:shape>
            </v:group>
            <v:group style="position:absolute;left:9514;top:1322;width:2153;height:2" coordorigin="9514,1322" coordsize="2153,2">
              <v:shape style="position:absolute;left:9514;top:1322;width:2153;height:2" coordorigin="9514,1322" coordsize="2153,0" path="m9514,1322l11667,1322e" filled="f" stroked="t" strokeweight=".64pt" strokecolor="#231F20">
                <v:path arrowok="t"/>
              </v:shape>
            </v:group>
            <v:group style="position:absolute;left:9508;top:1311;width:13;height:2" coordorigin="9508,1311" coordsize="13,2">
              <v:shape style="position:absolute;left:9508;top:1311;width:13;height:2" coordorigin="9508,1311" coordsize="13,0" path="m9508,1311l9521,1311e" filled="f" stroked="t" strokeweight="1.143pt" strokecolor="#231F20">
                <v:path arrowok="t"/>
              </v:shape>
            </v:group>
            <v:group style="position:absolute;left:9508;top:-398;width:13;height:2" coordorigin="9508,-398" coordsize="13,2">
              <v:shape style="position:absolute;left:9508;top:-398;width:13;height:2" coordorigin="9508,-398" coordsize="13,0" path="m9508,-398l9521,-398e" filled="f" stroked="t" strokeweight=".953pt" strokecolor="#231F20">
                <v:path arrowok="t"/>
              </v:shape>
            </v:group>
            <v:group style="position:absolute;left:10045;top:1311;width:13;height:2" coordorigin="10045,1311" coordsize="13,2">
              <v:shape style="position:absolute;left:10045;top:1311;width:13;height:2" coordorigin="10045,1311" coordsize="13,0" path="m10045,1311l10058,1311e" filled="f" stroked="t" strokeweight="1.143pt" strokecolor="#231F20">
                <v:path arrowok="t"/>
              </v:shape>
            </v:group>
            <v:group style="position:absolute;left:10045;top:-398;width:13;height:2" coordorigin="10045,-398" coordsize="13,2">
              <v:shape style="position:absolute;left:10045;top:-398;width:13;height:2" coordorigin="10045,-398" coordsize="13,0" path="m10045,-398l10058,-398e" filled="f" stroked="t" strokeweight=".953pt" strokecolor="#231F20">
                <v:path arrowok="t"/>
              </v:shape>
            </v:group>
            <v:group style="position:absolute;left:10582;top:1311;width:13;height:2" coordorigin="10582,1311" coordsize="13,2">
              <v:shape style="position:absolute;left:10582;top:1311;width:13;height:2" coordorigin="10582,1311" coordsize="13,0" path="m10582,1311l10595,1311e" filled="f" stroked="t" strokeweight="1.143pt" strokecolor="#231F20">
                <v:path arrowok="t"/>
              </v:shape>
            </v:group>
            <v:group style="position:absolute;left:10582;top:-398;width:13;height:2" coordorigin="10582,-398" coordsize="13,2">
              <v:shape style="position:absolute;left:10582;top:-398;width:13;height:2" coordorigin="10582,-398" coordsize="13,0" path="m10582,-398l10595,-398e" filled="f" stroked="t" strokeweight=".953pt" strokecolor="#231F20">
                <v:path arrowok="t"/>
              </v:shape>
            </v:group>
            <v:group style="position:absolute;left:11120;top:1311;width:13;height:2" coordorigin="11120,1311" coordsize="13,2">
              <v:shape style="position:absolute;left:11120;top:1311;width:13;height:2" coordorigin="11120,1311" coordsize="13,0" path="m11120,1311l11132,1311e" filled="f" stroked="t" strokeweight="1.143pt" strokecolor="#231F20">
                <v:path arrowok="t"/>
              </v:shape>
            </v:group>
            <v:group style="position:absolute;left:11120;top:-398;width:13;height:2" coordorigin="11120,-398" coordsize="13,2">
              <v:shape style="position:absolute;left:11120;top:-398;width:13;height:2" coordorigin="11120,-398" coordsize="13,0" path="m11120,-398l11132,-398e" filled="f" stroked="t" strokeweight=".953pt" strokecolor="#231F20">
                <v:path arrowok="t"/>
              </v:shape>
            </v:group>
            <v:group style="position:absolute;left:11661;top:1311;width:13;height:2" coordorigin="11661,1311" coordsize="13,2">
              <v:shape style="position:absolute;left:11661;top:1311;width:13;height:2" coordorigin="11661,1311" coordsize="13,0" path="m11661,1311l11673,1311e" filled="f" stroked="t" strokeweight="1.143pt" strokecolor="#231F20">
                <v:path arrowok="t"/>
              </v:shape>
            </v:group>
            <v:group style="position:absolute;left:11661;top:-398;width:13;height:2" coordorigin="11661,-398" coordsize="13,2">
              <v:shape style="position:absolute;left:11661;top:-398;width:13;height:2" coordorigin="11661,-398" coordsize="13,0" path="m11661,-398l11673,-398e" filled="f" stroked="t" strokeweight=".953pt" strokecolor="#231F20">
                <v:path arrowok="t"/>
              </v:shape>
            </v:group>
            <v:group style="position:absolute;left:9514;top:743;width:19;height:2" coordorigin="9514,743" coordsize="19,2">
              <v:shape style="position:absolute;left:9514;top:743;width:19;height:2" coordorigin="9514,743" coordsize="19,0" path="m9514,743l9533,743,9533,743e" filled="f" stroked="t" strokeweight=".64pt" strokecolor="#231F20">
                <v:path arrowok="t"/>
              </v:shape>
            </v:group>
            <v:group style="position:absolute;left:11644;top:743;width:23;height:2" coordorigin="11644,743" coordsize="23,2">
              <v:shape style="position:absolute;left:11644;top:743;width:23;height:2" coordorigin="11644,743" coordsize="23,0" path="m11667,743l11644,743,11644,743e" filled="f" stroked="t" strokeweight=".64pt" strokecolor="#231F20">
                <v:path arrowok="t"/>
              </v:shape>
            </v:group>
            <v:group style="position:absolute;left:9514;top:168;width:19;height:2" coordorigin="9514,168" coordsize="19,2">
              <v:shape style="position:absolute;left:9514;top:168;width:19;height:2" coordorigin="9514,168" coordsize="19,0" path="m9514,168l9533,168,9533,168e" filled="f" stroked="t" strokeweight=".64pt" strokecolor="#231F20">
                <v:path arrowok="t"/>
              </v:shape>
            </v:group>
            <v:group style="position:absolute;left:11644;top:168;width:23;height:2" coordorigin="11644,168" coordsize="23,2">
              <v:shape style="position:absolute;left:11644;top:168;width:23;height:2" coordorigin="11644,168" coordsize="23,0" path="m11667,168l11644,168,11644,168e" filled="f" stroked="t" strokeweight=".64pt" strokecolor="#231F20">
                <v:path arrowok="t"/>
              </v:shape>
            </v:group>
            <v:group style="position:absolute;left:9514;top:-408;width:2153;height:1730" coordorigin="9514,-408" coordsize="2153,1730">
              <v:shape style="position:absolute;left:9514;top:-408;width:2153;height:1730" coordorigin="9514,-408" coordsize="2153,1730" path="m9514,1322l11667,1322,11667,-408e" filled="f" stroked="t" strokeweight=".64pt" strokecolor="#231F20">
                <v:path arrowok="t"/>
              </v:shape>
            </v:group>
            <v:group style="position:absolute;left:9914;top:-198;width:1349;height:1516" coordorigin="9914,-198" coordsize="1349,1516">
              <v:shape style="position:absolute;left:9914;top:-198;width:1349;height:1516" coordorigin="9914,-198" coordsize="1349,1516" path="m9914,1318l9914,1318,10619,1318,10623,1315,10692,1315,10699,1311,10737,1311,10741,1307,10764,1307,10768,1303,10791,1303,10794,1299,10810,1299,10817,1296,10829,1296,10833,1292,10836,1292,10844,1288,10855,1288,10859,1284,10867,1284,10871,1280,10875,1280,10882,1277,10886,1273,10894,1273,10897,1269,10901,1269,10909,1265,10913,1261,10920,1257,10924,1254,10928,1254,10935,1250,10939,1246,10947,1242,10961,1228,10976,1215,10990,1201,11002,1184,11012,1174,11015,1170,11019,1158,11027,1151,11031,1143,11038,1136,11042,1124,11050,1117,11054,1105,11057,1094,11065,1082,11069,1071,11076,1056,11080,1044,11084,1029,11092,1014,11095,998,11103,983,11107,964,11111,945,11118,926,11122,907,11130,884,11134,861,11141,838,11145,816,11149,789,11156,762,11160,732,11168,701,11172,671,11175,636,11183,602,11187,568,11195,526,11198,488,11206,446,11210,400,11214,351,11221,301,11225,252,11233,194,11236,137,11240,76,11248,12,11252,-53,11259,-126,11263,-198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32.498547pt;width:24.25pt;height:48.25pt;mso-position-horizontal-relative:page;mso-position-vertical-relative:paragraph;z-index:-5175" coordorigin="1768,-650" coordsize="485,965">
            <v:group style="position:absolute;left:1892;top:-287;width:238;height:239" coordorigin="1892,-287" coordsize="238,239">
              <v:shape style="position:absolute;left:1892;top:-287;width:238;height:239" coordorigin="1892,-287" coordsize="238,239" path="m2130,-167l2112,-104,2064,-60,2021,-48,1996,-50,1934,-76,1897,-127,1892,-148,1893,-174,1917,-239,1964,-278,2004,-287,2028,-285,2089,-257,2124,-204,2130,-167xe" filled="f" stroked="t" strokeweight=".25pt" strokecolor="#231F20">
                <v:path arrowok="t"/>
              </v:shape>
            </v:group>
            <v:group style="position:absolute;left:1770;top:-167;width:480;height:2" coordorigin="1770,-167" coordsize="480,2">
              <v:shape style="position:absolute;left:1770;top:-167;width:480;height:2" coordorigin="1770,-167" coordsize="480,0" path="m1770,-167l2250,-167e" filled="f" stroked="t" strokeweight=".25pt" strokecolor="#231F20">
                <v:path arrowok="t"/>
              </v:shape>
            </v:group>
            <v:group style="position:absolute;left:2010;top:-647;width:2;height:960" coordorigin="2010,-647" coordsize="2,960">
              <v:shape style="position:absolute;left:2010;top:-647;width:2;height:960" coordorigin="2010,-647" coordsize="0,960" path="m2010,-647l2010,31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2.498547pt;width:24.25pt;height:48.25pt;mso-position-horizontal-relative:page;mso-position-vertical-relative:paragraph;z-index:-5174" coordorigin="13588,-650" coordsize="485,965">
            <v:group style="position:absolute;left:13712;top:-287;width:238;height:239" coordorigin="13712,-287" coordsize="238,239">
              <v:shape style="position:absolute;left:13712;top:-287;width:238;height:239" coordorigin="13712,-287" coordsize="238,239" path="m13950,-167l13932,-104,13884,-60,13841,-48,13816,-50,13754,-76,13717,-127,13712,-148,13713,-174,13737,-239,13784,-278,13824,-287,13848,-285,13909,-257,13944,-204,13950,-167xe" filled="f" stroked="t" strokeweight=".25pt" strokecolor="#231F20">
                <v:path arrowok="t"/>
              </v:shape>
            </v:group>
            <v:group style="position:absolute;left:13590;top:-167;width:480;height:2" coordorigin="13590,-167" coordsize="480,2">
              <v:shape style="position:absolute;left:13590;top:-167;width:480;height:2" coordorigin="13590,-167" coordsize="480,0" path="m13590,-167l14070,-167e" filled="f" stroked="t" strokeweight=".25pt" strokecolor="#231F20">
                <v:path arrowok="t"/>
              </v:shape>
            </v:group>
            <v:group style="position:absolute;left:13830;top:-647;width:2;height:960" coordorigin="13830,-647" coordsize="2,960">
              <v:shape style="position:absolute;left:13830;top:-647;width:2;height:960" coordorigin="13830,-647" coordsize="0,960" path="m13830,-647l13830,31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822" w:val="left" w:leader="none"/>
        </w:tabs>
        <w:spacing w:before="79"/>
        <w:ind w:left="16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9" w:lineRule="exact" w:before="79"/>
        <w:ind w:left="0" w:right="228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82" w:val="left" w:leader="none"/>
          <w:tab w:pos="1173" w:val="left" w:leader="none"/>
          <w:tab w:pos="1710" w:val="left" w:leader="none"/>
          <w:tab w:pos="2205" w:val="left" w:leader="none"/>
        </w:tabs>
        <w:spacing w:line="148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9"/>
        <w:ind w:left="4661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11.1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Plotting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effects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9" w:lineRule="exact" w:before="79"/>
        <w:ind w:left="41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994" w:val="left" w:leader="none"/>
          <w:tab w:pos="1585" w:val="left" w:leader="none"/>
          <w:tab w:pos="2122" w:val="left" w:leader="none"/>
          <w:tab w:pos="2617" w:val="left" w:leader="none"/>
        </w:tabs>
        <w:spacing w:line="148" w:lineRule="exact"/>
        <w:ind w:left="41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262" w:space="40"/>
            <w:col w:w="5218"/>
          </w:cols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956"/>
        <w:jc w:val="center"/>
        <w:rPr>
          <w:b w:val="0"/>
          <w:bCs w:val="0"/>
        </w:rPr>
      </w:pPr>
      <w:r>
        <w:rPr/>
        <w:pict>
          <v:group style="position:absolute;margin-left:273.993011pt;margin-top:3.14582pt;width:351.456pt;height:17.89pt;mso-position-horizontal-relative:page;mso-position-vertical-relative:paragraph;z-index:-5176" coordorigin="5480,63" coordsize="7029,358">
            <v:shape style="position:absolute;left:5484;top:63;width:420;height:357" type="#_x0000_t75">
              <v:imagedata r:id="rId14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11.2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0"/>
          <w:w w:val="105"/>
        </w:rPr>
        <w:t>2-D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Plotting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3890" w:right="6735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11.2.1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Simple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plot(...)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plot(x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str)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respectively,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optiona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styl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control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Appendix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coordinates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1:N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default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definitio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multiple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produce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hol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mode.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76" w:lineRule="exact" w:before="88"/>
        <w:ind w:left="4204" w:right="5320" w:firstLine="2213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8.248505pt;margin-top:16.808374pt;width:252.489pt;height:218.967001pt;mso-position-horizontal-relative:page;mso-position-vertical-relative:paragraph;z-index:-5170" coordorigin="5965,336" coordsize="5050,4379">
            <v:group style="position:absolute;left:5998;top:343;width:4984;height:2" coordorigin="5998,343" coordsize="4984,2">
              <v:shape style="position:absolute;left:5998;top:343;width:4984;height:2" coordorigin="5998,343" coordsize="4984,0" path="m5998,343l10982,343e" filled="f" stroked="t" strokeweight=".641011pt" strokecolor="#231F20">
                <v:path arrowok="t"/>
              </v:shape>
            </v:group>
            <v:group style="position:absolute;left:5998;top:343;width:4984;height:4367" coordorigin="5998,343" coordsize="4984,4367">
              <v:shape style="position:absolute;left:5998;top:343;width:4984;height:4367" coordorigin="5998,343" coordsize="4984,4367" path="m5998,4709l10982,4709,10982,343e" filled="f" stroked="t" strokeweight=".64pt" strokecolor="#231F20">
                <v:path arrowok="t"/>
              </v:shape>
            </v:group>
            <v:group style="position:absolute;left:5998;top:343;width:2;height:4367" coordorigin="5998,343" coordsize="2,4367">
              <v:shape style="position:absolute;left:5998;top:343;width:2;height:4367" coordorigin="5998,343" coordsize="0,4367" path="m5998,343l5998,4709e" filled="f" stroked="t" strokeweight=".641008pt" strokecolor="#231F20">
                <v:path arrowok="t"/>
              </v:shape>
            </v:group>
            <v:group style="position:absolute;left:5998;top:4709;width:4984;height:2" coordorigin="5998,4709" coordsize="4984,2">
              <v:shape style="position:absolute;left:5998;top:4709;width:4984;height:2" coordorigin="5998,4709" coordsize="4984,0" path="m5998,4709l10982,4709e" filled="f" stroked="t" strokeweight=".640007pt" strokecolor="#231F20">
                <v:path arrowok="t"/>
              </v:shape>
            </v:group>
            <v:group style="position:absolute;left:5992;top:4682;width:13;height:2" coordorigin="5992,4682" coordsize="13,2">
              <v:shape style="position:absolute;left:5992;top:4682;width:13;height:2" coordorigin="5992,4682" coordsize="13,0" path="m5992,4682l6004,4682e" filled="f" stroked="t" strokeweight="2.667pt" strokecolor="#231F20">
                <v:path arrowok="t"/>
              </v:shape>
            </v:group>
            <v:group style="position:absolute;left:5992;top:367;width:13;height:2" coordorigin="5992,367" coordsize="13,2">
              <v:shape style="position:absolute;left:5992;top:367;width:13;height:2" coordorigin="5992,367" coordsize="13,0" path="m5992,367l6004,367e" filled="f" stroked="t" strokeweight="2.477pt" strokecolor="#231F20">
                <v:path arrowok="t"/>
              </v:shape>
            </v:group>
            <v:group style="position:absolute;left:6822;top:373;width:13;height:2" coordorigin="6822,373" coordsize="13,2">
              <v:shape style="position:absolute;left:6822;top:373;width:13;height:2" coordorigin="6822,373" coordsize="13,0" path="m6822,373l6835,373e" filled="f" stroked="t" strokeweight="3pt" strokecolor="#231F20">
                <v:path arrowok="t"/>
              </v:shape>
            </v:group>
            <v:group style="position:absolute;left:7653;top:373;width:13;height:2" coordorigin="7653,373" coordsize="13,2">
              <v:shape style="position:absolute;left:7653;top:373;width:13;height:2" coordorigin="7653,373" coordsize="13,0" path="m7653,373l7666,373e" filled="f" stroked="t" strokeweight="3pt" strokecolor="#231F20">
                <v:path arrowok="t"/>
              </v:shape>
            </v:group>
            <v:group style="position:absolute;left:8483;top:373;width:13;height:2" coordorigin="8483,373" coordsize="13,2">
              <v:shape style="position:absolute;left:8483;top:373;width:13;height:2" coordorigin="8483,373" coordsize="13,0" path="m8483,373l8496,373e" filled="f" stroked="t" strokeweight="3pt" strokecolor="#231F20">
                <v:path arrowok="t"/>
              </v:shape>
            </v:group>
            <v:group style="position:absolute;left:9314;top:373;width:13;height:2" coordorigin="9314,373" coordsize="13,2">
              <v:shape style="position:absolute;left:9314;top:373;width:13;height:2" coordorigin="9314,373" coordsize="13,0" path="m9314,373l9327,373e" filled="f" stroked="t" strokeweight="3pt" strokecolor="#231F20">
                <v:path arrowok="t"/>
              </v:shape>
            </v:group>
            <v:group style="position:absolute;left:10103;top:4656;width:2;height:2" coordorigin="10103,4656" coordsize="2,2">
              <v:shape style="position:absolute;left:10103;top:4656;width:2;height:2" coordorigin="10103,4656" coordsize="0,0" path="m10103,4656l10103,4656e" filled="f" stroked="t" strokeweight=".64pt" strokecolor="#231F20">
                <v:path arrowok="t"/>
              </v:shape>
            </v:group>
            <v:group style="position:absolute;left:10145;top:373;width:13;height:2" coordorigin="10145,373" coordsize="13,2">
              <v:shape style="position:absolute;left:10145;top:373;width:13;height:2" coordorigin="10145,373" coordsize="13,0" path="m10145,373l10157,373e" filled="f" stroked="t" strokeweight="3pt" strokecolor="#231F20">
                <v:path arrowok="t"/>
              </v:shape>
            </v:group>
            <v:group style="position:absolute;left:6822;top:4679;width:13;height:2" coordorigin="6822,4679" coordsize="13,2">
              <v:shape style="position:absolute;left:6822;top:4679;width:13;height:2" coordorigin="6822,4679" coordsize="13,0" path="m6822,4679l6835,4679e" filled="f" stroked="t" strokeweight="3pt" strokecolor="#231F20">
                <v:path arrowok="t"/>
              </v:shape>
            </v:group>
            <v:group style="position:absolute;left:7653;top:4679;width:13;height:2" coordorigin="7653,4679" coordsize="13,2">
              <v:shape style="position:absolute;left:7653;top:4679;width:13;height:2" coordorigin="7653,4679" coordsize="13,0" path="m7653,4679l7666,4679e" filled="f" stroked="t" strokeweight="3pt" strokecolor="#231F20">
                <v:path arrowok="t"/>
              </v:shape>
            </v:group>
            <v:group style="position:absolute;left:8483;top:4679;width:13;height:2" coordorigin="8483,4679" coordsize="13,2">
              <v:shape style="position:absolute;left:8483;top:4679;width:13;height:2" coordorigin="8483,4679" coordsize="13,0" path="m8483,4679l8496,4679e" filled="f" stroked="t" strokeweight="3pt" strokecolor="#231F20">
                <v:path arrowok="t"/>
              </v:shape>
            </v:group>
            <v:group style="position:absolute;left:9314;top:4679;width:13;height:2" coordorigin="9314,4679" coordsize="13,2">
              <v:shape style="position:absolute;left:9314;top:4679;width:13;height:2" coordorigin="9314,4679" coordsize="13,0" path="m9314,4679l9327,4679e" filled="f" stroked="t" strokeweight="3pt" strokecolor="#231F20">
                <v:path arrowok="t"/>
              </v:shape>
            </v:group>
            <v:group style="position:absolute;left:10145;top:4679;width:13;height:2" coordorigin="10145,4679" coordsize="13,2">
              <v:shape style="position:absolute;left:10145;top:4679;width:13;height:2" coordorigin="10145,4679" coordsize="13,0" path="m10145,4679l10157,4679e" filled="f" stroked="t" strokeweight="3pt" strokecolor="#231F20">
                <v:path arrowok="t"/>
              </v:shape>
            </v:group>
            <v:group style="position:absolute;left:10975;top:4682;width:13;height:2" coordorigin="10975,4682" coordsize="13,2">
              <v:shape style="position:absolute;left:10975;top:4682;width:13;height:2" coordorigin="10975,4682" coordsize="13,0" path="m10975,4682l10988,4682e" filled="f" stroked="t" strokeweight="2.667pt" strokecolor="#231F20">
                <v:path arrowok="t"/>
              </v:shape>
            </v:group>
            <v:group style="position:absolute;left:10975;top:367;width:13;height:2" coordorigin="10975,367" coordsize="13,2">
              <v:shape style="position:absolute;left:10975;top:367;width:13;height:2" coordorigin="10975,367" coordsize="13,0" path="m10975,367l10988,367e" filled="f" stroked="t" strokeweight="2.477pt" strokecolor="#231F20">
                <v:path arrowok="t"/>
              </v:shape>
            </v:group>
            <v:group style="position:absolute;left:5998;top:4271;width:60;height:2" coordorigin="5998,4271" coordsize="60,2">
              <v:shape style="position:absolute;left:5998;top:4271;width:60;height:2" coordorigin="5998,4271" coordsize="60,0" path="m5998,4271l6058,4271,6058,4271e" filled="f" stroked="t" strokeweight=".64pt" strokecolor="#231F20">
                <v:path arrowok="t"/>
              </v:shape>
            </v:group>
            <v:group style="position:absolute;left:10922;top:4271;width:60;height:2" coordorigin="10922,4271" coordsize="60,2">
              <v:shape style="position:absolute;left:10922;top:4271;width:60;height:2" coordorigin="10922,4271" coordsize="60,0" path="m10982,4271l10922,4271,10922,4271e" filled="f" stroked="t" strokeweight=".64pt" strokecolor="#231F20">
                <v:path arrowok="t"/>
              </v:shape>
            </v:group>
            <v:group style="position:absolute;left:5998;top:3833;width:60;height:2" coordorigin="5998,3833" coordsize="60,2">
              <v:shape style="position:absolute;left:5998;top:3833;width:60;height:2" coordorigin="5998,3833" coordsize="60,0" path="m5998,3833l6058,3833,6058,3833e" filled="f" stroked="t" strokeweight=".64pt" strokecolor="#231F20">
                <v:path arrowok="t"/>
              </v:shape>
            </v:group>
            <v:group style="position:absolute;left:10922;top:3833;width:60;height:2" coordorigin="10922,3833" coordsize="60,2">
              <v:shape style="position:absolute;left:10922;top:3833;width:60;height:2" coordorigin="10922,3833" coordsize="60,0" path="m10982,3833l10922,3833,10922,3833e" filled="f" stroked="t" strokeweight=".64pt" strokecolor="#231F20">
                <v:path arrowok="t"/>
              </v:shape>
            </v:group>
            <v:group style="position:absolute;left:5998;top:3398;width:60;height:2" coordorigin="5998,3398" coordsize="60,2">
              <v:shape style="position:absolute;left:5998;top:3398;width:60;height:2" coordorigin="5998,3398" coordsize="60,0" path="m5998,3398l6058,3398,6058,3398e" filled="f" stroked="t" strokeweight=".64pt" strokecolor="#231F20">
                <v:path arrowok="t"/>
              </v:shape>
            </v:group>
            <v:group style="position:absolute;left:10922;top:3398;width:60;height:2" coordorigin="10922,3398" coordsize="60,2">
              <v:shape style="position:absolute;left:10922;top:3398;width:60;height:2" coordorigin="10922,3398" coordsize="60,0" path="m10982,3398l10922,3398,10922,3398e" filled="f" stroked="t" strokeweight=".64pt" strokecolor="#231F20">
                <v:path arrowok="t"/>
              </v:shape>
            </v:group>
            <v:group style="position:absolute;left:5998;top:2960;width:60;height:2" coordorigin="5998,2960" coordsize="60,2">
              <v:shape style="position:absolute;left:5998;top:2960;width:60;height:2" coordorigin="5998,2960" coordsize="60,0" path="m5998,2960l6058,2960,6058,2960e" filled="f" stroked="t" strokeweight=".64pt" strokecolor="#231F20">
                <v:path arrowok="t"/>
              </v:shape>
            </v:group>
            <v:group style="position:absolute;left:10922;top:2960;width:60;height:2" coordorigin="10922,2960" coordsize="60,2">
              <v:shape style="position:absolute;left:10922;top:2960;width:60;height:2" coordorigin="10922,2960" coordsize="60,0" path="m10982,2960l10922,2960,10922,2960e" filled="f" stroked="t" strokeweight=".64pt" strokecolor="#231F20">
                <v:path arrowok="t"/>
              </v:shape>
            </v:group>
            <v:group style="position:absolute;left:5998;top:2526;width:60;height:2" coordorigin="5998,2526" coordsize="60,2">
              <v:shape style="position:absolute;left:5998;top:2526;width:60;height:2" coordorigin="5998,2526" coordsize="60,0" path="m5998,2526l6058,2526,6058,2526e" filled="f" stroked="t" strokeweight=".64pt" strokecolor="#231F20">
                <v:path arrowok="t"/>
              </v:shape>
            </v:group>
            <v:group style="position:absolute;left:10922;top:2526;width:60;height:2" coordorigin="10922,2526" coordsize="60,2">
              <v:shape style="position:absolute;left:10922;top:2526;width:60;height:2" coordorigin="10922,2526" coordsize="60,0" path="m10982,2526l10922,2526,10922,2526e" filled="f" stroked="t" strokeweight=".64pt" strokecolor="#231F20">
                <v:path arrowok="t"/>
              </v:shape>
            </v:group>
            <v:group style="position:absolute;left:5998;top:2088;width:60;height:2" coordorigin="5998,2088" coordsize="60,2">
              <v:shape style="position:absolute;left:5998;top:2088;width:60;height:2" coordorigin="5998,2088" coordsize="60,0" path="m5998,2088l6058,2088,6058,2088e" filled="f" stroked="t" strokeweight=".64pt" strokecolor="#231F20">
                <v:path arrowok="t"/>
              </v:shape>
            </v:group>
            <v:group style="position:absolute;left:10922;top:2088;width:60;height:2" coordorigin="10922,2088" coordsize="60,2">
              <v:shape style="position:absolute;left:10922;top:2088;width:60;height:2" coordorigin="10922,2088" coordsize="60,0" path="m10982,2088l10922,2088,10922,2088e" filled="f" stroked="t" strokeweight=".64pt" strokecolor="#231F20">
                <v:path arrowok="t"/>
              </v:shape>
            </v:group>
            <v:group style="position:absolute;left:5998;top:1649;width:60;height:2" coordorigin="5998,1649" coordsize="60,2">
              <v:shape style="position:absolute;left:5998;top:1649;width:60;height:2" coordorigin="5998,1649" coordsize="60,0" path="m5998,1649l6058,1649,6058,1649e" filled="f" stroked="t" strokeweight=".64pt" strokecolor="#231F20">
                <v:path arrowok="t"/>
              </v:shape>
            </v:group>
            <v:group style="position:absolute;left:10922;top:1649;width:60;height:2" coordorigin="10922,1649" coordsize="60,2">
              <v:shape style="position:absolute;left:10922;top:1649;width:60;height:2" coordorigin="10922,1649" coordsize="60,0" path="m10982,1649l10922,1649,10922,1649e" filled="f" stroked="t" strokeweight=".64pt" strokecolor="#231F20">
                <v:path arrowok="t"/>
              </v:shape>
            </v:group>
            <v:group style="position:absolute;left:5998;top:1215;width:60;height:2" coordorigin="5998,1215" coordsize="60,2">
              <v:shape style="position:absolute;left:5998;top:1215;width:60;height:2" coordorigin="5998,1215" coordsize="60,0" path="m5998,1215l6058,1215,6058,1215e" filled="f" stroked="t" strokeweight=".64pt" strokecolor="#231F20">
                <v:path arrowok="t"/>
              </v:shape>
            </v:group>
            <v:group style="position:absolute;left:10922;top:1215;width:60;height:2" coordorigin="10922,1215" coordsize="60,2">
              <v:shape style="position:absolute;left:10922;top:1215;width:60;height:2" coordorigin="10922,1215" coordsize="60,0" path="m10982,1215l10922,1215,10922,1215e" filled="f" stroked="t" strokeweight=".64pt" strokecolor="#231F20">
                <v:path arrowok="t"/>
              </v:shape>
            </v:group>
            <v:group style="position:absolute;left:5998;top:777;width:60;height:2" coordorigin="5998,777" coordsize="60,2">
              <v:shape style="position:absolute;left:5998;top:777;width:60;height:2" coordorigin="5998,777" coordsize="60,0" path="m5998,777l6058,777,6058,777e" filled="f" stroked="t" strokeweight=".64pt" strokecolor="#231F20">
                <v:path arrowok="t"/>
              </v:shape>
            </v:group>
            <v:group style="position:absolute;left:10922;top:777;width:60;height:2" coordorigin="10922,777" coordsize="60,2">
              <v:shape style="position:absolute;left:10922;top:777;width:60;height:2" coordorigin="10922,777" coordsize="60,0" path="m10982,777l10922,777,10922,777e" filled="f" stroked="t" strokeweight=".64pt" strokecolor="#231F20">
                <v:path arrowok="t"/>
              </v:shape>
            </v:group>
            <v:group style="position:absolute;left:5998;top:343;width:4984;height:4367" coordorigin="5998,343" coordsize="4984,4367">
              <v:shape style="position:absolute;left:5998;top:343;width:4984;height:4367" coordorigin="5998,343" coordsize="4984,4367" path="m5998,4709l10982,4709,10982,343e" filled="f" stroked="t" strokeweight=".64pt" strokecolor="#231F20">
                <v:path arrowok="t"/>
              </v:shape>
            </v:group>
            <v:group style="position:absolute;left:5998;top:2305;width:4984;height:1311" coordorigin="5998,2305" coordsize="4984,1311">
              <v:shape style="position:absolute;left:5998;top:2305;width:4984;height:1311" coordorigin="5998,2305" coordsize="4984,1311" path="m5998,3616l6170,3570,6401,3509,6633,3448,6865,3387,7097,3326,7329,3265,7561,3204,7792,3143,8024,3082,8256,3021,8488,2961,8720,2900,8952,2839,9184,2778,9415,2717,9647,2656,9879,2595,10111,2534,10343,2473,10575,2412,10806,2351,10982,2305e" filled="f" stroked="t" strokeweight=".64pt" strokecolor="#6D6E71">
                <v:path arrowok="t"/>
              </v:shape>
            </v:group>
            <v:group style="position:absolute;left:5998;top:1977;width:4984;height:983" coordorigin="5998,1977" coordsize="4984,983">
              <v:shape style="position:absolute;left:5998;top:1977;width:4984;height:983" coordorigin="5998,1977" coordsize="4984,983" path="m5998,1977l6170,2111,6341,2229,6425,2286,6511,2341,6598,2395,6687,2447,6776,2496,6867,2544,6958,2590,7051,2633,7145,2675,7240,2713,7335,2750,7432,2783,7529,2814,7627,2843,7726,2868,7826,2890,7926,2910,8027,2926,8129,2939,8231,2949,8402,2960,8574,2960,8687,2954,8799,2945,8910,2932,9019,2915,9128,2895,9236,2871,9342,2844,9448,2814,9553,2780,9656,2744,9759,2705,9860,2662,9960,2617,10060,2569,10158,2519,10256,2466,10352,2410,10447,2352,10542,2291,10635,2229,10806,2111,10982,1977e" filled="f" stroked="t" strokeweight=".64pt" strokecolor="#A5A7AA">
                <v:path arrowok="t"/>
              </v:shape>
            </v:group>
            <v:group style="position:absolute;left:5998;top:1486;width:4984;height:2949" coordorigin="5998,1486" coordsize="4984,2949">
              <v:shape style="position:absolute;left:5998;top:1486;width:4984;height:2949" coordorigin="5998,1486" coordsize="4984,2949" path="m5998,4435l6170,4149,6341,3905,6512,3696,6684,3520,6855,3376,7027,3257,7198,3166,7370,3094,7541,3040,7716,3006,7810,2992,7905,2981,8000,2973,8095,2967,8190,2964,8286,2962,8381,2961,8477,2961,8573,2961,8668,2960,8764,2959,8859,2956,8954,2951,9048,2945,9143,2935,9237,2922,9330,2905,9423,2884,9515,2858,9606,2827,9778,2758,9949,2663,10121,2545,10292,2400,10464,2225,10635,2015,10806,1771,10982,1486e" filled="f" stroked="t" strokeweight=".64pt" strokecolor="#434344">
                <v:path arrowok="t"/>
              </v:shape>
            </v:group>
            <v:group style="position:absolute;left:5998;top:750;width:4984;height:2210" coordorigin="5998,750" coordsize="4984,2210">
              <v:shape style="position:absolute;left:5998;top:750;width:4984;height:2210" coordorigin="5998,750" coordsize="4984,2210" path="m5998,750l6170,1299,6341,1741,6512,2088,6684,2354,6855,2553,7027,2701,7198,2804,7370,2873,7541,2914,7716,2941,7888,2953,8059,2960,8917,2960,9088,2953,9260,2941,9435,2914,9606,2873,9778,2804,9949,2701,10121,2553,10292,2354,10464,2088,10635,1741,10806,1299,10982,750e" filled="f" stroked="t" strokeweight=".64pt" strokecolor="#231F20">
                <v:path arrowok="t"/>
              </v:shape>
            </v:group>
            <v:group style="position:absolute;left:9886;top:3802;width:972;height:834" coordorigin="9886,3802" coordsize="972,834">
              <v:shape style="position:absolute;left:9886;top:3802;width:972;height:834" coordorigin="9886,3802" coordsize="972,834" path="m9886,4637l10857,4637,10857,3802,9886,3802,9886,4637xe" filled="t" fillcolor="#FFFFFF" stroked="f">
                <v:path arrowok="t"/>
                <v:fill type="solid"/>
              </v:shape>
            </v:group>
            <v:group style="position:absolute;left:9886;top:3802;width:972;height:834" coordorigin="9886,3802" coordsize="972,834">
              <v:shape style="position:absolute;left:9886;top:3802;width:972;height:834" coordorigin="9886,3802" coordsize="972,834" path="m9886,4637l9886,3802,10857,3802,10857,4637,9886,4637e" filled="f" stroked="t" strokeweight=".64pt" strokecolor="#FFFFFF">
                <v:path arrowok="t"/>
              </v:shape>
            </v:group>
            <v:group style="position:absolute;left:9886;top:3802;width:972;height:2" coordorigin="9886,3802" coordsize="972,2">
              <v:shape style="position:absolute;left:9886;top:3802;width:972;height:2" coordorigin="9886,3802" coordsize="972,0" path="m9886,3802l10857,3802,10857,3802e" filled="f" stroked="t" strokeweight=".64pt" strokecolor="#231F20">
                <v:path arrowok="t"/>
              </v:shape>
            </v:group>
            <v:group style="position:absolute;left:9886;top:3802;width:972;height:834" coordorigin="9886,3802" coordsize="972,834">
              <v:shape style="position:absolute;left:9886;top:3802;width:972;height:834" coordorigin="9886,3802" coordsize="972,834" path="m9886,4637l10857,4637,10857,3802e" filled="f" stroked="t" strokeweight=".64pt" strokecolor="#231F20">
                <v:path arrowok="t"/>
              </v:shape>
            </v:group>
            <v:group style="position:absolute;left:9886;top:3802;width:2;height:834" coordorigin="9886,3802" coordsize="2,834">
              <v:shape style="position:absolute;left:9886;top:3802;width:2;height:834" coordorigin="9886,3802" coordsize="0,834" path="m9886,3802l9886,4637e" filled="f" stroked="t" strokeweight=".64pt" strokecolor="#231F20">
                <v:path arrowok="t"/>
              </v:shape>
            </v:group>
            <v:group style="position:absolute;left:9886;top:4637;width:972;height:2" coordorigin="9886,4637" coordsize="972,2">
              <v:shape style="position:absolute;left:9886;top:4637;width:972;height:2" coordorigin="9886,4637" coordsize="972,0" path="m9886,4637l10857,4637,10857,4637e" filled="f" stroked="t" strokeweight=".64pt" strokecolor="#231F20">
                <v:path arrowok="t"/>
              </v:shape>
            </v:group>
            <v:group style="position:absolute;left:9886;top:3802;width:972;height:834" coordorigin="9886,3802" coordsize="972,834">
              <v:shape style="position:absolute;left:9886;top:3802;width:972;height:834" coordorigin="9886,3802" coordsize="972,834" path="m9886,4637l9886,3802,10857,3802e" filled="f" stroked="t" strokeweight=".64pt" strokecolor="#231F20">
                <v:path arrowok="t"/>
              </v:shape>
            </v:group>
            <v:group style="position:absolute;left:9886;top:3802;width:972;height:834" coordorigin="9886,3802" coordsize="972,834">
              <v:shape style="position:absolute;left:9886;top:3802;width:972;height:834" coordorigin="9886,3802" coordsize="972,834" path="m9886,4637l10857,4637,10857,3802e" filled="f" stroked="t" strokeweight=".64pt" strokecolor="#231F20">
                <v:path arrowok="t"/>
              </v:shape>
            </v:group>
            <v:group style="position:absolute;left:9977;top:3924;width:476;height:2" coordorigin="9977,3924" coordsize="476,2">
              <v:shape style="position:absolute;left:9977;top:3924;width:476;height:2" coordorigin="9977,3924" coordsize="476,0" path="m9977,3924l10454,3924e" filled="f" stroked="t" strokeweight=".64pt" strokecolor="#6D6E71">
                <v:path arrowok="t"/>
              </v:shape>
            </v:group>
            <v:group style="position:absolute;left:9977;top:4119;width:476;height:2" coordorigin="9977,4119" coordsize="476,2">
              <v:shape style="position:absolute;left:9977;top:4119;width:476;height:2" coordorigin="9977,4119" coordsize="476,0" path="m9977,4119l10454,4119e" filled="f" stroked="t" strokeweight=".64pt" strokecolor="#A5A7AA">
                <v:path arrowok="t"/>
              </v:shape>
            </v:group>
            <v:group style="position:absolute;left:9977;top:4317;width:476;height:2" coordorigin="9977,4317" coordsize="476,2">
              <v:shape style="position:absolute;left:9977;top:4317;width:476;height:2" coordorigin="9977,4317" coordsize="476,0" path="m9977,4317l10454,4317e" filled="f" stroked="t" strokeweight=".64pt" strokecolor="#434344">
                <v:path arrowok="t"/>
              </v:shape>
            </v:group>
            <v:group style="position:absolute;left:9977;top:4511;width:476;height:2" coordorigin="9977,4511" coordsize="476,2">
              <v:shape style="position:absolute;left:9977;top:4511;width:476;height:2" coordorigin="9977,4511" coordsize="476,0" path="m9977,4511l10454,4511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po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74.945496pt;margin-top:3.277402pt;width:12.866526pt;height:10.871539pt;mso-position-horizontal-relative:page;mso-position-vertical-relative:paragraph;z-index:-5167" type="#_x0000_t202" filled="f" stroked="f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position w:val="-7"/>
                      <w:sz w:val="16"/>
                      <w:szCs w:val="16"/>
                    </w:rPr>
                    <w:t>x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99"/>
                      <w:position w:val="0"/>
                      <w:sz w:val="13"/>
                      <w:szCs w:val="13"/>
                    </w:rPr>
                    <w:t>N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2192" w:right="62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9"/>
        <w:ind w:left="4151" w:right="198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4691" w:val="left" w:leader="none"/>
        </w:tabs>
        <w:spacing w:before="80"/>
        <w:ind w:left="0" w:right="338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9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9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9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position w:val="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77" w:lineRule="exact" w:before="14"/>
        <w:ind w:left="0" w:right="338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691" w:val="left" w:leader="none"/>
        </w:tabs>
        <w:spacing w:line="205" w:lineRule="exact"/>
        <w:ind w:left="0" w:right="338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5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position w:val="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14"/>
        <w:ind w:left="0" w:right="338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5" w:lineRule="exact" w:before="6"/>
        <w:ind w:left="4151" w:right="198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982" w:val="left" w:leader="none"/>
          <w:tab w:pos="2745" w:val="left" w:leader="none"/>
          <w:tab w:pos="3697" w:val="left" w:leader="none"/>
          <w:tab w:pos="4459" w:val="left" w:leader="none"/>
          <w:tab w:pos="5358" w:val="left" w:leader="none"/>
          <w:tab w:pos="6120" w:val="left" w:leader="none"/>
        </w:tabs>
        <w:spacing w:line="163" w:lineRule="exact"/>
        <w:ind w:left="108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12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8.890905pt;width:24.25pt;height:48.25pt;mso-position-horizontal-relative:page;mso-position-vertical-relative:paragraph;z-index:-5169" coordorigin="1768,178" coordsize="485,965">
            <v:group style="position:absolute;left:1892;top:540;width:238;height:239" coordorigin="1892,540" coordsize="238,239">
              <v:shape style="position:absolute;left:1892;top:540;width:238;height:239" coordorigin="1892,540" coordsize="238,239" path="m2130,660l2112,724,2064,768,2021,780,1996,778,1934,751,1897,701,1892,680,1893,653,1917,588,1964,550,2004,540,2028,542,2089,570,2124,623,2130,660xe" filled="f" stroked="t" strokeweight=".25pt" strokecolor="#231F20">
                <v:path arrowok="t"/>
              </v:shape>
            </v:group>
            <v:group style="position:absolute;left:1770;top:660;width:480;height:2" coordorigin="1770,660" coordsize="480,2">
              <v:shape style="position:absolute;left:1770;top:660;width:480;height:2" coordorigin="1770,660" coordsize="480,0" path="m1770,660l2250,660e" filled="f" stroked="t" strokeweight=".25pt" strokecolor="#231F20">
                <v:path arrowok="t"/>
              </v:shape>
            </v:group>
            <v:group style="position:absolute;left:2010;top:180;width:2;height:960" coordorigin="2010,180" coordsize="2,960">
              <v:shape style="position:absolute;left:2010;top:180;width:2;height:960" coordorigin="2010,180" coordsize="0,960" path="m2010,180l2010,114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890905pt;width:24.25pt;height:48.25pt;mso-position-horizontal-relative:page;mso-position-vertical-relative:paragraph;z-index:-5168" coordorigin="13588,178" coordsize="485,965">
            <v:group style="position:absolute;left:13712;top:540;width:238;height:239" coordorigin="13712,540" coordsize="238,239">
              <v:shape style="position:absolute;left:13712;top:540;width:238;height:239" coordorigin="13712,540" coordsize="238,239" path="m13950,660l13932,724,13884,768,13841,780,13816,778,13754,751,13717,701,13712,680,13713,653,13737,588,13784,550,13824,540,13848,542,13909,570,13944,623,13950,660xe" filled="f" stroked="t" strokeweight=".25pt" strokecolor="#231F20">
                <v:path arrowok="t"/>
              </v:shape>
            </v:group>
            <v:group style="position:absolute;left:13590;top:660;width:480;height:2" coordorigin="13590,660" coordsize="480,2">
              <v:shape style="position:absolute;left:13590;top:660;width:480;height:2" coordorigin="13590,660" coordsize="480,0" path="m13590,660l14070,660e" filled="f" stroked="t" strokeweight=".25pt" strokecolor="#231F20">
                <v:path arrowok="t"/>
              </v:shape>
            </v:group>
            <v:group style="position:absolute;left:13830;top:180;width:2;height:960" coordorigin="13830,180" coordsize="2,960">
              <v:shape style="position:absolute;left:13830;top:180;width:2;height:960" coordorigin="13830,180" coordsize="0,960" path="m13830,180l13830,114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3"/>
        <w:ind w:left="3851" w:right="1958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Powers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602" w:right="40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64pt;width:238.395pt;height:13.168pt;mso-position-horizontal-relative:page;mso-position-vertical-relative:paragraph;z-index:-517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11.2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linspace(-1.5,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'rgbk';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pwr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x.^pwr,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clr(pwr))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'x^N'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'powers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legend({'N=1',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'N=2',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'N=3',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'N=4'},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2pt;width:228pt;height:.1pt;mso-position-horizontal-relative:page;mso-position-vertical-relative:paragraph;z-index:-5172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'Location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'SouthEast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3169" w:right="2386" w:firstLine="240"/>
        <w:jc w:val="both"/>
      </w:pPr>
      <w:r>
        <w:rPr>
          <w:b w:val="0"/>
          <w:bCs w:val="0"/>
          <w:color w:val="231F20"/>
          <w:spacing w:val="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observ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69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29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6" w:lineRule="auto" w:before="29"/>
        <w:ind w:left="3629" w:right="2569"/>
        <w:jc w:val="left"/>
      </w:pP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plots—red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black.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4–7: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3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4</w:t>
      </w:r>
      <w:r>
        <w:rPr>
          <w:b w:val="0"/>
          <w:bCs w:val="0"/>
          <w:color w:val="231F20"/>
          <w:spacing w:val="15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above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colors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used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sequence.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26" w:lineRule="auto"/>
        <w:jc w:val="left"/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auto"/>
        <w:ind w:left="4350" w:right="2403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legend(...)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43" w:lineRule="exac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function—this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lower-right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602" w:right="1326"/>
        <w:jc w:val="center"/>
      </w:pP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numPr>
          <w:ilvl w:val="2"/>
          <w:numId w:val="9"/>
        </w:numPr>
        <w:tabs>
          <w:tab w:pos="4531" w:val="left" w:leader="none"/>
        </w:tabs>
        <w:ind w:left="453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110"/>
        </w:rPr>
        <w:t>Plot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0"/>
          <w:w w:val="110"/>
        </w:rPr>
        <w:t>Options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801"/>
        <w:jc w:val="left"/>
      </w:pP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enhancemen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11.1.2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3"/>
          <w:numId w:val="9"/>
        </w:numPr>
        <w:tabs>
          <w:tab w:pos="4345" w:val="left" w:leader="none"/>
        </w:tabs>
        <w:spacing w:line="260" w:lineRule="exact"/>
        <w:ind w:left="4350" w:right="2131" w:hanging="280"/>
        <w:jc w:val="left"/>
      </w:pPr>
      <w:r>
        <w:rPr>
          <w:b w:val="0"/>
          <w:bCs w:val="0"/>
          <w:color w:val="231F20"/>
          <w:spacing w:val="0"/>
          <w:w w:val="100"/>
        </w:rPr>
        <w:t>Setting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(details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9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-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plotyy(...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axi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9"/>
        </w:numPr>
        <w:tabs>
          <w:tab w:pos="4345" w:val="left" w:leader="none"/>
        </w:tabs>
        <w:spacing w:line="260" w:lineRule="exact" w:before="29"/>
        <w:ind w:left="4350" w:right="2194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Obtaining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logarithmic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x-axis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semilogx(...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y-axis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semilogy(...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both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loglog(...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987"/>
        <w:jc w:val="left"/>
      </w:pP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strongl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sugges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experimen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feature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9"/>
        </w:numPr>
        <w:tabs>
          <w:tab w:pos="4531" w:val="left" w:leader="none"/>
        </w:tabs>
        <w:ind w:left="453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Parametric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0"/>
          <w:w w:val="105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88.375pt;margin-top:7.774963pt;width:24.25pt;height:48.25pt;mso-position-horizontal-relative:page;mso-position-vertical-relative:paragraph;z-index:-5163" coordorigin="1768,155" coordsize="485,965">
            <v:group style="position:absolute;left:1892;top:518;width:238;height:239" coordorigin="1892,518" coordsize="238,239">
              <v:shape style="position:absolute;left:1892;top:518;width:238;height:239" coordorigin="1892,518" coordsize="238,239" path="m2130,638l2112,702,2064,745,2021,757,1996,756,1934,729,1897,678,1892,658,1893,631,1917,566,1964,527,2004,518,2028,520,2089,548,2124,601,2130,638xe" filled="f" stroked="t" strokeweight=".25pt" strokecolor="#231F20">
                <v:path arrowok="t"/>
              </v:shape>
            </v:group>
            <v:group style="position:absolute;left:1770;top:638;width:480;height:2" coordorigin="1770,638" coordsize="480,2">
              <v:shape style="position:absolute;left:1770;top:638;width:480;height:2" coordorigin="1770,638" coordsize="480,0" path="m1770,638l2250,638e" filled="f" stroked="t" strokeweight=".25pt" strokecolor="#231F20">
                <v:path arrowok="t"/>
              </v:shape>
            </v:group>
            <v:group style="position:absolute;left:2010;top:158;width:2;height:960" coordorigin="2010,158" coordsize="2,960">
              <v:shape style="position:absolute;left:2010;top:158;width:2;height:960" coordorigin="2010,158" coordsize="0,960" path="m2010,158l2010,111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774963pt;width:24.25pt;height:48.25pt;mso-position-horizontal-relative:page;mso-position-vertical-relative:paragraph;z-index:-5162" coordorigin="13588,155" coordsize="485,965">
            <v:group style="position:absolute;left:13712;top:518;width:238;height:239" coordorigin="13712,518" coordsize="238,239">
              <v:shape style="position:absolute;left:13712;top:518;width:238;height:239" coordorigin="13712,518" coordsize="238,239" path="m13950,638l13932,702,13884,745,13841,757,13816,756,13754,729,13717,678,13712,658,13713,631,13737,566,13784,527,13824,518,13848,520,13909,548,13944,601,13950,638xe" filled="f" stroked="t" strokeweight=".25pt" strokecolor="#231F20">
                <v:path arrowok="t"/>
              </v:shape>
            </v:group>
            <v:group style="position:absolute;left:13590;top:638;width:480;height:2" coordorigin="13590,638" coordsize="480,2">
              <v:shape style="position:absolute;left:13590;top:638;width:480;height:2" coordorigin="13590,638" coordsize="480,0" path="m13590,638l14070,638e" filled="f" stroked="t" strokeweight=".25pt" strokecolor="#231F20">
                <v:path arrowok="t"/>
              </v:shape>
            </v:group>
            <v:group style="position:absolute;left:13830;top:158;width:2;height:960" coordorigin="13830,158" coordsize="2,960">
              <v:shape style="position:absolute;left:13830;top:158;width:2;height:960" coordorigin="13830,158" coordsize="0,960" path="m13830,158l13830,11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restricte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axi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7349" w:right="0"/>
        <w:jc w:val="left"/>
      </w:pPr>
      <w:r>
        <w:rPr/>
        <w:pict>
          <v:group style="position:absolute;margin-left:202pt;margin-top:6.983192pt;width:240.976pt;height:140.75pt;mso-position-horizontal-relative:page;mso-position-vertical-relative:paragraph;z-index:-5166" coordorigin="4040,140" coordsize="4820,2815">
            <v:group style="position:absolute;left:4050;top:150;width:4800;height:2795" coordorigin="4050,150" coordsize="4800,2795">
              <v:shape style="position:absolute;left:4050;top:150;width:4800;height:2795" coordorigin="4050,150" coordsize="4800,2795" path="m4050,2945l8850,2945,8850,150,4050,150,4050,2945xe" filled="t" fillcolor="#EDEDEE" stroked="f">
                <v:path arrowok="t"/>
                <v:fill type="solid"/>
              </v:shape>
            </v:group>
            <v:group style="position:absolute;left:4159;top:274;width:1824;height:232" coordorigin="4159,274" coordsize="1824,232">
              <v:shape style="position:absolute;left:4159;top:274;width:1824;height:232" coordorigin="4159,274" coordsize="1824,232" path="m4159,505l5983,505,5983,274,4159,274,4159,50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55" w:lineRule="exact"/>
        <w:ind w:left="0" w:right="494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0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1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11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246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convention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engineer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expecte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avoi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misleadin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reader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vali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measuremen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points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plotte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symbol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Connectin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imply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interpolate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calculat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theoretical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curv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throughou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plotte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continuou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curve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perhap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(mor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samples.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56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7.321014pt;margin-top:.317927pt;width:238.395pt;height:13.168pt;mso-position-horizontal-relative:page;mso-position-vertical-relative:paragraph;z-index:-5164" coordorigin="5746,6" coordsize="4768,263">
            <v:group style="position:absolute;left:5751;top:260;width:4758;height:2" coordorigin="5751,260" coordsize="4758,2">
              <v:shape style="position:absolute;left:5751;top:260;width:4758;height:2" coordorigin="5751,260" coordsize="4758,0" path="m5751,260l10509,260e" filled="f" stroked="t" strokeweight=".5pt" strokecolor="#231F20">
                <v:path arrowok="t"/>
              </v:shape>
            </v:group>
            <v:group style="position:absolute;left:5761;top:16;width:2;height:243" coordorigin="5761,16" coordsize="2,243">
              <v:shape style="position:absolute;left:5761;top:16;width:2;height:243" coordorigin="5761,16" coordsize="0,243" path="m5761,260l5761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11.3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4716" w:val="left" w:leader="none"/>
        </w:tabs>
        <w:ind w:left="4716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0"/>
          <w:w w:val="100"/>
        </w:rPr>
        <w:t>alon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dependent.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2"/>
          <w:w w:val="100"/>
        </w:rPr>
        <w:t>Parametri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axi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1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4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-2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11.3,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14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14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14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14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-2"/>
          <w:w w:val="100"/>
        </w:rPr>
        <w:t>transformin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circl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airfoil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-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shown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-8" w:right="0"/>
        <w:jc w:val="left"/>
      </w:pP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11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-1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318" w:space="40"/>
            <w:col w:w="5162"/>
          </w:cols>
        </w:sectPr>
      </w:pP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331" w:right="390" w:firstLine="9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sqrt(r^2-g^2)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154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r*cos(th)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154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r*sin(th)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164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241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equal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270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before="18"/>
        <w:ind w:left="4716" w:right="270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716" w:val="left" w:leader="none"/>
        </w:tabs>
        <w:spacing w:line="264" w:lineRule="auto" w:before="18"/>
        <w:ind w:left="4331" w:right="606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complex(x,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1./z;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316" w:right="48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99.553986pt;margin-top:18.910267pt;width:228pt;height:.1pt;mso-position-horizontal-relative:page;mso-position-vertical-relative:paragraph;z-index:-5165" coordorigin="5991,378" coordsize="4560,2">
            <v:shape style="position:absolute;left:5991;top:378;width:4560;height:2" coordorigin="5991,378" coordsize="4560,0" path="m5991,378l10551,378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real(w),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imag(w),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'k'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9"/>
        <w:ind w:left="4041" w:right="2194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7.585999pt;margin-top:-2.485218pt;width:250.344015pt;height:195.104pt;mso-position-horizontal-relative:page;mso-position-vertical-relative:paragraph;z-index:-5161" coordorigin="5952,-50" coordsize="5007,3902">
            <v:group style="position:absolute;left:6586;top:-43;width:2;height:3884" coordorigin="6586,-43" coordsize="2,3884">
              <v:shape style="position:absolute;left:6586;top:-43;width:2;height:3884" coordorigin="6586,-43" coordsize="0,3884" path="m6586,-43l6586,3841e" filled="f" stroked="t" strokeweight=".64pt" strokecolor="#231F20">
                <v:path arrowok="t"/>
                <v:stroke dashstyle="dash"/>
              </v:shape>
            </v:group>
            <v:group style="position:absolute;left:6586;top:-38;width:2;height:2" coordorigin="6586,-38" coordsize="2,2">
              <v:shape style="position:absolute;left:6586;top:-38;width:2;height:2" coordorigin="6586,-38" coordsize="0,0" path="m6586,-38l6586,-38e" filled="f" stroked="t" strokeweight=".32pt" strokecolor="#231F20">
                <v:path arrowok="t"/>
                <v:stroke dashstyle="dash"/>
              </v:shape>
            </v:group>
            <v:group style="position:absolute;left:6586;top:-38;width:2;height:2" coordorigin="6586,-38" coordsize="2,2">
              <v:shape style="position:absolute;left:6586;top:-38;width:2;height:2" coordorigin="6586,-38" coordsize="0,0" path="m6586,-38l6586,-38e" filled="f" stroked="t" strokeweight=".32pt" strokecolor="#231F20">
                <v:path arrowok="t"/>
                <v:stroke dashstyle="dash"/>
              </v:shape>
            </v:group>
            <v:group style="position:absolute;left:7203;top:-43;width:2;height:3884" coordorigin="7203,-43" coordsize="2,3884">
              <v:shape style="position:absolute;left:7203;top:-43;width:2;height:3884" coordorigin="7203,-43" coordsize="0,3884" path="m7203,-43l7203,3841e" filled="f" stroked="t" strokeweight=".64pt" strokecolor="#231F20">
                <v:path arrowok="t"/>
                <v:stroke dashstyle="dash"/>
              </v:shape>
            </v:group>
            <v:group style="position:absolute;left:7203;top:-38;width:2;height:2" coordorigin="7203,-38" coordsize="2,2">
              <v:shape style="position:absolute;left:7203;top:-38;width:2;height:2" coordorigin="7203,-38" coordsize="0,0" path="m7203,-38l7203,-38e" filled="f" stroked="t" strokeweight=".32pt" strokecolor="#231F20">
                <v:path arrowok="t"/>
                <v:stroke dashstyle="dash"/>
              </v:shape>
            </v:group>
            <v:group style="position:absolute;left:7203;top:-38;width:2;height:2" coordorigin="7203,-38" coordsize="2,2">
              <v:shape style="position:absolute;left:7203;top:-38;width:2;height:2" coordorigin="7203,-38" coordsize="0,0" path="m7203,-38l7203,-38e" filled="f" stroked="t" strokeweight=".32pt" strokecolor="#231F20">
                <v:path arrowok="t"/>
                <v:stroke dashstyle="dash"/>
              </v:shape>
            </v:group>
            <v:group style="position:absolute;left:7824;top:-43;width:2;height:3884" coordorigin="7824,-43" coordsize="2,3884">
              <v:shape style="position:absolute;left:7824;top:-43;width:2;height:3884" coordorigin="7824,-43" coordsize="0,3884" path="m7824,-43l7824,3841e" filled="f" stroked="t" strokeweight=".64pt" strokecolor="#231F20">
                <v:path arrowok="t"/>
                <v:stroke dashstyle="dash"/>
              </v:shape>
            </v:group>
            <v:group style="position:absolute;left:7824;top:-38;width:2;height:2" coordorigin="7824,-38" coordsize="2,2">
              <v:shape style="position:absolute;left:7824;top:-38;width:2;height:2" coordorigin="7824,-38" coordsize="0,0" path="m7824,-38l7824,-38e" filled="f" stroked="t" strokeweight=".32pt" strokecolor="#231F20">
                <v:path arrowok="t"/>
                <v:stroke dashstyle="dash"/>
              </v:shape>
            </v:group>
            <v:group style="position:absolute;left:7824;top:-38;width:2;height:2" coordorigin="7824,-38" coordsize="2,2">
              <v:shape style="position:absolute;left:7824;top:-38;width:2;height:2" coordorigin="7824,-38" coordsize="0,0" path="m7824,-38l7824,-38e" filled="f" stroked="t" strokeweight=".32pt" strokecolor="#231F20">
                <v:path arrowok="t"/>
                <v:stroke dashstyle="dash"/>
              </v:shape>
            </v:group>
            <v:group style="position:absolute;left:8441;top:-43;width:2;height:3884" coordorigin="8441,-43" coordsize="2,3884">
              <v:shape style="position:absolute;left:8441;top:-43;width:2;height:3884" coordorigin="8441,-43" coordsize="0,3884" path="m8441,-43l8441,3841e" filled="f" stroked="t" strokeweight=".64pt" strokecolor="#231F20">
                <v:path arrowok="t"/>
                <v:stroke dashstyle="dash"/>
              </v:shape>
            </v:group>
            <v:group style="position:absolute;left:8441;top:-38;width:2;height:2" coordorigin="8441,-38" coordsize="2,2">
              <v:shape style="position:absolute;left:8441;top:-38;width:2;height:2" coordorigin="8441,-38" coordsize="0,0" path="m8441,-38l8441,-38e" filled="f" stroked="t" strokeweight=".32pt" strokecolor="#231F20">
                <v:path arrowok="t"/>
                <v:stroke dashstyle="dash"/>
              </v:shape>
            </v:group>
            <v:group style="position:absolute;left:8441;top:-38;width:2;height:2" coordorigin="8441,-38" coordsize="2,2">
              <v:shape style="position:absolute;left:8441;top:-38;width:2;height:2" coordorigin="8441,-38" coordsize="0,0" path="m8441,-38l8441,-38e" filled="f" stroked="t" strokeweight=".32pt" strokecolor="#231F20">
                <v:path arrowok="t"/>
                <v:stroke dashstyle="dash"/>
              </v:shape>
            </v:group>
            <v:group style="position:absolute;left:9062;top:-43;width:2;height:3884" coordorigin="9062,-43" coordsize="2,3884">
              <v:shape style="position:absolute;left:9062;top:-43;width:2;height:3884" coordorigin="9062,-43" coordsize="0,3884" path="m9062,-43l9062,3841e" filled="f" stroked="t" strokeweight=".64pt" strokecolor="#231F20">
                <v:path arrowok="t"/>
                <v:stroke dashstyle="dash"/>
              </v:shape>
            </v:group>
            <v:group style="position:absolute;left:9062;top:-38;width:2;height:2" coordorigin="9062,-38" coordsize="2,2">
              <v:shape style="position:absolute;left:9062;top:-38;width:2;height:2" coordorigin="9062,-38" coordsize="0,0" path="m9062,-38l9062,-38e" filled="f" stroked="t" strokeweight=".32pt" strokecolor="#231F20">
                <v:path arrowok="t"/>
                <v:stroke dashstyle="dash"/>
              </v:shape>
            </v:group>
            <v:group style="position:absolute;left:9062;top:-38;width:2;height:2" coordorigin="9062,-38" coordsize="2,2">
              <v:shape style="position:absolute;left:9062;top:-38;width:2;height:2" coordorigin="9062,-38" coordsize="0,0" path="m9062,-38l9062,-38e" filled="f" stroked="t" strokeweight=".32pt" strokecolor="#231F20">
                <v:path arrowok="t"/>
                <v:stroke dashstyle="dash"/>
              </v:shape>
            </v:group>
            <v:group style="position:absolute;left:9680;top:-43;width:2;height:3884" coordorigin="9680,-43" coordsize="2,3884">
              <v:shape style="position:absolute;left:9680;top:-43;width:2;height:3884" coordorigin="9680,-43" coordsize="0,3884" path="m9680,-43l9680,3841e" filled="f" stroked="t" strokeweight=".64pt" strokecolor="#231F20">
                <v:path arrowok="t"/>
                <v:stroke dashstyle="dash"/>
              </v:shape>
            </v:group>
            <v:group style="position:absolute;left:9680;top:-38;width:2;height:2" coordorigin="9680,-38" coordsize="2,2">
              <v:shape style="position:absolute;left:9680;top:-38;width:2;height:2" coordorigin="9680,-38" coordsize="0,0" path="m9680,-38l9680,-38e" filled="f" stroked="t" strokeweight=".32pt" strokecolor="#231F20">
                <v:path arrowok="t"/>
                <v:stroke dashstyle="dash"/>
              </v:shape>
            </v:group>
            <v:group style="position:absolute;left:9680;top:-38;width:2;height:2" coordorigin="9680,-38" coordsize="2,2">
              <v:shape style="position:absolute;left:9680;top:-38;width:2;height:2" coordorigin="9680,-38" coordsize="0,0" path="m9680,-38l9680,-38e" filled="f" stroked="t" strokeweight=".32pt" strokecolor="#231F20">
                <v:path arrowok="t"/>
                <v:stroke dashstyle="dash"/>
              </v:shape>
            </v:group>
            <v:group style="position:absolute;left:10301;top:-43;width:2;height:3884" coordorigin="10301,-43" coordsize="2,3884">
              <v:shape style="position:absolute;left:10301;top:-43;width:2;height:3884" coordorigin="10301,-43" coordsize="0,3884" path="m10301,-43l10301,3841e" filled="f" stroked="t" strokeweight=".64pt" strokecolor="#231F20">
                <v:path arrowok="t"/>
                <v:stroke dashstyle="dash"/>
              </v:shape>
            </v:group>
            <v:group style="position:absolute;left:10301;top:-38;width:2;height:2" coordorigin="10301,-38" coordsize="2,2">
              <v:shape style="position:absolute;left:10301;top:-38;width:2;height:2" coordorigin="10301,-38" coordsize="0,0" path="m10301,-38l10301,-38e" filled="f" stroked="t" strokeweight=".32pt" strokecolor="#231F20">
                <v:path arrowok="t"/>
                <v:stroke dashstyle="dash"/>
              </v:shape>
            </v:group>
            <v:group style="position:absolute;left:10301;top:-38;width:2;height:2" coordorigin="10301,-38" coordsize="2,2">
              <v:shape style="position:absolute;left:10301;top:-38;width:2;height:2" coordorigin="10301,-38" coordsize="0,0" path="m10301,-38l10301,-38e" filled="f" stroked="t" strokeweight=".32pt" strokecolor="#231F20">
                <v:path arrowok="t"/>
                <v:stroke dashstyle="dash"/>
              </v:shape>
            </v:group>
            <v:group style="position:absolute;left:10918;top:-43;width:2;height:3889" coordorigin="10918,-43" coordsize="2,3889">
              <v:shape style="position:absolute;left:10918;top:-43;width:2;height:3889" coordorigin="10918,-43" coordsize="0,3889" path="m10918,-43l10918,3846e" filled="f" stroked="t" strokeweight=".64pt" strokecolor="#231F20">
                <v:path arrowok="t"/>
                <v:stroke dashstyle="dash"/>
              </v:shape>
            </v:group>
            <v:group style="position:absolute;left:10918;top:-38;width:2;height:2" coordorigin="10918,-38" coordsize="2,2">
              <v:shape style="position:absolute;left:10918;top:-38;width:2;height:2" coordorigin="10918,-38" coordsize="0,0" path="m10918,-38l10918,-38e" filled="f" stroked="t" strokeweight=".32pt" strokecolor="#231F20">
                <v:path arrowok="t"/>
                <v:stroke dashstyle="dash"/>
              </v:shape>
            </v:group>
            <v:group style="position:absolute;left:10918;top:-38;width:2;height:2" coordorigin="10918,-38" coordsize="2,2">
              <v:shape style="position:absolute;left:10918;top:-38;width:2;height:2" coordorigin="10918,-38" coordsize="0,0" path="m10918,-38l10918,-38e" filled="f" stroked="t" strokeweight=".32pt" strokecolor="#231F20">
                <v:path arrowok="t"/>
                <v:stroke dashstyle="dash"/>
              </v:shape>
            </v:group>
            <v:group style="position:absolute;left:5958;top:3262;width:4994;height:2" coordorigin="5958,3262" coordsize="4994,2">
              <v:shape style="position:absolute;left:5958;top:3262;width:4994;height:2" coordorigin="5958,3262" coordsize="4994,0" path="m5958,3262l10952,3262e" filled="f" stroked="t" strokeweight=".64pt" strokecolor="#231F20">
                <v:path arrowok="t"/>
                <v:stroke dashstyle="dash"/>
              </v:shape>
            </v:group>
            <v:group style="position:absolute;left:10952;top:3262;width:2;height:2" coordorigin="10952,3262" coordsize="2,2">
              <v:shape style="position:absolute;left:10952;top:3262;width:2;height:2" coordorigin="10952,3262" coordsize="0,0" path="m10952,3262l10952,3262e" filled="f" stroked="t" strokeweight=".32pt" strokecolor="#231F20">
                <v:path arrowok="t"/>
                <v:stroke dashstyle="dash"/>
              </v:shape>
            </v:group>
            <v:group style="position:absolute;left:10952;top:3262;width:2;height:2" coordorigin="10952,3262" coordsize="2,2">
              <v:shape style="position:absolute;left:10952;top:3262;width:2;height:2" coordorigin="10952,3262" coordsize="0,0" path="m10952,3262l10952,3262e" filled="f" stroked="t" strokeweight=".32pt" strokecolor="#231F20">
                <v:path arrowok="t"/>
                <v:stroke dashstyle="dash"/>
              </v:shape>
            </v:group>
            <v:group style="position:absolute;left:5958;top:2644;width:4994;height:2" coordorigin="5958,2644" coordsize="4994,2">
              <v:shape style="position:absolute;left:5958;top:2644;width:4994;height:2" coordorigin="5958,2644" coordsize="4994,0" path="m5958,2644l10952,2644e" filled="f" stroked="t" strokeweight=".64pt" strokecolor="#231F20">
                <v:path arrowok="t"/>
                <v:stroke dashstyle="dash"/>
              </v:shape>
            </v:group>
            <v:group style="position:absolute;left:10952;top:2644;width:2;height:2" coordorigin="10952,2644" coordsize="2,2">
              <v:shape style="position:absolute;left:10952;top:2644;width:2;height:2" coordorigin="10952,2644" coordsize="0,0" path="m10952,2644l10952,2644e" filled="f" stroked="t" strokeweight=".32pt" strokecolor="#231F20">
                <v:path arrowok="t"/>
                <v:stroke dashstyle="dash"/>
              </v:shape>
            </v:group>
            <v:group style="position:absolute;left:10952;top:2644;width:2;height:2" coordorigin="10952,2644" coordsize="2,2">
              <v:shape style="position:absolute;left:10952;top:2644;width:2;height:2" coordorigin="10952,2644" coordsize="0,0" path="m10952,2644l10952,2644e" filled="f" stroked="t" strokeweight=".32pt" strokecolor="#231F20">
                <v:path arrowok="t"/>
                <v:stroke dashstyle="dash"/>
              </v:shape>
            </v:group>
            <v:group style="position:absolute;left:5958;top:2023;width:4994;height:2" coordorigin="5958,2023" coordsize="4994,2">
              <v:shape style="position:absolute;left:5958;top:2023;width:4994;height:2" coordorigin="5958,2023" coordsize="4994,0" path="m5958,2023l10952,2023e" filled="f" stroked="t" strokeweight=".64pt" strokecolor="#231F20">
                <v:path arrowok="t"/>
                <v:stroke dashstyle="dash"/>
              </v:shape>
            </v:group>
            <v:group style="position:absolute;left:10952;top:2023;width:2;height:2" coordorigin="10952,2023" coordsize="2,2">
              <v:shape style="position:absolute;left:10952;top:2023;width:2;height:2" coordorigin="10952,2023" coordsize="0,0" path="m10952,2023l10952,2023e" filled="f" stroked="t" strokeweight=".32pt" strokecolor="#231F20">
                <v:path arrowok="t"/>
                <v:stroke dashstyle="dash"/>
              </v:shape>
            </v:group>
            <v:group style="position:absolute;left:10952;top:2023;width:2;height:2" coordorigin="10952,2023" coordsize="2,2">
              <v:shape style="position:absolute;left:10952;top:2023;width:2;height:2" coordorigin="10952,2023" coordsize="0,0" path="m10952,2023l10952,2023e" filled="f" stroked="t" strokeweight=".32pt" strokecolor="#231F20">
                <v:path arrowok="t"/>
                <v:stroke dashstyle="dash"/>
              </v:shape>
            </v:group>
            <v:group style="position:absolute;left:5958;top:1406;width:4994;height:2" coordorigin="5958,1406" coordsize="4994,2">
              <v:shape style="position:absolute;left:5958;top:1406;width:4994;height:2" coordorigin="5958,1406" coordsize="4994,0" path="m5958,1406l10952,1406e" filled="f" stroked="t" strokeweight=".64pt" strokecolor="#231F20">
                <v:path arrowok="t"/>
                <v:stroke dashstyle="dash"/>
              </v:shape>
            </v:group>
            <v:group style="position:absolute;left:10952;top:1406;width:2;height:2" coordorigin="10952,1406" coordsize="2,2">
              <v:shape style="position:absolute;left:10952;top:1406;width:2;height:2" coordorigin="10952,1406" coordsize="0,0" path="m10952,1406l10952,1406e" filled="f" stroked="t" strokeweight=".32pt" strokecolor="#231F20">
                <v:path arrowok="t"/>
                <v:stroke dashstyle="dash"/>
              </v:shape>
            </v:group>
            <v:group style="position:absolute;left:10952;top:1406;width:2;height:2" coordorigin="10952,1406" coordsize="2,2">
              <v:shape style="position:absolute;left:10952;top:1406;width:2;height:2" coordorigin="10952,1406" coordsize="0,0" path="m10952,1406l10952,1406e" filled="f" stroked="t" strokeweight=".32pt" strokecolor="#231F20">
                <v:path arrowok="t"/>
                <v:stroke dashstyle="dash"/>
              </v:shape>
            </v:group>
            <v:group style="position:absolute;left:5958;top:789;width:4994;height:2" coordorigin="5958,789" coordsize="4994,2">
              <v:shape style="position:absolute;left:5958;top:789;width:4994;height:2" coordorigin="5958,789" coordsize="4994,0" path="m5958,789l10952,789e" filled="f" stroked="t" strokeweight=".64pt" strokecolor="#231F20">
                <v:path arrowok="t"/>
                <v:stroke dashstyle="dash"/>
              </v:shape>
            </v:group>
            <v:group style="position:absolute;left:10952;top:789;width:2;height:2" coordorigin="10952,789" coordsize="2,2">
              <v:shape style="position:absolute;left:10952;top:789;width:2;height:2" coordorigin="10952,789" coordsize="0,0" path="m10952,789l10952,789e" filled="f" stroked="t" strokeweight=".32pt" strokecolor="#231F20">
                <v:path arrowok="t"/>
                <v:stroke dashstyle="dash"/>
              </v:shape>
            </v:group>
            <v:group style="position:absolute;left:10952;top:789;width:2;height:2" coordorigin="10952,789" coordsize="2,2">
              <v:shape style="position:absolute;left:10952;top:789;width:2;height:2" coordorigin="10952,789" coordsize="0,0" path="m10952,789l10952,789e" filled="f" stroked="t" strokeweight=".32pt" strokecolor="#231F20">
                <v:path arrowok="t"/>
                <v:stroke dashstyle="dash"/>
              </v:shape>
            </v:group>
            <v:group style="position:absolute;left:5958;top:168;width:4994;height:2" coordorigin="5958,168" coordsize="4994,2">
              <v:shape style="position:absolute;left:5958;top:168;width:4994;height:2" coordorigin="5958,168" coordsize="4994,0" path="m5958,168l10952,168e" filled="f" stroked="t" strokeweight=".64pt" strokecolor="#231F20">
                <v:path arrowok="t"/>
                <v:stroke dashstyle="dash"/>
              </v:shape>
            </v:group>
            <v:group style="position:absolute;left:10952;top:168;width:2;height:2" coordorigin="10952,168" coordsize="2,2">
              <v:shape style="position:absolute;left:10952;top:168;width:2;height:2" coordorigin="10952,168" coordsize="0,0" path="m10952,168l10952,168e" filled="f" stroked="t" strokeweight=".32pt" strokecolor="#231F20">
                <v:path arrowok="t"/>
                <v:stroke dashstyle="dash"/>
              </v:shape>
            </v:group>
            <v:group style="position:absolute;left:10952;top:168;width:2;height:2" coordorigin="10952,168" coordsize="2,2">
              <v:shape style="position:absolute;left:10952;top:168;width:2;height:2" coordorigin="10952,168" coordsize="0,0" path="m10952,168l10952,168e" filled="f" stroked="t" strokeweight=".32pt" strokecolor="#231F20">
                <v:path arrowok="t"/>
                <v:stroke dashstyle="dash"/>
              </v:shape>
            </v:group>
            <v:group style="position:absolute;left:5965;top:-38;width:4987;height:2" coordorigin="5965,-38" coordsize="4987,2">
              <v:shape style="position:absolute;left:5965;top:-38;width:4987;height:2" coordorigin="5965,-38" coordsize="4987,0" path="m5965,-38l10952,-38e" filled="f" stroked="t" strokeweight=".64pt" strokecolor="#231F20">
                <v:path arrowok="t"/>
              </v:shape>
            </v:group>
            <v:group style="position:absolute;left:10952;top:-38;width:2;height:2" coordorigin="10952,-38" coordsize="2,2">
              <v:shape style="position:absolute;left:10952;top:-38;width:2;height:2" coordorigin="10952,-38" coordsize="0,0" path="m10952,-38l10952,-38e" filled="f" stroked="t" strokeweight=".64pt" strokecolor="#231F20">
                <v:path arrowok="t"/>
              </v:shape>
            </v:group>
            <v:group style="position:absolute;left:5965;top:3841;width:4987;height:2" coordorigin="5965,3841" coordsize="4987,2">
              <v:shape style="position:absolute;left:5965;top:3841;width:4987;height:2" coordorigin="5965,3841" coordsize="4987,0" path="m5965,3841l10952,3841e" filled="f" stroked="t" strokeweight=".64001pt" strokecolor="#231F20">
                <v:path arrowok="t"/>
              </v:shape>
            </v:group>
            <v:group style="position:absolute;left:10952;top:3841;width:2;height:2" coordorigin="10952,3841" coordsize="2,2">
              <v:shape style="position:absolute;left:10952;top:3841;width:2;height:2" coordorigin="10952,3841" coordsize="0,0" path="m10952,3841l10952,3841e" filled="f" stroked="t" strokeweight=".64pt" strokecolor="#231F20">
                <v:path arrowok="t"/>
              </v:shape>
            </v:group>
            <v:group style="position:absolute;left:10952;top:-38;width:2;height:3879" coordorigin="10952,-38" coordsize="2,3879">
              <v:shape style="position:absolute;left:10952;top:-38;width:2;height:3879" coordorigin="10952,-38" coordsize="0,3879" path="m10952,-38l10952,3841e" filled="f" stroked="t" strokeweight=".64pt" strokecolor="#231F20">
                <v:path arrowok="t"/>
              </v:shape>
            </v:group>
            <v:group style="position:absolute;left:10952;top:-38;width:2;height:2" coordorigin="10952,-38" coordsize="2,2">
              <v:shape style="position:absolute;left:10952;top:-38;width:2;height:2" coordorigin="10952,-38" coordsize="0,0" path="m10952,-38l10952,-38e" filled="f" stroked="t" strokeweight=".64pt" strokecolor="#231F20">
                <v:path arrowok="t"/>
              </v:shape>
            </v:group>
            <v:group style="position:absolute;left:5965;top:-38;width:2;height:3879" coordorigin="5965,-38" coordsize="2,3879">
              <v:shape style="position:absolute;left:5965;top:-38;width:2;height:3879" coordorigin="5965,-38" coordsize="0,3879" path="m5965,-38l5965,3841e" filled="f" stroked="t" strokeweight=".640014pt" strokecolor="#231F20">
                <v:path arrowok="t"/>
              </v:shape>
            </v:group>
            <v:group style="position:absolute;left:5965;top:-38;width:2;height:2" coordorigin="5965,-38" coordsize="2,2">
              <v:shape style="position:absolute;left:5965;top:-38;width:2;height:2" coordorigin="5965,-38" coordsize="0,0" path="m5965,-38l5965,-38e" filled="f" stroked="t" strokeweight=".64pt" strokecolor="#231F20">
                <v:path arrowok="t"/>
              </v:shape>
            </v:group>
            <v:group style="position:absolute;left:10952;top:3841;width:2;height:2" coordorigin="10952,3841" coordsize="2,2">
              <v:shape style="position:absolute;left:10952;top:3841;width:2;height:2" coordorigin="10952,3841" coordsize="0,0" path="m10952,3841l10952,3841e" filled="f" stroked="t" strokeweight=".64pt" strokecolor="#231F20">
                <v:path arrowok="t"/>
              </v:shape>
            </v:group>
            <v:group style="position:absolute;left:5965;top:-38;width:2;height:2" coordorigin="5965,-38" coordsize="2,2">
              <v:shape style="position:absolute;left:5965;top:-38;width:2;height:2" coordorigin="5965,-38" coordsize="0,0" path="m5965,-38l5965,-38e" filled="f" stroked="t" strokeweight=".64pt" strokecolor="#231F20">
                <v:path arrowok="t"/>
              </v:shape>
            </v:group>
            <v:group style="position:absolute;left:6579;top:3816;width:13;height:2" coordorigin="6579,3816" coordsize="13,2">
              <v:shape style="position:absolute;left:6579;top:3816;width:13;height:2" coordorigin="6579,3816" coordsize="13,0" path="m6579,3816l6592,3816e" filled="f" stroked="t" strokeweight="3pt" strokecolor="#231F20">
                <v:path arrowok="t"/>
              </v:shape>
            </v:group>
            <v:group style="position:absolute;left:6586;top:17;width:2;height:2" coordorigin="6586,17" coordsize="2,2">
              <v:shape style="position:absolute;left:6586;top:17;width:2;height:2" coordorigin="6586,17" coordsize="0,0" path="m6586,17l6586,17e" filled="f" stroked="t" strokeweight=".64pt" strokecolor="#231F20">
                <v:path arrowok="t"/>
              </v:shape>
            </v:group>
            <v:group style="position:absolute;left:7197;top:3816;width:13;height:2" coordorigin="7197,3816" coordsize="13,2">
              <v:shape style="position:absolute;left:7197;top:3816;width:13;height:2" coordorigin="7197,3816" coordsize="13,0" path="m7197,3816l7209,3816e" filled="f" stroked="t" strokeweight="3pt" strokecolor="#231F20">
                <v:path arrowok="t"/>
              </v:shape>
            </v:group>
            <v:group style="position:absolute;left:7203;top:17;width:2;height:2" coordorigin="7203,17" coordsize="2,2">
              <v:shape style="position:absolute;left:7203;top:17;width:2;height:2" coordorigin="7203,17" coordsize="0,0" path="m7203,17l7203,17e" filled="f" stroked="t" strokeweight=".64pt" strokecolor="#231F20">
                <v:path arrowok="t"/>
              </v:shape>
            </v:group>
            <v:group style="position:absolute;left:7818;top:3816;width:13;height:2" coordorigin="7818,3816" coordsize="13,2">
              <v:shape style="position:absolute;left:7818;top:3816;width:13;height:2" coordorigin="7818,3816" coordsize="13,0" path="m7818,3816l7831,3816e" filled="f" stroked="t" strokeweight="3pt" strokecolor="#231F20">
                <v:path arrowok="t"/>
              </v:shape>
            </v:group>
            <v:group style="position:absolute;left:7824;top:17;width:2;height:2" coordorigin="7824,17" coordsize="2,2">
              <v:shape style="position:absolute;left:7824;top:17;width:2;height:2" coordorigin="7824,17" coordsize="0,0" path="m7824,17l7824,17e" filled="f" stroked="t" strokeweight=".64pt" strokecolor="#231F20">
                <v:path arrowok="t"/>
              </v:shape>
            </v:group>
            <v:group style="position:absolute;left:8435;top:3816;width:13;height:2" coordorigin="8435,3816" coordsize="13,2">
              <v:shape style="position:absolute;left:8435;top:3816;width:13;height:2" coordorigin="8435,3816" coordsize="13,0" path="m8435,3816l8448,3816e" filled="f" stroked="t" strokeweight="3pt" strokecolor="#231F20">
                <v:path arrowok="t"/>
              </v:shape>
            </v:group>
            <v:group style="position:absolute;left:8441;top:17;width:2;height:2" coordorigin="8441,17" coordsize="2,2">
              <v:shape style="position:absolute;left:8441;top:17;width:2;height:2" coordorigin="8441,17" coordsize="0,0" path="m8441,17l8441,17e" filled="f" stroked="t" strokeweight=".64pt" strokecolor="#231F20">
                <v:path arrowok="t"/>
              </v:shape>
            </v:group>
            <v:group style="position:absolute;left:9056;top:3816;width:13;height:2" coordorigin="9056,3816" coordsize="13,2">
              <v:shape style="position:absolute;left:9056;top:3816;width:13;height:2" coordorigin="9056,3816" coordsize="13,0" path="m9056,3816l9069,3816e" filled="f" stroked="t" strokeweight="3pt" strokecolor="#231F20">
                <v:path arrowok="t"/>
              </v:shape>
            </v:group>
            <v:group style="position:absolute;left:9062;top:17;width:2;height:2" coordorigin="9062,17" coordsize="2,2">
              <v:shape style="position:absolute;left:9062;top:17;width:2;height:2" coordorigin="9062,17" coordsize="0,0" path="m9062,17l9062,17e" filled="f" stroked="t" strokeweight=".64pt" strokecolor="#231F20">
                <v:path arrowok="t"/>
              </v:shape>
            </v:group>
            <v:group style="position:absolute;left:9673;top:3816;width:13;height:2" coordorigin="9673,3816" coordsize="13,2">
              <v:shape style="position:absolute;left:9673;top:3816;width:13;height:2" coordorigin="9673,3816" coordsize="13,0" path="m9673,3816l9686,3816e" filled="f" stroked="t" strokeweight="3pt" strokecolor="#231F20">
                <v:path arrowok="t"/>
              </v:shape>
            </v:group>
            <v:group style="position:absolute;left:9680;top:17;width:2;height:2" coordorigin="9680,17" coordsize="2,2">
              <v:shape style="position:absolute;left:9680;top:17;width:2;height:2" coordorigin="9680,17" coordsize="0,0" path="m9680,17l9680,17e" filled="f" stroked="t" strokeweight=".64pt" strokecolor="#231F20">
                <v:path arrowok="t"/>
              </v:shape>
            </v:group>
            <v:group style="position:absolute;left:10294;top:3816;width:13;height:2" coordorigin="10294,3816" coordsize="13,2">
              <v:shape style="position:absolute;left:10294;top:3816;width:13;height:2" coordorigin="10294,3816" coordsize="13,0" path="m10294,3816l10307,3816e" filled="f" stroked="t" strokeweight="3pt" strokecolor="#231F20">
                <v:path arrowok="t"/>
              </v:shape>
            </v:group>
            <v:group style="position:absolute;left:10301;top:17;width:2;height:2" coordorigin="10301,17" coordsize="2,2">
              <v:shape style="position:absolute;left:10301;top:17;width:2;height:2" coordorigin="10301,17" coordsize="0,0" path="m10301,17l10301,17e" filled="f" stroked="t" strokeweight=".64pt" strokecolor="#231F20">
                <v:path arrowok="t"/>
              </v:shape>
            </v:group>
            <v:group style="position:absolute;left:10952;top:-38;width:2;height:2" coordorigin="10952,-38" coordsize="2,2">
              <v:shape style="position:absolute;left:10952;top:-38;width:2;height:2" coordorigin="10952,-38" coordsize="0,0" path="m10952,-38l10952,-38e" filled="f" stroked="t" strokeweight=".64pt" strokecolor="#231F20">
                <v:path arrowok="t"/>
              </v:shape>
            </v:group>
            <v:group style="position:absolute;left:10952;top:3841;width:2;height:2" coordorigin="10952,3841" coordsize="2,2">
              <v:shape style="position:absolute;left:10952;top:3841;width:2;height:2" coordorigin="10952,3841" coordsize="0,0" path="m10952,3841l10952,3841e" filled="f" stroked="t" strokeweight=".64pt" strokecolor="#231F20">
                <v:path arrowok="t"/>
              </v:shape>
            </v:group>
            <v:group style="position:absolute;left:10952;top:-38;width:2;height:2" coordorigin="10952,-38" coordsize="2,2">
              <v:shape style="position:absolute;left:10952;top:-38;width:2;height:2" coordorigin="10952,-38" coordsize="0,0" path="m10952,-38l10952,-38e" filled="f" stroked="t" strokeweight=".64pt" strokecolor="#231F20">
                <v:path arrowok="t"/>
              </v:shape>
            </v:group>
            <v:group style="position:absolute;left:5965;top:-38;width:2;height:2" coordorigin="5965,-38" coordsize="2,2">
              <v:shape style="position:absolute;left:5965;top:-38;width:2;height:2" coordorigin="5965,-38" coordsize="0,0" path="m5965,-38l5965,-38e" filled="f" stroked="t" strokeweight=".64pt" strokecolor="#231F20">
                <v:path arrowok="t"/>
              </v:shape>
            </v:group>
            <v:group style="position:absolute;left:7203;top:541;width:2720;height:2720" coordorigin="7203,541" coordsize="2720,2720">
              <v:shape style="position:absolute;left:7203;top:541;width:2720;height:2720" coordorigin="7203,541" coordsize="2720,2720" path="m9923,1901l9904,1684,9851,1471,9767,1269,9649,1082,9504,918,9333,781,9142,671,8940,594,8723,549,8506,541,8289,568,8079,629,7881,724,7698,846,7542,998,7409,1174,7306,1368,7237,1574,7203,1791,7203,2012,7237,2229,7306,2435,7409,2629,7542,2804,7698,2957,7881,3079,8079,3174,8289,3235,8506,3262,8723,3254,8940,3208,9142,3132,9333,3022,9504,2884,9649,2721,9767,2534,9851,2332,9904,2119,9923,1901e" filled="f" stroked="t" strokeweight=".64pt" strokecolor="#6E6F72">
                <v:path arrowok="t"/>
              </v:shape>
            </v:group>
            <v:group style="position:absolute;left:5968;top:1547;width:4985;height:629" coordorigin="5968,1547" coordsize="4985,629">
              <v:shape style="position:absolute;left:5968;top:1547;width:4985;height:629" coordorigin="5968,1547" coordsize="4985,629" path="m10955,1989l10902,1917,10795,1840,10643,1768,10441,1699,10197,1642,9919,1593,9610,1562,9275,1547,8920,1551,8551,1570,8181,1608,7812,1654,7454,1715,7381,1726,7308,1739,7236,1752,7163,1766,7091,1780,7019,1795,6947,1810,6875,1825,6803,1841,6731,1857,6660,1873,6588,1889,6516,1905,6444,1921,6373,1937,6301,1954,6229,1969,6157,1985,6085,2001,6013,2016,5970,2023e" filled="f" stroked="t" strokeweight=".64pt" strokecolor="#231F20">
                <v:path arrowok="t"/>
              </v:shape>
              <v:shape style="position:absolute;left:5968;top:1547;width:4985;height:629" coordorigin="5968,1547" coordsize="4985,629" path="m5970,2023l6002,2019,6116,2004,6307,1981,6570,1962,6901,1951,7278,1951,7697,1962,8132,1989,8230,1997,8329,2005,8427,2013,8526,2022,8624,2032,8723,2041,8821,2051,8920,2061,9018,2071,9117,2081,9215,2090,9313,2100,9412,2110,9510,2119,9609,2128,9707,2137,9806,2146,9904,2154,10003,2161,10102,2168,10380,2176,10605,2172,10776,2145,10894,2107,10951,2054,10955,1989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0" w:right="40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041" w:right="219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0" w:right="40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88" w:right="2613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121" w:right="223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447" w:val="left" w:leader="none"/>
          <w:tab w:pos="6000" w:val="left" w:leader="none"/>
          <w:tab w:pos="6739" w:val="left" w:leader="none"/>
          <w:tab w:pos="7291" w:val="left" w:leader="none"/>
          <w:tab w:pos="7977" w:val="left" w:leader="none"/>
          <w:tab w:pos="8530" w:val="left" w:leader="none"/>
          <w:tab w:pos="9215" w:val="left" w:leader="none"/>
        </w:tabs>
        <w:spacing w:before="79"/>
        <w:ind w:left="476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3988" w:right="2613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Parametric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2-D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3170" w:right="0"/>
        <w:jc w:val="left"/>
      </w:pPr>
      <w:r>
        <w:rPr/>
        <w:pict>
          <v:group style="position:absolute;margin-left:88.375pt;margin-top:-6.225037pt;width:24.25pt;height:48.25pt;mso-position-horizontal-relative:page;mso-position-vertical-relative:paragraph;z-index:-5160" coordorigin="1768,-125" coordsize="485,965">
            <v:group style="position:absolute;left:1892;top:238;width:238;height:239" coordorigin="1892,238" coordsize="238,239">
              <v:shape style="position:absolute;left:1892;top:238;width:238;height:239" coordorigin="1892,238" coordsize="238,239" path="m2130,358l2112,422,2064,465,2021,477,1996,476,1934,449,1897,398,1892,378,1893,351,1917,286,1964,247,2004,238,2028,240,2089,268,2124,321,2130,358xe" filled="f" stroked="t" strokeweight=".25pt" strokecolor="#231F20">
                <v:path arrowok="t"/>
              </v:shape>
            </v:group>
            <v:group style="position:absolute;left:1770;top:358;width:480;height:2" coordorigin="1770,358" coordsize="480,2">
              <v:shape style="position:absolute;left:1770;top:358;width:480;height:2" coordorigin="1770,358" coordsize="480,0" path="m1770,358l2250,358e" filled="f" stroked="t" strokeweight=".25pt" strokecolor="#231F20">
                <v:path arrowok="t"/>
              </v:shape>
            </v:group>
            <v:group style="position:absolute;left:2010;top:-122;width:2;height:960" coordorigin="2010,-122" coordsize="2,960">
              <v:shape style="position:absolute;left:2010;top:-122;width:2;height:960" coordorigin="2010,-122" coordsize="0,960" path="m2010,-122l2010,83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6.225037pt;width:24.25pt;height:48.25pt;mso-position-horizontal-relative:page;mso-position-vertical-relative:paragraph;z-index:-5159" coordorigin="13588,-125" coordsize="485,965">
            <v:group style="position:absolute;left:13712;top:238;width:238;height:239" coordorigin="13712,238" coordsize="238,239">
              <v:shape style="position:absolute;left:13712;top:238;width:238;height:239" coordorigin="13712,238" coordsize="238,239" path="m13950,358l13932,422,13884,465,13841,477,13816,476,13754,449,13717,398,13712,378,13713,351,13737,286,13784,247,13824,238,13848,240,13909,268,13944,321,13950,358xe" filled="f" stroked="t" strokeweight=".25pt" strokecolor="#231F20">
                <v:path arrowok="t"/>
              </v:shape>
            </v:group>
            <v:group style="position:absolute;left:13590;top:358;width:480;height:2" coordorigin="13590,358" coordsize="480,2">
              <v:shape style="position:absolute;left:13590;top:358;width:480;height:2" coordorigin="13590,358" coordsize="480,0" path="m13590,358l14070,358e" filled="f" stroked="t" strokeweight=".25pt" strokecolor="#231F20">
                <v:path arrowok="t"/>
              </v:shape>
            </v:group>
            <v:group style="position:absolute;left:13830;top:-122;width:2;height:960" coordorigin="13830,-122" coordsize="2,960">
              <v:shape style="position:absolute;left:13830;top:-122;width:2;height:960" coordorigin="13830,-122" coordsize="0,960" path="m13830,-122l13830,83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19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varying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37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slightly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(−1,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56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(−1,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180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0"/>
        <w:ind w:left="3630" w:right="260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3" w:lineRule="auto" w:before="23"/>
        <w:ind w:left="3630" w:right="325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10–11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Joukowsk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transformatio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easies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1/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trace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credibl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looking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airfoi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shape.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613"/>
        <w:jc w:val="left"/>
      </w:pPr>
      <w:r>
        <w:rPr>
          <w:b w:val="0"/>
          <w:bCs w:val="0"/>
          <w:color w:val="231F20"/>
          <w:spacing w:val="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revert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plane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imaginar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answe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black.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            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2"/>
        </w:numPr>
        <w:tabs>
          <w:tab w:pos="4531" w:val="left" w:leader="none"/>
        </w:tabs>
        <w:ind w:left="4531" w:right="5269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2-D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Plot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Capabilities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exoti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principles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visualizing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/>
        <w:ind w:left="4350" w:right="2087" w:hanging="280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positioned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40"/>
        <w:ind w:left="4350" w:right="1985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barh(x,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positioned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40"/>
        <w:ind w:left="4350" w:right="1856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fill(x,y,n)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polygon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40"/>
        <w:ind w:left="4350" w:right="1984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hist(y,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counted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0" w:right="2641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12"/>
        </w:numPr>
        <w:tabs>
          <w:tab w:pos="4345" w:val="left" w:leader="none"/>
        </w:tabs>
        <w:spacing w:line="260" w:lineRule="exact" w:before="29"/>
        <w:ind w:left="4350" w:right="1907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26.162073pt;width:24.25pt;height:48.25pt;mso-position-horizontal-relative:page;mso-position-vertical-relative:paragraph;z-index:-5157" coordorigin="1768,523" coordsize="485,965">
            <v:group style="position:absolute;left:1892;top:886;width:238;height:239" coordorigin="1892,886" coordsize="238,239">
              <v:shape style="position:absolute;left:1892;top:886;width:238;height:239" coordorigin="1892,886" coordsize="238,239" path="m2130,1006l2112,1070,2064,1113,2021,1125,1996,1123,1934,1097,1897,1046,1892,1026,1893,999,1917,934,1964,895,2004,886,2028,888,2089,916,2124,969,2130,1006xe" filled="f" stroked="t" strokeweight=".25pt" strokecolor="#231F20">
                <v:path arrowok="t"/>
              </v:shape>
            </v:group>
            <v:group style="position:absolute;left:1770;top:1006;width:480;height:2" coordorigin="1770,1006" coordsize="480,2">
              <v:shape style="position:absolute;left:1770;top:1006;width:480;height:2" coordorigin="1770,1006" coordsize="480,0" path="m1770,1006l2250,1006e" filled="f" stroked="t" strokeweight=".25pt" strokecolor="#231F20">
                <v:path arrowok="t"/>
              </v:shape>
            </v:group>
            <v:group style="position:absolute;left:2010;top:526;width:2;height:960" coordorigin="2010,526" coordsize="2,960">
              <v:shape style="position:absolute;left:2010;top:526;width:2;height:960" coordorigin="2010,526" coordsize="0,960" path="m2010,526l2010,14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6.162073pt;width:24.25pt;height:48.25pt;mso-position-horizontal-relative:page;mso-position-vertical-relative:paragraph;z-index:-5156" coordorigin="13588,523" coordsize="485,965">
            <v:group style="position:absolute;left:13712;top:886;width:238;height:239" coordorigin="13712,886" coordsize="238,239">
              <v:shape style="position:absolute;left:13712;top:886;width:238;height:239" coordorigin="13712,886" coordsize="238,239" path="m13950,1006l13932,1070,13884,1113,13841,1125,13816,1123,13754,1097,13717,1046,13712,1026,13713,999,13737,934,13784,895,13824,886,13848,888,13909,916,13944,969,13950,1006xe" filled="f" stroked="t" strokeweight=".25pt" strokecolor="#231F20">
                <v:path arrowok="t"/>
              </v:shape>
            </v:group>
            <v:group style="position:absolute;left:13590;top:1006;width:480;height:2" coordorigin="13590,1006" coordsize="480,2">
              <v:shape style="position:absolute;left:13590;top:1006;width:480;height:2" coordorigin="13590,1006" coordsize="480,0" path="m13590,1006l14070,1006e" filled="f" stroked="t" strokeweight=".25pt" strokecolor="#231F20">
                <v:path arrowok="t"/>
              </v:shape>
            </v:group>
            <v:group style="position:absolute;left:13830;top:526;width:2;height:960" coordorigin="13830,526" coordsize="2,960">
              <v:shape style="position:absolute;left:13830;top:526;width:2;height:960" coordorigin="13830,526" coordsize="0,960" path="m13830,526l13830,14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pie(y)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12"/>
        </w:numPr>
        <w:tabs>
          <w:tab w:pos="4345" w:val="left" w:leader="none"/>
        </w:tabs>
        <w:spacing w:line="260" w:lineRule="exact" w:before="40"/>
        <w:ind w:left="4350" w:right="2069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polar(th,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polar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angle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(radians)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radius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angle.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956"/>
        <w:jc w:val="center"/>
        <w:rPr>
          <w:b w:val="0"/>
          <w:bCs w:val="0"/>
        </w:rPr>
      </w:pPr>
      <w:r>
        <w:rPr/>
        <w:pict>
          <v:group style="position:absolute;margin-left:273.993011pt;margin-top:3.145849pt;width:351.456pt;height:17.89pt;mso-position-horizontal-relative:page;mso-position-vertical-relative:paragraph;z-index:-5158" coordorigin="5480,63" coordsize="7029,358">
            <v:shape style="position:absolute;left:5484;top:63;width:420;height:357" type="#_x0000_t75">
              <v:imagedata r:id="rId19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11.3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0"/>
          <w:w w:val="105"/>
        </w:rPr>
        <w:t>3-D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Plotting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2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attackin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detail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11.4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originall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11.3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mouse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apparen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appeare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x-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x-y-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“suspende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space”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6399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11.3.1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0"/>
          <w:w w:val="105"/>
        </w:rPr>
        <w:t>Linear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0"/>
          <w:w w:val="105"/>
        </w:rPr>
        <w:t>3-D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0"/>
          <w:w w:val="105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plot3(x,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and/or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11.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plotte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11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z-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plane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0.5,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526" w:right="4367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04.110992pt;margin-top:-56.711681pt;width:226.199pt;height:197.056pt;mso-position-horizontal-relative:page;mso-position-vertical-relative:paragraph;z-index:-5155" coordorigin="6082,-1134" coordsize="4524,3941">
            <v:group style="position:absolute;left:6934;top:1017;width:1334;height:1132" coordorigin="6934,1017" coordsize="1334,1132">
              <v:shape style="position:absolute;left:6934;top:1017;width:1334;height:1132" coordorigin="6934,1017" coordsize="1334,1132" path="m6934,2149l8268,1017e" filled="f" stroked="t" strokeweight=".32pt" strokecolor="#231F20">
                <v:path arrowok="t"/>
                <v:stroke dashstyle="dash"/>
              </v:shape>
            </v:group>
            <v:group style="position:absolute;left:8268;top:1017;width:2;height:2" coordorigin="8268,1017" coordsize="2,2">
              <v:shape style="position:absolute;left:8268;top:1017;width:2;height:2" coordorigin="8268,1017" coordsize="0,0" path="m8268,1017l8268,1017e" filled="f" stroked="t" strokeweight=".32pt" strokecolor="#231F20">
                <v:path arrowok="t"/>
                <v:stroke dashstyle="dash"/>
              </v:shape>
            </v:group>
            <v:group style="position:absolute;left:8268;top:-930;width:2;height:1947" coordorigin="8268,-930" coordsize="2,1947">
              <v:shape style="position:absolute;left:8268;top:-930;width:2;height:1947" coordorigin="8268,-930" coordsize="0,1947" path="m8268,1017l8268,-930e" filled="f" stroked="t" strokeweight=".32pt" strokecolor="#231F20">
                <v:path arrowok="t"/>
                <v:stroke dashstyle="dash"/>
              </v:shape>
            </v:group>
            <v:group style="position:absolute;left:8268;top:-930;width:2;height:2" coordorigin="8268,-930" coordsize="2,2">
              <v:shape style="position:absolute;left:8268;top:-930;width:2;height:2" coordorigin="8268,-930" coordsize="0,0" path="m8268,-930l8268,-930e" filled="f" stroked="t" strokeweight=".32pt" strokecolor="#231F20">
                <v:path arrowok="t"/>
                <v:stroke dashstyle="dash"/>
              </v:shape>
            </v:group>
            <v:group style="position:absolute;left:7704;top:1215;width:1334;height:1132" coordorigin="7704,1215" coordsize="1334,1132">
              <v:shape style="position:absolute;left:7704;top:1215;width:1334;height:1132" coordorigin="7704,1215" coordsize="1334,1132" path="m7704,2347l9038,1215e" filled="f" stroked="t" strokeweight=".32pt" strokecolor="#231F20">
                <v:path arrowok="t"/>
                <v:stroke dashstyle="dash"/>
              </v:shape>
            </v:group>
            <v:group style="position:absolute;left:9038;top:1215;width:2;height:2" coordorigin="9038,1215" coordsize="2,2">
              <v:shape style="position:absolute;left:9038;top:1215;width:2;height:2" coordorigin="9038,1215" coordsize="0,0" path="m9038,1215l9038,1215e" filled="f" stroked="t" strokeweight=".32pt" strokecolor="#231F20">
                <v:path arrowok="t"/>
                <v:stroke dashstyle="dash"/>
              </v:shape>
            </v:group>
            <v:group style="position:absolute;left:9038;top:-732;width:2;height:1947" coordorigin="9038,-732" coordsize="2,1947">
              <v:shape style="position:absolute;left:9038;top:-732;width:2;height:1947" coordorigin="9038,-732" coordsize="0,1947" path="m9038,1215l9038,-732e" filled="f" stroked="t" strokeweight=".32pt" strokecolor="#231F20">
                <v:path arrowok="t"/>
                <v:stroke dashstyle="dash"/>
              </v:shape>
            </v:group>
            <v:group style="position:absolute;left:9038;top:-732;width:2;height:2" coordorigin="9038,-732" coordsize="2,2">
              <v:shape style="position:absolute;left:9038;top:-732;width:2;height:2" coordorigin="9038,-732" coordsize="0,0" path="m9038,-732l9038,-732e" filled="f" stroked="t" strokeweight=".32pt" strokecolor="#231F20">
                <v:path arrowok="t"/>
                <v:stroke dashstyle="dash"/>
              </v:shape>
            </v:group>
            <v:group style="position:absolute;left:8470;top:1417;width:1337;height:1132" coordorigin="8470,1417" coordsize="1337,1132">
              <v:shape style="position:absolute;left:8470;top:1417;width:1337;height:1132" coordorigin="8470,1417" coordsize="1337,1132" path="m8470,2549l9807,1417e" filled="f" stroked="t" strokeweight=".32pt" strokecolor="#231F20">
                <v:path arrowok="t"/>
                <v:stroke dashstyle="dash"/>
              </v:shape>
            </v:group>
            <v:group style="position:absolute;left:9807;top:1417;width:2;height:2" coordorigin="9807,1417" coordsize="2,2">
              <v:shape style="position:absolute;left:9807;top:1417;width:2;height:2" coordorigin="9807,1417" coordsize="0,0" path="m9807,1417l9807,1417e" filled="f" stroked="t" strokeweight=".32pt" strokecolor="#231F20">
                <v:path arrowok="t"/>
                <v:stroke dashstyle="dash"/>
              </v:shape>
            </v:group>
            <v:group style="position:absolute;left:9807;top:-530;width:2;height:1947" coordorigin="9807,-530" coordsize="2,1947">
              <v:shape style="position:absolute;left:9807;top:-530;width:2;height:1947" coordorigin="9807,-530" coordsize="0,1947" path="m9807,1417l9807,-530e" filled="f" stroked="t" strokeweight=".32pt" strokecolor="#231F20">
                <v:path arrowok="t"/>
                <v:stroke dashstyle="dash"/>
              </v:shape>
            </v:group>
            <v:group style="position:absolute;left:9807;top:-530;width:2;height:2" coordorigin="9807,-530" coordsize="2,2">
              <v:shape style="position:absolute;left:9807;top:-530;width:2;height:2" coordorigin="9807,-530" coordsize="0,0" path="m9807,-530l9807,-530e" filled="f" stroked="t" strokeweight=".32pt" strokecolor="#231F20">
                <v:path arrowok="t"/>
                <v:stroke dashstyle="dash"/>
              </v:shape>
            </v:group>
            <v:group style="position:absolute;left:9240;top:1616;width:1334;height:1132" coordorigin="9240,1616" coordsize="1334,1132">
              <v:shape style="position:absolute;left:9240;top:1616;width:1334;height:1132" coordorigin="9240,1616" coordsize="1334,1132" path="m9240,2747l10573,1616e" filled="f" stroked="t" strokeweight=".32pt" strokecolor="#231F20">
                <v:path arrowok="t"/>
                <v:stroke dashstyle="dash"/>
              </v:shape>
            </v:group>
            <v:group style="position:absolute;left:10573;top:1616;width:2;height:2" coordorigin="10573,1616" coordsize="2,2">
              <v:shape style="position:absolute;left:10573;top:1616;width:2;height:2" coordorigin="10573,1616" coordsize="0,0" path="m10573,1616l10573,1616e" filled="f" stroked="t" strokeweight=".32pt" strokecolor="#231F20">
                <v:path arrowok="t"/>
                <v:stroke dashstyle="dash"/>
              </v:shape>
            </v:group>
            <v:group style="position:absolute;left:10573;top:-331;width:2;height:1947" coordorigin="10573,-331" coordsize="2,1947">
              <v:shape style="position:absolute;left:10573;top:-331;width:2;height:1947" coordorigin="10573,-331" coordsize="0,1947" path="m10573,1616l10573,-331e" filled="f" stroked="t" strokeweight=".32pt" strokecolor="#231F20">
                <v:path arrowok="t"/>
                <v:stroke dashstyle="dash"/>
              </v:shape>
            </v:group>
            <v:group style="position:absolute;left:10573;top:-331;width:2;height:2" coordorigin="10573,-331" coordsize="2,2">
              <v:shape style="position:absolute;left:10573;top:-331;width:2;height:2" coordorigin="10573,-331" coordsize="0,0" path="m10573,-331l10573,-331e" filled="f" stroked="t" strokeweight=".32pt" strokecolor="#231F20">
                <v:path arrowok="t"/>
                <v:stroke dashstyle="dash"/>
              </v:shape>
            </v:group>
            <v:group style="position:absolute;left:6367;top:1779;width:3090;height:804" coordorigin="6367,1779" coordsize="3090,804">
              <v:shape style="position:absolute;left:6367;top:1779;width:3090;height:804" coordorigin="6367,1779" coordsize="3090,804" path="m9457,2583l6367,1779e" filled="f" stroked="t" strokeweight=".32pt" strokecolor="#231F20">
                <v:path arrowok="t"/>
                <v:stroke dashstyle="dash"/>
              </v:shape>
            </v:group>
            <v:group style="position:absolute;left:6367;top:1779;width:2;height:2" coordorigin="6367,1779" coordsize="2,2">
              <v:shape style="position:absolute;left:6367;top:1779;width:2;height:2" coordorigin="6367,1779" coordsize="0,0" path="m6367,1779l6367,1779e" filled="f" stroked="t" strokeweight=".32pt" strokecolor="#231F20">
                <v:path arrowok="t"/>
                <v:stroke dashstyle="dash"/>
              </v:shape>
            </v:group>
            <v:group style="position:absolute;left:6367;top:-168;width:2;height:1947" coordorigin="6367,-168" coordsize="2,1947">
              <v:shape style="position:absolute;left:6367;top:-168;width:2;height:1947" coordorigin="6367,-168" coordsize="0,1947" path="m6367,1779l6367,-168e" filled="f" stroked="t" strokeweight=".32pt" strokecolor="#231F20">
                <v:path arrowok="t"/>
                <v:stroke dashstyle="dash"/>
              </v:shape>
            </v:group>
            <v:group style="position:absolute;left:6367;top:-168;width:2;height:2" coordorigin="6367,-168" coordsize="2,2">
              <v:shape style="position:absolute;left:6367;top:-168;width:2;height:2" coordorigin="6367,-168" coordsize="0,0" path="m6367,-168l6367,-168e" filled="f" stroked="t" strokeweight=".32pt" strokecolor="#231F20">
                <v:path arrowok="t"/>
                <v:stroke dashstyle="dash"/>
              </v:shape>
            </v:group>
            <v:group style="position:absolute;left:6576;top:1600;width:3094;height:804" coordorigin="6576,1600" coordsize="3094,804">
              <v:shape style="position:absolute;left:6576;top:1600;width:3094;height:804" coordorigin="6576,1600" coordsize="3094,804" path="m9670,2404l6576,1600e" filled="f" stroked="t" strokeweight=".32pt" strokecolor="#231F20">
                <v:path arrowok="t"/>
                <v:stroke dashstyle="dash"/>
              </v:shape>
            </v:group>
            <v:group style="position:absolute;left:6576;top:1600;width:2;height:2" coordorigin="6576,1600" coordsize="2,2">
              <v:shape style="position:absolute;left:6576;top:1600;width:2;height:2" coordorigin="6576,1600" coordsize="0,0" path="m6576,1600l6576,1600e" filled="f" stroked="t" strokeweight=".32pt" strokecolor="#231F20">
                <v:path arrowok="t"/>
                <v:stroke dashstyle="dash"/>
              </v:shape>
            </v:group>
            <v:group style="position:absolute;left:6576;top:-347;width:2;height:1947" coordorigin="6576,-347" coordsize="2,1947">
              <v:shape style="position:absolute;left:6576;top:-347;width:2;height:1947" coordorigin="6576,-347" coordsize="0,1947" path="m6576,1600l6576,-347e" filled="f" stroked="t" strokeweight=".32pt" strokecolor="#231F20">
                <v:path arrowok="t"/>
                <v:stroke dashstyle="dash"/>
              </v:shape>
            </v:group>
            <v:group style="position:absolute;left:6576;top:-347;width:2;height:2" coordorigin="6576,-347" coordsize="2,2">
              <v:shape style="position:absolute;left:6576;top:-347;width:2;height:2" coordorigin="6576,-347" coordsize="0,0" path="m6576,-347l6576,-347e" filled="f" stroked="t" strokeweight=".32pt" strokecolor="#231F20">
                <v:path arrowok="t"/>
                <v:stroke dashstyle="dash"/>
              </v:shape>
            </v:group>
            <v:group style="position:absolute;left:6790;top:1417;width:3094;height:808" coordorigin="6790,1417" coordsize="3094,808">
              <v:shape style="position:absolute;left:6790;top:1417;width:3094;height:808" coordorigin="6790,1417" coordsize="3094,808" path="m9883,2225l6790,1417e" filled="f" stroked="t" strokeweight=".32pt" strokecolor="#231F20">
                <v:path arrowok="t"/>
                <v:stroke dashstyle="dash"/>
              </v:shape>
            </v:group>
            <v:group style="position:absolute;left:6790;top:1417;width:2;height:2" coordorigin="6790,1417" coordsize="2,2">
              <v:shape style="position:absolute;left:6790;top:1417;width:2;height:2" coordorigin="6790,1417" coordsize="0,0" path="m6790,1417l6790,1417e" filled="f" stroked="t" strokeweight=".32pt" strokecolor="#231F20">
                <v:path arrowok="t"/>
                <v:stroke dashstyle="dash"/>
              </v:shape>
            </v:group>
            <v:group style="position:absolute;left:6790;top:-530;width:2;height:1947" coordorigin="6790,-530" coordsize="2,1947">
              <v:shape style="position:absolute;left:6790;top:-530;width:2;height:1947" coordorigin="6790,-530" coordsize="0,1947" path="m6790,1417l6790,-530e" filled="f" stroked="t" strokeweight=".32pt" strokecolor="#231F20">
                <v:path arrowok="t"/>
                <v:stroke dashstyle="dash"/>
              </v:shape>
            </v:group>
            <v:group style="position:absolute;left:6790;top:-530;width:2;height:2" coordorigin="6790,-530" coordsize="2,2">
              <v:shape style="position:absolute;left:6790;top:-530;width:2;height:2" coordorigin="6790,-530" coordsize="0,0" path="m6790,-530l6790,-530e" filled="f" stroked="t" strokeweight=".32pt" strokecolor="#231F20">
                <v:path arrowok="t"/>
                <v:stroke dashstyle="dash"/>
              </v:shape>
            </v:group>
            <v:group style="position:absolute;left:7003;top:1238;width:3094;height:804" coordorigin="7003,1238" coordsize="3094,804">
              <v:shape style="position:absolute;left:7003;top:1238;width:3094;height:804" coordorigin="7003,1238" coordsize="3094,804" path="m10097,2042l7003,1238e" filled="f" stroked="t" strokeweight=".32pt" strokecolor="#231F20">
                <v:path arrowok="t"/>
                <v:stroke dashstyle="dash"/>
              </v:shape>
            </v:group>
            <v:group style="position:absolute;left:7003;top:1238;width:2;height:2" coordorigin="7003,1238" coordsize="2,2">
              <v:shape style="position:absolute;left:7003;top:1238;width:2;height:2" coordorigin="7003,1238" coordsize="0,0" path="m7003,1238l7003,1238e" filled="f" stroked="t" strokeweight=".32pt" strokecolor="#231F20">
                <v:path arrowok="t"/>
                <v:stroke dashstyle="dash"/>
              </v:shape>
            </v:group>
            <v:group style="position:absolute;left:7003;top:-709;width:2;height:1947" coordorigin="7003,-709" coordsize="2,1947">
              <v:shape style="position:absolute;left:7003;top:-709;width:2;height:1947" coordorigin="7003,-709" coordsize="0,1947" path="m7003,1238l7003,-709e" filled="f" stroked="t" strokeweight=".32pt" strokecolor="#231F20">
                <v:path arrowok="t"/>
                <v:stroke dashstyle="dash"/>
              </v:shape>
            </v:group>
            <v:group style="position:absolute;left:7003;top:-709;width:2;height:2" coordorigin="7003,-709" coordsize="2,2">
              <v:shape style="position:absolute;left:7003;top:-709;width:2;height:2" coordorigin="7003,-709" coordsize="0,0" path="m7003,-709l7003,-709e" filled="f" stroked="t" strokeweight=".32pt" strokecolor="#231F20">
                <v:path arrowok="t"/>
                <v:stroke dashstyle="dash"/>
              </v:shape>
            </v:group>
            <v:group style="position:absolute;left:7216;top:1059;width:3094;height:804" coordorigin="7216,1059" coordsize="3094,804">
              <v:shape style="position:absolute;left:7216;top:1059;width:3094;height:804" coordorigin="7216,1059" coordsize="3094,804" path="m10310,1863l7216,1059e" filled="f" stroked="t" strokeweight=".32pt" strokecolor="#231F20">
                <v:path arrowok="t"/>
                <v:stroke dashstyle="dash"/>
              </v:shape>
            </v:group>
            <v:group style="position:absolute;left:7216;top:1059;width:2;height:2" coordorigin="7216,1059" coordsize="2,2">
              <v:shape style="position:absolute;left:7216;top:1059;width:2;height:2" coordorigin="7216,1059" coordsize="0,0" path="m7216,1059l7216,1059e" filled="f" stroked="t" strokeweight=".32pt" strokecolor="#231F20">
                <v:path arrowok="t"/>
                <v:stroke dashstyle="dash"/>
              </v:shape>
            </v:group>
            <v:group style="position:absolute;left:7216;top:-888;width:2;height:1947" coordorigin="7216,-888" coordsize="2,1947">
              <v:shape style="position:absolute;left:7216;top:-888;width:2;height:1947" coordorigin="7216,-888" coordsize="0,1947" path="m7216,1059l7216,-888e" filled="f" stroked="t" strokeweight=".32pt" strokecolor="#231F20">
                <v:path arrowok="t"/>
                <v:stroke dashstyle="dash"/>
              </v:shape>
            </v:group>
            <v:group style="position:absolute;left:7216;top:-888;width:2;height:2" coordorigin="7216,-888" coordsize="2,2">
              <v:shape style="position:absolute;left:7216;top:-888;width:2;height:2" coordorigin="7216,-888" coordsize="0,0" path="m7216,-888l7216,-888e" filled="f" stroked="t" strokeweight=".32pt" strokecolor="#231F20">
                <v:path arrowok="t"/>
                <v:stroke dashstyle="dash"/>
              </v:shape>
            </v:group>
            <v:group style="position:absolute;left:7430;top:876;width:3094;height:804" coordorigin="7430,876" coordsize="3094,804">
              <v:shape style="position:absolute;left:7430;top:876;width:3094;height:804" coordorigin="7430,876" coordsize="3094,804" path="m10524,1680l7430,876e" filled="f" stroked="t" strokeweight=".32pt" strokecolor="#231F20">
                <v:path arrowok="t"/>
                <v:stroke dashstyle="dash"/>
              </v:shape>
            </v:group>
            <v:group style="position:absolute;left:7430;top:876;width:2;height:2" coordorigin="7430,876" coordsize="2,2">
              <v:shape style="position:absolute;left:7430;top:876;width:2;height:2" coordorigin="7430,876" coordsize="0,0" path="m7430,876l7430,876e" filled="f" stroked="t" strokeweight=".32pt" strokecolor="#231F20">
                <v:path arrowok="t"/>
                <v:stroke dashstyle="dash"/>
              </v:shape>
            </v:group>
            <v:group style="position:absolute;left:7430;top:-1071;width:2;height:1947" coordorigin="7430,-1071" coordsize="2,1947">
              <v:shape style="position:absolute;left:7430;top:-1071;width:2;height:1947" coordorigin="7430,-1071" coordsize="0,1947" path="m7430,876l7430,-1071e" filled="f" stroked="t" strokeweight=".32pt" strokecolor="#231F20">
                <v:path arrowok="t"/>
                <v:stroke dashstyle="dash"/>
              </v:shape>
            </v:group>
            <v:group style="position:absolute;left:7430;top:-1071;width:2;height:2" coordorigin="7430,-1071" coordsize="2,2">
              <v:shape style="position:absolute;left:7430;top:-1071;width:2;height:2" coordorigin="7430,-1071" coordsize="0,0" path="m7430,-1071l7430,-1071e" filled="f" stroked="t" strokeweight=".32pt" strokecolor="#231F20">
                <v:path arrowok="t"/>
                <v:stroke dashstyle="dash"/>
              </v:shape>
            </v:group>
            <v:group style="position:absolute;left:6165;top:617;width:1337;height:1132" coordorigin="6165,617" coordsize="1337,1132">
              <v:shape style="position:absolute;left:6165;top:617;width:1337;height:1132" coordorigin="6165,617" coordsize="1337,1132" path="m6165,1749l7502,617e" filled="f" stroked="t" strokeweight=".32pt" strokecolor="#231F20">
                <v:path arrowok="t"/>
                <v:stroke dashstyle="dash"/>
              </v:shape>
            </v:group>
            <v:group style="position:absolute;left:7502;top:617;width:2;height:2" coordorigin="7502,617" coordsize="2,2">
              <v:shape style="position:absolute;left:7502;top:617;width:2;height:2" coordorigin="7502,617" coordsize="0,0" path="m7502,617l7502,617e" filled="f" stroked="t" strokeweight=".32pt" strokecolor="#231F20">
                <v:path arrowok="t"/>
                <v:stroke dashstyle="dash"/>
              </v:shape>
            </v:group>
            <v:group style="position:absolute;left:7502;top:617;width:3094;height:808" coordorigin="7502,617" coordsize="3094,808">
              <v:shape style="position:absolute;left:7502;top:617;width:3094;height:808" coordorigin="7502,617" coordsize="3094,808" path="m7502,617l10596,1425e" filled="f" stroked="t" strokeweight=".32pt" strokecolor="#231F20">
                <v:path arrowok="t"/>
                <v:stroke dashstyle="dash"/>
              </v:shape>
            </v:group>
            <v:group style="position:absolute;left:10596;top:1425;width:2;height:2" coordorigin="10596,1425" coordsize="2,2">
              <v:shape style="position:absolute;left:10596;top:1425;width:2;height:2" coordorigin="10596,1425" coordsize="0,0" path="m10596,1425l10596,1425e" filled="f" stroked="t" strokeweight=".32pt" strokecolor="#231F20">
                <v:path arrowok="t"/>
                <v:stroke dashstyle="dash"/>
              </v:shape>
            </v:group>
            <v:group style="position:absolute;left:6165;top:232;width:1337;height:1132" coordorigin="6165,232" coordsize="1337,1132">
              <v:shape style="position:absolute;left:6165;top:232;width:1337;height:1132" coordorigin="6165,232" coordsize="1337,1132" path="m6165,1364l7502,232e" filled="f" stroked="t" strokeweight=".32pt" strokecolor="#231F20">
                <v:path arrowok="t"/>
                <v:stroke dashstyle="dash"/>
              </v:shape>
            </v:group>
            <v:group style="position:absolute;left:7502;top:232;width:2;height:2" coordorigin="7502,232" coordsize="2,2">
              <v:shape style="position:absolute;left:7502;top:232;width:2;height:2" coordorigin="7502,232" coordsize="0,0" path="m7502,232l7502,232e" filled="f" stroked="t" strokeweight=".32pt" strokecolor="#231F20">
                <v:path arrowok="t"/>
                <v:stroke dashstyle="dash"/>
              </v:shape>
            </v:group>
            <v:group style="position:absolute;left:7502;top:232;width:3094;height:804" coordorigin="7502,232" coordsize="3094,804">
              <v:shape style="position:absolute;left:7502;top:232;width:3094;height:804" coordorigin="7502,232" coordsize="3094,804" path="m7502,232l10596,1036e" filled="f" stroked="t" strokeweight=".32pt" strokecolor="#231F20">
                <v:path arrowok="t"/>
                <v:stroke dashstyle="dash"/>
              </v:shape>
            </v:group>
            <v:group style="position:absolute;left:10596;top:1036;width:2;height:2" coordorigin="10596,1036" coordsize="2,2">
              <v:shape style="position:absolute;left:10596;top:1036;width:2;height:2" coordorigin="10596,1036" coordsize="0,0" path="m10596,1036l10596,1036e" filled="f" stroked="t" strokeweight=".32pt" strokecolor="#231F20">
                <v:path arrowok="t"/>
                <v:stroke dashstyle="dash"/>
              </v:shape>
            </v:group>
            <v:group style="position:absolute;left:6165;top:-156;width:1337;height:1132" coordorigin="6165,-156" coordsize="1337,1132">
              <v:shape style="position:absolute;left:6165;top:-156;width:1337;height:1132" coordorigin="6165,-156" coordsize="1337,1132" path="m6165,975l7502,-156e" filled="f" stroked="t" strokeweight=".32pt" strokecolor="#231F20">
                <v:path arrowok="t"/>
                <v:stroke dashstyle="dash"/>
              </v:shape>
            </v:group>
            <v:group style="position:absolute;left:7502;top:-156;width:2;height:2" coordorigin="7502,-156" coordsize="2,2">
              <v:shape style="position:absolute;left:7502;top:-156;width:2;height:2" coordorigin="7502,-156" coordsize="0,0" path="m7502,-156l7502,-156e" filled="f" stroked="t" strokeweight=".32pt" strokecolor="#231F20">
                <v:path arrowok="t"/>
                <v:stroke dashstyle="dash"/>
              </v:shape>
            </v:group>
            <v:group style="position:absolute;left:7502;top:-156;width:3094;height:804" coordorigin="7502,-156" coordsize="3094,804">
              <v:shape style="position:absolute;left:7502;top:-156;width:3094;height:804" coordorigin="7502,-156" coordsize="3094,804" path="m7502,-156l10596,648e" filled="f" stroked="t" strokeweight=".32pt" strokecolor="#231F20">
                <v:path arrowok="t"/>
                <v:stroke dashstyle="dash"/>
              </v:shape>
            </v:group>
            <v:group style="position:absolute;left:10596;top:648;width:2;height:2" coordorigin="10596,648" coordsize="2,2">
              <v:shape style="position:absolute;left:10596;top:648;width:2;height:2" coordorigin="10596,648" coordsize="0,0" path="m10596,648l10596,648e" filled="f" stroked="t" strokeweight=".32pt" strokecolor="#231F20">
                <v:path arrowok="t"/>
                <v:stroke dashstyle="dash"/>
              </v:shape>
            </v:group>
            <v:group style="position:absolute;left:6165;top:-545;width:1337;height:1132" coordorigin="6165,-545" coordsize="1337,1132">
              <v:shape style="position:absolute;left:6165;top:-545;width:1337;height:1132" coordorigin="6165,-545" coordsize="1337,1132" path="m6165,587l7502,-545e" filled="f" stroked="t" strokeweight=".32pt" strokecolor="#231F20">
                <v:path arrowok="t"/>
                <v:stroke dashstyle="dash"/>
              </v:shape>
            </v:group>
            <v:group style="position:absolute;left:7502;top:-545;width:2;height:2" coordorigin="7502,-545" coordsize="2,2">
              <v:shape style="position:absolute;left:7502;top:-545;width:2;height:2" coordorigin="7502,-545" coordsize="0,0" path="m7502,-545l7502,-545e" filled="f" stroked="t" strokeweight=".32pt" strokecolor="#231F20">
                <v:path arrowok="t"/>
                <v:stroke dashstyle="dash"/>
              </v:shape>
            </v:group>
            <v:group style="position:absolute;left:7502;top:-545;width:3094;height:804" coordorigin="7502,-545" coordsize="3094,804">
              <v:shape style="position:absolute;left:7502;top:-545;width:3094;height:804" coordorigin="7502,-545" coordsize="3094,804" path="m7502,-545l10596,259e" filled="f" stroked="t" strokeweight=".32pt" strokecolor="#231F20">
                <v:path arrowok="t"/>
                <v:stroke dashstyle="dash"/>
              </v:shape>
            </v:group>
            <v:group style="position:absolute;left:10596;top:259;width:2;height:2" coordorigin="10596,259" coordsize="2,2">
              <v:shape style="position:absolute;left:10596;top:259;width:2;height:2" coordorigin="10596,259" coordsize="0,0" path="m10596,259l10596,259e" filled="f" stroked="t" strokeweight=".32pt" strokecolor="#231F20">
                <v:path arrowok="t"/>
                <v:stroke dashstyle="dash"/>
              </v:shape>
            </v:group>
            <v:group style="position:absolute;left:6165;top:-934;width:1337;height:1132" coordorigin="6165,-934" coordsize="1337,1132">
              <v:shape style="position:absolute;left:6165;top:-934;width:1337;height:1132" coordorigin="6165,-934" coordsize="1337,1132" path="m6165,198l7502,-934e" filled="f" stroked="t" strokeweight=".32pt" strokecolor="#231F20">
                <v:path arrowok="t"/>
                <v:stroke dashstyle="dash"/>
              </v:shape>
            </v:group>
            <v:group style="position:absolute;left:7502;top:-934;width:2;height:2" coordorigin="7502,-934" coordsize="2,2">
              <v:shape style="position:absolute;left:7502;top:-934;width:2;height:2" coordorigin="7502,-934" coordsize="0,0" path="m7502,-934l7502,-934e" filled="f" stroked="t" strokeweight=".32pt" strokecolor="#231F20">
                <v:path arrowok="t"/>
                <v:stroke dashstyle="dash"/>
              </v:shape>
            </v:group>
            <v:group style="position:absolute;left:7502;top:-934;width:3094;height:808" coordorigin="7502,-934" coordsize="3094,808">
              <v:shape style="position:absolute;left:7502;top:-934;width:3094;height:808" coordorigin="7502,-934" coordsize="3094,808" path="m7502,-934l10596,-126e" filled="f" stroked="t" strokeweight=".32pt" strokecolor="#231F20">
                <v:path arrowok="t"/>
                <v:stroke dashstyle="dash"/>
              </v:shape>
            </v:group>
            <v:group style="position:absolute;left:10596;top:-126;width:2;height:2" coordorigin="10596,-126" coordsize="2,2">
              <v:shape style="position:absolute;left:10596;top:-126;width:2;height:2" coordorigin="10596,-126" coordsize="0,0" path="m10596,-126l10596,-126e" filled="f" stroked="t" strokeweight=".32pt" strokecolor="#231F20">
                <v:path arrowok="t"/>
                <v:stroke dashstyle="dash"/>
              </v:shape>
            </v:group>
            <v:group style="position:absolute;left:7502;top:815;width:3094;height:808" coordorigin="7502,815" coordsize="3094,808">
              <v:shape style="position:absolute;left:7502;top:815;width:3094;height:808" coordorigin="7502,815" coordsize="3094,808" path="m7502,815l10596,1623,10596,1623e" filled="f" stroked="t" strokeweight=".64pt" strokecolor="#231F20">
                <v:path arrowok="t"/>
              </v:shape>
            </v:group>
            <v:group style="position:absolute;left:7502;top:-1128;width:3094;height:804" coordorigin="7502,-1128" coordsize="3094,804">
              <v:shape style="position:absolute;left:7502;top:-1128;width:3094;height:804" coordorigin="7502,-1128" coordsize="3094,804" path="m7502,-1128l10596,-324,10596,-324e" filled="f" stroked="t" strokeweight=".64pt" strokecolor="#231F20">
                <v:path arrowok="t"/>
              </v:shape>
            </v:group>
            <v:group style="position:absolute;left:6165;top:815;width:1337;height:1132" coordorigin="6165,815" coordsize="1337,1132">
              <v:shape style="position:absolute;left:6165;top:815;width:1337;height:1132" coordorigin="6165,815" coordsize="1337,1132" path="m6165,1947l7502,815,7502,815e" filled="f" stroked="t" strokeweight=".64pt" strokecolor="#231F20">
                <v:path arrowok="t"/>
              </v:shape>
            </v:group>
            <v:group style="position:absolute;left:6165;top:-1128;width:1337;height:1128" coordorigin="6165,-1128" coordsize="1337,1128">
              <v:shape style="position:absolute;left:6165;top:-1128;width:1337;height:1128" coordorigin="6165,-1128" coordsize="1337,1128" path="m6165,0l7502,-1128e" filled="f" stroked="t" strokeweight=".64pt" strokecolor="#231F20">
                <v:path arrowok="t"/>
              </v:shape>
            </v:group>
            <v:group style="position:absolute;left:7502;top:-1128;width:2;height:2" coordorigin="7502,-1128" coordsize="2,2">
              <v:shape style="position:absolute;left:7502;top:-1128;width:2;height:2" coordorigin="7502,-1128" coordsize="0,0" path="m7502,-1128l7502,-1128e" filled="f" stroked="t" strokeweight=".64pt" strokecolor="#231F20">
                <v:path arrowok="t"/>
              </v:shape>
            </v:group>
            <v:group style="position:absolute;left:7502;top:-1128;width:2;height:1943" coordorigin="7502,-1128" coordsize="2,1943">
              <v:shape style="position:absolute;left:7502;top:-1128;width:2;height:1943" coordorigin="7502,-1128" coordsize="0,1943" path="m7502,815l7502,-1128e" filled="f" stroked="t" strokeweight=".64pt" strokecolor="#231F20">
                <v:path arrowok="t"/>
              </v:shape>
            </v:group>
            <v:group style="position:absolute;left:7502;top:-1128;width:2;height:2" coordorigin="7502,-1128" coordsize="2,2">
              <v:shape style="position:absolute;left:7502;top:-1128;width:2;height:2" coordorigin="7502,-1128" coordsize="0,0" path="m7502,-1128l7502,-1128e" filled="f" stroked="t" strokeweight=".64pt" strokecolor="#231F20">
                <v:path arrowok="t"/>
              </v:shape>
            </v:group>
            <v:group style="position:absolute;left:10596;top:-324;width:2;height:1947" coordorigin="10596,-324" coordsize="2,1947">
              <v:shape style="position:absolute;left:10596;top:-324;width:2;height:1947" coordorigin="10596,-324" coordsize="0,1947" path="m10596,1623l10596,-324,10596,-324e" filled="f" stroked="t" strokeweight=".64pt" strokecolor="#231F20">
                <v:path arrowok="t"/>
              </v:shape>
            </v:group>
            <v:group style="position:absolute;left:6165;top:1623;width:4431;height:1128" coordorigin="6165,1623" coordsize="4431,1128">
              <v:shape style="position:absolute;left:6165;top:1623;width:4431;height:1128" coordorigin="6165,1623" coordsize="4431,1128" path="m6165,1947l9259,2751,10596,1623e" filled="f" stroked="t" strokeweight=".64pt" strokecolor="#231F20">
                <v:path arrowok="t"/>
              </v:shape>
            </v:group>
            <v:group style="position:absolute;left:6165;top:0;width:2;height:1947" coordorigin="6165,0" coordsize="2,1947">
              <v:shape style="position:absolute;left:6165;top:0;width:2;height:1947" coordorigin="6165,0" coordsize="0,1947" path="m6165,1947l6165,0,6165,0e" filled="f" stroked="t" strokeweight=".64pt" strokecolor="#231F20">
                <v:path arrowok="t"/>
              </v:shape>
            </v:group>
            <v:group style="position:absolute;left:6873;top:2149;width:61;height:50" coordorigin="6873,2149" coordsize="61,50">
              <v:shape style="position:absolute;left:6873;top:2149;width:61;height:50" coordorigin="6873,2149" coordsize="61,50" path="m6934,2149l6873,2198,6873,2198e" filled="f" stroked="t" strokeweight=".64pt" strokecolor="#231F20">
                <v:path arrowok="t"/>
              </v:shape>
            </v:group>
            <v:group style="position:absolute;left:7643;top:2347;width:61;height:53" coordorigin="7643,2347" coordsize="61,53">
              <v:shape style="position:absolute;left:7643;top:2347;width:61;height:53" coordorigin="7643,2347" coordsize="61,53" path="m7704,2347l7643,2400,7643,2400e" filled="f" stroked="t" strokeweight=".64pt" strokecolor="#231F20">
                <v:path arrowok="t"/>
              </v:shape>
            </v:group>
            <v:group style="position:absolute;left:8409;top:2549;width:61;height:50" coordorigin="8409,2549" coordsize="61,50">
              <v:shape style="position:absolute;left:8409;top:2549;width:61;height:50" coordorigin="8409,2549" coordsize="61,50" path="m8470,2549l8409,2599,8409,2599e" filled="f" stroked="t" strokeweight=".64pt" strokecolor="#231F20">
                <v:path arrowok="t"/>
              </v:shape>
            </v:group>
            <v:group style="position:absolute;left:9179;top:2747;width:61;height:53" coordorigin="9179,2747" coordsize="61,53">
              <v:shape style="position:absolute;left:9179;top:2747;width:61;height:53" coordorigin="9179,2747" coordsize="61,53" path="m9240,2747l9179,2800,9179,2800e" filled="f" stroked="t" strokeweight=".64pt" strokecolor="#231F20">
                <v:path arrowok="t"/>
              </v:shape>
            </v:group>
            <v:group style="position:absolute;left:9457;top:2583;width:80;height:19" coordorigin="9457,2583" coordsize="80,19">
              <v:shape style="position:absolute;left:9457;top:2583;width:80;height:19" coordorigin="9457,2583" coordsize="80,19" path="m9457,2583l9537,2602,9537,2602e" filled="f" stroked="t" strokeweight=".64pt" strokecolor="#231F20">
                <v:path arrowok="t"/>
              </v:shape>
            </v:group>
            <v:group style="position:absolute;left:9670;top:2404;width:80;height:19" coordorigin="9670,2404" coordsize="80,19">
              <v:shape style="position:absolute;left:9670;top:2404;width:80;height:19" coordorigin="9670,2404" coordsize="80,19" path="m9670,2404l9750,2423,9750,2423e" filled="f" stroked="t" strokeweight=".64pt" strokecolor="#231F20">
                <v:path arrowok="t"/>
              </v:shape>
            </v:group>
            <v:group style="position:absolute;left:9883;top:2225;width:80;height:19" coordorigin="9883,2225" coordsize="80,19">
              <v:shape style="position:absolute;left:9883;top:2225;width:80;height:19" coordorigin="9883,2225" coordsize="80,19" path="m9883,2225l9963,2244,9963,2244e" filled="f" stroked="t" strokeweight=".64pt" strokecolor="#231F20">
                <v:path arrowok="t"/>
              </v:shape>
            </v:group>
            <v:group style="position:absolute;left:10097;top:2042;width:76;height:19" coordorigin="10097,2042" coordsize="76,19">
              <v:shape style="position:absolute;left:10097;top:2042;width:76;height:19" coordorigin="10097,2042" coordsize="76,19" path="m10097,2042l10173,2061,10173,2061e" filled="f" stroked="t" strokeweight=".64pt" strokecolor="#231F20">
                <v:path arrowok="t"/>
              </v:shape>
            </v:group>
            <v:group style="position:absolute;left:10310;top:1863;width:76;height:19" coordorigin="10310,1863" coordsize="76,19">
              <v:shape style="position:absolute;left:10310;top:1863;width:76;height:19" coordorigin="10310,1863" coordsize="76,19" path="m10310,1863l10386,1882,10386,1882e" filled="f" stroked="t" strokeweight=".64pt" strokecolor="#231F20">
                <v:path arrowok="t"/>
              </v:shape>
            </v:group>
            <v:group style="position:absolute;left:10524;top:1680;width:76;height:23" coordorigin="10524,1680" coordsize="76,23">
              <v:shape style="position:absolute;left:10524;top:1680;width:76;height:23" coordorigin="10524,1680" coordsize="76,23" path="m10524,1680l10600,1703,10600,1703e" filled="f" stroked="t" strokeweight=".64pt" strokecolor="#231F20">
                <v:path arrowok="t"/>
              </v:shape>
            </v:group>
            <v:group style="position:absolute;left:6089;top:1730;width:76;height:19" coordorigin="6089,1730" coordsize="76,19">
              <v:shape style="position:absolute;left:6089;top:1730;width:76;height:19" coordorigin="6089,1730" coordsize="76,19" path="m6165,1749l6089,1730,6089,1730e" filled="f" stroked="t" strokeweight=".64pt" strokecolor="#231F20">
                <v:path arrowok="t"/>
              </v:shape>
            </v:group>
            <v:group style="position:absolute;left:6089;top:1341;width:76;height:23" coordorigin="6089,1341" coordsize="76,23">
              <v:shape style="position:absolute;left:6089;top:1341;width:76;height:23" coordorigin="6089,1341" coordsize="76,23" path="m6165,1364l6089,1341,6089,1341e" filled="f" stroked="t" strokeweight=".64pt" strokecolor="#231F20">
                <v:path arrowok="t"/>
              </v:shape>
            </v:group>
            <v:group style="position:absolute;left:6089;top:956;width:76;height:19" coordorigin="6089,956" coordsize="76,19">
              <v:shape style="position:absolute;left:6089;top:956;width:76;height:19" coordorigin="6089,956" coordsize="76,19" path="m6165,975l6089,956,6089,956e" filled="f" stroked="t" strokeweight=".64pt" strokecolor="#231F20">
                <v:path arrowok="t"/>
              </v:shape>
            </v:group>
            <v:group style="position:absolute;left:6089;top:568;width:76;height:19" coordorigin="6089,568" coordsize="76,19">
              <v:shape style="position:absolute;left:6089;top:568;width:76;height:19" coordorigin="6089,568" coordsize="76,19" path="m6165,587l6089,568,6089,568e" filled="f" stroked="t" strokeweight=".64pt" strokecolor="#231F20">
                <v:path arrowok="t"/>
              </v:shape>
            </v:group>
            <v:group style="position:absolute;left:6089;top:179;width:76;height:19" coordorigin="6089,179" coordsize="76,19">
              <v:shape style="position:absolute;left:6089;top:179;width:76;height:19" coordorigin="6089,179" coordsize="76,19" path="m6165,198l6089,179,6089,179e" filled="f" stroked="t" strokeweight=".64pt" strokecolor="#231F20">
                <v:path arrowok="t"/>
              </v:shape>
            </v:group>
            <v:group style="position:absolute;left:7479;top:373;width:1932;height:908" coordorigin="7479,373" coordsize="1932,908">
              <v:shape style="position:absolute;left:7479;top:373;width:1932;height:908" coordorigin="7479,373" coordsize="1932,908" path="m9289,1048l9354,983,9392,911,9411,838,9400,766,9365,693,9308,625,9228,564,9129,507,9011,461,8951,443,8889,426,8826,412,8762,400,8698,390,8632,383,8566,377,8500,374,8433,373,8367,374,8300,378,8234,384,8168,392,8103,403,8039,416,7975,431,7913,449,7852,470,7792,493,7735,518,7639,575,7563,640,7510,709,7483,781,7479,853,7502,926,7548,994,7616,1063,7704,1120,7815,1174,7940,1215,8081,1250,8230,1269,8303,1276,8377,1280,8452,1282,8490,1281,8566,1278,8642,1272,8718,1263,8793,1251,8866,1236,8938,1218,9099,1162,9201,1109,9289,1048e" filled="f" stroked="t" strokeweight=".64pt" strokecolor="#6E6F72">
                <v:path arrowok="t"/>
              </v:shape>
            </v:group>
            <v:group style="position:absolute;left:6790;top:446;width:3109;height:819" coordorigin="6790,446" coordsize="3109,819">
              <v:shape style="position:absolute;left:6790;top:446;width:3109;height:819" coordorigin="6790,446" coordsize="3109,819" path="m9899,1238l9849,1170,9781,1124,9686,1077,9590,1034,9493,994,9394,958,9294,924,9194,892,9092,863,8990,836,8888,810,8786,785,8550,732,8306,682,8236,668,8166,655,8096,642,8025,630,7955,617,7885,605,7814,593,7744,582,7674,571,7603,560,7533,549,7462,538,7391,528,7321,518,7250,508,7179,498,7109,489,7038,479,6967,470,6896,461,6820,450,6790,446,6813,450,6889,461,6952,474,7015,488,7079,502,7142,516,7206,530,7269,545,7332,560,7395,575,7459,591,7522,607,7585,623,7648,640,7710,657,7773,674,7836,692,7898,710,7960,728,8022,747,8084,766,8146,785,8405,865,8657,949,8893,1025,9110,1094,9304,1154,9476,1200,9621,1238,9735,1257,9819,1265,9872,1257,9899,1238e" filled="f" stroked="t" strokeweight=".64pt" strokecolor="#231F20">
                <v:path arrowok="t"/>
              </v:shape>
            </v:group>
            <v:group style="position:absolute;left:6165;top:1947;width:3094;height:804" coordorigin="6165,1947" coordsize="3094,804">
              <v:shape style="position:absolute;left:6165;top:1947;width:3094;height:804" coordorigin="6165,1947" coordsize="3094,804" path="m6165,1947l9259,2751,9259,2751e" filled="f" stroked="t" strokeweight=".64pt" strokecolor="#231F20">
                <v:path arrowok="t"/>
              </v:shape>
            </v:group>
            <v:group style="position:absolute;left:6165;top:0;width:3094;height:808" coordorigin="6165,0" coordsize="3094,808">
              <v:shape style="position:absolute;left:6165;top:0;width:3094;height:808" coordorigin="6165,0" coordsize="3094,808" path="m6165,0l9259,808,9259,808e" filled="f" stroked="t" strokeweight=".64pt" strokecolor="#231F20">
                <v:path arrowok="t"/>
              </v:shape>
            </v:group>
            <v:group style="position:absolute;left:9259;top:1623;width:1337;height:1128" coordorigin="9259,1623" coordsize="1337,1128">
              <v:shape style="position:absolute;left:9259;top:1623;width:1337;height:1128" coordorigin="9259,1623" coordsize="1337,1128" path="m9259,2751l10596,1623,10596,1623e" filled="f" stroked="t" strokeweight=".64pt" strokecolor="#231F20">
                <v:path arrowok="t"/>
              </v:shape>
            </v:group>
            <v:group style="position:absolute;left:9259;top:-324;width:1337;height:1132" coordorigin="9259,-324" coordsize="1337,1132">
              <v:shape style="position:absolute;left:9259;top:-324;width:1337;height:1132" coordorigin="9259,-324" coordsize="1337,1132" path="m9259,808l10596,-324,10596,-324e" filled="f" stroked="t" strokeweight=".64pt" strokecolor="#231F20">
                <v:path arrowok="t"/>
              </v:shape>
            </v:group>
            <v:group style="position:absolute;left:6165;top:0;width:2;height:1947" coordorigin="6165,0" coordsize="2,1947">
              <v:shape style="position:absolute;left:6165;top:0;width:2;height:1947" coordorigin="6165,0" coordsize="0,1947" path="m6165,1947l6165,0,6165,0e" filled="f" stroked="t" strokeweight=".64pt" strokecolor="#231F20">
                <v:path arrowok="t"/>
              </v:shape>
            </v:group>
            <v:group style="position:absolute;left:9259;top:808;width:2;height:1943" coordorigin="9259,808" coordsize="2,1943">
              <v:shape style="position:absolute;left:9259;top:808;width:2;height:1943" coordorigin="9259,808" coordsize="0,1943" path="m9259,2751l9259,808,9259,808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4161" w:right="185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9"/>
        <w:ind w:left="526" w:right="436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before="79"/>
        <w:ind w:left="0" w:right="79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79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705" w:val="left" w:leader="none"/>
        </w:tabs>
        <w:spacing w:line="202" w:lineRule="exact"/>
        <w:ind w:left="14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2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14"/>
        <w:ind w:left="0" w:right="567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9" w:lineRule="exact"/>
        <w:ind w:left="0" w:right="34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9" w:lineRule="exact"/>
        <w:ind w:left="0" w:right="83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1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5" w:equalWidth="0">
            <w:col w:w="5174" w:space="40"/>
            <w:col w:w="2841" w:space="40"/>
            <w:col w:w="341" w:space="40"/>
            <w:col w:w="387" w:space="40"/>
            <w:col w:w="3617"/>
          </w:cols>
        </w:sectPr>
      </w:pPr>
    </w:p>
    <w:p>
      <w:pPr>
        <w:spacing w:before="69"/>
        <w:ind w:left="4108" w:right="2613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2-D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129" w:right="2252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437012pt;margin-top:-27.20528pt;width:256.679000pt;height:196.135pt;mso-position-horizontal-relative:page;mso-position-vertical-relative:paragraph;z-index:-5154" coordorigin="5909,-544" coordsize="5134,3923">
            <v:group style="position:absolute;left:5988;top:2362;width:2160;height:979" coordorigin="5988,2362" coordsize="2160,979">
              <v:shape style="position:absolute;left:5988;top:2362;width:2160;height:979" coordorigin="5988,2362" coordsize="2160,979" path="m8148,3342l5988,2362e" filled="f" stroked="t" strokeweight=".32pt" strokecolor="#231F20">
                <v:path arrowok="t"/>
                <v:stroke dashstyle="dash"/>
              </v:shape>
            </v:group>
            <v:group style="position:absolute;left:5988;top:2362;width:2;height:2" coordorigin="5988,2362" coordsize="2,2">
              <v:shape style="position:absolute;left:5988;top:2362;width:2;height:2" coordorigin="5988,2362" coordsize="0,0" path="m5988,2362l5988,2362e" filled="f" stroked="t" strokeweight=".32pt" strokecolor="#231F20">
                <v:path arrowok="t"/>
                <v:stroke dashstyle="dash"/>
              </v:shape>
            </v:group>
            <v:group style="position:absolute;left:5988;top:214;width:2;height:2149" coordorigin="5988,214" coordsize="2,2149">
              <v:shape style="position:absolute;left:5988;top:214;width:2;height:2149" coordorigin="5988,214" coordsize="0,2149" path="m5988,2362l5988,214e" filled="f" stroked="t" strokeweight=".32pt" strokecolor="#231F20">
                <v:path arrowok="t"/>
                <v:stroke dashstyle="dash"/>
              </v:shape>
            </v:group>
            <v:group style="position:absolute;left:5988;top:214;width:2;height:2" coordorigin="5988,214" coordsize="2,2">
              <v:shape style="position:absolute;left:5988;top:214;width:2;height:2" coordorigin="5988,214" coordsize="0,0" path="m5988,214l5988,214e" filled="f" stroked="t" strokeweight=".32pt" strokecolor="#231F20">
                <v:path arrowok="t"/>
                <v:stroke dashstyle="dash"/>
              </v:shape>
            </v:group>
            <v:group style="position:absolute;left:6551;top:2210;width:2160;height:983" coordorigin="6551,2210" coordsize="2160,983">
              <v:shape style="position:absolute;left:6551;top:2210;width:2160;height:983" coordorigin="6551,2210" coordsize="2160,983" path="m8712,3193l6551,2210e" filled="f" stroked="t" strokeweight=".32pt" strokecolor="#231F20">
                <v:path arrowok="t"/>
                <v:stroke dashstyle="dash"/>
              </v:shape>
            </v:group>
            <v:group style="position:absolute;left:6551;top:2210;width:2;height:2" coordorigin="6551,2210" coordsize="2,2">
              <v:shape style="position:absolute;left:6551;top:2210;width:2;height:2" coordorigin="6551,2210" coordsize="0,0" path="m6551,2210l6551,2210e" filled="f" stroked="t" strokeweight=".32pt" strokecolor="#231F20">
                <v:path arrowok="t"/>
                <v:stroke dashstyle="dash"/>
              </v:shape>
            </v:group>
            <v:group style="position:absolute;left:6551;top:65;width:2;height:2145" coordorigin="6551,65" coordsize="2,2145">
              <v:shape style="position:absolute;left:6551;top:65;width:2;height:2145" coordorigin="6551,65" coordsize="0,2145" path="m6551,2210l6551,65e" filled="f" stroked="t" strokeweight=".32pt" strokecolor="#231F20">
                <v:path arrowok="t"/>
                <v:stroke dashstyle="dash"/>
              </v:shape>
            </v:group>
            <v:group style="position:absolute;left:6551;top:65;width:2;height:2" coordorigin="6551,65" coordsize="2,2">
              <v:shape style="position:absolute;left:6551;top:65;width:2;height:2" coordorigin="6551,65" coordsize="0,0" path="m6551,65l6551,65e" filled="f" stroked="t" strokeweight=".32pt" strokecolor="#231F20">
                <v:path arrowok="t"/>
                <v:stroke dashstyle="dash"/>
              </v:shape>
            </v:group>
            <v:group style="position:absolute;left:7115;top:2058;width:2160;height:983" coordorigin="7115,2058" coordsize="2160,983">
              <v:shape style="position:absolute;left:7115;top:2058;width:2160;height:983" coordorigin="7115,2058" coordsize="2160,983" path="m9276,3041l7115,2058e" filled="f" stroked="t" strokeweight=".32pt" strokecolor="#231F20">
                <v:path arrowok="t"/>
                <v:stroke dashstyle="dash"/>
              </v:shape>
            </v:group>
            <v:group style="position:absolute;left:7115;top:2058;width:2;height:2" coordorigin="7115,2058" coordsize="2,2">
              <v:shape style="position:absolute;left:7115;top:2058;width:2;height:2" coordorigin="7115,2058" coordsize="0,0" path="m7115,2058l7115,2058e" filled="f" stroked="t" strokeweight=".32pt" strokecolor="#231F20">
                <v:path arrowok="t"/>
                <v:stroke dashstyle="dash"/>
              </v:shape>
            </v:group>
            <v:group style="position:absolute;left:7115;top:-87;width:2;height:2145" coordorigin="7115,-87" coordsize="2,2145">
              <v:shape style="position:absolute;left:7115;top:-87;width:2;height:2145" coordorigin="7115,-87" coordsize="0,2145" path="m7115,2058l7115,-87e" filled="f" stroked="t" strokeweight=".32pt" strokecolor="#231F20">
                <v:path arrowok="t"/>
                <v:stroke dashstyle="dash"/>
              </v:shape>
            </v:group>
            <v:group style="position:absolute;left:7115;top:-87;width:2;height:2" coordorigin="7115,-87" coordsize="2,2">
              <v:shape style="position:absolute;left:7115;top:-87;width:2;height:2" coordorigin="7115,-87" coordsize="0,0" path="m7115,-87l7115,-87e" filled="f" stroked="t" strokeweight=".32pt" strokecolor="#231F20">
                <v:path arrowok="t"/>
                <v:stroke dashstyle="dash"/>
              </v:shape>
            </v:group>
            <v:group style="position:absolute;left:7679;top:1909;width:2160;height:983" coordorigin="7679,1909" coordsize="2160,983">
              <v:shape style="position:absolute;left:7679;top:1909;width:2160;height:983" coordorigin="7679,1909" coordsize="2160,983" path="m9840,2892l7679,1909e" filled="f" stroked="t" strokeweight=".32pt" strokecolor="#231F20">
                <v:path arrowok="t"/>
                <v:stroke dashstyle="dash"/>
              </v:shape>
            </v:group>
            <v:group style="position:absolute;left:7679;top:1909;width:2;height:2" coordorigin="7679,1909" coordsize="2,2">
              <v:shape style="position:absolute;left:7679;top:1909;width:2;height:2" coordorigin="7679,1909" coordsize="0,0" path="m7679,1909l7679,1909e" filled="f" stroked="t" strokeweight=".32pt" strokecolor="#231F20">
                <v:path arrowok="t"/>
                <v:stroke dashstyle="dash"/>
              </v:shape>
            </v:group>
            <v:group style="position:absolute;left:7679;top:-236;width:2;height:2145" coordorigin="7679,-236" coordsize="2,2145">
              <v:shape style="position:absolute;left:7679;top:-236;width:2;height:2145" coordorigin="7679,-236" coordsize="0,2145" path="m7679,1909l7679,-236e" filled="f" stroked="t" strokeweight=".32pt" strokecolor="#231F20">
                <v:path arrowok="t"/>
                <v:stroke dashstyle="dash"/>
              </v:shape>
            </v:group>
            <v:group style="position:absolute;left:7679;top:-236;width:2;height:2" coordorigin="7679,-236" coordsize="2,2">
              <v:shape style="position:absolute;left:7679;top:-236;width:2;height:2" coordorigin="7679,-236" coordsize="0,0" path="m7679,-236l7679,-236e" filled="f" stroked="t" strokeweight=".32pt" strokecolor="#231F20">
                <v:path arrowok="t"/>
                <v:stroke dashstyle="dash"/>
              </v:shape>
            </v:group>
            <v:group style="position:absolute;left:8243;top:1757;width:2160;height:983" coordorigin="8243,1757" coordsize="2160,983">
              <v:shape style="position:absolute;left:8243;top:1757;width:2160;height:983" coordorigin="8243,1757" coordsize="2160,983" path="m10403,2740l8243,1757e" filled="f" stroked="t" strokeweight=".32pt" strokecolor="#231F20">
                <v:path arrowok="t"/>
                <v:stroke dashstyle="dash"/>
              </v:shape>
            </v:group>
            <v:group style="position:absolute;left:8243;top:1757;width:2;height:2" coordorigin="8243,1757" coordsize="2,2">
              <v:shape style="position:absolute;left:8243;top:1757;width:2;height:2" coordorigin="8243,1757" coordsize="0,0" path="m8243,1757l8243,1757e" filled="f" stroked="t" strokeweight=".32pt" strokecolor="#231F20">
                <v:path arrowok="t"/>
                <v:stroke dashstyle="dash"/>
              </v:shape>
            </v:group>
            <v:group style="position:absolute;left:8243;top:-388;width:2;height:2145" coordorigin="8243,-388" coordsize="2,2145">
              <v:shape style="position:absolute;left:8243;top:-388;width:2;height:2145" coordorigin="8243,-388" coordsize="0,2145" path="m8243,1757l8243,-388e" filled="f" stroked="t" strokeweight=".32pt" strokecolor="#231F20">
                <v:path arrowok="t"/>
                <v:stroke dashstyle="dash"/>
              </v:shape>
            </v:group>
            <v:group style="position:absolute;left:8243;top:-388;width:2;height:2" coordorigin="8243,-388" coordsize="2,2">
              <v:shape style="position:absolute;left:8243;top:-388;width:2;height:2" coordorigin="8243,-388" coordsize="0,0" path="m8243,-388l8243,-388e" filled="f" stroked="t" strokeweight=".32pt" strokecolor="#231F20">
                <v:path arrowok="t"/>
                <v:stroke dashstyle="dash"/>
              </v:shape>
            </v:group>
            <v:group style="position:absolute;left:8807;top:1608;width:2164;height:983" coordorigin="8807,1608" coordsize="2164,983">
              <v:shape style="position:absolute;left:8807;top:1608;width:2164;height:983" coordorigin="8807,1608" coordsize="2164,983" path="m10971,2591l8807,1608e" filled="f" stroked="t" strokeweight=".32pt" strokecolor="#231F20">
                <v:path arrowok="t"/>
                <v:stroke dashstyle="dash"/>
              </v:shape>
            </v:group>
            <v:group style="position:absolute;left:8807;top:1608;width:2;height:2" coordorigin="8807,1608" coordsize="2,2">
              <v:shape style="position:absolute;left:8807;top:1608;width:2;height:2" coordorigin="8807,1608" coordsize="0,0" path="m8807,1608l8807,1608e" filled="f" stroked="t" strokeweight=".32pt" strokecolor="#231F20">
                <v:path arrowok="t"/>
                <v:stroke dashstyle="dash"/>
              </v:shape>
            </v:group>
            <v:group style="position:absolute;left:8807;top:-541;width:2;height:2149" coordorigin="8807,-541" coordsize="2,2149">
              <v:shape style="position:absolute;left:8807;top:-541;width:2;height:2149" coordorigin="8807,-541" coordsize="0,2149" path="m8807,-541l8807,1608e" filled="f" stroked="t" strokeweight=".32pt" strokecolor="#231F20">
                <v:path arrowok="t"/>
                <v:stroke dashstyle="dash"/>
              </v:shape>
            </v:group>
            <v:group style="position:absolute;left:8807;top:-541;width:2;height:2" coordorigin="8807,-541" coordsize="2,2">
              <v:shape style="position:absolute;left:8807;top:-541;width:2;height:2" coordorigin="8807,-541" coordsize="0,0" path="m8807,-541l8807,-541e" filled="f" stroked="t" strokeweight=".32pt" strokecolor="#231F20">
                <v:path arrowok="t"/>
                <v:stroke dashstyle="dash"/>
              </v:shape>
            </v:group>
            <v:group style="position:absolute;left:8148;top:2591;width:2823;height:751" coordorigin="8148,2591" coordsize="2823,751">
              <v:shape style="position:absolute;left:8148;top:2591;width:2823;height:751" coordorigin="8148,2591" coordsize="2823,751" path="m8148,3342l10971,2591e" filled="f" stroked="t" strokeweight=".32pt" strokecolor="#231F20">
                <v:path arrowok="t"/>
                <v:stroke dashstyle="dash"/>
              </v:shape>
            </v:group>
            <v:group style="position:absolute;left:10971;top:2591;width:2;height:2" coordorigin="10971,2591" coordsize="2,2">
              <v:shape style="position:absolute;left:10971;top:2591;width:2;height:2" coordorigin="10971,2591" coordsize="0,0" path="m10971,2591l10971,2591e" filled="f" stroked="t" strokeweight=".32pt" strokecolor="#231F20">
                <v:path arrowok="t"/>
                <v:stroke dashstyle="dash"/>
              </v:shape>
            </v:group>
            <v:group style="position:absolute;left:10971;top:442;width:2;height:2149" coordorigin="10971,442" coordsize="2,2149">
              <v:shape style="position:absolute;left:10971;top:442;width:2;height:2149" coordorigin="10971,442" coordsize="0,2149" path="m10971,2591l10971,442e" filled="f" stroked="t" strokeweight=".32pt" strokecolor="#231F20">
                <v:path arrowok="t"/>
                <v:stroke dashstyle="dash"/>
              </v:shape>
            </v:group>
            <v:group style="position:absolute;left:10971;top:442;width:2;height:2" coordorigin="10971,442" coordsize="2,2">
              <v:shape style="position:absolute;left:10971;top:442;width:2;height:2" coordorigin="10971,442" coordsize="0,0" path="m10971,442l10971,442e" filled="f" stroked="t" strokeweight=".32pt" strokecolor="#231F20">
                <v:path arrowok="t"/>
                <v:stroke dashstyle="dash"/>
              </v:shape>
            </v:group>
            <v:group style="position:absolute;left:7066;top:2100;width:2823;height:754" coordorigin="7066,2100" coordsize="2823,754">
              <v:shape style="position:absolute;left:7066;top:2100;width:2823;height:754" coordorigin="7066,2100" coordsize="2823,754" path="m7066,2854l9889,2100e" filled="f" stroked="t" strokeweight=".32pt" strokecolor="#231F20">
                <v:path arrowok="t"/>
                <v:stroke dashstyle="dash"/>
              </v:shape>
            </v:group>
            <v:group style="position:absolute;left:9889;top:2100;width:2;height:2" coordorigin="9889,2100" coordsize="2,2">
              <v:shape style="position:absolute;left:9889;top:2100;width:2;height:2" coordorigin="9889,2100" coordsize="0,0" path="m9889,2100l9889,2100e" filled="f" stroked="t" strokeweight=".32pt" strokecolor="#231F20">
                <v:path arrowok="t"/>
                <v:stroke dashstyle="dash"/>
              </v:shape>
            </v:group>
            <v:group style="position:absolute;left:9889;top:-49;width:2;height:2149" coordorigin="9889,-49" coordsize="2,2149">
              <v:shape style="position:absolute;left:9889;top:-49;width:2;height:2149" coordorigin="9889,-49" coordsize="0,2149" path="m9889,2100l9889,-49e" filled="f" stroked="t" strokeweight=".32pt" strokecolor="#231F20">
                <v:path arrowok="t"/>
                <v:stroke dashstyle="dash"/>
              </v:shape>
            </v:group>
            <v:group style="position:absolute;left:9889;top:-49;width:2;height:2" coordorigin="9889,-49" coordsize="2,2">
              <v:shape style="position:absolute;left:9889;top:-49;width:2;height:2" coordorigin="9889,-49" coordsize="0,0" path="m9889,-49l9889,-49e" filled="f" stroked="t" strokeweight=".32pt" strokecolor="#231F20">
                <v:path arrowok="t"/>
                <v:stroke dashstyle="dash"/>
              </v:shape>
            </v:group>
            <v:group style="position:absolute;left:5988;top:1608;width:2819;height:754" coordorigin="5988,1608" coordsize="2819,754">
              <v:shape style="position:absolute;left:5988;top:1608;width:2819;height:754" coordorigin="5988,1608" coordsize="2819,754" path="m5988,2362l8807,1608e" filled="f" stroked="t" strokeweight=".32pt" strokecolor="#231F20">
                <v:path arrowok="t"/>
                <v:stroke dashstyle="dash"/>
              </v:shape>
            </v:group>
            <v:group style="position:absolute;left:8807;top:1608;width:2;height:2" coordorigin="8807,1608" coordsize="2,2">
              <v:shape style="position:absolute;left:8807;top:1608;width:2;height:2" coordorigin="8807,1608" coordsize="0,0" path="m8807,1608l8807,1608e" filled="f" stroked="t" strokeweight=".32pt" strokecolor="#231F20">
                <v:path arrowok="t"/>
                <v:stroke dashstyle="dash"/>
              </v:shape>
            </v:group>
            <v:group style="position:absolute;left:8807;top:-541;width:2;height:2" coordorigin="8807,-541" coordsize="2,2">
              <v:shape style="position:absolute;left:8807;top:-541;width:2;height:2" coordorigin="8807,-541" coordsize="0,0" path="m8807,-541l8807,-541e" filled="f" stroked="t" strokeweight=".32pt" strokecolor="#231F20">
                <v:path arrowok="t"/>
                <v:stroke dashstyle="dash"/>
              </v:shape>
            </v:group>
            <v:group style="position:absolute;left:5988;top:1608;width:2819;height:754" coordorigin="5988,1608" coordsize="2819,754">
              <v:shape style="position:absolute;left:5988;top:1608;width:2819;height:754" coordorigin="5988,1608" coordsize="2819,754" path="m5988,2362l8807,1608e" filled="f" stroked="t" strokeweight=".32pt" strokecolor="#231F20">
                <v:path arrowok="t"/>
                <v:stroke dashstyle="dash"/>
              </v:shape>
            </v:group>
            <v:group style="position:absolute;left:8807;top:1608;width:2;height:2" coordorigin="8807,1608" coordsize="2,2">
              <v:shape style="position:absolute;left:8807;top:1608;width:2;height:2" coordorigin="8807,1608" coordsize="0,0" path="m8807,1608l8807,1608e" filled="f" stroked="t" strokeweight=".32pt" strokecolor="#231F20">
                <v:path arrowok="t"/>
                <v:stroke dashstyle="dash"/>
              </v:shape>
            </v:group>
            <v:group style="position:absolute;left:8807;top:1608;width:2164;height:983" coordorigin="8807,1608" coordsize="2164,983">
              <v:shape style="position:absolute;left:8807;top:1608;width:2164;height:983" coordorigin="8807,1608" coordsize="2164,983" path="m8807,1608l10971,2591e" filled="f" stroked="t" strokeweight=".32pt" strokecolor="#231F20">
                <v:path arrowok="t"/>
                <v:stroke dashstyle="dash"/>
              </v:shape>
            </v:group>
            <v:group style="position:absolute;left:10971;top:2591;width:2;height:2" coordorigin="10971,2591" coordsize="2,2">
              <v:shape style="position:absolute;left:10971;top:2591;width:2;height:2" coordorigin="10971,2591" coordsize="0,0" path="m10971,2591l10971,2591e" filled="f" stroked="t" strokeweight=".32pt" strokecolor="#231F20">
                <v:path arrowok="t"/>
                <v:stroke dashstyle="dash"/>
              </v:shape>
            </v:group>
            <v:group style="position:absolute;left:5988;top:1071;width:2819;height:754" coordorigin="5988,1071" coordsize="2819,754">
              <v:shape style="position:absolute;left:5988;top:1071;width:2819;height:754" coordorigin="5988,1071" coordsize="2819,754" path="m5988,1825l8807,1071e" filled="f" stroked="t" strokeweight=".32pt" strokecolor="#231F20">
                <v:path arrowok="t"/>
                <v:stroke dashstyle="dash"/>
              </v:shape>
            </v:group>
            <v:group style="position:absolute;left:8807;top:1071;width:2;height:2" coordorigin="8807,1071" coordsize="2,2">
              <v:shape style="position:absolute;left:8807;top:1071;width:2;height:2" coordorigin="8807,1071" coordsize="0,0" path="m8807,1071l8807,1071e" filled="f" stroked="t" strokeweight=".32pt" strokecolor="#231F20">
                <v:path arrowok="t"/>
                <v:stroke dashstyle="dash"/>
              </v:shape>
            </v:group>
            <v:group style="position:absolute;left:8807;top:1071;width:2164;height:983" coordorigin="8807,1071" coordsize="2164,983">
              <v:shape style="position:absolute;left:8807;top:1071;width:2164;height:983" coordorigin="8807,1071" coordsize="2164,983" path="m8807,1071l10971,2054e" filled="f" stroked="t" strokeweight=".32pt" strokecolor="#231F20">
                <v:path arrowok="t"/>
                <v:stroke dashstyle="dash"/>
              </v:shape>
            </v:group>
            <v:group style="position:absolute;left:10971;top:2054;width:2;height:2" coordorigin="10971,2054" coordsize="2,2">
              <v:shape style="position:absolute;left:10971;top:2054;width:2;height:2" coordorigin="10971,2054" coordsize="0,0" path="m10971,2054l10971,2054e" filled="f" stroked="t" strokeweight=".32pt" strokecolor="#231F20">
                <v:path arrowok="t"/>
                <v:stroke dashstyle="dash"/>
              </v:shape>
            </v:group>
            <v:group style="position:absolute;left:5988;top:534;width:2819;height:754" coordorigin="5988,534" coordsize="2819,754">
              <v:shape style="position:absolute;left:5988;top:534;width:2819;height:754" coordorigin="5988,534" coordsize="2819,754" path="m5988,1288l8807,534e" filled="f" stroked="t" strokeweight=".32pt" strokecolor="#231F20">
                <v:path arrowok="t"/>
                <v:stroke dashstyle="dash"/>
              </v:shape>
            </v:group>
            <v:group style="position:absolute;left:8807;top:534;width:2;height:2" coordorigin="8807,534" coordsize="2,2">
              <v:shape style="position:absolute;left:8807;top:534;width:2;height:2" coordorigin="8807,534" coordsize="0,0" path="m8807,534l8807,534e" filled="f" stroked="t" strokeweight=".32pt" strokecolor="#231F20">
                <v:path arrowok="t"/>
                <v:stroke dashstyle="dash"/>
              </v:shape>
            </v:group>
            <v:group style="position:absolute;left:8807;top:534;width:2164;height:983" coordorigin="8807,534" coordsize="2164,983">
              <v:shape style="position:absolute;left:8807;top:534;width:2164;height:983" coordorigin="8807,534" coordsize="2164,983" path="m8807,534l10971,1517e" filled="f" stroked="t" strokeweight=".32pt" strokecolor="#231F20">
                <v:path arrowok="t"/>
                <v:stroke dashstyle="dash"/>
              </v:shape>
            </v:group>
            <v:group style="position:absolute;left:10971;top:1517;width:2;height:2" coordorigin="10971,1517" coordsize="2,2">
              <v:shape style="position:absolute;left:10971;top:1517;width:2;height:2" coordorigin="10971,1517" coordsize="0,0" path="m10971,1517l10971,1517e" filled="f" stroked="t" strokeweight=".32pt" strokecolor="#231F20">
                <v:path arrowok="t"/>
                <v:stroke dashstyle="dash"/>
              </v:shape>
            </v:group>
            <v:group style="position:absolute;left:5988;top:-4;width:2819;height:754" coordorigin="5988,-4" coordsize="2819,754">
              <v:shape style="position:absolute;left:5988;top:-4;width:2819;height:754" coordorigin="5988,-4" coordsize="2819,754" path="m5988,751l8807,-4e" filled="f" stroked="t" strokeweight=".32pt" strokecolor="#231F20">
                <v:path arrowok="t"/>
                <v:stroke dashstyle="dash"/>
              </v:shape>
            </v:group>
            <v:group style="position:absolute;left:8807;top:-4;width:2;height:2" coordorigin="8807,-4" coordsize="2,2">
              <v:shape style="position:absolute;left:8807;top:-4;width:2;height:2" coordorigin="8807,-4" coordsize="0,0" path="m8807,-4l8807,-4e" filled="f" stroked="t" strokeweight=".32pt" strokecolor="#231F20">
                <v:path arrowok="t"/>
                <v:stroke dashstyle="dash"/>
              </v:shape>
            </v:group>
            <v:group style="position:absolute;left:8807;top:-4;width:2164;height:983" coordorigin="8807,-4" coordsize="2164,983">
              <v:shape style="position:absolute;left:8807;top:-4;width:2164;height:983" coordorigin="8807,-4" coordsize="2164,983" path="m8807,-4l10971,979e" filled="f" stroked="t" strokeweight=".32pt" strokecolor="#231F20">
                <v:path arrowok="t"/>
                <v:stroke dashstyle="dash"/>
              </v:shape>
            </v:group>
            <v:group style="position:absolute;left:10971;top:979;width:2;height:2" coordorigin="10971,979" coordsize="2,2">
              <v:shape style="position:absolute;left:10971;top:979;width:2;height:2" coordorigin="10971,979" coordsize="0,0" path="m10971,979l10971,979e" filled="f" stroked="t" strokeweight=".32pt" strokecolor="#231F20">
                <v:path arrowok="t"/>
                <v:stroke dashstyle="dash"/>
              </v:shape>
            </v:group>
            <v:group style="position:absolute;left:5988;top:-541;width:2819;height:754" coordorigin="5988,-541" coordsize="2819,754">
              <v:shape style="position:absolute;left:5988;top:-541;width:2819;height:754" coordorigin="5988,-541" coordsize="2819,754" path="m5988,214l8807,-541e" filled="f" stroked="t" strokeweight=".32pt" strokecolor="#231F20">
                <v:path arrowok="t"/>
                <v:stroke dashstyle="dash"/>
              </v:shape>
            </v:group>
            <v:group style="position:absolute;left:8807;top:-541;width:2;height:2" coordorigin="8807,-541" coordsize="2,2">
              <v:shape style="position:absolute;left:8807;top:-541;width:2;height:2" coordorigin="8807,-541" coordsize="0,0" path="m8807,-541l8807,-541e" filled="f" stroked="t" strokeweight=".32pt" strokecolor="#231F20">
                <v:path arrowok="t"/>
                <v:stroke dashstyle="dash"/>
              </v:shape>
            </v:group>
            <v:group style="position:absolute;left:8807;top:-541;width:2164;height:983" coordorigin="8807,-541" coordsize="2164,983">
              <v:shape style="position:absolute;left:8807;top:-541;width:2164;height:983" coordorigin="8807,-541" coordsize="2164,983" path="m8807,-541l10971,442e" filled="f" stroked="t" strokeweight=".32pt" strokecolor="#231F20">
                <v:path arrowok="t"/>
                <v:stroke dashstyle="dash"/>
              </v:shape>
            </v:group>
            <v:group style="position:absolute;left:10971;top:442;width:2;height:2" coordorigin="10971,442" coordsize="2,2">
              <v:shape style="position:absolute;left:10971;top:442;width:2;height:2" coordorigin="10971,442" coordsize="0,0" path="m10971,442l10971,442e" filled="f" stroked="t" strokeweight=".32pt" strokecolor="#231F20">
                <v:path arrowok="t"/>
                <v:stroke dashstyle="dash"/>
              </v:shape>
            </v:group>
            <v:group style="position:absolute;left:8148;top:2591;width:2823;height:751" coordorigin="8148,2591" coordsize="2823,751">
              <v:shape style="position:absolute;left:8148;top:2591;width:2823;height:751" coordorigin="8148,2591" coordsize="2823,751" path="m8148,3342l10971,2591,10971,2591e" filled="f" stroked="t" strokeweight=".64pt" strokecolor="#231F20">
                <v:path arrowok="t"/>
              </v:shape>
            </v:group>
            <v:group style="position:absolute;left:5988;top:214;width:2160;height:3128" coordorigin="5988,214" coordsize="2160,3128">
              <v:shape style="position:absolute;left:5988;top:214;width:2160;height:3128" coordorigin="5988,214" coordsize="2160,3128" path="m8148,3342l5988,2362,5988,214e" filled="f" stroked="t" strokeweight=".64pt" strokecolor="#231F20">
                <v:path arrowok="t"/>
              </v:shape>
            </v:group>
            <v:group style="position:absolute;left:8148;top:3342;width:69;height:30" coordorigin="8148,3342" coordsize="69,30">
              <v:shape style="position:absolute;left:8148;top:3342;width:69;height:30" coordorigin="8148,3342" coordsize="69,30" path="m8148,3342l8216,3372,8216,3372e" filled="f" stroked="t" strokeweight=".64pt" strokecolor="#231F20">
                <v:path arrowok="t"/>
              </v:shape>
            </v:group>
            <v:group style="position:absolute;left:8712;top:3193;width:69;height:30" coordorigin="8712,3193" coordsize="69,30">
              <v:shape style="position:absolute;left:8712;top:3193;width:69;height:30" coordorigin="8712,3193" coordsize="69,30" path="m8712,3193l8780,3224,8780,3224e" filled="f" stroked="t" strokeweight=".64pt" strokecolor="#231F20">
                <v:path arrowok="t"/>
              </v:shape>
            </v:group>
            <v:group style="position:absolute;left:9276;top:3041;width:69;height:30" coordorigin="9276,3041" coordsize="69,30">
              <v:shape style="position:absolute;left:9276;top:3041;width:69;height:30" coordorigin="9276,3041" coordsize="69,30" path="m9276,3041l9344,3071,9344,3071e" filled="f" stroked="t" strokeweight=".64pt" strokecolor="#231F20">
                <v:path arrowok="t"/>
              </v:shape>
            </v:group>
            <v:group style="position:absolute;left:9840;top:2892;width:69;height:30" coordorigin="9840,2892" coordsize="69,30">
              <v:shape style="position:absolute;left:9840;top:2892;width:69;height:30" coordorigin="9840,2892" coordsize="69,30" path="m9840,2892l9908,2923,9908,2923e" filled="f" stroked="t" strokeweight=".64pt" strokecolor="#231F20">
                <v:path arrowok="t"/>
              </v:shape>
            </v:group>
            <v:group style="position:absolute;left:10403;top:2740;width:69;height:30" coordorigin="10403,2740" coordsize="69,30">
              <v:shape style="position:absolute;left:10403;top:2740;width:69;height:30" coordorigin="10403,2740" coordsize="69,30" path="m10403,2740l10472,2770,10472,2770e" filled="f" stroked="t" strokeweight=".64pt" strokecolor="#231F20">
                <v:path arrowok="t"/>
              </v:shape>
            </v:group>
            <v:group style="position:absolute;left:10971;top:2591;width:65;height:30" coordorigin="10971,2591" coordsize="65,30">
              <v:shape style="position:absolute;left:10971;top:2591;width:65;height:30" coordorigin="10971,2591" coordsize="65,30" path="m10971,2591l11036,2622,11036,2622e" filled="f" stroked="t" strokeweight=".64pt" strokecolor="#231F20">
                <v:path arrowok="t"/>
              </v:shape>
            </v:group>
            <v:group style="position:absolute;left:8079;top:3342;width:69;height:19" coordorigin="8079,3342" coordsize="69,19">
              <v:shape style="position:absolute;left:8079;top:3342;width:69;height:19" coordorigin="8079,3342" coordsize="69,19" path="m8148,3342l8079,3361,8079,3361e" filled="f" stroked="t" strokeweight=".64pt" strokecolor="#231F20">
                <v:path arrowok="t"/>
              </v:shape>
            </v:group>
            <v:group style="position:absolute;left:6997;top:2854;width:69;height:15" coordorigin="6997,2854" coordsize="69,15">
              <v:shape style="position:absolute;left:6997;top:2854;width:69;height:15" coordorigin="6997,2854" coordsize="69,15" path="m7066,2854l6997,2869,6997,2869e" filled="f" stroked="t" strokeweight=".64pt" strokecolor="#231F20">
                <v:path arrowok="t"/>
              </v:shape>
            </v:group>
            <v:group style="position:absolute;left:5915;top:2362;width:72;height:19" coordorigin="5915,2362" coordsize="72,19">
              <v:shape style="position:absolute;left:5915;top:2362;width:72;height:19" coordorigin="5915,2362" coordsize="72,19" path="m5988,2362l5915,2382,5915,2382e" filled="f" stroked="t" strokeweight=".64pt" strokecolor="#231F20">
                <v:path arrowok="t"/>
              </v:shape>
            </v:group>
            <v:group style="position:absolute;left:5919;top:2332;width:69;height:30" coordorigin="5919,2332" coordsize="69,30">
              <v:shape style="position:absolute;left:5919;top:2332;width:69;height:30" coordorigin="5919,2332" coordsize="69,30" path="m5988,2362l5919,2332,5919,2332e" filled="f" stroked="t" strokeweight=".64pt" strokecolor="#231F20">
                <v:path arrowok="t"/>
              </v:shape>
            </v:group>
            <v:group style="position:absolute;left:5919;top:1795;width:69;height:30" coordorigin="5919,1795" coordsize="69,30">
              <v:shape style="position:absolute;left:5919;top:1795;width:69;height:30" coordorigin="5919,1795" coordsize="69,30" path="m5988,1825l5919,1795,5919,1795e" filled="f" stroked="t" strokeweight=".64pt" strokecolor="#231F20">
                <v:path arrowok="t"/>
              </v:shape>
            </v:group>
            <v:group style="position:absolute;left:5919;top:1258;width:69;height:30" coordorigin="5919,1258" coordsize="69,30">
              <v:shape style="position:absolute;left:5919;top:1258;width:69;height:30" coordorigin="5919,1258" coordsize="69,30" path="m5988,1288l5919,1258,5919,1258e" filled="f" stroked="t" strokeweight=".64pt" strokecolor="#231F20">
                <v:path arrowok="t"/>
              </v:shape>
            </v:group>
            <v:group style="position:absolute;left:5919;top:720;width:69;height:30" coordorigin="5919,720" coordsize="69,30">
              <v:shape style="position:absolute;left:5919;top:720;width:69;height:30" coordorigin="5919,720" coordsize="69,30" path="m5988,751l5919,720,5919,720e" filled="f" stroked="t" strokeweight=".64pt" strokecolor="#231F20">
                <v:path arrowok="t"/>
              </v:shape>
            </v:group>
            <v:group style="position:absolute;left:5919;top:183;width:69;height:30" coordorigin="5919,183" coordsize="69,30">
              <v:shape style="position:absolute;left:5919;top:183;width:69;height:30" coordorigin="5919,183" coordsize="69,30" path="m5988,214l5919,183,5919,183e" filled="f" stroked="t" strokeweight=".64pt" strokecolor="#231F20">
                <v:path arrowok="t"/>
              </v:shape>
            </v:group>
            <v:group style="position:absolute;left:10773;top:1437;width:27;height:99" coordorigin="10773,1437" coordsize="27,99">
              <v:shape style="position:absolute;left:10773;top:1437;width:27;height:99" coordorigin="10773,1437" coordsize="27,99" path="m10773,1437l10800,1536,10800,1536e" filled="f" stroked="t" strokeweight=".64pt" strokecolor="#6E6F72">
                <v:path arrowok="t"/>
              </v:shape>
            </v:group>
            <v:group style="position:absolute;left:10743;top:1338;width:30;height:99" coordorigin="10743,1338" coordsize="30,99">
              <v:shape style="position:absolute;left:10743;top:1338;width:30;height:99" coordorigin="10743,1338" coordsize="30,99" path="m10743,1338l10773,1437,10773,1437e" filled="f" stroked="t" strokeweight=".64pt" strokecolor="#6E6F72">
                <v:path arrowok="t"/>
              </v:shape>
            </v:group>
            <v:group style="position:absolute;left:10716;top:1242;width:27;height:95" coordorigin="10716,1242" coordsize="27,95">
              <v:shape style="position:absolute;left:10716;top:1242;width:27;height:95" coordorigin="10716,1242" coordsize="27,95" path="m10716,1242l10743,1338,10743,1338e" filled="f" stroked="t" strokeweight=".64pt" strokecolor="#6E6F72">
                <v:path arrowok="t"/>
              </v:shape>
            </v:group>
            <v:group style="position:absolute;left:10685;top:1151;width:30;height:91" coordorigin="10685,1151" coordsize="30,91">
              <v:shape style="position:absolute;left:10685;top:1151;width:30;height:91" coordorigin="10685,1151" coordsize="30,91" path="m10685,1151l10716,1242,10716,1242e" filled="f" stroked="t" strokeweight=".64pt" strokecolor="#6E6F72">
                <v:path arrowok="t"/>
              </v:shape>
            </v:group>
            <v:group style="position:absolute;left:10659;top:1063;width:27;height:88" coordorigin="10659,1063" coordsize="27,88">
              <v:shape style="position:absolute;left:10659;top:1063;width:27;height:88" coordorigin="10659,1063" coordsize="27,88" path="m10659,1063l10685,1151,10685,1151e" filled="f" stroked="t" strokeweight=".64pt" strokecolor="#6E6F72">
                <v:path arrowok="t"/>
              </v:shape>
            </v:group>
            <v:group style="position:absolute;left:10632;top:979;width:27;height:84" coordorigin="10632,979" coordsize="27,84">
              <v:shape style="position:absolute;left:10632;top:979;width:27;height:84" coordorigin="10632,979" coordsize="27,84" path="m10632,979l10659,1063,10659,1063e" filled="f" stroked="t" strokeweight=".64pt" strokecolor="#6E6F72">
                <v:path arrowok="t"/>
              </v:shape>
            </v:group>
            <v:group style="position:absolute;left:10602;top:903;width:30;height:76" coordorigin="10602,903" coordsize="30,76">
              <v:shape style="position:absolute;left:10602;top:903;width:30;height:76" coordorigin="10602,903" coordsize="30,76" path="m10602,903l10632,979,10632,979e" filled="f" stroked="t" strokeweight=".64pt" strokecolor="#6E6F72">
                <v:path arrowok="t"/>
              </v:shape>
            </v:group>
            <v:group style="position:absolute;left:10575;top:835;width:27;height:69" coordorigin="10575,835" coordsize="27,69">
              <v:shape style="position:absolute;left:10575;top:835;width:27;height:69" coordorigin="10575,835" coordsize="27,69" path="m10575,835l10602,903,10602,903e" filled="f" stroked="t" strokeweight=".64pt" strokecolor="#6E6F72">
                <v:path arrowok="t"/>
              </v:shape>
            </v:group>
            <v:group style="position:absolute;left:10544;top:774;width:30;height:61" coordorigin="10544,774" coordsize="30,61">
              <v:shape style="position:absolute;left:10544;top:774;width:30;height:61" coordorigin="10544,774" coordsize="30,61" path="m10544,774l10575,835,10575,835e" filled="f" stroked="t" strokeweight=".64pt" strokecolor="#6E6F72">
                <v:path arrowok="t"/>
              </v:shape>
            </v:group>
            <v:group style="position:absolute;left:10518;top:720;width:27;height:53" coordorigin="10518,720" coordsize="27,53">
              <v:shape style="position:absolute;left:10518;top:720;width:27;height:53" coordorigin="10518,720" coordsize="27,53" path="m10518,720l10544,774,10544,774e" filled="f" stroked="t" strokeweight=".64pt" strokecolor="#6E6F72">
                <v:path arrowok="t"/>
              </v:shape>
            </v:group>
            <v:group style="position:absolute;left:10491;top:678;width:27;height:42" coordorigin="10491,678" coordsize="27,42">
              <v:shape style="position:absolute;left:10491;top:678;width:27;height:42" coordorigin="10491,678" coordsize="27,42" path="m10491,678l10518,720,10518,720e" filled="f" stroked="t" strokeweight=".64pt" strokecolor="#6E6F72">
                <v:path arrowok="t"/>
              </v:shape>
            </v:group>
            <v:group style="position:absolute;left:10461;top:644;width:30;height:34" coordorigin="10461,644" coordsize="30,34">
              <v:shape style="position:absolute;left:10461;top:644;width:30;height:34" coordorigin="10461,644" coordsize="30,34" path="m10461,644l10491,678,10491,678e" filled="f" stroked="t" strokeweight=".64pt" strokecolor="#6E6F72">
                <v:path arrowok="t"/>
              </v:shape>
            </v:group>
            <v:group style="position:absolute;left:10434;top:621;width:27;height:23" coordorigin="10434,621" coordsize="27,23">
              <v:shape style="position:absolute;left:10434;top:621;width:27;height:23" coordorigin="10434,621" coordsize="27,23" path="m10434,621l10461,644,10461,644e" filled="f" stroked="t" strokeweight=".64pt" strokecolor="#6E6F72">
                <v:path arrowok="t"/>
              </v:shape>
            </v:group>
            <v:group style="position:absolute;left:10403;top:606;width:30;height:15" coordorigin="10403,606" coordsize="30,15">
              <v:shape style="position:absolute;left:10403;top:606;width:30;height:15" coordorigin="10403,606" coordsize="30,15" path="m10403,606l10434,621,10434,621e" filled="f" stroked="t" strokeweight=".64pt" strokecolor="#6E6F72">
                <v:path arrowok="t"/>
              </v:shape>
            </v:group>
            <v:group style="position:absolute;left:10377;top:602;width:27;height:4" coordorigin="10377,602" coordsize="27,4">
              <v:shape style="position:absolute;left:10377;top:602;width:27;height:4" coordorigin="10377,602" coordsize="27,4" path="m10377,602l10403,606,10403,606e" filled="f" stroked="t" strokeweight=".64pt" strokecolor="#6E6F72">
                <v:path arrowok="t"/>
              </v:shape>
            </v:group>
            <v:group style="position:absolute;left:10350;top:602;width:27;height:8" coordorigin="10350,602" coordsize="27,8">
              <v:shape style="position:absolute;left:10350;top:602;width:27;height:8" coordorigin="10350,602" coordsize="27,8" path="m10350,610l10377,602,10377,602e" filled="f" stroked="t" strokeweight=".64pt" strokecolor="#6E6F72">
                <v:path arrowok="t"/>
              </v:shape>
            </v:group>
            <v:group style="position:absolute;left:10320;top:610;width:30;height:19" coordorigin="10320,610" coordsize="30,19">
              <v:shape style="position:absolute;left:10320;top:610;width:30;height:19" coordorigin="10320,610" coordsize="30,19" path="m10320,629l10350,610,10350,610e" filled="f" stroked="t" strokeweight=".64pt" strokecolor="#6E6F72">
                <v:path arrowok="t"/>
              </v:shape>
            </v:group>
            <v:group style="position:absolute;left:10293;top:629;width:27;height:30" coordorigin="10293,629" coordsize="27,30">
              <v:shape style="position:absolute;left:10293;top:629;width:27;height:30" coordorigin="10293,629" coordsize="27,30" path="m10293,659l10320,629,10320,629e" filled="f" stroked="t" strokeweight=".64pt" strokecolor="#6E6F72">
                <v:path arrowok="t"/>
              </v:shape>
            </v:group>
            <v:group style="position:absolute;left:10262;top:659;width:30;height:38" coordorigin="10262,659" coordsize="30,38">
              <v:shape style="position:absolute;left:10262;top:659;width:30;height:38" coordorigin="10262,659" coordsize="30,38" path="m10262,697l10293,659,10293,659e" filled="f" stroked="t" strokeweight=".64pt" strokecolor="#6E6F72">
                <v:path arrowok="t"/>
              </v:shape>
            </v:group>
            <v:group style="position:absolute;left:10236;top:697;width:27;height:50" coordorigin="10236,697" coordsize="27,50">
              <v:shape style="position:absolute;left:10236;top:697;width:27;height:50" coordorigin="10236,697" coordsize="27,50" path="m10236,747l10262,697,10262,697e" filled="f" stroked="t" strokeweight=".64pt" strokecolor="#6E6F72">
                <v:path arrowok="t"/>
              </v:shape>
            </v:group>
            <v:group style="position:absolute;left:10209;top:747;width:27;height:61" coordorigin="10209,747" coordsize="27,61">
              <v:shape style="position:absolute;left:10209;top:747;width:27;height:61" coordorigin="10209,747" coordsize="27,61" path="m10209,808l10236,747,10236,747e" filled="f" stroked="t" strokeweight=".64pt" strokecolor="#6E6F72">
                <v:path arrowok="t"/>
              </v:shape>
            </v:group>
            <v:group style="position:absolute;left:10179;top:808;width:30;height:69" coordorigin="10179,808" coordsize="30,69">
              <v:shape style="position:absolute;left:10179;top:808;width:30;height:69" coordorigin="10179,808" coordsize="30,69" path="m10179,876l10209,808,10209,808e" filled="f" stroked="t" strokeweight=".64pt" strokecolor="#6E6F72">
                <v:path arrowok="t"/>
              </v:shape>
            </v:group>
            <v:group style="position:absolute;left:10152;top:876;width:27;height:76" coordorigin="10152,876" coordsize="27,76">
              <v:shape style="position:absolute;left:10152;top:876;width:27;height:76" coordorigin="10152,876" coordsize="27,76" path="m10152,953l10179,876,10179,876e" filled="f" stroked="t" strokeweight=".64pt" strokecolor="#6E6F72">
                <v:path arrowok="t"/>
              </v:shape>
            </v:group>
            <v:group style="position:absolute;left:10122;top:953;width:30;height:84" coordorigin="10122,953" coordsize="30,84">
              <v:shape style="position:absolute;left:10122;top:953;width:30;height:84" coordorigin="10122,953" coordsize="30,84" path="m10122,1037l10152,953,10152,953e" filled="f" stroked="t" strokeweight=".64pt" strokecolor="#6E6F72">
                <v:path arrowok="t"/>
              </v:shape>
            </v:group>
            <v:group style="position:absolute;left:10095;top:1037;width:27;height:91" coordorigin="10095,1037" coordsize="27,91">
              <v:shape style="position:absolute;left:10095;top:1037;width:27;height:91" coordorigin="10095,1037" coordsize="27,91" path="m10095,1128l10122,1037,10122,1037e" filled="f" stroked="t" strokeweight=".64pt" strokecolor="#6E6F72">
                <v:path arrowok="t"/>
              </v:shape>
            </v:group>
            <v:group style="position:absolute;left:10068;top:1128;width:27;height:99" coordorigin="10068,1128" coordsize="27,99">
              <v:shape style="position:absolute;left:10068;top:1128;width:27;height:99" coordorigin="10068,1128" coordsize="27,99" path="m10068,1227l10095,1128,10095,1128e" filled="f" stroked="t" strokeweight=".64pt" strokecolor="#6E6F72">
                <v:path arrowok="t"/>
              </v:shape>
            </v:group>
            <v:group style="position:absolute;left:10038;top:1227;width:30;height:103" coordorigin="10038,1227" coordsize="30,103">
              <v:shape style="position:absolute;left:10038;top:1227;width:30;height:103" coordorigin="10038,1227" coordsize="30,103" path="m10038,1330l10068,1227,10068,1227e" filled="f" stroked="t" strokeweight=".64pt" strokecolor="#6E6F72">
                <v:path arrowok="t"/>
              </v:shape>
            </v:group>
            <v:group style="position:absolute;left:10011;top:1330;width:27;height:110" coordorigin="10011,1330" coordsize="27,110">
              <v:shape style="position:absolute;left:10011;top:1330;width:27;height:110" coordorigin="10011,1330" coordsize="27,110" path="m10011,1440l10038,1330,10038,1330e" filled="f" stroked="t" strokeweight=".64pt" strokecolor="#6E6F72">
                <v:path arrowok="t"/>
              </v:shape>
            </v:group>
            <v:group style="position:absolute;left:9981;top:1440;width:30;height:110" coordorigin="9981,1440" coordsize="30,110">
              <v:shape style="position:absolute;left:9981;top:1440;width:30;height:110" coordorigin="9981,1440" coordsize="30,110" path="m9981,1551l10011,1440,10011,1440e" filled="f" stroked="t" strokeweight=".64pt" strokecolor="#6E6F72">
                <v:path arrowok="t"/>
              </v:shape>
            </v:group>
            <v:group style="position:absolute;left:9954;top:1551;width:27;height:110" coordorigin="9954,1551" coordsize="27,110">
              <v:shape style="position:absolute;left:9954;top:1551;width:27;height:110" coordorigin="9954,1551" coordsize="27,110" path="m9954,1661l9981,1551,9981,1551e" filled="f" stroked="t" strokeweight=".64pt" strokecolor="#6E6F72">
                <v:path arrowok="t"/>
              </v:shape>
            </v:group>
            <v:group style="position:absolute;left:9927;top:1661;width:27;height:118" coordorigin="9927,1661" coordsize="27,118">
              <v:shape style="position:absolute;left:9927;top:1661;width:27;height:118" coordorigin="9927,1661" coordsize="27,118" path="m9927,1780l9954,1661,9954,1661e" filled="f" stroked="t" strokeweight=".64pt" strokecolor="#6E6F72">
                <v:path arrowok="t"/>
              </v:shape>
            </v:group>
            <v:group style="position:absolute;left:9897;top:1780;width:30;height:114" coordorigin="9897,1780" coordsize="30,114">
              <v:shape style="position:absolute;left:9897;top:1780;width:30;height:114" coordorigin="9897,1780" coordsize="30,114" path="m9897,1894l9927,1780,9927,1780e" filled="f" stroked="t" strokeweight=".64pt" strokecolor="#6E6F72">
                <v:path arrowok="t"/>
              </v:shape>
            </v:group>
            <v:group style="position:absolute;left:9870;top:1894;width:27;height:111" coordorigin="9870,1894" coordsize="27,111">
              <v:shape style="position:absolute;left:9870;top:1894;width:27;height:111" coordorigin="9870,1894" coordsize="27,111" path="m9870,2004l9897,1894,9897,1894e" filled="f" stroked="t" strokeweight=".64pt" strokecolor="#6E6F72">
                <v:path arrowok="t"/>
              </v:shape>
            </v:group>
            <v:group style="position:absolute;left:9840;top:2004;width:30;height:114" coordorigin="9840,2004" coordsize="30,114">
              <v:shape style="position:absolute;left:9840;top:2004;width:30;height:114" coordorigin="9840,2004" coordsize="30,114" path="m9840,2119l9870,2004,9870,2004e" filled="f" stroked="t" strokeweight=".64pt" strokecolor="#6E6F72">
                <v:path arrowok="t"/>
              </v:shape>
            </v:group>
            <v:group style="position:absolute;left:9813;top:2119;width:27;height:107" coordorigin="9813,2119" coordsize="27,107">
              <v:shape style="position:absolute;left:9813;top:2119;width:27;height:107" coordorigin="9813,2119" coordsize="27,107" path="m9813,2225l9840,2119,9840,2119e" filled="f" stroked="t" strokeweight=".64pt" strokecolor="#6E6F72">
                <v:path arrowok="t"/>
              </v:shape>
            </v:group>
            <v:group style="position:absolute;left:9786;top:2225;width:27;height:107" coordorigin="9786,2225" coordsize="27,107">
              <v:shape style="position:absolute;left:9786;top:2225;width:27;height:107" coordorigin="9786,2225" coordsize="27,107" path="m9786,2332l9813,2225,9813,2225e" filled="f" stroked="t" strokeweight=".64pt" strokecolor="#6E6F72">
                <v:path arrowok="t"/>
              </v:shape>
            </v:group>
            <v:group style="position:absolute;left:9756;top:2332;width:30;height:99" coordorigin="9756,2332" coordsize="30,99">
              <v:shape style="position:absolute;left:9756;top:2332;width:30;height:99" coordorigin="9756,2332" coordsize="30,99" path="m9756,2431l9786,2332,9786,2332e" filled="f" stroked="t" strokeweight=".64pt" strokecolor="#6E6F72">
                <v:path arrowok="t"/>
              </v:shape>
            </v:group>
            <v:group style="position:absolute;left:9729;top:2431;width:27;height:95" coordorigin="9729,2431" coordsize="27,95">
              <v:shape style="position:absolute;left:9729;top:2431;width:27;height:95" coordorigin="9729,2431" coordsize="27,95" path="m9729,2526l9756,2431,9756,2431e" filled="f" stroked="t" strokeweight=".64pt" strokecolor="#6E6F72">
                <v:path arrowok="t"/>
              </v:shape>
            </v:group>
            <v:group style="position:absolute;left:9699;top:2526;width:30;height:88" coordorigin="9699,2526" coordsize="30,88">
              <v:shape style="position:absolute;left:9699;top:2526;width:30;height:88" coordorigin="9699,2526" coordsize="30,88" path="m9699,2614l9729,2526,9729,2526e" filled="f" stroked="t" strokeweight=".64pt" strokecolor="#6E6F72">
                <v:path arrowok="t"/>
              </v:shape>
            </v:group>
            <v:group style="position:absolute;left:9691;top:1124;width:27;height:217" coordorigin="9691,1124" coordsize="27,217">
              <v:shape style="position:absolute;left:9691;top:1124;width:27;height:217" coordorigin="9691,1124" coordsize="27,217" path="m9691,1341l9718,1124,9718,1124e" filled="f" stroked="t" strokeweight=".64pt" strokecolor="#696B6D">
                <v:path arrowok="t"/>
              </v:shape>
            </v:group>
            <v:group style="position:absolute;left:9672;top:2614;width:27;height:80" coordorigin="9672,2614" coordsize="27,80">
              <v:shape style="position:absolute;left:9672;top:2614;width:27;height:80" coordorigin="9672,2614" coordsize="27,80" path="m9672,2694l9699,2614,9699,2614e" filled="f" stroked="t" strokeweight=".64pt" strokecolor="#6E6F72">
                <v:path arrowok="t"/>
              </v:shape>
            </v:group>
            <v:group style="position:absolute;left:9660;top:1341;width:30;height:210" coordorigin="9660,1341" coordsize="30,210">
              <v:shape style="position:absolute;left:9660;top:1341;width:30;height:210" coordorigin="9660,1341" coordsize="30,210" path="m9660,1551l9691,1341,9691,1341e" filled="f" stroked="t" strokeweight=".64pt" strokecolor="#696B6D">
                <v:path arrowok="t"/>
              </v:shape>
            </v:group>
            <v:group style="position:absolute;left:9645;top:2694;width:27;height:69" coordorigin="9645,2694" coordsize="27,69">
              <v:shape style="position:absolute;left:9645;top:2694;width:27;height:69" coordorigin="9645,2694" coordsize="27,69" path="m9645,2763l9672,2694,9672,2694e" filled="f" stroked="t" strokeweight=".64pt" strokecolor="#6E6F72">
                <v:path arrowok="t"/>
              </v:shape>
            </v:group>
            <v:group style="position:absolute;left:9634;top:1551;width:27;height:190" coordorigin="9634,1551" coordsize="27,190">
              <v:shape style="position:absolute;left:9634;top:1551;width:27;height:190" coordorigin="9634,1551" coordsize="27,190" path="m9634,1741l9660,1551,9660,1551e" filled="f" stroked="t" strokeweight=".64pt" strokecolor="#696B6D">
                <v:path arrowok="t"/>
              </v:shape>
            </v:group>
            <v:group style="position:absolute;left:9615;top:2763;width:30;height:65" coordorigin="9615,2763" coordsize="30,65">
              <v:shape style="position:absolute;left:9615;top:2763;width:30;height:65" coordorigin="9615,2763" coordsize="30,65" path="m9615,2827l9645,2763,9645,2763e" filled="f" stroked="t" strokeweight=".64pt" strokecolor="#6E6F72">
                <v:path arrowok="t"/>
              </v:shape>
            </v:group>
            <v:group style="position:absolute;left:9607;top:1741;width:27;height:164" coordorigin="9607,1741" coordsize="27,164">
              <v:shape style="position:absolute;left:9607;top:1741;width:27;height:164" coordorigin="9607,1741" coordsize="27,164" path="m9607,1905l9634,1741,9634,1741e" filled="f" stroked="t" strokeweight=".64pt" strokecolor="#696B6D">
                <v:path arrowok="t"/>
              </v:shape>
            </v:group>
            <v:group style="position:absolute;left:9588;top:2827;width:27;height:53" coordorigin="9588,2827" coordsize="27,53">
              <v:shape style="position:absolute;left:9588;top:2827;width:27;height:53" coordorigin="9588,2827" coordsize="27,53" path="m9588,2881l9615,2827,9615,2827e" filled="f" stroked="t" strokeweight=".64pt" strokecolor="#6E6F72">
                <v:path arrowok="t"/>
              </v:shape>
            </v:group>
            <v:group style="position:absolute;left:9577;top:1905;width:30;height:133" coordorigin="9577,1905" coordsize="30,133">
              <v:shape style="position:absolute;left:9577;top:1905;width:30;height:133" coordorigin="9577,1905" coordsize="30,133" path="m9577,2039l9607,1905,9607,1905e" filled="f" stroked="t" strokeweight=".64pt" strokecolor="#696B6D">
                <v:path arrowok="t"/>
              </v:shape>
            </v:group>
            <v:group style="position:absolute;left:9558;top:2881;width:30;height:42" coordorigin="9558,2881" coordsize="30,42">
              <v:shape style="position:absolute;left:9558;top:2881;width:30;height:42" coordorigin="9558,2881" coordsize="30,42" path="m9558,2923l9588,2881,9588,2881e" filled="f" stroked="t" strokeweight=".64pt" strokecolor="#6E6F72">
                <v:path arrowok="t"/>
              </v:shape>
            </v:group>
            <v:group style="position:absolute;left:9550;top:2039;width:27;height:95" coordorigin="9550,2039" coordsize="27,95">
              <v:shape style="position:absolute;left:9550;top:2039;width:27;height:95" coordorigin="9550,2039" coordsize="27,95" path="m9550,2134l9577,2039,9577,2039e" filled="f" stroked="t" strokeweight=".64pt" strokecolor="#696B6D">
                <v:path arrowok="t"/>
              </v:shape>
            </v:group>
            <v:group style="position:absolute;left:9531;top:2923;width:27;height:34" coordorigin="9531,2923" coordsize="27,34">
              <v:shape style="position:absolute;left:9531;top:2923;width:27;height:34" coordorigin="9531,2923" coordsize="27,34" path="m9531,2957l9558,2923,9558,2923e" filled="f" stroked="t" strokeweight=".64pt" strokecolor="#6E6F72">
                <v:path arrowok="t"/>
              </v:shape>
            </v:group>
            <v:group style="position:absolute;left:9520;top:2134;width:30;height:53" coordorigin="9520,2134" coordsize="30,53">
              <v:shape style="position:absolute;left:9520;top:2134;width:30;height:53" coordorigin="9520,2134" coordsize="30,53" path="m9520,2187l9550,2134,9550,2134e" filled="f" stroked="t" strokeweight=".64pt" strokecolor="#696B6D">
                <v:path arrowok="t"/>
              </v:shape>
            </v:group>
            <v:group style="position:absolute;left:9504;top:2957;width:27;height:19" coordorigin="9504,2957" coordsize="27,19">
              <v:shape style="position:absolute;left:9504;top:2957;width:27;height:19" coordorigin="9504,2957" coordsize="27,19" path="m9504,2976l9531,2957,9531,2957e" filled="f" stroked="t" strokeweight=".64pt" strokecolor="#6E6F72">
                <v:path arrowok="t"/>
              </v:shape>
            </v:group>
            <v:group style="position:absolute;left:9493;top:2187;width:27;height:11" coordorigin="9493,2187" coordsize="27,11">
              <v:shape style="position:absolute;left:9493;top:2187;width:27;height:11" coordorigin="9493,2187" coordsize="27,11" path="m9493,2199l9520,2187,9520,2187e" filled="f" stroked="t" strokeweight=".64pt" strokecolor="#696B6D">
                <v:path arrowok="t"/>
              </v:shape>
            </v:group>
            <v:group style="position:absolute;left:9474;top:2976;width:30;height:11" coordorigin="9474,2976" coordsize="30,11">
              <v:shape style="position:absolute;left:9474;top:2976;width:30;height:11" coordorigin="9474,2976" coordsize="30,11" path="m9474,2987l9504,2976,9504,2976e" filled="f" stroked="t" strokeweight=".64pt" strokecolor="#6E6F72">
                <v:path arrowok="t"/>
              </v:shape>
            </v:group>
            <v:group style="position:absolute;left:9466;top:2168;width:27;height:30" coordorigin="9466,2168" coordsize="27,30">
              <v:shape style="position:absolute;left:9466;top:2168;width:27;height:30" coordorigin="9466,2168" coordsize="27,30" path="m9466,2168l9493,2199,9493,2199e" filled="f" stroked="t" strokeweight=".64pt" strokecolor="#696B6D">
                <v:path arrowok="t"/>
              </v:shape>
            </v:group>
            <v:group style="position:absolute;left:9447;top:2987;width:27;height:4" coordorigin="9447,2987" coordsize="27,4">
              <v:shape style="position:absolute;left:9447;top:2987;width:27;height:4" coordorigin="9447,2987" coordsize="27,4" path="m9447,2991l9474,2987,9474,2987e" filled="f" stroked="t" strokeweight=".64pt" strokecolor="#6E6F72">
                <v:path arrowok="t"/>
              </v:shape>
            </v:group>
            <v:group style="position:absolute;left:9436;top:2100;width:30;height:69" coordorigin="9436,2100" coordsize="30,69">
              <v:shape style="position:absolute;left:9436;top:2100;width:30;height:69" coordorigin="9436,2100" coordsize="30,69" path="m9436,2100l9466,2168,9466,2168e" filled="f" stroked="t" strokeweight=".64pt" strokecolor="#696B6D">
                <v:path arrowok="t"/>
              </v:shape>
            </v:group>
            <v:group style="position:absolute;left:9417;top:2980;width:30;height:11" coordorigin="9417,2980" coordsize="30,11">
              <v:shape style="position:absolute;left:9417;top:2980;width:30;height:11" coordorigin="9417,2980" coordsize="30,11" path="m9417,2980l9447,2991,9447,2991e" filled="f" stroked="t" strokeweight=".64pt" strokecolor="#6E6F72">
                <v:path arrowok="t"/>
              </v:shape>
            </v:group>
            <v:group style="position:absolute;left:9409;top:1989;width:27;height:110" coordorigin="9409,1989" coordsize="27,110">
              <v:shape style="position:absolute;left:9409;top:1989;width:27;height:110" coordorigin="9409,1989" coordsize="27,110" path="m9409,1989l9436,2100,9436,2100e" filled="f" stroked="t" strokeweight=".64pt" strokecolor="#696B6D">
                <v:path arrowok="t"/>
              </v:shape>
            </v:group>
            <v:group style="position:absolute;left:9390;top:2961;width:27;height:19" coordorigin="9390,2961" coordsize="27,19">
              <v:shape style="position:absolute;left:9390;top:2961;width:27;height:19" coordorigin="9390,2961" coordsize="27,19" path="m9390,2961l9417,2980,9417,2980e" filled="f" stroked="t" strokeweight=".64pt" strokecolor="#6E6F72">
                <v:path arrowok="t"/>
              </v:shape>
            </v:group>
            <v:group style="position:absolute;left:9379;top:1844;width:30;height:145" coordorigin="9379,1844" coordsize="30,145">
              <v:shape style="position:absolute;left:9379;top:1844;width:30;height:145" coordorigin="9379,1844" coordsize="30,145" path="m9379,1844l9409,1989,9409,1989e" filled="f" stroked="t" strokeweight=".64pt" strokecolor="#696B6D">
                <v:path arrowok="t"/>
              </v:shape>
            </v:group>
            <v:group style="position:absolute;left:9363;top:2930;width:27;height:31" coordorigin="9363,2930" coordsize="27,31">
              <v:shape style="position:absolute;left:9363;top:2930;width:27;height:31" coordorigin="9363,2930" coordsize="27,31" path="m9363,2930l9390,2961,9390,2961e" filled="f" stroked="t" strokeweight=".64pt" strokecolor="#6E6F72">
                <v:path arrowok="t"/>
              </v:shape>
            </v:group>
            <v:group style="position:absolute;left:9352;top:1677;width:27;height:168" coordorigin="9352,1677" coordsize="27,168">
              <v:shape style="position:absolute;left:9352;top:1677;width:27;height:168" coordorigin="9352,1677" coordsize="27,168" path="m9352,1677l9379,1844,9379,1844e" filled="f" stroked="t" strokeweight=".64pt" strokecolor="#696B6D">
                <v:path arrowok="t"/>
              </v:shape>
            </v:group>
            <v:group style="position:absolute;left:9333;top:2888;width:30;height:42" coordorigin="9333,2888" coordsize="30,42">
              <v:shape style="position:absolute;left:9333;top:2888;width:30;height:42" coordorigin="9333,2888" coordsize="30,42" path="m9333,2888l9363,2930,9363,2930e" filled="f" stroked="t" strokeweight=".64pt" strokecolor="#6E6F72">
                <v:path arrowok="t"/>
              </v:shape>
            </v:group>
            <v:group style="position:absolute;left:9325;top:1486;width:27;height:191" coordorigin="9325,1486" coordsize="27,191">
              <v:shape style="position:absolute;left:9325;top:1486;width:27;height:191" coordorigin="9325,1486" coordsize="27,191" path="m9325,1486l9352,1677,9352,1677e" filled="f" stroked="t" strokeweight=".64pt" strokecolor="#696B6D">
                <v:path arrowok="t"/>
              </v:shape>
            </v:group>
            <v:group style="position:absolute;left:9306;top:2839;width:27;height:50" coordorigin="9306,2839" coordsize="27,50">
              <v:shape style="position:absolute;left:9306;top:2839;width:27;height:50" coordorigin="9306,2839" coordsize="27,50" path="m9306,2839l9333,2888,9333,2888e" filled="f" stroked="t" strokeweight=".64pt" strokecolor="#6E6F72">
                <v:path arrowok="t"/>
              </v:shape>
            </v:group>
            <v:group style="position:absolute;left:9295;top:1280;width:30;height:206" coordorigin="9295,1280" coordsize="30,206">
              <v:shape style="position:absolute;left:9295;top:1280;width:30;height:206" coordorigin="9295,1280" coordsize="30,206" path="m9295,1280l9325,1486,9325,1486e" filled="f" stroked="t" strokeweight=".64pt" strokecolor="#696B6D">
                <v:path arrowok="t"/>
              </v:shape>
            </v:group>
            <v:group style="position:absolute;left:9276;top:2782;width:30;height:57" coordorigin="9276,2782" coordsize="30,57">
              <v:shape style="position:absolute;left:9276;top:2782;width:30;height:57" coordorigin="9276,2782" coordsize="30,57" path="m9276,2782l9306,2839,9306,2839e" filled="f" stroked="t" strokeweight=".64pt" strokecolor="#6E6F72">
                <v:path arrowok="t"/>
              </v:shape>
            </v:group>
            <v:group style="position:absolute;left:9268;top:1075;width:27;height:206" coordorigin="9268,1075" coordsize="27,206">
              <v:shape style="position:absolute;left:9268;top:1075;width:27;height:206" coordorigin="9268,1075" coordsize="27,206" path="m9268,1075l9295,1280,9295,1280e" filled="f" stroked="t" strokeweight=".64pt" strokecolor="#696B6D">
                <v:path arrowok="t"/>
              </v:shape>
            </v:group>
            <v:group style="position:absolute;left:9249;top:2713;width:27;height:69" coordorigin="9249,2713" coordsize="27,69">
              <v:shape style="position:absolute;left:9249;top:2713;width:27;height:69" coordorigin="9249,2713" coordsize="27,69" path="m9249,2713l9276,2782,9276,2782e" filled="f" stroked="t" strokeweight=".64pt" strokecolor="#6E6F72">
                <v:path arrowok="t"/>
              </v:shape>
            </v:group>
            <v:group style="position:absolute;left:9238;top:873;width:30;height:202" coordorigin="9238,873" coordsize="30,202">
              <v:shape style="position:absolute;left:9238;top:873;width:30;height:202" coordorigin="9238,873" coordsize="30,202" path="m9238,873l9268,1075,9268,1075e" filled="f" stroked="t" strokeweight=".64pt" strokecolor="#696B6D">
                <v:path arrowok="t"/>
              </v:shape>
            </v:group>
            <v:group style="position:absolute;left:9222;top:2641;width:27;height:72" coordorigin="9222,2641" coordsize="27,72">
              <v:shape style="position:absolute;left:9222;top:2641;width:27;height:72" coordorigin="9222,2641" coordsize="27,72" path="m9222,2641l9249,2713,9249,2713e" filled="f" stroked="t" strokeweight=".64pt" strokecolor="#6E6F72">
                <v:path arrowok="t"/>
              </v:shape>
            </v:group>
            <v:group style="position:absolute;left:9211;top:686;width:27;height:187" coordorigin="9211,686" coordsize="27,187">
              <v:shape style="position:absolute;left:9211;top:686;width:27;height:187" coordorigin="9211,686" coordsize="27,187" path="m9211,686l9238,873,9238,873e" filled="f" stroked="t" strokeweight=".64pt" strokecolor="#696B6D">
                <v:path arrowok="t"/>
              </v:shape>
            </v:group>
            <v:group style="position:absolute;left:9192;top:2561;width:30;height:80" coordorigin="9192,2561" coordsize="30,80">
              <v:shape style="position:absolute;left:9192;top:2561;width:30;height:80" coordorigin="9192,2561" coordsize="30,80" path="m9192,2561l9222,2641,9222,2641e" filled="f" stroked="t" strokeweight=".64pt" strokecolor="#6E6F72">
                <v:path arrowok="t"/>
              </v:shape>
            </v:group>
            <v:group style="position:absolute;left:9184;top:515;width:27;height:171" coordorigin="9184,515" coordsize="27,171">
              <v:shape style="position:absolute;left:9184;top:515;width:27;height:171" coordorigin="9184,515" coordsize="27,171" path="m9184,515l9211,686,9211,686e" filled="f" stroked="t" strokeweight=".64pt" strokecolor="#696B6D">
                <v:path arrowok="t"/>
              </v:shape>
            </v:group>
            <v:group style="position:absolute;left:9165;top:2473;width:27;height:88" coordorigin="9165,2473" coordsize="27,88">
              <v:shape style="position:absolute;left:9165;top:2473;width:27;height:88" coordorigin="9165,2473" coordsize="27,88" path="m9165,2473l9192,2561,9192,2561e" filled="f" stroked="t" strokeweight=".64pt" strokecolor="#6E6F72">
                <v:path arrowok="t"/>
              </v:shape>
            </v:group>
            <v:group style="position:absolute;left:9154;top:377;width:30;height:137" coordorigin="9154,377" coordsize="30,137">
              <v:shape style="position:absolute;left:9154;top:377;width:30;height:137" coordorigin="9154,377" coordsize="30,137" path="m9154,377l9184,515,9184,515e" filled="f" stroked="t" strokeweight=".64pt" strokecolor="#696B6D">
                <v:path arrowok="t"/>
              </v:shape>
            </v:group>
            <v:group style="position:absolute;left:9135;top:2382;width:30;height:91" coordorigin="9135,2382" coordsize="30,91">
              <v:shape style="position:absolute;left:9135;top:2382;width:30;height:91" coordorigin="9135,2382" coordsize="30,91" path="m9135,2382l9165,2473,9165,2473e" filled="f" stroked="t" strokeweight=".64pt" strokecolor="#6E6F72">
                <v:path arrowok="t"/>
              </v:shape>
            </v:group>
            <v:group style="position:absolute;left:9127;top:271;width:27;height:107" coordorigin="9127,271" coordsize="27,107">
              <v:shape style="position:absolute;left:9127;top:271;width:27;height:107" coordorigin="9127,271" coordsize="27,107" path="m9127,271l9154,377,9154,377e" filled="f" stroked="t" strokeweight=".64pt" strokecolor="#696B6D">
                <v:path arrowok="t"/>
              </v:shape>
            </v:group>
            <v:group style="position:absolute;left:9108;top:2290;width:27;height:91" coordorigin="9108,2290" coordsize="27,91">
              <v:shape style="position:absolute;left:9108;top:2290;width:27;height:91" coordorigin="9108,2290" coordsize="27,91" path="m9108,2290l9135,2382,9135,2382e" filled="f" stroked="t" strokeweight=".64pt" strokecolor="#6E6F72">
                <v:path arrowok="t"/>
              </v:shape>
            </v:group>
            <v:group style="position:absolute;left:9097;top:202;width:30;height:69" coordorigin="9097,202" coordsize="30,69">
              <v:shape style="position:absolute;left:9097;top:202;width:30;height:69" coordorigin="9097,202" coordsize="30,69" path="m9097,202l9127,271,9127,271e" filled="f" stroked="t" strokeweight=".64pt" strokecolor="#696B6D">
                <v:path arrowok="t"/>
              </v:shape>
            </v:group>
            <v:group style="position:absolute;left:9081;top:2191;width:27;height:99" coordorigin="9081,2191" coordsize="27,99">
              <v:shape style="position:absolute;left:9081;top:2191;width:27;height:99" coordorigin="9081,2191" coordsize="27,99" path="m9081,2191l9108,2290,9108,2290e" filled="f" stroked="t" strokeweight=".64pt" strokecolor="#6E6F72">
                <v:path arrowok="t"/>
              </v:shape>
            </v:group>
            <v:group style="position:absolute;left:9070;top:172;width:27;height:30" coordorigin="9070,172" coordsize="27,30">
              <v:shape style="position:absolute;left:9070;top:172;width:27;height:30" coordorigin="9070,172" coordsize="27,30" path="m9070,172l9097,202,9097,202e" filled="f" stroked="t" strokeweight=".64pt" strokecolor="#696B6D">
                <v:path arrowok="t"/>
              </v:shape>
            </v:group>
            <v:group style="position:absolute;left:9051;top:2092;width:30;height:99" coordorigin="9051,2092" coordsize="30,99">
              <v:shape style="position:absolute;left:9051;top:2092;width:30;height:99" coordorigin="9051,2092" coordsize="30,99" path="m9051,2092l9081,2191,9081,2191e" filled="f" stroked="t" strokeweight=".64pt" strokecolor="#6E6F72">
                <v:path arrowok="t"/>
              </v:shape>
            </v:group>
            <v:group style="position:absolute;left:9043;top:172;width:27;height:15" coordorigin="9043,172" coordsize="27,15">
              <v:shape style="position:absolute;left:9043;top:172;width:27;height:15" coordorigin="9043,172" coordsize="27,15" path="m9043,187l9070,172,9070,172e" filled="f" stroked="t" strokeweight=".64pt" strokecolor="#696B6D">
                <v:path arrowok="t"/>
              </v:shape>
            </v:group>
            <v:group style="position:absolute;left:9024;top:1993;width:27;height:99" coordorigin="9024,1993" coordsize="27,99">
              <v:shape style="position:absolute;left:9024;top:1993;width:27;height:99" coordorigin="9024,1993" coordsize="27,99" path="m9024,1993l9051,2092,9051,2092e" filled="f" stroked="t" strokeweight=".64pt" strokecolor="#6E6F72">
                <v:path arrowok="t"/>
              </v:shape>
            </v:group>
            <v:group style="position:absolute;left:9013;top:187;width:30;height:61" coordorigin="9013,187" coordsize="30,61">
              <v:shape style="position:absolute;left:9013;top:187;width:30;height:61" coordorigin="9013,187" coordsize="30,61" path="m9013,248l9043,187,9043,187e" filled="f" stroked="t" strokeweight=".64pt" strokecolor="#696B6D">
                <v:path arrowok="t"/>
              </v:shape>
            </v:group>
            <v:group style="position:absolute;left:8994;top:1894;width:30;height:99" coordorigin="8994,1894" coordsize="30,99">
              <v:shape style="position:absolute;left:8994;top:1894;width:30;height:99" coordorigin="8994,1894" coordsize="30,99" path="m8994,1894l9024,1993,9024,1993e" filled="f" stroked="t" strokeweight=".64pt" strokecolor="#6E6F72">
                <v:path arrowok="t"/>
              </v:shape>
            </v:group>
            <v:group style="position:absolute;left:8986;top:248;width:27;height:95" coordorigin="8986,248" coordsize="27,95">
              <v:shape style="position:absolute;left:8986;top:248;width:27;height:95" coordorigin="8986,248" coordsize="27,95" path="m8986,343l9013,248,9013,248e" filled="f" stroked="t" strokeweight=".64pt" strokecolor="#696B6D">
                <v:path arrowok="t"/>
              </v:shape>
            </v:group>
            <v:group style="position:absolute;left:8967;top:1795;width:27;height:99" coordorigin="8967,1795" coordsize="27,99">
              <v:shape style="position:absolute;left:8967;top:1795;width:27;height:99" coordorigin="8967,1795" coordsize="27,99" path="m8967,1795l8994,1894,8994,1894e" filled="f" stroked="t" strokeweight=".64pt" strokecolor="#6E6F72">
                <v:path arrowok="t"/>
              </v:shape>
            </v:group>
            <v:group style="position:absolute;left:8956;top:343;width:30;height:137" coordorigin="8956,343" coordsize="30,137">
              <v:shape style="position:absolute;left:8956;top:343;width:30;height:137" coordorigin="8956,343" coordsize="30,137" path="m8956,480l8986,343,8986,343e" filled="f" stroked="t" strokeweight=".64pt" strokecolor="#696B6D">
                <v:path arrowok="t"/>
              </v:shape>
            </v:group>
            <v:group style="position:absolute;left:8940;top:1699;width:27;height:95" coordorigin="8940,1699" coordsize="27,95">
              <v:shape style="position:absolute;left:8940;top:1699;width:27;height:95" coordorigin="8940,1699" coordsize="27,95" path="m8940,1699l8967,1795,8967,1795e" filled="f" stroked="t" strokeweight=".64pt" strokecolor="#6E6F72">
                <v:path arrowok="t"/>
              </v:shape>
            </v:group>
            <v:group style="position:absolute;left:8929;top:480;width:27;height:168" coordorigin="8929,480" coordsize="27,168">
              <v:shape style="position:absolute;left:8929;top:480;width:27;height:168" coordorigin="8929,480" coordsize="27,168" path="m8929,648l8956,480,8956,480e" filled="f" stroked="t" strokeweight=".64pt" strokecolor="#696B6D">
                <v:path arrowok="t"/>
              </v:shape>
            </v:group>
            <v:group style="position:absolute;left:8910;top:1608;width:30;height:91" coordorigin="8910,1608" coordsize="30,91">
              <v:shape style="position:absolute;left:8910;top:1608;width:30;height:91" coordorigin="8910,1608" coordsize="30,91" path="m8910,1608l8940,1699,8940,1699e" filled="f" stroked="t" strokeweight=".64pt" strokecolor="#6E6F72">
                <v:path arrowok="t"/>
              </v:shape>
            </v:group>
            <v:group style="position:absolute;left:8902;top:648;width:27;height:191" coordorigin="8902,648" coordsize="27,191">
              <v:shape style="position:absolute;left:8902;top:648;width:27;height:191" coordorigin="8902,648" coordsize="27,191" path="m8902,838l8929,648,8929,648e" filled="f" stroked="t" strokeweight=".64pt" strokecolor="#696B6D">
                <v:path arrowok="t"/>
              </v:shape>
            </v:group>
            <v:group style="position:absolute;left:8883;top:1520;width:27;height:88" coordorigin="8883,1520" coordsize="27,88">
              <v:shape style="position:absolute;left:8883;top:1520;width:27;height:88" coordorigin="8883,1520" coordsize="27,88" path="m8883,1520l8910,1608,8910,1608e" filled="f" stroked="t" strokeweight=".64pt" strokecolor="#6E6F72">
                <v:path arrowok="t"/>
              </v:shape>
            </v:group>
            <v:group style="position:absolute;left:8872;top:838;width:30;height:210" coordorigin="8872,838" coordsize="30,210">
              <v:shape style="position:absolute;left:8872;top:838;width:30;height:210" coordorigin="8872,838" coordsize="30,210" path="m8872,1048l8902,838,8902,838e" filled="f" stroked="t" strokeweight=".64pt" strokecolor="#696B6D">
                <v:path arrowok="t"/>
              </v:shape>
            </v:group>
            <v:group style="position:absolute;left:8853;top:1440;width:30;height:80" coordorigin="8853,1440" coordsize="30,80">
              <v:shape style="position:absolute;left:8853;top:1440;width:30;height:80" coordorigin="8853,1440" coordsize="30,80" path="m8853,1440l8883,1520,8883,1520e" filled="f" stroked="t" strokeweight=".64pt" strokecolor="#6E6F72">
                <v:path arrowok="t"/>
              </v:shape>
            </v:group>
            <v:group style="position:absolute;left:8845;top:1048;width:27;height:221" coordorigin="8845,1048" coordsize="27,221">
              <v:shape style="position:absolute;left:8845;top:1048;width:27;height:221" coordorigin="8845,1048" coordsize="27,221" path="m8845,1269l8872,1048,8872,1048e" filled="f" stroked="t" strokeweight=".64pt" strokecolor="#696B6D">
                <v:path arrowok="t"/>
              </v:shape>
            </v:group>
            <v:group style="position:absolute;left:8815;top:1269;width:30;height:221" coordorigin="8815,1269" coordsize="30,221">
              <v:shape style="position:absolute;left:8815;top:1269;width:30;height:221" coordorigin="8815,1269" coordsize="30,221" path="m8815,1490l8845,1269,8845,1269e" filled="f" stroked="t" strokeweight=".64pt" strokecolor="#696B6D">
                <v:path arrowok="t"/>
              </v:shape>
            </v:group>
            <v:group style="position:absolute;left:8826;top:1364;width:27;height:76" coordorigin="8826,1364" coordsize="27,76">
              <v:shape style="position:absolute;left:8826;top:1364;width:27;height:76" coordorigin="8826,1364" coordsize="27,76" path="m8826,1364l8853,1440,8853,1440e" filled="f" stroked="t" strokeweight=".64pt" strokecolor="#6E6F72">
                <v:path arrowok="t"/>
              </v:shape>
            </v:group>
            <v:group style="position:absolute;left:8799;top:1296;width:27;height:69" coordorigin="8799,1296" coordsize="27,69">
              <v:shape style="position:absolute;left:8799;top:1296;width:27;height:69" coordorigin="8799,1296" coordsize="27,69" path="m8799,1296l8826,1364,8826,1364e" filled="f" stroked="t" strokeweight=".64pt" strokecolor="#6E6F72">
                <v:path arrowok="t"/>
              </v:shape>
            </v:group>
            <v:group style="position:absolute;left:8788;top:1490;width:27;height:213" coordorigin="8788,1490" coordsize="27,213">
              <v:shape style="position:absolute;left:8788;top:1490;width:27;height:213" coordorigin="8788,1490" coordsize="27,213" path="m8788,1703l8815,1490,8815,1490e" filled="f" stroked="t" strokeweight=".64pt" strokecolor="#696B6D">
                <v:path arrowok="t"/>
              </v:shape>
            </v:group>
            <v:group style="position:absolute;left:8769;top:1238;width:30;height:57" coordorigin="8769,1238" coordsize="30,57">
              <v:shape style="position:absolute;left:8769;top:1238;width:30;height:57" coordorigin="8769,1238" coordsize="30,57" path="m8769,1238l8799,1296,8799,1296e" filled="f" stroked="t" strokeweight=".64pt" strokecolor="#6E6F72">
                <v:path arrowok="t"/>
              </v:shape>
            </v:group>
            <v:group style="position:absolute;left:8761;top:1703;width:27;height:198" coordorigin="8761,1703" coordsize="27,198">
              <v:shape style="position:absolute;left:8761;top:1703;width:27;height:198" coordorigin="8761,1703" coordsize="27,198" path="m8761,1901l8788,1703,8788,1703e" filled="f" stroked="t" strokeweight=".64pt" strokecolor="#696B6D">
                <v:path arrowok="t"/>
              </v:shape>
            </v:group>
            <v:group style="position:absolute;left:8742;top:1185;width:27;height:53" coordorigin="8742,1185" coordsize="27,53">
              <v:shape style="position:absolute;left:8742;top:1185;width:27;height:53" coordorigin="8742,1185" coordsize="27,53" path="m8742,1185l8769,1238,8769,1238e" filled="f" stroked="t" strokeweight=".64pt" strokecolor="#6E6F72">
                <v:path arrowok="t"/>
              </v:shape>
            </v:group>
            <v:group style="position:absolute;left:8731;top:1901;width:30;height:175" coordorigin="8731,1901" coordsize="30,175">
              <v:shape style="position:absolute;left:8731;top:1901;width:30;height:175" coordorigin="8731,1901" coordsize="30,175" path="m8731,2077l8761,1901,8761,1901e" filled="f" stroked="t" strokeweight=".64pt" strokecolor="#696B6D">
                <v:path arrowok="t"/>
              </v:shape>
            </v:group>
            <v:group style="position:absolute;left:8712;top:1143;width:30;height:42" coordorigin="8712,1143" coordsize="30,42">
              <v:shape style="position:absolute;left:8712;top:1143;width:30;height:42" coordorigin="8712,1143" coordsize="30,42" path="m8712,1143l8742,1185,8742,1185e" filled="f" stroked="t" strokeweight=".64pt" strokecolor="#6E6F72">
                <v:path arrowok="t"/>
              </v:shape>
            </v:group>
            <v:group style="position:absolute;left:8704;top:2077;width:27;height:149" coordorigin="8704,2077" coordsize="27,149">
              <v:shape style="position:absolute;left:8704;top:2077;width:27;height:149" coordorigin="8704,2077" coordsize="27,149" path="m8704,2225l8731,2077,8731,2077e" filled="f" stroked="t" strokeweight=".64pt" strokecolor="#696B6D">
                <v:path arrowok="t"/>
              </v:shape>
            </v:group>
            <v:group style="position:absolute;left:8685;top:1113;width:27;height:30" coordorigin="8685,1113" coordsize="27,30">
              <v:shape style="position:absolute;left:8685;top:1113;width:27;height:30" coordorigin="8685,1113" coordsize="27,30" path="m8685,1113l8712,1143,8712,1143e" filled="f" stroked="t" strokeweight=".64pt" strokecolor="#6E6F72">
                <v:path arrowok="t"/>
              </v:shape>
            </v:group>
            <v:group style="position:absolute;left:8674;top:2225;width:30;height:111" coordorigin="8674,2225" coordsize="30,111">
              <v:shape style="position:absolute;left:8674;top:2225;width:30;height:111" coordorigin="8674,2225" coordsize="30,111" path="m8674,2336l8704,2225,8704,2225e" filled="f" stroked="t" strokeweight=".64pt" strokecolor="#696B6D">
                <v:path arrowok="t"/>
              </v:shape>
            </v:group>
            <v:group style="position:absolute;left:8658;top:1090;width:27;height:23" coordorigin="8658,1090" coordsize="27,23">
              <v:shape style="position:absolute;left:8658;top:1090;width:27;height:23" coordorigin="8658,1090" coordsize="27,23" path="m8658,1090l8685,1113,8685,1113e" filled="f" stroked="t" strokeweight=".64pt" strokecolor="#6E6F72">
                <v:path arrowok="t"/>
              </v:shape>
            </v:group>
            <v:group style="position:absolute;left:8647;top:2336;width:27;height:72" coordorigin="8647,2336" coordsize="27,72">
              <v:shape style="position:absolute;left:8647;top:2336;width:27;height:72" coordorigin="8647,2336" coordsize="27,72" path="m8647,2408l8674,2336,8674,2336e" filled="f" stroked="t" strokeweight=".64pt" strokecolor="#696B6D">
                <v:path arrowok="t"/>
              </v:shape>
            </v:group>
            <v:group style="position:absolute;left:8628;top:1078;width:30;height:11" coordorigin="8628,1078" coordsize="30,11">
              <v:shape style="position:absolute;left:8628;top:1078;width:30;height:11" coordorigin="8628,1078" coordsize="30,11" path="m8628,1078l8658,1090,8658,1090e" filled="f" stroked="t" strokeweight=".64pt" strokecolor="#6E6F72">
                <v:path arrowok="t"/>
              </v:shape>
            </v:group>
            <v:group style="position:absolute;left:8620;top:2408;width:27;height:30" coordorigin="8620,2408" coordsize="27,30">
              <v:shape style="position:absolute;left:8620;top:2408;width:27;height:30" coordorigin="8620,2408" coordsize="27,30" path="m8620,2439l8647,2408,8647,2408e" filled="f" stroked="t" strokeweight=".64pt" strokecolor="#696B6D">
                <v:path arrowok="t"/>
              </v:shape>
            </v:group>
            <v:group style="position:absolute;left:8609;top:194;width:27;height:305" coordorigin="8609,194" coordsize="27,305">
              <v:shape style="position:absolute;left:8609;top:194;width:27;height:305" coordorigin="8609,194" coordsize="27,305" path="m8609,194l8636,499,8636,499e" filled="f" stroked="t" strokeweight=".64pt" strokecolor="#BCBEC0">
                <v:path arrowok="t"/>
              </v:shape>
            </v:group>
            <v:group style="position:absolute;left:8601;top:1078;width:27;height:2" coordorigin="8601,1078" coordsize="27,2">
              <v:shape style="position:absolute;left:8601;top:1078;width:27;height:2" coordorigin="8601,1078" coordsize="27,0" path="m8601,1078l8628,1078,8628,1078e" filled="f" stroked="t" strokeweight=".64pt" strokecolor="#6E6F72">
                <v:path arrowok="t"/>
              </v:shape>
            </v:group>
            <v:group style="position:absolute;left:8590;top:2423;width:30;height:15" coordorigin="8590,2423" coordsize="30,15">
              <v:shape style="position:absolute;left:8590;top:2423;width:30;height:15" coordorigin="8590,2423" coordsize="30,15" path="m8590,2423l8620,2439,8620,2439e" filled="f" stroked="t" strokeweight=".64pt" strokecolor="#696B6D">
                <v:path arrowok="t"/>
              </v:shape>
            </v:group>
            <v:group style="position:absolute;left:8578;top:-76;width:30;height:271" coordorigin="8578,-76" coordsize="30,271">
              <v:shape style="position:absolute;left:8578;top:-76;width:30;height:271" coordorigin="8578,-76" coordsize="30,271" path="m8578,-76l8609,194,8609,194e" filled="f" stroked="t" strokeweight=".64pt" strokecolor="#BCBEC0">
                <v:path arrowok="t"/>
              </v:shape>
            </v:group>
            <v:group style="position:absolute;left:8571;top:1078;width:30;height:8" coordorigin="8571,1078" coordsize="30,8">
              <v:shape style="position:absolute;left:8571;top:1078;width:30;height:8" coordorigin="8571,1078" coordsize="30,8" path="m8571,1086l8601,1078,8601,1078e" filled="f" stroked="t" strokeweight=".64pt" strokecolor="#6E6F72">
                <v:path arrowok="t"/>
              </v:shape>
            </v:group>
            <v:group style="position:absolute;left:8563;top:2370;width:27;height:53" coordorigin="8563,2370" coordsize="27,53">
              <v:shape style="position:absolute;left:8563;top:2370;width:27;height:53" coordorigin="8563,2370" coordsize="27,53" path="m8563,2370l8590,2423,8590,2423e" filled="f" stroked="t" strokeweight=".64pt" strokecolor="#696B6D">
                <v:path arrowok="t"/>
              </v:shape>
            </v:group>
            <v:group style="position:absolute;left:8552;top:-286;width:27;height:210" coordorigin="8552,-286" coordsize="27,210">
              <v:shape style="position:absolute;left:8552;top:-286;width:27;height:210" coordorigin="8552,-286" coordsize="27,210" path="m8552,-286l8578,-76,8578,-76e" filled="f" stroked="t" strokeweight=".64pt" strokecolor="#BCBEC0">
                <v:path arrowok="t"/>
              </v:shape>
            </v:group>
            <v:group style="position:absolute;left:8544;top:1086;width:27;height:23" coordorigin="8544,1086" coordsize="27,23">
              <v:shape style="position:absolute;left:8544;top:1086;width:27;height:23" coordorigin="8544,1086" coordsize="27,23" path="m8544,1109l8571,1086,8571,1086e" filled="f" stroked="t" strokeweight=".64pt" strokecolor="#6E6F72">
                <v:path arrowok="t"/>
              </v:shape>
            </v:group>
            <v:group style="position:absolute;left:8533;top:2275;width:30;height:95" coordorigin="8533,2275" coordsize="30,95">
              <v:shape style="position:absolute;left:8533;top:2275;width:30;height:95" coordorigin="8533,2275" coordsize="30,95" path="m8533,2275l8563,2370,8563,2370e" filled="f" stroked="t" strokeweight=".64pt" strokecolor="#696B6D">
                <v:path arrowok="t"/>
              </v:shape>
            </v:group>
            <v:group style="position:absolute;left:8525;top:-415;width:27;height:130" coordorigin="8525,-415" coordsize="27,130">
              <v:shape style="position:absolute;left:8525;top:-415;width:27;height:130" coordorigin="8525,-415" coordsize="27,130" path="m8525,-415l8552,-286,8552,-286e" filled="f" stroked="t" strokeweight=".64pt" strokecolor="#BCBEC0">
                <v:path arrowok="t"/>
              </v:shape>
            </v:group>
            <v:group style="position:absolute;left:8517;top:1109;width:27;height:30" coordorigin="8517,1109" coordsize="27,30">
              <v:shape style="position:absolute;left:8517;top:1109;width:27;height:30" coordorigin="8517,1109" coordsize="27,30" path="m8517,1139l8544,1109,8544,1109e" filled="f" stroked="t" strokeweight=".64pt" strokecolor="#6E6F72">
                <v:path arrowok="t"/>
              </v:shape>
            </v:group>
            <v:group style="position:absolute;left:8506;top:2145;width:27;height:130" coordorigin="8506,2145" coordsize="27,130">
              <v:shape style="position:absolute;left:8506;top:2145;width:27;height:130" coordorigin="8506,2145" coordsize="27,130" path="m8506,2145l8533,2275,8533,2275e" filled="f" stroked="t" strokeweight=".64pt" strokecolor="#696B6D">
                <v:path arrowok="t"/>
              </v:shape>
            </v:group>
            <v:group style="position:absolute;left:8495;top:-457;width:30;height:42" coordorigin="8495,-457" coordsize="30,42">
              <v:shape style="position:absolute;left:8495;top:-457;width:30;height:42" coordorigin="8495,-457" coordsize="30,42" path="m8495,-457l8525,-415,8525,-415e" filled="f" stroked="t" strokeweight=".64pt" strokecolor="#BCBEC0">
                <v:path arrowok="t"/>
              </v:shape>
            </v:group>
            <v:group style="position:absolute;left:8487;top:1139;width:30;height:42" coordorigin="8487,1139" coordsize="30,42">
              <v:shape style="position:absolute;left:8487;top:1139;width:30;height:42" coordorigin="8487,1139" coordsize="30,42" path="m8487,1181l8517,1139,8517,1139e" filled="f" stroked="t" strokeweight=".64pt" strokecolor="#6E6F72">
                <v:path arrowok="t"/>
              </v:shape>
            </v:group>
            <v:group style="position:absolute;left:8479;top:1985;width:27;height:160" coordorigin="8479,1985" coordsize="27,160">
              <v:shape style="position:absolute;left:8479;top:1985;width:27;height:160" coordorigin="8479,1985" coordsize="27,160" path="m8479,1985l8506,2145,8506,2145e" filled="f" stroked="t" strokeweight=".64pt" strokecolor="#696B6D">
                <v:path arrowok="t"/>
              </v:shape>
            </v:group>
            <v:group style="position:absolute;left:8468;top:-457;width:27;height:57" coordorigin="8468,-457" coordsize="27,57">
              <v:shape style="position:absolute;left:8468;top:-457;width:27;height:57" coordorigin="8468,-457" coordsize="27,57" path="m8468,-400l8495,-457,8495,-457e" filled="f" stroked="t" strokeweight=".64pt" strokecolor="#BCBEC0">
                <v:path arrowok="t"/>
              </v:shape>
            </v:group>
            <v:group style="position:absolute;left:8460;top:1181;width:27;height:50" coordorigin="8460,1181" coordsize="27,50">
              <v:shape style="position:absolute;left:8460;top:1181;width:27;height:50" coordorigin="8460,1181" coordsize="27,50" path="m8460,1231l8487,1181,8487,1181e" filled="f" stroked="t" strokeweight=".64pt" strokecolor="#6E6F72">
                <v:path arrowok="t"/>
              </v:shape>
            </v:group>
            <v:group style="position:absolute;left:8449;top:1802;width:30;height:183" coordorigin="8449,1802" coordsize="30,183">
              <v:shape style="position:absolute;left:8449;top:1802;width:30;height:183" coordorigin="8449,1802" coordsize="30,183" path="m8449,1802l8479,1985,8479,1985e" filled="f" stroked="t" strokeweight=".64pt" strokecolor="#696B6D">
                <v:path arrowok="t"/>
              </v:shape>
            </v:group>
            <v:group style="position:absolute;left:8437;top:-400;width:30;height:149" coordorigin="8437,-400" coordsize="30,149">
              <v:shape style="position:absolute;left:8437;top:-400;width:30;height:149" coordorigin="8437,-400" coordsize="30,149" path="m8437,-251l8468,-400,8468,-400e" filled="f" stroked="t" strokeweight=".64pt" strokecolor="#BCBEC0">
                <v:path arrowok="t"/>
              </v:shape>
            </v:group>
            <v:group style="position:absolute;left:8430;top:1231;width:30;height:61" coordorigin="8430,1231" coordsize="30,61">
              <v:shape style="position:absolute;left:8430;top:1231;width:30;height:61" coordorigin="8430,1231" coordsize="30,61" path="m8430,1292l8460,1231,8460,1231e" filled="f" stroked="t" strokeweight=".64pt" strokecolor="#6E6F72">
                <v:path arrowok="t"/>
              </v:shape>
            </v:group>
            <v:group style="position:absolute;left:8422;top:1604;width:27;height:198" coordorigin="8422,1604" coordsize="27,198">
              <v:shape style="position:absolute;left:8422;top:1604;width:27;height:198" coordorigin="8422,1604" coordsize="27,198" path="m8422,1604l8449,1802,8449,1802e" filled="f" stroked="t" strokeweight=".64pt" strokecolor="#696B6D">
                <v:path arrowok="t"/>
              </v:shape>
            </v:group>
            <v:group style="position:absolute;left:8411;top:-251;width:27;height:229" coordorigin="8411,-251" coordsize="27,229">
              <v:shape style="position:absolute;left:8411;top:-251;width:27;height:229" coordorigin="8411,-251" coordsize="27,229" path="m8411,-23l8437,-251,8437,-251e" filled="f" stroked="t" strokeweight=".64pt" strokecolor="#BCBEC0">
                <v:path arrowok="t"/>
              </v:shape>
            </v:group>
            <v:group style="position:absolute;left:8403;top:1292;width:27;height:72" coordorigin="8403,1292" coordsize="27,72">
              <v:shape style="position:absolute;left:8403;top:1292;width:27;height:72" coordorigin="8403,1292" coordsize="27,72" path="m8403,1364l8430,1292,8430,1292e" filled="f" stroked="t" strokeweight=".64pt" strokecolor="#6E6F72">
                <v:path arrowok="t"/>
              </v:shape>
            </v:group>
            <v:group style="position:absolute;left:8392;top:1398;width:30;height:206" coordorigin="8392,1398" coordsize="30,206">
              <v:shape style="position:absolute;left:8392;top:1398;width:30;height:206" coordorigin="8392,1398" coordsize="30,206" path="m8392,1398l8422,1604,8422,1604e" filled="f" stroked="t" strokeweight=".64pt" strokecolor="#696B6D">
                <v:path arrowok="t"/>
              </v:shape>
            </v:group>
            <v:group style="position:absolute;left:8384;top:-23;width:27;height:286" coordorigin="8384,-23" coordsize="27,286">
              <v:shape style="position:absolute;left:8384;top:-23;width:27;height:286" coordorigin="8384,-23" coordsize="27,286" path="m8384,263l8411,-23,8411,-23e" filled="f" stroked="t" strokeweight=".64pt" strokecolor="#BCBEC0">
                <v:path arrowok="t"/>
              </v:shape>
            </v:group>
            <v:group style="position:absolute;left:8365;top:1193;width:27;height:206" coordorigin="8365,1193" coordsize="27,206">
              <v:shape style="position:absolute;left:8365;top:1193;width:27;height:206" coordorigin="8365,1193" coordsize="27,206" path="m8365,1193l8392,1399,8392,1399e" filled="f" stroked="t" strokeweight=".64pt" strokecolor="#696B6D">
                <v:path arrowok="t"/>
              </v:shape>
            </v:group>
            <v:group style="position:absolute;left:8376;top:1364;width:27;height:76" coordorigin="8376,1364" coordsize="27,76">
              <v:shape style="position:absolute;left:8376;top:1364;width:27;height:76" coordorigin="8376,1364" coordsize="27,76" path="m8376,1440l8403,1364,8403,1364e" filled="f" stroked="t" strokeweight=".64pt" strokecolor="#6E6F72">
                <v:path arrowok="t"/>
              </v:shape>
            </v:group>
            <v:group style="position:absolute;left:8354;top:263;width:30;height:320" coordorigin="8354,263" coordsize="30,320">
              <v:shape style="position:absolute;left:8354;top:263;width:30;height:320" coordorigin="8354,263" coordsize="30,320" path="m8354,583l8384,263,8384,263e" filled="f" stroked="t" strokeweight=".64pt" strokecolor="#BCBEC0">
                <v:path arrowok="t"/>
              </v:shape>
            </v:group>
            <v:group style="position:absolute;left:8346;top:1440;width:30;height:88" coordorigin="8346,1440" coordsize="30,88">
              <v:shape style="position:absolute;left:8346;top:1440;width:30;height:88" coordorigin="8346,1440" coordsize="30,88" path="m8346,1528l8376,1440,8376,1440e" filled="f" stroked="t" strokeweight=".64pt" strokecolor="#6E6F72">
                <v:path arrowok="t"/>
              </v:shape>
            </v:group>
            <v:group style="position:absolute;left:8335;top:998;width:30;height:194" coordorigin="8335,998" coordsize="30,194">
              <v:shape style="position:absolute;left:8335;top:998;width:30;height:194" coordorigin="8335,998" coordsize="30,194" path="m8335,998l8365,1193,8365,1193e" filled="f" stroked="t" strokeweight=".64pt" strokecolor="#696B6D">
                <v:path arrowok="t"/>
              </v:shape>
            </v:group>
            <v:group style="position:absolute;left:8327;top:583;width:27;height:328" coordorigin="8327,583" coordsize="27,328">
              <v:shape style="position:absolute;left:8327;top:583;width:27;height:328" coordorigin="8327,583" coordsize="27,328" path="m8327,911l8354,583,8354,583e" filled="f" stroked="t" strokeweight=".64pt" strokecolor="#BCBEC0">
                <v:path arrowok="t"/>
              </v:shape>
            </v:group>
            <v:group style="position:absolute;left:8319;top:1528;width:27;height:91" coordorigin="8319,1528" coordsize="27,91">
              <v:shape style="position:absolute;left:8319;top:1528;width:27;height:91" coordorigin="8319,1528" coordsize="27,91" path="m8319,1619l8346,1528,8346,1528e" filled="f" stroked="t" strokeweight=".64pt" strokecolor="#6E6F72">
                <v:path arrowok="t"/>
              </v:shape>
            </v:group>
            <v:group style="position:absolute;left:8296;top:911;width:30;height:305" coordorigin="8296,911" coordsize="30,305">
              <v:shape style="position:absolute;left:8296;top:911;width:30;height:305" coordorigin="8296,911" coordsize="30,305" path="m8296,1216l8327,911,8327,911e" filled="f" stroked="t" strokeweight=".64pt" strokecolor="#BCBEC0">
                <v:path arrowok="t"/>
              </v:shape>
            </v:group>
            <v:group style="position:absolute;left:8308;top:819;width:27;height:179" coordorigin="8308,819" coordsize="27,179">
              <v:shape style="position:absolute;left:8308;top:819;width:27;height:179" coordorigin="8308,819" coordsize="27,179" path="m8308,819l8335,998,8335,998e" filled="f" stroked="t" strokeweight=".64pt" strokecolor="#696B6D">
                <v:path arrowok="t"/>
              </v:shape>
            </v:group>
            <v:group style="position:absolute;left:8289;top:1619;width:30;height:99" coordorigin="8289,1619" coordsize="30,99">
              <v:shape style="position:absolute;left:8289;top:1619;width:30;height:99" coordorigin="8289,1619" coordsize="30,99" path="m8289,1719l8319,1619,8319,1619e" filled="f" stroked="t" strokeweight=".64pt" strokecolor="#6E6F72">
                <v:path arrowok="t"/>
              </v:shape>
            </v:group>
            <v:group style="position:absolute;left:8281;top:667;width:27;height:152" coordorigin="8281,667" coordsize="27,152">
              <v:shape style="position:absolute;left:8281;top:667;width:27;height:152" coordorigin="8281,667" coordsize="27,152" path="m8281,667l8308,819,8308,819e" filled="f" stroked="t" strokeweight=".64pt" strokecolor="#696B6D">
                <v:path arrowok="t"/>
              </v:shape>
            </v:group>
            <v:group style="position:absolute;left:8270;top:1216;width:27;height:255" coordorigin="8270,1216" coordsize="27,255">
              <v:shape style="position:absolute;left:8270;top:1216;width:27;height:255" coordorigin="8270,1216" coordsize="27,255" path="m8270,1471l8296,1216,8296,1216e" filled="f" stroked="t" strokeweight=".64pt" strokecolor="#BCBEC0">
                <v:path arrowok="t"/>
              </v:shape>
            </v:group>
            <v:group style="position:absolute;left:8262;top:1719;width:27;height:103" coordorigin="8262,1719" coordsize="27,103">
              <v:shape style="position:absolute;left:8262;top:1719;width:27;height:103" coordorigin="8262,1719" coordsize="27,103" path="m8262,1821l8289,1719,8289,1719e" filled="f" stroked="t" strokeweight=".64pt" strokecolor="#6E6F72">
                <v:path arrowok="t"/>
              </v:shape>
            </v:group>
            <v:group style="position:absolute;left:8251;top:545;width:30;height:122" coordorigin="8251,545" coordsize="30,122">
              <v:shape style="position:absolute;left:8251;top:545;width:30;height:122" coordorigin="8251,545" coordsize="30,122" path="m8251,545l8281,667,8281,667e" filled="f" stroked="t" strokeweight=".64pt" strokecolor="#696B6D">
                <v:path arrowok="t"/>
              </v:shape>
            </v:group>
            <v:group style="position:absolute;left:8243;top:1471;width:27;height:187" coordorigin="8243,1471" coordsize="27,187">
              <v:shape style="position:absolute;left:8243;top:1471;width:27;height:187" coordorigin="8243,1471" coordsize="27,187" path="m8243,1658l8270,1471,8270,1471e" filled="f" stroked="t" strokeweight=".64pt" strokecolor="#BCBEC0">
                <v:path arrowok="t"/>
              </v:shape>
            </v:group>
            <v:group style="position:absolute;left:8236;top:1821;width:27;height:110" coordorigin="8236,1821" coordsize="27,110">
              <v:shape style="position:absolute;left:8236;top:1821;width:27;height:110" coordorigin="8236,1821" coordsize="27,110" path="m8236,1932l8262,1821,8262,1821e" filled="f" stroked="t" strokeweight=".64pt" strokecolor="#6E6F72">
                <v:path arrowok="t"/>
              </v:shape>
            </v:group>
            <v:group style="position:absolute;left:8224;top:461;width:27;height:84" coordorigin="8224,461" coordsize="27,84">
              <v:shape style="position:absolute;left:8224;top:461;width:27;height:84" coordorigin="8224,461" coordsize="27,84" path="m8224,461l8251,545,8251,545e" filled="f" stroked="t" strokeweight=".64pt" strokecolor="#696B6D">
                <v:path arrowok="t"/>
              </v:shape>
            </v:group>
            <v:group style="position:absolute;left:8213;top:1658;width:30;height:99" coordorigin="8213,1658" coordsize="30,99">
              <v:shape style="position:absolute;left:8213;top:1658;width:30;height:99" coordorigin="8213,1658" coordsize="30,99" path="m8213,1757l8243,1658,8243,1658e" filled="f" stroked="t" strokeweight=".64pt" strokecolor="#BCBEC0">
                <v:path arrowok="t"/>
              </v:shape>
            </v:group>
            <v:group style="position:absolute;left:8205;top:1932;width:30;height:111" coordorigin="8205,1932" coordsize="30,111">
              <v:shape style="position:absolute;left:8205;top:1932;width:30;height:111" coordorigin="8205,1932" coordsize="30,111" path="m8205,2042l8236,1932,8236,1932e" filled="f" stroked="t" strokeweight=".64pt" strokecolor="#6E6F72">
                <v:path arrowok="t"/>
              </v:shape>
            </v:group>
            <v:group style="position:absolute;left:8194;top:415;width:30;height:46" coordorigin="8194,415" coordsize="30,46">
              <v:shape style="position:absolute;left:8194;top:415;width:30;height:46" coordorigin="8194,415" coordsize="30,46" path="m8194,415l8224,461,8224,461e" filled="f" stroked="t" strokeweight=".64pt" strokecolor="#696B6D">
                <v:path arrowok="t"/>
              </v:shape>
            </v:group>
            <v:group style="position:absolute;left:8186;top:1757;width:27;height:2" coordorigin="8186,1757" coordsize="27,2">
              <v:shape style="position:absolute;left:8186;top:1757;width:27;height:2" coordorigin="8186,1757" coordsize="27,0" path="m8186,1757l8213,1757,8213,1757e" filled="f" stroked="t" strokeweight=".64pt" strokecolor="#BCBEC0">
                <v:path arrowok="t"/>
              </v:shape>
            </v:group>
            <v:group style="position:absolute;left:8178;top:2042;width:27;height:114" coordorigin="8178,2042" coordsize="27,114">
              <v:shape style="position:absolute;left:8178;top:2042;width:27;height:114" coordorigin="8178,2042" coordsize="27,114" path="m8178,2157l8205,2042,8205,2042e" filled="f" stroked="t" strokeweight=".64pt" strokecolor="#6E6F72">
                <v:path arrowok="t"/>
              </v:shape>
            </v:group>
            <v:group style="position:absolute;left:8167;top:415;width:27;height:2" coordorigin="8167,415" coordsize="27,2">
              <v:shape style="position:absolute;left:8167;top:415;width:27;height:2" coordorigin="8167,415" coordsize="27,0" path="m8167,415l8194,415,8194,415e" filled="f" stroked="t" strokeweight=".64pt" strokecolor="#696B6D">
                <v:path arrowok="t"/>
              </v:shape>
            </v:group>
            <v:group style="position:absolute;left:8155;top:1669;width:30;height:88" coordorigin="8155,1669" coordsize="30,88">
              <v:shape style="position:absolute;left:8155;top:1669;width:30;height:88" coordorigin="8155,1669" coordsize="30,88" path="m8155,1669l8186,1757,8186,1757e" filled="f" stroked="t" strokeweight=".64pt" strokecolor="#BCBEC0">
                <v:path arrowok="t"/>
              </v:shape>
            </v:group>
            <v:group style="position:absolute;left:8148;top:2157;width:30;height:114" coordorigin="8148,2157" coordsize="30,114">
              <v:shape style="position:absolute;left:8148;top:2157;width:30;height:114" coordorigin="8148,2157" coordsize="30,114" path="m8148,2271l8178,2157,8178,2157e" filled="f" stroked="t" strokeweight=".64pt" strokecolor="#6E6F72">
                <v:path arrowok="t"/>
              </v:shape>
            </v:group>
            <v:group style="position:absolute;left:8140;top:415;width:27;height:38" coordorigin="8140,415" coordsize="27,38">
              <v:shape style="position:absolute;left:8140;top:415;width:27;height:38" coordorigin="8140,415" coordsize="27,38" path="m8140,454l8167,415,8167,415e" filled="f" stroked="t" strokeweight=".64pt" strokecolor="#696B6D">
                <v:path arrowok="t"/>
              </v:shape>
            </v:group>
            <v:group style="position:absolute;left:8129;top:1490;width:27;height:179" coordorigin="8129,1490" coordsize="27,179">
              <v:shape style="position:absolute;left:8129;top:1490;width:27;height:179" coordorigin="8129,1490" coordsize="27,179" path="m8129,1490l8155,1669,8155,1669e" filled="f" stroked="t" strokeweight=".64pt" strokecolor="#BCBEC0">
                <v:path arrowok="t"/>
              </v:shape>
            </v:group>
            <v:group style="position:absolute;left:8110;top:454;width:30;height:84" coordorigin="8110,454" coordsize="30,84">
              <v:shape style="position:absolute;left:8110;top:454;width:30;height:84" coordorigin="8110,454" coordsize="30,84" path="m8110,537l8140,454,8140,454e" filled="f" stroked="t" strokeweight=".64pt" strokecolor="#696B6D">
                <v:path arrowok="t"/>
              </v:shape>
            </v:group>
            <v:group style="position:absolute;left:8102;top:1246;width:27;height:244" coordorigin="8102,1246" coordsize="27,244">
              <v:shape style="position:absolute;left:8102;top:1246;width:27;height:244" coordorigin="8102,1246" coordsize="27,244" path="m8102,1246l8129,1490,8129,1490e" filled="f" stroked="t" strokeweight=".64pt" strokecolor="#BCBEC0">
                <v:path arrowok="t"/>
              </v:shape>
            </v:group>
            <v:group style="position:absolute;left:8083;top:537;width:27;height:118" coordorigin="8083,537" coordsize="27,118">
              <v:shape style="position:absolute;left:8083;top:537;width:27;height:118" coordorigin="8083,537" coordsize="27,118" path="m8083,656l8110,537,8110,537e" filled="f" stroked="t" strokeweight=".64pt" strokecolor="#696B6D">
                <v:path arrowok="t"/>
              </v:shape>
            </v:group>
            <v:group style="position:absolute;left:8072;top:953;width:30;height:293" coordorigin="8072,953" coordsize="30,293">
              <v:shape style="position:absolute;left:8072;top:953;width:30;height:293" coordorigin="8072,953" coordsize="30,293" path="m8072,953l8102,1246,8102,1246e" filled="f" stroked="t" strokeweight=".64pt" strokecolor="#BCBEC0">
                <v:path arrowok="t"/>
              </v:shape>
            </v:group>
            <v:group style="position:absolute;left:8045;top:640;width:27;height:312" coordorigin="8045,640" coordsize="27,312">
              <v:shape style="position:absolute;left:8045;top:640;width:27;height:312" coordorigin="8045,640" coordsize="27,312" path="m8045,640l8072,953,8072,953e" filled="f" stroked="t" strokeweight=".64pt" strokecolor="#BCBEC0">
                <v:path arrowok="t"/>
              </v:shape>
            </v:group>
            <v:group style="position:absolute;left:8053;top:656;width:30;height:156" coordorigin="8053,656" coordsize="30,156">
              <v:shape style="position:absolute;left:8053;top:656;width:30;height:156" coordorigin="8053,656" coordsize="30,156" path="m8053,812l8083,656,8083,656e" filled="f" stroked="t" strokeweight=".64pt" strokecolor="#696B6D">
                <v:path arrowok="t"/>
              </v:shape>
            </v:group>
            <v:group style="position:absolute;left:8026;top:812;width:27;height:183" coordorigin="8026,812" coordsize="27,183">
              <v:shape style="position:absolute;left:8026;top:812;width:27;height:183" coordorigin="8026,812" coordsize="27,183" path="m8026,995l8053,812,8053,812e" filled="f" stroked="t" strokeweight=".64pt" strokecolor="#696B6D">
                <v:path arrowok="t"/>
              </v:shape>
            </v:group>
            <v:group style="position:absolute;left:8015;top:335;width:30;height:305" coordorigin="8015,335" coordsize="30,305">
              <v:shape style="position:absolute;left:8015;top:335;width:30;height:305" coordorigin="8015,335" coordsize="30,305" path="m8015,335l8045,640,8045,640e" filled="f" stroked="t" strokeweight=".64pt" strokecolor="#BCBEC0">
                <v:path arrowok="t"/>
              </v:shape>
            </v:group>
            <v:group style="position:absolute;left:7999;top:995;width:27;height:202" coordorigin="7999,995" coordsize="27,202">
              <v:shape style="position:absolute;left:7999;top:995;width:27;height:202" coordorigin="7999,995" coordsize="27,202" path="m7999,1197l8026,995,8026,995e" filled="f" stroked="t" strokeweight=".64pt" strokecolor="#696B6D">
                <v:path arrowok="t"/>
              </v:shape>
            </v:group>
            <v:group style="position:absolute;left:7988;top:69;width:27;height:267" coordorigin="7988,69" coordsize="27,267">
              <v:shape style="position:absolute;left:7988;top:69;width:27;height:267" coordorigin="7988,69" coordsize="27,267" path="m7988,69l8015,335,8015,335e" filled="f" stroked="t" strokeweight=".64pt" strokecolor="#BCBEC0">
                <v:path arrowok="t"/>
              </v:shape>
            </v:group>
            <v:group style="position:absolute;left:7969;top:1197;width:30;height:217" coordorigin="7969,1197" coordsize="30,217">
              <v:shape style="position:absolute;left:7969;top:1197;width:30;height:217" coordorigin="7969,1197" coordsize="30,217" path="m7969,1414l7999,1197,7999,1197e" filled="f" stroked="t" strokeweight=".64pt" strokecolor="#696B6D">
                <v:path arrowok="t"/>
              </v:shape>
            </v:group>
            <v:group style="position:absolute;left:7961;top:-137;width:27;height:206" coordorigin="7961,-137" coordsize="27,206">
              <v:shape style="position:absolute;left:7961;top:-137;width:27;height:206" coordorigin="7961,-137" coordsize="27,206" path="m7961,-137l7988,69,7988,69e" filled="f" stroked="t" strokeweight=".64pt" strokecolor="#BCBEC0">
                <v:path arrowok="t"/>
              </v:shape>
            </v:group>
            <v:group style="position:absolute;left:7942;top:1414;width:27;height:221" coordorigin="7942,1414" coordsize="27,221">
              <v:shape style="position:absolute;left:7942;top:1414;width:27;height:221" coordorigin="7942,1414" coordsize="27,221" path="m7942,1635l7969,1414,7969,1414e" filled="f" stroked="t" strokeweight=".64pt" strokecolor="#696B6D">
                <v:path arrowok="t"/>
              </v:shape>
            </v:group>
            <v:group style="position:absolute;left:7931;top:-263;width:30;height:126" coordorigin="7931,-263" coordsize="30,126">
              <v:shape style="position:absolute;left:7931;top:-263;width:30;height:126" coordorigin="7931,-263" coordsize="30,126" path="m7931,-263l7961,-137,7961,-137e" filled="f" stroked="t" strokeweight=".64pt" strokecolor="#BCBEC0">
                <v:path arrowok="t"/>
              </v:shape>
            </v:group>
            <v:group style="position:absolute;left:7912;top:1635;width:30;height:217" coordorigin="7912,1635" coordsize="30,217">
              <v:shape style="position:absolute;left:7912;top:1635;width:30;height:217" coordorigin="7912,1635" coordsize="30,217" path="m7912,1852l7942,1635,7942,1635e" filled="f" stroked="t" strokeweight=".64pt" strokecolor="#696B6D">
                <v:path arrowok="t"/>
              </v:shape>
            </v:group>
            <v:group style="position:absolute;left:7904;top:-297;width:27;height:34" coordorigin="7904,-297" coordsize="27,34">
              <v:shape style="position:absolute;left:7904;top:-297;width:27;height:34" coordorigin="7904,-297" coordsize="27,34" path="m7904,-297l7931,-263,7931,-263e" filled="f" stroked="t" strokeweight=".64pt" strokecolor="#BCBEC0">
                <v:path arrowok="t"/>
              </v:shape>
            </v:group>
            <v:group style="position:absolute;left:7885;top:1852;width:27;height:206" coordorigin="7885,1852" coordsize="27,206">
              <v:shape style="position:absolute;left:7885;top:1852;width:27;height:206" coordorigin="7885,1852" coordsize="27,206" path="m7885,2058l7912,1852,7912,1852e" filled="f" stroked="t" strokeweight=".64pt" strokecolor="#696B6D">
                <v:path arrowok="t"/>
              </v:shape>
            </v:group>
            <v:group style="position:absolute;left:7874;top:-297;width:30;height:61" coordorigin="7874,-297" coordsize="30,61">
              <v:shape style="position:absolute;left:7874;top:-297;width:30;height:61" coordorigin="7874,-297" coordsize="30,61" path="m7874,-236l7904,-297,7904,-297e" filled="f" stroked="t" strokeweight=".64pt" strokecolor="#BCBEC0">
                <v:path arrowok="t"/>
              </v:shape>
            </v:group>
            <v:group style="position:absolute;left:7858;top:2058;width:27;height:187" coordorigin="7858,2058" coordsize="27,187">
              <v:shape style="position:absolute;left:7858;top:2058;width:27;height:187" coordorigin="7858,2058" coordsize="27,187" path="m7858,2244l7885,2058,7885,2058e" filled="f" stroked="t" strokeweight=".64pt" strokecolor="#696B6D">
                <v:path arrowok="t"/>
              </v:shape>
            </v:group>
            <v:group style="position:absolute;left:7847;top:-236;width:27;height:152" coordorigin="7847,-236" coordsize="27,152">
              <v:shape style="position:absolute;left:7847;top:-236;width:27;height:152" coordorigin="7847,-236" coordsize="27,152" path="m7847,-84l7874,-236,7874,-236e" filled="f" stroked="t" strokeweight=".64pt" strokecolor="#BCBEC0">
                <v:path arrowok="t"/>
              </v:shape>
            </v:group>
            <v:group style="position:absolute;left:7828;top:2244;width:30;height:160" coordorigin="7828,2244" coordsize="30,160">
              <v:shape style="position:absolute;left:7828;top:2244;width:30;height:160" coordorigin="7828,2244" coordsize="30,160" path="m7828,2404l7858,2244,7858,2244e" filled="f" stroked="t" strokeweight=".64pt" strokecolor="#696B6D">
                <v:path arrowok="t"/>
              </v:shape>
            </v:group>
            <v:group style="position:absolute;left:7820;top:-84;width:27;height:232" coordorigin="7820,-84" coordsize="27,232">
              <v:shape style="position:absolute;left:7820;top:-84;width:27;height:232" coordorigin="7820,-84" coordsize="27,232" path="m7820,149l7847,-84,7847,-84e" filled="f" stroked="t" strokeweight=".64pt" strokecolor="#BCBEC0">
                <v:path arrowok="t"/>
              </v:shape>
            </v:group>
            <v:group style="position:absolute;left:7801;top:2404;width:27;height:126" coordorigin="7801,2404" coordsize="27,126">
              <v:shape style="position:absolute;left:7801;top:2404;width:27;height:126" coordorigin="7801,2404" coordsize="27,126" path="m7801,2530l7828,2404,7828,2404e" filled="f" stroked="t" strokeweight=".64pt" strokecolor="#696B6D">
                <v:path arrowok="t"/>
              </v:shape>
            </v:group>
            <v:group style="position:absolute;left:7790;top:149;width:30;height:290" coordorigin="7790,149" coordsize="30,290">
              <v:shape style="position:absolute;left:7790;top:149;width:30;height:290" coordorigin="7790,149" coordsize="30,290" path="m7790,438l7820,149,7820,149e" filled="f" stroked="t" strokeweight=".64pt" strokecolor="#BCBEC0">
                <v:path arrowok="t"/>
              </v:shape>
            </v:group>
            <v:group style="position:absolute;left:7771;top:2530;width:30;height:88" coordorigin="7771,2530" coordsize="30,88">
              <v:shape style="position:absolute;left:7771;top:2530;width:30;height:88" coordorigin="7771,2530" coordsize="30,88" path="m7771,2618l7801,2530,7801,2530e" filled="f" stroked="t" strokeweight=".64pt" strokecolor="#696B6D">
                <v:path arrowok="t"/>
              </v:shape>
            </v:group>
            <v:group style="position:absolute;left:7763;top:438;width:27;height:320" coordorigin="7763,438" coordsize="27,320">
              <v:shape style="position:absolute;left:7763;top:438;width:27;height:320" coordorigin="7763,438" coordsize="27,320" path="m7763,758l7790,438,7790,438e" filled="f" stroked="t" strokeweight=".64pt" strokecolor="#BCBEC0">
                <v:path arrowok="t"/>
              </v:shape>
            </v:group>
            <v:group style="position:absolute;left:7744;top:2618;width:27;height:50" coordorigin="7744,2618" coordsize="27,50">
              <v:shape style="position:absolute;left:7744;top:2618;width:27;height:50" coordorigin="7744,2618" coordsize="27,50" path="m7744,2667l7771,2618,7771,2618e" filled="f" stroked="t" strokeweight=".64pt" strokecolor="#696B6D">
                <v:path arrowok="t"/>
              </v:shape>
            </v:group>
            <v:group style="position:absolute;left:7733;top:758;width:30;height:328" coordorigin="7733,758" coordsize="30,328">
              <v:shape style="position:absolute;left:7733;top:758;width:30;height:328" coordorigin="7733,758" coordsize="30,328" path="m7733,1086l7763,758,7763,758e" filled="f" stroked="t" strokeweight=".64pt" strokecolor="#BCBEC0">
                <v:path arrowok="t"/>
              </v:shape>
            </v:group>
            <v:group style="position:absolute;left:7717;top:2667;width:27;height:4" coordorigin="7717,2667" coordsize="27,4">
              <v:shape style="position:absolute;left:7717;top:2667;width:27;height:4" coordorigin="7717,2667" coordsize="27,4" path="m7717,2671l7744,2667,7744,2667e" filled="f" stroked="t" strokeweight=".64pt" strokecolor="#696B6D">
                <v:path arrowok="t"/>
              </v:shape>
            </v:group>
            <v:group style="position:absolute;left:7706;top:1086;width:27;height:301" coordorigin="7706,1086" coordsize="27,301">
              <v:shape style="position:absolute;left:7706;top:1086;width:27;height:301" coordorigin="7706,1086" coordsize="27,301" path="m7706,1387l7733,1086,7733,1086e" filled="f" stroked="t" strokeweight=".64pt" strokecolor="#BCBEC0">
                <v:path arrowok="t"/>
              </v:shape>
            </v:group>
            <v:group style="position:absolute;left:7687;top:2633;width:30;height:38" coordorigin="7687,2633" coordsize="30,38">
              <v:shape style="position:absolute;left:7687;top:2633;width:30;height:38" coordorigin="7687,2633" coordsize="30,38" path="m7687,2633l7717,2671,7717,2671e" filled="f" stroked="t" strokeweight=".64pt" strokecolor="#696B6D">
                <v:path arrowok="t"/>
              </v:shape>
            </v:group>
            <v:group style="position:absolute;left:7679;top:1387;width:27;height:255" coordorigin="7679,1387" coordsize="27,255">
              <v:shape style="position:absolute;left:7679;top:1387;width:27;height:255" coordorigin="7679,1387" coordsize="27,255" path="m7679,1642l7706,1387,7706,1387e" filled="f" stroked="t" strokeweight=".64pt" strokecolor="#BCBEC0">
                <v:path arrowok="t"/>
              </v:shape>
            </v:group>
            <v:group style="position:absolute;left:7660;top:2557;width:27;height:76" coordorigin="7660,2557" coordsize="27,76">
              <v:shape style="position:absolute;left:7660;top:2557;width:27;height:76" coordorigin="7660,2557" coordsize="27,76" path="m7660,2557l7687,2633,7687,2633e" filled="f" stroked="t" strokeweight=".64pt" strokecolor="#696B6D">
                <v:path arrowok="t"/>
              </v:shape>
            </v:group>
            <v:group style="position:absolute;left:7649;top:1642;width:30;height:179" coordorigin="7649,1642" coordsize="30,179">
              <v:shape style="position:absolute;left:7649;top:1642;width:30;height:179" coordorigin="7649,1642" coordsize="30,179" path="m7649,1821l7679,1642,7679,1642e" filled="f" stroked="t" strokeweight=".64pt" strokecolor="#BCBEC0">
                <v:path arrowok="t"/>
              </v:shape>
            </v:group>
            <v:group style="position:absolute;left:7630;top:2439;width:30;height:118" coordorigin="7630,2439" coordsize="30,118">
              <v:shape style="position:absolute;left:7630;top:2439;width:30;height:118" coordorigin="7630,2439" coordsize="30,118" path="m7630,2439l7660,2557,7660,2557e" filled="f" stroked="t" strokeweight=".64pt" strokecolor="#696B6D">
                <v:path arrowok="t"/>
              </v:shape>
            </v:group>
            <v:group style="position:absolute;left:7622;top:1821;width:27;height:95" coordorigin="7622,1821" coordsize="27,95">
              <v:shape style="position:absolute;left:7622;top:1821;width:27;height:95" coordorigin="7622,1821" coordsize="27,95" path="m7622,1917l7649,1821,7649,1821e" filled="f" stroked="t" strokeweight=".64pt" strokecolor="#BCBEC0">
                <v:path arrowok="t"/>
              </v:shape>
            </v:group>
            <v:group style="position:absolute;left:7603;top:2294;width:27;height:145" coordorigin="7603,2294" coordsize="27,145">
              <v:shape style="position:absolute;left:7603;top:2294;width:27;height:145" coordorigin="7603,2294" coordsize="27,145" path="m7603,2294l7630,2439,7630,2439e" filled="f" stroked="t" strokeweight=".64pt" strokecolor="#696B6D">
                <v:path arrowok="t"/>
              </v:shape>
            </v:group>
            <v:group style="position:absolute;left:7592;top:1913;width:30;height:4" coordorigin="7592,1913" coordsize="30,4">
              <v:shape style="position:absolute;left:7592;top:1913;width:30;height:4" coordorigin="7592,1913" coordsize="30,4" path="m7592,1913l7622,1917,7622,1917e" filled="f" stroked="t" strokeweight=".64pt" strokecolor="#BCBEC0">
                <v:path arrowok="t"/>
              </v:shape>
            </v:group>
            <v:group style="position:absolute;left:7576;top:2119;width:27;height:175" coordorigin="7576,2119" coordsize="27,175">
              <v:shape style="position:absolute;left:7576;top:2119;width:27;height:175" coordorigin="7576,2119" coordsize="27,175" path="m7576,2119l7603,2294,7603,2294e" filled="f" stroked="t" strokeweight=".64pt" strokecolor="#696B6D">
                <v:path arrowok="t"/>
              </v:shape>
            </v:group>
            <v:group style="position:absolute;left:7565;top:1818;width:27;height:95" coordorigin="7565,1818" coordsize="27,95">
              <v:shape style="position:absolute;left:7565;top:1818;width:27;height:95" coordorigin="7565,1818" coordsize="27,95" path="m7565,1818l7592,1913,7592,1913e" filled="f" stroked="t" strokeweight=".64pt" strokecolor="#BCBEC0">
                <v:path arrowok="t"/>
              </v:shape>
            </v:group>
            <v:group style="position:absolute;left:7546;top:1924;width:30;height:194" coordorigin="7546,1924" coordsize="30,194">
              <v:shape style="position:absolute;left:7546;top:1924;width:30;height:194" coordorigin="7546,1924" coordsize="30,194" path="m7546,1924l7576,2119,7576,2119e" filled="f" stroked="t" strokeweight=".64pt" strokecolor="#696B6D">
                <v:path arrowok="t"/>
              </v:shape>
            </v:group>
            <v:group style="position:absolute;left:7538;top:1639;width:27;height:179" coordorigin="7538,1639" coordsize="27,179">
              <v:shape style="position:absolute;left:7538;top:1639;width:27;height:179" coordorigin="7538,1639" coordsize="27,179" path="m7538,1639l7565,1818,7565,1818e" filled="f" stroked="t" strokeweight=".64pt" strokecolor="#BCBEC0">
                <v:path arrowok="t"/>
              </v:shape>
            </v:group>
            <v:group style="position:absolute;left:7519;top:1722;width:27;height:202" coordorigin="7519,1722" coordsize="27,202">
              <v:shape style="position:absolute;left:7519;top:1722;width:27;height:202" coordorigin="7519,1722" coordsize="27,202" path="m7519,1722l7546,1924,7546,1924e" filled="f" stroked="t" strokeweight=".64pt" strokecolor="#696B6D">
                <v:path arrowok="t"/>
              </v:shape>
            </v:group>
            <v:group style="position:absolute;left:7508;top:1387;width:30;height:251" coordorigin="7508,1387" coordsize="30,251">
              <v:shape style="position:absolute;left:7508;top:1387;width:30;height:251" coordorigin="7508,1387" coordsize="30,251" path="m7508,1387l7538,1639,7538,1639e" filled="f" stroked="t" strokeweight=".64pt" strokecolor="#BCBEC0">
                <v:path arrowok="t"/>
              </v:shape>
            </v:group>
            <v:group style="position:absolute;left:7489;top:1517;width:30;height:206" coordorigin="7489,1517" coordsize="30,206">
              <v:shape style="position:absolute;left:7489;top:1517;width:30;height:206" coordorigin="7489,1517" coordsize="30,206" path="m7489,1517l7519,1722,7519,1722e" filled="f" stroked="t" strokeweight=".64pt" strokecolor="#696B6D">
                <v:path arrowok="t"/>
              </v:shape>
            </v:group>
            <v:group style="position:absolute;left:7481;top:1094;width:27;height:293" coordorigin="7481,1094" coordsize="27,293">
              <v:shape style="position:absolute;left:7481;top:1094;width:27;height:293" coordorigin="7481,1094" coordsize="27,293" path="m7481,1094l7508,1387,7508,1387e" filled="f" stroked="t" strokeweight=".64pt" strokecolor="#BCBEC0">
                <v:path arrowok="t"/>
              </v:shape>
            </v:group>
            <v:group style="position:absolute;left:7462;top:1315;width:27;height:202" coordorigin="7462,1315" coordsize="27,202">
              <v:shape style="position:absolute;left:7462;top:1315;width:27;height:202" coordorigin="7462,1315" coordsize="27,202" path="m7462,1315l7489,1517,7489,1517e" filled="f" stroked="t" strokeweight=".64pt" strokecolor="#696B6D">
                <v:path arrowok="t"/>
              </v:shape>
            </v:group>
            <v:group style="position:absolute;left:7451;top:781;width:30;height:312" coordorigin="7451,781" coordsize="30,312">
              <v:shape style="position:absolute;left:7451;top:781;width:30;height:312" coordorigin="7451,781" coordsize="30,312" path="m7451,781l7481,1094,7481,1094e" filled="f" stroked="t" strokeweight=".64pt" strokecolor="#BCBEC0">
                <v:path arrowok="t"/>
              </v:shape>
            </v:group>
            <v:group style="position:absolute;left:7435;top:1128;width:27;height:187" coordorigin="7435,1128" coordsize="27,187">
              <v:shape style="position:absolute;left:7435;top:1128;width:27;height:187" coordorigin="7435,1128" coordsize="27,187" path="m7435,1128l7462,1315,7462,1315e" filled="f" stroked="t" strokeweight=".64pt" strokecolor="#696B6D">
                <v:path arrowok="t"/>
              </v:shape>
            </v:group>
            <v:group style="position:absolute;left:7424;top:476;width:27;height:305" coordorigin="7424,476" coordsize="27,305">
              <v:shape style="position:absolute;left:7424;top:476;width:27;height:305" coordorigin="7424,476" coordsize="27,305" path="m7424,476l7451,781,7451,781e" filled="f" stroked="t" strokeweight=".64pt" strokecolor="#BCBEC0">
                <v:path arrowok="t"/>
              </v:shape>
            </v:group>
            <v:group style="position:absolute;left:7405;top:964;width:30;height:164" coordorigin="7405,964" coordsize="30,164">
              <v:shape style="position:absolute;left:7405;top:964;width:30;height:164" coordorigin="7405,964" coordsize="30,164" path="m7405,964l7435,1128,7435,1128e" filled="f" stroked="t" strokeweight=".64pt" strokecolor="#696B6D">
                <v:path arrowok="t"/>
              </v:shape>
            </v:group>
            <v:group style="position:absolute;left:7397;top:214;width:27;height:263" coordorigin="7397,214" coordsize="27,263">
              <v:shape style="position:absolute;left:7397;top:214;width:27;height:263" coordorigin="7397,214" coordsize="27,263" path="m7397,214l7424,476,7424,476e" filled="f" stroked="t" strokeweight=".64pt" strokecolor="#BCBEC0">
                <v:path arrowok="t"/>
              </v:shape>
            </v:group>
            <v:group style="position:absolute;left:7378;top:831;width:27;height:133" coordorigin="7378,831" coordsize="27,133">
              <v:shape style="position:absolute;left:7378;top:831;width:27;height:133" coordorigin="7378,831" coordsize="27,133" path="m7378,831l7405,964,7405,964e" filled="f" stroked="t" strokeweight=".64pt" strokecolor="#696B6D">
                <v:path arrowok="t"/>
              </v:shape>
            </v:group>
            <v:group style="position:absolute;left:7367;top:12;width:30;height:202" coordorigin="7367,12" coordsize="30,202">
              <v:shape style="position:absolute;left:7367;top:12;width:30;height:202" coordorigin="7367,12" coordsize="30,202" path="m7367,12l7397,214,7397,214e" filled="f" stroked="t" strokeweight=".64pt" strokecolor="#BCBEC0">
                <v:path arrowok="t"/>
              </v:shape>
            </v:group>
            <v:group style="position:absolute;left:7348;top:728;width:30;height:103" coordorigin="7348,728" coordsize="30,103">
              <v:shape style="position:absolute;left:7348;top:728;width:30;height:103" coordorigin="7348,728" coordsize="30,103" path="m7348,728l7378,831,7378,831e" filled="f" stroked="t" strokeweight=".64pt" strokecolor="#696B6D">
                <v:path arrowok="t"/>
              </v:shape>
            </v:group>
            <v:group style="position:absolute;left:7340;top:-110;width:27;height:122" coordorigin="7340,-110" coordsize="27,122">
              <v:shape style="position:absolute;left:7340;top:-110;width:27;height:122" coordorigin="7340,-110" coordsize="27,122" path="m7340,-110l7367,12,7367,12e" filled="f" stroked="t" strokeweight=".64pt" strokecolor="#BCBEC0">
                <v:path arrowok="t"/>
              </v:shape>
            </v:group>
            <v:group style="position:absolute;left:7321;top:667;width:27;height:61" coordorigin="7321,667" coordsize="27,61">
              <v:shape style="position:absolute;left:7321;top:667;width:27;height:61" coordorigin="7321,667" coordsize="27,61" path="m7321,667l7348,728,7348,728e" filled="f" stroked="t" strokeweight=".64pt" strokecolor="#696B6D">
                <v:path arrowok="t"/>
              </v:shape>
            </v:group>
            <v:group style="position:absolute;left:7310;top:-137;width:30;height:27" coordorigin="7310,-137" coordsize="30,27">
              <v:shape style="position:absolute;left:7310;top:-137;width:30;height:27" coordorigin="7310,-137" coordsize="30,27" path="m7310,-137l7340,-110,7340,-110e" filled="f" stroked="t" strokeweight=".64pt" strokecolor="#BCBEC0">
                <v:path arrowok="t"/>
              </v:shape>
            </v:group>
            <v:group style="position:absolute;left:7294;top:648;width:27;height:19" coordorigin="7294,648" coordsize="27,19">
              <v:shape style="position:absolute;left:7294;top:648;width:27;height:19" coordorigin="7294,648" coordsize="27,19" path="m7294,648l7321,667,7321,667e" filled="f" stroked="t" strokeweight=".64pt" strokecolor="#696B6D">
                <v:path arrowok="t"/>
              </v:shape>
            </v:group>
            <v:group style="position:absolute;left:7283;top:-137;width:27;height:65" coordorigin="7283,-137" coordsize="27,65">
              <v:shape style="position:absolute;left:7283;top:-137;width:27;height:65" coordorigin="7283,-137" coordsize="27,65" path="m7283,-72l7310,-137,7310,-137e" filled="f" stroked="t" strokeweight=".64pt" strokecolor="#BCBEC0">
                <v:path arrowok="t"/>
              </v:shape>
            </v:group>
            <v:group style="position:absolute;left:7264;top:648;width:30;height:23" coordorigin="7264,648" coordsize="30,23">
              <v:shape style="position:absolute;left:7264;top:648;width:30;height:23" coordorigin="7264,648" coordsize="30,23" path="m7264,671l7294,648,7294,648e" filled="f" stroked="t" strokeweight=".64pt" strokecolor="#696B6D">
                <v:path arrowok="t"/>
              </v:shape>
            </v:group>
            <v:group style="position:absolute;left:7256;top:-72;width:27;height:160" coordorigin="7256,-72" coordsize="27,160">
              <v:shape style="position:absolute;left:7256;top:-72;width:27;height:160" coordorigin="7256,-72" coordsize="27,160" path="m7256,88l7283,-72,7283,-72e" filled="f" stroked="t" strokeweight=".64pt" strokecolor="#BCBEC0">
                <v:path arrowok="t"/>
              </v:shape>
            </v:group>
            <v:group style="position:absolute;left:7237;top:671;width:27;height:65" coordorigin="7237,671" coordsize="27,65">
              <v:shape style="position:absolute;left:7237;top:671;width:27;height:65" coordorigin="7237,671" coordsize="27,65" path="m7237,736l7264,671,7264,671e" filled="f" stroked="t" strokeweight=".64pt" strokecolor="#696B6D">
                <v:path arrowok="t"/>
              </v:shape>
            </v:group>
            <v:group style="position:absolute;left:7226;top:88;width:30;height:232" coordorigin="7226,88" coordsize="30,232">
              <v:shape style="position:absolute;left:7226;top:88;width:30;height:232" coordorigin="7226,88" coordsize="30,232" path="m7226,320l7256,88,7256,88e" filled="f" stroked="t" strokeweight=".64pt" strokecolor="#BCBEC0">
                <v:path arrowok="t"/>
              </v:shape>
            </v:group>
            <v:group style="position:absolute;left:7207;top:736;width:30;height:103" coordorigin="7207,736" coordsize="30,103">
              <v:shape style="position:absolute;left:7207;top:736;width:30;height:103" coordorigin="7207,736" coordsize="30,103" path="m7207,838l7237,736,7237,736e" filled="f" stroked="t" strokeweight=".64pt" strokecolor="#696B6D">
                <v:path arrowok="t"/>
              </v:shape>
            </v:group>
            <v:group style="position:absolute;left:7199;top:320;width:27;height:293" coordorigin="7199,320" coordsize="27,293">
              <v:shape style="position:absolute;left:7199;top:320;width:27;height:293" coordorigin="7199,320" coordsize="27,293" path="m7199,614l7226,320,7226,320e" filled="f" stroked="t" strokeweight=".64pt" strokecolor="#BCBEC0">
                <v:path arrowok="t"/>
              </v:shape>
            </v:group>
            <v:group style="position:absolute;left:7180;top:838;width:27;height:141" coordorigin="7180,838" coordsize="27,141">
              <v:shape style="position:absolute;left:7180;top:838;width:27;height:141" coordorigin="7180,838" coordsize="27,141" path="m7180,979l7207,838,7207,838e" filled="f" stroked="t" strokeweight=".64pt" strokecolor="#696B6D">
                <v:path arrowok="t"/>
              </v:shape>
            </v:group>
            <v:group style="position:absolute;left:7169;top:614;width:30;height:320" coordorigin="7169,614" coordsize="30,320">
              <v:shape style="position:absolute;left:7169;top:614;width:30;height:320" coordorigin="7169,614" coordsize="30,320" path="m7169,934l7199,614,7199,614e" filled="f" stroked="t" strokeweight=".64pt" strokecolor="#BCBEC0">
                <v:path arrowok="t"/>
              </v:shape>
            </v:group>
            <v:group style="position:absolute;left:7153;top:979;width:27;height:171" coordorigin="7153,979" coordsize="27,171">
              <v:shape style="position:absolute;left:7153;top:979;width:27;height:171" coordorigin="7153,979" coordsize="27,171" path="m7153,1151l7180,979,7180,979e" filled="f" stroked="t" strokeweight=".64pt" strokecolor="#696B6D">
                <v:path arrowok="t"/>
              </v:shape>
            </v:group>
            <v:group style="position:absolute;left:7142;top:934;width:27;height:328" coordorigin="7142,934" coordsize="27,328">
              <v:shape style="position:absolute;left:7142;top:934;width:27;height:328" coordorigin="7142,934" coordsize="27,328" path="m7142,1261l7169,934,7169,934e" filled="f" stroked="t" strokeweight=".64pt" strokecolor="#BCBEC0">
                <v:path arrowok="t"/>
              </v:shape>
            </v:group>
            <v:group style="position:absolute;left:7123;top:1151;width:30;height:194" coordorigin="7123,1151" coordsize="30,194">
              <v:shape style="position:absolute;left:7123;top:1151;width:30;height:194" coordorigin="7123,1151" coordsize="30,194" path="m7123,1345l7153,1151,7153,1151e" filled="f" stroked="t" strokeweight=".64pt" strokecolor="#696B6D">
                <v:path arrowok="t"/>
              </v:shape>
            </v:group>
            <v:group style="position:absolute;left:7115;top:1261;width:27;height:301" coordorigin="7115,1261" coordsize="27,301">
              <v:shape style="position:absolute;left:7115;top:1261;width:27;height:301" coordorigin="7115,1261" coordsize="27,301" path="m7115,1562l7142,1261,7142,1261e" filled="f" stroked="t" strokeweight=".64pt" strokecolor="#BCBEC0">
                <v:path arrowok="t"/>
              </v:shape>
            </v:group>
            <v:group style="position:absolute;left:7096;top:1345;width:27;height:213" coordorigin="7096,1345" coordsize="27,213">
              <v:shape style="position:absolute;left:7096;top:1345;width:27;height:213" coordorigin="7096,1345" coordsize="27,213" path="m7096,1559l7123,1345,7123,1345e" filled="f" stroked="t" strokeweight=".64pt" strokecolor="#696B6D">
                <v:path arrowok="t"/>
              </v:shape>
            </v:group>
            <v:group style="position:absolute;left:7085;top:1562;width:30;height:248" coordorigin="7085,1562" coordsize="30,248">
              <v:shape style="position:absolute;left:7085;top:1562;width:30;height:248" coordorigin="7085,1562" coordsize="30,248" path="m7085,1810l7115,1562,7115,1562e" filled="f" stroked="t" strokeweight=".64pt" strokecolor="#BCBEC0">
                <v:path arrowok="t"/>
              </v:shape>
            </v:group>
            <v:group style="position:absolute;left:7066;top:1559;width:30;height:221" coordorigin="7066,1559" coordsize="30,221">
              <v:shape style="position:absolute;left:7066;top:1559;width:30;height:221" coordorigin="7066,1559" coordsize="30,221" path="m7066,1780l7096,1559,7096,1559e" filled="f" stroked="t" strokeweight=".64pt" strokecolor="#696B6D">
                <v:path arrowok="t"/>
              </v:shape>
            </v:group>
            <v:group style="position:absolute;left:7058;top:1810;width:27;height:179" coordorigin="7058,1810" coordsize="27,179">
              <v:shape style="position:absolute;left:7058;top:1810;width:27;height:179" coordorigin="7058,1810" coordsize="27,179" path="m7058,1989l7085,1810,7085,1810e" filled="f" stroked="t" strokeweight=".64pt" strokecolor="#BCBEC0">
                <v:path arrowok="t"/>
              </v:shape>
            </v:group>
            <v:group style="position:absolute;left:7028;top:1989;width:30;height:88" coordorigin="7028,1989" coordsize="30,88">
              <v:shape style="position:absolute;left:7028;top:1989;width:30;height:88" coordorigin="7028,1989" coordsize="30,88" path="m7028,2077l7058,1989,7058,1989e" filled="f" stroked="t" strokeweight=".64pt" strokecolor="#BCBEC0">
                <v:path arrowok="t"/>
              </v:shape>
            </v:group>
            <v:group style="position:absolute;left:7001;top:2069;width:27;height:8" coordorigin="7001,2069" coordsize="27,8">
              <v:shape style="position:absolute;left:7001;top:2069;width:27;height:8" coordorigin="7001,2069" coordsize="27,8" path="m7001,2069l7028,2077,7028,2077e" filled="f" stroked="t" strokeweight=".64pt" strokecolor="#BCBEC0">
                <v:path arrowok="t"/>
              </v:shape>
            </v:group>
            <v:group style="position:absolute;left:6974;top:1966;width:27;height:103" coordorigin="6974,1966" coordsize="27,103">
              <v:shape style="position:absolute;left:6974;top:1966;width:27;height:103" coordorigin="6974,1966" coordsize="27,103" path="m6974,1966l7001,2069,7001,2069e" filled="f" stroked="t" strokeweight=".64pt" strokecolor="#BCBEC0">
                <v:path arrowok="t"/>
              </v:shape>
            </v:group>
            <v:group style="position:absolute;left:6944;top:1783;width:30;height:183" coordorigin="6944,1783" coordsize="30,183">
              <v:shape style="position:absolute;left:6944;top:1783;width:30;height:183" coordorigin="6944,1783" coordsize="30,183" path="m6944,1783l6974,1966,6974,1966e" filled="f" stroked="t" strokeweight=".64pt" strokecolor="#BCBEC0">
                <v:path arrowok="t"/>
              </v:shape>
            </v:group>
            <v:group style="position:absolute;left:6917;top:1532;width:27;height:251" coordorigin="6917,1532" coordsize="27,251">
              <v:shape style="position:absolute;left:6917;top:1532;width:27;height:251" coordorigin="6917,1532" coordsize="27,251" path="m6917,1532l6944,1783,6944,1783e" filled="f" stroked="t" strokeweight=".64pt" strokecolor="#BCBEC0">
                <v:path arrowok="t"/>
              </v:shape>
            </v:group>
            <v:group style="position:absolute;left:6887;top:1235;width:30;height:297" coordorigin="6887,1235" coordsize="30,297">
              <v:shape style="position:absolute;left:6887;top:1235;width:30;height:297" coordorigin="6887,1235" coordsize="30,297" path="m6887,1235l6917,1532,6917,1532e" filled="f" stroked="t" strokeweight=".64pt" strokecolor="#BCBEC0">
                <v:path arrowok="t"/>
              </v:shape>
            </v:group>
            <v:group style="position:absolute;left:6860;top:922;width:27;height:312" coordorigin="6860,922" coordsize="27,312">
              <v:shape style="position:absolute;left:6860;top:922;width:27;height:312" coordorigin="6860,922" coordsize="27,312" path="m6860,922l6887,1235,6887,1235e" filled="f" stroked="t" strokeweight=".64pt" strokecolor="#BCBEC0">
                <v:path arrowok="t"/>
              </v:shape>
            </v:group>
            <v:group style="position:absolute;left:6833;top:621;width:27;height:301" coordorigin="6833,621" coordsize="27,301">
              <v:shape style="position:absolute;left:6833;top:621;width:27;height:301" coordorigin="6833,621" coordsize="27,301" path="m6833,621l6860,922,6860,922e" filled="f" stroked="t" strokeweight=".64pt" strokecolor="#BCBEC0">
                <v:path arrowok="t"/>
              </v:shape>
            </v:group>
            <v:group style="position:absolute;left:6803;top:358;width:30;height:263" coordorigin="6803,358" coordsize="30,263">
              <v:shape style="position:absolute;left:6803;top:358;width:30;height:263" coordorigin="6803,358" coordsize="30,263" path="m6803,358l6833,621,6833,621e" filled="f" stroked="t" strokeweight=".64pt" strokecolor="#BCBEC0">
                <v:path arrowok="t"/>
              </v:shape>
            </v:group>
            <v:group style="position:absolute;left:6776;top:160;width:27;height:198" coordorigin="6776,160" coordsize="27,198">
              <v:shape style="position:absolute;left:6776;top:160;width:27;height:198" coordorigin="6776,160" coordsize="27,198" path="m6776,160l6803,358,6803,358e" filled="f" stroked="t" strokeweight=".64pt" strokecolor="#BCBEC0">
                <v:path arrowok="t"/>
              </v:shape>
            </v:group>
            <v:group style="position:absolute;left:6746;top:42;width:30;height:118" coordorigin="6746,42" coordsize="30,118">
              <v:shape style="position:absolute;left:6746;top:42;width:30;height:118" coordorigin="6746,42" coordsize="30,118" path="m6746,42l6776,160,6776,160e" filled="f" stroked="t" strokeweight=".64pt" strokecolor="#BCBEC0">
                <v:path arrowok="t"/>
              </v:shape>
            </v:group>
            <v:group style="position:absolute;left:6719;top:19;width:27;height:23" coordorigin="6719,19" coordsize="27,23">
              <v:shape style="position:absolute;left:6719;top:19;width:27;height:23" coordorigin="6719,19" coordsize="27,23" path="m6719,19l6746,42,6746,42e" filled="f" stroked="t" strokeweight=".64pt" strokecolor="#BCBEC0">
                <v:path arrowok="t"/>
              </v:shape>
            </v:group>
            <v:group style="position:absolute;left:6692;top:19;width:27;height:72" coordorigin="6692,19" coordsize="27,72">
              <v:shape style="position:absolute;left:6692;top:19;width:27;height:72" coordorigin="6692,19" coordsize="27,72" path="m6692,92l6719,19,6719,19e" filled="f" stroked="t" strokeweight=".64pt" strokecolor="#BCBEC0">
                <v:path arrowok="t"/>
              </v:shape>
            </v:group>
            <v:group style="position:absolute;left:6662;top:92;width:30;height:164" coordorigin="6662,92" coordsize="30,164">
              <v:shape style="position:absolute;left:6662;top:92;width:30;height:164" coordorigin="6662,92" coordsize="30,164" path="m6662,255l6692,92,6692,92e" filled="f" stroked="t" strokeweight=".64pt" strokecolor="#BCBEC0">
                <v:path arrowok="t"/>
              </v:shape>
            </v:group>
            <v:group style="position:absolute;left:6635;top:255;width:27;height:240" coordorigin="6635,255" coordsize="27,240">
              <v:shape style="position:absolute;left:6635;top:255;width:27;height:240" coordorigin="6635,255" coordsize="27,240" path="m6635,496l6662,255,6662,255e" filled="f" stroked="t" strokeweight=".64pt" strokecolor="#BCBEC0">
                <v:path arrowok="t"/>
              </v:shape>
            </v:group>
            <v:group style="position:absolute;left:6605;top:496;width:30;height:293" coordorigin="6605,496" coordsize="30,293">
              <v:shape style="position:absolute;left:6605;top:496;width:30;height:293" coordorigin="6605,496" coordsize="30,293" path="m6605,789l6635,496,6635,496e" filled="f" stroked="t" strokeweight=".64pt" strokecolor="#BCBEC0">
                <v:path arrowok="t"/>
              </v:shape>
            </v:group>
            <v:group style="position:absolute;left:6578;top:789;width:27;height:324" coordorigin="6578,789" coordsize="27,324">
              <v:shape style="position:absolute;left:6578;top:789;width:27;height:324" coordorigin="6578,789" coordsize="27,324" path="m6578,1113l6605,789,6605,789e" filled="f" stroked="t" strokeweight=".64pt" strokecolor="#BCBEC0">
                <v:path arrowok="t"/>
              </v:shape>
            </v:group>
            <v:group style="position:absolute;left:6552;top:1113;width:27;height:324" coordorigin="6552,1113" coordsize="27,324">
              <v:shape style="position:absolute;left:6552;top:1113;width:27;height:324" coordorigin="6552,1113" coordsize="27,324" path="m6552,1437l6578,1113,6578,1113e" filled="f" stroked="t" strokeweight=".64pt" strokecolor="#BCBEC0">
                <v:path arrowok="t"/>
              </v:shape>
            </v:group>
            <v:group style="position:absolute;left:6521;top:1437;width:30;height:297" coordorigin="6521,1437" coordsize="30,297">
              <v:shape style="position:absolute;left:6521;top:1437;width:30;height:297" coordorigin="6521,1437" coordsize="30,297" path="m6521,1734l6552,1437,6552,1437e" filled="f" stroked="t" strokeweight=".64pt" strokecolor="#BCBEC0">
                <v:path arrowok="t"/>
              </v:shape>
            </v:group>
            <v:group style="position:absolute;left:6494;top:1734;width:27;height:248" coordorigin="6494,1734" coordsize="27,248">
              <v:shape style="position:absolute;left:6494;top:1734;width:27;height:248" coordorigin="6494,1734" coordsize="27,248" path="m6494,1981l6521,1734,6521,1734e" filled="f" stroked="t" strokeweight=".64pt" strokecolor="#BCBEC0">
                <v:path arrowok="t"/>
              </v:shape>
            </v:group>
            <v:group style="position:absolute;left:6464;top:1981;width:30;height:171" coordorigin="6464,1981" coordsize="30,171">
              <v:shape style="position:absolute;left:6464;top:1981;width:30;height:171" coordorigin="6464,1981" coordsize="30,171" path="m6464,2153l6494,1981,6494,1981e" filled="f" stroked="t" strokeweight=".64pt" strokecolor="#BCBEC0">
                <v:path arrowok="t"/>
              </v:shape>
            </v:group>
            <v:group style="position:absolute;left:6437;top:2153;width:27;height:84" coordorigin="6437,2153" coordsize="27,84">
              <v:shape style="position:absolute;left:6437;top:2153;width:27;height:84" coordorigin="6437,2153" coordsize="27,84" path="m6437,2237l6464,2153,6464,2153e" filled="f" stroked="t" strokeweight=".64pt" strokecolor="#BCBEC0">
                <v:path arrowok="t"/>
              </v:shape>
            </v:group>
            <v:group style="position:absolute;left:6411;top:2225;width:27;height:11" coordorigin="6411,2225" coordsize="27,11">
              <v:shape style="position:absolute;left:6411;top:2225;width:27;height:11" coordorigin="6411,2225" coordsize="27,11" path="m6411,2225l6437,2237,6437,2237e" filled="f" stroked="t" strokeweight=".64pt" strokecolor="#BCBEC0">
                <v:path arrowok="t"/>
              </v:shape>
            </v:group>
            <v:group style="position:absolute;left:6380;top:2119;width:30;height:107" coordorigin="6380,2119" coordsize="30,107">
              <v:shape style="position:absolute;left:6380;top:2119;width:30;height:107" coordorigin="6380,2119" coordsize="30,107" path="m6380,2119l6411,2225,6411,2225e" filled="f" stroked="t" strokeweight=".64pt" strokecolor="#BCBEC0">
                <v:path arrowok="t"/>
              </v:shape>
            </v:group>
            <v:group style="position:absolute;left:6353;top:1928;width:27;height:191" coordorigin="6353,1928" coordsize="27,191">
              <v:shape style="position:absolute;left:6353;top:1928;width:27;height:191" coordorigin="6353,1928" coordsize="27,191" path="m6353,1928l6380,2119,6380,2119e" filled="f" stroked="t" strokeweight=".64pt" strokecolor="#BCBEC0">
                <v:path arrowok="t"/>
              </v:shape>
            </v:group>
            <v:group style="position:absolute;left:6323;top:1673;width:30;height:255" coordorigin="6323,1673" coordsize="30,255">
              <v:shape style="position:absolute;left:6323;top:1673;width:30;height:255" coordorigin="6323,1673" coordsize="30,255" path="m6323,1673l6353,1928,6353,1928e" filled="f" stroked="t" strokeweight=".64pt" strokecolor="#BCBEC0">
                <v:path arrowok="t"/>
              </v:shape>
            </v:group>
            <v:group style="position:absolute;left:6296;top:1376;width:27;height:297" coordorigin="6296,1376" coordsize="27,297">
              <v:shape style="position:absolute;left:6296;top:1376;width:27;height:297" coordorigin="6296,1376" coordsize="27,297" path="m6296,1376l6323,1673,6323,1673e" filled="f" stroked="t" strokeweight=".64pt" strokecolor="#BCBEC0">
                <v:path arrowok="t"/>
              </v:shape>
            </v:group>
            <v:group style="position:absolute;left:6270;top:1059;width:27;height:316" coordorigin="6270,1059" coordsize="27,316">
              <v:shape style="position:absolute;left:6270;top:1059;width:27;height:316" coordorigin="6270,1059" coordsize="27,316" path="m6270,1059l6296,1376,6296,1376e" filled="f" stroked="t" strokeweight=".64pt" strokecolor="#BCBEC0">
                <v:path arrowok="t"/>
              </v:shape>
            </v:group>
            <v:group style="position:absolute;left:6239;top:762;width:30;height:297" coordorigin="6239,762" coordsize="30,297">
              <v:shape style="position:absolute;left:6239;top:762;width:30;height:297" coordorigin="6239,762" coordsize="30,297" path="m6239,762l6270,1059,6270,1059e" filled="f" stroked="t" strokeweight=".64pt" strokecolor="#BCBEC0">
                <v:path arrowok="t"/>
              </v:shape>
            </v:group>
            <v:group style="position:absolute;left:6212;top:503;width:27;height:259" coordorigin="6212,503" coordsize="27,259">
              <v:shape style="position:absolute;left:6212;top:503;width:27;height:259" coordorigin="6212,503" coordsize="27,259" path="m6212,503l6239,762,6239,762e" filled="f" stroked="t" strokeweight=".64pt" strokecolor="#BCBEC0">
                <v:path arrowok="t"/>
              </v:shape>
            </v:group>
            <v:group style="position:absolute;left:6182;top:309;width:30;height:194" coordorigin="6182,309" coordsize="30,194">
              <v:shape style="position:absolute;left:6182;top:309;width:30;height:194" coordorigin="6182,309" coordsize="30,194" path="m6182,309l6212,503,6212,503e" filled="f" stroked="t" strokeweight=".64pt" strokecolor="#BCBEC0">
                <v:path arrowok="t"/>
              </v:shape>
            </v:group>
            <v:group style="position:absolute;left:6155;top:198;width:27;height:110" coordorigin="6155,198" coordsize="27,110">
              <v:shape style="position:absolute;left:6155;top:198;width:27;height:110" coordorigin="6155,198" coordsize="27,110" path="m6155,198l6182,309,6182,309e" filled="f" stroked="t" strokeweight=".64pt" strokecolor="#BCBEC0">
                <v:path arrowok="t"/>
              </v:shape>
            </v:group>
            <v:group style="position:absolute;left:6129;top:179;width:27;height:19" coordorigin="6129,179" coordsize="27,19">
              <v:shape style="position:absolute;left:6129;top:179;width:27;height:19" coordorigin="6129,179" coordsize="27,19" path="m6129,179l6155,198,6155,198e" filled="f" stroked="t" strokeweight=".64pt" strokecolor="#BCBEC0">
                <v:path arrowok="t"/>
              </v:shape>
            </v:group>
            <v:group style="position:absolute;left:6098;top:179;width:30;height:80" coordorigin="6098,179" coordsize="30,80">
              <v:shape style="position:absolute;left:6098;top:179;width:30;height:80" coordorigin="6098,179" coordsize="30,80" path="m6098,259l6129,179,6129,179e" filled="f" stroked="t" strokeweight=".64pt" strokecolor="#BCBEC0">
                <v:path arrowok="t"/>
              </v:shape>
            </v:group>
            <v:group style="position:absolute;left:6071;top:259;width:27;height:164" coordorigin="6071,259" coordsize="27,164">
              <v:shape style="position:absolute;left:6071;top:259;width:27;height:164" coordorigin="6071,259" coordsize="27,164" path="m6071,423l6098,259,6098,259e" filled="f" stroked="t" strokeweight=".64pt" strokecolor="#BCBEC0">
                <v:path arrowok="t"/>
              </v:shape>
            </v:group>
            <v:group style="position:absolute;left:6041;top:423;width:30;height:244" coordorigin="6041,423" coordsize="30,244">
              <v:shape style="position:absolute;left:6041;top:423;width:30;height:244" coordorigin="6041,423" coordsize="30,244" path="m6041,667l6071,423,6071,423e" filled="f" stroked="t" strokeweight=".64pt" strokecolor="#BCBEC0">
                <v:path arrowok="t"/>
              </v:shape>
            </v:group>
            <v:group style="position:absolute;left:6014;top:667;width:27;height:297" coordorigin="6014,667" coordsize="27,297">
              <v:shape style="position:absolute;left:6014;top:667;width:27;height:297" coordorigin="6014,667" coordsize="27,297" path="m6014,964l6041,667,6041,667e" filled="f" stroked="t" strokeweight=".64pt" strokecolor="#BCBEC0">
                <v:path arrowok="t"/>
              </v:shape>
            </v:group>
            <v:group style="position:absolute;left:5988;top:964;width:27;height:324" coordorigin="5988,964" coordsize="27,324">
              <v:shape style="position:absolute;left:5988;top:964;width:27;height:324" coordorigin="5988,964" coordsize="27,324" path="m5988,1288l6014,964,6014,964e" filled="f" stroked="t" strokeweight=".64pt" strokecolor="#BCBEC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27.27528pt;width:24.25pt;height:48.25pt;mso-position-horizontal-relative:page;mso-position-vertical-relative:paragraph;z-index:-5153" coordorigin="1768,-546" coordsize="485,965">
            <v:group style="position:absolute;left:1892;top:-183;width:238;height:239" coordorigin="1892,-183" coordsize="238,239">
              <v:shape style="position:absolute;left:1892;top:-183;width:238;height:239" coordorigin="1892,-183" coordsize="238,239" path="m2130,-63l2112,1,2064,44,2021,56,1996,55,1934,28,1897,-23,1892,-43,1893,-70,1917,-135,1964,-174,2004,-183,2028,-181,2089,-153,2124,-100,2130,-63xe" filled="f" stroked="t" strokeweight=".25pt" strokecolor="#231F20">
                <v:path arrowok="t"/>
              </v:shape>
            </v:group>
            <v:group style="position:absolute;left:1770;top:-63;width:480;height:2" coordorigin="1770,-63" coordsize="480,2">
              <v:shape style="position:absolute;left:1770;top:-63;width:480;height:2" coordorigin="1770,-63" coordsize="480,0" path="m1770,-63l2250,-63e" filled="f" stroked="t" strokeweight=".25pt" strokecolor="#231F20">
                <v:path arrowok="t"/>
              </v:shape>
            </v:group>
            <v:group style="position:absolute;left:2010;top:-543;width:2;height:960" coordorigin="2010,-543" coordsize="2,960">
              <v:shape style="position:absolute;left:2010;top:-543;width:2;height:960" coordorigin="2010,-543" coordsize="0,960" path="m2010,-543l2010,4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7.27528pt;width:24.25pt;height:48.25pt;mso-position-horizontal-relative:page;mso-position-vertical-relative:paragraph;z-index:-5152" coordorigin="13588,-546" coordsize="485,965">
            <v:group style="position:absolute;left:13712;top:-183;width:238;height:239" coordorigin="13712,-183" coordsize="238,239">
              <v:shape style="position:absolute;left:13712;top:-183;width:238;height:239" coordorigin="13712,-183" coordsize="238,239" path="m13950,-63l13932,1,13884,44,13841,56,13816,55,13754,28,13717,-23,13712,-43,13713,-70,13737,-135,13784,-174,13824,-183,13848,-181,13909,-153,13944,-100,13950,-63xe" filled="f" stroked="t" strokeweight=".25pt" strokecolor="#231F20">
                <v:path arrowok="t"/>
              </v:shape>
            </v:group>
            <v:group style="position:absolute;left:13590;top:-63;width:480;height:2" coordorigin="13590,-63" coordsize="480,2">
              <v:shape style="position:absolute;left:13590;top:-63;width:480;height:2" coordorigin="13590,-63" coordsize="480,0" path="m13590,-63l14070,-63e" filled="f" stroked="t" strokeweight=".25pt" strokecolor="#231F20">
                <v:path arrowok="t"/>
              </v:shape>
            </v:group>
            <v:group style="position:absolute;left:13830;top:-543;width:2;height:960" coordorigin="13830,-543" coordsize="2,960">
              <v:shape style="position:absolute;left:13830;top:-543;width:2;height:960" coordorigin="13830,-543" coordsize="0,960" path="m13830,-543l13830,4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9"/>
        <w:ind w:left="3996" w:right="180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9"/>
        <w:ind w:left="4129" w:right="2252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67.376221pt;margin-top:-1.359969pt;width:10.001200pt;height:23.887283pt;mso-position-horizontal-relative:page;mso-position-vertical-relative:paragraph;z-index:-5151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z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-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x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9"/>
        <w:ind w:left="3942" w:right="185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9"/>
        <w:ind w:left="0" w:right="115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8" w:lineRule="exact"/>
        <w:ind w:left="0" w:right="115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7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79" w:lineRule="exact"/>
        <w:ind w:left="107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2" w:lineRule="exact"/>
        <w:ind w:left="0" w:right="1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1" w:lineRule="exact"/>
        <w:ind w:left="0" w:right="125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/>
        <w:ind w:left="23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3" w:lineRule="exact"/>
        <w:ind w:left="175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190" w:val="left" w:leader="none"/>
        </w:tabs>
        <w:spacing w:line="131" w:lineRule="exact"/>
        <w:ind w:left="87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31" w:lineRule="exact"/>
        <w:ind w:left="235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3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368" w:space="40"/>
            <w:col w:w="7112"/>
          </w:cols>
        </w:sectPr>
      </w:pPr>
    </w:p>
    <w:p>
      <w:pPr>
        <w:spacing w:before="69"/>
        <w:ind w:left="3703" w:right="2613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11.5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3-D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420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-5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4–5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sin(x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frequencies.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3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00" w:right="185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798004pt;margin-top:.279419pt;width:238.395pt;height:13.565pt;mso-position-horizontal-relative:page;mso-position-vertical-relative:paragraph;z-index:-5149" coordorigin="5556,6" coordsize="4768,271">
            <v:group style="position:absolute;left:5561;top:267;width:4758;height:2" coordorigin="5561,267" coordsize="4758,2">
              <v:shape style="position:absolute;left:5561;top:267;width:4758;height:2" coordorigin="5561,267" coordsize="4758,0" path="m5561,267l10319,267e" filled="f" stroked="t" strokeweight=".5pt" strokecolor="#231F20">
                <v:path arrowok="t"/>
              </v:shape>
            </v:group>
            <v:group style="position:absolute;left:5570;top:16;width:2;height:251" coordorigin="5570,16" coordsize="2,251">
              <v:shape style="position:absolute;left:5570;top:16;width:2;height:251" coordorigin="5570,16" coordsize="0,251" path="m5570,267l557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11.4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4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x=0:0.1:3.*pi;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25" w:val="left" w:leader="none"/>
        </w:tabs>
        <w:spacing w:before="18"/>
        <w:ind w:left="4525" w:right="202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y1=zeros(size(x));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25" w:val="left" w:leader="none"/>
        </w:tabs>
        <w:spacing w:before="18"/>
        <w:ind w:left="4525" w:right="279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z1=sin(x);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20" w:right="47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z2=sin(2.*x);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20" w:right="47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z3=sin(3.*x);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1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y3=ones(size(x));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67" w:right="30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y2=y3./2;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36" w:right="185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plot3(x,y1,z1,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,x,y2,z2,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,x,y3,z3,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25" w:val="left" w:leader="none"/>
        </w:tabs>
        <w:spacing w:before="18"/>
        <w:ind w:left="4525" w:right="308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25" w:val="left" w:leader="none"/>
        </w:tabs>
        <w:spacing w:before="18"/>
        <w:ind w:left="452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90.031006pt;margin-top:19.810272pt;width:228.0pt;height:.1pt;mso-position-horizontal-relative:page;mso-position-vertical-relative:paragraph;z-index:-5150" coordorigin="5801,396" coordsize="4560,2">
            <v:shape style="position:absolute;left:5801;top:396;width:4560;height:2" coordorigin="5801,396" coordsize="4560,0" path="m5801,396l10361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'x-axis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'y-axis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'z-axis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4350" w:right="1534"/>
        <w:jc w:val="left"/>
      </w:pPr>
      <w:r>
        <w:rPr>
          <w:b w:val="0"/>
          <w:bCs w:val="0"/>
          <w:color w:val="231F20"/>
          <w:spacing w:val="-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6–7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0.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275" w:right="4311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annotate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3"/>
        </w:numPr>
        <w:tabs>
          <w:tab w:pos="4531" w:val="left" w:leader="none"/>
        </w:tabs>
        <w:ind w:left="4531" w:right="5256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Linear</w:t>
      </w:r>
      <w:r>
        <w:rPr>
          <w:color w:val="231F20"/>
          <w:spacing w:val="17"/>
          <w:w w:val="100"/>
        </w:rPr>
        <w:t> </w:t>
      </w:r>
      <w:r>
        <w:rPr>
          <w:color w:val="231F20"/>
          <w:spacing w:val="0"/>
          <w:w w:val="100"/>
        </w:rPr>
        <w:t>Parametric</w:t>
      </w:r>
      <w:r>
        <w:rPr>
          <w:color w:val="231F20"/>
          <w:spacing w:val="17"/>
          <w:w w:val="100"/>
        </w:rPr>
        <w:t> </w:t>
      </w:r>
      <w:r>
        <w:rPr>
          <w:color w:val="231F20"/>
          <w:spacing w:val="0"/>
          <w:w w:val="100"/>
        </w:rPr>
        <w:t>3-D</w:t>
      </w:r>
      <w:r>
        <w:rPr>
          <w:color w:val="231F20"/>
          <w:spacing w:val="17"/>
          <w:w w:val="100"/>
        </w:rPr>
        <w:t> </w:t>
      </w:r>
      <w:r>
        <w:rPr>
          <w:color w:val="231F20"/>
          <w:spacing w:val="0"/>
          <w:w w:val="100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5"/>
        <w:jc w:val="both"/>
      </w:pPr>
      <w:r>
        <w:rPr/>
        <w:pict>
          <v:group style="position:absolute;margin-left:88.375pt;margin-top:23.518103pt;width:24.25pt;height:48.25pt;mso-position-horizontal-relative:page;mso-position-vertical-relative:paragraph;z-index:-5146" coordorigin="1768,470" coordsize="485,965">
            <v:group style="position:absolute;left:1892;top:833;width:238;height:239" coordorigin="1892,833" coordsize="238,239">
              <v:shape style="position:absolute;left:1892;top:833;width:238;height:239" coordorigin="1892,833" coordsize="238,239" path="m2130,953l2112,1017,2064,1060,2021,1072,1996,1071,1934,1044,1897,993,1892,973,1893,946,1917,881,1964,842,2004,833,2028,835,2089,863,2124,916,2130,953xe" filled="f" stroked="t" strokeweight=".25pt" strokecolor="#231F20">
                <v:path arrowok="t"/>
              </v:shape>
            </v:group>
            <v:group style="position:absolute;left:1770;top:953;width:480;height:2" coordorigin="1770,953" coordsize="480,2">
              <v:shape style="position:absolute;left:1770;top:953;width:480;height:2" coordorigin="1770,953" coordsize="480,0" path="m1770,953l2250,953e" filled="f" stroked="t" strokeweight=".25pt" strokecolor="#231F20">
                <v:path arrowok="t"/>
              </v:shape>
            </v:group>
            <v:group style="position:absolute;left:2010;top:473;width:2;height:960" coordorigin="2010,473" coordsize="2,960">
              <v:shape style="position:absolute;left:2010;top:473;width:2;height:960" coordorigin="2010,473" coordsize="0,960" path="m2010,473l2010,143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3.518103pt;width:24.25pt;height:48.25pt;mso-position-horizontal-relative:page;mso-position-vertical-relative:paragraph;z-index:-5145" coordorigin="13588,470" coordsize="485,965">
            <v:group style="position:absolute;left:13712;top:833;width:238;height:239" coordorigin="13712,833" coordsize="238,239">
              <v:shape style="position:absolute;left:13712;top:833;width:238;height:239" coordorigin="13712,833" coordsize="238,239" path="m13950,953l13932,1017,13884,1060,13841,1072,13816,1071,13754,1044,13717,993,13712,973,13713,946,13737,881,13784,842,13824,833,13848,835,13909,863,13944,916,13950,953xe" filled="f" stroked="t" strokeweight=".25pt" strokecolor="#231F20">
                <v:path arrowok="t"/>
              </v:shape>
            </v:group>
            <v:group style="position:absolute;left:13590;top:953;width:480;height:2" coordorigin="13590,953" coordsize="480,2">
              <v:shape style="position:absolute;left:13590;top:953;width:480;height:2" coordorigin="13590,953" coordsize="480,0" path="m13590,953l14070,953e" filled="f" stroked="t" strokeweight=".25pt" strokecolor="#231F20">
                <v:path arrowok="t"/>
              </v:shape>
            </v:group>
            <v:group style="position:absolute;left:13830;top:473;width:2;height:960" coordorigin="13830,473" coordsize="2,960">
              <v:shape style="position:absolute;left:13830;top:473;width:2;height:960" coordorigin="13830,473" coordsize="0,960" path="m13830,473l13830,143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11.6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linear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spiral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independent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(fiv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revolutions)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before="79"/>
        <w:ind w:left="32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ba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ng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207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3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534" w:space="40"/>
            <w:col w:w="694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025" w:val="left" w:leader="none"/>
        </w:tabs>
        <w:spacing w:before="79"/>
        <w:ind w:left="25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19.647003pt;margin-top:-26.825102pt;width:172.858pt;height:196.135pt;mso-position-horizontal-relative:page;mso-position-vertical-relative:paragraph;z-index:-5148" coordorigin="4393,-537" coordsize="3457,3923">
            <v:group style="position:absolute;left:4449;top:2370;width:1455;height:979" coordorigin="4449,2370" coordsize="1455,979">
              <v:shape style="position:absolute;left:4449;top:2370;width:1455;height:979" coordorigin="4449,2370" coordsize="1455,979" path="m5904,3349l4449,2370e" filled="f" stroked="t" strokeweight=".32pt" strokecolor="#231F20">
                <v:path arrowok="t"/>
                <v:stroke dashstyle="dash"/>
              </v:shape>
            </v:group>
            <v:group style="position:absolute;left:4449;top:2370;width:2;height:2" coordorigin="4449,2370" coordsize="2,2">
              <v:shape style="position:absolute;left:4449;top:2370;width:2;height:2" coordorigin="4449,2370" coordsize="0,0" path="m4449,2370l4449,2370e" filled="f" stroked="t" strokeweight=".32pt" strokecolor="#231F20">
                <v:path arrowok="t"/>
                <v:stroke dashstyle="dash"/>
              </v:shape>
            </v:group>
            <v:group style="position:absolute;left:4449;top:221;width:2;height:2149" coordorigin="4449,221" coordsize="2,2149">
              <v:shape style="position:absolute;left:4449;top:221;width:2;height:2149" coordorigin="4449,221" coordsize="0,2149" path="m4449,2370l4449,221e" filled="f" stroked="t" strokeweight=".32pt" strokecolor="#231F20">
                <v:path arrowok="t"/>
                <v:stroke dashstyle="dash"/>
              </v:shape>
            </v:group>
            <v:group style="position:absolute;left:4449;top:221;width:2;height:2" coordorigin="4449,221" coordsize="2,2">
              <v:shape style="position:absolute;left:4449;top:221;width:2;height:2" coordorigin="4449,221" coordsize="0,0" path="m4449,221l4449,221e" filled="f" stroked="t" strokeweight=".32pt" strokecolor="#231F20">
                <v:path arrowok="t"/>
                <v:stroke dashstyle="dash"/>
              </v:shape>
            </v:group>
            <v:group style="position:absolute;left:5398;top:1993;width:1455;height:983" coordorigin="5398,1993" coordsize="1455,983">
              <v:shape style="position:absolute;left:5398;top:1993;width:1455;height:983" coordorigin="5398,1993" coordsize="1455,983" path="m6853,2976l5398,1993e" filled="f" stroked="t" strokeweight=".32pt" strokecolor="#231F20">
                <v:path arrowok="t"/>
                <v:stroke dashstyle="dash"/>
              </v:shape>
            </v:group>
            <v:group style="position:absolute;left:5398;top:1993;width:2;height:2" coordorigin="5398,1993" coordsize="2,2">
              <v:shape style="position:absolute;left:5398;top:1993;width:2;height:2" coordorigin="5398,1993" coordsize="0,0" path="m5398,1993l5398,1993e" filled="f" stroked="t" strokeweight=".32pt" strokecolor="#231F20">
                <v:path arrowok="t"/>
                <v:stroke dashstyle="dash"/>
              </v:shape>
            </v:group>
            <v:group style="position:absolute;left:5398;top:-156;width:2;height:2149" coordorigin="5398,-156" coordsize="2,2149">
              <v:shape style="position:absolute;left:5398;top:-156;width:2;height:2149" coordorigin="5398,-156" coordsize="0,2149" path="m5398,1993l5398,-156e" filled="f" stroked="t" strokeweight=".32pt" strokecolor="#231F20">
                <v:path arrowok="t"/>
                <v:stroke dashstyle="dash"/>
              </v:shape>
            </v:group>
            <v:group style="position:absolute;left:5398;top:-156;width:2;height:2" coordorigin="5398,-156" coordsize="2,2">
              <v:shape style="position:absolute;left:5398;top:-156;width:2;height:2" coordorigin="5398,-156" coordsize="0,0" path="m5398,-156l5398,-156e" filled="f" stroked="t" strokeweight=".32pt" strokecolor="#231F20">
                <v:path arrowok="t"/>
                <v:stroke dashstyle="dash"/>
              </v:shape>
            </v:group>
            <v:group style="position:absolute;left:6346;top:1616;width:1455;height:983" coordorigin="6346,1616" coordsize="1455,983">
              <v:shape style="position:absolute;left:6346;top:1616;width:1455;height:983" coordorigin="6346,1616" coordsize="1455,983" path="m7802,2599l6346,1616e" filled="f" stroked="t" strokeweight=".32pt" strokecolor="#231F20">
                <v:path arrowok="t"/>
                <v:stroke dashstyle="dash"/>
              </v:shape>
            </v:group>
            <v:group style="position:absolute;left:6346;top:1616;width:2;height:2" coordorigin="6346,1616" coordsize="2,2">
              <v:shape style="position:absolute;left:6346;top:1616;width:2;height:2" coordorigin="6346,1616" coordsize="0,0" path="m6346,1616l6346,1616e" filled="f" stroked="t" strokeweight=".32pt" strokecolor="#231F20">
                <v:path arrowok="t"/>
                <v:stroke dashstyle="dash"/>
              </v:shape>
            </v:group>
            <v:group style="position:absolute;left:6346;top:-533;width:2;height:2149" coordorigin="6346,-533" coordsize="2,2149">
              <v:shape style="position:absolute;left:6346;top:-533;width:2;height:2149" coordorigin="6346,-533" coordsize="0,2149" path="m6346,-533l6346,1616e" filled="f" stroked="t" strokeweight=".32pt" strokecolor="#231F20">
                <v:path arrowok="t"/>
                <v:stroke dashstyle="dash"/>
              </v:shape>
            </v:group>
            <v:group style="position:absolute;left:6346;top:-533;width:2;height:2" coordorigin="6346,-533" coordsize="2,2">
              <v:shape style="position:absolute;left:6346;top:-533;width:2;height:2" coordorigin="6346,-533" coordsize="0,0" path="m6346,-533l6346,-533e" filled="f" stroked="t" strokeweight=".32pt" strokecolor="#231F20">
                <v:path arrowok="t"/>
                <v:stroke dashstyle="dash"/>
              </v:shape>
            </v:group>
            <v:group style="position:absolute;left:5904;top:2599;width:1897;height:751" coordorigin="5904,2599" coordsize="1897,751">
              <v:shape style="position:absolute;left:5904;top:2599;width:1897;height:751" coordorigin="5904,2599" coordsize="1897,751" path="m5904,3349l7802,2599e" filled="f" stroked="t" strokeweight=".32pt" strokecolor="#231F20">
                <v:path arrowok="t"/>
                <v:stroke dashstyle="dash"/>
              </v:shape>
            </v:group>
            <v:group style="position:absolute;left:7802;top:2599;width:2;height:2" coordorigin="7802,2599" coordsize="2,2">
              <v:shape style="position:absolute;left:7802;top:2599;width:2;height:2" coordorigin="7802,2599" coordsize="0,0" path="m7802,2599l7802,2599e" filled="f" stroked="t" strokeweight=".32pt" strokecolor="#231F20">
                <v:path arrowok="t"/>
                <v:stroke dashstyle="dash"/>
              </v:shape>
            </v:group>
            <v:group style="position:absolute;left:7802;top:450;width:2;height:2149" coordorigin="7802,450" coordsize="2,2149">
              <v:shape style="position:absolute;left:7802;top:450;width:2;height:2149" coordorigin="7802,450" coordsize="0,2149" path="m7802,2599l7802,450e" filled="f" stroked="t" strokeweight=".32pt" strokecolor="#231F20">
                <v:path arrowok="t"/>
                <v:stroke dashstyle="dash"/>
              </v:shape>
            </v:group>
            <v:group style="position:absolute;left:7802;top:450;width:2;height:2" coordorigin="7802,450" coordsize="2,2">
              <v:shape style="position:absolute;left:7802;top:450;width:2;height:2" coordorigin="7802,450" coordsize="0,0" path="m7802,450l7802,450e" filled="f" stroked="t" strokeweight=".32pt" strokecolor="#231F20">
                <v:path arrowok="t"/>
                <v:stroke dashstyle="dash"/>
              </v:shape>
            </v:group>
            <v:group style="position:absolute;left:5542;top:2351;width:1894;height:754" coordorigin="5542,2351" coordsize="1894,754">
              <v:shape style="position:absolute;left:5542;top:2351;width:1894;height:754" coordorigin="5542,2351" coordsize="1894,754" path="m5542,3105l7436,2351e" filled="f" stroked="t" strokeweight=".32pt" strokecolor="#231F20">
                <v:path arrowok="t"/>
                <v:stroke dashstyle="dash"/>
              </v:shape>
            </v:group>
            <v:group style="position:absolute;left:7436;top:2351;width:2;height:2" coordorigin="7436,2351" coordsize="2,2">
              <v:shape style="position:absolute;left:7436;top:2351;width:2;height:2" coordorigin="7436,2351" coordsize="0,0" path="m7436,2351l7436,2351e" filled="f" stroked="t" strokeweight=".32pt" strokecolor="#231F20">
                <v:path arrowok="t"/>
                <v:stroke dashstyle="dash"/>
              </v:shape>
            </v:group>
            <v:group style="position:absolute;left:7436;top:206;width:2;height:2145" coordorigin="7436,206" coordsize="2,2145">
              <v:shape style="position:absolute;left:7436;top:206;width:2;height:2145" coordorigin="7436,206" coordsize="0,2145" path="m7436,2351l7436,206e" filled="f" stroked="t" strokeweight=".32pt" strokecolor="#231F20">
                <v:path arrowok="t"/>
                <v:stroke dashstyle="dash"/>
              </v:shape>
            </v:group>
            <v:group style="position:absolute;left:7436;top:206;width:2;height:2" coordorigin="7436,206" coordsize="2,2">
              <v:shape style="position:absolute;left:7436;top:206;width:2;height:2" coordorigin="7436,206" coordsize="0,0" path="m7436,206l7436,206e" filled="f" stroked="t" strokeweight=".32pt" strokecolor="#231F20">
                <v:path arrowok="t"/>
                <v:stroke dashstyle="dash"/>
              </v:shape>
            </v:group>
            <v:group style="position:absolute;left:5177;top:2107;width:1897;height:754" coordorigin="5177,2107" coordsize="1897,754">
              <v:shape style="position:absolute;left:5177;top:2107;width:1897;height:754" coordorigin="5177,2107" coordsize="1897,754" path="m5177,2862l7074,2107e" filled="f" stroked="t" strokeweight=".32pt" strokecolor="#231F20">
                <v:path arrowok="t"/>
                <v:stroke dashstyle="dash"/>
              </v:shape>
            </v:group>
            <v:group style="position:absolute;left:7074;top:2107;width:2;height:2" coordorigin="7074,2107" coordsize="2,2">
              <v:shape style="position:absolute;left:7074;top:2107;width:2;height:2" coordorigin="7074,2107" coordsize="0,0" path="m7074,2107l7074,2107e" filled="f" stroked="t" strokeweight=".32pt" strokecolor="#231F20">
                <v:path arrowok="t"/>
                <v:stroke dashstyle="dash"/>
              </v:shape>
            </v:group>
            <v:group style="position:absolute;left:7074;top:-42;width:2;height:2149" coordorigin="7074,-42" coordsize="2,2149">
              <v:shape style="position:absolute;left:7074;top:-42;width:2;height:2149" coordorigin="7074,-42" coordsize="0,2149" path="m7074,2107l7074,-42e" filled="f" stroked="t" strokeweight=".32pt" strokecolor="#231F20">
                <v:path arrowok="t"/>
                <v:stroke dashstyle="dash"/>
              </v:shape>
            </v:group>
            <v:group style="position:absolute;left:7074;top:-42;width:2;height:2" coordorigin="7074,-42" coordsize="2,2">
              <v:shape style="position:absolute;left:7074;top:-42;width:2;height:2" coordorigin="7074,-42" coordsize="0,0" path="m7074,-42l7074,-42e" filled="f" stroked="t" strokeweight=".32pt" strokecolor="#231F20">
                <v:path arrowok="t"/>
                <v:stroke dashstyle="dash"/>
              </v:shape>
            </v:group>
            <v:group style="position:absolute;left:4815;top:1860;width:1894;height:754" coordorigin="4815,1860" coordsize="1894,754">
              <v:shape style="position:absolute;left:4815;top:1860;width:1894;height:754" coordorigin="4815,1860" coordsize="1894,754" path="m4815,2614l6708,1860e" filled="f" stroked="t" strokeweight=".32pt" strokecolor="#231F20">
                <v:path arrowok="t"/>
                <v:stroke dashstyle="dash"/>
              </v:shape>
            </v:group>
            <v:group style="position:absolute;left:6708;top:1860;width:2;height:2" coordorigin="6708,1860" coordsize="2,2">
              <v:shape style="position:absolute;left:6708;top:1860;width:2;height:2" coordorigin="6708,1860" coordsize="0,0" path="m6708,1860l6708,1860e" filled="f" stroked="t" strokeweight=".32pt" strokecolor="#231F20">
                <v:path arrowok="t"/>
                <v:stroke dashstyle="dash"/>
              </v:shape>
            </v:group>
            <v:group style="position:absolute;left:6708;top:-286;width:2;height:2145" coordorigin="6708,-286" coordsize="2,2145">
              <v:shape style="position:absolute;left:6708;top:-286;width:2;height:2145" coordorigin="6708,-286" coordsize="0,2145" path="m6708,1860l6708,-286e" filled="f" stroked="t" strokeweight=".32pt" strokecolor="#231F20">
                <v:path arrowok="t"/>
                <v:stroke dashstyle="dash"/>
              </v:shape>
            </v:group>
            <v:group style="position:absolute;left:6708;top:-286;width:2;height:2" coordorigin="6708,-286" coordsize="2,2">
              <v:shape style="position:absolute;left:6708;top:-286;width:2;height:2" coordorigin="6708,-286" coordsize="0,0" path="m6708,-286l6708,-286e" filled="f" stroked="t" strokeweight=".32pt" strokecolor="#231F20">
                <v:path arrowok="t"/>
                <v:stroke dashstyle="dash"/>
              </v:shape>
            </v:group>
            <v:group style="position:absolute;left:4449;top:1616;width:1897;height:754" coordorigin="4449,1616" coordsize="1897,754">
              <v:shape style="position:absolute;left:4449;top:1616;width:1897;height:754" coordorigin="4449,1616" coordsize="1897,754" path="m4449,2370l6346,1616e" filled="f" stroked="t" strokeweight=".32pt" strokecolor="#231F20">
                <v:path arrowok="t"/>
                <v:stroke dashstyle="dash"/>
              </v:shape>
            </v:group>
            <v:group style="position:absolute;left:6346;top:1616;width:2;height:2" coordorigin="6346,1616" coordsize="2,2">
              <v:shape style="position:absolute;left:6346;top:1616;width:2;height:2" coordorigin="6346,1616" coordsize="0,0" path="m6346,1616l6346,1616e" filled="f" stroked="t" strokeweight=".32pt" strokecolor="#231F20">
                <v:path arrowok="t"/>
                <v:stroke dashstyle="dash"/>
              </v:shape>
            </v:group>
            <v:group style="position:absolute;left:6346;top:-533;width:2;height:2" coordorigin="6346,-533" coordsize="2,2">
              <v:shape style="position:absolute;left:6346;top:-533;width:2;height:2" coordorigin="6346,-533" coordsize="0,0" path="m6346,-533l6346,-533e" filled="f" stroked="t" strokeweight=".32pt" strokecolor="#231F20">
                <v:path arrowok="t"/>
                <v:stroke dashstyle="dash"/>
              </v:shape>
            </v:group>
            <v:group style="position:absolute;left:4449;top:1616;width:1897;height:754" coordorigin="4449,1616" coordsize="1897,754">
              <v:shape style="position:absolute;left:4449;top:1616;width:1897;height:754" coordorigin="4449,1616" coordsize="1897,754" path="m4449,2370l6346,1616e" filled="f" stroked="t" strokeweight=".32pt" strokecolor="#231F20">
                <v:path arrowok="t"/>
                <v:stroke dashstyle="dash"/>
              </v:shape>
            </v:group>
            <v:group style="position:absolute;left:6346;top:1616;width:2;height:2" coordorigin="6346,1616" coordsize="2,2">
              <v:shape style="position:absolute;left:6346;top:1616;width:2;height:2" coordorigin="6346,1616" coordsize="0,0" path="m6346,1616l6346,1616e" filled="f" stroked="t" strokeweight=".32pt" strokecolor="#231F20">
                <v:path arrowok="t"/>
                <v:stroke dashstyle="dash"/>
              </v:shape>
            </v:group>
            <v:group style="position:absolute;left:6346;top:1616;width:1455;height:983" coordorigin="6346,1616" coordsize="1455,983">
              <v:shape style="position:absolute;left:6346;top:1616;width:1455;height:983" coordorigin="6346,1616" coordsize="1455,983" path="m6346,1616l7802,2599e" filled="f" stroked="t" strokeweight=".32pt" strokecolor="#231F20">
                <v:path arrowok="t"/>
                <v:stroke dashstyle="dash"/>
              </v:shape>
            </v:group>
            <v:group style="position:absolute;left:7802;top:2599;width:2;height:2" coordorigin="7802,2599" coordsize="2,2">
              <v:shape style="position:absolute;left:7802;top:2599;width:2;height:2" coordorigin="7802,2599" coordsize="0,0" path="m7802,2599l7802,2599e" filled="f" stroked="t" strokeweight=".32pt" strokecolor="#231F20">
                <v:path arrowok="t"/>
                <v:stroke dashstyle="dash"/>
              </v:shape>
            </v:group>
            <v:group style="position:absolute;left:4449;top:1078;width:1897;height:754" coordorigin="4449,1078" coordsize="1897,754">
              <v:shape style="position:absolute;left:4449;top:1078;width:1897;height:754" coordorigin="4449,1078" coordsize="1897,754" path="m4449,1833l6346,1078e" filled="f" stroked="t" strokeweight=".32pt" strokecolor="#231F20">
                <v:path arrowok="t"/>
                <v:stroke dashstyle="dash"/>
              </v:shape>
            </v:group>
            <v:group style="position:absolute;left:6346;top:1078;width:2;height:2" coordorigin="6346,1078" coordsize="2,2">
              <v:shape style="position:absolute;left:6346;top:1078;width:2;height:2" coordorigin="6346,1078" coordsize="0,0" path="m6346,1078l6346,1078e" filled="f" stroked="t" strokeweight=".32pt" strokecolor="#231F20">
                <v:path arrowok="t"/>
                <v:stroke dashstyle="dash"/>
              </v:shape>
            </v:group>
            <v:group style="position:absolute;left:6346;top:1078;width:1455;height:983" coordorigin="6346,1078" coordsize="1455,983">
              <v:shape style="position:absolute;left:6346;top:1078;width:1455;height:983" coordorigin="6346,1078" coordsize="1455,983" path="m6346,1078l7802,2061e" filled="f" stroked="t" strokeweight=".32pt" strokecolor="#231F20">
                <v:path arrowok="t"/>
                <v:stroke dashstyle="dash"/>
              </v:shape>
            </v:group>
            <v:group style="position:absolute;left:7802;top:2061;width:2;height:2" coordorigin="7802,2061" coordsize="2,2">
              <v:shape style="position:absolute;left:7802;top:2061;width:2;height:2" coordorigin="7802,2061" coordsize="0,0" path="m7802,2061l7802,2061e" filled="f" stroked="t" strokeweight=".32pt" strokecolor="#231F20">
                <v:path arrowok="t"/>
                <v:stroke dashstyle="dash"/>
              </v:shape>
            </v:group>
            <v:group style="position:absolute;left:4449;top:541;width:1897;height:754" coordorigin="4449,541" coordsize="1897,754">
              <v:shape style="position:absolute;left:4449;top:541;width:1897;height:754" coordorigin="4449,541" coordsize="1897,754" path="m4449,1296l6346,541e" filled="f" stroked="t" strokeweight=".32pt" strokecolor="#231F20">
                <v:path arrowok="t"/>
                <v:stroke dashstyle="dash"/>
              </v:shape>
            </v:group>
            <v:group style="position:absolute;left:6346;top:541;width:2;height:2" coordorigin="6346,541" coordsize="2,2">
              <v:shape style="position:absolute;left:6346;top:541;width:2;height:2" coordorigin="6346,541" coordsize="0,0" path="m6346,541l6346,541e" filled="f" stroked="t" strokeweight=".32pt" strokecolor="#231F20">
                <v:path arrowok="t"/>
                <v:stroke dashstyle="dash"/>
              </v:shape>
            </v:group>
            <v:group style="position:absolute;left:6346;top:541;width:1455;height:983" coordorigin="6346,541" coordsize="1455,983">
              <v:shape style="position:absolute;left:6346;top:541;width:1455;height:983" coordorigin="6346,541" coordsize="1455,983" path="m6346,541l7802,1524e" filled="f" stroked="t" strokeweight=".32pt" strokecolor="#231F20">
                <v:path arrowok="t"/>
                <v:stroke dashstyle="dash"/>
              </v:shape>
            </v:group>
            <v:group style="position:absolute;left:7802;top:1524;width:2;height:2" coordorigin="7802,1524" coordsize="2,2">
              <v:shape style="position:absolute;left:7802;top:1524;width:2;height:2" coordorigin="7802,1524" coordsize="0,0" path="m7802,1524l7802,1524e" filled="f" stroked="t" strokeweight=".32pt" strokecolor="#231F20">
                <v:path arrowok="t"/>
                <v:stroke dashstyle="dash"/>
              </v:shape>
            </v:group>
            <v:group style="position:absolute;left:4449;top:4;width:1897;height:754" coordorigin="4449,4" coordsize="1897,754">
              <v:shape style="position:absolute;left:4449;top:4;width:1897;height:754" coordorigin="4449,4" coordsize="1897,754" path="m4449,758l6346,4e" filled="f" stroked="t" strokeweight=".32pt" strokecolor="#231F20">
                <v:path arrowok="t"/>
                <v:stroke dashstyle="dash"/>
              </v:shape>
            </v:group>
            <v:group style="position:absolute;left:6346;top:4;width:2;height:2" coordorigin="6346,4" coordsize="2,2">
              <v:shape style="position:absolute;left:6346;top:4;width:2;height:2" coordorigin="6346,4" coordsize="0,0" path="m6346,4l6346,4e" filled="f" stroked="t" strokeweight=".32pt" strokecolor="#231F20">
                <v:path arrowok="t"/>
                <v:stroke dashstyle="dash"/>
              </v:shape>
            </v:group>
            <v:group style="position:absolute;left:6346;top:4;width:1455;height:983" coordorigin="6346,4" coordsize="1455,983">
              <v:shape style="position:absolute;left:6346;top:4;width:1455;height:983" coordorigin="6346,4" coordsize="1455,983" path="m6346,4l7802,987e" filled="f" stroked="t" strokeweight=".32pt" strokecolor="#231F20">
                <v:path arrowok="t"/>
                <v:stroke dashstyle="dash"/>
              </v:shape>
            </v:group>
            <v:group style="position:absolute;left:7802;top:987;width:2;height:2" coordorigin="7802,987" coordsize="2,2">
              <v:shape style="position:absolute;left:7802;top:987;width:2;height:2" coordorigin="7802,987" coordsize="0,0" path="m7802,987l7802,987e" filled="f" stroked="t" strokeweight=".32pt" strokecolor="#231F20">
                <v:path arrowok="t"/>
                <v:stroke dashstyle="dash"/>
              </v:shape>
            </v:group>
            <v:group style="position:absolute;left:4449;top:-533;width:1897;height:754" coordorigin="4449,-533" coordsize="1897,754">
              <v:shape style="position:absolute;left:4449;top:-533;width:1897;height:754" coordorigin="4449,-533" coordsize="1897,754" path="m4449,221l6346,-533e" filled="f" stroked="t" strokeweight=".32pt" strokecolor="#231F20">
                <v:path arrowok="t"/>
                <v:stroke dashstyle="dash"/>
              </v:shape>
            </v:group>
            <v:group style="position:absolute;left:6346;top:-533;width:2;height:2" coordorigin="6346,-533" coordsize="2,2">
              <v:shape style="position:absolute;left:6346;top:-533;width:2;height:2" coordorigin="6346,-533" coordsize="0,0" path="m6346,-533l6346,-533e" filled="f" stroked="t" strokeweight=".32pt" strokecolor="#231F20">
                <v:path arrowok="t"/>
                <v:stroke dashstyle="dash"/>
              </v:shape>
            </v:group>
            <v:group style="position:absolute;left:6346;top:-533;width:1455;height:983" coordorigin="6346,-533" coordsize="1455,983">
              <v:shape style="position:absolute;left:6346;top:-533;width:1455;height:983" coordorigin="6346,-533" coordsize="1455,983" path="m6346,-533l7802,450e" filled="f" stroked="t" strokeweight=".32pt" strokecolor="#231F20">
                <v:path arrowok="t"/>
                <v:stroke dashstyle="dash"/>
              </v:shape>
            </v:group>
            <v:group style="position:absolute;left:7802;top:450;width:2;height:2" coordorigin="7802,450" coordsize="2,2">
              <v:shape style="position:absolute;left:7802;top:450;width:2;height:2" coordorigin="7802,450" coordsize="0,0" path="m7802,450l7802,450e" filled="f" stroked="t" strokeweight=".32pt" strokecolor="#231F20">
                <v:path arrowok="t"/>
                <v:stroke dashstyle="dash"/>
              </v:shape>
            </v:group>
            <v:group style="position:absolute;left:5904;top:2599;width:1897;height:751" coordorigin="5904,2599" coordsize="1897,751">
              <v:shape style="position:absolute;left:5904;top:2599;width:1897;height:751" coordorigin="5904,2599" coordsize="1897,751" path="m5904,3349l7802,2599,7802,2599e" filled="f" stroked="t" strokeweight=".64pt" strokecolor="#231F20">
                <v:path arrowok="t"/>
              </v:shape>
            </v:group>
            <v:group style="position:absolute;left:4449;top:221;width:1455;height:3128" coordorigin="4449,221" coordsize="1455,3128">
              <v:shape style="position:absolute;left:4449;top:221;width:1455;height:3128" coordorigin="4449,221" coordsize="1455,3128" path="m5904,3349l4449,2370,4449,221e" filled="f" stroked="t" strokeweight=".64pt" strokecolor="#231F20">
                <v:path arrowok="t"/>
              </v:shape>
            </v:group>
            <v:group style="position:absolute;left:5904;top:3349;width:46;height:30" coordorigin="5904,3349" coordsize="46,30">
              <v:shape style="position:absolute;left:5904;top:3349;width:46;height:30" coordorigin="5904,3349" coordsize="46,30" path="m5904,3349l5950,3380,5950,3380e" filled="f" stroked="t" strokeweight=".64pt" strokecolor="#231F20">
                <v:path arrowok="t"/>
              </v:shape>
            </v:group>
            <v:group style="position:absolute;left:6853;top:2976;width:42;height:27" coordorigin="6853,2976" coordsize="42,27">
              <v:shape style="position:absolute;left:6853;top:2976;width:42;height:27" coordorigin="6853,2976" coordsize="42,27" path="m6853,2976l6895,3003,6895,3003e" filled="f" stroked="t" strokeweight=".64pt" strokecolor="#231F20">
                <v:path arrowok="t"/>
              </v:shape>
            </v:group>
            <v:group style="position:absolute;left:7802;top:2599;width:42;height:27" coordorigin="7802,2599" coordsize="42,27">
              <v:shape style="position:absolute;left:7802;top:2599;width:42;height:27" coordorigin="7802,2599" coordsize="42,27" path="m7802,2599l7844,2625,7844,2625e" filled="f" stroked="t" strokeweight=".64pt" strokecolor="#231F20">
                <v:path arrowok="t"/>
              </v:shape>
            </v:group>
            <v:group style="position:absolute;left:5855;top:3349;width:50;height:23" coordorigin="5855,3349" coordsize="50,23">
              <v:shape style="position:absolute;left:5855;top:3349;width:50;height:23" coordorigin="5855,3349" coordsize="50,23" path="m5904,3349l5855,3372,5855,3372e" filled="f" stroked="t" strokeweight=".64pt" strokecolor="#231F20">
                <v:path arrowok="t"/>
              </v:shape>
            </v:group>
            <v:group style="position:absolute;left:5493;top:3105;width:50;height:19" coordorigin="5493,3105" coordsize="50,19">
              <v:shape style="position:absolute;left:5493;top:3105;width:50;height:19" coordorigin="5493,3105" coordsize="50,19" path="m5542,3105l5493,3125,5493,3125e" filled="f" stroked="t" strokeweight=".64pt" strokecolor="#231F20">
                <v:path arrowok="t"/>
              </v:shape>
            </v:group>
            <v:group style="position:absolute;left:5127;top:2862;width:50;height:19" coordorigin="5127,2862" coordsize="50,19">
              <v:shape style="position:absolute;left:5127;top:2862;width:50;height:19" coordorigin="5127,2862" coordsize="50,19" path="m5177,2862l5127,2881,5127,2881e" filled="f" stroked="t" strokeweight=".64pt" strokecolor="#231F20">
                <v:path arrowok="t"/>
              </v:shape>
            </v:group>
            <v:group style="position:absolute;left:4765;top:2614;width:50;height:19" coordorigin="4765,2614" coordsize="50,19">
              <v:shape style="position:absolute;left:4765;top:2614;width:50;height:19" coordorigin="4765,2614" coordsize="50,19" path="m4815,2614l4765,2633,4765,2633e" filled="f" stroked="t" strokeweight=".64pt" strokecolor="#231F20">
                <v:path arrowok="t"/>
              </v:shape>
            </v:group>
            <v:group style="position:absolute;left:4399;top:2370;width:50;height:19" coordorigin="4399,2370" coordsize="50,19">
              <v:shape style="position:absolute;left:4399;top:2370;width:50;height:19" coordorigin="4399,2370" coordsize="50,19" path="m4449,2370l4399,2389,4399,2389e" filled="f" stroked="t" strokeweight=".64pt" strokecolor="#231F20">
                <v:path arrowok="t"/>
              </v:shape>
            </v:group>
            <v:group style="position:absolute;left:4407;top:2340;width:42;height:30" coordorigin="4407,2340" coordsize="42,30">
              <v:shape style="position:absolute;left:4407;top:2340;width:42;height:30" coordorigin="4407,2340" coordsize="42,30" path="m4449,2370l4407,2340,4407,2340e" filled="f" stroked="t" strokeweight=".64pt" strokecolor="#231F20">
                <v:path arrowok="t"/>
              </v:shape>
            </v:group>
            <v:group style="position:absolute;left:4407;top:1802;width:42;height:30" coordorigin="4407,1802" coordsize="42,30">
              <v:shape style="position:absolute;left:4407;top:1802;width:42;height:30" coordorigin="4407,1802" coordsize="42,30" path="m4449,1833l4407,1802,4407,1802e" filled="f" stroked="t" strokeweight=".64pt" strokecolor="#231F20">
                <v:path arrowok="t"/>
              </v:shape>
            </v:group>
            <v:group style="position:absolute;left:4407;top:1265;width:42;height:30" coordorigin="4407,1265" coordsize="42,30">
              <v:shape style="position:absolute;left:4407;top:1265;width:42;height:30" coordorigin="4407,1265" coordsize="42,30" path="m4449,1296l4407,1265,4407,1265e" filled="f" stroked="t" strokeweight=".64pt" strokecolor="#231F20">
                <v:path arrowok="t"/>
              </v:shape>
            </v:group>
            <v:group style="position:absolute;left:4407;top:728;width:42;height:30" coordorigin="4407,728" coordsize="42,30">
              <v:shape style="position:absolute;left:4407;top:728;width:42;height:30" coordorigin="4407,728" coordsize="42,30" path="m4449,758l4407,728,4407,728e" filled="f" stroked="t" strokeweight=".64pt" strokecolor="#231F20">
                <v:path arrowok="t"/>
              </v:shape>
            </v:group>
            <v:group style="position:absolute;left:4407;top:194;width:42;height:27" coordorigin="4407,194" coordsize="42,27">
              <v:shape style="position:absolute;left:4407;top:194;width:42;height:27" coordorigin="4407,194" coordsize="42,27" path="m4449,221l4407,194,4407,194e" filled="f" stroked="t" strokeweight=".64pt" strokecolor="#231F20">
                <v:path arrowok="t"/>
              </v:shape>
            </v:group>
            <v:group style="position:absolute;left:7314;top:1696;width:4;height:53" coordorigin="7314,1696" coordsize="4,53">
              <v:shape style="position:absolute;left:7314;top:1696;width:4;height:53" coordorigin="7314,1696" coordsize="4,53" path="m7318,1696l7314,1749,7314,1749e" filled="f" stroked="t" strokeweight=".64pt" strokecolor="#696B6D">
                <v:path arrowok="t"/>
              </v:shape>
            </v:group>
            <v:group style="position:absolute;left:7314;top:2023;width:4;height:53" coordorigin="7314,2023" coordsize="4,53">
              <v:shape style="position:absolute;left:7314;top:2023;width:4;height:53" coordorigin="7314,2023" coordsize="4,53" path="m7318,2023l7314,2077,7314,2077e" filled="f" stroked="t" strokeweight=".64pt" strokecolor="#696B6D">
                <v:path arrowok="t"/>
              </v:shape>
            </v:group>
            <v:group style="position:absolute;left:7310;top:1368;width:8;height:53" coordorigin="7310,1368" coordsize="8,53">
              <v:shape style="position:absolute;left:7310;top:1368;width:8;height:53" coordorigin="7310,1368" coordsize="8,53" path="m7318,1368l7310,1421,7310,1421e" filled="f" stroked="t" strokeweight=".64pt" strokecolor="#696B6D">
                <v:path arrowok="t"/>
              </v:shape>
            </v:group>
            <v:group style="position:absolute;left:7311;top:2376;width:13;height:2" coordorigin="7311,2376" coordsize="13,2">
              <v:shape style="position:absolute;left:7311;top:2376;width:13;height:2" coordorigin="7311,2376" coordsize="13,0" path="m7311,2376l7324,2376e" filled="f" stroked="t" strokeweight="2.858pt" strokecolor="#696B6D">
                <v:path arrowok="t"/>
              </v:shape>
            </v:group>
            <v:group style="position:absolute;left:7306;top:1040;width:11;height:53" coordorigin="7306,1040" coordsize="11,53">
              <v:shape style="position:absolute;left:7306;top:1040;width:11;height:53" coordorigin="7306,1040" coordsize="11,53" path="m7318,1040l7306,1094,7306,1094e" filled="f" stroked="t" strokeweight=".64pt" strokecolor="#696B6D">
                <v:path arrowok="t"/>
              </v:shape>
            </v:group>
            <v:group style="position:absolute;left:7311;top:1012;width:13;height:2" coordorigin="7311,1012" coordsize="13,2">
              <v:shape style="position:absolute;left:7311;top:1012;width:13;height:2" coordorigin="7311,1012" coordsize="13,0" path="m7311,1012l7324,1012e" filled="f" stroked="t" strokeweight="2.857pt" strokecolor="#696B6D">
                <v:path arrowok="t"/>
              </v:shape>
            </v:group>
            <v:group style="position:absolute;left:7303;top:2404;width:15;height:57" coordorigin="7303,2404" coordsize="15,57">
              <v:shape style="position:absolute;left:7303;top:2404;width:15;height:57" coordorigin="7303,2404" coordsize="15,57" path="m7318,2404l7303,2462,7303,2462e" filled="f" stroked="t" strokeweight=".64pt" strokecolor="#696B6D">
                <v:path arrowok="t"/>
              </v:shape>
            </v:group>
            <v:group style="position:absolute;left:7311;top:1339;width:13;height:2" coordorigin="7311,1339" coordsize="13,2">
              <v:shape style="position:absolute;left:7311;top:1339;width:13;height:2" coordorigin="7311,1339" coordsize="13,0" path="m7311,1339l7324,1339e" filled="f" stroked="t" strokeweight="2.858pt" strokecolor="#696B6D">
                <v:path arrowok="t"/>
              </v:shape>
            </v:group>
            <v:group style="position:absolute;left:7299;top:2077;width:15;height:57" coordorigin="7299,2077" coordsize="15,57">
              <v:shape style="position:absolute;left:7299;top:2077;width:15;height:57" coordorigin="7299,2077" coordsize="15,57" path="m7314,2077l7299,2134,7299,2134e" filled="f" stroked="t" strokeweight=".64pt" strokecolor="#696B6D">
                <v:path arrowok="t"/>
              </v:shape>
            </v:group>
            <v:group style="position:absolute;left:7314;top:1639;width:4;height:57" coordorigin="7314,1639" coordsize="4,57">
              <v:shape style="position:absolute;left:7314;top:1639;width:4;height:57" coordorigin="7314,1639" coordsize="4,57" path="m7314,1639l7318,1696,7318,1696e" filled="f" stroked="t" strokeweight=".64pt" strokecolor="#696B6D">
                <v:path arrowok="t"/>
              </v:shape>
            </v:group>
            <v:group style="position:absolute;left:7295;top:1749;width:19;height:57" coordorigin="7295,1749" coordsize="19,57">
              <v:shape style="position:absolute;left:7295;top:1749;width:19;height:57" coordorigin="7295,1749" coordsize="19,57" path="m7314,1749l7295,1806,7295,1806e" filled="f" stroked="t" strokeweight=".64pt" strokecolor="#696B6D">
                <v:path arrowok="t"/>
              </v:shape>
            </v:group>
            <v:group style="position:absolute;left:7314;top:1966;width:4;height:57" coordorigin="7314,1966" coordsize="4,57">
              <v:shape style="position:absolute;left:7314;top:1966;width:4;height:57" coordorigin="7314,1966" coordsize="4,57" path="m7314,1966l7318,2023,7318,2023e" filled="f" stroked="t" strokeweight=".64pt" strokecolor="#696B6D">
                <v:path arrowok="t"/>
              </v:shape>
            </v:group>
            <v:group style="position:absolute;left:7291;top:1421;width:19;height:57" coordorigin="7291,1421" coordsize="19,57">
              <v:shape style="position:absolute;left:7291;top:1421;width:19;height:57" coordorigin="7291,1421" coordsize="19,57" path="m7310,1421l7291,1478,7291,1478e" filled="f" stroked="t" strokeweight=".64pt" strokecolor="#696B6D">
                <v:path arrowok="t"/>
              </v:shape>
            </v:group>
            <v:group style="position:absolute;left:7310;top:2294;width:8;height:53" coordorigin="7310,2294" coordsize="8,53">
              <v:shape style="position:absolute;left:7310;top:2294;width:8;height:53" coordorigin="7310,2294" coordsize="8,53" path="m7310,2294l7318,2347,7318,2347e" filled="f" stroked="t" strokeweight=".64pt" strokecolor="#696B6D">
                <v:path arrowok="t"/>
              </v:shape>
            </v:group>
            <v:group style="position:absolute;left:7284;top:1094;width:23;height:57" coordorigin="7284,1094" coordsize="23,57">
              <v:shape style="position:absolute;left:7284;top:1094;width:23;height:57" coordorigin="7284,1094" coordsize="23,57" path="m7306,1094l7284,1151,7284,1151e" filled="f" stroked="t" strokeweight=".64pt" strokecolor="#696B6D">
                <v:path arrowok="t"/>
              </v:shape>
            </v:group>
            <v:group style="position:absolute;left:7306;top:926;width:11;height:57" coordorigin="7306,926" coordsize="11,57">
              <v:shape style="position:absolute;left:7306;top:926;width:11;height:57" coordorigin="7306,926" coordsize="11,57" path="m7306,926l7318,983,7318,983e" filled="f" stroked="t" strokeweight=".64pt" strokecolor="#696B6D">
                <v:path arrowok="t"/>
              </v:shape>
            </v:group>
            <v:group style="position:absolute;left:7276;top:2462;width:27;height:53" coordorigin="7276,2462" coordsize="27,53">
              <v:shape style="position:absolute;left:7276;top:2462;width:27;height:53" coordorigin="7276,2462" coordsize="27,53" path="m7303,2462l7276,2515,7276,2515e" filled="f" stroked="t" strokeweight=".64pt" strokecolor="#696B6D">
                <v:path arrowok="t"/>
              </v:shape>
            </v:group>
            <v:group style="position:absolute;left:7303;top:1254;width:15;height:57" coordorigin="7303,1254" coordsize="15,57">
              <v:shape style="position:absolute;left:7303;top:1254;width:15;height:57" coordorigin="7303,1254" coordsize="15,57" path="m7303,1254l7318,1311,7318,1311e" filled="f" stroked="t" strokeweight=".64pt" strokecolor="#696B6D">
                <v:path arrowok="t"/>
              </v:shape>
            </v:group>
            <v:group style="position:absolute;left:7268;top:2134;width:30;height:53" coordorigin="7268,2134" coordsize="30,53">
              <v:shape style="position:absolute;left:7268;top:2134;width:30;height:53" coordorigin="7268,2134" coordsize="30,53" path="m7299,2134l7268,2187,7268,2187e" filled="f" stroked="t" strokeweight=".64pt" strokecolor="#696B6D">
                <v:path arrowok="t"/>
              </v:shape>
            </v:group>
            <v:group style="position:absolute;left:7299;top:1581;width:15;height:57" coordorigin="7299,1581" coordsize="15,57">
              <v:shape style="position:absolute;left:7299;top:1581;width:15;height:57" coordorigin="7299,1581" coordsize="15,57" path="m7299,1581l7314,1639,7314,1639e" filled="f" stroked="t" strokeweight=".64pt" strokecolor="#696B6D">
                <v:path arrowok="t"/>
              </v:shape>
            </v:group>
            <v:group style="position:absolute;left:7265;top:1806;width:30;height:53" coordorigin="7265,1806" coordsize="30,53">
              <v:shape style="position:absolute;left:7265;top:1806;width:30;height:53" coordorigin="7265,1806" coordsize="30,53" path="m7295,1806l7265,1860,7265,1860e" filled="f" stroked="t" strokeweight=".64pt" strokecolor="#696B6D">
                <v:path arrowok="t"/>
              </v:shape>
            </v:group>
            <v:group style="position:absolute;left:7295;top:1909;width:19;height:57" coordorigin="7295,1909" coordsize="19,57">
              <v:shape style="position:absolute;left:7295;top:1909;width:19;height:57" coordorigin="7295,1909" coordsize="19,57" path="m7295,1909l7314,1966,7314,1966e" filled="f" stroked="t" strokeweight=".64pt" strokecolor="#696B6D">
                <v:path arrowok="t"/>
              </v:shape>
            </v:group>
            <v:group style="position:absolute;left:7257;top:1478;width:34;height:53" coordorigin="7257,1478" coordsize="34,53">
              <v:shape style="position:absolute;left:7257;top:1478;width:34;height:53" coordorigin="7257,1478" coordsize="34,53" path="m7291,1478l7257,1532,7257,1532e" filled="f" stroked="t" strokeweight=".64pt" strokecolor="#696B6D">
                <v:path arrowok="t"/>
              </v:shape>
            </v:group>
            <v:group style="position:absolute;left:7291;top:2237;width:19;height:57" coordorigin="7291,2237" coordsize="19,57">
              <v:shape style="position:absolute;left:7291;top:2237;width:19;height:57" coordorigin="7291,2237" coordsize="19,57" path="m7291,2237l7310,2294,7310,2294e" filled="f" stroked="t" strokeweight=".64pt" strokecolor="#696B6D">
                <v:path arrowok="t"/>
              </v:shape>
            </v:group>
            <v:group style="position:absolute;left:7249;top:1151;width:34;height:53" coordorigin="7249,1151" coordsize="34,53">
              <v:shape style="position:absolute;left:7249;top:1151;width:34;height:53" coordorigin="7249,1151" coordsize="34,53" path="m7284,1151l7249,1204,7249,1204e" filled="f" stroked="t" strokeweight=".64pt" strokecolor="#696B6D">
                <v:path arrowok="t"/>
              </v:shape>
            </v:group>
            <v:group style="position:absolute;left:7280;top:873;width:27;height:53" coordorigin="7280,873" coordsize="27,53">
              <v:shape style="position:absolute;left:7280;top:873;width:27;height:53" coordorigin="7280,873" coordsize="27,53" path="m7280,873l7306,926,7306,926e" filled="f" stroked="t" strokeweight=".64pt" strokecolor="#696B6D">
                <v:path arrowok="t"/>
              </v:shape>
            </v:group>
            <v:group style="position:absolute;left:7238;top:2515;width:38;height:53" coordorigin="7238,2515" coordsize="38,53">
              <v:shape style="position:absolute;left:7238;top:2515;width:38;height:53" coordorigin="7238,2515" coordsize="38,53" path="m7276,2515l7238,2568,7238,2568e" filled="f" stroked="t" strokeweight=".64pt" strokecolor="#696B6D">
                <v:path arrowok="t"/>
              </v:shape>
            </v:group>
            <v:group style="position:absolute;left:7276;top:1200;width:27;height:53" coordorigin="7276,1200" coordsize="27,53">
              <v:shape style="position:absolute;left:7276;top:1200;width:27;height:53" coordorigin="7276,1200" coordsize="27,53" path="m7276,1200l7303,1254,7303,1254e" filled="f" stroked="t" strokeweight=".64pt" strokecolor="#696B6D">
                <v:path arrowok="t"/>
              </v:shape>
            </v:group>
            <v:group style="position:absolute;left:7257;top:2183;width:34;height:53" coordorigin="7257,2183" coordsize="34,53">
              <v:shape style="position:absolute;left:7257;top:2183;width:34;height:53" coordorigin="7257,2183" coordsize="34,53" path="m7257,2183l7291,2237,7291,2237e" filled="f" stroked="t" strokeweight=".64pt" strokecolor="#696B6D">
                <v:path arrowok="t"/>
              </v:shape>
            </v:group>
            <v:group style="position:absolute;left:7230;top:2187;width:38;height:53" coordorigin="7230,2187" coordsize="38,53">
              <v:shape style="position:absolute;left:7230;top:2187;width:38;height:53" coordorigin="7230,2187" coordsize="38,53" path="m7268,2187l7230,2241,7230,2241e" filled="f" stroked="t" strokeweight=".64pt" strokecolor="#696B6D">
                <v:path arrowok="t"/>
              </v:shape>
            </v:group>
            <v:group style="position:absolute;left:7268;top:1528;width:30;height:53" coordorigin="7268,1528" coordsize="30,53">
              <v:shape style="position:absolute;left:7268;top:1528;width:30;height:53" coordorigin="7268,1528" coordsize="30,53" path="m7268,1528l7299,1581,7299,1581e" filled="f" stroked="t" strokeweight=".64pt" strokecolor="#696B6D">
                <v:path arrowok="t"/>
              </v:shape>
            </v:group>
            <v:group style="position:absolute;left:7223;top:1860;width:42;height:53" coordorigin="7223,1860" coordsize="42,53">
              <v:shape style="position:absolute;left:7223;top:1860;width:42;height:53" coordorigin="7223,1860" coordsize="42,53" path="m7265,1860l7223,1913,7223,1913e" filled="f" stroked="t" strokeweight=".64pt" strokecolor="#696B6D">
                <v:path arrowok="t"/>
              </v:shape>
            </v:group>
            <v:group style="position:absolute;left:7265;top:1856;width:30;height:53" coordorigin="7265,1856" coordsize="30,53">
              <v:shape style="position:absolute;left:7265;top:1856;width:30;height:53" coordorigin="7265,1856" coordsize="30,53" path="m7265,1856l7295,1909,7295,1909e" filled="f" stroked="t" strokeweight=".64pt" strokecolor="#696B6D">
                <v:path arrowok="t"/>
              </v:shape>
            </v:group>
            <v:group style="position:absolute;left:7215;top:1532;width:42;height:53" coordorigin="7215,1532" coordsize="42,53">
              <v:shape style="position:absolute;left:7215;top:1532;width:42;height:53" coordorigin="7215,1532" coordsize="42,53" path="m7257,1532l7215,1585,7215,1585e" filled="f" stroked="t" strokeweight=".64pt" strokecolor="#696B6D">
                <v:path arrowok="t"/>
              </v:shape>
            </v:group>
            <v:group style="position:absolute;left:7204;top:1204;width:46;height:53" coordorigin="7204,1204" coordsize="46,53">
              <v:shape style="position:absolute;left:7204;top:1204;width:46;height:53" coordorigin="7204,1204" coordsize="46,53" path="m7249,1204l7204,1257,7204,1257e" filled="f" stroked="t" strokeweight=".64pt" strokecolor="#696B6D">
                <v:path arrowok="t"/>
              </v:shape>
            </v:group>
            <v:group style="position:absolute;left:7246;top:816;width:34;height:57" coordorigin="7246,816" coordsize="34,57">
              <v:shape style="position:absolute;left:7246;top:816;width:34;height:57" coordorigin="7246,816" coordsize="34,57" path="m7246,816l7280,873,7280,873e" filled="f" stroked="t" strokeweight=".64pt" strokecolor="#696B6D">
                <v:path arrowok="t"/>
              </v:shape>
            </v:group>
            <v:group style="position:absolute;left:7188;top:2568;width:50;height:53" coordorigin="7188,2568" coordsize="50,53">
              <v:shape style="position:absolute;left:7188;top:2568;width:50;height:53" coordorigin="7188,2568" coordsize="50,53" path="m7238,2568l7188,2622,7188,2622e" filled="f" stroked="t" strokeweight=".64pt" strokecolor="#696B6D">
                <v:path arrowok="t"/>
              </v:shape>
            </v:group>
            <v:group style="position:absolute;left:7238;top:1147;width:38;height:53" coordorigin="7238,1147" coordsize="38,53">
              <v:shape style="position:absolute;left:7238;top:1147;width:38;height:53" coordorigin="7238,1147" coordsize="38,53" path="m7238,1147l7276,1200,7276,1200e" filled="f" stroked="t" strokeweight=".64pt" strokecolor="#696B6D">
                <v:path arrowok="t"/>
              </v:shape>
            </v:group>
            <v:group style="position:absolute;left:7177;top:2241;width:53;height:53" coordorigin="7177,2241" coordsize="53,53">
              <v:shape style="position:absolute;left:7177;top:2241;width:53;height:53" coordorigin="7177,2241" coordsize="53,53" path="m7230,2241l7177,2294,7177,2294e" filled="f" stroked="t" strokeweight=".64pt" strokecolor="#696B6D">
                <v:path arrowok="t"/>
              </v:shape>
            </v:group>
            <v:group style="position:absolute;left:7230;top:1475;width:38;height:53" coordorigin="7230,1475" coordsize="38,53">
              <v:shape style="position:absolute;left:7230;top:1475;width:38;height:53" coordorigin="7230,1475" coordsize="38,53" path="m7230,1475l7268,1528,7268,1528e" filled="f" stroked="t" strokeweight=".64pt" strokecolor="#696B6D">
                <v:path arrowok="t"/>
              </v:shape>
            </v:group>
            <v:group style="position:absolute;left:7169;top:1913;width:53;height:50" coordorigin="7169,1913" coordsize="53,50">
              <v:shape style="position:absolute;left:7169;top:1913;width:53;height:50" coordorigin="7169,1913" coordsize="53,50" path="m7223,1913l7169,1962,7169,1962e" filled="f" stroked="t" strokeweight=".64pt" strokecolor="#696B6D">
                <v:path arrowok="t"/>
              </v:shape>
            </v:group>
            <v:group style="position:absolute;left:7223;top:1802;width:42;height:53" coordorigin="7223,1802" coordsize="42,53">
              <v:shape style="position:absolute;left:7223;top:1802;width:42;height:53" coordorigin="7223,1802" coordsize="42,53" path="m7223,1802l7265,1856,7265,1856e" filled="f" stroked="t" strokeweight=".64pt" strokecolor="#696B6D">
                <v:path arrowok="t"/>
              </v:shape>
            </v:group>
            <v:group style="position:absolute;left:7158;top:1585;width:57;height:50" coordorigin="7158,1585" coordsize="57,50">
              <v:shape style="position:absolute;left:7158;top:1585;width:57;height:50" coordorigin="7158,1585" coordsize="57,50" path="m7215,1585l7158,1635,7158,1635e" filled="f" stroked="t" strokeweight=".64pt" strokecolor="#696B6D">
                <v:path arrowok="t"/>
              </v:shape>
            </v:group>
            <v:group style="position:absolute;left:7215;top:2130;width:42;height:53" coordorigin="7215,2130" coordsize="42,53">
              <v:shape style="position:absolute;left:7215;top:2130;width:42;height:53" coordorigin="7215,2130" coordsize="42,53" path="m7215,2130l7257,2183,7257,2183e" filled="f" stroked="t" strokeweight=".64pt" strokecolor="#696B6D">
                <v:path arrowok="t"/>
              </v:shape>
            </v:group>
            <v:group style="position:absolute;left:7150;top:1257;width:53;height:50" coordorigin="7150,1257" coordsize="53,50">
              <v:shape style="position:absolute;left:7150;top:1257;width:53;height:50" coordorigin="7150,1257" coordsize="53,50" path="m7204,1257l7150,1307,7150,1307e" filled="f" stroked="t" strokeweight=".64pt" strokecolor="#696B6D">
                <v:path arrowok="t"/>
              </v:shape>
            </v:group>
            <v:group style="position:absolute;left:7196;top:766;width:50;height:50" coordorigin="7196,766" coordsize="50,50">
              <v:shape style="position:absolute;left:7196;top:766;width:50;height:50" coordorigin="7196,766" coordsize="50,50" path="m7196,766l7245,816,7245,816e" filled="f" stroked="t" strokeweight=".64pt" strokecolor="#696B6D">
                <v:path arrowok="t"/>
              </v:shape>
            </v:group>
            <v:group style="position:absolute;left:7127;top:2622;width:61;height:50" coordorigin="7127,2622" coordsize="61,50">
              <v:shape style="position:absolute;left:7127;top:2622;width:61;height:50" coordorigin="7127,2622" coordsize="61,50" path="m7188,2622l7127,2671,7127,2671e" filled="f" stroked="t" strokeweight=".64pt" strokecolor="#696B6D">
                <v:path arrowok="t"/>
              </v:shape>
            </v:group>
            <v:group style="position:absolute;left:7188;top:1094;width:50;height:53" coordorigin="7188,1094" coordsize="50,53">
              <v:shape style="position:absolute;left:7188;top:1094;width:50;height:53" coordorigin="7188,1094" coordsize="50,53" path="m7188,1094l7238,1147,7238,1147e" filled="f" stroked="t" strokeweight=".64pt" strokecolor="#696B6D">
                <v:path arrowok="t"/>
              </v:shape>
            </v:group>
            <v:group style="position:absolute;left:7116;top:2294;width:61;height:46" coordorigin="7116,2294" coordsize="61,46">
              <v:shape style="position:absolute;left:7116;top:2294;width:61;height:46" coordorigin="7116,2294" coordsize="61,46" path="m7177,2294l7116,2340,7116,2340e" filled="f" stroked="t" strokeweight=".64pt" strokecolor="#696B6D">
                <v:path arrowok="t"/>
              </v:shape>
            </v:group>
            <v:group style="position:absolute;left:7177;top:1425;width:53;height:50" coordorigin="7177,1425" coordsize="53,50">
              <v:shape style="position:absolute;left:7177;top:1425;width:53;height:50" coordorigin="7177,1425" coordsize="53,50" path="m7177,1425l7230,1475,7230,1475e" filled="f" stroked="t" strokeweight=".64pt" strokecolor="#696B6D">
                <v:path arrowok="t"/>
              </v:shape>
            </v:group>
            <v:group style="position:absolute;left:7105;top:1962;width:65;height:50" coordorigin="7105,1962" coordsize="65,50">
              <v:shape style="position:absolute;left:7105;top:1962;width:65;height:50" coordorigin="7105,1962" coordsize="65,50" path="m7169,1962l7105,2012,7105,2012e" filled="f" stroked="t" strokeweight=".64pt" strokecolor="#696B6D">
                <v:path arrowok="t"/>
              </v:shape>
            </v:group>
            <v:group style="position:absolute;left:7169;top:1753;width:53;height:50" coordorigin="7169,1753" coordsize="53,50">
              <v:shape style="position:absolute;left:7169;top:1753;width:53;height:50" coordorigin="7169,1753" coordsize="53,50" path="m7169,1753l7223,1802,7223,1802e" filled="f" stroked="t" strokeweight=".64pt" strokecolor="#696B6D">
                <v:path arrowok="t"/>
              </v:shape>
            </v:group>
            <v:group style="position:absolute;left:7093;top:1635;width:65;height:46" coordorigin="7093,1635" coordsize="65,46">
              <v:shape style="position:absolute;left:7093;top:1635;width:65;height:46" coordorigin="7093,1635" coordsize="65,46" path="m7158,1635l7093,1680,7093,1680e" filled="f" stroked="t" strokeweight=".64pt" strokecolor="#696B6D">
                <v:path arrowok="t"/>
              </v:shape>
            </v:group>
            <v:group style="position:absolute;left:7158;top:2080;width:57;height:50" coordorigin="7158,2080" coordsize="57,50">
              <v:shape style="position:absolute;left:7158;top:2080;width:57;height:50" coordorigin="7158,2080" coordsize="57,50" path="m7158,2080l7215,2130,7215,2130e" filled="f" stroked="t" strokeweight=".64pt" strokecolor="#696B6D">
                <v:path arrowok="t"/>
              </v:shape>
            </v:group>
            <v:group style="position:absolute;left:7082;top:1307;width:69;height:46" coordorigin="7082,1307" coordsize="69,46">
              <v:shape style="position:absolute;left:7082;top:1307;width:69;height:46" coordorigin="7082,1307" coordsize="69,46" path="m7150,1307l7082,1353,7082,1353e" filled="f" stroked="t" strokeweight=".64pt" strokecolor="#696B6D">
                <v:path arrowok="t"/>
              </v:shape>
            </v:group>
            <v:group style="position:absolute;left:7139;top:716;width:57;height:50" coordorigin="7139,716" coordsize="57,50">
              <v:shape style="position:absolute;left:7139;top:716;width:57;height:50" coordorigin="7139,716" coordsize="57,50" path="m7139,716l7196,766,7196,766e" filled="f" stroked="t" strokeweight=".64pt" strokecolor="#696B6D">
                <v:path arrowok="t"/>
              </v:shape>
            </v:group>
            <v:group style="position:absolute;left:7059;top:2671;width:69;height:42" coordorigin="7059,2671" coordsize="69,42">
              <v:shape style="position:absolute;left:7059;top:2671;width:69;height:42" coordorigin="7059,2671" coordsize="69,42" path="m7127,2671l7059,2713,7059,2713e" filled="f" stroked="t" strokeweight=".64pt" strokecolor="#696B6D">
                <v:path arrowok="t"/>
              </v:shape>
            </v:group>
            <v:group style="position:absolute;left:7127;top:1048;width:61;height:46" coordorigin="7127,1048" coordsize="61,46">
              <v:shape style="position:absolute;left:7127;top:1048;width:61;height:46" coordorigin="7127,1048" coordsize="61,46" path="m7127,1048l7188,1094,7188,1094e" filled="f" stroked="t" strokeweight=".64pt" strokecolor="#696B6D">
                <v:path arrowok="t"/>
              </v:shape>
            </v:group>
            <v:group style="position:absolute;left:7044;top:2340;width:72;height:46" coordorigin="7044,2340" coordsize="72,46">
              <v:shape style="position:absolute;left:7044;top:2340;width:72;height:46" coordorigin="7044,2340" coordsize="72,46" path="m7116,2340l7044,2385,7044,2385e" filled="f" stroked="t" strokeweight=".64pt" strokecolor="#696B6D">
                <v:path arrowok="t"/>
              </v:shape>
            </v:group>
            <v:group style="position:absolute;left:7116;top:1376;width:61;height:50" coordorigin="7116,1376" coordsize="61,50">
              <v:shape style="position:absolute;left:7116;top:1376;width:61;height:50" coordorigin="7116,1376" coordsize="61,50" path="m7116,1376l7177,1425,7177,1425e" filled="f" stroked="t" strokeweight=".64pt" strokecolor="#696B6D">
                <v:path arrowok="t"/>
              </v:shape>
            </v:group>
            <v:group style="position:absolute;left:7032;top:2012;width:72;height:42" coordorigin="7032,2012" coordsize="72,42">
              <v:shape style="position:absolute;left:7032;top:2012;width:72;height:42" coordorigin="7032,2012" coordsize="72,42" path="m7105,2012l7032,2054,7032,2054e" filled="f" stroked="t" strokeweight=".64pt" strokecolor="#696B6D">
                <v:path arrowok="t"/>
              </v:shape>
            </v:group>
            <v:group style="position:absolute;left:7105;top:1703;width:65;height:50" coordorigin="7105,1703" coordsize="65,50">
              <v:shape style="position:absolute;left:7105;top:1703;width:65;height:50" coordorigin="7105,1703" coordsize="65,50" path="m7105,1703l7169,1753,7169,1753e" filled="f" stroked="t" strokeweight=".64pt" strokecolor="#696B6D">
                <v:path arrowok="t"/>
              </v:shape>
            </v:group>
            <v:group style="position:absolute;left:7032;top:1661;width:72;height:42" coordorigin="7032,1661" coordsize="72,42">
              <v:shape style="position:absolute;left:7032;top:1661;width:72;height:42" coordorigin="7032,1661" coordsize="72,42" path="m7032,1661l7105,1703,7105,1703e" filled="f" stroked="t" strokeweight=".64pt" strokecolor="#696B6D">
                <v:path arrowok="t"/>
              </v:shape>
            </v:group>
            <v:group style="position:absolute;left:7021;top:1680;width:72;height:42" coordorigin="7021,1680" coordsize="72,42">
              <v:shape style="position:absolute;left:7021;top:1680;width:72;height:42" coordorigin="7021,1680" coordsize="72,42" path="m7093,1680l7021,1722,7021,1722e" filled="f" stroked="t" strokeweight=".64pt" strokecolor="#696B6D">
                <v:path arrowok="t"/>
              </v:shape>
            </v:group>
            <v:group style="position:absolute;left:7093;top:2035;width:65;height:46" coordorigin="7093,2035" coordsize="65,46">
              <v:shape style="position:absolute;left:7093;top:2035;width:65;height:46" coordorigin="7093,2035" coordsize="65,46" path="m7093,2035l7158,2080,7158,2080e" filled="f" stroked="t" strokeweight=".64pt" strokecolor="#696B6D">
                <v:path arrowok="t"/>
              </v:shape>
            </v:group>
            <v:group style="position:absolute;left:7044;top:1330;width:72;height:46" coordorigin="7044,1330" coordsize="72,46">
              <v:shape style="position:absolute;left:7044;top:1330;width:72;height:46" coordorigin="7044,1330" coordsize="72,46" path="m7044,1330l7116,1376,7116,1376e" filled="f" stroked="t" strokeweight=".64pt" strokecolor="#696B6D">
                <v:path arrowok="t"/>
              </v:shape>
            </v:group>
            <v:group style="position:absolute;left:7005;top:1353;width:76;height:42" coordorigin="7005,1353" coordsize="76,42">
              <v:shape style="position:absolute;left:7005;top:1353;width:76;height:42" coordorigin="7005,1353" coordsize="76,42" path="m7082,1353l7005,1395,7005,1395e" filled="f" stroked="t" strokeweight=".64pt" strokecolor="#696B6D">
                <v:path arrowok="t"/>
              </v:shape>
            </v:group>
            <v:group style="position:absolute;left:7070;top:671;width:69;height:46" coordorigin="7070,671" coordsize="69,46">
              <v:shape style="position:absolute;left:7070;top:671;width:69;height:46" coordorigin="7070,671" coordsize="69,46" path="m7070,671l7139,716,7139,716e" filled="f" stroked="t" strokeweight=".64pt" strokecolor="#696B6D">
                <v:path arrowok="t"/>
              </v:shape>
            </v:group>
            <v:group style="position:absolute;left:6979;top:2713;width:80;height:42" coordorigin="6979,2713" coordsize="80,42">
              <v:shape style="position:absolute;left:6979;top:2713;width:80;height:42" coordorigin="6979,2713" coordsize="80,42" path="m7059,2713l6979,2755,6979,2755e" filled="f" stroked="t" strokeweight=".64pt" strokecolor="#696B6D">
                <v:path arrowok="t"/>
              </v:shape>
            </v:group>
            <v:group style="position:absolute;left:7059;top:1002;width:69;height:46" coordorigin="7059,1002" coordsize="69,46">
              <v:shape style="position:absolute;left:7059;top:1002;width:69;height:46" coordorigin="7059,1002" coordsize="69,46" path="m7059,1002l7127,1048,7127,1048e" filled="f" stroked="t" strokeweight=".64pt" strokecolor="#696B6D">
                <v:path arrowok="t"/>
              </v:shape>
            </v:group>
            <v:group style="position:absolute;left:6964;top:2385;width:80;height:38" coordorigin="6964,2385" coordsize="80,38">
              <v:shape style="position:absolute;left:6964;top:2385;width:80;height:38" coordorigin="6964,2385" coordsize="80,38" path="m7044,2385l6964,2423,6964,2423e" filled="f" stroked="t" strokeweight=".64pt" strokecolor="#696B6D">
                <v:path arrowok="t"/>
              </v:shape>
            </v:group>
            <v:group style="position:absolute;left:6952;top:2054;width:80;height:42" coordorigin="6952,2054" coordsize="80,42">
              <v:shape style="position:absolute;left:6952;top:2054;width:80;height:42" coordorigin="6952,2054" coordsize="80,42" path="m7032,2054l6952,2096,6952,2096e" filled="f" stroked="t" strokeweight=".64pt" strokecolor="#696B6D">
                <v:path arrowok="t"/>
              </v:shape>
            </v:group>
            <v:group style="position:absolute;left:6937;top:1722;width:84;height:42" coordorigin="6937,1722" coordsize="84,42">
              <v:shape style="position:absolute;left:6937;top:1722;width:84;height:42" coordorigin="6937,1722" coordsize="84,42" path="m7021,1722l6937,1764,6937,1764e" filled="f" stroked="t" strokeweight=".64pt" strokecolor="#696B6D">
                <v:path arrowok="t"/>
              </v:shape>
            </v:group>
            <v:group style="position:absolute;left:7021;top:1993;width:72;height:42" coordorigin="7021,1993" coordsize="72,42">
              <v:shape style="position:absolute;left:7021;top:1993;width:72;height:42" coordorigin="7021,1993" coordsize="72,42" path="m7021,1993l7093,2035,7093,2035e" filled="f" stroked="t" strokeweight=".64pt" strokecolor="#696B6D">
                <v:path arrowok="t"/>
              </v:shape>
            </v:group>
            <v:group style="position:absolute;left:6922;top:1395;width:84;height:38" coordorigin="6922,1395" coordsize="84,38">
              <v:shape style="position:absolute;left:6922;top:1395;width:84;height:38" coordorigin="6922,1395" coordsize="84,38" path="m7005,1395l6922,1433,6922,1433e" filled="f" stroked="t" strokeweight=".64pt" strokecolor="#696B6D">
                <v:path arrowok="t"/>
              </v:shape>
            </v:group>
            <v:group style="position:absolute;left:6994;top:629;width:76;height:42" coordorigin="6994,629" coordsize="76,42">
              <v:shape style="position:absolute;left:6994;top:629;width:76;height:42" coordorigin="6994,629" coordsize="76,42" path="m6994,629l7070,671,7070,671e" filled="f" stroked="t" strokeweight=".64pt" strokecolor="#696B6D">
                <v:path arrowok="t"/>
              </v:shape>
            </v:group>
            <v:group style="position:absolute;left:6891;top:2755;width:88;height:38" coordorigin="6891,2755" coordsize="88,38">
              <v:shape style="position:absolute;left:6891;top:2755;width:88;height:38" coordorigin="6891,2755" coordsize="88,38" path="m6979,2755l6891,2793,6891,2793e" filled="f" stroked="t" strokeweight=".64pt" strokecolor="#696B6D">
                <v:path arrowok="t"/>
              </v:shape>
            </v:group>
            <v:group style="position:absolute;left:6979;top:960;width:80;height:42" coordorigin="6979,960" coordsize="80,42">
              <v:shape style="position:absolute;left:6979;top:960;width:80;height:42" coordorigin="6979,960" coordsize="80,42" path="m6979,960l7059,1002,7059,1002e" filled="f" stroked="t" strokeweight=".64pt" strokecolor="#696B6D">
                <v:path arrowok="t"/>
              </v:shape>
            </v:group>
            <v:group style="position:absolute;left:6876;top:2423;width:88;height:38" coordorigin="6876,2423" coordsize="88,38">
              <v:shape style="position:absolute;left:6876;top:2423;width:88;height:38" coordorigin="6876,2423" coordsize="88,38" path="m6964,2423l6876,2462,6876,2462e" filled="f" stroked="t" strokeweight=".64pt" strokecolor="#696B6D">
                <v:path arrowok="t"/>
              </v:shape>
            </v:group>
            <v:group style="position:absolute;left:6964;top:1292;width:80;height:38" coordorigin="6964,1292" coordsize="80,38">
              <v:shape style="position:absolute;left:6964;top:1292;width:80;height:38" coordorigin="6964,1292" coordsize="80,38" path="m6964,1292l7044,1330,7044,1330e" filled="f" stroked="t" strokeweight=".64pt" strokecolor="#696B6D">
                <v:path arrowok="t"/>
              </v:shape>
            </v:group>
            <v:group style="position:absolute;left:6861;top:2096;width:91;height:34" coordorigin="6861,2096" coordsize="91,34">
              <v:shape style="position:absolute;left:6861;top:2096;width:91;height:34" coordorigin="6861,2096" coordsize="91,34" path="m6952,2096l6861,2130,6861,2130e" filled="f" stroked="t" strokeweight=".64pt" strokecolor="#696B6D">
                <v:path arrowok="t"/>
              </v:shape>
            </v:group>
            <v:group style="position:absolute;left:6948;top:1623;width:84;height:38" coordorigin="6948,1623" coordsize="84,38">
              <v:shape style="position:absolute;left:6948;top:1623;width:84;height:38" coordorigin="6948,1623" coordsize="84,38" path="m6948,1623l7032,1661,7032,1661e" filled="f" stroked="t" strokeweight=".64pt" strokecolor="#696B6D">
                <v:path arrowok="t"/>
              </v:shape>
            </v:group>
            <v:group style="position:absolute;left:6845;top:1764;width:91;height:34" coordorigin="6845,1764" coordsize="91,34">
              <v:shape style="position:absolute;left:6845;top:1764;width:91;height:34" coordorigin="6845,1764" coordsize="91,34" path="m6937,1764l6845,1799,6845,1799e" filled="f" stroked="t" strokeweight=".64pt" strokecolor="#696B6D">
                <v:path arrowok="t"/>
              </v:shape>
            </v:group>
            <v:group style="position:absolute;left:6937;top:1951;width:84;height:42" coordorigin="6937,1951" coordsize="84,42">
              <v:shape style="position:absolute;left:6937;top:1951;width:84;height:42" coordorigin="6937,1951" coordsize="84,42" path="m6937,1951l7021,1993,7021,1993e" filled="f" stroked="t" strokeweight=".64pt" strokecolor="#696B6D">
                <v:path arrowok="t"/>
              </v:shape>
            </v:group>
            <v:group style="position:absolute;left:6826;top:1433;width:95;height:34" coordorigin="6826,1433" coordsize="95,34">
              <v:shape style="position:absolute;left:6826;top:1433;width:95;height:34" coordorigin="6826,1433" coordsize="95,34" path="m6922,1433l6826,1467,6826,1467e" filled="f" stroked="t" strokeweight=".64pt" strokecolor="#696B6D">
                <v:path arrowok="t"/>
              </v:shape>
            </v:group>
            <v:group style="position:absolute;left:6906;top:595;width:88;height:34" coordorigin="6906,595" coordsize="88,34">
              <v:shape style="position:absolute;left:6906;top:595;width:88;height:34" coordorigin="6906,595" coordsize="88,34" path="m6906,595l6994,629,6994,629e" filled="f" stroked="t" strokeweight=".64pt" strokecolor="#696B6D">
                <v:path arrowok="t"/>
              </v:shape>
            </v:group>
            <v:group style="position:absolute;left:6796;top:2793;width:95;height:30" coordorigin="6796,2793" coordsize="95,30">
              <v:shape style="position:absolute;left:6796;top:2793;width:95;height:30" coordorigin="6796,2793" coordsize="95,30" path="m6891,2793l6796,2824,6796,2824e" filled="f" stroked="t" strokeweight=".64pt" strokecolor="#696B6D">
                <v:path arrowok="t"/>
              </v:shape>
            </v:group>
            <v:group style="position:absolute;left:6891;top:922;width:88;height:38" coordorigin="6891,922" coordsize="88,38">
              <v:shape style="position:absolute;left:6891;top:922;width:88;height:38" coordorigin="6891,922" coordsize="88,38" path="m6891,922l6979,960,6979,960e" filled="f" stroked="t" strokeweight=".64pt" strokecolor="#696B6D">
                <v:path arrowok="t"/>
              </v:shape>
            </v:group>
            <v:group style="position:absolute;left:6781;top:2462;width:95;height:30" coordorigin="6781,2462" coordsize="95,30">
              <v:shape style="position:absolute;left:6781;top:2462;width:95;height:30" coordorigin="6781,2462" coordsize="95,30" path="m6876,2462l6781,2492,6781,2492e" filled="f" stroked="t" strokeweight=".64pt" strokecolor="#696B6D">
                <v:path arrowok="t"/>
              </v:shape>
            </v:group>
            <v:group style="position:absolute;left:6876;top:1254;width:88;height:38" coordorigin="6876,1254" coordsize="88,38">
              <v:shape style="position:absolute;left:6876;top:1254;width:88;height:38" coordorigin="6876,1254" coordsize="88,38" path="m6876,1254l6964,1292,6964,1292e" filled="f" stroked="t" strokeweight=".64pt" strokecolor="#696B6D">
                <v:path arrowok="t"/>
              </v:shape>
            </v:group>
            <v:group style="position:absolute;left:6762;top:2130;width:99;height:30" coordorigin="6762,2130" coordsize="99,30">
              <v:shape style="position:absolute;left:6762;top:2130;width:99;height:30" coordorigin="6762,2130" coordsize="99,30" path="m6861,2130l6762,2160,6762,2160e" filled="f" stroked="t" strokeweight=".64pt" strokecolor="#696B6D">
                <v:path arrowok="t"/>
              </v:shape>
            </v:group>
            <v:group style="position:absolute;left:6861;top:1585;width:88;height:38" coordorigin="6861,1585" coordsize="88,38">
              <v:shape style="position:absolute;left:6861;top:1585;width:88;height:38" coordorigin="6861,1585" coordsize="88,38" path="m6861,1585l6948,1623,6948,1623e" filled="f" stroked="t" strokeweight=".64pt" strokecolor="#696B6D">
                <v:path arrowok="t"/>
              </v:shape>
            </v:group>
            <v:group style="position:absolute;left:6746;top:1799;width:99;height:27" coordorigin="6746,1799" coordsize="99,27">
              <v:shape style="position:absolute;left:6746;top:1799;width:99;height:27" coordorigin="6746,1799" coordsize="99,27" path="m6845,1799l6746,1825,6746,1825e" filled="f" stroked="t" strokeweight=".64pt" strokecolor="#696B6D">
                <v:path arrowok="t"/>
              </v:shape>
            </v:group>
            <v:group style="position:absolute;left:6845;top:1917;width:91;height:34" coordorigin="6845,1917" coordsize="91,34">
              <v:shape style="position:absolute;left:6845;top:1917;width:91;height:34" coordorigin="6845,1917" coordsize="91,34" path="m6845,1917l6937,1951,6937,1951e" filled="f" stroked="t" strokeweight=".64pt" strokecolor="#696B6D">
                <v:path arrowok="t"/>
              </v:shape>
            </v:group>
            <v:group style="position:absolute;left:6727;top:1467;width:99;height:27" coordorigin="6727,1467" coordsize="99,27">
              <v:shape style="position:absolute;left:6727;top:1467;width:99;height:27" coordorigin="6727,1467" coordsize="99,27" path="m6826,1467l6727,1494,6727,1494e" filled="f" stroked="t" strokeweight=".64pt" strokecolor="#696B6D">
                <v:path arrowok="t"/>
              </v:shape>
            </v:group>
            <v:group style="position:absolute;left:6811;top:560;width:95;height:34" coordorigin="6811,560" coordsize="95,34">
              <v:shape style="position:absolute;left:6811;top:560;width:95;height:34" coordorigin="6811,560" coordsize="95,34" path="m6811,560l6906,595,6906,595e" filled="f" stroked="t" strokeweight=".64pt" strokecolor="#696B6D">
                <v:path arrowok="t"/>
              </v:shape>
            </v:group>
            <v:group style="position:absolute;left:6693;top:2824;width:103;height:27" coordorigin="6693,2824" coordsize="103,27">
              <v:shape style="position:absolute;left:6693;top:2824;width:103;height:27" coordorigin="6693,2824" coordsize="103,27" path="m6796,2824l6693,2850,6693,2850e" filled="f" stroked="t" strokeweight=".64pt" strokecolor="#696B6D">
                <v:path arrowok="t"/>
              </v:shape>
            </v:group>
            <v:group style="position:absolute;left:6796;top:892;width:95;height:30" coordorigin="6796,892" coordsize="95,30">
              <v:shape style="position:absolute;left:6796;top:892;width:95;height:30" coordorigin="6796,892" coordsize="95,30" path="m6796,892l6891,922,6891,922e" filled="f" stroked="t" strokeweight=".64pt" strokecolor="#696B6D">
                <v:path arrowok="t"/>
              </v:shape>
            </v:group>
            <v:group style="position:absolute;left:6678;top:2492;width:103;height:27" coordorigin="6678,2492" coordsize="103,27">
              <v:shape style="position:absolute;left:6678;top:2492;width:103;height:27" coordorigin="6678,2492" coordsize="103,27" path="m6781,2492l6678,2519,6678,2519e" filled="f" stroked="t" strokeweight=".64pt" strokecolor="#696B6D">
                <v:path arrowok="t"/>
              </v:shape>
            </v:group>
            <v:group style="position:absolute;left:6781;top:1223;width:95;height:30" coordorigin="6781,1223" coordsize="95,30">
              <v:shape style="position:absolute;left:6781;top:1223;width:95;height:30" coordorigin="6781,1223" coordsize="95,30" path="m6781,1223l6876,1254,6876,1254e" filled="f" stroked="t" strokeweight=".64pt" strokecolor="#696B6D">
                <v:path arrowok="t"/>
              </v:shape>
            </v:group>
            <v:group style="position:absolute;left:6659;top:2160;width:103;height:23" coordorigin="6659,2160" coordsize="103,23">
              <v:shape style="position:absolute;left:6659;top:2160;width:103;height:23" coordorigin="6659,2160" coordsize="103,23" path="m6762,2160l6659,2183,6659,2183e" filled="f" stroked="t" strokeweight=".64pt" strokecolor="#696B6D">
                <v:path arrowok="t"/>
              </v:shape>
            </v:group>
            <v:group style="position:absolute;left:6762;top:1555;width:99;height:30" coordorigin="6762,1555" coordsize="99,30">
              <v:shape style="position:absolute;left:6762;top:1555;width:99;height:30" coordorigin="6762,1555" coordsize="99,30" path="m6762,1555l6861,1585,6861,1585e" filled="f" stroked="t" strokeweight=".64pt" strokecolor="#696B6D">
                <v:path arrowok="t"/>
              </v:shape>
            </v:group>
            <v:group style="position:absolute;left:6640;top:1825;width:107;height:27" coordorigin="6640,1825" coordsize="107,27">
              <v:shape style="position:absolute;left:6640;top:1825;width:107;height:27" coordorigin="6640,1825" coordsize="107,27" path="m6746,1825l6640,1852,6640,1852e" filled="f" stroked="t" strokeweight=".64pt" strokecolor="#696B6D">
                <v:path arrowok="t"/>
              </v:shape>
            </v:group>
            <v:group style="position:absolute;left:6746;top:1890;width:99;height:27" coordorigin="6746,1890" coordsize="99,27">
              <v:shape style="position:absolute;left:6746;top:1890;width:99;height:27" coordorigin="6746,1890" coordsize="99,27" path="m6746,1890l6845,1917,6845,1917e" filled="f" stroked="t" strokeweight=".64pt" strokecolor="#696B6D">
                <v:path arrowok="t"/>
              </v:shape>
            </v:group>
            <v:group style="position:absolute;left:6621;top:1494;width:107;height:23" coordorigin="6621,1494" coordsize="107,23">
              <v:shape style="position:absolute;left:6621;top:1494;width:107;height:23" coordorigin="6621,1494" coordsize="107,23" path="m6727,1494l6621,1517,6621,1517e" filled="f" stroked="t" strokeweight=".64pt" strokecolor="#696B6D">
                <v:path arrowok="t"/>
              </v:shape>
            </v:group>
            <v:group style="position:absolute;left:6712;top:534;width:99;height:27" coordorigin="6712,534" coordsize="99,27">
              <v:shape style="position:absolute;left:6712;top:534;width:99;height:27" coordorigin="6712,534" coordsize="99,27" path="m6712,534l6811,560,6811,560e" filled="f" stroked="t" strokeweight=".64pt" strokecolor="#696B6D">
                <v:path arrowok="t"/>
              </v:shape>
            </v:group>
            <v:group style="position:absolute;left:6586;top:2850;width:107;height:23" coordorigin="6586,2850" coordsize="107,23">
              <v:shape style="position:absolute;left:6586;top:2850;width:107;height:23" coordorigin="6586,2850" coordsize="107,23" path="m6693,2850l6586,2873,6586,2873e" filled="f" stroked="t" strokeweight=".64pt" strokecolor="#696B6D">
                <v:path arrowok="t"/>
              </v:shape>
            </v:group>
            <v:group style="position:absolute;left:6693;top:865;width:103;height:27" coordorigin="6693,865" coordsize="103,27">
              <v:shape style="position:absolute;left:6693;top:865;width:103;height:27" coordorigin="6693,865" coordsize="103,27" path="m6693,865l6796,892,6796,892e" filled="f" stroked="t" strokeweight=".64pt" strokecolor="#696B6D">
                <v:path arrowok="t"/>
              </v:shape>
            </v:group>
            <v:group style="position:absolute;left:6567;top:2519;width:110;height:19" coordorigin="6567,2519" coordsize="110,19">
              <v:shape style="position:absolute;left:6567;top:2519;width:110;height:19" coordorigin="6567,2519" coordsize="110,19" path="m6678,2519l6567,2538,6567,2538e" filled="f" stroked="t" strokeweight=".64pt" strokecolor="#696B6D">
                <v:path arrowok="t"/>
              </v:shape>
            </v:group>
            <v:group style="position:absolute;left:6678;top:1197;width:103;height:27" coordorigin="6678,1197" coordsize="103,27">
              <v:shape style="position:absolute;left:6678;top:1197;width:103;height:27" coordorigin="6678,1197" coordsize="103,27" path="m6678,1197l6781,1223,6781,1223e" filled="f" stroked="t" strokeweight=".64pt" strokecolor="#696B6D">
                <v:path arrowok="t"/>
              </v:shape>
            </v:group>
            <v:group style="position:absolute;left:6548;top:2183;width:110;height:19" coordorigin="6548,2183" coordsize="110,19">
              <v:shape style="position:absolute;left:6548;top:2183;width:110;height:19" coordorigin="6548,2183" coordsize="110,19" path="m6659,2183l6548,2202,6548,2202e" filled="f" stroked="t" strokeweight=".64pt" strokecolor="#696B6D">
                <v:path arrowok="t"/>
              </v:shape>
            </v:group>
            <v:group style="position:absolute;left:6659;top:1532;width:103;height:23" coordorigin="6659,1532" coordsize="103,23">
              <v:shape style="position:absolute;left:6659;top:1532;width:103;height:23" coordorigin="6659,1532" coordsize="103,23" path="m6659,1532l6762,1555,6762,1555e" filled="f" stroked="t" strokeweight=".64pt" strokecolor="#696B6D">
                <v:path arrowok="t"/>
              </v:shape>
            </v:group>
            <v:group style="position:absolute;left:6529;top:1852;width:110;height:19" coordorigin="6529,1852" coordsize="110,19">
              <v:shape style="position:absolute;left:6529;top:1852;width:110;height:19" coordorigin="6529,1852" coordsize="110,19" path="m6640,1852l6529,1871,6529,1871e" filled="f" stroked="t" strokeweight=".64pt" strokecolor="#696B6D">
                <v:path arrowok="t"/>
              </v:shape>
            </v:group>
            <v:group style="position:absolute;left:6640;top:1863;width:107;height:27" coordorigin="6640,1863" coordsize="107,27">
              <v:shape style="position:absolute;left:6640;top:1863;width:107;height:27" coordorigin="6640,1863" coordsize="107,27" path="m6640,1863l6746,1890,6746,1890e" filled="f" stroked="t" strokeweight=".64pt" strokecolor="#696B6D">
                <v:path arrowok="t"/>
              </v:shape>
            </v:group>
            <v:group style="position:absolute;left:6548;top:1513;width:110;height:19" coordorigin="6548,1513" coordsize="110,19">
              <v:shape style="position:absolute;left:6548;top:1513;width:110;height:19" coordorigin="6548,1513" coordsize="110,19" path="m6548,1513l6659,1532,6659,1532e" filled="f" stroked="t" strokeweight=".64pt" strokecolor="#696B6D">
                <v:path arrowok="t"/>
              </v:shape>
            </v:group>
            <v:group style="position:absolute;left:6510;top:1517;width:110;height:19" coordorigin="6510,1517" coordsize="110,19">
              <v:shape style="position:absolute;left:6510;top:1517;width:110;height:19" coordorigin="6510,1517" coordsize="110,19" path="m6621,1517l6510,1536,6510,1536e" filled="f" stroked="t" strokeweight=".64pt" strokecolor="#696B6D">
                <v:path arrowok="t"/>
              </v:shape>
            </v:group>
            <v:group style="position:absolute;left:6605;top:511;width:107;height:23" coordorigin="6605,511" coordsize="107,23">
              <v:shape style="position:absolute;left:6605;top:511;width:107;height:23" coordorigin="6605,511" coordsize="107,23" path="m6605,511l6712,534,6712,534e" filled="f" stroked="t" strokeweight=".64pt" strokecolor="#696B6D">
                <v:path arrowok="t"/>
              </v:shape>
            </v:group>
            <v:group style="position:absolute;left:6472;top:2873;width:114;height:15" coordorigin="6472,2873" coordsize="114,15">
              <v:shape style="position:absolute;left:6472;top:2873;width:114;height:15" coordorigin="6472,2873" coordsize="114,15" path="m6586,2873l6472,2888,6472,2888e" filled="f" stroked="t" strokeweight=".64pt" strokecolor="#696B6D">
                <v:path arrowok="t"/>
              </v:shape>
            </v:group>
            <v:group style="position:absolute;left:6586;top:842;width:107;height:23" coordorigin="6586,842" coordsize="107,23">
              <v:shape style="position:absolute;left:6586;top:842;width:107;height:23" coordorigin="6586,842" coordsize="107,23" path="m6586,842l6693,865,6693,865e" filled="f" stroked="t" strokeweight=".64pt" strokecolor="#696B6D">
                <v:path arrowok="t"/>
              </v:shape>
            </v:group>
            <v:group style="position:absolute;left:6453;top:2538;width:114;height:15" coordorigin="6453,2538" coordsize="114,15">
              <v:shape style="position:absolute;left:6453;top:2538;width:114;height:15" coordorigin="6453,2538" coordsize="114,15" path="m6567,2538l6453,2553,6453,2553e" filled="f" stroked="t" strokeweight=".64pt" strokecolor="#696B6D">
                <v:path arrowok="t"/>
              </v:shape>
            </v:group>
            <v:group style="position:absolute;left:6567;top:1177;width:110;height:19" coordorigin="6567,1177" coordsize="110,19">
              <v:shape style="position:absolute;left:6567;top:1177;width:110;height:19" coordorigin="6567,1177" coordsize="110,19" path="m6567,1177l6678,1197,6678,1197e" filled="f" stroked="t" strokeweight=".64pt" strokecolor="#696B6D">
                <v:path arrowok="t"/>
              </v:shape>
            </v:group>
            <v:group style="position:absolute;left:6434;top:2202;width:114;height:15" coordorigin="6434,2202" coordsize="114,15">
              <v:shape style="position:absolute;left:6434;top:2202;width:114;height:15" coordorigin="6434,2202" coordsize="114,15" path="m6548,2202l6434,2218,6434,2218e" filled="f" stroked="t" strokeweight=".64pt" strokecolor="#696B6D">
                <v:path arrowok="t"/>
              </v:shape>
            </v:group>
            <v:group style="position:absolute;left:6415;top:1871;width:114;height:11" coordorigin="6415,1871" coordsize="114,11">
              <v:shape style="position:absolute;left:6415;top:1871;width:114;height:11" coordorigin="6415,1871" coordsize="114,11" path="m6529,1871l6415,1882,6415,1882e" filled="f" stroked="t" strokeweight=".64pt" strokecolor="#696B6D">
                <v:path arrowok="t"/>
              </v:shape>
            </v:group>
            <v:group style="position:absolute;left:6529;top:1848;width:110;height:15" coordorigin="6529,1848" coordsize="110,15">
              <v:shape style="position:absolute;left:6529;top:1848;width:110;height:15" coordorigin="6529,1848" coordsize="110,15" path="m6529,1848l6640,1863,6640,1863e" filled="f" stroked="t" strokeweight=".64pt" strokecolor="#696B6D">
                <v:path arrowok="t"/>
              </v:shape>
            </v:group>
            <v:group style="position:absolute;left:6396;top:1536;width:114;height:11" coordorigin="6396,1536" coordsize="114,11">
              <v:shape style="position:absolute;left:6396;top:1536;width:114;height:11" coordorigin="6396,1536" coordsize="114,11" path="m6510,1536l6396,1547,6396,1547e" filled="f" stroked="t" strokeweight=".64pt" strokecolor="#696B6D">
                <v:path arrowok="t"/>
              </v:shape>
            </v:group>
            <v:group style="position:absolute;left:6491;top:492;width:114;height:19" coordorigin="6491,492" coordsize="114,19">
              <v:shape style="position:absolute;left:6491;top:492;width:114;height:19" coordorigin="6491,492" coordsize="114,19" path="m6491,492l6605,511,6605,511e" filled="f" stroked="t" strokeweight=".64pt" strokecolor="#696B6D">
                <v:path arrowok="t"/>
              </v:shape>
            </v:group>
            <v:group style="position:absolute;left:6358;top:2888;width:114;height:8" coordorigin="6358,2888" coordsize="114,8">
              <v:shape style="position:absolute;left:6358;top:2888;width:114;height:8" coordorigin="6358,2888" coordsize="114,8" path="m6472,2888l6358,2896,6358,2896e" filled="f" stroked="t" strokeweight=".64pt" strokecolor="#696B6D">
                <v:path arrowok="t"/>
              </v:shape>
            </v:group>
            <v:group style="position:absolute;left:6472;top:827;width:114;height:15" coordorigin="6472,827" coordsize="114,15">
              <v:shape style="position:absolute;left:6472;top:827;width:114;height:15" coordorigin="6472,827" coordsize="114,15" path="m6472,827l6586,842,6586,842e" filled="f" stroked="t" strokeweight=".64pt" strokecolor="#696B6D">
                <v:path arrowok="t"/>
              </v:shape>
            </v:group>
            <v:group style="position:absolute;left:6339;top:2553;width:114;height:8" coordorigin="6339,2553" coordsize="114,8">
              <v:shape style="position:absolute;left:6339;top:2553;width:114;height:8" coordorigin="6339,2553" coordsize="114,8" path="m6453,2553l6339,2561,6339,2561e" filled="f" stroked="t" strokeweight=".64pt" strokecolor="#696B6D">
                <v:path arrowok="t"/>
              </v:shape>
            </v:group>
            <v:group style="position:absolute;left:6453;top:1162;width:114;height:15" coordorigin="6453,1162" coordsize="114,15">
              <v:shape style="position:absolute;left:6453;top:1162;width:114;height:15" coordorigin="6453,1162" coordsize="114,15" path="m6453,1162l6567,1177,6567,1177e" filled="f" stroked="t" strokeweight=".64pt" strokecolor="#696B6D">
                <v:path arrowok="t"/>
              </v:shape>
            </v:group>
            <v:group style="position:absolute;left:6320;top:2218;width:114;height:8" coordorigin="6320,2218" coordsize="114,8">
              <v:shape style="position:absolute;left:6320;top:2218;width:114;height:8" coordorigin="6320,2218" coordsize="114,8" path="m6434,2218l6320,2225,6320,2225e" filled="f" stroked="t" strokeweight=".64pt" strokecolor="#696B6D">
                <v:path arrowok="t"/>
              </v:shape>
            </v:group>
            <v:group style="position:absolute;left:6434;top:1498;width:114;height:15" coordorigin="6434,1498" coordsize="114,15">
              <v:shape style="position:absolute;left:6434;top:1498;width:114;height:15" coordorigin="6434,1498" coordsize="114,15" path="m6434,1498l6548,1513,6548,1513e" filled="f" stroked="t" strokeweight=".64pt" strokecolor="#696B6D">
                <v:path arrowok="t"/>
              </v:shape>
            </v:group>
            <v:group style="position:absolute;left:6297;top:1882;width:118;height:8" coordorigin="6297,1882" coordsize="118,8">
              <v:shape style="position:absolute;left:6297;top:1882;width:118;height:8" coordorigin="6297,1882" coordsize="118,8" path="m6415,1882l6297,1890,6297,1890e" filled="f" stroked="t" strokeweight=".64pt" strokecolor="#696B6D">
                <v:path arrowok="t"/>
              </v:shape>
            </v:group>
            <v:group style="position:absolute;left:6415;top:1833;width:114;height:15" coordorigin="6415,1833" coordsize="114,15">
              <v:shape style="position:absolute;left:6415;top:1833;width:114;height:15" coordorigin="6415,1833" coordsize="114,15" path="m6415,1833l6529,1848,6529,1848e" filled="f" stroked="t" strokeweight=".64pt" strokecolor="#696B6D">
                <v:path arrowok="t"/>
              </v:shape>
            </v:group>
            <v:group style="position:absolute;left:6278;top:1547;width:118;height:4" coordorigin="6278,1547" coordsize="118,4">
              <v:shape style="position:absolute;left:6278;top:1547;width:118;height:4" coordorigin="6278,1547" coordsize="118,4" path="m6396,1547l6278,1551,6278,1551e" filled="f" stroked="t" strokeweight=".64pt" strokecolor="#696B6D">
                <v:path arrowok="t"/>
              </v:shape>
            </v:group>
            <v:group style="position:absolute;left:6377;top:484;width:114;height:8" coordorigin="6377,484" coordsize="114,8">
              <v:shape style="position:absolute;left:6377;top:484;width:114;height:8" coordorigin="6377,484" coordsize="114,8" path="m6377,484l6491,492,6491,492e" filled="f" stroked="t" strokeweight=".64pt" strokecolor="#696B6D">
                <v:path arrowok="t"/>
              </v:shape>
            </v:group>
            <v:group style="position:absolute;left:6240;top:2896;width:118;height:4" coordorigin="6240,2896" coordsize="118,4">
              <v:shape style="position:absolute;left:6240;top:2896;width:118;height:4" coordorigin="6240,2896" coordsize="118,4" path="m6358,2896l6240,2900,6240,2900e" filled="f" stroked="t" strokeweight=".64pt" strokecolor="#696B6D">
                <v:path arrowok="t"/>
              </v:shape>
            </v:group>
            <v:group style="position:absolute;left:6358;top:819;width:114;height:8" coordorigin="6358,819" coordsize="114,8">
              <v:shape style="position:absolute;left:6358;top:819;width:114;height:8" coordorigin="6358,819" coordsize="114,8" path="m6358,819l6472,827,6472,827e" filled="f" stroked="t" strokeweight=".64pt" strokecolor="#696B6D">
                <v:path arrowok="t"/>
              </v:shape>
            </v:group>
            <v:group style="position:absolute;left:6221;top:2561;width:118;height:4" coordorigin="6221,2561" coordsize="118,4">
              <v:shape style="position:absolute;left:6221;top:2561;width:118;height:4" coordorigin="6221,2561" coordsize="118,4" path="m6339,2561l6221,2564,6221,2564e" filled="f" stroked="t" strokeweight=".64pt" strokecolor="#696B6D">
                <v:path arrowok="t"/>
              </v:shape>
            </v:group>
            <v:group style="position:absolute;left:6339;top:1155;width:114;height:8" coordorigin="6339,1155" coordsize="114,8">
              <v:shape style="position:absolute;left:6339;top:1155;width:114;height:8" coordorigin="6339,1155" coordsize="114,8" path="m6339,1155l6453,1162,6453,1162e" filled="f" stroked="t" strokeweight=".64pt" strokecolor="#696B6D">
                <v:path arrowok="t"/>
              </v:shape>
            </v:group>
            <v:group style="position:absolute;left:6202;top:2225;width:118;height:2" coordorigin="6202,2225" coordsize="118,2">
              <v:shape style="position:absolute;left:6202;top:2225;width:118;height:2" coordorigin="6202,2225" coordsize="118,0" path="m6320,2225l6202,2225,6202,2225e" filled="f" stroked="t" strokeweight=".64pt" strokecolor="#696B6D">
                <v:path arrowok="t"/>
              </v:shape>
            </v:group>
            <v:group style="position:absolute;left:6320;top:1490;width:114;height:8" coordorigin="6320,1490" coordsize="114,8">
              <v:shape style="position:absolute;left:6320;top:1490;width:114;height:8" coordorigin="6320,1490" coordsize="114,8" path="m6320,1490l6434,1498,6434,1498e" filled="f" stroked="t" strokeweight=".64pt" strokecolor="#696B6D">
                <v:path arrowok="t"/>
              </v:shape>
            </v:group>
            <v:group style="position:absolute;left:6179;top:1890;width:118;height:2" coordorigin="6179,1890" coordsize="118,2">
              <v:shape style="position:absolute;left:6179;top:1890;width:118;height:2" coordorigin="6179,1890" coordsize="118,0" path="m6297,1890l6179,1890,6179,1890e" filled="f" stroked="t" strokeweight=".64pt" strokecolor="#696B6D">
                <v:path arrowok="t"/>
              </v:shape>
            </v:group>
            <v:group style="position:absolute;left:6297;top:1825;width:118;height:8" coordorigin="6297,1825" coordsize="118,8">
              <v:shape style="position:absolute;left:6297;top:1825;width:118;height:8" coordorigin="6297,1825" coordsize="118,8" path="m6297,1825l6415,1833,6415,1833e" filled="f" stroked="t" strokeweight=".64pt" strokecolor="#696B6D">
                <v:path arrowok="t"/>
              </v:shape>
            </v:group>
            <v:group style="position:absolute;left:6160;top:1551;width:118;height:2" coordorigin="6160,1551" coordsize="118,2">
              <v:shape style="position:absolute;left:6160;top:1551;width:118;height:2" coordorigin="6160,1551" coordsize="118,0" path="m6278,1551l6160,1551,6160,1551e" filled="f" stroked="t" strokeweight=".64pt" strokecolor="#696B6D">
                <v:path arrowok="t"/>
              </v:shape>
            </v:group>
            <v:group style="position:absolute;left:6259;top:476;width:118;height:8" coordorigin="6259,476" coordsize="118,8">
              <v:shape style="position:absolute;left:6259;top:476;width:118;height:8" coordorigin="6259,476" coordsize="118,8" path="m6259,476l6377,484,6377,484e" filled="f" stroked="t" strokeweight=".64pt" strokecolor="#696B6D">
                <v:path arrowok="t"/>
              </v:shape>
            </v:group>
            <v:group style="position:absolute;left:6122;top:2900;width:118;height:2" coordorigin="6122,2900" coordsize="118,2">
              <v:shape style="position:absolute;left:6122;top:2900;width:118;height:2" coordorigin="6122,2900" coordsize="118,0" path="m6240,2900l6122,2900,6122,2900e" filled="f" stroked="t" strokeweight=".64pt" strokecolor="#696B6D">
                <v:path arrowok="t"/>
              </v:shape>
            </v:group>
            <v:group style="position:absolute;left:6240;top:816;width:118;height:4" coordorigin="6240,816" coordsize="118,4">
              <v:shape style="position:absolute;left:6240;top:816;width:118;height:4" coordorigin="6240,816" coordsize="118,4" path="m6240,816l6358,819,6358,819e" filled="f" stroked="t" strokeweight=".64pt" strokecolor="#696B6D">
                <v:path arrowok="t"/>
              </v:shape>
            </v:group>
            <v:group style="position:absolute;left:6102;top:2561;width:118;height:4" coordorigin="6102,2561" coordsize="118,4">
              <v:shape style="position:absolute;left:6102;top:2561;width:118;height:4" coordorigin="6102,2561" coordsize="118,4" path="m6221,2564l6102,2561,6102,2561e" filled="f" stroked="t" strokeweight=".64pt" strokecolor="#696B6D">
                <v:path arrowok="t"/>
              </v:shape>
            </v:group>
            <v:group style="position:absolute;left:6221;top:1151;width:118;height:4" coordorigin="6221,1151" coordsize="118,4">
              <v:shape style="position:absolute;left:6221;top:1151;width:118;height:4" coordorigin="6221,1151" coordsize="118,4" path="m6221,1151l6339,1155,6339,1155e" filled="f" stroked="t" strokeweight=".64pt" strokecolor="#696B6D">
                <v:path arrowok="t"/>
              </v:shape>
            </v:group>
            <v:group style="position:absolute;left:6080;top:2221;width:122;height:4" coordorigin="6080,2221" coordsize="122,4">
              <v:shape style="position:absolute;left:6080;top:2221;width:122;height:4" coordorigin="6080,2221" coordsize="122,4" path="m6202,2225l6080,2221,6080,2221e" filled="f" stroked="t" strokeweight=".64pt" strokecolor="#696B6D">
                <v:path arrowok="t"/>
              </v:shape>
            </v:group>
            <v:group style="position:absolute;left:6202;top:1490;width:118;height:2" coordorigin="6202,1490" coordsize="118,2">
              <v:shape style="position:absolute;left:6202;top:1490;width:118;height:2" coordorigin="6202,1490" coordsize="118,0" path="m6202,1490l6320,1490,6320,1490e" filled="f" stroked="t" strokeweight=".64pt" strokecolor="#696B6D">
                <v:path arrowok="t"/>
              </v:shape>
            </v:group>
            <v:group style="position:absolute;left:6061;top:1882;width:118;height:8" coordorigin="6061,1882" coordsize="118,8">
              <v:shape style="position:absolute;left:6061;top:1882;width:118;height:8" coordorigin="6061,1882" coordsize="118,8" path="m6179,1890l6061,1882,6061,1882e" filled="f" stroked="t" strokeweight=".64pt" strokecolor="#696B6D">
                <v:path arrowok="t"/>
              </v:shape>
            </v:group>
            <v:group style="position:absolute;left:6179;top:1825;width:118;height:2" coordorigin="6179,1825" coordsize="118,2">
              <v:shape style="position:absolute;left:6179;top:1825;width:118;height:2" coordorigin="6179,1825" coordsize="118,0" path="m6179,1825l6297,1825,6297,1825e" filled="f" stroked="t" strokeweight=".64pt" strokecolor="#696B6D">
                <v:path arrowok="t"/>
              </v:shape>
            </v:group>
            <v:group style="position:absolute;left:6042;top:1543;width:118;height:8" coordorigin="6042,1543" coordsize="118,8">
              <v:shape style="position:absolute;left:6042;top:1543;width:118;height:8" coordorigin="6042,1543" coordsize="118,8" path="m6160,1551l6042,1543,6042,1543e" filled="f" stroked="t" strokeweight=".64pt" strokecolor="#696B6D">
                <v:path arrowok="t"/>
              </v:shape>
            </v:group>
            <v:group style="position:absolute;left:6141;top:476;width:118;height:4" coordorigin="6141,476" coordsize="118,4">
              <v:shape style="position:absolute;left:6141;top:476;width:118;height:4" coordorigin="6141,476" coordsize="118,4" path="m6141,480l6259,476,6259,476e" filled="f" stroked="t" strokeweight=".64pt" strokecolor="#696B6D">
                <v:path arrowok="t"/>
              </v:shape>
            </v:group>
            <v:group style="position:absolute;left:6000;top:2888;width:122;height:11" coordorigin="6000,2888" coordsize="122,11">
              <v:shape style="position:absolute;left:6000;top:2888;width:122;height:11" coordorigin="6000,2888" coordsize="122,11" path="m6122,2900l6000,2888,6000,2888e" filled="f" stroked="t" strokeweight=".64pt" strokecolor="#696B6D">
                <v:path arrowok="t"/>
              </v:shape>
            </v:group>
            <v:group style="position:absolute;left:6122;top:816;width:118;height:2" coordorigin="6122,816" coordsize="118,2">
              <v:shape style="position:absolute;left:6122;top:816;width:118;height:2" coordorigin="6122,816" coordsize="118,0" path="m6122,816l6240,816,6240,816e" filled="f" stroked="t" strokeweight=".64pt" strokecolor="#696B6D">
                <v:path arrowok="t"/>
              </v:shape>
            </v:group>
            <v:group style="position:absolute;left:5981;top:2549;width:122;height:11" coordorigin="5981,2549" coordsize="122,11">
              <v:shape style="position:absolute;left:5981;top:2549;width:122;height:11" coordorigin="5981,2549" coordsize="122,11" path="m6102,2561l5981,2549,5981,2549e" filled="f" stroked="t" strokeweight=".64pt" strokecolor="#696B6D">
                <v:path arrowok="t"/>
              </v:shape>
            </v:group>
            <v:group style="position:absolute;left:6099;top:1151;width:122;height:4" coordorigin="6099,1151" coordsize="122,4">
              <v:shape style="position:absolute;left:6099;top:1151;width:122;height:4" coordorigin="6099,1151" coordsize="122,4" path="m6099,1155l6221,1151,6221,1151e" filled="f" stroked="t" strokeweight=".64pt" strokecolor="#696B6D">
                <v:path arrowok="t"/>
              </v:shape>
            </v:group>
            <v:group style="position:absolute;left:5961;top:2210;width:118;height:11" coordorigin="5961,2210" coordsize="118,11">
              <v:shape style="position:absolute;left:5961;top:2210;width:118;height:11" coordorigin="5961,2210" coordsize="118,11" path="m6080,2221l5961,2210,5961,2210e" filled="f" stroked="t" strokeweight=".64pt" strokecolor="#696B6D">
                <v:path arrowok="t"/>
              </v:shape>
            </v:group>
            <v:group style="position:absolute;left:6080;top:1490;width:122;height:4" coordorigin="6080,1490" coordsize="122,4">
              <v:shape style="position:absolute;left:6080;top:1490;width:122;height:4" coordorigin="6080,1490" coordsize="122,4" path="m6080,1494l6202,1490,6202,1490e" filled="f" stroked="t" strokeweight=".64pt" strokecolor="#696B6D">
                <v:path arrowok="t"/>
              </v:shape>
            </v:group>
            <v:group style="position:absolute;left:5942;top:1871;width:118;height:11" coordorigin="5942,1871" coordsize="118,11">
              <v:shape style="position:absolute;left:5942;top:1871;width:118;height:11" coordorigin="5942,1871" coordsize="118,11" path="m6061,1882l5942,1871,5942,1871e" filled="f" stroked="t" strokeweight=".64pt" strokecolor="#696B6D">
                <v:path arrowok="t"/>
              </v:shape>
            </v:group>
            <v:group style="position:absolute;left:6061;top:1825;width:118;height:8" coordorigin="6061,1825" coordsize="118,8">
              <v:shape style="position:absolute;left:6061;top:1825;width:118;height:8" coordorigin="6061,1825" coordsize="118,8" path="m6061,1833l6179,1825,6179,1825e" filled="f" stroked="t" strokeweight=".64pt" strokecolor="#696B6D">
                <v:path arrowok="t"/>
              </v:shape>
            </v:group>
            <v:group style="position:absolute;left:5923;top:1532;width:118;height:11" coordorigin="5923,1532" coordsize="118,11">
              <v:shape style="position:absolute;left:5923;top:1532;width:118;height:11" coordorigin="5923,1532" coordsize="118,11" path="m6041,1543l5923,1532,5923,1532e" filled="f" stroked="t" strokeweight=".64pt" strokecolor="#696B6D">
                <v:path arrowok="t"/>
              </v:shape>
            </v:group>
            <v:group style="position:absolute;left:6022;top:480;width:118;height:8" coordorigin="6022,480" coordsize="118,8">
              <v:shape style="position:absolute;left:6022;top:480;width:118;height:8" coordorigin="6022,480" coordsize="118,8" path="m6022,488l6141,480,6141,480e" filled="f" stroked="t" strokeweight=".64pt" strokecolor="#696B6D">
                <v:path arrowok="t"/>
              </v:shape>
            </v:group>
            <v:group style="position:absolute;left:5885;top:2873;width:114;height:15" coordorigin="5885,2873" coordsize="114,15">
              <v:shape style="position:absolute;left:5885;top:2873;width:114;height:15" coordorigin="5885,2873" coordsize="114,15" path="m6000,2888l5885,2873,5885,2873e" filled="f" stroked="t" strokeweight=".64pt" strokecolor="#696B6D">
                <v:path arrowok="t"/>
              </v:shape>
            </v:group>
            <v:group style="position:absolute;left:6000;top:816;width:122;height:11" coordorigin="6000,816" coordsize="122,11">
              <v:shape style="position:absolute;left:6000;top:816;width:122;height:11" coordorigin="6000,816" coordsize="122,11" path="m6000,827l6122,816,6122,816e" filled="f" stroked="t" strokeweight=".64pt" strokecolor="#696B6D">
                <v:path arrowok="t"/>
              </v:shape>
            </v:group>
            <v:group style="position:absolute;left:5862;top:2534;width:118;height:15" coordorigin="5862,2534" coordsize="118,15">
              <v:shape style="position:absolute;left:5862;top:2534;width:118;height:15" coordorigin="5862,2534" coordsize="118,15" path="m5981,2549l5862,2534,5862,2534e" filled="f" stroked="t" strokeweight=".64pt" strokecolor="#696B6D">
                <v:path arrowok="t"/>
              </v:shape>
            </v:group>
            <v:group style="position:absolute;left:5981;top:1155;width:118;height:11" coordorigin="5981,1155" coordsize="118,11">
              <v:shape style="position:absolute;left:5981;top:1155;width:118;height:11" coordorigin="5981,1155" coordsize="118,11" path="m5981,1166l6099,1155,6099,1155e" filled="f" stroked="t" strokeweight=".64pt" strokecolor="#696B6D">
                <v:path arrowok="t"/>
              </v:shape>
            </v:group>
            <v:group style="position:absolute;left:5843;top:2195;width:118;height:15" coordorigin="5843,2195" coordsize="118,15">
              <v:shape style="position:absolute;left:5843;top:2195;width:118;height:15" coordorigin="5843,2195" coordsize="118,15" path="m5961,2210l5843,2195,5843,2195e" filled="f" stroked="t" strokeweight=".64pt" strokecolor="#696B6D">
                <v:path arrowok="t"/>
              </v:shape>
            </v:group>
            <v:group style="position:absolute;left:5961;top:1494;width:118;height:11" coordorigin="5961,1494" coordsize="118,11">
              <v:shape style="position:absolute;left:5961;top:1494;width:118;height:11" coordorigin="5961,1494" coordsize="118,11" path="m5961,1505l6080,1494,6080,1494e" filled="f" stroked="t" strokeweight=".64pt" strokecolor="#696B6D">
                <v:path arrowok="t"/>
              </v:shape>
            </v:group>
            <v:group style="position:absolute;left:5824;top:1856;width:118;height:15" coordorigin="5824,1856" coordsize="118,15">
              <v:shape style="position:absolute;left:5824;top:1856;width:118;height:15" coordorigin="5824,1856" coordsize="118,15" path="m5942,1871l5824,1856,5824,1856e" filled="f" stroked="t" strokeweight=".64pt" strokecolor="#696B6D">
                <v:path arrowok="t"/>
              </v:shape>
            </v:group>
            <v:group style="position:absolute;left:5942;top:1833;width:118;height:11" coordorigin="5942,1833" coordsize="118,11">
              <v:shape style="position:absolute;left:5942;top:1833;width:118;height:11" coordorigin="5942,1833" coordsize="118,11" path="m5942,1844l6061,1833,6061,1833e" filled="f" stroked="t" strokeweight=".64pt" strokecolor="#696B6D">
                <v:path arrowok="t"/>
              </v:shape>
            </v:group>
            <v:group style="position:absolute;left:5843;top:1505;width:118;height:15" coordorigin="5843,1505" coordsize="118,15">
              <v:shape style="position:absolute;left:5843;top:1505;width:118;height:15" coordorigin="5843,1505" coordsize="118,15" path="m5843,1520l5961,1505,5961,1505e" filled="f" stroked="t" strokeweight=".64pt" strokecolor="#696B6D">
                <v:path arrowok="t"/>
              </v:shape>
            </v:group>
            <v:group style="position:absolute;left:5805;top:1513;width:118;height:19" coordorigin="5805,1513" coordsize="118,19">
              <v:shape style="position:absolute;left:5805;top:1513;width:118;height:19" coordorigin="5805,1513" coordsize="118,19" path="m5923,1532l5805,1513,5805,1513e" filled="f" stroked="t" strokeweight=".64pt" strokecolor="#696B6D">
                <v:path arrowok="t"/>
              </v:shape>
            </v:group>
            <v:group style="position:absolute;left:5904;top:488;width:118;height:11" coordorigin="5904,488" coordsize="118,11">
              <v:shape style="position:absolute;left:5904;top:488;width:118;height:11" coordorigin="5904,488" coordsize="118,11" path="m5904,499l6022,488,6022,488e" filled="f" stroked="t" strokeweight=".64pt" strokecolor="#696B6D">
                <v:path arrowok="t"/>
              </v:shape>
            </v:group>
            <v:group style="position:absolute;left:5767;top:2854;width:118;height:19" coordorigin="5767,2854" coordsize="118,19">
              <v:shape style="position:absolute;left:5767;top:2854;width:118;height:19" coordorigin="5767,2854" coordsize="118,19" path="m5885,2873l5767,2854,5767,2854e" filled="f" stroked="t" strokeweight=".64pt" strokecolor="#696B6D">
                <v:path arrowok="t"/>
              </v:shape>
            </v:group>
            <v:group style="position:absolute;left:5881;top:827;width:118;height:15" coordorigin="5881,827" coordsize="118,15">
              <v:shape style="position:absolute;left:5881;top:827;width:118;height:15" coordorigin="5881,827" coordsize="118,15" path="m5881,842l6000,827,6000,827e" filled="f" stroked="t" strokeweight=".64pt" strokecolor="#696B6D">
                <v:path arrowok="t"/>
              </v:shape>
            </v:group>
            <v:group style="position:absolute;left:5748;top:2511;width:114;height:23" coordorigin="5748,2511" coordsize="114,23">
              <v:shape style="position:absolute;left:5748;top:2511;width:114;height:23" coordorigin="5748,2511" coordsize="114,23" path="m5862,2534l5748,2511,5748,2511e" filled="f" stroked="t" strokeweight=".64pt" strokecolor="#696B6D">
                <v:path arrowok="t"/>
              </v:shape>
            </v:group>
            <v:group style="position:absolute;left:5862;top:1166;width:118;height:15" coordorigin="5862,1166" coordsize="118,15">
              <v:shape style="position:absolute;left:5862;top:1166;width:118;height:15" coordorigin="5862,1166" coordsize="118,15" path="m5862,1181l5981,1166,5981,1166e" filled="f" stroked="t" strokeweight=".64pt" strokecolor="#696B6D">
                <v:path arrowok="t"/>
              </v:shape>
            </v:group>
            <v:group style="position:absolute;left:5729;top:2172;width:114;height:23" coordorigin="5729,2172" coordsize="114,23">
              <v:shape style="position:absolute;left:5729;top:2172;width:114;height:23" coordorigin="5729,2172" coordsize="114,23" path="m5843,2195l5729,2172,5729,2172e" filled="f" stroked="t" strokeweight=".64pt" strokecolor="#696B6D">
                <v:path arrowok="t"/>
              </v:shape>
            </v:group>
            <v:group style="position:absolute;left:5710;top:1829;width:114;height:27" coordorigin="5710,1829" coordsize="114,27">
              <v:shape style="position:absolute;left:5710;top:1829;width:114;height:27" coordorigin="5710,1829" coordsize="114,27" path="m5824,1856l5710,1829,5710,1829e" filled="f" stroked="t" strokeweight=".64pt" strokecolor="#696B6D">
                <v:path arrowok="t"/>
              </v:shape>
            </v:group>
            <v:group style="position:absolute;left:5824;top:1844;width:118;height:19" coordorigin="5824,1844" coordsize="118,19">
              <v:shape style="position:absolute;left:5824;top:1844;width:118;height:19" coordorigin="5824,1844" coordsize="118,19" path="m5824,1863l5942,1844,5942,1844e" filled="f" stroked="t" strokeweight=".64pt" strokecolor="#696B6D">
                <v:path arrowok="t"/>
              </v:shape>
            </v:group>
            <v:group style="position:absolute;left:5691;top:1490;width:114;height:23" coordorigin="5691,1490" coordsize="114,23">
              <v:shape style="position:absolute;left:5691;top:1490;width:114;height:23" coordorigin="5691,1490" coordsize="114,23" path="m5805,1513l5691,1490,5691,1490e" filled="f" stroked="t" strokeweight=".64pt" strokecolor="#696B6D">
                <v:path arrowok="t"/>
              </v:shape>
            </v:group>
            <v:group style="position:absolute;left:5786;top:499;width:118;height:23" coordorigin="5786,499" coordsize="118,23">
              <v:shape style="position:absolute;left:5786;top:499;width:118;height:23" coordorigin="5786,499" coordsize="118,23" path="m5786,522l5904,499,5904,499e" filled="f" stroked="t" strokeweight=".64pt" strokecolor="#696B6D">
                <v:path arrowok="t"/>
              </v:shape>
            </v:group>
            <v:group style="position:absolute;left:5657;top:2827;width:110;height:27" coordorigin="5657,2827" coordsize="110,27">
              <v:shape style="position:absolute;left:5657;top:2827;width:110;height:27" coordorigin="5657,2827" coordsize="110,27" path="m5767,2854l5657,2827,5657,2827e" filled="f" stroked="t" strokeweight=".64pt" strokecolor="#696B6D">
                <v:path arrowok="t"/>
              </v:shape>
            </v:group>
            <v:group style="position:absolute;left:5767;top:842;width:114;height:19" coordorigin="5767,842" coordsize="114,19">
              <v:shape style="position:absolute;left:5767;top:842;width:114;height:19" coordorigin="5767,842" coordsize="114,19" path="m5767,861l5881,842,5881,842e" filled="f" stroked="t" strokeweight=".64pt" strokecolor="#696B6D">
                <v:path arrowok="t"/>
              </v:shape>
            </v:group>
            <v:group style="position:absolute;left:5638;top:2484;width:110;height:27" coordorigin="5638,2484" coordsize="110,27">
              <v:shape style="position:absolute;left:5638;top:2484;width:110;height:27" coordorigin="5638,2484" coordsize="110,27" path="m5748,2511l5638,2484,5638,2484e" filled="f" stroked="t" strokeweight=".64pt" strokecolor="#696B6D">
                <v:path arrowok="t"/>
              </v:shape>
            </v:group>
            <v:group style="position:absolute;left:5748;top:1181;width:114;height:23" coordorigin="5748,1181" coordsize="114,23">
              <v:shape style="position:absolute;left:5748;top:1181;width:114;height:23" coordorigin="5748,1181" coordsize="114,23" path="m5748,1204l5862,1181,5862,1181e" filled="f" stroked="t" strokeweight=".64pt" strokecolor="#696B6D">
                <v:path arrowok="t"/>
              </v:shape>
            </v:group>
            <v:group style="position:absolute;left:5619;top:2141;width:110;height:30" coordorigin="5619,2141" coordsize="110,30">
              <v:shape style="position:absolute;left:5619;top:2141;width:110;height:30" coordorigin="5619,2141" coordsize="110,30" path="m5729,2172l5619,2141,5619,2141e" filled="f" stroked="t" strokeweight=".64pt" strokecolor="#696B6D">
                <v:path arrowok="t"/>
              </v:shape>
            </v:group>
            <v:group style="position:absolute;left:5729;top:1520;width:114;height:23" coordorigin="5729,1520" coordsize="114,23">
              <v:shape style="position:absolute;left:5729;top:1520;width:114;height:23" coordorigin="5729,1520" coordsize="114,23" path="m5729,1543l5843,1520,5843,1520e" filled="f" stroked="t" strokeweight=".64pt" strokecolor="#696B6D">
                <v:path arrowok="t"/>
              </v:shape>
            </v:group>
            <v:group style="position:absolute;left:5599;top:1799;width:110;height:30" coordorigin="5599,1799" coordsize="110,30">
              <v:shape style="position:absolute;left:5599;top:1799;width:110;height:30" coordorigin="5599,1799" coordsize="110,30" path="m5710,1829l5599,1799,5599,1799e" filled="f" stroked="t" strokeweight=".64pt" strokecolor="#696B6D">
                <v:path arrowok="t"/>
              </v:shape>
            </v:group>
            <v:group style="position:absolute;left:5710;top:1863;width:114;height:23" coordorigin="5710,1863" coordsize="114,23">
              <v:shape style="position:absolute;left:5710;top:1863;width:114;height:23" coordorigin="5710,1863" coordsize="114,23" path="m5710,1886l5824,1863,5824,1863e" filled="f" stroked="t" strokeweight=".64pt" strokecolor="#696B6D">
                <v:path arrowok="t"/>
              </v:shape>
            </v:group>
            <v:group style="position:absolute;left:5584;top:1459;width:107;height:30" coordorigin="5584,1459" coordsize="107,30">
              <v:shape style="position:absolute;left:5584;top:1459;width:107;height:30" coordorigin="5584,1459" coordsize="107,30" path="m5691,1490l5584,1459,5584,1459e" filled="f" stroked="t" strokeweight=".64pt" strokecolor="#696B6D">
                <v:path arrowok="t"/>
              </v:shape>
            </v:group>
            <v:group style="position:absolute;left:5676;top:522;width:110;height:23" coordorigin="5676,522" coordsize="110,23">
              <v:shape style="position:absolute;left:5676;top:522;width:110;height:23" coordorigin="5676,522" coordsize="110,23" path="m5676,545l5786,522,5786,522e" filled="f" stroked="t" strokeweight=".64pt" strokecolor="#696B6D">
                <v:path arrowok="t"/>
              </v:shape>
            </v:group>
            <v:group style="position:absolute;left:5550;top:2793;width:107;height:34" coordorigin="5550,2793" coordsize="107,34">
              <v:shape style="position:absolute;left:5550;top:2793;width:107;height:34" coordorigin="5550,2793" coordsize="107,34" path="m5657,2827l5550,2793,5550,2793e" filled="f" stroked="t" strokeweight=".64pt" strokecolor="#696B6D">
                <v:path arrowok="t"/>
              </v:shape>
            </v:group>
            <v:group style="position:absolute;left:5657;top:861;width:110;height:27" coordorigin="5657,861" coordsize="110,27">
              <v:shape style="position:absolute;left:5657;top:861;width:110;height:27" coordorigin="5657,861" coordsize="110,27" path="m5657,888l5767,861,5767,861e" filled="f" stroked="t" strokeweight=".64pt" strokecolor="#696B6D">
                <v:path arrowok="t"/>
              </v:shape>
            </v:group>
            <v:group style="position:absolute;left:5531;top:2450;width:107;height:34" coordorigin="5531,2450" coordsize="107,34">
              <v:shape style="position:absolute;left:5531;top:2450;width:107;height:34" coordorigin="5531,2450" coordsize="107,34" path="m5638,2484l5531,2450,5531,2450e" filled="f" stroked="t" strokeweight=".64pt" strokecolor="#696B6D">
                <v:path arrowok="t"/>
              </v:shape>
            </v:group>
            <v:group style="position:absolute;left:5638;top:1204;width:110;height:27" coordorigin="5638,1204" coordsize="110,27">
              <v:shape style="position:absolute;left:5638;top:1204;width:110;height:27" coordorigin="5638,1204" coordsize="110,27" path="m5638,1231l5748,1204,5748,1204e" filled="f" stroked="t" strokeweight=".64pt" strokecolor="#696B6D">
                <v:path arrowok="t"/>
              </v:shape>
            </v:group>
            <v:group style="position:absolute;left:5516;top:2107;width:103;height:34" coordorigin="5516,2107" coordsize="103,34">
              <v:shape style="position:absolute;left:5516;top:2107;width:103;height:34" coordorigin="5516,2107" coordsize="103,34" path="m5618,2141l5516,2107,5516,2107e" filled="f" stroked="t" strokeweight=".64pt" strokecolor="#696B6D">
                <v:path arrowok="t"/>
              </v:shape>
            </v:group>
            <v:group style="position:absolute;left:5618;top:1543;width:110;height:30" coordorigin="5618,1543" coordsize="110,30">
              <v:shape style="position:absolute;left:5618;top:1543;width:110;height:30" coordorigin="5618,1543" coordsize="110,30" path="m5618,1574l5729,1543,5729,1543e" filled="f" stroked="t" strokeweight=".64pt" strokecolor="#696B6D">
                <v:path arrowok="t"/>
              </v:shape>
            </v:group>
            <v:group style="position:absolute;left:5497;top:1764;width:103;height:34" coordorigin="5497,1764" coordsize="103,34">
              <v:shape style="position:absolute;left:5497;top:1764;width:103;height:34" coordorigin="5497,1764" coordsize="103,34" path="m5599,1799l5497,1764,5497,1764e" filled="f" stroked="t" strokeweight=".64pt" strokecolor="#696B6D">
                <v:path arrowok="t"/>
              </v:shape>
            </v:group>
            <v:group style="position:absolute;left:5599;top:1886;width:110;height:30" coordorigin="5599,1886" coordsize="110,30">
              <v:shape style="position:absolute;left:5599;top:1886;width:110;height:30" coordorigin="5599,1886" coordsize="110,30" path="m5599,1917l5710,1886,5710,1886e" filled="f" stroked="t" strokeweight=".64pt" strokecolor="#696B6D">
                <v:path arrowok="t"/>
              </v:shape>
            </v:group>
            <v:group style="position:absolute;left:5481;top:1421;width:103;height:38" coordorigin="5481,1421" coordsize="103,38">
              <v:shape style="position:absolute;left:5481;top:1421;width:103;height:38" coordorigin="5481,1421" coordsize="103,38" path="m5584,1459l5481,1421,5481,1421e" filled="f" stroked="t" strokeweight=".64pt" strokecolor="#696B6D">
                <v:path arrowok="t"/>
              </v:shape>
            </v:group>
            <v:group style="position:absolute;left:5565;top:545;width:110;height:34" coordorigin="5565,545" coordsize="110,34">
              <v:shape style="position:absolute;left:5565;top:545;width:110;height:34" coordorigin="5565,545" coordsize="110,34" path="m5565,579l5676,545,5676,545e" filled="f" stroked="t" strokeweight=".64pt" strokecolor="#696B6D">
                <v:path arrowok="t"/>
              </v:shape>
            </v:group>
            <v:group style="position:absolute;left:5447;top:2755;width:103;height:38" coordorigin="5447,2755" coordsize="103,38">
              <v:shape style="position:absolute;left:5447;top:2755;width:103;height:38" coordorigin="5447,2755" coordsize="103,38" path="m5550,2793l5447,2755,5447,2755e" filled="f" stroked="t" strokeweight=".64pt" strokecolor="#696B6D">
                <v:path arrowok="t"/>
              </v:shape>
            </v:group>
            <v:group style="position:absolute;left:5550;top:888;width:107;height:34" coordorigin="5550,888" coordsize="107,34">
              <v:shape style="position:absolute;left:5550;top:888;width:107;height:34" coordorigin="5550,888" coordsize="107,34" path="m5550,922l5657,888,5657,888e" filled="f" stroked="t" strokeweight=".64pt" strokecolor="#696B6D">
                <v:path arrowok="t"/>
              </v:shape>
            </v:group>
            <v:group style="position:absolute;left:5432;top:2412;width:99;height:38" coordorigin="5432,2412" coordsize="99,38">
              <v:shape style="position:absolute;left:5432;top:2412;width:99;height:38" coordorigin="5432,2412" coordsize="99,38" path="m5531,2450l5432,2412,5432,2412e" filled="f" stroked="t" strokeweight=".64pt" strokecolor="#696B6D">
                <v:path arrowok="t"/>
              </v:shape>
            </v:group>
            <v:group style="position:absolute;left:5531;top:1231;width:107;height:34" coordorigin="5531,1231" coordsize="107,34">
              <v:shape style="position:absolute;left:5531;top:1231;width:107;height:34" coordorigin="5531,1231" coordsize="107,34" path="m5531,1265l5638,1231,5638,1231e" filled="f" stroked="t" strokeweight=".64pt" strokecolor="#696B6D">
                <v:path arrowok="t"/>
              </v:shape>
            </v:group>
            <v:group style="position:absolute;left:5413;top:2069;width:103;height:38" coordorigin="5413,2069" coordsize="103,38">
              <v:shape style="position:absolute;left:5413;top:2069;width:103;height:38" coordorigin="5413,2069" coordsize="103,38" path="m5516,2107l5413,2069,5413,2069e" filled="f" stroked="t" strokeweight=".64pt" strokecolor="#696B6D">
                <v:path arrowok="t"/>
              </v:shape>
            </v:group>
            <v:group style="position:absolute;left:5512;top:1574;width:107;height:34" coordorigin="5512,1574" coordsize="107,34">
              <v:shape style="position:absolute;left:5512;top:1574;width:107;height:34" coordorigin="5512,1574" coordsize="107,34" path="m5512,1608l5618,1574,5618,1574e" filled="f" stroked="t" strokeweight=".64pt" strokecolor="#696B6D">
                <v:path arrowok="t"/>
              </v:shape>
            </v:group>
            <v:group style="position:absolute;left:5397;top:1726;width:99;height:38" coordorigin="5397,1726" coordsize="99,38">
              <v:shape style="position:absolute;left:5397;top:1726;width:99;height:38" coordorigin="5397,1726" coordsize="99,38" path="m5497,1764l5397,1726,5397,1726e" filled="f" stroked="t" strokeweight=".64pt" strokecolor="#696B6D">
                <v:path arrowok="t"/>
              </v:shape>
            </v:group>
            <v:group style="position:absolute;left:5497;top:1917;width:103;height:34" coordorigin="5497,1917" coordsize="103,34">
              <v:shape style="position:absolute;left:5497;top:1917;width:103;height:34" coordorigin="5497,1917" coordsize="103,34" path="m5497,1951l5599,1917,5599,1917e" filled="f" stroked="t" strokeweight=".64pt" strokecolor="#696B6D">
                <v:path arrowok="t"/>
              </v:shape>
            </v:group>
            <v:group style="position:absolute;left:5382;top:1379;width:99;height:42" coordorigin="5382,1379" coordsize="99,42">
              <v:shape style="position:absolute;left:5382;top:1379;width:99;height:42" coordorigin="5382,1379" coordsize="99,42" path="m5481,1421l5382,1379,5382,1379e" filled="f" stroked="t" strokeweight=".64pt" strokecolor="#696B6D">
                <v:path arrowok="t"/>
              </v:shape>
            </v:group>
            <v:group style="position:absolute;left:5462;top:579;width:103;height:34" coordorigin="5462,579" coordsize="103,34">
              <v:shape style="position:absolute;left:5462;top:579;width:103;height:34" coordorigin="5462,579" coordsize="103,34" path="m5462,614l5565,579,5565,579e" filled="f" stroked="t" strokeweight=".64pt" strokecolor="#696B6D">
                <v:path arrowok="t"/>
              </v:shape>
            </v:group>
            <v:group style="position:absolute;left:5352;top:2713;width:95;height:42" coordorigin="5352,2713" coordsize="95,42">
              <v:shape style="position:absolute;left:5352;top:2713;width:95;height:42" coordorigin="5352,2713" coordsize="95,42" path="m5447,2755l5352,2713,5352,2713e" filled="f" stroked="t" strokeweight=".64pt" strokecolor="#696B6D">
                <v:path arrowok="t"/>
              </v:shape>
            </v:group>
            <v:group style="position:absolute;left:5447;top:922;width:103;height:38" coordorigin="5447,922" coordsize="103,38">
              <v:shape style="position:absolute;left:5447;top:922;width:103;height:38" coordorigin="5447,922" coordsize="103,38" path="m5447,960l5550,922,5550,922e" filled="f" stroked="t" strokeweight=".64pt" strokecolor="#696B6D">
                <v:path arrowok="t"/>
              </v:shape>
            </v:group>
            <v:group style="position:absolute;left:5337;top:2370;width:95;height:42" coordorigin="5337,2370" coordsize="95,42">
              <v:shape style="position:absolute;left:5337;top:2370;width:95;height:42" coordorigin="5337,2370" coordsize="95,42" path="m5432,2412l5337,2370,5337,2370e" filled="f" stroked="t" strokeweight=".64pt" strokecolor="#696B6D">
                <v:path arrowok="t"/>
              </v:shape>
            </v:group>
            <v:group style="position:absolute;left:5432;top:1265;width:99;height:38" coordorigin="5432,1265" coordsize="99,38">
              <v:shape style="position:absolute;left:5432;top:1265;width:99;height:38" coordorigin="5432,1265" coordsize="99,38" path="m5432,1303l5531,1265,5531,1265e" filled="f" stroked="t" strokeweight=".64pt" strokecolor="#696B6D">
                <v:path arrowok="t"/>
              </v:shape>
            </v:group>
            <v:group style="position:absolute;left:5321;top:2023;width:91;height:46" coordorigin="5321,2023" coordsize="91,46">
              <v:shape style="position:absolute;left:5321;top:2023;width:91;height:46" coordorigin="5321,2023" coordsize="91,46" path="m5413,2069l5321,2023,5321,2023e" filled="f" stroked="t" strokeweight=".64pt" strokecolor="#696B6D">
                <v:path arrowok="t"/>
              </v:shape>
            </v:group>
            <v:group style="position:absolute;left:5413;top:1608;width:99;height:38" coordorigin="5413,1608" coordsize="99,38">
              <v:shape style="position:absolute;left:5413;top:1608;width:99;height:38" coordorigin="5413,1608" coordsize="99,38" path="m5413,1646l5512,1608,5512,1608e" filled="f" stroked="t" strokeweight=".64pt" strokecolor="#696B6D">
                <v:path arrowok="t"/>
              </v:shape>
            </v:group>
            <v:group style="position:absolute;left:5321;top:1646;width:91;height:46" coordorigin="5321,1646" coordsize="91,46">
              <v:shape style="position:absolute;left:5321;top:1646;width:91;height:46" coordorigin="5321,1646" coordsize="91,46" path="m5321,1692l5413,1646,5413,1646e" filled="f" stroked="t" strokeweight=".64pt" strokecolor="#696B6D">
                <v:path arrowok="t"/>
              </v:shape>
            </v:group>
            <v:group style="position:absolute;left:5306;top:1680;width:91;height:46" coordorigin="5306,1680" coordsize="91,46">
              <v:shape style="position:absolute;left:5306;top:1680;width:91;height:46" coordorigin="5306,1680" coordsize="91,46" path="m5397,1726l5306,1680,5306,1680e" filled="f" stroked="t" strokeweight=".64pt" strokecolor="#696B6D">
                <v:path arrowok="t"/>
              </v:shape>
            </v:group>
            <v:group style="position:absolute;left:5397;top:1951;width:99;height:42" coordorigin="5397,1951" coordsize="99,42">
              <v:shape style="position:absolute;left:5397;top:1951;width:99;height:42" coordorigin="5397,1951" coordsize="99,42" path="m5397,1993l5497,1951,5497,1951e" filled="f" stroked="t" strokeweight=".64pt" strokecolor="#696B6D">
                <v:path arrowok="t"/>
              </v:shape>
            </v:group>
            <v:group style="position:absolute;left:5295;top:1334;width:88;height:46" coordorigin="5295,1334" coordsize="88,46">
              <v:shape style="position:absolute;left:5295;top:1334;width:88;height:46" coordorigin="5295,1334" coordsize="88,46" path="m5382,1379l5295,1334,5295,1334e" filled="f" stroked="t" strokeweight=".64pt" strokecolor="#696B6D">
                <v:path arrowok="t"/>
              </v:shape>
            </v:group>
            <v:group style="position:absolute;left:5367;top:614;width:95;height:46" coordorigin="5367,614" coordsize="95,46">
              <v:shape style="position:absolute;left:5367;top:614;width:95;height:46" coordorigin="5367,614" coordsize="95,46" path="m5367,659l5462,614,5462,614e" filled="f" stroked="t" strokeweight=".64pt" strokecolor="#696B6D">
                <v:path arrowok="t"/>
              </v:shape>
            </v:group>
            <v:group style="position:absolute;left:5264;top:2667;width:88;height:46" coordorigin="5264,2667" coordsize="88,46">
              <v:shape style="position:absolute;left:5264;top:2667;width:88;height:46" coordorigin="5264,2667" coordsize="88,46" path="m5352,2713l5264,2667,5264,2667e" filled="f" stroked="t" strokeweight=".64pt" strokecolor="#696B6D">
                <v:path arrowok="t"/>
              </v:shape>
            </v:group>
            <v:group style="position:absolute;left:5352;top:960;width:95;height:42" coordorigin="5352,960" coordsize="95,42">
              <v:shape style="position:absolute;left:5352;top:960;width:95;height:42" coordorigin="5352,960" coordsize="95,42" path="m5352,1002l5447,960,5447,960e" filled="f" stroked="t" strokeweight=".64pt" strokecolor="#696B6D">
                <v:path arrowok="t"/>
              </v:shape>
            </v:group>
            <v:group style="position:absolute;left:5253;top:2321;width:84;height:50" coordorigin="5253,2321" coordsize="84,50">
              <v:shape style="position:absolute;left:5253;top:2321;width:84;height:50" coordorigin="5253,2321" coordsize="84,50" path="m5337,2370l5253,2321,5253,2321e" filled="f" stroked="t" strokeweight=".64pt" strokecolor="#696B6D">
                <v:path arrowok="t"/>
              </v:shape>
            </v:group>
            <v:group style="position:absolute;left:5337;top:1303;width:95;height:42" coordorigin="5337,1303" coordsize="95,42">
              <v:shape style="position:absolute;left:5337;top:1303;width:95;height:42" coordorigin="5337,1303" coordsize="95,42" path="m5337,1345l5432,1303,5432,1303e" filled="f" stroked="t" strokeweight=".64pt" strokecolor="#696B6D">
                <v:path arrowok="t"/>
              </v:shape>
            </v:group>
            <v:group style="position:absolute;left:5237;top:1974;width:84;height:50" coordorigin="5237,1974" coordsize="84,50">
              <v:shape style="position:absolute;left:5237;top:1974;width:84;height:50" coordorigin="5237,1974" coordsize="84,50" path="m5321,2023l5237,1974,5237,1974e" filled="f" stroked="t" strokeweight=".64pt" strokecolor="#696B6D">
                <v:path arrowok="t"/>
              </v:shape>
            </v:group>
            <v:group style="position:absolute;left:5226;top:1627;width:80;height:53" coordorigin="5226,1627" coordsize="80,53">
              <v:shape style="position:absolute;left:5226;top:1627;width:80;height:53" coordorigin="5226,1627" coordsize="80,53" path="m5306,1680l5226,1627,5226,1627e" filled="f" stroked="t" strokeweight=".64pt" strokecolor="#696B6D">
                <v:path arrowok="t"/>
              </v:shape>
            </v:group>
            <v:group style="position:absolute;left:5295;top:313;width:88;height:46" coordorigin="5295,313" coordsize="88,46">
              <v:shape style="position:absolute;left:5295;top:313;width:88;height:46" coordorigin="5295,313" coordsize="88,46" path="m5295,358l5382,313,5382,313e" filled="f" stroked="t" strokeweight=".64pt" strokecolor="#696B6D">
                <v:path arrowok="t"/>
              </v:shape>
            </v:group>
            <v:group style="position:absolute;left:5211;top:1284;width:84;height:50" coordorigin="5211,1284" coordsize="84,50">
              <v:shape style="position:absolute;left:5211;top:1284;width:84;height:50" coordorigin="5211,1284" coordsize="84,50" path="m5295,1334l5211,1284,5211,1284e" filled="f" stroked="t" strokeweight=".64pt" strokecolor="#696B6D">
                <v:path arrowok="t"/>
              </v:shape>
            </v:group>
            <v:group style="position:absolute;left:5279;top:659;width:88;height:46" coordorigin="5279,659" coordsize="88,46">
              <v:shape style="position:absolute;left:5279;top:659;width:88;height:46" coordorigin="5279,659" coordsize="88,46" path="m5279,705l5367,659,5367,659e" filled="f" stroked="t" strokeweight=".64pt" strokecolor="#696B6D">
                <v:path arrowok="t"/>
              </v:shape>
            </v:group>
            <v:group style="position:absolute;left:5188;top:2614;width:76;height:53" coordorigin="5188,2614" coordsize="76,53">
              <v:shape style="position:absolute;left:5188;top:2614;width:76;height:53" coordorigin="5188,2614" coordsize="76,53" path="m5264,2667l5188,2614,5188,2614e" filled="f" stroked="t" strokeweight=".64pt" strokecolor="#696B6D">
                <v:path arrowok="t"/>
              </v:shape>
            </v:group>
            <v:group style="position:absolute;left:5264;top:1002;width:88;height:50" coordorigin="5264,1002" coordsize="88,50">
              <v:shape style="position:absolute;left:5264;top:1002;width:88;height:50" coordorigin="5264,1002" coordsize="88,50" path="m5264,1052l5352,1002,5352,1002e" filled="f" stroked="t" strokeweight=".64pt" strokecolor="#696B6D">
                <v:path arrowok="t"/>
              </v:shape>
            </v:group>
            <v:group style="position:absolute;left:5173;top:2267;width:80;height:53" coordorigin="5173,2267" coordsize="80,53">
              <v:shape style="position:absolute;left:5173;top:2267;width:80;height:53" coordorigin="5173,2267" coordsize="80,53" path="m5253,2321l5173,2267,5173,2267e" filled="f" stroked="t" strokeweight=".64pt" strokecolor="#696B6D">
                <v:path arrowok="t"/>
              </v:shape>
            </v:group>
            <v:group style="position:absolute;left:5253;top:1345;width:84;height:50" coordorigin="5253,1345" coordsize="84,50">
              <v:shape style="position:absolute;left:5253;top:1345;width:84;height:50" coordorigin="5253,1345" coordsize="84,50" path="m5253,1395l5337,1345,5337,1345e" filled="f" stroked="t" strokeweight=".64pt" strokecolor="#696B6D">
                <v:path arrowok="t"/>
              </v:shape>
            </v:group>
            <v:group style="position:absolute;left:5161;top:1920;width:76;height:53" coordorigin="5161,1920" coordsize="76,53">
              <v:shape style="position:absolute;left:5161;top:1920;width:76;height:53" coordorigin="5161,1920" coordsize="76,53" path="m5237,1974l5161,1920,5161,1920e" filled="f" stroked="t" strokeweight=".64pt" strokecolor="#696B6D">
                <v:path arrowok="t"/>
              </v:shape>
            </v:group>
            <v:group style="position:absolute;left:5237;top:1692;width:84;height:50" coordorigin="5237,1692" coordsize="84,50">
              <v:shape style="position:absolute;left:5237;top:1692;width:84;height:50" coordorigin="5237,1692" coordsize="84,50" path="m5237,1741l5321,1692,5321,1692e" filled="f" stroked="t" strokeweight=".64pt" strokecolor="#696B6D">
                <v:path arrowok="t"/>
              </v:shape>
            </v:group>
            <v:group style="position:absolute;left:5150;top:1574;width:76;height:53" coordorigin="5150,1574" coordsize="76,53">
              <v:shape style="position:absolute;left:5150;top:1574;width:76;height:53" coordorigin="5150,1574" coordsize="76,53" path="m5226,1627l5150,1574,5150,1574e" filled="f" stroked="t" strokeweight=".64pt" strokecolor="#696B6D">
                <v:path arrowok="t"/>
              </v:shape>
            </v:group>
            <v:group style="position:absolute;left:5211;top:358;width:84;height:53" coordorigin="5211,358" coordsize="84,53">
              <v:shape style="position:absolute;left:5211;top:358;width:84;height:53" coordorigin="5211,358" coordsize="84,53" path="m5211,412l5295,358,5295,358e" filled="f" stroked="t" strokeweight=".64pt" strokecolor="#696B6D">
                <v:path arrowok="t"/>
              </v:shape>
            </v:group>
            <v:group style="position:absolute;left:5138;top:1227;width:72;height:57" coordorigin="5138,1227" coordsize="72,57">
              <v:shape style="position:absolute;left:5138;top:1227;width:72;height:57" coordorigin="5138,1227" coordsize="72,57" path="m5211,1284l5138,1227,5138,1227e" filled="f" stroked="t" strokeweight=".64pt" strokecolor="#696B6D">
                <v:path arrowok="t"/>
              </v:shape>
            </v:group>
            <v:group style="position:absolute;left:5199;top:705;width:80;height:50" coordorigin="5199,705" coordsize="80,50">
              <v:shape style="position:absolute;left:5199;top:705;width:80;height:50" coordorigin="5199,705" coordsize="80,50" path="m5199,755l5279,705,5279,705e" filled="f" stroked="t" strokeweight=".64pt" strokecolor="#696B6D">
                <v:path arrowok="t"/>
              </v:shape>
            </v:group>
            <v:group style="position:absolute;left:5119;top:2557;width:69;height:57" coordorigin="5119,2557" coordsize="69,57">
              <v:shape style="position:absolute;left:5119;top:2557;width:69;height:57" coordorigin="5119,2557" coordsize="69,57" path="m5188,2614l5119,2557,5119,2557e" filled="f" stroked="t" strokeweight=".64pt" strokecolor="#696B6D">
                <v:path arrowok="t"/>
              </v:shape>
            </v:group>
            <v:group style="position:absolute;left:5188;top:1052;width:76;height:50" coordorigin="5188,1052" coordsize="76,50">
              <v:shape style="position:absolute;left:5188;top:1052;width:76;height:50" coordorigin="5188,1052" coordsize="76,50" path="m5188,1101l5264,1052,5264,1052e" filled="f" stroked="t" strokeweight=".64pt" strokecolor="#696B6D">
                <v:path arrowok="t"/>
              </v:shape>
            </v:group>
            <v:group style="position:absolute;left:5108;top:2210;width:65;height:57" coordorigin="5108,2210" coordsize="65,57">
              <v:shape style="position:absolute;left:5108;top:2210;width:65;height:57" coordorigin="5108,2210" coordsize="65,57" path="m5173,2267l5108,2210,5108,2210e" filled="f" stroked="t" strokeweight=".64pt" strokecolor="#696B6D">
                <v:path arrowok="t"/>
              </v:shape>
            </v:group>
            <v:group style="position:absolute;left:5173;top:1395;width:80;height:53" coordorigin="5173,1395" coordsize="80,53">
              <v:shape style="position:absolute;left:5173;top:1395;width:80;height:53" coordorigin="5173,1395" coordsize="80,53" path="m5173,1448l5253,1395,5253,1395e" filled="f" stroked="t" strokeweight=".64pt" strokecolor="#696B6D">
                <v:path arrowok="t"/>
              </v:shape>
            </v:group>
            <v:group style="position:absolute;left:5096;top:1863;width:65;height:57" coordorigin="5096,1863" coordsize="65,57">
              <v:shape style="position:absolute;left:5096;top:1863;width:65;height:57" coordorigin="5096,1863" coordsize="65,57" path="m5161,1920l5096,1863,5096,1863e" filled="f" stroked="t" strokeweight=".64pt" strokecolor="#696B6D">
                <v:path arrowok="t"/>
              </v:shape>
            </v:group>
            <v:group style="position:absolute;left:5161;top:1741;width:76;height:53" coordorigin="5161,1741" coordsize="76,53">
              <v:shape style="position:absolute;left:5161;top:1741;width:76;height:53" coordorigin="5161,1741" coordsize="76,53" path="m5161,1795l5237,1741,5237,1741e" filled="f" stroked="t" strokeweight=".64pt" strokecolor="#696B6D">
                <v:path arrowok="t"/>
              </v:shape>
            </v:group>
            <v:group style="position:absolute;left:5085;top:1517;width:65;height:57" coordorigin="5085,1517" coordsize="65,57">
              <v:shape style="position:absolute;left:5085;top:1517;width:65;height:57" coordorigin="5085,1517" coordsize="65,57" path="m5150,1574l5085,1517,5085,1517e" filled="f" stroked="t" strokeweight=".64pt" strokecolor="#696B6D">
                <v:path arrowok="t"/>
              </v:shape>
            </v:group>
            <v:group style="position:absolute;left:5138;top:412;width:72;height:53" coordorigin="5138,412" coordsize="72,53">
              <v:shape style="position:absolute;left:5138;top:412;width:72;height:53" coordorigin="5138,412" coordsize="72,53" path="m5138,465l5211,412,5211,412e" filled="f" stroked="t" strokeweight=".64pt" strokecolor="#696B6D">
                <v:path arrowok="t"/>
              </v:shape>
            </v:group>
            <v:group style="position:absolute;left:5077;top:1170;width:61;height:57" coordorigin="5077,1170" coordsize="61,57">
              <v:shape style="position:absolute;left:5077;top:1170;width:61;height:57" coordorigin="5077,1170" coordsize="61,57" path="m5138,1227l5077,1170,5077,1170e" filled="f" stroked="t" strokeweight=".64pt" strokecolor="#696B6D">
                <v:path arrowok="t"/>
              </v:shape>
            </v:group>
            <v:group style="position:absolute;left:5127;top:755;width:72;height:57" coordorigin="5127,755" coordsize="72,57">
              <v:shape style="position:absolute;left:5127;top:755;width:72;height:57" coordorigin="5127,755" coordsize="72,57" path="m5127,812l5199,755,5199,755e" filled="f" stroked="t" strokeweight=".64pt" strokecolor="#696B6D">
                <v:path arrowok="t"/>
              </v:shape>
            </v:group>
            <v:group style="position:absolute;left:5059;top:2500;width:61;height:57" coordorigin="5059,2500" coordsize="61,57">
              <v:shape style="position:absolute;left:5059;top:2500;width:61;height:57" coordorigin="5059,2500" coordsize="61,57" path="m5119,2557l5059,2500,5059,2500e" filled="f" stroked="t" strokeweight=".64pt" strokecolor="#696B6D">
                <v:path arrowok="t"/>
              </v:shape>
            </v:group>
            <v:group style="position:absolute;left:5119;top:1101;width:69;height:57" coordorigin="5119,1101" coordsize="69,57">
              <v:shape style="position:absolute;left:5119;top:1101;width:69;height:57" coordorigin="5119,1101" coordsize="69,57" path="m5119,1158l5188,1101,5188,1101e" filled="f" stroked="t" strokeweight=".64pt" strokecolor="#696B6D">
                <v:path arrowok="t"/>
              </v:shape>
            </v:group>
            <v:group style="position:absolute;left:5051;top:2153;width:57;height:57" coordorigin="5051,2153" coordsize="57,57">
              <v:shape style="position:absolute;left:5051;top:2153;width:57;height:57" coordorigin="5051,2153" coordsize="57,57" path="m5108,2210l5051,2153,5051,2153e" filled="f" stroked="t" strokeweight=".64pt" strokecolor="#696B6D">
                <v:path arrowok="t"/>
              </v:shape>
            </v:group>
            <v:group style="position:absolute;left:5108;top:1448;width:65;height:57" coordorigin="5108,1448" coordsize="65,57">
              <v:shape style="position:absolute;left:5108;top:1448;width:65;height:57" coordorigin="5108,1448" coordsize="65,57" path="m5108,1505l5173,1448,5173,1448e" filled="f" stroked="t" strokeweight=".64pt" strokecolor="#696B6D">
                <v:path arrowok="t"/>
              </v:shape>
            </v:group>
            <v:group style="position:absolute;left:5043;top:1802;width:53;height:61" coordorigin="5043,1802" coordsize="53,61">
              <v:shape style="position:absolute;left:5043;top:1802;width:53;height:61" coordorigin="5043,1802" coordsize="53,61" path="m5097,1863l5043,1802,5043,1802e" filled="f" stroked="t" strokeweight=".64pt" strokecolor="#696B6D">
                <v:path arrowok="t"/>
              </v:shape>
            </v:group>
            <v:group style="position:absolute;left:5097;top:1795;width:65;height:57" coordorigin="5097,1795" coordsize="65,57">
              <v:shape style="position:absolute;left:5097;top:1795;width:65;height:57" coordorigin="5097,1795" coordsize="65,57" path="m5097,1852l5161,1795,5161,1795e" filled="f" stroked="t" strokeweight=".64pt" strokecolor="#696B6D">
                <v:path arrowok="t"/>
              </v:shape>
            </v:group>
            <v:group style="position:absolute;left:5032;top:1456;width:53;height:61" coordorigin="5032,1456" coordsize="53,61">
              <v:shape style="position:absolute;left:5032;top:1456;width:53;height:61" coordorigin="5032,1456" coordsize="53,61" path="m5085,1517l5032,1456,5032,1456e" filled="f" stroked="t" strokeweight=".64pt" strokecolor="#696B6D">
                <v:path arrowok="t"/>
              </v:shape>
            </v:group>
            <v:group style="position:absolute;left:5078;top:465;width:61;height:57" coordorigin="5078,465" coordsize="61,57">
              <v:shape style="position:absolute;left:5078;top:465;width:61;height:57" coordorigin="5078,465" coordsize="61,57" path="m5078,522l5139,465,5139,465e" filled="f" stroked="t" strokeweight=".64pt" strokecolor="#696B6D">
                <v:path arrowok="t"/>
              </v:shape>
            </v:group>
            <v:group style="position:absolute;left:5024;top:1109;width:53;height:61" coordorigin="5024,1109" coordsize="53,61">
              <v:shape style="position:absolute;left:5024;top:1109;width:53;height:61" coordorigin="5024,1109" coordsize="53,61" path="m5078,1170l5024,1109,5024,1109e" filled="f" stroked="t" strokeweight=".64pt" strokecolor="#696B6D">
                <v:path arrowok="t"/>
              </v:shape>
            </v:group>
            <v:group style="position:absolute;left:5066;top:812;width:61;height:57" coordorigin="5066,812" coordsize="61,57">
              <v:shape style="position:absolute;left:5066;top:812;width:61;height:57" coordorigin="5066,812" coordsize="61,57" path="m5066,869l5127,812,5127,812e" filled="f" stroked="t" strokeweight=".64pt" strokecolor="#696B6D">
                <v:path arrowok="t"/>
              </v:shape>
            </v:group>
            <v:group style="position:absolute;left:5009;top:2435;width:50;height:65" coordorigin="5009,2435" coordsize="50,65">
              <v:shape style="position:absolute;left:5009;top:2435;width:50;height:65" coordorigin="5009,2435" coordsize="50,65" path="m5058,2500l5009,2435,5009,2435e" filled="f" stroked="t" strokeweight=".64pt" strokecolor="#696B6D">
                <v:path arrowok="t"/>
              </v:shape>
            </v:group>
            <v:group style="position:absolute;left:5058;top:1158;width:61;height:57" coordorigin="5058,1158" coordsize="61,57">
              <v:shape style="position:absolute;left:5058;top:1158;width:61;height:57" coordorigin="5058,1158" coordsize="61,57" path="m5058,1216l5119,1158,5119,1158e" filled="f" stroked="t" strokeweight=".64pt" strokecolor="#696B6D">
                <v:path arrowok="t"/>
              </v:shape>
            </v:group>
            <v:group style="position:absolute;left:5005;top:2088;width:46;height:65" coordorigin="5005,2088" coordsize="46,65">
              <v:shape style="position:absolute;left:5005;top:2088;width:46;height:65" coordorigin="5005,2088" coordsize="46,65" path="m5051,2153l5005,2088,5005,2088e" filled="f" stroked="t" strokeweight=".64pt" strokecolor="#696B6D">
                <v:path arrowok="t"/>
              </v:shape>
            </v:group>
            <v:group style="position:absolute;left:5051;top:1505;width:57;height:61" coordorigin="5051,1505" coordsize="57,61">
              <v:shape style="position:absolute;left:5051;top:1505;width:57;height:61" coordorigin="5051,1505" coordsize="57,61" path="m5051,1566l5108,1505,5108,1505e" filled="f" stroked="t" strokeweight=".64pt" strokecolor="#696B6D">
                <v:path arrowok="t"/>
              </v:shape>
            </v:group>
            <v:group style="position:absolute;left:4998;top:1741;width:46;height:61" coordorigin="4998,1741" coordsize="46,61">
              <v:shape style="position:absolute;left:4998;top:1741;width:46;height:61" coordorigin="4998,1741" coordsize="46,61" path="m5043,1802l4998,1741,4998,1741e" filled="f" stroked="t" strokeweight=".64pt" strokecolor="#696B6D">
                <v:path arrowok="t"/>
              </v:shape>
            </v:group>
            <v:group style="position:absolute;left:5039;top:1852;width:57;height:61" coordorigin="5039,1852" coordsize="57,61">
              <v:shape style="position:absolute;left:5039;top:1852;width:57;height:61" coordorigin="5039,1852" coordsize="57,61" path="m5039,1913l5097,1852,5097,1852e" filled="f" stroked="t" strokeweight=".64pt" strokecolor="#696B6D">
                <v:path arrowok="t"/>
              </v:shape>
            </v:group>
            <v:group style="position:absolute;left:4990;top:1395;width:42;height:61" coordorigin="4990,1395" coordsize="42,61">
              <v:shape style="position:absolute;left:4990;top:1395;width:42;height:61" coordorigin="4990,1395" coordsize="42,61" path="m5032,1456l4990,1395,4990,1395e" filled="f" stroked="t" strokeweight=".64pt" strokecolor="#696B6D">
                <v:path arrowok="t"/>
              </v:shape>
            </v:group>
            <v:group style="position:absolute;left:5024;top:522;width:53;height:61" coordorigin="5024,522" coordsize="53,61">
              <v:shape style="position:absolute;left:5024;top:522;width:53;height:61" coordorigin="5024,522" coordsize="53,61" path="m5024,583l5078,522,5078,522e" filled="f" stroked="t" strokeweight=".64pt" strokecolor="#696B6D">
                <v:path arrowok="t"/>
              </v:shape>
            </v:group>
            <v:group style="position:absolute;left:4986;top:1044;width:38;height:65" coordorigin="4986,1044" coordsize="38,65">
              <v:shape style="position:absolute;left:4986;top:1044;width:38;height:65" coordorigin="4986,1044" coordsize="38,65" path="m5024,1109l4986,1044,4986,1044e" filled="f" stroked="t" strokeweight=".64pt" strokecolor="#696B6D">
                <v:path arrowok="t"/>
              </v:shape>
            </v:group>
            <v:group style="position:absolute;left:5017;top:869;width:50;height:61" coordorigin="5017,869" coordsize="50,61">
              <v:shape style="position:absolute;left:5017;top:869;width:50;height:61" coordorigin="5017,869" coordsize="50,61" path="m5017,930l5066,869,5066,869e" filled="f" stroked="t" strokeweight=".64pt" strokecolor="#696B6D">
                <v:path arrowok="t"/>
              </v:shape>
            </v:group>
            <v:group style="position:absolute;left:4975;top:2374;width:34;height:61" coordorigin="4975,2374" coordsize="34,61">
              <v:shape style="position:absolute;left:4975;top:2374;width:34;height:61" coordorigin="4975,2374" coordsize="34,61" path="m5009,2435l4975,2374,4975,2374e" filled="f" stroked="t" strokeweight=".64pt" strokecolor="#696B6D">
                <v:path arrowok="t"/>
              </v:shape>
            </v:group>
            <v:group style="position:absolute;left:5009;top:1216;width:50;height:65" coordorigin="5009,1216" coordsize="50,65">
              <v:shape style="position:absolute;left:5009;top:1216;width:50;height:65" coordorigin="5009,1216" coordsize="50,65" path="m5009,1280l5059,1216,5059,1216e" filled="f" stroked="t" strokeweight=".64pt" strokecolor="#696B6D">
                <v:path arrowok="t"/>
              </v:shape>
            </v:group>
            <v:group style="position:absolute;left:4967;top:2023;width:38;height:65" coordorigin="4967,2023" coordsize="38,65">
              <v:shape style="position:absolute;left:4967;top:2023;width:38;height:65" coordorigin="4967,2023" coordsize="38,65" path="m5005,2088l4967,2023,4967,2023e" filled="f" stroked="t" strokeweight=".64pt" strokecolor="#696B6D">
                <v:path arrowok="t"/>
              </v:shape>
            </v:group>
            <v:group style="position:absolute;left:5005;top:1566;width:46;height:61" coordorigin="5005,1566" coordsize="46,61">
              <v:shape style="position:absolute;left:5005;top:1566;width:46;height:61" coordorigin="5005,1566" coordsize="46,61" path="m5005,1627l5051,1566,5051,1566e" filled="f" stroked="t" strokeweight=".64pt" strokecolor="#696B6D">
                <v:path arrowok="t"/>
              </v:shape>
            </v:group>
            <v:group style="position:absolute;left:4967;top:1627;width:38;height:65" coordorigin="4967,1627" coordsize="38,65">
              <v:shape style="position:absolute;left:4967;top:1627;width:38;height:65" coordorigin="4967,1627" coordsize="38,65" path="m4967,1692l5005,1627,5005,1627e" filled="f" stroked="t" strokeweight=".64pt" strokecolor="#696B6D">
                <v:path arrowok="t"/>
              </v:shape>
            </v:group>
            <v:group style="position:absolute;left:4963;top:1677;width:34;height:65" coordorigin="4963,1677" coordsize="34,65">
              <v:shape style="position:absolute;left:4963;top:1677;width:34;height:65" coordorigin="4963,1677" coordsize="34,65" path="m4998,1741l4963,1677,4963,1677e" filled="f" stroked="t" strokeweight=".64pt" strokecolor="#696B6D">
                <v:path arrowok="t"/>
              </v:shape>
            </v:group>
            <v:group style="position:absolute;left:4998;top:1913;width:42;height:61" coordorigin="4998,1913" coordsize="42,61">
              <v:shape style="position:absolute;left:4998;top:1913;width:42;height:61" coordorigin="4998,1913" coordsize="42,61" path="m4998,1974l5039,1913,5039,1913e" filled="f" stroked="t" strokeweight=".64pt" strokecolor="#696B6D">
                <v:path arrowok="t"/>
              </v:shape>
            </v:group>
            <v:group style="position:absolute;left:4959;top:1330;width:30;height:65" coordorigin="4959,1330" coordsize="30,65">
              <v:shape style="position:absolute;left:4959;top:1330;width:30;height:65" coordorigin="4959,1330" coordsize="30,65" path="m4990,1395l4959,1330,4959,1330e" filled="f" stroked="t" strokeweight=".64pt" strokecolor="#696B6D">
                <v:path arrowok="t"/>
              </v:shape>
            </v:group>
            <v:group style="position:absolute;left:4986;top:583;width:38;height:65" coordorigin="4986,583" coordsize="38,65">
              <v:shape style="position:absolute;left:4986;top:583;width:38;height:65" coordorigin="4986,583" coordsize="38,65" path="m4986,648l5024,583,5024,583e" filled="f" stroked="t" strokeweight=".64pt" strokecolor="#696B6D">
                <v:path arrowok="t"/>
              </v:shape>
            </v:group>
            <v:group style="position:absolute;left:4956;top:979;width:30;height:65" coordorigin="4956,979" coordsize="30,65">
              <v:shape style="position:absolute;left:4956;top:979;width:30;height:65" coordorigin="4956,979" coordsize="30,65" path="m4986,1044l4956,979,4956,979e" filled="f" stroked="t" strokeweight=".64pt" strokecolor="#696B6D">
                <v:path arrowok="t"/>
              </v:shape>
            </v:group>
            <v:group style="position:absolute;left:4979;top:930;width:38;height:65" coordorigin="4979,930" coordsize="38,65">
              <v:shape style="position:absolute;left:4979;top:930;width:38;height:65" coordorigin="4979,930" coordsize="38,65" path="m4979,995l5017,930,5017,930e" filled="f" stroked="t" strokeweight=".64pt" strokecolor="#696B6D">
                <v:path arrowok="t"/>
              </v:shape>
            </v:group>
            <v:group style="position:absolute;left:4948;top:2305;width:27;height:69" coordorigin="4948,2305" coordsize="27,69">
              <v:shape style="position:absolute;left:4948;top:2305;width:27;height:69" coordorigin="4948,2305" coordsize="27,69" path="m4975,2374l4948,2305,4948,2305e" filled="f" stroked="t" strokeweight=".64pt" strokecolor="#696B6D">
                <v:path arrowok="t"/>
              </v:shape>
            </v:group>
            <v:group style="position:absolute;left:4975;top:1280;width:34;height:61" coordorigin="4975,1280" coordsize="34,61">
              <v:shape style="position:absolute;left:4975;top:1280;width:34;height:61" coordorigin="4975,1280" coordsize="34,61" path="m4975,1341l5009,1280,5009,1280e" filled="f" stroked="t" strokeweight=".64pt" strokecolor="#696B6D">
                <v:path arrowok="t"/>
              </v:shape>
            </v:group>
            <v:group style="position:absolute;left:4944;top:1959;width:23;height:65" coordorigin="4944,1959" coordsize="23,65">
              <v:shape style="position:absolute;left:4944;top:1959;width:23;height:65" coordorigin="4944,1959" coordsize="23,65" path="m4967,2023l4944,1959,4944,1959e" filled="f" stroked="t" strokeweight=".64pt" strokecolor="#696B6D">
                <v:path arrowok="t"/>
              </v:shape>
            </v:group>
            <v:group style="position:absolute;left:4940;top:1612;width:23;height:65" coordorigin="4940,1612" coordsize="23,65">
              <v:shape style="position:absolute;left:4940;top:1612;width:23;height:65" coordorigin="4940,1612" coordsize="23,65" path="m4963,1677l4940,1612,4940,1612e" filled="f" stroked="t" strokeweight=".64pt" strokecolor="#696B6D">
                <v:path arrowok="t"/>
              </v:shape>
            </v:group>
            <v:group style="position:absolute;left:4963;top:1974;width:34;height:65" coordorigin="4963,1974" coordsize="34,65">
              <v:shape style="position:absolute;left:4963;top:1974;width:34;height:65" coordorigin="4963,1974" coordsize="34,65" path="m4963,2039l4998,1974,4998,1974e" filled="f" stroked="t" strokeweight=".64pt" strokecolor="#696B6D">
                <v:path arrowok="t"/>
              </v:shape>
            </v:group>
            <v:group style="position:absolute;left:4940;top:1261;width:19;height:69" coordorigin="4940,1261" coordsize="19,69">
              <v:shape style="position:absolute;left:4940;top:1261;width:19;height:69" coordorigin="4940,1261" coordsize="19,69" path="m4959,1330l4940,1261,4940,1261e" filled="f" stroked="t" strokeweight=".64pt" strokecolor="#696B6D">
                <v:path arrowok="t"/>
              </v:shape>
            </v:group>
            <v:group style="position:absolute;left:4956;top:648;width:30;height:65" coordorigin="4956,648" coordsize="30,65">
              <v:shape style="position:absolute;left:4956;top:648;width:30;height:65" coordorigin="4956,648" coordsize="30,65" path="m4956,713l4986,648,4986,648e" filled="f" stroked="t" strokeweight=".64pt" strokecolor="#696B6D">
                <v:path arrowok="t"/>
              </v:shape>
            </v:group>
            <v:group style="position:absolute;left:4937;top:915;width:19;height:65" coordorigin="4937,915" coordsize="19,65">
              <v:shape style="position:absolute;left:4937;top:915;width:19;height:65" coordorigin="4937,915" coordsize="19,65" path="m4956,979l4937,915,4937,915e" filled="f" stroked="t" strokeweight=".64pt" strokecolor="#696B6D">
                <v:path arrowok="t"/>
              </v:shape>
            </v:group>
            <v:group style="position:absolute;left:4952;top:995;width:27;height:65" coordorigin="4952,995" coordsize="27,65">
              <v:shape style="position:absolute;left:4952;top:995;width:27;height:65" coordorigin="4952,995" coordsize="27,65" path="m4952,1059l4979,995,4979,995e" filled="f" stroked="t" strokeweight=".64pt" strokecolor="#696B6D">
                <v:path arrowok="t"/>
              </v:shape>
            </v:group>
            <v:group style="position:absolute;left:4933;top:2241;width:15;height:65" coordorigin="4933,2241" coordsize="15,65">
              <v:shape style="position:absolute;left:4933;top:2241;width:15;height:65" coordorigin="4933,2241" coordsize="15,65" path="m4948,2305l4933,2241,4933,2241e" filled="f" stroked="t" strokeweight=".64pt" strokecolor="#696B6D">
                <v:path arrowok="t"/>
              </v:shape>
            </v:group>
            <v:group style="position:absolute;left:4948;top:1341;width:27;height:69" coordorigin="4948,1341" coordsize="27,69">
              <v:shape style="position:absolute;left:4948;top:1341;width:27;height:69" coordorigin="4948,1341" coordsize="27,69" path="m4948,1410l4975,1341,4975,1341e" filled="f" stroked="t" strokeweight=".64pt" strokecolor="#696B6D">
                <v:path arrowok="t"/>
              </v:shape>
            </v:group>
            <v:group style="position:absolute;left:4933;top:1890;width:11;height:69" coordorigin="4933,1890" coordsize="11,69">
              <v:shape style="position:absolute;left:4933;top:1890;width:11;height:69" coordorigin="4933,1890" coordsize="11,69" path="m4944,1959l4933,1890,4933,1890e" filled="f" stroked="t" strokeweight=".64pt" strokecolor="#696B6D">
                <v:path arrowok="t"/>
              </v:shape>
            </v:group>
            <v:group style="position:absolute;left:4944;top:1692;width:23;height:65" coordorigin="4944,1692" coordsize="23,65">
              <v:shape style="position:absolute;left:4944;top:1692;width:23;height:65" coordorigin="4944,1692" coordsize="23,65" path="m4944,1757l4967,1692,4967,1692e" filled="f" stroked="t" strokeweight=".64pt" strokecolor="#696B6D">
                <v:path arrowok="t"/>
              </v:shape>
            </v:group>
            <v:group style="position:absolute;left:4933;top:1543;width:8;height:69" coordorigin="4933,1543" coordsize="8,69">
              <v:shape style="position:absolute;left:4933;top:1543;width:8;height:69" coordorigin="4933,1543" coordsize="8,69" path="m4940,1612l4933,1543,4933,1543e" filled="f" stroked="t" strokeweight=".64pt" strokecolor="#696B6D">
                <v:path arrowok="t"/>
              </v:shape>
            </v:group>
            <v:group style="position:absolute;left:4940;top:2039;width:23;height:69" coordorigin="4940,2039" coordsize="23,69">
              <v:shape style="position:absolute;left:4940;top:2039;width:23;height:69" coordorigin="4940,2039" coordsize="23,69" path="m4940,2107l4963,2039,4963,2039e" filled="f" stroked="t" strokeweight=".64pt" strokecolor="#696B6D">
                <v:path arrowok="t"/>
              </v:shape>
            </v:group>
            <v:group style="position:absolute;left:4933;top:1197;width:8;height:65" coordorigin="4933,1197" coordsize="8,65">
              <v:shape style="position:absolute;left:4933;top:1197;width:8;height:65" coordorigin="4933,1197" coordsize="8,65" path="m4940,1261l4933,1197,4933,1197e" filled="f" stroked="t" strokeweight=".64pt" strokecolor="#696B6D">
                <v:path arrowok="t"/>
              </v:shape>
            </v:group>
            <v:group style="position:absolute;left:4937;top:713;width:19;height:65" coordorigin="4937,713" coordsize="19,65">
              <v:shape style="position:absolute;left:4937;top:713;width:19;height:65" coordorigin="4937,713" coordsize="19,65" path="m4937,777l4956,713,4956,713e" filled="f" stroked="t" strokeweight=".64pt" strokecolor="#696B6D">
                <v:path arrowok="t"/>
              </v:shape>
            </v:group>
            <v:group style="position:absolute;left:4933;top:846;width:4;height:69" coordorigin="4933,846" coordsize="4,69">
              <v:shape style="position:absolute;left:4933;top:846;width:4;height:69" coordorigin="4933,846" coordsize="4,69" path="m4937,915l4933,846,4933,846e" filled="f" stroked="t" strokeweight=".64pt" strokecolor="#696B6D">
                <v:path arrowok="t"/>
              </v:shape>
            </v:group>
            <v:group style="position:absolute;left:4937;top:1059;width:15;height:69" coordorigin="4937,1059" coordsize="15,69">
              <v:shape style="position:absolute;left:4937;top:1059;width:15;height:69" coordorigin="4937,1059" coordsize="15,69" path="m4937,1128l4952,1059,4952,1059e" filled="f" stroked="t" strokeweight=".64pt" strokecolor="#696B6D">
                <v:path arrowok="t"/>
              </v:shape>
            </v:group>
            <v:group style="position:absolute;left:4926;top:2206;width:13;height:2" coordorigin="4926,2206" coordsize="13,2">
              <v:shape style="position:absolute;left:4926;top:2206;width:13;height:2" coordorigin="4926,2206" coordsize="13,0" path="m4926,2206l4939,2206e" filled="f" stroked="t" strokeweight="3.429pt" strokecolor="#696B6D">
                <v:path arrowok="t"/>
              </v:shape>
            </v:group>
            <v:group style="position:absolute;left:4933;top:1410;width:15;height:65" coordorigin="4933,1410" coordsize="15,65">
              <v:shape style="position:absolute;left:4933;top:1410;width:15;height:65" coordorigin="4933,1410" coordsize="15,65" path="m4933,1475l4948,1410,4948,1410e" filled="f" stroked="t" strokeweight=".64pt" strokecolor="#696B6D">
                <v:path arrowok="t"/>
              </v:shape>
            </v:group>
            <v:group style="position:absolute;left:4933;top:1757;width:11;height:133" coordorigin="4933,1757" coordsize="11,133">
              <v:shape style="position:absolute;left:4933;top:1757;width:11;height:133" coordorigin="4933,1757" coordsize="11,133" path="m4933,1890l4933,1825,4944,1757e" filled="f" stroked="t" strokeweight=".64pt" strokecolor="#696B6D">
                <v:path arrowok="t"/>
              </v:shape>
            </v:group>
            <v:group style="position:absolute;left:4926;top:1509;width:13;height:2" coordorigin="4926,1509" coordsize="13,2">
              <v:shape style="position:absolute;left:4926;top:1509;width:13;height:2" coordorigin="4926,1509" coordsize="13,0" path="m4926,1509l4939,1509e" filled="f" stroked="t" strokeweight="3.43pt" strokecolor="#696B6D">
                <v:path arrowok="t"/>
              </v:shape>
            </v:group>
            <v:group style="position:absolute;left:4933;top:2107;width:8;height:65" coordorigin="4933,2107" coordsize="8,65">
              <v:shape style="position:absolute;left:4933;top:2107;width:8;height:65" coordorigin="4933,2107" coordsize="8,65" path="m4933,2172l4940,2107,4940,2107e" filled="f" stroked="t" strokeweight=".64pt" strokecolor="#696B6D">
                <v:path arrowok="t"/>
              </v:shape>
            </v:group>
            <v:group style="position:absolute;left:4933;top:1128;width:4;height:69" coordorigin="4933,1128" coordsize="4,69">
              <v:shape style="position:absolute;left:4933;top:1128;width:4;height:69" coordorigin="4933,1128" coordsize="4,69" path="m4933,1197l4937,1128,4937,1128e" filled="f" stroked="t" strokeweight=".64pt" strokecolor="#696B6D">
                <v:path arrowok="t"/>
              </v:shape>
            </v:group>
            <v:group style="position:absolute;left:4933;top:777;width:4;height:69" coordorigin="4933,777" coordsize="4,69">
              <v:shape style="position:absolute;left:4933;top:777;width:4;height:69" coordorigin="4933,777" coordsize="4,69" path="m4933,846l4937,777,4937,777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9.872986pt;margin-top:-26.825102pt;width:172.856pt;height:196.135pt;mso-position-horizontal-relative:page;mso-position-vertical-relative:paragraph;z-index:-5147" coordorigin="8797,-537" coordsize="3457,3923">
            <v:group style="position:absolute;left:8857;top:2370;width:1452;height:979" coordorigin="8857,2370" coordsize="1452,979">
              <v:shape style="position:absolute;left:8857;top:2370;width:1452;height:979" coordorigin="8857,2370" coordsize="1452,979" path="m10309,3349l8857,2370e" filled="f" stroked="t" strokeweight=".32pt" strokecolor="#231F20">
                <v:path arrowok="t"/>
                <v:stroke dashstyle="dash"/>
              </v:shape>
            </v:group>
            <v:group style="position:absolute;left:8857;top:2370;width:2;height:2" coordorigin="8857,2370" coordsize="2,2">
              <v:shape style="position:absolute;left:8857;top:2370;width:2;height:2" coordorigin="8857,2370" coordsize="0,0" path="m8857,2370l8857,2370e" filled="f" stroked="t" strokeweight=".32pt" strokecolor="#231F20">
                <v:path arrowok="t"/>
                <v:stroke dashstyle="dash"/>
              </v:shape>
            </v:group>
            <v:group style="position:absolute;left:8857;top:221;width:2;height:2149" coordorigin="8857,221" coordsize="2,2149">
              <v:shape style="position:absolute;left:8857;top:221;width:2;height:2149" coordorigin="8857,221" coordsize="0,2149" path="m8857,2370l8857,221e" filled="f" stroked="t" strokeweight=".32pt" strokecolor="#231F20">
                <v:path arrowok="t"/>
                <v:stroke dashstyle="dash"/>
              </v:shape>
            </v:group>
            <v:group style="position:absolute;left:8857;top:221;width:2;height:2" coordorigin="8857,221" coordsize="2,2">
              <v:shape style="position:absolute;left:8857;top:221;width:2;height:2" coordorigin="8857,221" coordsize="0,0" path="m8857,221l8857,221e" filled="f" stroked="t" strokeweight=".32pt" strokecolor="#231F20">
                <v:path arrowok="t"/>
                <v:stroke dashstyle="dash"/>
              </v:shape>
            </v:group>
            <v:group style="position:absolute;left:9486;top:2119;width:1455;height:983" coordorigin="9486,2119" coordsize="1455,983">
              <v:shape style="position:absolute;left:9486;top:2119;width:1455;height:983" coordorigin="9486,2119" coordsize="1455,983" path="m10941,3102l9486,2119e" filled="f" stroked="t" strokeweight=".32pt" strokecolor="#231F20">
                <v:path arrowok="t"/>
                <v:stroke dashstyle="dash"/>
              </v:shape>
            </v:group>
            <v:group style="position:absolute;left:9486;top:2119;width:2;height:2" coordorigin="9486,2119" coordsize="2,2">
              <v:shape style="position:absolute;left:9486;top:2119;width:2;height:2" coordorigin="9486,2119" coordsize="0,0" path="m9486,2119l9486,2119e" filled="f" stroked="t" strokeweight=".32pt" strokecolor="#231F20">
                <v:path arrowok="t"/>
                <v:stroke dashstyle="dash"/>
              </v:shape>
            </v:group>
            <v:group style="position:absolute;left:9486;top:-30;width:2;height:2149" coordorigin="9486,-30" coordsize="2,2149">
              <v:shape style="position:absolute;left:9486;top:-30;width:2;height:2149" coordorigin="9486,-30" coordsize="0,2149" path="m9486,2119l9486,-30e" filled="f" stroked="t" strokeweight=".32pt" strokecolor="#231F20">
                <v:path arrowok="t"/>
                <v:stroke dashstyle="dash"/>
              </v:shape>
            </v:group>
            <v:group style="position:absolute;left:9486;top:-30;width:2;height:2" coordorigin="9486,-30" coordsize="2,2">
              <v:shape style="position:absolute;left:9486;top:-30;width:2;height:2" coordorigin="9486,-30" coordsize="0,0" path="m9486,-30l9486,-30e" filled="f" stroked="t" strokeweight=".32pt" strokecolor="#231F20">
                <v:path arrowok="t"/>
                <v:stroke dashstyle="dash"/>
              </v:shape>
            </v:group>
            <v:group style="position:absolute;left:10118;top:1867;width:1455;height:983" coordorigin="10118,1867" coordsize="1455,983">
              <v:shape style="position:absolute;left:10118;top:1867;width:1455;height:983" coordorigin="10118,1867" coordsize="1455,983" path="m11574,2850l10118,1867e" filled="f" stroked="t" strokeweight=".32pt" strokecolor="#231F20">
                <v:path arrowok="t"/>
                <v:stroke dashstyle="dash"/>
              </v:shape>
            </v:group>
            <v:group style="position:absolute;left:10118;top:1867;width:2;height:2" coordorigin="10118,1867" coordsize="2,2">
              <v:shape style="position:absolute;left:10118;top:1867;width:2;height:2" coordorigin="10118,1867" coordsize="0,0" path="m10118,1867l10118,1867e" filled="f" stroked="t" strokeweight=".32pt" strokecolor="#231F20">
                <v:path arrowok="t"/>
                <v:stroke dashstyle="dash"/>
              </v:shape>
            </v:group>
            <v:group style="position:absolute;left:10118;top:-282;width:2;height:2149" coordorigin="10118,-282" coordsize="2,2149">
              <v:shape style="position:absolute;left:10118;top:-282;width:2;height:2149" coordorigin="10118,-282" coordsize="0,2149" path="m10118,1867l10118,-282e" filled="f" stroked="t" strokeweight=".32pt" strokecolor="#231F20">
                <v:path arrowok="t"/>
                <v:stroke dashstyle="dash"/>
              </v:shape>
            </v:group>
            <v:group style="position:absolute;left:10118;top:-282;width:2;height:2" coordorigin="10118,-282" coordsize="2,2">
              <v:shape style="position:absolute;left:10118;top:-282;width:2;height:2" coordorigin="10118,-282" coordsize="0,0" path="m10118,-282l10118,-282e" filled="f" stroked="t" strokeweight=".32pt" strokecolor="#231F20">
                <v:path arrowok="t"/>
                <v:stroke dashstyle="dash"/>
              </v:shape>
            </v:group>
            <v:group style="position:absolute;left:10751;top:1616;width:1455;height:983" coordorigin="10751,1616" coordsize="1455,983">
              <v:shape style="position:absolute;left:10751;top:1616;width:1455;height:983" coordorigin="10751,1616" coordsize="1455,983" path="m12206,2599l10751,1616e" filled="f" stroked="t" strokeweight=".32pt" strokecolor="#231F20">
                <v:path arrowok="t"/>
                <v:stroke dashstyle="dash"/>
              </v:shape>
            </v:group>
            <v:group style="position:absolute;left:10751;top:1616;width:2;height:2" coordorigin="10751,1616" coordsize="2,2">
              <v:shape style="position:absolute;left:10751;top:1616;width:2;height:2" coordorigin="10751,1616" coordsize="0,0" path="m10751,1616l10751,1616e" filled="f" stroked="t" strokeweight=".32pt" strokecolor="#231F20">
                <v:path arrowok="t"/>
                <v:stroke dashstyle="dash"/>
              </v:shape>
            </v:group>
            <v:group style="position:absolute;left:10751;top:-533;width:2;height:2149" coordorigin="10751,-533" coordsize="2,2149">
              <v:shape style="position:absolute;left:10751;top:-533;width:2;height:2149" coordorigin="10751,-533" coordsize="0,2149" path="m10751,-533l10751,1616e" filled="f" stroked="t" strokeweight=".32pt" strokecolor="#231F20">
                <v:path arrowok="t"/>
                <v:stroke dashstyle="dash"/>
              </v:shape>
            </v:group>
            <v:group style="position:absolute;left:10751;top:-533;width:2;height:2" coordorigin="10751,-533" coordsize="2,2">
              <v:shape style="position:absolute;left:10751;top:-533;width:2;height:2" coordorigin="10751,-533" coordsize="0,0" path="m10751,-533l10751,-533e" filled="f" stroked="t" strokeweight=".32pt" strokecolor="#231F20">
                <v:path arrowok="t"/>
                <v:stroke dashstyle="dash"/>
              </v:shape>
            </v:group>
            <v:group style="position:absolute;left:10309;top:2599;width:1897;height:751" coordorigin="10309,2599" coordsize="1897,751">
              <v:shape style="position:absolute;left:10309;top:2599;width:1897;height:751" coordorigin="10309,2599" coordsize="1897,751" path="m10309,3349l12206,2599e" filled="f" stroked="t" strokeweight=".32pt" strokecolor="#231F20">
                <v:path arrowok="t"/>
                <v:stroke dashstyle="dash"/>
              </v:shape>
            </v:group>
            <v:group style="position:absolute;left:12206;top:2599;width:2;height:2" coordorigin="12206,2599" coordsize="2,2">
              <v:shape style="position:absolute;left:12206;top:2599;width:2;height:2" coordorigin="12206,2599" coordsize="0,0" path="m12206,2599l12206,2599e" filled="f" stroked="t" strokeweight=".32pt" strokecolor="#231F20">
                <v:path arrowok="t"/>
                <v:stroke dashstyle="dash"/>
              </v:shape>
            </v:group>
            <v:group style="position:absolute;left:12206;top:450;width:2;height:2149" coordorigin="12206,450" coordsize="2,2149">
              <v:shape style="position:absolute;left:12206;top:450;width:2;height:2149" coordorigin="12206,450" coordsize="0,2149" path="m12206,2599l12206,450e" filled="f" stroked="t" strokeweight=".32pt" strokecolor="#231F20">
                <v:path arrowok="t"/>
                <v:stroke dashstyle="dash"/>
              </v:shape>
            </v:group>
            <v:group style="position:absolute;left:12206;top:450;width:2;height:2" coordorigin="12206,450" coordsize="2,2">
              <v:shape style="position:absolute;left:12206;top:450;width:2;height:2" coordorigin="12206,450" coordsize="0,0" path="m12206,450l12206,450e" filled="f" stroked="t" strokeweight=".32pt" strokecolor="#231F20">
                <v:path arrowok="t"/>
                <v:stroke dashstyle="dash"/>
              </v:shape>
            </v:group>
            <v:group style="position:absolute;left:9947;top:2351;width:1894;height:754" coordorigin="9947,2351" coordsize="1894,754">
              <v:shape style="position:absolute;left:9947;top:2351;width:1894;height:754" coordorigin="9947,2351" coordsize="1894,754" path="m9947,3105l11841,2351e" filled="f" stroked="t" strokeweight=".32pt" strokecolor="#231F20">
                <v:path arrowok="t"/>
                <v:stroke dashstyle="dash"/>
              </v:shape>
            </v:group>
            <v:group style="position:absolute;left:11841;top:2351;width:2;height:2" coordorigin="11841,2351" coordsize="2,2">
              <v:shape style="position:absolute;left:11841;top:2351;width:2;height:2" coordorigin="11841,2351" coordsize="0,0" path="m11841,2351l11841,2351e" filled="f" stroked="t" strokeweight=".32pt" strokecolor="#231F20">
                <v:path arrowok="t"/>
                <v:stroke dashstyle="dash"/>
              </v:shape>
            </v:group>
            <v:group style="position:absolute;left:11841;top:206;width:2;height:2145" coordorigin="11841,206" coordsize="2,2145">
              <v:shape style="position:absolute;left:11841;top:206;width:2;height:2145" coordorigin="11841,206" coordsize="0,2145" path="m11841,2351l11841,206e" filled="f" stroked="t" strokeweight=".32pt" strokecolor="#231F20">
                <v:path arrowok="t"/>
                <v:stroke dashstyle="dash"/>
              </v:shape>
            </v:group>
            <v:group style="position:absolute;left:11841;top:206;width:2;height:2" coordorigin="11841,206" coordsize="2,2">
              <v:shape style="position:absolute;left:11841;top:206;width:2;height:2" coordorigin="11841,206" coordsize="0,0" path="m11841,206l11841,206e" filled="f" stroked="t" strokeweight=".32pt" strokecolor="#231F20">
                <v:path arrowok="t"/>
                <v:stroke dashstyle="dash"/>
              </v:shape>
            </v:group>
            <v:group style="position:absolute;left:9581;top:2107;width:1897;height:754" coordorigin="9581,2107" coordsize="1897,754">
              <v:shape style="position:absolute;left:9581;top:2107;width:1897;height:754" coordorigin="9581,2107" coordsize="1897,754" path="m9581,2862l11479,2107e" filled="f" stroked="t" strokeweight=".32pt" strokecolor="#231F20">
                <v:path arrowok="t"/>
                <v:stroke dashstyle="dash"/>
              </v:shape>
            </v:group>
            <v:group style="position:absolute;left:11479;top:2107;width:2;height:2" coordorigin="11479,2107" coordsize="2,2">
              <v:shape style="position:absolute;left:11479;top:2107;width:2;height:2" coordorigin="11479,2107" coordsize="0,0" path="m11479,2107l11479,2107e" filled="f" stroked="t" strokeweight=".32pt" strokecolor="#231F20">
                <v:path arrowok="t"/>
                <v:stroke dashstyle="dash"/>
              </v:shape>
            </v:group>
            <v:group style="position:absolute;left:11479;top:-42;width:2;height:2149" coordorigin="11479,-42" coordsize="2,2149">
              <v:shape style="position:absolute;left:11479;top:-42;width:2;height:2149" coordorigin="11479,-42" coordsize="0,2149" path="m11479,2107l11479,-42e" filled="f" stroked="t" strokeweight=".32pt" strokecolor="#231F20">
                <v:path arrowok="t"/>
                <v:stroke dashstyle="dash"/>
              </v:shape>
            </v:group>
            <v:group style="position:absolute;left:11479;top:-42;width:2;height:2" coordorigin="11479,-42" coordsize="2,2">
              <v:shape style="position:absolute;left:11479;top:-42;width:2;height:2" coordorigin="11479,-42" coordsize="0,0" path="m11479,-42l11479,-42e" filled="f" stroked="t" strokeweight=".32pt" strokecolor="#231F20">
                <v:path arrowok="t"/>
                <v:stroke dashstyle="dash"/>
              </v:shape>
            </v:group>
            <v:group style="position:absolute;left:9219;top:1860;width:1894;height:754" coordorigin="9219,1860" coordsize="1894,754">
              <v:shape style="position:absolute;left:9219;top:1860;width:1894;height:754" coordorigin="9219,1860" coordsize="1894,754" path="m9219,2614l11113,1860e" filled="f" stroked="t" strokeweight=".32pt" strokecolor="#231F20">
                <v:path arrowok="t"/>
                <v:stroke dashstyle="dash"/>
              </v:shape>
            </v:group>
            <v:group style="position:absolute;left:11113;top:1860;width:2;height:2" coordorigin="11113,1860" coordsize="2,2">
              <v:shape style="position:absolute;left:11113;top:1860;width:2;height:2" coordorigin="11113,1860" coordsize="0,0" path="m11113,1860l11113,1860e" filled="f" stroked="t" strokeweight=".32pt" strokecolor="#231F20">
                <v:path arrowok="t"/>
                <v:stroke dashstyle="dash"/>
              </v:shape>
            </v:group>
            <v:group style="position:absolute;left:11113;top:-286;width:2;height:2145" coordorigin="11113,-286" coordsize="2,2145">
              <v:shape style="position:absolute;left:11113;top:-286;width:2;height:2145" coordorigin="11113,-286" coordsize="0,2145" path="m11113,1860l11113,-286e" filled="f" stroked="t" strokeweight=".32pt" strokecolor="#231F20">
                <v:path arrowok="t"/>
                <v:stroke dashstyle="dash"/>
              </v:shape>
            </v:group>
            <v:group style="position:absolute;left:11113;top:-286;width:2;height:2" coordorigin="11113,-286" coordsize="2,2">
              <v:shape style="position:absolute;left:11113;top:-286;width:2;height:2" coordorigin="11113,-286" coordsize="0,0" path="m11113,-286l11113,-286e" filled="f" stroked="t" strokeweight=".32pt" strokecolor="#231F20">
                <v:path arrowok="t"/>
                <v:stroke dashstyle="dash"/>
              </v:shape>
            </v:group>
            <v:group style="position:absolute;left:8857;top:1616;width:1894;height:754" coordorigin="8857,1616" coordsize="1894,754">
              <v:shape style="position:absolute;left:8857;top:1616;width:1894;height:754" coordorigin="8857,1616" coordsize="1894,754" path="m8857,2370l10751,1616e" filled="f" stroked="t" strokeweight=".32pt" strokecolor="#231F20">
                <v:path arrowok="t"/>
                <v:stroke dashstyle="dash"/>
              </v:shape>
            </v:group>
            <v:group style="position:absolute;left:10751;top:1616;width:2;height:2" coordorigin="10751,1616" coordsize="2,2">
              <v:shape style="position:absolute;left:10751;top:1616;width:2;height:2" coordorigin="10751,1616" coordsize="0,0" path="m10751,1616l10751,1616e" filled="f" stroked="t" strokeweight=".32pt" strokecolor="#231F20">
                <v:path arrowok="t"/>
                <v:stroke dashstyle="dash"/>
              </v:shape>
            </v:group>
            <v:group style="position:absolute;left:10751;top:-533;width:2;height:2" coordorigin="10751,-533" coordsize="2,2">
              <v:shape style="position:absolute;left:10751;top:-533;width:2;height:2" coordorigin="10751,-533" coordsize="0,0" path="m10751,-533l10751,-533e" filled="f" stroked="t" strokeweight=".32pt" strokecolor="#231F20">
                <v:path arrowok="t"/>
                <v:stroke dashstyle="dash"/>
              </v:shape>
            </v:group>
            <v:group style="position:absolute;left:8857;top:1616;width:1894;height:754" coordorigin="8857,1616" coordsize="1894,754">
              <v:shape style="position:absolute;left:8857;top:1616;width:1894;height:754" coordorigin="8857,1616" coordsize="1894,754" path="m8857,2370l10751,1616e" filled="f" stroked="t" strokeweight=".32pt" strokecolor="#231F20">
                <v:path arrowok="t"/>
                <v:stroke dashstyle="dash"/>
              </v:shape>
            </v:group>
            <v:group style="position:absolute;left:10751;top:1616;width:2;height:2" coordorigin="10751,1616" coordsize="2,2">
              <v:shape style="position:absolute;left:10751;top:1616;width:2;height:2" coordorigin="10751,1616" coordsize="0,0" path="m10751,1616l10751,1616e" filled="f" stroked="t" strokeweight=".32pt" strokecolor="#231F20">
                <v:path arrowok="t"/>
                <v:stroke dashstyle="dash"/>
              </v:shape>
            </v:group>
            <v:group style="position:absolute;left:10751;top:1616;width:1455;height:983" coordorigin="10751,1616" coordsize="1455,983">
              <v:shape style="position:absolute;left:10751;top:1616;width:1455;height:983" coordorigin="10751,1616" coordsize="1455,983" path="m10751,1616l12206,2599e" filled="f" stroked="t" strokeweight=".32pt" strokecolor="#231F20">
                <v:path arrowok="t"/>
                <v:stroke dashstyle="dash"/>
              </v:shape>
            </v:group>
            <v:group style="position:absolute;left:12206;top:2599;width:2;height:2" coordorigin="12206,2599" coordsize="2,2">
              <v:shape style="position:absolute;left:12206;top:2599;width:2;height:2" coordorigin="12206,2599" coordsize="0,0" path="m12206,2599l12206,2599e" filled="f" stroked="t" strokeweight=".32pt" strokecolor="#231F20">
                <v:path arrowok="t"/>
                <v:stroke dashstyle="dash"/>
              </v:shape>
            </v:group>
            <v:group style="position:absolute;left:8857;top:1078;width:1894;height:754" coordorigin="8857,1078" coordsize="1894,754">
              <v:shape style="position:absolute;left:8857;top:1078;width:1894;height:754" coordorigin="8857,1078" coordsize="1894,754" path="m8857,1833l10751,1078e" filled="f" stroked="t" strokeweight=".32pt" strokecolor="#231F20">
                <v:path arrowok="t"/>
                <v:stroke dashstyle="dash"/>
              </v:shape>
            </v:group>
            <v:group style="position:absolute;left:10751;top:1078;width:2;height:2" coordorigin="10751,1078" coordsize="2,2">
              <v:shape style="position:absolute;left:10751;top:1078;width:2;height:2" coordorigin="10751,1078" coordsize="0,0" path="m10751,1078l10751,1078e" filled="f" stroked="t" strokeweight=".32pt" strokecolor="#231F20">
                <v:path arrowok="t"/>
                <v:stroke dashstyle="dash"/>
              </v:shape>
            </v:group>
            <v:group style="position:absolute;left:10751;top:1078;width:1455;height:983" coordorigin="10751,1078" coordsize="1455,983">
              <v:shape style="position:absolute;left:10751;top:1078;width:1455;height:983" coordorigin="10751,1078" coordsize="1455,983" path="m10751,1078l12206,2061e" filled="f" stroked="t" strokeweight=".32pt" strokecolor="#231F20">
                <v:path arrowok="t"/>
                <v:stroke dashstyle="dash"/>
              </v:shape>
            </v:group>
            <v:group style="position:absolute;left:12206;top:2061;width:2;height:2" coordorigin="12206,2061" coordsize="2,2">
              <v:shape style="position:absolute;left:12206;top:2061;width:2;height:2" coordorigin="12206,2061" coordsize="0,0" path="m12206,2061l12206,2061e" filled="f" stroked="t" strokeweight=".32pt" strokecolor="#231F20">
                <v:path arrowok="t"/>
                <v:stroke dashstyle="dash"/>
              </v:shape>
            </v:group>
            <v:group style="position:absolute;left:8857;top:541;width:1894;height:754" coordorigin="8857,541" coordsize="1894,754">
              <v:shape style="position:absolute;left:8857;top:541;width:1894;height:754" coordorigin="8857,541" coordsize="1894,754" path="m8857,1296l10751,541e" filled="f" stroked="t" strokeweight=".32pt" strokecolor="#231F20">
                <v:path arrowok="t"/>
                <v:stroke dashstyle="dash"/>
              </v:shape>
            </v:group>
            <v:group style="position:absolute;left:10751;top:541;width:2;height:2" coordorigin="10751,541" coordsize="2,2">
              <v:shape style="position:absolute;left:10751;top:541;width:2;height:2" coordorigin="10751,541" coordsize="0,0" path="m10751,541l10751,541e" filled="f" stroked="t" strokeweight=".32pt" strokecolor="#231F20">
                <v:path arrowok="t"/>
                <v:stroke dashstyle="dash"/>
              </v:shape>
            </v:group>
            <v:group style="position:absolute;left:10751;top:541;width:1455;height:983" coordorigin="10751,541" coordsize="1455,983">
              <v:shape style="position:absolute;left:10751;top:541;width:1455;height:983" coordorigin="10751,541" coordsize="1455,983" path="m10751,541l12206,1524e" filled="f" stroked="t" strokeweight=".32pt" strokecolor="#231F20">
                <v:path arrowok="t"/>
                <v:stroke dashstyle="dash"/>
              </v:shape>
            </v:group>
            <v:group style="position:absolute;left:12206;top:1524;width:2;height:2" coordorigin="12206,1524" coordsize="2,2">
              <v:shape style="position:absolute;left:12206;top:1524;width:2;height:2" coordorigin="12206,1524" coordsize="0,0" path="m12206,1524l12206,1524e" filled="f" stroked="t" strokeweight=".32pt" strokecolor="#231F20">
                <v:path arrowok="t"/>
                <v:stroke dashstyle="dash"/>
              </v:shape>
            </v:group>
            <v:group style="position:absolute;left:8857;top:4;width:1894;height:754" coordorigin="8857,4" coordsize="1894,754">
              <v:shape style="position:absolute;left:8857;top:4;width:1894;height:754" coordorigin="8857,4" coordsize="1894,754" path="m8857,758l10751,4e" filled="f" stroked="t" strokeweight=".32pt" strokecolor="#231F20">
                <v:path arrowok="t"/>
                <v:stroke dashstyle="dash"/>
              </v:shape>
            </v:group>
            <v:group style="position:absolute;left:10751;top:4;width:2;height:2" coordorigin="10751,4" coordsize="2,2">
              <v:shape style="position:absolute;left:10751;top:4;width:2;height:2" coordorigin="10751,4" coordsize="0,0" path="m10751,4l10751,4e" filled="f" stroked="t" strokeweight=".32pt" strokecolor="#231F20">
                <v:path arrowok="t"/>
                <v:stroke dashstyle="dash"/>
              </v:shape>
            </v:group>
            <v:group style="position:absolute;left:10751;top:4;width:1455;height:983" coordorigin="10751,4" coordsize="1455,983">
              <v:shape style="position:absolute;left:10751;top:4;width:1455;height:983" coordorigin="10751,4" coordsize="1455,983" path="m10751,4l12206,987e" filled="f" stroked="t" strokeweight=".32pt" strokecolor="#231F20">
                <v:path arrowok="t"/>
                <v:stroke dashstyle="dash"/>
              </v:shape>
            </v:group>
            <v:group style="position:absolute;left:12206;top:987;width:2;height:2" coordorigin="12206,987" coordsize="2,2">
              <v:shape style="position:absolute;left:12206;top:987;width:2;height:2" coordorigin="12206,987" coordsize="0,0" path="m12206,987l12206,987e" filled="f" stroked="t" strokeweight=".32pt" strokecolor="#231F20">
                <v:path arrowok="t"/>
                <v:stroke dashstyle="dash"/>
              </v:shape>
            </v:group>
            <v:group style="position:absolute;left:8857;top:-533;width:1894;height:754" coordorigin="8857,-533" coordsize="1894,754">
              <v:shape style="position:absolute;left:8857;top:-533;width:1894;height:754" coordorigin="8857,-533" coordsize="1894,754" path="m8857,221l10751,-533e" filled="f" stroked="t" strokeweight=".32pt" strokecolor="#231F20">
                <v:path arrowok="t"/>
                <v:stroke dashstyle="dash"/>
              </v:shape>
            </v:group>
            <v:group style="position:absolute;left:10751;top:-533;width:2;height:2" coordorigin="10751,-533" coordsize="2,2">
              <v:shape style="position:absolute;left:10751;top:-533;width:2;height:2" coordorigin="10751,-533" coordsize="0,0" path="m10751,-533l10751,-533e" filled="f" stroked="t" strokeweight=".32pt" strokecolor="#231F20">
                <v:path arrowok="t"/>
                <v:stroke dashstyle="dash"/>
              </v:shape>
            </v:group>
            <v:group style="position:absolute;left:10751;top:-533;width:1455;height:983" coordorigin="10751,-533" coordsize="1455,983">
              <v:shape style="position:absolute;left:10751;top:-533;width:1455;height:983" coordorigin="10751,-533" coordsize="1455,983" path="m10751,-533l12206,450e" filled="f" stroked="t" strokeweight=".32pt" strokecolor="#231F20">
                <v:path arrowok="t"/>
                <v:stroke dashstyle="dash"/>
              </v:shape>
            </v:group>
            <v:group style="position:absolute;left:12206;top:450;width:2;height:2" coordorigin="12206,450" coordsize="2,2">
              <v:shape style="position:absolute;left:12206;top:450;width:2;height:2" coordorigin="12206,450" coordsize="0,0" path="m12206,450l12206,450e" filled="f" stroked="t" strokeweight=".32pt" strokecolor="#231F20">
                <v:path arrowok="t"/>
                <v:stroke dashstyle="dash"/>
              </v:shape>
            </v:group>
            <v:group style="position:absolute;left:10309;top:2599;width:1897;height:751" coordorigin="10309,2599" coordsize="1897,751">
              <v:shape style="position:absolute;left:10309;top:2599;width:1897;height:751" coordorigin="10309,2599" coordsize="1897,751" path="m10309,3349l12206,2599,12206,2599e" filled="f" stroked="t" strokeweight=".64pt" strokecolor="#231F20">
                <v:path arrowok="t"/>
              </v:shape>
            </v:group>
            <v:group style="position:absolute;left:8857;top:221;width:1452;height:3128" coordorigin="8857,221" coordsize="1452,3128">
              <v:shape style="position:absolute;left:8857;top:221;width:1452;height:3128" coordorigin="8857,221" coordsize="1452,3128" path="m10309,3349l8857,2370,8857,221e" filled="f" stroked="t" strokeweight=".64pt" strokecolor="#231F20">
                <v:path arrowok="t"/>
              </v:shape>
            </v:group>
            <v:group style="position:absolute;left:10309;top:3349;width:46;height:30" coordorigin="10309,3349" coordsize="46,30">
              <v:shape style="position:absolute;left:10309;top:3349;width:46;height:30" coordorigin="10309,3349" coordsize="46,30" path="m10309,3349l10355,3380,10355,3380e" filled="f" stroked="t" strokeweight=".64pt" strokecolor="#231F20">
                <v:path arrowok="t"/>
              </v:shape>
            </v:group>
            <v:group style="position:absolute;left:10941;top:3102;width:46;height:27" coordorigin="10941,3102" coordsize="46,27">
              <v:shape style="position:absolute;left:10941;top:3102;width:46;height:27" coordorigin="10941,3102" coordsize="46,27" path="m10941,3102l10987,3128,10987,3128e" filled="f" stroked="t" strokeweight=".64pt" strokecolor="#231F20">
                <v:path arrowok="t"/>
              </v:shape>
            </v:group>
            <v:group style="position:absolute;left:11574;top:2850;width:42;height:27" coordorigin="11574,2850" coordsize="42,27">
              <v:shape style="position:absolute;left:11574;top:2850;width:42;height:27" coordorigin="11574,2850" coordsize="42,27" path="m11574,2850l11616,2877,11616,2877e" filled="f" stroked="t" strokeweight=".64pt" strokecolor="#231F20">
                <v:path arrowok="t"/>
              </v:shape>
            </v:group>
            <v:group style="position:absolute;left:12206;top:2599;width:42;height:27" coordorigin="12206,2599" coordsize="42,27">
              <v:shape style="position:absolute;left:12206;top:2599;width:42;height:27" coordorigin="12206,2599" coordsize="42,27" path="m12206,2599l12248,2625,12248,2625e" filled="f" stroked="t" strokeweight=".64pt" strokecolor="#231F20">
                <v:path arrowok="t"/>
              </v:shape>
            </v:group>
            <v:group style="position:absolute;left:10259;top:3349;width:50;height:23" coordorigin="10259,3349" coordsize="50,23">
              <v:shape style="position:absolute;left:10259;top:3349;width:50;height:23" coordorigin="10259,3349" coordsize="50,23" path="m10309,3349l10259,3372,10259,3372e" filled="f" stroked="t" strokeweight=".64pt" strokecolor="#231F20">
                <v:path arrowok="t"/>
              </v:shape>
            </v:group>
            <v:group style="position:absolute;left:9897;top:3105;width:50;height:19" coordorigin="9897,3105" coordsize="50,19">
              <v:shape style="position:absolute;left:9897;top:3105;width:50;height:19" coordorigin="9897,3105" coordsize="50,19" path="m9947,3105l9897,3125,9897,3125e" filled="f" stroked="t" strokeweight=".64pt" strokecolor="#231F20">
                <v:path arrowok="t"/>
              </v:shape>
            </v:group>
            <v:group style="position:absolute;left:9532;top:2862;width:50;height:19" coordorigin="9532,2862" coordsize="50,19">
              <v:shape style="position:absolute;left:9532;top:2862;width:50;height:19" coordorigin="9532,2862" coordsize="50,19" path="m9581,2862l9532,2881,9532,2881e" filled="f" stroked="t" strokeweight=".64pt" strokecolor="#231F20">
                <v:path arrowok="t"/>
              </v:shape>
            </v:group>
            <v:group style="position:absolute;left:9170;top:2614;width:50;height:19" coordorigin="9170,2614" coordsize="50,19">
              <v:shape style="position:absolute;left:9170;top:2614;width:50;height:19" coordorigin="9170,2614" coordsize="50,19" path="m9219,2614l9170,2633,9170,2633e" filled="f" stroked="t" strokeweight=".64pt" strokecolor="#231F20">
                <v:path arrowok="t"/>
              </v:shape>
            </v:group>
            <v:group style="position:absolute;left:8804;top:2370;width:53;height:19" coordorigin="8804,2370" coordsize="53,19">
              <v:shape style="position:absolute;left:8804;top:2370;width:53;height:19" coordorigin="8804,2370" coordsize="53,19" path="m8857,2370l8804,2389,8804,2389e" filled="f" stroked="t" strokeweight=".64pt" strokecolor="#231F20">
                <v:path arrowok="t"/>
              </v:shape>
            </v:group>
            <v:group style="position:absolute;left:8811;top:2340;width:46;height:30" coordorigin="8811,2340" coordsize="46,30">
              <v:shape style="position:absolute;left:8811;top:2340;width:46;height:30" coordorigin="8811,2340" coordsize="46,30" path="m8857,2370l8811,2340,8811,2340e" filled="f" stroked="t" strokeweight=".64pt" strokecolor="#231F20">
                <v:path arrowok="t"/>
              </v:shape>
            </v:group>
            <v:group style="position:absolute;left:8811;top:1802;width:46;height:30" coordorigin="8811,1802" coordsize="46,30">
              <v:shape style="position:absolute;left:8811;top:1802;width:46;height:30" coordorigin="8811,1802" coordsize="46,30" path="m8857,1833l8811,1802,8811,1802e" filled="f" stroked="t" strokeweight=".64pt" strokecolor="#231F20">
                <v:path arrowok="t"/>
              </v:shape>
            </v:group>
            <v:group style="position:absolute;left:8811;top:1265;width:46;height:30" coordorigin="8811,1265" coordsize="46,30">
              <v:shape style="position:absolute;left:8811;top:1265;width:46;height:30" coordorigin="8811,1265" coordsize="46,30" path="m8857,1296l8811,1265,8811,1265e" filled="f" stroked="t" strokeweight=".64pt" strokecolor="#231F20">
                <v:path arrowok="t"/>
              </v:shape>
            </v:group>
            <v:group style="position:absolute;left:8811;top:728;width:46;height:30" coordorigin="8811,728" coordsize="46,30">
              <v:shape style="position:absolute;left:8811;top:728;width:46;height:30" coordorigin="8811,728" coordsize="46,30" path="m8857,758l8811,728,8811,728e" filled="f" stroked="t" strokeweight=".64pt" strokecolor="#231F20">
                <v:path arrowok="t"/>
              </v:shape>
            </v:group>
            <v:group style="position:absolute;left:8811;top:194;width:46;height:27" coordorigin="8811,194" coordsize="46,27">
              <v:shape style="position:absolute;left:8811;top:194;width:46;height:27" coordorigin="8811,194" coordsize="46,27" path="m8857,221l8811,194,8811,194e" filled="f" stroked="t" strokeweight=".64pt" strokecolor="#231F20">
                <v:path arrowok="t"/>
              </v:shape>
            </v:group>
            <v:group style="position:absolute;left:11067;top:1463;width:76;height:271" coordorigin="11067,1463" coordsize="76,271">
              <v:shape style="position:absolute;left:11067;top:1463;width:76;height:271" coordorigin="11067,1463" coordsize="76,271" path="m11143,1463l11067,1734,11067,1734e" filled="f" stroked="t" strokeweight=".64pt" strokecolor="#696B6D">
                <v:path arrowok="t"/>
              </v:shape>
            </v:group>
            <v:group style="position:absolute;left:11105;top:1284;width:38;height:179" coordorigin="11105,1284" coordsize="38,179">
              <v:shape style="position:absolute;left:11105;top:1284;width:38;height:179" coordorigin="11105,1284" coordsize="38,179" path="m11105,1284l11143,1463,11143,1463e" filled="f" stroked="t" strokeweight=".64pt" strokecolor="#696B6D">
                <v:path arrowok="t"/>
              </v:shape>
            </v:group>
            <v:group style="position:absolute;left:10877;top:1734;width:191;height:351" coordorigin="10877,1734" coordsize="191,351">
              <v:shape style="position:absolute;left:10877;top:1734;width:191;height:351" coordorigin="10877,1734" coordsize="191,351" path="m11067,1734l10877,2084,10877,2084e" filled="f" stroked="t" strokeweight=".64pt" strokecolor="#696B6D">
                <v:path arrowok="t"/>
              </v:shape>
            </v:group>
            <v:group style="position:absolute;left:10960;top:1166;width:145;height:118" coordorigin="10960,1166" coordsize="145,118">
              <v:shape style="position:absolute;left:10960;top:1166;width:145;height:118" coordorigin="10960,1166" coordsize="145,118" path="m10960,1166l11105,1284,11105,1284e" filled="f" stroked="t" strokeweight=".64pt" strokecolor="#696B6D">
                <v:path arrowok="t"/>
              </v:shape>
            </v:group>
            <v:group style="position:absolute;left:10591;top:2084;width:286;height:1071" coordorigin="10591,2084" coordsize="286,1071">
              <v:shape style="position:absolute;left:10591;top:2084;width:286;height:1071" coordorigin="10591,2084" coordsize="286,1071" path="m10877,2084l10877,2084,10591,3155e" filled="f" stroked="t" strokeweight=".64pt" strokecolor="#696B6D">
                <v:path arrowok="t"/>
              </v:shape>
            </v:group>
            <v:group style="position:absolute;left:10690;top:1037;width:271;height:130" coordorigin="10690,1037" coordsize="271,130">
              <v:shape style="position:absolute;left:10690;top:1037;width:271;height:130" coordorigin="10690,1037" coordsize="271,130" path="m10690,1037l10960,1166,10960,1166e" filled="f" stroked="t" strokeweight=".64pt" strokecolor="#696B6D">
                <v:path arrowok="t"/>
              </v:shape>
            </v:group>
            <v:group style="position:absolute;left:10579;top:892;width:110;height:145" coordorigin="10579,892" coordsize="110,145">
              <v:shape style="position:absolute;left:10579;top:892;width:110;height:145" coordorigin="10579,892" coordsize="110,145" path="m10579,892l10690,1037,10690,1037e" filled="f" stroked="t" strokeweight=".64pt" strokecolor="#696B6D">
                <v:path arrowok="t"/>
              </v:shape>
            </v:group>
            <v:group style="position:absolute;left:10454;top:785;width:126;height:107" coordorigin="10454,785" coordsize="126,107">
              <v:shape style="position:absolute;left:10454;top:785;width:126;height:107" coordorigin="10454,785" coordsize="126,107" path="m10454,785l10579,892,10579,892e" filled="f" stroked="t" strokeweight=".64pt" strokecolor="#696B6D">
                <v:path arrowok="t"/>
              </v:shape>
            </v:group>
            <v:group style="position:absolute;left:10438;top:705;width:15;height:80" coordorigin="10438,705" coordsize="15,80">
              <v:shape style="position:absolute;left:10438;top:705;width:15;height:80" coordorigin="10438,705" coordsize="15,80" path="m10438,705l10454,785,10454,785e" filled="f" stroked="t" strokeweight=".64pt" strokecolor="#696B6D">
                <v:path arrowok="t"/>
              </v:shape>
            </v:group>
            <v:group style="position:absolute;left:10374;top:659;width:65;height:46" coordorigin="10374,659" coordsize="65,46">
              <v:shape style="position:absolute;left:10374;top:659;width:65;height:46" coordorigin="10374,659" coordsize="65,46" path="m10374,659l10438,705,10438,705e" filled="f" stroked="t" strokeweight=".64pt" strokecolor="#696B6D">
                <v:path arrowok="t"/>
              </v:shape>
            </v:group>
            <v:group style="position:absolute;left:10160;top:454;width:171;height:50" coordorigin="10160,454" coordsize="171,50">
              <v:shape style="position:absolute;left:10160;top:454;width:171;height:50" coordorigin="10160,454" coordsize="171,50" path="m10332,503l10320,454,10160,499e" filled="f" stroked="t" strokeweight=".64pt" strokecolor="#696B6D">
                <v:path arrowok="t"/>
              </v:shape>
            </v:group>
            <v:group style="position:absolute;left:10305;top:598;width:69;height:61" coordorigin="10305,598" coordsize="69,61">
              <v:shape style="position:absolute;left:10305;top:598;width:69;height:61" coordorigin="10305,598" coordsize="69,61" path="m10305,598l10374,659,10374,659e" filled="f" stroked="t" strokeweight=".64pt" strokecolor="#696B6D">
                <v:path arrowok="t"/>
              </v:shape>
            </v:group>
            <v:group style="position:absolute;left:10088;top:499;width:72;height:23" coordorigin="10088,499" coordsize="72,23">
              <v:shape style="position:absolute;left:10088;top:499;width:72;height:23" coordorigin="10088,499" coordsize="72,23" path="m10160,499l10088,522,10088,522e" filled="f" stroked="t" strokeweight=".64pt" strokecolor="#696B6D">
                <v:path arrowok="t"/>
              </v:shape>
            </v:group>
            <v:group style="position:absolute;left:10122;top:553;width:183;height:46" coordorigin="10122,553" coordsize="183,46">
              <v:shape style="position:absolute;left:10122;top:553;width:183;height:46" coordorigin="10122,553" coordsize="183,46" path="m10122,553l10305,598,10305,598e" filled="f" stroked="t" strokeweight=".64pt" strokecolor="#696B6D">
                <v:path arrowok="t"/>
              </v:shape>
            </v:group>
            <v:group style="position:absolute;left:10088;top:522;width:34;height:30" coordorigin="10088,522" coordsize="34,30">
              <v:shape style="position:absolute;left:10088;top:522;width:34;height:30" coordorigin="10088,522" coordsize="34,30" path="m10088,522l10122,553,10122,553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025" w:val="left" w:leader="none"/>
        </w:tabs>
        <w:ind w:left="25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1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16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115" w:space="40"/>
            <w:col w:w="5365"/>
          </w:cols>
        </w:sectPr>
      </w:pP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972" w:val="left" w:leader="none"/>
        </w:tabs>
        <w:spacing w:before="79"/>
        <w:ind w:left="25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884" w:val="left" w:leader="none"/>
        </w:tabs>
        <w:spacing w:before="79"/>
        <w:ind w:left="25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9"/>
        <w:ind w:left="0" w:right="35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9" w:lineRule="exact"/>
        <w:ind w:left="0" w:right="361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9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3"/>
        <w:ind w:left="41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18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2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44"/>
          <w:w w:val="100"/>
          <w:position w:val="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9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3"/>
        <w:ind w:left="2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0"/>
        <w:ind w:left="18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5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7"/>
        <w:ind w:left="0" w:right="10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54" w:lineRule="exact"/>
        <w:ind w:left="34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-8"/>
          <w:sz w:val="16"/>
          <w:szCs w:val="16"/>
        </w:rPr>
        <w:t>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65"/>
        <w:ind w:left="14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7" w:equalWidth="0">
            <w:col w:w="3061" w:space="40"/>
            <w:col w:w="685" w:space="40"/>
            <w:col w:w="1538" w:space="40"/>
            <w:col w:w="1702" w:space="40"/>
            <w:col w:w="1043" w:space="40"/>
            <w:col w:w="322" w:space="39"/>
            <w:col w:w="3930"/>
          </w:cols>
        </w:sectPr>
      </w:pPr>
    </w:p>
    <w:p>
      <w:pPr>
        <w:spacing w:before="69"/>
        <w:ind w:left="2533" w:right="2613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Parametric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3-D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plots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)—the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classic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spiral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3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hal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11.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independent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motio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particl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receivin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rando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impulse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anchore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x-y-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labe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drawn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11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275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spiral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plot3(...)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call.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velocity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24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0"/>
        <w:ind w:left="3630" w:right="285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18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trace.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3"/>
        </w:numPr>
        <w:tabs>
          <w:tab w:pos="3811" w:val="left" w:leader="none"/>
        </w:tabs>
        <w:ind w:left="3811" w:right="5989" w:hanging="642"/>
        <w:jc w:val="both"/>
        <w:rPr>
          <w:b w:val="0"/>
          <w:bCs w:val="0"/>
        </w:rPr>
      </w:pPr>
      <w:r>
        <w:rPr/>
        <w:pict>
          <v:group style="position:absolute;margin-left:88.375pt;margin-top:8.465515pt;width:24.25pt;height:48.25pt;mso-position-horizontal-relative:page;mso-position-vertical-relative:paragraph;z-index:-5142" coordorigin="1768,169" coordsize="485,965">
            <v:group style="position:absolute;left:1892;top:532;width:238;height:239" coordorigin="1892,532" coordsize="238,239">
              <v:shape style="position:absolute;left:1892;top:532;width:238;height:239" coordorigin="1892,532" coordsize="238,239" path="m2130,652l2112,716,2064,759,2021,771,1996,769,1934,743,1897,692,1892,672,1893,645,1917,580,1964,541,2004,532,2028,534,2089,562,2124,615,2130,652xe" filled="f" stroked="t" strokeweight=".25pt" strokecolor="#231F20">
                <v:path arrowok="t"/>
              </v:shape>
            </v:group>
            <v:group style="position:absolute;left:1770;top:652;width:480;height:2" coordorigin="1770,652" coordsize="480,2">
              <v:shape style="position:absolute;left:1770;top:652;width:480;height:2" coordorigin="1770,652" coordsize="480,0" path="m1770,652l2250,652e" filled="f" stroked="t" strokeweight=".25pt" strokecolor="#231F20">
                <v:path arrowok="t"/>
              </v:shape>
            </v:group>
            <v:group style="position:absolute;left:2010;top:172;width:2;height:960" coordorigin="2010,172" coordsize="2,960">
              <v:shape style="position:absolute;left:2010;top:172;width:2;height:960" coordorigin="2010,172" coordsize="0,960" path="m2010,172l2010,113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465515pt;width:24.25pt;height:48.25pt;mso-position-horizontal-relative:page;mso-position-vertical-relative:paragraph;z-index:-5141" coordorigin="13588,169" coordsize="485,965">
            <v:group style="position:absolute;left:13712;top:532;width:238;height:239" coordorigin="13712,532" coordsize="238,239">
              <v:shape style="position:absolute;left:13712;top:532;width:238;height:239" coordorigin="13712,532" coordsize="238,239" path="m13950,652l13932,716,13884,759,13841,771,13816,769,13754,743,13717,692,13712,672,13713,645,13737,580,13784,541,13824,532,13848,534,13909,562,13944,615,13950,652xe" filled="f" stroked="t" strokeweight=".25pt" strokecolor="#231F20">
                <v:path arrowok="t"/>
              </v:shape>
            </v:group>
            <v:group style="position:absolute;left:13590;top:652;width:480;height:2" coordorigin="13590,652" coordsize="480,2">
              <v:shape style="position:absolute;left:13590;top:652;width:480;height:2" coordorigin="13590,652" coordsize="480,0" path="m13590,652l14070,652e" filled="f" stroked="t" strokeweight=".25pt" strokecolor="#231F20">
                <v:path arrowok="t"/>
              </v:shape>
            </v:group>
            <v:group style="position:absolute;left:13830;top:172;width:2;height:960" coordorigin="13830,172" coordsize="2,960">
              <v:shape style="position:absolute;left:13830;top:172;width:2;height:960" coordorigin="13830,172" coordsize="0,960" path="m13830,172l13830,113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3-D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Plot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Capabilities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exotic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principles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visualizing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3677" w:val="left" w:leader="none"/>
        </w:tabs>
        <w:spacing w:line="260" w:lineRule="exact"/>
        <w:ind w:left="3630" w:right="2652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bar3(x,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positioned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55" w:right="57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962pt;width:238.395pt;height:13.168pt;mso-position-horizontal-relative:page;mso-position-vertical-relative:paragraph;z-index:-514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11.5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parametric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0:0.1:10.*pi;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plot3(sin(theta),cos(theta),theta)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'parametric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based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  <w:tab w:pos="6203" w:val="left" w:leader="none"/>
        </w:tabs>
        <w:spacing w:before="18"/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dvx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random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changes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dvy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dvz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cumsum(cumsum(dvx));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integrate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cumsum(cumsum(dvy));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cumsum(cumsum(dvz));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plot3(x,y,z)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7"/>
        </w:numPr>
        <w:tabs>
          <w:tab w:pos="3795" w:val="left" w:leader="none"/>
        </w:tabs>
        <w:spacing w:line="264" w:lineRule="auto" w:before="18"/>
        <w:ind w:left="3410" w:right="44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axes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varying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parameter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text(0,0,0,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'start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8.910151pt;width:228pt;height:.1pt;mso-position-horizontal-relative:page;mso-position-vertical-relative:paragraph;z-index:-5144" coordorigin="5070,378" coordsize="4560,2">
            <v:shape style="position:absolute;left:5070;top:378;width:4560;height:2" coordorigin="5070,378" coordsize="4560,0" path="m5070,378l9630,378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text(x(N),y(N),z(N),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3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243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9"/>
        </w:numPr>
        <w:tabs>
          <w:tab w:pos="4397" w:val="left" w:leader="none"/>
        </w:tabs>
        <w:ind w:left="4350" w:right="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barh3(x,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produces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graph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positioned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studied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2839" w:right="4899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0"/>
          <w:numId w:val="19"/>
        </w:numPr>
        <w:tabs>
          <w:tab w:pos="4397" w:val="left" w:leader="none"/>
        </w:tabs>
        <w:spacing w:line="260" w:lineRule="exact" w:before="29"/>
        <w:ind w:left="4350" w:right="1962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pie3(y)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3-D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4376" w:right="5956"/>
        <w:jc w:val="center"/>
        <w:rPr>
          <w:b w:val="0"/>
          <w:bCs w:val="0"/>
        </w:rPr>
      </w:pPr>
      <w:r>
        <w:rPr/>
        <w:pict>
          <v:group style="position:absolute;margin-left:273.993011pt;margin-top:3.145739pt;width:351.456pt;height:17.89pt;mso-position-horizontal-relative:page;mso-position-vertical-relative:paragraph;z-index:-5140" coordorigin="5480,63" coordsize="7029,358">
            <v:shape style="position:absolute;left:5484;top:63;width:420;height:357" type="#_x0000_t75">
              <v:imagedata r:id="rId24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11.4</w:t>
      </w:r>
      <w:r>
        <w:rPr>
          <w:color w:val="231F20"/>
          <w:spacing w:val="66"/>
          <w:w w:val="105"/>
        </w:rPr>
        <w:t> </w:t>
      </w:r>
      <w:r>
        <w:rPr>
          <w:color w:val="231F20"/>
          <w:spacing w:val="0"/>
          <w:w w:val="105"/>
        </w:rPr>
        <w:t>Surface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0"/>
          <w:w w:val="105"/>
        </w:rPr>
        <w:t>Plots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11.3.2,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dramatic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plaid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because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conceptual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similarity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Scottish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tartan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pattern.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design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such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pattern,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needs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specify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color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sequence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horizonta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vertica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threads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sam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way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specif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plai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by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defining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row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column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configurations.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0"/>
        </w:numPr>
        <w:tabs>
          <w:tab w:pos="4531" w:val="left" w:leader="none"/>
        </w:tabs>
        <w:ind w:left="4531" w:right="623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0"/>
          <w:w w:val="105"/>
        </w:rPr>
        <w:t>Capabilities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576"/>
        <w:jc w:val="both"/>
      </w:pPr>
      <w:r>
        <w:rPr/>
        <w:pict>
          <v:group style="position:absolute;margin-left:88.375pt;margin-top:13.56897pt;width:24.25pt;height:48.25pt;mso-position-horizontal-relative:page;mso-position-vertical-relative:paragraph;z-index:-5139" coordorigin="1768,271" coordsize="485,965">
            <v:group style="position:absolute;left:1892;top:634;width:238;height:239" coordorigin="1892,634" coordsize="238,239">
              <v:shape style="position:absolute;left:1892;top:634;width:238;height:239" coordorigin="1892,634" coordsize="238,239" path="m2130,754l2112,818,2064,861,2021,873,1996,872,1934,845,1897,794,1892,774,1893,747,1917,682,1964,643,2004,634,2028,636,2089,664,2124,717,2130,754xe" filled="f" stroked="t" strokeweight=".25pt" strokecolor="#231F20">
                <v:path arrowok="t"/>
              </v:shape>
            </v:group>
            <v:group style="position:absolute;left:1770;top:754;width:480;height:2" coordorigin="1770,754" coordsize="480,2">
              <v:shape style="position:absolute;left:1770;top:754;width:480;height:2" coordorigin="1770,754" coordsize="480,0" path="m1770,754l2250,754e" filled="f" stroked="t" strokeweight=".25pt" strokecolor="#231F20">
                <v:path arrowok="t"/>
              </v:shape>
            </v:group>
            <v:group style="position:absolute;left:2010;top:274;width:2;height:960" coordorigin="2010,274" coordsize="2,960">
              <v:shape style="position:absolute;left:2010;top:274;width:2;height:960" coordorigin="2010,274" coordsize="0,960" path="m2010,274l2010,12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56897pt;width:24.25pt;height:48.25pt;mso-position-horizontal-relative:page;mso-position-vertical-relative:paragraph;z-index:-5138" coordorigin="13588,271" coordsize="485,965">
            <v:group style="position:absolute;left:13712;top:634;width:238;height:239" coordorigin="13712,634" coordsize="238,239">
              <v:shape style="position:absolute;left:13712;top:634;width:238;height:239" coordorigin="13712,634" coordsize="238,239" path="m13950,754l13932,818,13884,861,13841,873,13816,872,13754,845,13717,794,13712,774,13713,747,13737,682,13784,643,13824,634,13848,636,13909,664,13944,717,13950,754xe" filled="f" stroked="t" strokeweight=".25pt" strokecolor="#231F20">
                <v:path arrowok="t"/>
              </v:shape>
            </v:group>
            <v:group style="position:absolute;left:13590;top:754;width:480;height:2" coordorigin="13590,754" coordsize="480,2">
              <v:shape style="position:absolute;left:13590;top:754;width:480;height:2" coordorigin="13590,754" coordsize="480,0" path="m13590,754l14070,754e" filled="f" stroked="t" strokeweight=".25pt" strokecolor="#231F20">
                <v:path arrowok="t"/>
              </v:shape>
            </v:group>
            <v:group style="position:absolute;left:13830;top:274;width:2;height:960" coordorigin="13830,274" coordsize="2,960">
              <v:shape style="position:absolute;left:13830;top:274;width:2;height:960" coordorigin="13830,274" coordsize="0,960" path="m13830,274l13830,12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20"/>
        </w:numPr>
        <w:tabs>
          <w:tab w:pos="4345" w:val="left" w:leader="none"/>
        </w:tabs>
        <w:spacing w:line="260" w:lineRule="exact"/>
        <w:ind w:left="4350" w:right="1907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meshgrid(x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accept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x</w:t>
      </w:r>
      <w:r>
        <w:rPr>
          <w:b w:val="0"/>
          <w:bCs w:val="0"/>
          <w:color w:val="231F20"/>
          <w:spacing w:val="-4"/>
          <w:w w:val="100"/>
          <w:position w:val="-3"/>
          <w:sz w:val="15"/>
          <w:szCs w:val="15"/>
        </w:rPr>
        <w:t>1*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</w:t>
      </w:r>
      <w:r>
        <w:rPr>
          <w:b w:val="0"/>
          <w:bCs w:val="0"/>
          <w:color w:val="231F20"/>
          <w:spacing w:val="9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y</w:t>
      </w:r>
      <w:r>
        <w:rPr>
          <w:b w:val="0"/>
          <w:bCs w:val="0"/>
          <w:color w:val="231F20"/>
          <w:spacing w:val="-4"/>
          <w:w w:val="100"/>
          <w:position w:val="-3"/>
          <w:sz w:val="15"/>
          <w:szCs w:val="15"/>
        </w:rPr>
        <w:t>1*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n</w:t>
      </w:r>
      <w:r>
        <w:rPr>
          <w:b w:val="0"/>
          <w:bCs w:val="0"/>
          <w:color w:val="231F20"/>
          <w:spacing w:val="9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vector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tha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boun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edges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</w:r>
      <w:r>
        <w:rPr>
          <w:b w:val="0"/>
          <w:bCs w:val="0"/>
          <w:color w:val="231F20"/>
          <w:spacing w:val="-5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plai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replicate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row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column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appropriatel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to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</w:r>
      <w:r>
        <w:rPr>
          <w:b w:val="0"/>
          <w:bCs w:val="0"/>
          <w:color w:val="231F20"/>
          <w:spacing w:val="-5"/>
          <w:w w:val="100"/>
          <w:position w:val="0"/>
        </w:rPr>
        <w:t>produc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xx</w:t>
      </w:r>
      <w:r>
        <w:rPr>
          <w:b w:val="0"/>
          <w:bCs w:val="0"/>
          <w:color w:val="231F20"/>
          <w:spacing w:val="-4"/>
          <w:w w:val="100"/>
          <w:position w:val="-3"/>
          <w:sz w:val="15"/>
          <w:szCs w:val="15"/>
        </w:rPr>
        <w:t>n*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</w:t>
      </w:r>
      <w:r>
        <w:rPr>
          <w:b w:val="0"/>
          <w:bCs w:val="0"/>
          <w:color w:val="231F20"/>
          <w:spacing w:val="9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6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yy</w:t>
      </w:r>
      <w:r>
        <w:rPr>
          <w:b w:val="0"/>
          <w:bCs w:val="0"/>
          <w:color w:val="231F20"/>
          <w:spacing w:val="-4"/>
          <w:w w:val="100"/>
          <w:position w:val="-3"/>
          <w:sz w:val="15"/>
          <w:szCs w:val="15"/>
        </w:rPr>
        <w:t>n*m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containin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6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-6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-6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value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(respectively)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-2"/>
          <w:w w:val="100"/>
          <w:position w:val="0"/>
        </w:rPr>
      </w:r>
      <w:r>
        <w:rPr>
          <w:b w:val="0"/>
          <w:bCs w:val="0"/>
          <w:color w:val="231F20"/>
          <w:spacing w:val="-5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complet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plaid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enable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u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genera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comput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mappings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</w:r>
      <w:r>
        <w:rPr>
          <w:b w:val="0"/>
          <w:bCs w:val="0"/>
          <w:color w:val="231F20"/>
          <w:spacing w:val="-5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3-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coordinate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figur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w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wan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5"/>
          <w:w w:val="100"/>
          <w:position w:val="0"/>
        </w:rPr>
        <w:t>plot.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0"/>
        </w:numPr>
        <w:tabs>
          <w:tab w:pos="4345" w:val="left" w:leader="none"/>
        </w:tabs>
        <w:spacing w:line="260" w:lineRule="exact" w:before="40"/>
        <w:ind w:left="4350" w:right="1939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colored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(listed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proportion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transparent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hidden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0"/>
        </w:numPr>
        <w:tabs>
          <w:tab w:pos="4345" w:val="left" w:leader="none"/>
        </w:tabs>
        <w:spacing w:line="260" w:lineRule="exact" w:before="40"/>
        <w:ind w:left="4350" w:right="1984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black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proportion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0"/>
        </w:numPr>
        <w:tabs>
          <w:tab w:pos="4531" w:val="left" w:leader="none"/>
        </w:tabs>
        <w:ind w:left="4531" w:right="6319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Simple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Exercises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2"/>
        <w:ind w:right="1667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Drawing</w:t>
      </w:r>
      <w:r>
        <w:rPr>
          <w:rFonts w:ascii="Times New Roman" w:hAnsi="Times New Roman" w:cs="Times New Roman" w:eastAsia="Times New Roman"/>
          <w:b/>
          <w:bCs/>
          <w:color w:val="80828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Cube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drawin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withou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help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meshgrid(...)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function.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11.7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coordinates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cube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side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2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units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centered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origin.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Listing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11.6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cube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scratch.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11.8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results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script.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A(-1,1,1)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P(0,0,1)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0" w:right="19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4"/>
        <w:ind w:left="90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B(-1,-1,1)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302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C(1,-1,1)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284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D(1,1,1)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5234" w:space="40"/>
            <w:col w:w="572" w:space="40"/>
            <w:col w:w="1582" w:space="40"/>
            <w:col w:w="5012"/>
          </w:cols>
        </w:sectPr>
      </w:pP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333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F(-1,-1,-1)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76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1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E(-1,1,-1)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6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H(1,1,-1)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4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84" w:lineRule="auto"/>
        <w:ind w:left="1343" w:right="3618" w:firstLine="835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G(1,-1,-1)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9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Q(0,0,-1)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318" w:space="40"/>
            <w:col w:w="1245" w:space="40"/>
            <w:col w:w="587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4185" w:right="615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99.149994pt;margin-top:-178.316742pt;width:236.661pt;height:178.715pt;mso-position-horizontal-relative:page;mso-position-vertical-relative:paragraph;z-index:-5137" coordorigin="5983,-3566" coordsize="4733,3574">
            <v:group style="position:absolute;left:6941;top:-3004;width:2804;height:2342" coordorigin="6941,-3004" coordsize="2804,2342">
              <v:shape style="position:absolute;left:6941;top:-3004;width:2804;height:2342" coordorigin="6941,-3004" coordsize="2804,2342" path="m8438,-3004l6941,-2369,6941,-1006,8221,-662,9744,-1337,9744,-2687,8438,-3004xe" filled="f" stroked="t" strokeweight=".5pt" strokecolor="#231F20">
                <v:path arrowok="t"/>
              </v:shape>
            </v:group>
            <v:group style="position:absolute;left:6070;top:-2555;width:4022;height:1663" coordorigin="6070,-2555" coordsize="4022,1663">
              <v:shape style="position:absolute;left:6070;top:-2555;width:4022;height:1663" coordorigin="6070,-2555" coordsize="4022,1663" path="m10092,-2555l6070,-892e" filled="f" stroked="t" strokeweight=".5pt" strokecolor="#231F20">
                <v:path arrowok="t"/>
                <v:stroke dashstyle="dash"/>
              </v:shape>
            </v:group>
            <v:group style="position:absolute;left:5988;top:-953;width:134;height:94" coordorigin="5988,-953" coordsize="134,94">
              <v:shape style="position:absolute;left:5988;top:-953;width:134;height:94" coordorigin="5988,-953" coordsize="134,94" path="m6084,-953l5988,-858,6122,-859,6076,-895,6084,-953xe" filled="t" fillcolor="#231F20" stroked="f">
                <v:path arrowok="t"/>
                <v:fill type="solid"/>
              </v:shape>
            </v:group>
            <v:group style="position:absolute;left:10039;top:-2588;width:134;height:94" coordorigin="10039,-2588" coordsize="134,94">
              <v:shape style="position:absolute;left:10039;top:-2588;width:134;height:94" coordorigin="10039,-2588" coordsize="134,94" path="m10173,-2588l10039,-2588,10086,-2552,10078,-2494,10173,-2588xe" filled="t" fillcolor="#231F20" stroked="f">
                <v:path arrowok="t"/>
                <v:fill type="solid"/>
              </v:shape>
            </v:group>
            <v:group style="position:absolute;left:6942;top:-1665;width:2802;height:658" coordorigin="6942,-1665" coordsize="2802,658">
              <v:shape style="position:absolute;left:6942;top:-1665;width:2802;height:658" coordorigin="6942,-1665" coordsize="2802,658" path="m9744,-1338l6942,-1006,8438,-1665,9744,-1338xe" filled="f" stroked="t" strokeweight=".5pt" strokecolor="#231F20">
                <v:path arrowok="t"/>
                <v:stroke dashstyle="dash"/>
              </v:shape>
            </v:group>
            <v:group style="position:absolute;left:8221;top:-3005;width:218;height:2343" coordorigin="8221,-3005" coordsize="218,2343">
              <v:shape style="position:absolute;left:8221;top:-3005;width:218;height:2343" coordorigin="8221,-3005" coordsize="218,2343" path="m8221,-662l8438,-1665,8438,-3005e" filled="f" stroked="t" strokeweight=".5pt" strokecolor="#231F20">
                <v:path arrowok="t"/>
                <v:stroke dashstyle="dash"/>
              </v:shape>
            </v:group>
            <v:group style="position:absolute;left:6295;top:-2288;width:4330;height:1000" coordorigin="6295,-2288" coordsize="4330,1000">
              <v:shape style="position:absolute;left:6295;top:-2288;width:4330;height:1000" coordorigin="6295,-2288" coordsize="4330,1000" path="m6295,-2288l10625,-1288e" filled="f" stroked="t" strokeweight=".5pt" strokecolor="#231F20">
                <v:path arrowok="t"/>
                <v:stroke dashstyle="dash"/>
              </v:shape>
            </v:group>
            <v:group style="position:absolute;left:10579;top:-1346;width:133;height:99" coordorigin="10579,-1346" coordsize="133,99">
              <v:shape style="position:absolute;left:10579;top:-1346;width:133;height:99" coordorigin="10579,-1346" coordsize="133,99" path="m10601,-1346l10619,-1289,10579,-1247,10711,-1268,10601,-1346xe" filled="t" fillcolor="#231F20" stroked="f">
                <v:path arrowok="t"/>
                <v:fill type="solid"/>
              </v:shape>
            </v:group>
            <v:group style="position:absolute;left:6209;top:-2329;width:133;height:99" coordorigin="6209,-2329" coordsize="133,99">
              <v:shape style="position:absolute;left:6209;top:-2329;width:133;height:99" coordorigin="6209,-2329" coordsize="133,99" path="m6342,-2329l6209,-2308,6319,-2230,6302,-2287,6342,-2329xe" filled="t" fillcolor="#231F20" stroked="f">
                <v:path arrowok="t"/>
                <v:fill type="solid"/>
              </v:shape>
            </v:group>
            <v:group style="position:absolute;left:8331;top:-3473;width:2;height:3388" coordorigin="8331,-3473" coordsize="2,3388">
              <v:shape style="position:absolute;left:8331;top:-3473;width:2;height:3388" coordorigin="8331,-3473" coordsize="0,3388" path="m8331,-85l8331,-3473e" filled="f" stroked="t" strokeweight=".5pt" strokecolor="#231F20">
                <v:path arrowok="t"/>
                <v:stroke dashstyle="dash"/>
              </v:shape>
            </v:group>
            <v:group style="position:absolute;left:8280;top:-3561;width:102;height:124" coordorigin="8280,-3561" coordsize="102,124">
              <v:shape style="position:absolute;left:8280;top:-3561;width:102;height:124" coordorigin="8280,-3561" coordsize="102,124" path="m8331,-3561l8280,-3437,8331,-3466,8369,-3466,8331,-3561xe" filled="t" fillcolor="#231F20" stroked="f">
                <v:path arrowok="t"/>
                <v:fill type="solid"/>
              </v:shape>
              <v:shape style="position:absolute;left:8280;top:-3561;width:102;height:124" coordorigin="8280,-3561" coordsize="102,124" path="m8369,-3466l8331,-3466,8381,-3437,8369,-3466xe" filled="t" fillcolor="#231F20" stroked="f">
                <v:path arrowok="t"/>
                <v:fill type="solid"/>
              </v:shape>
            </v:group>
            <v:group style="position:absolute;left:8280;top:-121;width:102;height:124" coordorigin="8280,-121" coordsize="102,124">
              <v:shape style="position:absolute;left:8280;top:-121;width:102;height:124" coordorigin="8280,-121" coordsize="102,124" path="m8280,-121l8331,3,8369,-92,8331,-92,8280,-121xe" filled="t" fillcolor="#231F20" stroked="f">
                <v:path arrowok="t"/>
                <v:fill type="solid"/>
              </v:shape>
              <v:shape style="position:absolute;left:8280;top:-121;width:102;height:124" coordorigin="8280,-121" coordsize="102,124" path="m8381,-121l8331,-92,8369,-92,8381,-121xe" filled="t" fillcolor="#231F20" stroked="f">
                <v:path arrowok="t"/>
                <v:fill type="solid"/>
              </v:shape>
            </v:group>
            <v:group style="position:absolute;left:8221;top:-3004;width:218;height:2342" coordorigin="8221,-3004" coordsize="218,2342">
              <v:shape style="position:absolute;left:8221;top:-3004;width:218;height:2342" coordorigin="8221,-3004" coordsize="218,2342" path="m8438,-3004l8221,-2037,8221,-662e" filled="f" stroked="t" strokeweight=".5pt" strokecolor="#231F20">
                <v:path arrowok="t"/>
              </v:shape>
            </v:group>
            <v:group style="position:absolute;left:6940;top:-2686;width:2804;height:650" coordorigin="6940,-2686" coordsize="2804,650">
              <v:shape style="position:absolute;left:6940;top:-2686;width:2804;height:650" coordorigin="6940,-2686" coordsize="2804,650" path="m6940,-2368l9745,-2686,8221,-2037,6940,-2368xe" filled="f" stroked="t" strokeweight=".5pt" strokecolor="#231F20">
                <v:path arrowok="t"/>
              </v:shape>
            </v:group>
            <v:group style="position:absolute;left:7552;top:-2899;width:678;height:315" coordorigin="7552,-2899" coordsize="678,315">
              <v:shape style="position:absolute;left:7552;top:-2899;width:678;height:315" coordorigin="7552,-2899" coordsize="678,315" path="m7552,-2899l8230,-2584e" filled="f" stroked="t" strokeweight=".5pt" strokecolor="#231F20">
                <v:path arrowok="t"/>
              </v:shape>
            </v:group>
            <v:group style="position:absolute;left:8175;top:-2646;width:134;height:98" coordorigin="8175,-2646" coordsize="134,98">
              <v:shape style="position:absolute;left:8175;top:-2646;width:134;height:98" coordorigin="8175,-2646" coordsize="134,98" path="m8218,-2646l8224,-2587,8175,-2553,8310,-2547,8218,-2646xe" filled="t" fillcolor="#231F20" stroked="f">
                <v:path arrowok="t"/>
                <v:fill type="solid"/>
              </v:shape>
            </v:group>
            <v:group style="position:absolute;left:8325;top:-2028;width:1587;height:2" coordorigin="8325,-2028" coordsize="1587,2">
              <v:shape style="position:absolute;left:8325;top:-2028;width:1587;height:2" coordorigin="8325,-2028" coordsize="1587,0" path="m9913,-2028l8325,-2028e" filled="f" stroked="t" strokeweight=".5pt" strokecolor="#231F20">
                <v:path arrowok="t"/>
              </v:shape>
            </v:group>
            <v:group style="position:absolute;left:8237;top:-2079;width:124;height:102" coordorigin="8237,-2079" coordsize="124,102">
              <v:shape style="position:absolute;left:8237;top:-2079;width:124;height:102" coordorigin="8237,-2079" coordsize="124,102" path="m8361,-2079l8237,-2028,8361,-1977,8332,-2028,8361,-2079xe" filled="t" fillcolor="#231F20" stroked="f">
                <v:path arrowok="t"/>
                <v:fill type="solid"/>
              </v:shape>
            </v:group>
            <v:group style="position:absolute;left:8431;top:-1123;width:747;height:340" coordorigin="8431,-1123" coordsize="747,340">
              <v:shape style="position:absolute;left:8431;top:-1123;width:747;height:340" coordorigin="8431,-1123" coordsize="747,340" path="m9178,-784l8431,-1123e" filled="f" stroked="t" strokeweight=".5pt" strokecolor="#231F20">
                <v:path arrowok="t"/>
              </v:shape>
            </v:group>
            <v:group style="position:absolute;left:8351;top:-1160;width:134;height:98" coordorigin="8351,-1160" coordsize="134,98">
              <v:shape style="position:absolute;left:8351;top:-1160;width:134;height:98" coordorigin="8351,-1160" coordsize="134,98" path="m8351,-1160l8443,-1062,8437,-1121,8485,-1155,8351,-1160xe" filled="t" fillcolor="#231F20" stroked="f">
                <v:path arrowok="t"/>
                <v:fill type="solid"/>
              </v:shape>
            </v:group>
            <v:group style="position:absolute;left:6683;top:-1678;width:1654;height:2" coordorigin="6683,-1678" coordsize="1654,2">
              <v:shape style="position:absolute;left:6683;top:-1678;width:1654;height:2" coordorigin="6683,-1678" coordsize="1654,0" path="m6683,-1678l8337,-1678e" filled="f" stroked="t" strokeweight=".5pt" strokecolor="#231F20">
                <v:path arrowok="t"/>
              </v:shape>
            </v:group>
            <v:group style="position:absolute;left:8301;top:-1729;width:124;height:102" coordorigin="8301,-1729" coordsize="124,102">
              <v:shape style="position:absolute;left:8301;top:-1729;width:124;height:102" coordorigin="8301,-1729" coordsize="124,102" path="m8301,-1729l8330,-1678,8301,-1627,8425,-1678,8301,-172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8.375pt;margin-top:72.192261pt;width:24.25pt;height:48.25pt;mso-position-horizontal-relative:page;mso-position-vertical-relative:paragraph;z-index:-5135" coordorigin="1768,1444" coordsize="485,965">
            <v:group style="position:absolute;left:1892;top:1806;width:238;height:239" coordorigin="1892,1806" coordsize="238,239">
              <v:shape style="position:absolute;left:1892;top:1806;width:238;height:239" coordorigin="1892,1806" coordsize="238,239" path="m2130,1926l2112,1990,2064,2034,2021,2046,1996,2044,1934,2017,1897,1967,1892,1946,1893,1919,1917,1854,1964,1816,2004,1806,2028,1809,2089,1836,2124,1889,2130,1926xe" filled="f" stroked="t" strokeweight=".25pt" strokecolor="#231F20">
                <v:path arrowok="t"/>
              </v:shape>
            </v:group>
            <v:group style="position:absolute;left:1770;top:1926;width:480;height:2" coordorigin="1770,1926" coordsize="480,2">
              <v:shape style="position:absolute;left:1770;top:1926;width:480;height:2" coordorigin="1770,1926" coordsize="480,0" path="m1770,1926l2250,1926e" filled="f" stroked="t" strokeweight=".25pt" strokecolor="#231F20">
                <v:path arrowok="t"/>
              </v:shape>
            </v:group>
            <v:group style="position:absolute;left:2010;top:1446;width:2;height:960" coordorigin="2010,1446" coordsize="2,960">
              <v:shape style="position:absolute;left:2010;top:1446;width:2;height:960" coordorigin="2010,1446" coordsize="0,960" path="m2010,1446l2010,24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2.192261pt;width:24.25pt;height:48.25pt;mso-position-horizontal-relative:page;mso-position-vertical-relative:paragraph;z-index:-5134" coordorigin="13588,1444" coordsize="485,965">
            <v:group style="position:absolute;left:13712;top:1806;width:238;height:239" coordorigin="13712,1806" coordsize="238,239">
              <v:shape style="position:absolute;left:13712;top:1806;width:238;height:239" coordorigin="13712,1806" coordsize="238,239" path="m13950,1926l13932,1990,13884,2034,13841,2046,13816,2044,13754,2017,13717,1967,13712,1946,13713,1919,13737,1854,13784,1816,13824,1806,13848,1809,13909,1836,13944,1889,13950,1926xe" filled="f" stroked="t" strokeweight=".25pt" strokecolor="#231F20">
                <v:path arrowok="t"/>
              </v:shape>
            </v:group>
            <v:group style="position:absolute;left:13590;top:1926;width:480;height:2" coordorigin="13590,1926" coordsize="480,2">
              <v:shape style="position:absolute;left:13590;top:1926;width:480;height:2" coordorigin="13590,1926" coordsize="480,0" path="m13590,1926l14070,1926e" filled="f" stroked="t" strokeweight=".25pt" strokecolor="#231F20">
                <v:path arrowok="t"/>
              </v:shape>
            </v:group>
            <v:group style="position:absolute;left:13830;top:1446;width:2;height:960" coordorigin="13830,1446" coordsize="2,960">
              <v:shape style="position:absolute;left:13830;top:1446;width:2;height:960" coordorigin="13830,1446" coordsize="0,960" path="m13830,1446l13830,24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11.7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cube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153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280.143005pt;margin-top:-157.502747pt;width:214.393pt;height:168.0pt;mso-position-horizontal-relative:page;mso-position-vertical-relative:paragraph;z-index:-5136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11.8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solid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cube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8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defin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botto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cube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mus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Q.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Although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required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define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Q,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Therefore,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Q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replicated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times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keep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rectangular.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think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works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drawing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defined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locates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defined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smooth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Physically,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effect: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1"/>
        </w:numPr>
        <w:tabs>
          <w:tab w:pos="3625" w:val="left" w:leader="none"/>
        </w:tabs>
        <w:spacing w:line="260" w:lineRule="exact"/>
        <w:ind w:left="3630" w:right="2898" w:hanging="28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Beginning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draws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expanding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squares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until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reaches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ABCD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2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245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5132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11.6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cube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P-P-P-P-P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963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A-B-C-D-A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963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E-F-G-H-E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Q-Q-Q-Q-Q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P-P-P-P-P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A-B-C-D-A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E-F-G-H-E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Q-Q-Q-Q-Q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P-P-P-P-P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155" w:val="left" w:leader="none"/>
        </w:tabs>
        <w:spacing w:before="18"/>
        <w:ind w:left="0" w:right="5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A-B-C-D-A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E-F-G-H-E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</w:tabs>
        <w:spacing w:before="18"/>
        <w:ind w:left="0" w:right="5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Q-Q-Q-Q-Q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equal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8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view(-36,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44)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pt;width:228pt;height:.1pt;mso-position-horizontal-relative:page;mso-position-vertical-relative:paragraph;z-index:-513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22"/>
        </w:numPr>
        <w:tabs>
          <w:tab w:pos="4345" w:val="left" w:leader="none"/>
        </w:tabs>
        <w:spacing w:before="40"/>
        <w:ind w:left="3890" w:right="0" w:firstLine="180"/>
        <w:jc w:val="left"/>
      </w:pPr>
      <w:r>
        <w:rPr>
          <w:b w:val="0"/>
          <w:bCs w:val="0"/>
          <w:color w:val="231F20"/>
          <w:spacing w:val="0"/>
          <w:w w:val="100"/>
        </w:rPr>
        <w:t>“Sliding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EFGH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2"/>
        </w:numPr>
        <w:tabs>
          <w:tab w:pos="4345" w:val="left" w:leader="none"/>
        </w:tabs>
        <w:spacing w:line="305" w:lineRule="auto" w:before="16"/>
        <w:ind w:left="3890" w:right="4233" w:firstLine="180"/>
        <w:jc w:val="left"/>
      </w:pPr>
      <w:r>
        <w:rPr/>
        <w:pict>
          <v:group style="position:absolute;margin-left:88.375pt;margin-top:11.708936pt;width:24.25pt;height:48.25pt;mso-position-horizontal-relative:page;mso-position-vertical-relative:paragraph;z-index:-5131" coordorigin="1768,234" coordsize="485,965">
            <v:group style="position:absolute;left:1892;top:597;width:238;height:239" coordorigin="1892,597" coordsize="238,239">
              <v:shape style="position:absolute;left:1892;top:597;width:238;height:239" coordorigin="1892,597" coordsize="238,239" path="m2130,717l2112,780,2064,824,2021,836,1996,834,1934,808,1897,757,1892,737,1893,710,1917,645,1964,606,2004,597,2028,599,2089,627,2124,680,2130,717xe" filled="f" stroked="t" strokeweight=".25pt" strokecolor="#231F20">
                <v:path arrowok="t"/>
              </v:shape>
            </v:group>
            <v:group style="position:absolute;left:1770;top:717;width:480;height:2" coordorigin="1770,717" coordsize="480,2">
              <v:shape style="position:absolute;left:1770;top:717;width:480;height:2" coordorigin="1770,717" coordsize="480,0" path="m1770,717l2250,717e" filled="f" stroked="t" strokeweight=".25pt" strokecolor="#231F20">
                <v:path arrowok="t"/>
              </v:shape>
            </v:group>
            <v:group style="position:absolute;left:2010;top:237;width:2;height:960" coordorigin="2010,237" coordsize="2,960">
              <v:shape style="position:absolute;left:2010;top:237;width:2;height:960" coordorigin="2010,237" coordsize="0,960" path="m2010,237l2010,11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708936pt;width:24.25pt;height:48.25pt;mso-position-horizontal-relative:page;mso-position-vertical-relative:paragraph;z-index:-5130" coordorigin="13588,234" coordsize="485,965">
            <v:group style="position:absolute;left:13712;top:597;width:238;height:239" coordorigin="13712,597" coordsize="238,239">
              <v:shape style="position:absolute;left:13712;top:597;width:238;height:239" coordorigin="13712,597" coordsize="238,239" path="m13950,717l13932,780,13884,824,13841,836,13816,834,13754,808,13717,757,13712,737,13713,710,13737,645,13784,606,13824,597,13848,599,13909,627,13944,680,13950,717xe" filled="f" stroked="t" strokeweight=".25pt" strokecolor="#231F20">
                <v:path arrowok="t"/>
              </v:shape>
            </v:group>
            <v:group style="position:absolute;left:13590;top:717;width:480;height:2" coordorigin="13590,717" coordsize="480,2">
              <v:shape style="position:absolute;left:13590;top:717;width:480;height:2" coordorigin="13590,717" coordsize="480,0" path="m13590,717l14070,717e" filled="f" stroked="t" strokeweight=".25pt" strokecolor="#231F20">
                <v:path arrowok="t"/>
              </v:shape>
            </v:group>
            <v:group style="position:absolute;left:13830;top:237;width:2;height:960" coordorigin="13830,237" coordsize="2,960">
              <v:shape style="position:absolute;left:13830;top:237;width:2;height:960" coordorigin="13830,237" coordsize="0,960" path="m13830,237l13830,11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Shrinking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11.6: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2"/>
        <w:ind w:left="4350" w:right="180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A-B-C-D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E-F-G-H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13–18: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3"/>
          <w:w w:val="100"/>
        </w:rPr>
        <w:t>Simpl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3"/>
          <w:w w:val="100"/>
        </w:rPr>
        <w:t>Paraboli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3"/>
          <w:w w:val="100"/>
        </w:rPr>
        <w:t>Dis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simples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surfac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obtaine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defining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illustratin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meshgrid(...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11.9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code,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pictur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represents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Clearly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covering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−3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having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seven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discrete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labe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indicates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x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9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and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y</w:t>
      </w:r>
      <w:r>
        <w:rPr>
          <w:b w:val="0"/>
          <w:bCs w:val="0"/>
          <w:color w:val="231F20"/>
          <w:spacing w:val="-2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Ther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ar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not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however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1</w:t>
      </w:r>
      <w:r>
        <w:rPr>
          <w:b w:val="0"/>
          <w:bCs w:val="0"/>
          <w:color w:val="231F20"/>
          <w:spacing w:val="0"/>
          <w:w w:val="100"/>
          <w:position w:val="0"/>
        </w:rPr>
        <w:t>4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z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value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rang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value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might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suggest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bu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49</w:t>
      </w:r>
      <w:r>
        <w:rPr>
          <w:b w:val="0"/>
          <w:bCs w:val="0"/>
          <w:color w:val="231F20"/>
          <w:spacing w:val="0"/>
          <w:w w:val="100"/>
          <w:position w:val="0"/>
        </w:rPr>
        <w:t>!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orde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plo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3-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shap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ou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paraboli</w:t>
      </w:r>
      <w:r>
        <w:rPr>
          <w:b w:val="0"/>
          <w:bCs w:val="0"/>
          <w:color w:val="231F20"/>
          <w:spacing w:val="0"/>
          <w:w w:val="100"/>
          <w:position w:val="0"/>
        </w:rPr>
        <w:t>c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bowl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w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9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must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hav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z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valu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ever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poin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x-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surface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Eac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thes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point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ha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valu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x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correspondin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readin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x-axis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valu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from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y-axis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Therefore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proces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creatin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plo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ha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thre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5"/>
          <w:w w:val="100"/>
          <w:position w:val="0"/>
        </w:rPr>
        <w:t> </w:t>
      </w:r>
      <w:r>
        <w:rPr>
          <w:b w:val="0"/>
          <w:bCs w:val="0"/>
          <w:color w:val="231F20"/>
          <w:spacing w:val="-3"/>
          <w:w w:val="100"/>
          <w:position w:val="0"/>
        </w:rPr>
        <w:t>parts: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23"/>
        </w:numPr>
        <w:tabs>
          <w:tab w:pos="4610" w:val="left" w:leader="none"/>
        </w:tabs>
        <w:spacing w:line="260" w:lineRule="exact"/>
        <w:ind w:left="4610" w:right="1853" w:hanging="260"/>
        <w:jc w:val="left"/>
      </w:pPr>
      <w:r>
        <w:rPr>
          <w:b w:val="0"/>
          <w:bCs w:val="0"/>
          <w:color w:val="231F20"/>
          <w:spacing w:val="0"/>
          <w:w w:val="100"/>
        </w:rPr>
        <w:t>Develop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4610" w:val="left" w:leader="none"/>
        </w:tabs>
        <w:spacing w:before="47"/>
        <w:ind w:left="4610" w:right="103" w:hanging="260"/>
        <w:jc w:val="center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4610" w:val="left" w:leader="none"/>
        </w:tabs>
        <w:spacing w:line="260" w:lineRule="exact" w:before="49"/>
        <w:ind w:left="4610" w:right="2310" w:hanging="260"/>
        <w:jc w:val="left"/>
      </w:pP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1101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8"/>
          <w:sz w:val="13"/>
          <w:szCs w:val="13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12"/>
          <w:w w:val="100"/>
          <w:position w:val="8"/>
          <w:sz w:val="13"/>
          <w:szCs w:val="13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8"/>
          <w:sz w:val="13"/>
          <w:szCs w:val="13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3"/>
          <w:szCs w:val="13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036" w:right="6069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389008pt;margin-top:-45.092373pt;width:256.489000pt;height:196.295pt;mso-position-horizontal-relative:page;mso-position-vertical-relative:paragraph;z-index:-5129" coordorigin="5908,-902" coordsize="5130,3926">
            <v:group style="position:absolute;left:5983;top:2008;width:2160;height:979" coordorigin="5983,2008" coordsize="2160,979">
              <v:shape style="position:absolute;left:5983;top:2008;width:2160;height:979" coordorigin="5983,2008" coordsize="2160,979" path="m8143,2987l5983,2008e" filled="f" stroked="t" strokeweight=".32pt" strokecolor="#231F20">
                <v:path arrowok="t"/>
                <v:stroke dashstyle="dash"/>
              </v:shape>
            </v:group>
            <v:group style="position:absolute;left:5983;top:2008;width:2;height:2" coordorigin="5983,2008" coordsize="2,2">
              <v:shape style="position:absolute;left:5983;top:2008;width:2;height:2" coordorigin="5983,2008" coordsize="0,0" path="m5983,2008l5983,2008e" filled="f" stroked="t" strokeweight=".32pt" strokecolor="#231F20">
                <v:path arrowok="t"/>
                <v:stroke dashstyle="dash"/>
              </v:shape>
            </v:group>
            <v:group style="position:absolute;left:5983;top:-141;width:2;height:2149" coordorigin="5983,-141" coordsize="2,2149">
              <v:shape style="position:absolute;left:5983;top:-141;width:2;height:2149" coordorigin="5983,-141" coordsize="0,2149" path="m5983,2008l5983,-141e" filled="f" stroked="t" strokeweight=".32pt" strokecolor="#231F20">
                <v:path arrowok="t"/>
                <v:stroke dashstyle="dash"/>
              </v:shape>
            </v:group>
            <v:group style="position:absolute;left:5983;top:-141;width:2;height:2" coordorigin="5983,-141" coordsize="2,2">
              <v:shape style="position:absolute;left:5983;top:-141;width:2;height:2" coordorigin="5983,-141" coordsize="0,0" path="m5983,-141l5983,-141e" filled="f" stroked="t" strokeweight=".32pt" strokecolor="#231F20">
                <v:path arrowok="t"/>
                <v:stroke dashstyle="dash"/>
              </v:shape>
            </v:group>
            <v:group style="position:absolute;left:6451;top:1882;width:2164;height:983" coordorigin="6451,1882" coordsize="2164,983">
              <v:shape style="position:absolute;left:6451;top:1882;width:2164;height:983" coordorigin="6451,1882" coordsize="2164,983" path="m8616,2865l6451,1882e" filled="f" stroked="t" strokeweight=".32pt" strokecolor="#231F20">
                <v:path arrowok="t"/>
                <v:stroke dashstyle="dash"/>
              </v:shape>
            </v:group>
            <v:group style="position:absolute;left:6451;top:1882;width:2;height:2" coordorigin="6451,1882" coordsize="2,2">
              <v:shape style="position:absolute;left:6451;top:1882;width:2;height:2" coordorigin="6451,1882" coordsize="0,0" path="m6451,1882l6451,1882e" filled="f" stroked="t" strokeweight=".32pt" strokecolor="#231F20">
                <v:path arrowok="t"/>
                <v:stroke dashstyle="dash"/>
              </v:shape>
            </v:group>
            <v:group style="position:absolute;left:6451;top:-267;width:2;height:2149" coordorigin="6451,-267" coordsize="2,2149">
              <v:shape style="position:absolute;left:6451;top:-267;width:2;height:2149" coordorigin="6451,-267" coordsize="0,2149" path="m6451,1882l6451,-267e" filled="f" stroked="t" strokeweight=".32pt" strokecolor="#231F20">
                <v:path arrowok="t"/>
                <v:stroke dashstyle="dash"/>
              </v:shape>
            </v:group>
            <v:group style="position:absolute;left:6451;top:-267;width:2;height:2" coordorigin="6451,-267" coordsize="2,2">
              <v:shape style="position:absolute;left:6451;top:-267;width:2;height:2" coordorigin="6451,-267" coordsize="0,0" path="m6451,-267l6451,-267e" filled="f" stroked="t" strokeweight=".32pt" strokecolor="#231F20">
                <v:path arrowok="t"/>
                <v:stroke dashstyle="dash"/>
              </v:shape>
            </v:group>
            <v:group style="position:absolute;left:6920;top:1756;width:2164;height:983" coordorigin="6920,1756" coordsize="2164,983">
              <v:shape style="position:absolute;left:6920;top:1756;width:2164;height:983" coordorigin="6920,1756" coordsize="2164,983" path="m9084,2739l6920,1756e" filled="f" stroked="t" strokeweight=".32pt" strokecolor="#231F20">
                <v:path arrowok="t"/>
                <v:stroke dashstyle="dash"/>
              </v:shape>
            </v:group>
            <v:group style="position:absolute;left:6920;top:1756;width:2;height:2" coordorigin="6920,1756" coordsize="2,2">
              <v:shape style="position:absolute;left:6920;top:1756;width:2;height:2" coordorigin="6920,1756" coordsize="0,0" path="m6920,1756l6920,1756e" filled="f" stroked="t" strokeweight=".32pt" strokecolor="#231F20">
                <v:path arrowok="t"/>
                <v:stroke dashstyle="dash"/>
              </v:shape>
            </v:group>
            <v:group style="position:absolute;left:6920;top:-393;width:2;height:2149" coordorigin="6920,-393" coordsize="2,2149">
              <v:shape style="position:absolute;left:6920;top:-393;width:2;height:2149" coordorigin="6920,-393" coordsize="0,2149" path="m6920,1756l6920,-393e" filled="f" stroked="t" strokeweight=".32pt" strokecolor="#231F20">
                <v:path arrowok="t"/>
                <v:stroke dashstyle="dash"/>
              </v:shape>
            </v:group>
            <v:group style="position:absolute;left:6920;top:-393;width:2;height:2" coordorigin="6920,-393" coordsize="2,2">
              <v:shape style="position:absolute;left:6920;top:-393;width:2;height:2" coordorigin="6920,-393" coordsize="0,0" path="m6920,-393l6920,-393e" filled="f" stroked="t" strokeweight=".32pt" strokecolor="#231F20">
                <v:path arrowok="t"/>
                <v:stroke dashstyle="dash"/>
              </v:shape>
            </v:group>
            <v:group style="position:absolute;left:7393;top:1631;width:2160;height:983" coordorigin="7393,1631" coordsize="2160,983">
              <v:shape style="position:absolute;left:7393;top:1631;width:2160;height:983" coordorigin="7393,1631" coordsize="2160,983" path="m9553,2614l7393,1631e" filled="f" stroked="t" strokeweight=".32pt" strokecolor="#231F20">
                <v:path arrowok="t"/>
                <v:stroke dashstyle="dash"/>
              </v:shape>
            </v:group>
            <v:group style="position:absolute;left:7393;top:1631;width:2;height:2" coordorigin="7393,1631" coordsize="2,2">
              <v:shape style="position:absolute;left:7393;top:1631;width:2;height:2" coordorigin="7393,1631" coordsize="0,0" path="m7393,1631l7393,1631e" filled="f" stroked="t" strokeweight=".32pt" strokecolor="#231F20">
                <v:path arrowok="t"/>
                <v:stroke dashstyle="dash"/>
              </v:shape>
            </v:group>
            <v:group style="position:absolute;left:7393;top:-518;width:2;height:2149" coordorigin="7393,-518" coordsize="2,2149">
              <v:shape style="position:absolute;left:7393;top:-518;width:2;height:2149" coordorigin="7393,-518" coordsize="0,2149" path="m7393,1631l7393,-518e" filled="f" stroked="t" strokeweight=".32pt" strokecolor="#231F20">
                <v:path arrowok="t"/>
                <v:stroke dashstyle="dash"/>
              </v:shape>
            </v:group>
            <v:group style="position:absolute;left:7393;top:-518;width:2;height:2" coordorigin="7393,-518" coordsize="2,2">
              <v:shape style="position:absolute;left:7393;top:-518;width:2;height:2" coordorigin="7393,-518" coordsize="0,0" path="m7393,-518l7393,-518e" filled="f" stroked="t" strokeweight=".32pt" strokecolor="#231F20">
                <v:path arrowok="t"/>
                <v:stroke dashstyle="dash"/>
              </v:shape>
            </v:group>
            <v:group style="position:absolute;left:7861;top:1505;width:2164;height:983" coordorigin="7861,1505" coordsize="2164,983">
              <v:shape style="position:absolute;left:7861;top:1505;width:2164;height:983" coordorigin="7861,1505" coordsize="2164,983" path="m10025,2488l7861,1505e" filled="f" stroked="t" strokeweight=".32pt" strokecolor="#231F20">
                <v:path arrowok="t"/>
                <v:stroke dashstyle="dash"/>
              </v:shape>
            </v:group>
            <v:group style="position:absolute;left:7861;top:1505;width:2;height:2" coordorigin="7861,1505" coordsize="2,2">
              <v:shape style="position:absolute;left:7861;top:1505;width:2;height:2" coordorigin="7861,1505" coordsize="0,0" path="m7861,1505l7861,1505e" filled="f" stroked="t" strokeweight=".32pt" strokecolor="#231F20">
                <v:path arrowok="t"/>
                <v:stroke dashstyle="dash"/>
              </v:shape>
            </v:group>
            <v:group style="position:absolute;left:7861;top:-644;width:2;height:2149" coordorigin="7861,-644" coordsize="2,2149">
              <v:shape style="position:absolute;left:7861;top:-644;width:2;height:2149" coordorigin="7861,-644" coordsize="0,2149" path="m7861,1505l7861,-644e" filled="f" stroked="t" strokeweight=".32pt" strokecolor="#231F20">
                <v:path arrowok="t"/>
                <v:stroke dashstyle="dash"/>
              </v:shape>
            </v:group>
            <v:group style="position:absolute;left:7861;top:-644;width:2;height:2" coordorigin="7861,-644" coordsize="2,2">
              <v:shape style="position:absolute;left:7861;top:-644;width:2;height:2" coordorigin="7861,-644" coordsize="0,0" path="m7861,-644l7861,-644e" filled="f" stroked="t" strokeweight=".32pt" strokecolor="#231F20">
                <v:path arrowok="t"/>
                <v:stroke dashstyle="dash"/>
              </v:shape>
            </v:group>
            <v:group style="position:absolute;left:8330;top:1379;width:2164;height:983" coordorigin="8330,1379" coordsize="2164,983">
              <v:shape style="position:absolute;left:8330;top:1379;width:2164;height:983" coordorigin="8330,1379" coordsize="2164,983" path="m10494,2362l8330,1379e" filled="f" stroked="t" strokeweight=".32pt" strokecolor="#231F20">
                <v:path arrowok="t"/>
                <v:stroke dashstyle="dash"/>
              </v:shape>
            </v:group>
            <v:group style="position:absolute;left:8330;top:1379;width:2;height:2" coordorigin="8330,1379" coordsize="2,2">
              <v:shape style="position:absolute;left:8330;top:1379;width:2;height:2" coordorigin="8330,1379" coordsize="0,0" path="m8330,1379l8330,1379e" filled="f" stroked="t" strokeweight=".32pt" strokecolor="#231F20">
                <v:path arrowok="t"/>
                <v:stroke dashstyle="dash"/>
              </v:shape>
            </v:group>
            <v:group style="position:absolute;left:8330;top:-770;width:2;height:2149" coordorigin="8330,-770" coordsize="2,2149">
              <v:shape style="position:absolute;left:8330;top:-770;width:2;height:2149" coordorigin="8330,-770" coordsize="0,2149" path="m8330,1379l8330,-770e" filled="f" stroked="t" strokeweight=".32pt" strokecolor="#231F20">
                <v:path arrowok="t"/>
                <v:stroke dashstyle="dash"/>
              </v:shape>
            </v:group>
            <v:group style="position:absolute;left:8330;top:-770;width:2;height:2" coordorigin="8330,-770" coordsize="2,2">
              <v:shape style="position:absolute;left:8330;top:-770;width:2;height:2" coordorigin="8330,-770" coordsize="0,0" path="m8330,-770l8330,-770e" filled="f" stroked="t" strokeweight=".32pt" strokecolor="#231F20">
                <v:path arrowok="t"/>
                <v:stroke dashstyle="dash"/>
              </v:shape>
            </v:group>
            <v:group style="position:absolute;left:8802;top:1254;width:2164;height:983" coordorigin="8802,1254" coordsize="2164,983">
              <v:shape style="position:absolute;left:8802;top:1254;width:2164;height:983" coordorigin="8802,1254" coordsize="2164,983" path="m10966,2237l8802,1254e" filled="f" stroked="t" strokeweight=".32pt" strokecolor="#231F20">
                <v:path arrowok="t"/>
                <v:stroke dashstyle="dash"/>
              </v:shape>
            </v:group>
            <v:group style="position:absolute;left:8802;top:1254;width:2;height:2" coordorigin="8802,1254" coordsize="2,2">
              <v:shape style="position:absolute;left:8802;top:1254;width:2;height:2" coordorigin="8802,1254" coordsize="0,0" path="m8802,1254l8802,1254e" filled="f" stroked="t" strokeweight=".32pt" strokecolor="#231F20">
                <v:path arrowok="t"/>
                <v:stroke dashstyle="dash"/>
              </v:shape>
            </v:group>
            <v:group style="position:absolute;left:8802;top:-895;width:2;height:2149" coordorigin="8802,-895" coordsize="2,2149">
              <v:shape style="position:absolute;left:8802;top:-895;width:2;height:2149" coordorigin="8802,-895" coordsize="0,2149" path="m8802,1254l8802,-895e" filled="f" stroked="t" strokeweight=".32pt" strokecolor="#231F20">
                <v:path arrowok="t"/>
                <v:stroke dashstyle="dash"/>
              </v:shape>
            </v:group>
            <v:group style="position:absolute;left:8802;top:-895;width:2;height:2" coordorigin="8802,-895" coordsize="2,2">
              <v:shape style="position:absolute;left:8802;top:-895;width:2;height:2" coordorigin="8802,-895" coordsize="0,0" path="m8802,-895l8802,-895e" filled="f" stroked="t" strokeweight=".32pt" strokecolor="#231F20">
                <v:path arrowok="t"/>
                <v:stroke dashstyle="dash"/>
              </v:shape>
            </v:group>
            <v:group style="position:absolute;left:7785;top:2073;width:2819;height:754" coordorigin="7785,2073" coordsize="2819,754">
              <v:shape style="position:absolute;left:7785;top:2073;width:2819;height:754" coordorigin="7785,2073" coordsize="2819,754" path="m7785,2827l10604,2073e" filled="f" stroked="t" strokeweight=".32pt" strokecolor="#231F20">
                <v:path arrowok="t"/>
                <v:stroke dashstyle="dash"/>
              </v:shape>
            </v:group>
            <v:group style="position:absolute;left:10604;top:2073;width:2;height:2" coordorigin="10604,2073" coordsize="2,2">
              <v:shape style="position:absolute;left:10604;top:2073;width:2;height:2" coordorigin="10604,2073" coordsize="0,0" path="m10604,2073l10604,2073e" filled="f" stroked="t" strokeweight=".32pt" strokecolor="#231F20">
                <v:path arrowok="t"/>
                <v:stroke dashstyle="dash"/>
              </v:shape>
            </v:group>
            <v:group style="position:absolute;left:10604;top:-76;width:2;height:2149" coordorigin="10604,-76" coordsize="2,2149">
              <v:shape style="position:absolute;left:10604;top:-76;width:2;height:2149" coordorigin="10604,-76" coordsize="0,2149" path="m10604,2073l10604,-76e" filled="f" stroked="t" strokeweight=".32pt" strokecolor="#231F20">
                <v:path arrowok="t"/>
                <v:stroke dashstyle="dash"/>
              </v:shape>
            </v:group>
            <v:group style="position:absolute;left:10604;top:-76;width:2;height:2" coordorigin="10604,-76" coordsize="2,2">
              <v:shape style="position:absolute;left:10604;top:-76;width:2;height:2" coordorigin="10604,-76" coordsize="0,0" path="m10604,-76l10604,-76e" filled="f" stroked="t" strokeweight=".32pt" strokecolor="#231F20">
                <v:path arrowok="t"/>
                <v:stroke dashstyle="dash"/>
              </v:shape>
            </v:group>
            <v:group style="position:absolute;left:7061;top:1745;width:2823;height:754" coordorigin="7061,1745" coordsize="2823,754">
              <v:shape style="position:absolute;left:7061;top:1745;width:2823;height:754" coordorigin="7061,1745" coordsize="2823,754" path="m7061,2499l9884,1745e" filled="f" stroked="t" strokeweight=".32pt" strokecolor="#231F20">
                <v:path arrowok="t"/>
                <v:stroke dashstyle="dash"/>
              </v:shape>
            </v:group>
            <v:group style="position:absolute;left:9884;top:1745;width:2;height:2" coordorigin="9884,1745" coordsize="2,2">
              <v:shape style="position:absolute;left:9884;top:1745;width:2;height:2" coordorigin="9884,1745" coordsize="0,0" path="m9884,1745l9884,1745e" filled="f" stroked="t" strokeweight=".32pt" strokecolor="#231F20">
                <v:path arrowok="t"/>
                <v:stroke dashstyle="dash"/>
              </v:shape>
            </v:group>
            <v:group style="position:absolute;left:9884;top:-404;width:2;height:2149" coordorigin="9884,-404" coordsize="2,2149">
              <v:shape style="position:absolute;left:9884;top:-404;width:2;height:2149" coordorigin="9884,-404" coordsize="0,2149" path="m9884,1745l9884,-404e" filled="f" stroked="t" strokeweight=".32pt" strokecolor="#231F20">
                <v:path arrowok="t"/>
                <v:stroke dashstyle="dash"/>
              </v:shape>
            </v:group>
            <v:group style="position:absolute;left:9884;top:-404;width:2;height:2" coordorigin="9884,-404" coordsize="2,2">
              <v:shape style="position:absolute;left:9884;top:-404;width:2;height:2" coordorigin="9884,-404" coordsize="0,0" path="m9884,-404l9884,-404e" filled="f" stroked="t" strokeweight=".32pt" strokecolor="#231F20">
                <v:path arrowok="t"/>
                <v:stroke dashstyle="dash"/>
              </v:shape>
            </v:group>
            <v:group style="position:absolute;left:6341;top:1417;width:2819;height:754" coordorigin="6341,1417" coordsize="2819,754">
              <v:shape style="position:absolute;left:6341;top:1417;width:2819;height:754" coordorigin="6341,1417" coordsize="2819,754" path="m6341,2172l9160,1417e" filled="f" stroked="t" strokeweight=".32pt" strokecolor="#231F20">
                <v:path arrowok="t"/>
                <v:stroke dashstyle="dash"/>
              </v:shape>
            </v:group>
            <v:group style="position:absolute;left:9160;top:1417;width:2;height:2" coordorigin="9160,1417" coordsize="2,2">
              <v:shape style="position:absolute;left:9160;top:1417;width:2;height:2" coordorigin="9160,1417" coordsize="0,0" path="m9160,1417l9160,1417e" filled="f" stroked="t" strokeweight=".32pt" strokecolor="#231F20">
                <v:path arrowok="t"/>
                <v:stroke dashstyle="dash"/>
              </v:shape>
            </v:group>
            <v:group style="position:absolute;left:9160;top:-732;width:2;height:2149" coordorigin="9160,-732" coordsize="2,2149">
              <v:shape style="position:absolute;left:9160;top:-732;width:2;height:2149" coordorigin="9160,-732" coordsize="0,2149" path="m9160,1417l9160,-732e" filled="f" stroked="t" strokeweight=".32pt" strokecolor="#231F20">
                <v:path arrowok="t"/>
                <v:stroke dashstyle="dash"/>
              </v:shape>
            </v:group>
            <v:group style="position:absolute;left:9160;top:-732;width:2;height:2" coordorigin="9160,-732" coordsize="2,2">
              <v:shape style="position:absolute;left:9160;top:-732;width:2;height:2" coordorigin="9160,-732" coordsize="0,0" path="m9160,-732l9160,-732e" filled="f" stroked="t" strokeweight=".32pt" strokecolor="#231F20">
                <v:path arrowok="t"/>
                <v:stroke dashstyle="dash"/>
              </v:shape>
            </v:group>
            <v:group style="position:absolute;left:5983;top:1254;width:2819;height:754" coordorigin="5983,1254" coordsize="2819,754">
              <v:shape style="position:absolute;left:5983;top:1254;width:2819;height:754" coordorigin="5983,1254" coordsize="2819,754" path="m5983,2008l8802,1254e" filled="f" stroked="t" strokeweight=".32pt" strokecolor="#231F20">
                <v:path arrowok="t"/>
                <v:stroke dashstyle="dash"/>
              </v:shape>
            </v:group>
            <v:group style="position:absolute;left:8802;top:1254;width:2;height:2" coordorigin="8802,1254" coordsize="2,2">
              <v:shape style="position:absolute;left:8802;top:1254;width:2;height:2" coordorigin="8802,1254" coordsize="0,0" path="m8802,1254l8802,1254e" filled="f" stroked="t" strokeweight=".32pt" strokecolor="#231F20">
                <v:path arrowok="t"/>
                <v:stroke dashstyle="dash"/>
              </v:shape>
            </v:group>
            <v:group style="position:absolute;left:8802;top:1254;width:2164;height:983" coordorigin="8802,1254" coordsize="2164,983">
              <v:shape style="position:absolute;left:8802;top:1254;width:2164;height:983" coordorigin="8802,1254" coordsize="2164,983" path="m8802,1254l10966,2237e" filled="f" stroked="t" strokeweight=".32pt" strokecolor="#231F20">
                <v:path arrowok="t"/>
                <v:stroke dashstyle="dash"/>
              </v:shape>
            </v:group>
            <v:group style="position:absolute;left:10966;top:2237;width:2;height:2" coordorigin="10966,2237" coordsize="2,2">
              <v:shape style="position:absolute;left:10966;top:2237;width:2;height:2" coordorigin="10966,2237" coordsize="0,0" path="m10966,2237l10966,2237e" filled="f" stroked="t" strokeweight=".32pt" strokecolor="#231F20">
                <v:path arrowok="t"/>
                <v:stroke dashstyle="dash"/>
              </v:shape>
            </v:group>
            <v:group style="position:absolute;left:5983;top:655;width:2819;height:754" coordorigin="5983,655" coordsize="2819,754">
              <v:shape style="position:absolute;left:5983;top:655;width:2819;height:754" coordorigin="5983,655" coordsize="2819,754" path="m5983,1410l8802,655e" filled="f" stroked="t" strokeweight=".32pt" strokecolor="#231F20">
                <v:path arrowok="t"/>
                <v:stroke dashstyle="dash"/>
              </v:shape>
            </v:group>
            <v:group style="position:absolute;left:8802;top:655;width:2;height:2" coordorigin="8802,655" coordsize="2,2">
              <v:shape style="position:absolute;left:8802;top:655;width:2;height:2" coordorigin="8802,655" coordsize="0,0" path="m8802,655l8802,655e" filled="f" stroked="t" strokeweight=".32pt" strokecolor="#231F20">
                <v:path arrowok="t"/>
                <v:stroke dashstyle="dash"/>
              </v:shape>
            </v:group>
            <v:group style="position:absolute;left:8802;top:655;width:2164;height:983" coordorigin="8802,655" coordsize="2164,983">
              <v:shape style="position:absolute;left:8802;top:655;width:2164;height:983" coordorigin="8802,655" coordsize="2164,983" path="m8802,655l10966,1638e" filled="f" stroked="t" strokeweight=".32pt" strokecolor="#231F20">
                <v:path arrowok="t"/>
                <v:stroke dashstyle="dash"/>
              </v:shape>
            </v:group>
            <v:group style="position:absolute;left:10966;top:1638;width:2;height:2" coordorigin="10966,1638" coordsize="2,2">
              <v:shape style="position:absolute;left:10966;top:1638;width:2;height:2" coordorigin="10966,1638" coordsize="0,0" path="m10966,1638l10966,1638e" filled="f" stroked="t" strokeweight=".32pt" strokecolor="#231F20">
                <v:path arrowok="t"/>
                <v:stroke dashstyle="dash"/>
              </v:shape>
            </v:group>
            <v:group style="position:absolute;left:5983;top:61;width:2819;height:754" coordorigin="5983,61" coordsize="2819,754">
              <v:shape style="position:absolute;left:5983;top:61;width:2819;height:754" coordorigin="5983,61" coordsize="2819,754" path="m5983,815l8802,61e" filled="f" stroked="t" strokeweight=".32pt" strokecolor="#231F20">
                <v:path arrowok="t"/>
                <v:stroke dashstyle="dash"/>
              </v:shape>
            </v:group>
            <v:group style="position:absolute;left:8802;top:61;width:2;height:2" coordorigin="8802,61" coordsize="2,2">
              <v:shape style="position:absolute;left:8802;top:61;width:2;height:2" coordorigin="8802,61" coordsize="0,0" path="m8802,61l8802,61e" filled="f" stroked="t" strokeweight=".32pt" strokecolor="#231F20">
                <v:path arrowok="t"/>
                <v:stroke dashstyle="dash"/>
              </v:shape>
            </v:group>
            <v:group style="position:absolute;left:8802;top:61;width:2164;height:983" coordorigin="8802,61" coordsize="2164,983">
              <v:shape style="position:absolute;left:8802;top:61;width:2164;height:983" coordorigin="8802,61" coordsize="2164,983" path="m8802,61l10966,1044e" filled="f" stroked="t" strokeweight=".32pt" strokecolor="#231F20">
                <v:path arrowok="t"/>
                <v:stroke dashstyle="dash"/>
              </v:shape>
            </v:group>
            <v:group style="position:absolute;left:10966;top:1044;width:2;height:2" coordorigin="10966,1044" coordsize="2,2">
              <v:shape style="position:absolute;left:10966;top:1044;width:2;height:2" coordorigin="10966,1044" coordsize="0,0" path="m10966,1044l10966,1044e" filled="f" stroked="t" strokeweight=".32pt" strokecolor="#231F20">
                <v:path arrowok="t"/>
                <v:stroke dashstyle="dash"/>
              </v:shape>
            </v:group>
            <v:group style="position:absolute;left:5983;top:-537;width:2819;height:754" coordorigin="5983,-537" coordsize="2819,754">
              <v:shape style="position:absolute;left:5983;top:-537;width:2819;height:754" coordorigin="5983,-537" coordsize="2819,754" path="m5983,217l8802,-537e" filled="f" stroked="t" strokeweight=".32pt" strokecolor="#231F20">
                <v:path arrowok="t"/>
                <v:stroke dashstyle="dash"/>
              </v:shape>
            </v:group>
            <v:group style="position:absolute;left:8802;top:-537;width:2;height:2" coordorigin="8802,-537" coordsize="2,2">
              <v:shape style="position:absolute;left:8802;top:-537;width:2;height:2" coordorigin="8802,-537" coordsize="0,0" path="m8802,-537l8802,-537e" filled="f" stroked="t" strokeweight=".32pt" strokecolor="#231F20">
                <v:path arrowok="t"/>
                <v:stroke dashstyle="dash"/>
              </v:shape>
            </v:group>
            <v:group style="position:absolute;left:8802;top:-537;width:2164;height:983" coordorigin="8802,-537" coordsize="2164,983">
              <v:shape style="position:absolute;left:8802;top:-537;width:2164;height:983" coordorigin="8802,-537" coordsize="2164,983" path="m8802,-537l10966,446e" filled="f" stroked="t" strokeweight=".32pt" strokecolor="#231F20">
                <v:path arrowok="t"/>
                <v:stroke dashstyle="dash"/>
              </v:shape>
            </v:group>
            <v:group style="position:absolute;left:10966;top:446;width:2;height:2" coordorigin="10966,446" coordsize="2,2">
              <v:shape style="position:absolute;left:10966;top:446;width:2;height:2" coordorigin="10966,446" coordsize="0,0" path="m10966,446l10966,446e" filled="f" stroked="t" strokeweight=".32pt" strokecolor="#231F20">
                <v:path arrowok="t"/>
                <v:stroke dashstyle="dash"/>
              </v:shape>
            </v:group>
            <v:group style="position:absolute;left:8143;top:2237;width:2823;height:751" coordorigin="8143,2237" coordsize="2823,751">
              <v:shape style="position:absolute;left:8143;top:2237;width:2823;height:751" coordorigin="8143,2237" coordsize="2823,751" path="m8143,2987l10966,2237,10966,2237e" filled="f" stroked="t" strokeweight=".64pt" strokecolor="#231F20">
                <v:path arrowok="t"/>
              </v:shape>
            </v:group>
            <v:group style="position:absolute;left:5983;top:-141;width:2160;height:3128" coordorigin="5983,-141" coordsize="2160,3128">
              <v:shape style="position:absolute;left:5983;top:-141;width:2160;height:3128" coordorigin="5983,-141" coordsize="2160,3128" path="m8143,2987l5983,2008,5983,-141e" filled="f" stroked="t" strokeweight=".64pt" strokecolor="#231F20">
                <v:path arrowok="t"/>
              </v:shape>
            </v:group>
            <v:group style="position:absolute;left:8143;top:2987;width:69;height:30" coordorigin="8143,2987" coordsize="69,30">
              <v:shape style="position:absolute;left:8143;top:2987;width:69;height:30" coordorigin="8143,2987" coordsize="69,30" path="m8143,2987l8212,3018,8212,3018e" filled="f" stroked="t" strokeweight=".64pt" strokecolor="#231F20">
                <v:path arrowok="t"/>
              </v:shape>
            </v:group>
            <v:group style="position:absolute;left:8616;top:2865;width:65;height:27" coordorigin="8616,2865" coordsize="65,27">
              <v:shape style="position:absolute;left:8616;top:2865;width:65;height:27" coordorigin="8616,2865" coordsize="65,27" path="m8616,2865l8680,2892,8680,2892e" filled="f" stroked="t" strokeweight=".64pt" strokecolor="#231F20">
                <v:path arrowok="t"/>
              </v:shape>
            </v:group>
            <v:group style="position:absolute;left:9084;top:2739;width:69;height:27" coordorigin="9084,2739" coordsize="69,27">
              <v:shape style="position:absolute;left:9084;top:2739;width:69;height:27" coordorigin="9084,2739" coordsize="69,27" path="m9084,2739l9153,2766,9153,2766e" filled="f" stroked="t" strokeweight=".64pt" strokecolor="#231F20">
                <v:path arrowok="t"/>
              </v:shape>
            </v:group>
            <v:group style="position:absolute;left:9553;top:2614;width:69;height:27" coordorigin="9553,2614" coordsize="69,27">
              <v:shape style="position:absolute;left:9553;top:2614;width:69;height:27" coordorigin="9553,2614" coordsize="69,27" path="m9553,2614l9621,2640,9621,2640e" filled="f" stroked="t" strokeweight=".64pt" strokecolor="#231F20">
                <v:path arrowok="t"/>
              </v:shape>
            </v:group>
            <v:group style="position:absolute;left:10025;top:2488;width:65;height:27" coordorigin="10025,2488" coordsize="65,27">
              <v:shape style="position:absolute;left:10025;top:2488;width:65;height:27" coordorigin="10025,2488" coordsize="65,27" path="m10025,2488l10090,2515,10090,2515e" filled="f" stroked="t" strokeweight=".64pt" strokecolor="#231F20">
                <v:path arrowok="t"/>
              </v:shape>
            </v:group>
            <v:group style="position:absolute;left:10494;top:2362;width:69;height:30" coordorigin="10494,2362" coordsize="69,30">
              <v:shape style="position:absolute;left:10494;top:2362;width:69;height:30" coordorigin="10494,2362" coordsize="69,30" path="m10494,2362l10563,2393,10563,2393e" filled="f" stroked="t" strokeweight=".64pt" strokecolor="#231F20">
                <v:path arrowok="t"/>
              </v:shape>
            </v:group>
            <v:group style="position:absolute;left:10966;top:2237;width:65;height:30" coordorigin="10966,2237" coordsize="65,30">
              <v:shape style="position:absolute;left:10966;top:2237;width:65;height:30" coordorigin="10966,2237" coordsize="65,30" path="m10966,2237l11031,2267,11031,2267e" filled="f" stroked="t" strokeweight=".64pt" strokecolor="#231F20">
                <v:path arrowok="t"/>
              </v:shape>
            </v:group>
            <v:group style="position:absolute;left:7713;top:2827;width:72;height:15" coordorigin="7713,2827" coordsize="72,15">
              <v:shape style="position:absolute;left:7713;top:2827;width:72;height:15" coordorigin="7713,2827" coordsize="72,15" path="m7785,2827l7713,2842,7713,2842e" filled="f" stroked="t" strokeweight=".64pt" strokecolor="#231F20">
                <v:path arrowok="t"/>
              </v:shape>
            </v:group>
            <v:group style="position:absolute;left:6992;top:2499;width:69;height:15" coordorigin="6992,2499" coordsize="69,15">
              <v:shape style="position:absolute;left:6992;top:2499;width:69;height:15" coordorigin="6992,2499" coordsize="69,15" path="m7061,2499l6992,2515,6992,2515e" filled="f" stroked="t" strokeweight=".64pt" strokecolor="#231F20">
                <v:path arrowok="t"/>
              </v:shape>
            </v:group>
            <v:group style="position:absolute;left:6272;top:2172;width:69;height:15" coordorigin="6272,2172" coordsize="69,15">
              <v:shape style="position:absolute;left:6272;top:2172;width:69;height:15" coordorigin="6272,2172" coordsize="69,15" path="m6341,2172l6272,2187,6272,2187e" filled="f" stroked="t" strokeweight=".64pt" strokecolor="#231F20">
                <v:path arrowok="t"/>
              </v:shape>
            </v:group>
            <v:group style="position:absolute;left:5914;top:1977;width:69;height:30" coordorigin="5914,1977" coordsize="69,30">
              <v:shape style="position:absolute;left:5914;top:1977;width:69;height:30" coordorigin="5914,1977" coordsize="69,30" path="m5983,2008l5914,1977,5914,1977e" filled="f" stroked="t" strokeweight=".64pt" strokecolor="#231F20">
                <v:path arrowok="t"/>
              </v:shape>
            </v:group>
            <v:group style="position:absolute;left:5914;top:1379;width:69;height:30" coordorigin="5914,1379" coordsize="69,30">
              <v:shape style="position:absolute;left:5914;top:1379;width:69;height:30" coordorigin="5914,1379" coordsize="69,30" path="m5983,1410l5914,1379,5914,1379e" filled="f" stroked="t" strokeweight=".64pt" strokecolor="#231F20">
                <v:path arrowok="t"/>
              </v:shape>
            </v:group>
            <v:group style="position:absolute;left:5914;top:785;width:69;height:30" coordorigin="5914,785" coordsize="69,30">
              <v:shape style="position:absolute;left:5914;top:785;width:69;height:30" coordorigin="5914,785" coordsize="69,30" path="m5983,815l5914,785,5914,785e" filled="f" stroked="t" strokeweight=".64pt" strokecolor="#231F20">
                <v:path arrowok="t"/>
              </v:shape>
            </v:group>
            <v:group style="position:absolute;left:5914;top:187;width:69;height:30" coordorigin="5914,187" coordsize="69,30">
              <v:shape style="position:absolute;left:5914;top:187;width:69;height:30" coordorigin="5914,187" coordsize="69,30" path="m5983,217l5914,187,5914,187e" filled="f" stroked="t" strokeweight=".64pt" strokecolor="#231F20">
                <v:path arrowok="t"/>
              </v:shape>
            </v:group>
            <v:group style="position:absolute;left:10494;top:88;width:472;height:724" coordorigin="10494,88" coordsize="472,724">
              <v:shape style="position:absolute;left:10494;top:88;width:472;height:724" coordorigin="10494,88" coordsize="472,724" path="m10966,88l10604,522,10494,812,10966,88xe" filled="t" fillcolor="#FFFFFF" stroked="f">
                <v:path arrowok="t"/>
                <v:fill type="solid"/>
              </v:shape>
            </v:group>
            <v:group style="position:absolute;left:10494;top:88;width:472;height:724" coordorigin="10494,88" coordsize="472,724">
              <v:shape style="position:absolute;left:10494;top:88;width:472;height:724" coordorigin="10494,88" coordsize="472,724" path="m10494,812l10966,88,10966,88e" filled="f" stroked="t" strokeweight=".64pt" strokecolor="#A3A5A7">
                <v:path arrowok="t"/>
              </v:shape>
            </v:group>
            <v:group style="position:absolute;left:10604;top:88;width:362;height:434" coordorigin="10604,88" coordsize="362,434">
              <v:shape style="position:absolute;left:10604;top:88;width:362;height:434" coordorigin="10604,88" coordsize="362,434" path="m10966,88l10604,522,10604,522e" filled="f" stroked="t" strokeweight=".64pt" strokecolor="#231F20">
                <v:path arrowok="t"/>
              </v:shape>
            </v:group>
            <v:group style="position:absolute;left:10136;top:522;width:469;height:720" coordorigin="10136,522" coordsize="469,720">
              <v:shape style="position:absolute;left:10136;top:522;width:469;height:720" coordorigin="10136,522" coordsize="469,720" path="m10604,522l10136,1242,10494,812,10604,522xe" filled="t" fillcolor="#FFFFFF" stroked="f">
                <v:path arrowok="t"/>
                <v:fill type="solid"/>
              </v:shape>
            </v:group>
            <v:group style="position:absolute;left:10136;top:812;width:358;height:431" coordorigin="10136,812" coordsize="358,431">
              <v:shape style="position:absolute;left:10136;top:812;width:358;height:431" coordorigin="10136,812" coordsize="358,431" path="m10494,812l10136,1242,10136,1242e" filled="f" stroked="t" strokeweight=".64pt" strokecolor="#A3A5A7">
                <v:path arrowok="t"/>
              </v:shape>
            </v:group>
            <v:group style="position:absolute;left:10136;top:522;width:469;height:720" coordorigin="10136,522" coordsize="469,720">
              <v:shape style="position:absolute;left:10136;top:522;width:469;height:720" coordorigin="10136,522" coordsize="469,720" path="m10136,1242l10604,522,10604,522e" filled="f" stroked="t" strokeweight=".64pt" strokecolor="#CFD1D3">
                <v:path arrowok="t"/>
              </v:shape>
            </v:group>
            <v:group style="position:absolute;left:10136;top:522;width:469;height:720" coordorigin="10136,522" coordsize="469,720">
              <v:shape style="position:absolute;left:10136;top:522;width:469;height:720" coordorigin="10136,522" coordsize="469,720" path="m10604,522l10242,716,10136,1242,10604,522xe" filled="t" fillcolor="#FFFFFF" stroked="f">
                <v:path arrowok="t"/>
                <v:fill type="solid"/>
              </v:shape>
            </v:group>
            <v:group style="position:absolute;left:10136;top:522;width:469;height:720" coordorigin="10136,522" coordsize="469,720">
              <v:shape style="position:absolute;left:10136;top:522;width:469;height:720" coordorigin="10136,522" coordsize="469,720" path="m10136,1242l10604,522,10604,522e" filled="f" stroked="t" strokeweight=".64pt" strokecolor="#CFD1D3">
                <v:path arrowok="t"/>
              </v:shape>
            </v:group>
            <v:group style="position:absolute;left:10242;top:522;width:362;height:194" coordorigin="10242,522" coordsize="362,194">
              <v:shape style="position:absolute;left:10242;top:522;width:362;height:194" coordorigin="10242,522" coordsize="362,194" path="m10604,522l10242,716,10242,716e" filled="f" stroked="t" strokeweight=".64pt" strokecolor="#A3A5A7">
                <v:path arrowok="t"/>
              </v:shape>
            </v:group>
            <v:group style="position:absolute;left:9774;top:716;width:469;height:720" coordorigin="9774,716" coordsize="469,720">
              <v:shape style="position:absolute;left:9774;top:716;width:469;height:720" coordorigin="9774,716" coordsize="469,720" path="m10242,716l9774,1436,10136,1242,10242,716xe" filled="t" fillcolor="#FFFFFF" stroked="f">
                <v:path arrowok="t"/>
                <v:fill type="solid"/>
              </v:shape>
            </v:group>
            <v:group style="position:absolute;left:9774;top:1242;width:362;height:194" coordorigin="9774,1242" coordsize="362,194">
              <v:shape style="position:absolute;left:9774;top:1242;width:362;height:194" coordorigin="9774,1242" coordsize="362,194" path="m10136,1242l9774,1436,9774,1436e" filled="f" stroked="t" strokeweight=".64pt" strokecolor="#CFD1D3">
                <v:path arrowok="t"/>
              </v:shape>
            </v:group>
            <v:group style="position:absolute;left:9774;top:716;width:469;height:720" coordorigin="9774,716" coordsize="469,720">
              <v:shape style="position:absolute;left:9774;top:716;width:469;height:720" coordorigin="9774,716" coordsize="469,720" path="m9774,1436l10242,716,10242,716e" filled="f" stroked="t" strokeweight=".64pt" strokecolor="#ABADAF">
                <v:path arrowok="t"/>
              </v:shape>
            </v:group>
            <v:group style="position:absolute;left:10025;top:812;width:469;height:484" coordorigin="10025,812" coordsize="469,484">
              <v:shape style="position:absolute;left:10025;top:812;width:469;height:484" coordorigin="10025,812" coordsize="469,484" path="m10494,812l10025,1295,10136,1242,10494,812xe" filled="t" fillcolor="#FFFFFF" stroked="f">
                <v:path arrowok="t"/>
                <v:fill type="solid"/>
              </v:shape>
            </v:group>
            <v:group style="position:absolute;left:10025;top:812;width:469;height:484" coordorigin="10025,812" coordsize="469,484">
              <v:shape style="position:absolute;left:10025;top:812;width:469;height:484" coordorigin="10025,812" coordsize="469,484" path="m10025,1295l10494,812,10494,812e" filled="f" stroked="t" strokeweight=".64pt" strokecolor="#D2D4D5">
                <v:path arrowok="t"/>
              </v:shape>
            </v:group>
            <v:group style="position:absolute;left:10136;top:812;width:358;height:431" coordorigin="10136,812" coordsize="358,431">
              <v:shape style="position:absolute;left:10136;top:812;width:358;height:431" coordorigin="10136,812" coordsize="358,431" path="m10494,812l10136,1242,10136,1242e" filled="f" stroked="t" strokeweight=".64pt" strokecolor="#A3A5A7">
                <v:path arrowok="t"/>
              </v:shape>
            </v:group>
            <v:group style="position:absolute;left:9774;top:671;width:469;height:766" coordorigin="9774,671" coordsize="469,766">
              <v:shape style="position:absolute;left:9774;top:671;width:469;height:766" coordorigin="9774,671" coordsize="469,766" path="m9884,671l9774,1436,10242,716,9884,671xe" filled="t" fillcolor="#FFFFFF" stroked="f">
                <v:path arrowok="t"/>
                <v:fill type="solid"/>
              </v:shape>
            </v:group>
            <v:group style="position:absolute;left:9774;top:716;width:469;height:720" coordorigin="9774,716" coordsize="469,720">
              <v:shape style="position:absolute;left:9774;top:716;width:469;height:720" coordorigin="9774,716" coordsize="469,720" path="m9774,1436l10242,716,10242,716e" filled="f" stroked="t" strokeweight=".64pt" strokecolor="#ABADAF">
                <v:path arrowok="t"/>
              </v:shape>
            </v:group>
            <v:group style="position:absolute;left:9884;top:671;width:358;height:46" coordorigin="9884,671" coordsize="358,46">
              <v:shape style="position:absolute;left:9884;top:671;width:358;height:46" coordorigin="9884,671" coordsize="358,46" path="m10242,716l9884,671,9884,671e" filled="f" stroked="t" strokeweight=".64pt" strokecolor="#D2D4D5">
                <v:path arrowok="t"/>
              </v:shape>
            </v:group>
            <v:group style="position:absolute;left:9663;top:1242;width:472;height:484" coordorigin="9663,1242" coordsize="472,484">
              <v:shape style="position:absolute;left:9663;top:1242;width:472;height:484" coordorigin="9663,1242" coordsize="472,484" path="m10136,1242l9774,1436,9663,1726,10136,1242xe" filled="t" fillcolor="#FFFFFF" stroked="f">
                <v:path arrowok="t"/>
                <v:fill type="solid"/>
              </v:shape>
            </v:group>
            <v:group style="position:absolute;left:9663;top:1242;width:472;height:484" coordorigin="9663,1242" coordsize="472,484">
              <v:shape style="position:absolute;left:9663;top:1242;width:472;height:484" coordorigin="9663,1242" coordsize="472,484" path="m9663,1726l10136,1242,10136,1242e" filled="f" stroked="t" strokeweight=".64pt" strokecolor="#ABADAF">
                <v:path arrowok="t"/>
              </v:shape>
            </v:group>
            <v:group style="position:absolute;left:9774;top:1242;width:362;height:194" coordorigin="9774,1242" coordsize="362,194">
              <v:shape style="position:absolute;left:9774;top:1242;width:362;height:194" coordorigin="9774,1242" coordsize="362,194" path="m10136,1242l9774,1436,9774,1436e" filled="f" stroked="t" strokeweight=".64pt" strokecolor="#CFD1D3">
                <v:path arrowok="t"/>
              </v:shape>
            </v:group>
            <v:group style="position:absolute;left:9663;top:1242;width:472;height:484" coordorigin="9663,1242" coordsize="472,484">
              <v:shape style="position:absolute;left:9663;top:1242;width:472;height:484" coordorigin="9663,1242" coordsize="472,484" path="m10136,1242l10025,1295,9663,1726,10136,1242xe" filled="t" fillcolor="#FFFFFF" stroked="f">
                <v:path arrowok="t"/>
                <v:fill type="solid"/>
              </v:shape>
            </v:group>
            <v:group style="position:absolute;left:9663;top:1295;width:362;height:431" coordorigin="9663,1295" coordsize="362,431">
              <v:shape style="position:absolute;left:9663;top:1295;width:362;height:431" coordorigin="9663,1295" coordsize="362,431" path="m10025,1295l9663,1726,9663,1726e" filled="f" stroked="t" strokeweight=".64pt" strokecolor="#D2D4D5">
                <v:path arrowok="t"/>
              </v:shape>
            </v:group>
            <v:group style="position:absolute;left:9663;top:1242;width:472;height:484" coordorigin="9663,1242" coordsize="472,484">
              <v:shape style="position:absolute;left:9663;top:1242;width:472;height:484" coordorigin="9663,1242" coordsize="472,484" path="m9663,1726l10136,1242,10136,1242e" filled="f" stroked="t" strokeweight=".64pt" strokecolor="#ABADAF">
                <v:path arrowok="t"/>
              </v:shape>
            </v:group>
            <v:group style="position:absolute;left:9305;top:1436;width:469;height:484" coordorigin="9305,1436" coordsize="469,484">
              <v:shape style="position:absolute;left:9305;top:1436;width:469;height:484" coordorigin="9305,1436" coordsize="469,484" path="m9774,1436l9305,1920,9663,1726,9774,1436xe" filled="t" fillcolor="#FFFFFF" stroked="f">
                <v:path arrowok="t"/>
                <v:fill type="solid"/>
              </v:shape>
            </v:group>
            <v:group style="position:absolute;left:9305;top:1726;width:358;height:194" coordorigin="9305,1726" coordsize="358,194">
              <v:shape style="position:absolute;left:9305;top:1726;width:358;height:194" coordorigin="9305,1726" coordsize="358,194" path="m9663,1726l9305,1920,9305,1920e" filled="f" stroked="t" strokeweight=".64pt" strokecolor="#ABADAF">
                <v:path arrowok="t"/>
              </v:shape>
            </v:group>
            <v:group style="position:absolute;left:9305;top:1436;width:469;height:484" coordorigin="9305,1436" coordsize="469,484">
              <v:shape style="position:absolute;left:9305;top:1436;width:469;height:484" coordorigin="9305,1436" coordsize="469,484" path="m9305,1920l9774,1436,9774,1436e" filled="f" stroked="t" strokeweight=".64pt" strokecolor="#696B6D">
                <v:path arrowok="t"/>
              </v:shape>
            </v:group>
            <v:group style="position:absolute;left:9305;top:1391;width:469;height:530" coordorigin="9305,1391" coordsize="469,530">
              <v:shape style="position:absolute;left:9305;top:1391;width:469;height:530" coordorigin="9305,1391" coordsize="469,530" path="m9412,1391l9305,1920,9774,1436,9412,1391xe" filled="t" fillcolor="#FFFFFF" stroked="f">
                <v:path arrowok="t"/>
                <v:fill type="solid"/>
              </v:shape>
            </v:group>
            <v:group style="position:absolute;left:9305;top:1436;width:469;height:484" coordorigin="9305,1436" coordsize="469,484">
              <v:shape style="position:absolute;left:9305;top:1436;width:469;height:484" coordorigin="9305,1436" coordsize="469,484" path="m9305,1920l9774,1436,9774,1436e" filled="f" stroked="t" strokeweight=".64pt" strokecolor="#696B6D">
                <v:path arrowok="t"/>
              </v:shape>
            </v:group>
            <v:group style="position:absolute;left:9412;top:1391;width:362;height:46" coordorigin="9412,1391" coordsize="362,46">
              <v:shape style="position:absolute;left:9412;top:1391;width:362;height:46" coordorigin="9412,1391" coordsize="362,46" path="m9774,1436l9412,1391,9412,1391e" filled="f" stroked="t" strokeweight=".64pt" strokecolor="#ABADAF">
                <v:path arrowok="t"/>
              </v:shape>
            </v:group>
            <v:group style="position:absolute;left:9412;top:671;width:472;height:766" coordorigin="9412,671" coordsize="472,766">
              <v:shape style="position:absolute;left:9412;top:671;width:472;height:766" coordorigin="9412,671" coordsize="472,766" path="m9884,671l9412,1391,9774,1436,9884,671xe" filled="t" fillcolor="#FFFFFF" stroked="f">
                <v:path arrowok="t"/>
                <v:fill type="solid"/>
              </v:shape>
            </v:group>
            <v:group style="position:absolute;left:9412;top:1391;width:362;height:46" coordorigin="9412,1391" coordsize="362,46">
              <v:shape style="position:absolute;left:9412;top:1391;width:362;height:46" coordorigin="9412,1391" coordsize="362,46" path="m9774,1436l9412,1391,9412,1391e" filled="f" stroked="t" strokeweight=".64pt" strokecolor="#ABADAF">
                <v:path arrowok="t"/>
              </v:shape>
            </v:group>
            <v:group style="position:absolute;left:9412;top:671;width:472;height:720" coordorigin="9412,671" coordsize="472,720">
              <v:shape style="position:absolute;left:9412;top:671;width:472;height:720" coordorigin="9412,671" coordsize="472,720" path="m9412,1391l9884,671,9884,671e" filled="f" stroked="t" strokeweight=".64pt" strokecolor="#848689">
                <v:path arrowok="t"/>
              </v:shape>
            </v:group>
            <v:group style="position:absolute;left:9553;top:1295;width:472;height:431" coordorigin="9553,1295" coordsize="472,431">
              <v:shape style="position:absolute;left:9553;top:1295;width:472;height:431" coordorigin="9553,1295" coordsize="472,431" path="m10025,1295l9553,1539,9663,1726,10025,1295xe" filled="t" fillcolor="#FFFFFF" stroked="f">
                <v:path arrowok="t"/>
                <v:fill type="solid"/>
              </v:shape>
            </v:group>
            <v:group style="position:absolute;left:9553;top:1295;width:472;height:244" coordorigin="9553,1295" coordsize="472,244">
              <v:shape style="position:absolute;left:9553;top:1295;width:472;height:244" coordorigin="9553,1295" coordsize="472,244" path="m9553,1539l10025,1295,10025,1295e" filled="f" stroked="t" strokeweight=".64pt" strokecolor="#CFD0D2">
                <v:path arrowok="t"/>
              </v:shape>
            </v:group>
            <v:group style="position:absolute;left:9663;top:1295;width:362;height:431" coordorigin="9663,1295" coordsize="362,431">
              <v:shape style="position:absolute;left:9663;top:1295;width:362;height:431" coordorigin="9663,1295" coordsize="362,431" path="m10025,1295l9663,1726,9663,1726e" filled="f" stroked="t" strokeweight=".64pt" strokecolor="#D2D4D5">
                <v:path arrowok="t"/>
              </v:shape>
            </v:group>
            <v:group style="position:absolute;left:9412;top:389;width:472;height:1002" coordorigin="9412,389" coordsize="472,1002">
              <v:shape style="position:absolute;left:9412;top:389;width:472;height:1002" coordorigin="9412,389" coordsize="472,1002" path="m9522,389l9412,1391,9884,671,9522,389xe" filled="t" fillcolor="#FFFFFF" stroked="f">
                <v:path arrowok="t"/>
                <v:fill type="solid"/>
              </v:shape>
            </v:group>
            <v:group style="position:absolute;left:9412;top:671;width:472;height:720" coordorigin="9412,671" coordsize="472,720">
              <v:shape style="position:absolute;left:9412;top:671;width:472;height:720" coordorigin="9412,671" coordsize="472,720" path="m9412,1391l9884,671,9884,671e" filled="f" stroked="t" strokeweight=".64pt" strokecolor="#848689">
                <v:path arrowok="t"/>
              </v:shape>
            </v:group>
            <v:group style="position:absolute;left:9522;top:389;width:362;height:282" coordorigin="9522,389" coordsize="362,282">
              <v:shape style="position:absolute;left:9522;top:389;width:362;height:282" coordorigin="9522,389" coordsize="362,282" path="m9884,671l9522,389,9522,389e" filled="f" stroked="t" strokeweight=".64pt" strokecolor="#CFD0D2">
                <v:path arrowok="t"/>
              </v:shape>
            </v:group>
            <v:group style="position:absolute;left:8833;top:1875;width:472;height:290" coordorigin="8833,1875" coordsize="472,290">
              <v:shape style="position:absolute;left:8833;top:1875;width:472;height:290" coordorigin="8833,1875" coordsize="472,290" path="m8943,1875l8833,2164,9305,1920,8943,1875xe" filled="t" fillcolor="#FFFFFF" stroked="f">
                <v:path arrowok="t"/>
                <v:fill type="solid"/>
              </v:shape>
            </v:group>
            <v:group style="position:absolute;left:8833;top:1920;width:472;height:244" coordorigin="8833,1920" coordsize="472,244">
              <v:shape style="position:absolute;left:8833;top:1920;width:472;height:244" coordorigin="8833,1920" coordsize="472,244" path="m8833,2164l9305,1920,9305,1920e" filled="f" stroked="t" strokeweight=".64pt" strokecolor="#545456">
                <v:path arrowok="t"/>
              </v:shape>
            </v:group>
            <v:group style="position:absolute;left:8943;top:1875;width:362;height:46" coordorigin="8943,1875" coordsize="362,46">
              <v:shape style="position:absolute;left:8943;top:1875;width:362;height:46" coordorigin="8943,1875" coordsize="362,46" path="m9305,1920l8943,1875,8943,1875e" filled="f" stroked="t" strokeweight=".64pt" strokecolor="#696B6D">
                <v:path arrowok="t"/>
              </v:shape>
            </v:group>
            <v:group style="position:absolute;left:8943;top:1391;width:469;height:530" coordorigin="8943,1391" coordsize="469,530">
              <v:shape style="position:absolute;left:8943;top:1391;width:469;height:530" coordorigin="8943,1391" coordsize="469,530" path="m9412,1391l8943,1875,9305,1920,9412,1391xe" filled="t" fillcolor="#FFFFFF" stroked="f">
                <v:path arrowok="t"/>
                <v:fill type="solid"/>
              </v:shape>
            </v:group>
            <v:group style="position:absolute;left:8943;top:1875;width:362;height:46" coordorigin="8943,1875" coordsize="362,46">
              <v:shape style="position:absolute;left:8943;top:1875;width:362;height:46" coordorigin="8943,1875" coordsize="362,46" path="m9305,1920l8943,1875,8943,1875e" filled="f" stroked="t" strokeweight=".64pt" strokecolor="#696B6D">
                <v:path arrowok="t"/>
              </v:shape>
            </v:group>
            <v:group style="position:absolute;left:8943;top:1391;width:469;height:484" coordorigin="8943,1391" coordsize="469,484">
              <v:shape style="position:absolute;left:8943;top:1391;width:469;height:484" coordorigin="8943,1391" coordsize="469,484" path="m8943,1875l9412,1391,9412,1391e" filled="f" stroked="t" strokeweight=".64pt" strokecolor="#545456">
                <v:path arrowok="t"/>
              </v:shape>
            </v:group>
            <v:group style="position:absolute;left:9195;top:1726;width:469;height:244" coordorigin="9195,1726" coordsize="469,244">
              <v:shape style="position:absolute;left:9195;top:1726;width:469;height:244" coordorigin="9195,1726" coordsize="469,244" path="m9663,1726l9195,1970,9305,1920,9663,1726xe" filled="t" fillcolor="#FFFFFF" stroked="f">
                <v:path arrowok="t"/>
                <v:fill type="solid"/>
              </v:shape>
            </v:group>
            <v:group style="position:absolute;left:9195;top:1726;width:469;height:244" coordorigin="9195,1726" coordsize="469,244">
              <v:shape style="position:absolute;left:9195;top:1726;width:469;height:244" coordorigin="9195,1726" coordsize="469,244" path="m9195,1970l9663,1726,9663,1726e" filled="f" stroked="t" strokeweight=".64pt" strokecolor="#848689">
                <v:path arrowok="t"/>
              </v:shape>
            </v:group>
            <v:group style="position:absolute;left:9305;top:1726;width:358;height:194" coordorigin="9305,1726" coordsize="358,194">
              <v:shape style="position:absolute;left:9305;top:1726;width:358;height:194" coordorigin="9305,1726" coordsize="358,194" path="m9663,1726l9305,1920,9305,1920e" filled="f" stroked="t" strokeweight=".64pt" strokecolor="#ABADAF">
                <v:path arrowok="t"/>
              </v:shape>
            </v:group>
            <v:group style="position:absolute;left:9195;top:1539;width:469;height:431" coordorigin="9195,1539" coordsize="469,431">
              <v:shape style="position:absolute;left:9195;top:1539;width:469;height:431" coordorigin="9195,1539" coordsize="469,431" path="m9553,1539l9195,1970,9663,1726,9553,1539xe" filled="t" fillcolor="#FFFFFF" stroked="f">
                <v:path arrowok="t"/>
                <v:fill type="solid"/>
              </v:shape>
            </v:group>
            <v:group style="position:absolute;left:9195;top:1539;width:358;height:431" coordorigin="9195,1539" coordsize="358,431">
              <v:shape style="position:absolute;left:9195;top:1539;width:358;height:431" coordorigin="9195,1539" coordsize="358,431" path="m9553,1539l9195,1970,9195,1970e" filled="f" stroked="t" strokeweight=".64pt" strokecolor="#CFD0D2">
                <v:path arrowok="t"/>
              </v:shape>
            </v:group>
            <v:group style="position:absolute;left:9195;top:1726;width:469;height:244" coordorigin="9195,1726" coordsize="469,244">
              <v:shape style="position:absolute;left:9195;top:1726;width:469;height:244" coordorigin="9195,1726" coordsize="469,244" path="m9195,1970l9663,1726,9663,1726e" filled="f" stroked="t" strokeweight=".64pt" strokecolor="#848689">
                <v:path arrowok="t"/>
              </v:shape>
            </v:group>
            <v:group style="position:absolute;left:8943;top:1109;width:469;height:766" coordorigin="8943,1109" coordsize="469,766">
              <v:shape style="position:absolute;left:8943;top:1109;width:469;height:766" coordorigin="8943,1109" coordsize="469,766" path="m9054,1109l8943,1875,9412,1391,9054,1109xe" filled="t" fillcolor="#FFFFFF" stroked="f">
                <v:path arrowok="t"/>
                <v:fill type="solid"/>
              </v:shape>
            </v:group>
            <v:group style="position:absolute;left:8943;top:1391;width:469;height:484" coordorigin="8943,1391" coordsize="469,484">
              <v:shape style="position:absolute;left:8943;top:1391;width:469;height:484" coordorigin="8943,1391" coordsize="469,484" path="m8943,1875l9412,1391,9412,1391e" filled="f" stroked="t" strokeweight=".64pt" strokecolor="#545456">
                <v:path arrowok="t"/>
              </v:shape>
            </v:group>
            <v:group style="position:absolute;left:9054;top:1109;width:358;height:282" coordorigin="9054,1109" coordsize="358,282">
              <v:shape style="position:absolute;left:9054;top:1109;width:358;height:282" coordorigin="9054,1109" coordsize="358,282" path="m9412,1391l9054,1109,9054,1109e" filled="f" stroked="t" strokeweight=".64pt" strokecolor="#848689">
                <v:path arrowok="t"/>
              </v:shape>
            </v:group>
            <v:group style="position:absolute;left:9084;top:1539;width:469;height:431" coordorigin="9084,1539" coordsize="469,431">
              <v:shape style="position:absolute;left:9084;top:1539;width:469;height:431" coordorigin="9084,1539" coordsize="469,431" path="m9553,1539l9084,1547,9195,1970,9553,1539xe" filled="t" fillcolor="#FFFFFF" stroked="f">
                <v:path arrowok="t"/>
                <v:fill type="solid"/>
              </v:shape>
            </v:group>
            <v:group style="position:absolute;left:9084;top:1539;width:469;height:8" coordorigin="9084,1539" coordsize="469,8">
              <v:shape style="position:absolute;left:9084;top:1539;width:469;height:8" coordorigin="9084,1539" coordsize="469,8" path="m9084,1547l9553,1539,9553,1539e" filled="f" stroked="t" strokeweight=".64pt" strokecolor="#D2D4D5">
                <v:path arrowok="t"/>
              </v:shape>
            </v:group>
            <v:group style="position:absolute;left:9195;top:1539;width:358;height:431" coordorigin="9195,1539" coordsize="358,431">
              <v:shape style="position:absolute;left:9195;top:1539;width:358;height:431" coordorigin="9195,1539" coordsize="358,431" path="m9553,1539l9195,1970,9195,1970e" filled="f" stroked="t" strokeweight=".64pt" strokecolor="#CFD0D2">
                <v:path arrowok="t"/>
              </v:shape>
            </v:group>
            <v:group style="position:absolute;left:9054;top:-133;width:469;height:1242" coordorigin="9054,-133" coordsize="469,1242">
              <v:shape style="position:absolute;left:9054;top:-133;width:469;height:1242" coordorigin="9054,-133" coordsize="469,1242" path="m9160,-133l9054,1109,9522,389,9160,-133xe" filled="t" fillcolor="#FFFFFF" stroked="f">
                <v:path arrowok="t"/>
                <v:fill type="solid"/>
              </v:shape>
            </v:group>
            <v:group style="position:absolute;left:9054;top:389;width:469;height:720" coordorigin="9054,389" coordsize="469,720">
              <v:shape style="position:absolute;left:9054;top:389;width:469;height:720" coordorigin="9054,389" coordsize="469,720" path="m9054,1109l9522,389,9522,389e" filled="f" stroked="t" strokeweight=".64pt" strokecolor="#ABADAF">
                <v:path arrowok="t"/>
              </v:shape>
            </v:group>
            <v:group style="position:absolute;left:9160;top:-133;width:362;height:522" coordorigin="9160,-133" coordsize="362,522">
              <v:shape style="position:absolute;left:9160;top:-133;width:362;height:522" coordorigin="9160,-133" coordsize="362,522" path="m9522,389l9160,-133,9160,-133e" filled="f" stroked="t" strokeweight=".64pt" strokecolor="#D2D4D5">
                <v:path arrowok="t"/>
              </v:shape>
            </v:group>
            <v:group style="position:absolute;left:9054;top:389;width:469;height:1002" coordorigin="9054,389" coordsize="469,1002">
              <v:shape style="position:absolute;left:9054;top:389;width:469;height:1002" coordorigin="9054,389" coordsize="469,1002" path="m9522,389l9054,1109,9412,1391,9522,389xe" filled="t" fillcolor="#FFFFFF" stroked="f">
                <v:path arrowok="t"/>
                <v:fill type="solid"/>
              </v:shape>
            </v:group>
            <v:group style="position:absolute;left:9054;top:1109;width:358;height:282" coordorigin="9054,1109" coordsize="358,282">
              <v:shape style="position:absolute;left:9054;top:1109;width:358;height:282" coordorigin="9054,1109" coordsize="358,282" path="m9412,1391l9054,1109,9054,1109e" filled="f" stroked="t" strokeweight=".64pt" strokecolor="#848689">
                <v:path arrowok="t"/>
              </v:shape>
            </v:group>
            <v:group style="position:absolute;left:9054;top:389;width:469;height:720" coordorigin="9054,389" coordsize="469,720">
              <v:shape style="position:absolute;left:9054;top:389;width:469;height:720" coordorigin="9054,389" coordsize="469,720" path="m9054,1109l9522,389,9522,389e" filled="f" stroked="t" strokeweight=".64pt" strokecolor="#ABADAF">
                <v:path arrowok="t"/>
              </v:shape>
            </v:group>
            <v:group style="position:absolute;left:8833;top:1920;width:472;height:244" coordorigin="8833,1920" coordsize="472,244">
              <v:shape style="position:absolute;left:8833;top:1920;width:472;height:244" coordorigin="8833,1920" coordsize="472,244" path="m9305,1920l9195,1970,8833,2164,9305,1920xe" filled="t" fillcolor="#FFFFFF" stroked="f">
                <v:path arrowok="t"/>
                <v:fill type="solid"/>
              </v:shape>
            </v:group>
            <v:group style="position:absolute;left:8833;top:1970;width:362;height:194" coordorigin="8833,1970" coordsize="362,194">
              <v:shape style="position:absolute;left:8833;top:1970;width:362;height:194" coordorigin="8833,1970" coordsize="362,194" path="m9195,1970l8833,2164,8833,2164e" filled="f" stroked="t" strokeweight=".64pt" strokecolor="#848689">
                <v:path arrowok="t"/>
              </v:shape>
            </v:group>
            <v:group style="position:absolute;left:8833;top:1920;width:472;height:244" coordorigin="8833,1920" coordsize="472,244">
              <v:shape style="position:absolute;left:8833;top:1920;width:472;height:244" coordorigin="8833,1920" coordsize="472,244" path="m8833,2164l9305,1920,9305,1920e" filled="f" stroked="t" strokeweight=".64pt" strokecolor="#545456">
                <v:path arrowok="t"/>
              </v:shape>
            </v:group>
            <v:group style="position:absolute;left:8475;top:1875;width:469;height:290" coordorigin="8475,1875" coordsize="469,290">
              <v:shape style="position:absolute;left:8475;top:1875;width:469;height:290" coordorigin="8475,1875" coordsize="469,290" path="m8943,1875l8475,2122,8833,2164,8943,1875xe" filled="t" fillcolor="#FFFFFF" stroked="f">
                <v:path arrowok="t"/>
                <v:fill type="solid"/>
              </v:shape>
            </v:group>
            <v:group style="position:absolute;left:8475;top:2122;width:358;height:42" coordorigin="8475,2122" coordsize="358,42">
              <v:shape style="position:absolute;left:8475;top:2122;width:358;height:42" coordorigin="8475,2122" coordsize="358,42" path="m8833,2164l8475,2122,8475,2122e" filled="f" stroked="t" strokeweight=".64pt" strokecolor="#545456">
                <v:path arrowok="t"/>
              </v:shape>
            </v:group>
            <v:group style="position:absolute;left:8475;top:1875;width:469;height:248" coordorigin="8475,1875" coordsize="469,248">
              <v:shape style="position:absolute;left:8475;top:1875;width:469;height:248" coordorigin="8475,1875" coordsize="469,248" path="m8475,2122l8943,1875,8943,1875e" filled="f" stroked="t" strokeweight=".64pt" strokecolor="#292526">
                <v:path arrowok="t"/>
              </v:shape>
            </v:group>
            <v:group style="position:absolute;left:8475;top:1593;width:469;height:530" coordorigin="8475,1593" coordsize="469,530">
              <v:shape style="position:absolute;left:8475;top:1593;width:469;height:530" coordorigin="8475,1593" coordsize="469,530" path="m8581,1593l8475,2122,8943,1875,8581,1593xe" filled="t" fillcolor="#FFFFFF" stroked="f">
                <v:path arrowok="t"/>
                <v:fill type="solid"/>
              </v:shape>
            </v:group>
            <v:group style="position:absolute;left:8475;top:1875;width:469;height:248" coordorigin="8475,1875" coordsize="469,248">
              <v:shape style="position:absolute;left:8475;top:1875;width:469;height:248" coordorigin="8475,1875" coordsize="469,248" path="m8475,2122l8943,1875,8943,1875e" filled="f" stroked="t" strokeweight=".64pt" strokecolor="#292526">
                <v:path arrowok="t"/>
              </v:shape>
            </v:group>
            <v:group style="position:absolute;left:8581;top:1593;width:362;height:282" coordorigin="8581,1593" coordsize="362,282">
              <v:shape style="position:absolute;left:8581;top:1593;width:362;height:282" coordorigin="8581,1593" coordsize="362,282" path="m8943,1875l8581,1593,8581,1593e" filled="f" stroked="t" strokeweight=".64pt" strokecolor="#545456">
                <v:path arrowok="t"/>
              </v:shape>
            </v:group>
            <v:group style="position:absolute;left:8722;top:1970;width:472;height:194" coordorigin="8722,1970" coordsize="472,194">
              <v:shape style="position:absolute;left:8722;top:1970;width:472;height:194" coordorigin="8722,1970" coordsize="472,194" path="m9195,1970l8722,1977,8833,2164,9195,1970xe" filled="t" fillcolor="#FFFFFF" stroked="f">
                <v:path arrowok="t"/>
                <v:fill type="solid"/>
              </v:shape>
            </v:group>
            <v:group style="position:absolute;left:8722;top:1970;width:472;height:8" coordorigin="8722,1970" coordsize="472,8">
              <v:shape style="position:absolute;left:8722;top:1970;width:472;height:8" coordorigin="8722,1970" coordsize="472,8" path="m8722,1977l9195,1970,9195,1970e" filled="f" stroked="t" strokeweight=".64pt" strokecolor="#ABADAF">
                <v:path arrowok="t"/>
              </v:shape>
            </v:group>
            <v:group style="position:absolute;left:8833;top:1970;width:362;height:194" coordorigin="8833,1970" coordsize="362,194">
              <v:shape style="position:absolute;left:8833;top:1970;width:362;height:194" coordorigin="8833,1970" coordsize="362,194" path="m9195,1970l8833,2164,8833,2164e" filled="f" stroked="t" strokeweight=".64pt" strokecolor="#848689">
                <v:path arrowok="t"/>
              </v:shape>
            </v:group>
            <v:group style="position:absolute;left:8581;top:1109;width:472;height:766" coordorigin="8581,1109" coordsize="472,766">
              <v:shape style="position:absolute;left:8581;top:1109;width:472;height:766" coordorigin="8581,1109" coordsize="472,766" path="m9054,1109l8581,1593,8943,1875,9054,1109xe" filled="t" fillcolor="#FFFFFF" stroked="f">
                <v:path arrowok="t"/>
                <v:fill type="solid"/>
              </v:shape>
            </v:group>
            <v:group style="position:absolute;left:8581;top:1593;width:362;height:282" coordorigin="8581,1593" coordsize="362,282">
              <v:shape style="position:absolute;left:8581;top:1593;width:362;height:282" coordorigin="8581,1593" coordsize="362,282" path="m8943,1875l8581,1593,8581,1593e" filled="f" stroked="t" strokeweight=".64pt" strokecolor="#545456">
                <v:path arrowok="t"/>
              </v:shape>
            </v:group>
            <v:group style="position:absolute;left:8581;top:1109;width:472;height:484" coordorigin="8581,1109" coordsize="472,484">
              <v:shape style="position:absolute;left:8581;top:1109;width:472;height:484" coordorigin="8581,1109" coordsize="472,484" path="m8581,1593l9054,1109,9054,1109e" filled="f" stroked="t" strokeweight=".64pt" strokecolor="#696B6D">
                <v:path arrowok="t"/>
              </v:shape>
            </v:group>
            <v:group style="position:absolute;left:8722;top:1547;width:472;height:431" coordorigin="8722,1547" coordsize="472,431">
              <v:shape style="position:absolute;left:8722;top:1547;width:472;height:431" coordorigin="8722,1547" coordsize="472,431" path="m9084,1547l8722,1977,9195,1970,9084,1547xe" filled="t" fillcolor="#FFFFFF" stroked="f">
                <v:path arrowok="t"/>
                <v:fill type="solid"/>
              </v:shape>
            </v:group>
            <v:group style="position:absolute;left:8722;top:1547;width:362;height:431" coordorigin="8722,1547" coordsize="362,431">
              <v:shape style="position:absolute;left:8722;top:1547;width:362;height:431" coordorigin="8722,1547" coordsize="362,431" path="m9084,1547l8722,1977,8722,1977e" filled="f" stroked="t" strokeweight=".64pt" strokecolor="#D2D4D5">
                <v:path arrowok="t"/>
              </v:shape>
            </v:group>
            <v:group style="position:absolute;left:8722;top:1970;width:472;height:8" coordorigin="8722,1970" coordsize="472,8">
              <v:shape style="position:absolute;left:8722;top:1970;width:472;height:8" coordorigin="8722,1970" coordsize="472,8" path="m8722,1977l9195,1970,9195,1970e" filled="f" stroked="t" strokeweight=".64pt" strokecolor="#ABADAF">
                <v:path arrowok="t"/>
              </v:shape>
            </v:group>
            <v:group style="position:absolute;left:8692;top:-133;width:469;height:1242" coordorigin="8692,-133" coordsize="469,1242">
              <v:shape style="position:absolute;left:8692;top:-133;width:469;height:1242" coordorigin="8692,-133" coordsize="469,1242" path="m9160,-133l8692,587,9054,1109,9160,-133xe" filled="t" fillcolor="#FFFFFF" stroked="f">
                <v:path arrowok="t"/>
                <v:fill type="solid"/>
              </v:shape>
            </v:group>
            <v:group style="position:absolute;left:8692;top:587;width:362;height:522" coordorigin="8692,587" coordsize="362,522">
              <v:shape style="position:absolute;left:8692;top:587;width:362;height:522" coordorigin="8692,587" coordsize="362,522" path="m9054,1109l8692,587,8692,587e" filled="f" stroked="t" strokeweight=".64pt" strokecolor="#ABADAF">
                <v:path arrowok="t"/>
              </v:shape>
            </v:group>
            <v:group style="position:absolute;left:8692;top:-133;width:469;height:720" coordorigin="8692,-133" coordsize="469,720">
              <v:shape style="position:absolute;left:8692;top:-133;width:469;height:720" coordorigin="8692,-133" coordsize="469,720" path="m8692,587l9160,-133,9160,-133e" filled="f" stroked="t" strokeweight=".64pt" strokecolor="#CFD1D3">
                <v:path arrowok="t"/>
              </v:shape>
            </v:group>
            <v:group style="position:absolute;left:8692;top:-895;width:469;height:1482" coordorigin="8692,-895" coordsize="469,1482">
              <v:shape style="position:absolute;left:8692;top:-895;width:469;height:1482" coordorigin="8692,-895" coordsize="469,1482" path="m8802,-895l8692,587,9160,-133,8802,-895xe" filled="t" fillcolor="#FFFFFF" stroked="f">
                <v:path arrowok="t"/>
                <v:fill type="solid"/>
              </v:shape>
            </v:group>
            <v:group style="position:absolute;left:8692;top:-133;width:469;height:720" coordorigin="8692,-133" coordsize="469,720">
              <v:shape style="position:absolute;left:8692;top:-133;width:469;height:720" coordorigin="8692,-133" coordsize="469,720" path="m8692,587l9160,-133,9160,-133e" filled="f" stroked="t" strokeweight=".64pt" strokecolor="#CFD1D3">
                <v:path arrowok="t"/>
              </v:shape>
            </v:group>
            <v:group style="position:absolute;left:8802;top:-893;width:358;height:759" coordorigin="8802,-893" coordsize="358,759">
              <v:shape style="position:absolute;left:8802;top:-893;width:358;height:759" coordorigin="8802,-893" coordsize="358,759" path="m9160,-131l8804,-890e" filled="f" stroked="t" strokeweight=".64pt" strokecolor="#A3A5A7">
                <v:path arrowok="t"/>
              </v:shape>
            </v:group>
            <v:group style="position:absolute;left:8581;top:587;width:472;height:1006" coordorigin="8581,587" coordsize="472,1006">
              <v:shape style="position:absolute;left:8581;top:587;width:472;height:1006" coordorigin="8581,587" coordsize="472,1006" path="m8692,587l8581,1593,9054,1109,8692,587xe" filled="t" fillcolor="#FFFFFF" stroked="f">
                <v:path arrowok="t"/>
                <v:fill type="solid"/>
              </v:shape>
            </v:group>
            <v:group style="position:absolute;left:8581;top:1109;width:472;height:484" coordorigin="8581,1109" coordsize="472,484">
              <v:shape style="position:absolute;left:8581;top:1109;width:472;height:484" coordorigin="8581,1109" coordsize="472,484" path="m8581,1593l9054,1109,9054,1109e" filled="f" stroked="t" strokeweight=".64pt" strokecolor="#696B6D">
                <v:path arrowok="t"/>
              </v:shape>
            </v:group>
            <v:group style="position:absolute;left:8692;top:587;width:362;height:522" coordorigin="8692,587" coordsize="362,522">
              <v:shape style="position:absolute;left:8692;top:587;width:362;height:522" coordorigin="8692,587" coordsize="362,522" path="m9054,1109l8692,587,8692,587e" filled="f" stroked="t" strokeweight=".64pt" strokecolor="#ABADAF">
                <v:path arrowok="t"/>
              </v:shape>
            </v:group>
            <v:group style="position:absolute;left:8616;top:1314;width:469;height:663" coordorigin="8616,1314" coordsize="469,663">
              <v:shape style="position:absolute;left:8616;top:1314;width:469;height:663" coordorigin="8616,1314" coordsize="469,663" path="m8616,1314l8722,1977,9084,1547,8616,1314xe" filled="t" fillcolor="#FFFFFF" stroked="f">
                <v:path arrowok="t"/>
                <v:fill type="solid"/>
              </v:shape>
            </v:group>
            <v:group style="position:absolute;left:8616;top:1314;width:469;height:232" coordorigin="8616,1314" coordsize="469,232">
              <v:shape style="position:absolute;left:8616;top:1314;width:469;height:232" coordorigin="8616,1314" coordsize="469,232" path="m8616,1314l9084,1547,9084,1547e" filled="f" stroked="t" strokeweight=".64pt" strokecolor="#A3A5A7">
                <v:path arrowok="t"/>
              </v:shape>
            </v:group>
            <v:group style="position:absolute;left:8722;top:1547;width:362;height:431" coordorigin="8722,1547" coordsize="362,431">
              <v:shape style="position:absolute;left:8722;top:1547;width:362;height:431" coordorigin="8722,1547" coordsize="362,431" path="m9084,1547l8722,1977,8722,1977e" filled="f" stroked="t" strokeweight=".64pt" strokecolor="#D2D4D5">
                <v:path arrowok="t"/>
              </v:shape>
            </v:group>
            <v:group style="position:absolute;left:8364;top:2122;width:469;height:50" coordorigin="8364,2122" coordsize="469,50">
              <v:shape style="position:absolute;left:8364;top:2122;width:469;height:50" coordorigin="8364,2122" coordsize="469,50" path="m8475,2122l8364,2172,8833,2164,8475,2122xe" filled="t" fillcolor="#FFFFFF" stroked="f">
                <v:path arrowok="t"/>
                <v:fill type="solid"/>
              </v:shape>
            </v:group>
            <v:group style="position:absolute;left:8364;top:2164;width:469;height:8" coordorigin="8364,2164" coordsize="469,8">
              <v:shape style="position:absolute;left:8364;top:2164;width:469;height:8" coordorigin="8364,2164" coordsize="469,8" path="m8364,2172l8833,2164,8833,2164e" filled="f" stroked="t" strokeweight=".64pt" strokecolor="#696B6D">
                <v:path arrowok="t"/>
              </v:shape>
            </v:group>
            <v:group style="position:absolute;left:8475;top:2122;width:358;height:42" coordorigin="8475,2122" coordsize="358,42">
              <v:shape style="position:absolute;left:8475;top:2122;width:358;height:42" coordorigin="8475,2122" coordsize="358,42" path="m8833,2164l8475,2122,8475,2122e" filled="f" stroked="t" strokeweight=".64pt" strokecolor="#545456">
                <v:path arrowok="t"/>
              </v:shape>
            </v:group>
            <v:group style="position:absolute;left:8002;top:1836;width:472;height:290" coordorigin="8002,1836" coordsize="472,290">
              <v:shape style="position:absolute;left:8002;top:1836;width:472;height:290" coordorigin="8002,1836" coordsize="472,290" path="m8113,1836l8002,2126,8475,2122,8113,1836xe" filled="t" fillcolor="#FFFFFF" stroked="f">
                <v:path arrowok="t"/>
                <v:fill type="solid"/>
              </v:shape>
            </v:group>
            <v:group style="position:absolute;left:8002;top:2124;width:472;height:2" coordorigin="8002,2124" coordsize="472,2">
              <v:shape style="position:absolute;left:8002;top:2124;width:472;height:2" coordorigin="8002,2124" coordsize="472,0" path="m8002,2124l8475,2124e" filled="f" stroked="t" strokeweight=".191pt" strokecolor="#545456">
                <v:path arrowok="t"/>
              </v:shape>
            </v:group>
            <v:group style="position:absolute;left:8113;top:1836;width:362;height:286" coordorigin="8113,1836" coordsize="362,286">
              <v:shape style="position:absolute;left:8113;top:1836;width:362;height:286" coordorigin="8113,1836" coordsize="362,286" path="m8475,2122l8113,1836,8113,1836e" filled="f" stroked="t" strokeweight=".64pt" strokecolor="#292526">
                <v:path arrowok="t"/>
              </v:shape>
            </v:group>
            <v:group style="position:absolute;left:8002;top:2122;width:472;height:50" coordorigin="8002,2122" coordsize="472,50">
              <v:shape style="position:absolute;left:8002;top:2122;width:472;height:50" coordorigin="8002,2122" coordsize="472,50" path="m8475,2122l8002,2126,8364,2172,8475,2122xe" filled="t" fillcolor="#FFFFFF" stroked="f">
                <v:path arrowok="t"/>
                <v:fill type="solid"/>
              </v:shape>
            </v:group>
            <v:group style="position:absolute;left:8002;top:2126;width:362;height:46" coordorigin="8002,2126" coordsize="362,46">
              <v:shape style="position:absolute;left:8002;top:2126;width:362;height:46" coordorigin="8002,2126" coordsize="362,46" path="m8364,2172l8002,2126,8002,2126e" filled="f" stroked="t" strokeweight=".64pt" strokecolor="#696B6D">
                <v:path arrowok="t"/>
              </v:shape>
            </v:group>
            <v:group style="position:absolute;left:8113;top:1593;width:469;height:530" coordorigin="8113,1593" coordsize="469,530">
              <v:shape style="position:absolute;left:8113;top:1593;width:469;height:530" coordorigin="8113,1593" coordsize="469,530" path="m8581,1593l8113,1836,8475,2122,8581,1593xe" filled="t" fillcolor="#FFFFFF" stroked="f">
                <v:path arrowok="t"/>
                <v:fill type="solid"/>
              </v:shape>
            </v:group>
            <v:group style="position:absolute;left:8113;top:1836;width:362;height:286" coordorigin="8113,1836" coordsize="362,286">
              <v:shape style="position:absolute;left:8113;top:1836;width:362;height:286" coordorigin="8113,1836" coordsize="362,286" path="m8475,2122l8113,1836,8113,1836e" filled="f" stroked="t" strokeweight=".64pt" strokecolor="#292526">
                <v:path arrowok="t"/>
              </v:shape>
            </v:group>
            <v:group style="position:absolute;left:8113;top:1593;width:469;height:244" coordorigin="8113,1593" coordsize="469,244">
              <v:shape style="position:absolute;left:8113;top:1593;width:469;height:244" coordorigin="8113,1593" coordsize="469,244" path="m8113,1836l8581,1593,8581,1593e" filled="f" stroked="t" strokeweight=".64pt" strokecolor="#545456">
                <v:path arrowok="t"/>
              </v:shape>
            </v:group>
            <v:group style="position:absolute;left:8364;top:1977;width:469;height:194" coordorigin="8364,1977" coordsize="469,194">
              <v:shape style="position:absolute;left:8364;top:1977;width:469;height:194" coordorigin="8364,1977" coordsize="469,194" path="m8722,1977l8364,2172,8833,2164,8722,1977xe" filled="t" fillcolor="#FFFFFF" stroked="f">
                <v:path arrowok="t"/>
                <v:fill type="solid"/>
              </v:shape>
            </v:group>
            <v:group style="position:absolute;left:8364;top:1977;width:358;height:194" coordorigin="8364,1977" coordsize="358,194">
              <v:shape style="position:absolute;left:8364;top:1977;width:358;height:194" coordorigin="8364,1977" coordsize="358,194" path="m8722,1977l8364,2172,8364,2172e" filled="f" stroked="t" strokeweight=".64pt" strokecolor="#ABADAF">
                <v:path arrowok="t"/>
              </v:shape>
            </v:group>
            <v:group style="position:absolute;left:8364;top:2164;width:469;height:8" coordorigin="8364,2164" coordsize="469,8">
              <v:shape style="position:absolute;left:8364;top:2164;width:469;height:8" coordorigin="8364,2164" coordsize="469,8" path="m8364,2172l8833,2164,8833,2164e" filled="f" stroked="t" strokeweight=".64pt" strokecolor="#696B6D">
                <v:path arrowok="t"/>
              </v:shape>
            </v:group>
            <v:group style="position:absolute;left:8330;top:-895;width:472;height:1482" coordorigin="8330,-895" coordsize="472,1482">
              <v:shape style="position:absolute;left:8330;top:-895;width:472;height:1482" coordorigin="8330,-895" coordsize="472,1482" path="m8802,-895l8330,-172,8692,587,8802,-895xe" filled="t" fillcolor="#FFFFFF" stroked="f">
                <v:path arrowok="t"/>
                <v:fill type="solid"/>
              </v:shape>
            </v:group>
            <v:group style="position:absolute;left:8330;top:-172;width:362;height:758" coordorigin="8330,-172" coordsize="362,758">
              <v:shape style="position:absolute;left:8330;top:-172;width:362;height:758" coordorigin="8330,-172" coordsize="362,758" path="m8692,587l8330,-172,8330,-172e" filled="f" stroked="t" strokeweight=".64pt" strokecolor="#CFD1D3">
                <v:path arrowok="t"/>
              </v:shape>
            </v:group>
            <v:group style="position:absolute;left:8330;top:-893;width:472;height:721" coordorigin="8330,-893" coordsize="472,721">
              <v:shape style="position:absolute;left:8330;top:-893;width:472;height:721" coordorigin="8330,-893" coordsize="472,721" path="m8330,-169l8800,-890e" filled="f" stroked="t" strokeweight=".64pt" strokecolor="#A3A5A7">
                <v:path arrowok="t"/>
              </v:shape>
            </v:group>
            <v:group style="position:absolute;left:8113;top:1071;width:469;height:766" coordorigin="8113,1071" coordsize="469,766">
              <v:shape style="position:absolute;left:8113;top:1071;width:469;height:766" coordorigin="8113,1071" coordsize="469,766" path="m8223,1071l8113,1836,8581,1593,8223,1071xe" filled="t" fillcolor="#FFFFFF" stroked="f">
                <v:path arrowok="t"/>
                <v:fill type="solid"/>
              </v:shape>
            </v:group>
            <v:group style="position:absolute;left:8113;top:1593;width:469;height:244" coordorigin="8113,1593" coordsize="469,244">
              <v:shape style="position:absolute;left:8113;top:1593;width:469;height:244" coordorigin="8113,1593" coordsize="469,244" path="m8113,1836l8581,1593,8581,1593e" filled="f" stroked="t" strokeweight=".64pt" strokecolor="#545456">
                <v:path arrowok="t"/>
              </v:shape>
            </v:group>
            <v:group style="position:absolute;left:8223;top:1071;width:358;height:522" coordorigin="8223,1071" coordsize="358,522">
              <v:shape style="position:absolute;left:8223;top:1071;width:358;height:522" coordorigin="8223,1071" coordsize="358,522" path="m8581,1593l8223,1071,8223,1071e" filled="f" stroked="t" strokeweight=".64pt" strokecolor="#696B6D">
                <v:path arrowok="t"/>
              </v:shape>
            </v:group>
            <v:group style="position:absolute;left:8223;top:587;width:469;height:1006" coordorigin="8223,587" coordsize="469,1006">
              <v:shape style="position:absolute;left:8223;top:587;width:469;height:1006" coordorigin="8223,587" coordsize="469,1006" path="m8692,587l8223,1071,8581,1593,8692,587xe" filled="t" fillcolor="#FFFFFF" stroked="f">
                <v:path arrowok="t"/>
                <v:fill type="solid"/>
              </v:shape>
            </v:group>
            <v:group style="position:absolute;left:8223;top:1071;width:358;height:522" coordorigin="8223,1071" coordsize="358,522">
              <v:shape style="position:absolute;left:8223;top:1071;width:358;height:522" coordorigin="8223,1071" coordsize="358,522" path="m8581,1593l8223,1071,8223,1071e" filled="f" stroked="t" strokeweight=".64pt" strokecolor="#696B6D">
                <v:path arrowok="t"/>
              </v:shape>
            </v:group>
            <v:group style="position:absolute;left:8223;top:587;width:469;height:484" coordorigin="8223,587" coordsize="469,484">
              <v:shape style="position:absolute;left:8223;top:587;width:469;height:484" coordorigin="8223,587" coordsize="469,484" path="m8223,1071l8692,587,8692,587e" filled="f" stroked="t" strokeweight=".64pt" strokecolor="#ABADAF">
                <v:path arrowok="t"/>
              </v:shape>
            </v:group>
            <v:group style="position:absolute;left:8254;top:1314;width:469;height:663" coordorigin="8254,1314" coordsize="469,663">
              <v:shape style="position:absolute;left:8254;top:1314;width:469;height:663" coordorigin="8254,1314" coordsize="469,663" path="m8616,1314l8254,1745,8722,1977,8616,1314xe" filled="t" fillcolor="#FFFFFF" stroked="f">
                <v:path arrowok="t"/>
                <v:fill type="solid"/>
              </v:shape>
            </v:group>
            <v:group style="position:absolute;left:8254;top:1314;width:362;height:431" coordorigin="8254,1314" coordsize="362,431">
              <v:shape style="position:absolute;left:8254;top:1314;width:362;height:431" coordorigin="8254,1314" coordsize="362,431" path="m8616,1314l8254,1745,8254,1745e" filled="f" stroked="t" strokeweight=".64pt" strokecolor="#A3A5A7">
                <v:path arrowok="t"/>
              </v:shape>
            </v:group>
            <v:group style="position:absolute;left:8254;top:1745;width:469;height:232" coordorigin="8254,1745" coordsize="469,232">
              <v:shape style="position:absolute;left:8254;top:1745;width:469;height:232" coordorigin="8254,1745" coordsize="469,232" path="m8254,1745l8722,1977,8722,1977e" filled="f" stroked="t" strokeweight=".64pt" strokecolor="#CFD1D3">
                <v:path arrowok="t"/>
              </v:shape>
            </v:group>
            <v:group style="position:absolute;left:8254;top:1745;width:469;height:427" coordorigin="8254,1745" coordsize="469,427">
              <v:shape style="position:absolute;left:8254;top:1745;width:469;height:427" coordorigin="8254,1745" coordsize="469,427" path="m8254,1745l8364,2172,8722,1977,8254,1745xe" filled="t" fillcolor="#FFFFFF" stroked="f">
                <v:path arrowok="t"/>
                <v:fill type="solid"/>
              </v:shape>
            </v:group>
            <v:group style="position:absolute;left:8254;top:1745;width:469;height:232" coordorigin="8254,1745" coordsize="469,232">
              <v:shape style="position:absolute;left:8254;top:1745;width:469;height:232" coordorigin="8254,1745" coordsize="469,232" path="m8254,1745l8722,1977,8722,1977e" filled="f" stroked="t" strokeweight=".64pt" strokecolor="#CFD1D3">
                <v:path arrowok="t"/>
              </v:shape>
            </v:group>
            <v:group style="position:absolute;left:8364;top:1977;width:358;height:194" coordorigin="8364,1977" coordsize="358,194">
              <v:shape style="position:absolute;left:8364;top:1977;width:358;height:194" coordorigin="8364,1977" coordsize="358,194" path="m8722,1977l8364,2172,8364,2172e" filled="f" stroked="t" strokeweight=".64pt" strokecolor="#ABADAF">
                <v:path arrowok="t"/>
              </v:shape>
            </v:group>
            <v:group style="position:absolute;left:8223;top:-172;width:469;height:1242" coordorigin="8223,-172" coordsize="469,1242">
              <v:shape style="position:absolute;left:8223;top:-172;width:469;height:1242" coordorigin="8223,-172" coordsize="469,1242" path="m8330,-172l8223,1071,8692,587,8330,-172xe" filled="t" fillcolor="#FFFFFF" stroked="f">
                <v:path arrowok="t"/>
                <v:fill type="solid"/>
              </v:shape>
            </v:group>
            <v:group style="position:absolute;left:8223;top:587;width:469;height:484" coordorigin="8223,587" coordsize="469,484">
              <v:shape style="position:absolute;left:8223;top:587;width:469;height:484" coordorigin="8223,587" coordsize="469,484" path="m8223,1071l8692,587,8692,587e" filled="f" stroked="t" strokeweight=".64pt" strokecolor="#ABADAF">
                <v:path arrowok="t"/>
              </v:shape>
            </v:group>
            <v:group style="position:absolute;left:8330;top:-172;width:362;height:758" coordorigin="8330,-172" coordsize="362,758">
              <v:shape style="position:absolute;left:8330;top:-172;width:362;height:758" coordorigin="8330,-172" coordsize="362,758" path="m8692,587l8330,-172,8330,-172e" filled="f" stroked="t" strokeweight=".64pt" strokecolor="#CFD1D3">
                <v:path arrowok="t"/>
              </v:shape>
            </v:group>
            <v:group style="position:absolute;left:7751;top:1071;width:472;height:766" coordorigin="7751,1071" coordsize="472,766">
              <v:shape style="position:absolute;left:7751;top:1071;width:472;height:766" coordorigin="7751,1071" coordsize="472,766" path="m8223,1071l7751,1314,8113,1836,8223,1071xe" filled="t" fillcolor="#FFFFFF" stroked="f">
                <v:path arrowok="t"/>
                <v:fill type="solid"/>
              </v:shape>
            </v:group>
            <v:group style="position:absolute;left:7751;top:1314;width:362;height:522" coordorigin="7751,1314" coordsize="362,522">
              <v:shape style="position:absolute;left:7751;top:1314;width:362;height:522" coordorigin="7751,1314" coordsize="362,522" path="m8113,1836l7751,1314,7751,1314e" filled="f" stroked="t" strokeweight=".64pt" strokecolor="#545456">
                <v:path arrowok="t"/>
              </v:shape>
            </v:group>
            <v:group style="position:absolute;left:7751;top:1071;width:472;height:244" coordorigin="7751,1071" coordsize="472,244">
              <v:shape style="position:absolute;left:7751;top:1071;width:472;height:244" coordorigin="7751,1071" coordsize="472,244" path="m7751,1314l8223,1071,8223,1071e" filled="f" stroked="t" strokeweight=".64pt" strokecolor="#848689">
                <v:path arrowok="t"/>
              </v:shape>
            </v:group>
            <v:group style="position:absolute;left:7751;top:312;width:472;height:1002" coordorigin="7751,312" coordsize="472,1002">
              <v:shape style="position:absolute;left:7751;top:312;width:472;height:1002" coordorigin="7751,312" coordsize="472,1002" path="m7861,312l7751,1314,8223,1071,7861,312xe" filled="t" fillcolor="#FFFFFF" stroked="f">
                <v:path arrowok="t"/>
                <v:fill type="solid"/>
              </v:shape>
            </v:group>
            <v:group style="position:absolute;left:7751;top:1071;width:472;height:244" coordorigin="7751,1071" coordsize="472,244">
              <v:shape style="position:absolute;left:7751;top:1071;width:472;height:244" coordorigin="7751,1071" coordsize="472,244" path="m7751,1314l8223,1071,8223,1071e" filled="f" stroked="t" strokeweight=".64pt" strokecolor="#848689">
                <v:path arrowok="t"/>
              </v:shape>
            </v:group>
            <v:group style="position:absolute;left:7861;top:312;width:362;height:758" coordorigin="7861,312" coordsize="362,758">
              <v:shape style="position:absolute;left:7861;top:312;width:362;height:758" coordorigin="7861,312" coordsize="362,758" path="m8223,1071l7861,312,7861,312e" filled="f" stroked="t" strokeweight=".64pt" strokecolor="#ABADAF">
                <v:path arrowok="t"/>
              </v:shape>
            </v:group>
            <v:group style="position:absolute;left:7861;top:-172;width:469;height:1242" coordorigin="7861,-172" coordsize="469,1242">
              <v:shape style="position:absolute;left:7861;top:-172;width:469;height:1242" coordorigin="7861,-172" coordsize="469,1242" path="m8330,-172l7861,312,8223,1071,8330,-172xe" filled="t" fillcolor="#FFFFFF" stroked="f">
                <v:path arrowok="t"/>
                <v:fill type="solid"/>
              </v:shape>
            </v:group>
            <v:group style="position:absolute;left:7861;top:312;width:362;height:758" coordorigin="7861,312" coordsize="362,758">
              <v:shape style="position:absolute;left:7861;top:312;width:362;height:758" coordorigin="7861,312" coordsize="362,758" path="m8223,1071l7861,312,7861,312e" filled="f" stroked="t" strokeweight=".64pt" strokecolor="#ABADAF">
                <v:path arrowok="t"/>
              </v:shape>
            </v:group>
            <v:group style="position:absolute;left:7861;top:-172;width:469;height:484" coordorigin="7861,-172" coordsize="469,484">
              <v:shape style="position:absolute;left:7861;top:-172;width:469;height:484" coordorigin="7861,-172" coordsize="469,484" path="m7861,312l8330,-172,8330,-172e" filled="f" stroked="t" strokeweight=".64pt" strokecolor="#D2D4D5">
                <v:path arrowok="t"/>
              </v:shape>
            </v:group>
            <v:group style="position:absolute;left:8143;top:842;width:472;height:903" coordorigin="8143,842" coordsize="472,903">
              <v:shape style="position:absolute;left:8143;top:842;width:472;height:903" coordorigin="8143,842" coordsize="472,903" path="m8143,842l8254,1745,8616,1314,8143,842xe" filled="t" fillcolor="#FFFFFF" stroked="f">
                <v:path arrowok="t"/>
                <v:fill type="solid"/>
              </v:shape>
            </v:group>
            <v:group style="position:absolute;left:8143;top:842;width:472;height:472" coordorigin="8143,842" coordsize="472,472">
              <v:shape style="position:absolute;left:8143;top:842;width:472;height:472" coordorigin="8143,842" coordsize="472,472" path="m8143,842l8616,1314,8616,1314e" filled="f" stroked="t" strokeweight=".64pt" strokecolor="#231F20">
                <v:path arrowok="t"/>
              </v:shape>
            </v:group>
            <v:group style="position:absolute;left:8254;top:1314;width:362;height:431" coordorigin="8254,1314" coordsize="362,431">
              <v:shape style="position:absolute;left:8254;top:1314;width:362;height:431" coordorigin="8254,1314" coordsize="362,431" path="m8616,1314l8254,1745,8254,1745e" filled="f" stroked="t" strokeweight=".64pt" strokecolor="#A3A5A7">
                <v:path arrowok="t"/>
              </v:shape>
            </v:group>
            <v:group style="position:absolute;left:7644;top:1836;width:469;height:290" coordorigin="7644,1836" coordsize="469,290">
              <v:shape style="position:absolute;left:7644;top:1836;width:469;height:290" coordorigin="7644,1836" coordsize="469,290" path="m8113,1836l7644,1844,8002,2126,8113,1836xe" filled="t" fillcolor="#FFFFFF" stroked="f">
                <v:path arrowok="t"/>
                <v:fill type="solid"/>
              </v:shape>
            </v:group>
            <v:group style="position:absolute;left:7644;top:1844;width:358;height:282" coordorigin="7644,1844" coordsize="358,282">
              <v:shape style="position:absolute;left:7644;top:1844;width:358;height:282" coordorigin="7644,1844" coordsize="358,282" path="m8002,2126l7644,1844,7644,1844e" filled="f" stroked="t" strokeweight=".64pt" strokecolor="#545456">
                <v:path arrowok="t"/>
              </v:shape>
            </v:group>
            <v:group style="position:absolute;left:7644;top:1836;width:469;height:8" coordorigin="7644,1836" coordsize="469,8">
              <v:shape style="position:absolute;left:7644;top:1836;width:469;height:8" coordorigin="7644,1836" coordsize="469,8" path="m7644,1844l8113,1836,8113,1836e" filled="f" stroked="t" strokeweight=".64pt" strokecolor="#696B6D">
                <v:path arrowok="t"/>
              </v:shape>
            </v:group>
            <v:group style="position:absolute;left:7644;top:1314;width:469;height:530" coordorigin="7644,1314" coordsize="469,530">
              <v:shape style="position:absolute;left:7644;top:1314;width:469;height:530" coordorigin="7644,1314" coordsize="469,530" path="m7751,1314l7644,1844,8113,1836,7751,1314xe" filled="t" fillcolor="#FFFFFF" stroked="f">
                <v:path arrowok="t"/>
                <v:fill type="solid"/>
              </v:shape>
            </v:group>
            <v:group style="position:absolute;left:7644;top:1836;width:469;height:8" coordorigin="7644,1836" coordsize="469,8">
              <v:shape style="position:absolute;left:7644;top:1836;width:469;height:8" coordorigin="7644,1836" coordsize="469,8" path="m7644,1844l8113,1836,8113,1836e" filled="f" stroked="t" strokeweight=".64pt" strokecolor="#696B6D">
                <v:path arrowok="t"/>
              </v:shape>
            </v:group>
            <v:group style="position:absolute;left:7751;top:1314;width:362;height:522" coordorigin="7751,1314" coordsize="362,522">
              <v:shape style="position:absolute;left:7751;top:1314;width:362;height:522" coordorigin="7751,1314" coordsize="362,522" path="m8113,1836l7751,1314,7751,1314e" filled="f" stroked="t" strokeweight=".64pt" strokecolor="#545456">
                <v:path arrowok="t"/>
              </v:shape>
            </v:group>
            <v:group style="position:absolute;left:7892;top:1745;width:472;height:427" coordorigin="7892,1745" coordsize="472,427">
              <v:shape style="position:absolute;left:7892;top:1745;width:472;height:427" coordorigin="7892,1745" coordsize="472,427" path="m8254,1745l7892,1939,8364,2172,8254,1745xe" filled="t" fillcolor="#FFFFFF" stroked="f">
                <v:path arrowok="t"/>
                <v:fill type="solid"/>
              </v:shape>
            </v:group>
            <v:group style="position:absolute;left:7892;top:1745;width:362;height:194" coordorigin="7892,1745" coordsize="362,194">
              <v:shape style="position:absolute;left:7892;top:1745;width:362;height:194" coordorigin="7892,1745" coordsize="362,194" path="m8254,1745l7892,1939,7892,1939e" filled="f" stroked="t" strokeweight=".64pt" strokecolor="#CFD1D3">
                <v:path arrowok="t"/>
              </v:shape>
            </v:group>
            <v:group style="position:absolute;left:7892;top:1939;width:472;height:232" coordorigin="7892,1939" coordsize="472,232">
              <v:shape style="position:absolute;left:7892;top:1939;width:472;height:232" coordorigin="7892,1939" coordsize="472,232" path="m7892,1939l8364,2172,8364,2172e" filled="f" stroked="t" strokeweight=".64pt" strokecolor="#ABADAF">
                <v:path arrowok="t"/>
              </v:shape>
            </v:group>
            <v:group style="position:absolute;left:7892;top:1939;width:472;height:232" coordorigin="7892,1939" coordsize="472,232">
              <v:shape style="position:absolute;left:7892;top:1939;width:472;height:232" coordorigin="7892,1939" coordsize="472,232" path="m7892,1939l8002,2126,8364,2172,7892,1939xe" filled="t" fillcolor="#FFFFFF" stroked="f">
                <v:path arrowok="t"/>
                <v:fill type="solid"/>
              </v:shape>
            </v:group>
            <v:group style="position:absolute;left:7892;top:1939;width:472;height:232" coordorigin="7892,1939" coordsize="472,232">
              <v:shape style="position:absolute;left:7892;top:1939;width:472;height:232" coordorigin="7892,1939" coordsize="472,232" path="m7892,1939l8364,2172,8364,2172e" filled="f" stroked="t" strokeweight=".64pt" strokecolor="#ABADAF">
                <v:path arrowok="t"/>
              </v:shape>
            </v:group>
            <v:group style="position:absolute;left:8002;top:2126;width:362;height:46" coordorigin="8002,2126" coordsize="362,46">
              <v:shape style="position:absolute;left:8002;top:2126;width:362;height:46" coordorigin="8002,2126" coordsize="362,46" path="m8364,2172l8002,2126,8002,2126e" filled="f" stroked="t" strokeweight=".64pt" strokecolor="#696B6D">
                <v:path arrowok="t"/>
              </v:shape>
            </v:group>
            <v:group style="position:absolute;left:7785;top:842;width:469;height:903" coordorigin="7785,842" coordsize="469,903">
              <v:shape style="position:absolute;left:7785;top:842;width:469;height:903" coordorigin="7785,842" coordsize="469,903" path="m8143,842l7785,1276,8254,1745,8143,842xe" filled="t" fillcolor="#FFFFFF" stroked="f">
                <v:path arrowok="t"/>
                <v:fill type="solid"/>
              </v:shape>
            </v:group>
            <v:group style="position:absolute;left:7785;top:842;width:358;height:434" coordorigin="7785,842" coordsize="358,434">
              <v:shape style="position:absolute;left:7785;top:842;width:358;height:434" coordorigin="7785,842" coordsize="358,434" path="m8143,842l7785,1276,7785,1276e" filled="f" stroked="t" strokeweight=".64pt" strokecolor="#231F20">
                <v:path arrowok="t"/>
              </v:shape>
            </v:group>
            <v:group style="position:absolute;left:7785;top:1276;width:469;height:469" coordorigin="7785,1276" coordsize="469,469">
              <v:shape style="position:absolute;left:7785;top:1276;width:469;height:469" coordorigin="7785,1276" coordsize="469,469" path="m7785,1276l8254,1745,8254,1745e" filled="f" stroked="t" strokeweight=".64pt" strokecolor="#A3A5A7">
                <v:path arrowok="t"/>
              </v:shape>
            </v:group>
            <v:group style="position:absolute;left:7785;top:1276;width:469;height:663" coordorigin="7785,1276" coordsize="469,663">
              <v:shape style="position:absolute;left:7785;top:1276;width:469;height:663" coordorigin="7785,1276" coordsize="469,663" path="m7785,1276l7892,1939,8254,1745,7785,1276xe" filled="t" fillcolor="#FFFFFF" stroked="f">
                <v:path arrowok="t"/>
                <v:fill type="solid"/>
              </v:shape>
            </v:group>
            <v:group style="position:absolute;left:7785;top:1276;width:469;height:469" coordorigin="7785,1276" coordsize="469,469">
              <v:shape style="position:absolute;left:7785;top:1276;width:469;height:469" coordorigin="7785,1276" coordsize="469,469" path="m7785,1276l8254,1745,8254,1745e" filled="f" stroked="t" strokeweight=".64pt" strokecolor="#A3A5A7">
                <v:path arrowok="t"/>
              </v:shape>
            </v:group>
            <v:group style="position:absolute;left:7892;top:1745;width:362;height:194" coordorigin="7892,1745" coordsize="362,194">
              <v:shape style="position:absolute;left:7892;top:1745;width:362;height:194" coordorigin="7892,1745" coordsize="362,194" path="m8254,1745l7892,1939,7892,1939e" filled="f" stroked="t" strokeweight=".64pt" strokecolor="#CFD1D3">
                <v:path arrowok="t"/>
              </v:shape>
            </v:group>
            <v:group style="position:absolute;left:7533;top:1844;width:469;height:282" coordorigin="7533,1844" coordsize="469,282">
              <v:shape style="position:absolute;left:7533;top:1844;width:469;height:282" coordorigin="7533,1844" coordsize="469,282" path="m7644,1844l7533,1894,8002,2126,7644,1844xe" filled="t" fillcolor="#FFFFFF" stroked="f">
                <v:path arrowok="t"/>
                <v:fill type="solid"/>
              </v:shape>
            </v:group>
            <v:group style="position:absolute;left:7533;top:1894;width:469;height:232" coordorigin="7533,1894" coordsize="469,232">
              <v:shape style="position:absolute;left:7533;top:1894;width:469;height:232" coordorigin="7533,1894" coordsize="469,232" path="m7533,1894l8002,2126,8002,2126e" filled="f" stroked="t" strokeweight=".64pt" strokecolor="#848689">
                <v:path arrowok="t"/>
              </v:shape>
            </v:group>
            <v:group style="position:absolute;left:7644;top:1844;width:358;height:282" coordorigin="7644,1844" coordsize="358,282">
              <v:shape style="position:absolute;left:7644;top:1844;width:358;height:282" coordorigin="7644,1844" coordsize="358,282" path="m8002,2126l7644,1844,7644,1844e" filled="f" stroked="t" strokeweight=".64pt" strokecolor="#545456">
                <v:path arrowok="t"/>
              </v:shape>
            </v:group>
            <v:group style="position:absolute;left:7533;top:1894;width:469;height:232" coordorigin="7533,1894" coordsize="469,232">
              <v:shape style="position:absolute;left:7533;top:1894;width:469;height:232" coordorigin="7533,1894" coordsize="469,232" path="m7533,1894l8002,2126,7892,1939,7533,1894xe" filled="t" fillcolor="#FFFFFF" stroked="f">
                <v:path arrowok="t"/>
                <v:fill type="solid"/>
              </v:shape>
            </v:group>
            <v:group style="position:absolute;left:7533;top:1894;width:358;height:46" coordorigin="7533,1894" coordsize="358,46">
              <v:shape style="position:absolute;left:7533;top:1894;width:358;height:46" coordorigin="7533,1894" coordsize="358,46" path="m7892,1939l7533,1894,7533,1894e" filled="f" stroked="t" strokeweight=".64pt" strokecolor="#ABADAF">
                <v:path arrowok="t"/>
              </v:shape>
            </v:group>
            <v:group style="position:absolute;left:7533;top:1894;width:469;height:232" coordorigin="7533,1894" coordsize="469,232">
              <v:shape style="position:absolute;left:7533;top:1894;width:469;height:232" coordorigin="7533,1894" coordsize="469,232" path="m7533,1894l8002,2126,8002,2126e" filled="f" stroked="t" strokeweight=".64pt" strokecolor="#848689">
                <v:path arrowok="t"/>
              </v:shape>
            </v:group>
            <v:group style="position:absolute;left:7172;top:1612;width:472;height:282" coordorigin="7172,1612" coordsize="472,282">
              <v:shape style="position:absolute;left:7172;top:1612;width:472;height:282" coordorigin="7172,1612" coordsize="472,282" path="m7172,1612l7533,1894,7644,1844,7172,1612xe" filled="t" fillcolor="#FFFFFF" stroked="f">
                <v:path arrowok="t"/>
                <v:fill type="solid"/>
              </v:shape>
            </v:group>
            <v:group style="position:absolute;left:7172;top:1612;width:362;height:282" coordorigin="7172,1612" coordsize="362,282">
              <v:shape style="position:absolute;left:7172;top:1612;width:362;height:282" coordorigin="7172,1612" coordsize="362,282" path="m7533,1894l7172,1612,7172,1612e" filled="f" stroked="t" strokeweight=".64pt" strokecolor="#848689">
                <v:path arrowok="t"/>
              </v:shape>
            </v:group>
            <v:group style="position:absolute;left:7172;top:1612;width:472;height:232" coordorigin="7172,1612" coordsize="472,232">
              <v:shape style="position:absolute;left:7172;top:1612;width:472;height:232" coordorigin="7172,1612" coordsize="472,232" path="m7172,1612l7644,1844,7644,1844e" filled="f" stroked="t" strokeweight=".64pt" strokecolor="#ABADAF">
                <v:path arrowok="t"/>
              </v:shape>
            </v:group>
            <v:group style="position:absolute;left:7172;top:1322;width:472;height:522" coordorigin="7172,1322" coordsize="472,522">
              <v:shape style="position:absolute;left:7172;top:1322;width:472;height:522" coordorigin="7172,1322" coordsize="472,522" path="m7282,1322l7172,1612,7644,1844,7282,1322xe" filled="t" fillcolor="#FFFFFF" stroked="f">
                <v:path arrowok="t"/>
                <v:fill type="solid"/>
              </v:shape>
            </v:group>
            <v:group style="position:absolute;left:7172;top:1612;width:472;height:232" coordorigin="7172,1612" coordsize="472,232">
              <v:shape style="position:absolute;left:7172;top:1612;width:472;height:232" coordorigin="7172,1612" coordsize="472,232" path="m7172,1612l7644,1844,7644,1844e" filled="f" stroked="t" strokeweight=".64pt" strokecolor="#ABADAF">
                <v:path arrowok="t"/>
              </v:shape>
            </v:group>
            <v:group style="position:absolute;left:7282;top:1322;width:362;height:522" coordorigin="7282,1322" coordsize="362,522">
              <v:shape style="position:absolute;left:7282;top:1322;width:362;height:522" coordorigin="7282,1322" coordsize="362,522" path="m7644,1844l7282,1322,7282,1322e" filled="f" stroked="t" strokeweight=".64pt" strokecolor="#696B6D">
                <v:path arrowok="t"/>
              </v:shape>
            </v:group>
            <v:group style="position:absolute;left:7282;top:1314;width:469;height:530" coordorigin="7282,1314" coordsize="469,530">
              <v:shape style="position:absolute;left:7282;top:1314;width:469;height:530" coordorigin="7282,1314" coordsize="469,530" path="m7751,1314l7282,1322,7644,1844,7751,1314xe" filled="t" fillcolor="#FFFFFF" stroked="f">
                <v:path arrowok="t"/>
                <v:fill type="solid"/>
              </v:shape>
            </v:group>
            <v:group style="position:absolute;left:7282;top:1322;width:362;height:522" coordorigin="7282,1322" coordsize="362,522">
              <v:shape style="position:absolute;left:7282;top:1322;width:362;height:522" coordorigin="7282,1322" coordsize="362,522" path="m7644,1844l7282,1322,7282,1322e" filled="f" stroked="t" strokeweight=".64pt" strokecolor="#696B6D">
                <v:path arrowok="t"/>
              </v:shape>
            </v:group>
            <v:group style="position:absolute;left:7282;top:1314;width:469;height:8" coordorigin="7282,1314" coordsize="469,8">
              <v:shape style="position:absolute;left:7282;top:1314;width:469;height:8" coordorigin="7282,1314" coordsize="469,8" path="m7282,1322l7751,1314,7751,1314e" filled="f" stroked="t" strokeweight=".64pt" strokecolor="#ABADAF">
                <v:path arrowok="t"/>
              </v:shape>
            </v:group>
            <v:group style="position:absolute;left:7423;top:1471;width:469;height:469" coordorigin="7423,1471" coordsize="469,469">
              <v:shape style="position:absolute;left:7423;top:1471;width:469;height:469" coordorigin="7423,1471" coordsize="469,469" path="m7423,1471l7533,1894,7892,1939,7423,1471xe" filled="t" fillcolor="#FFFFFF" stroked="f">
                <v:path arrowok="t"/>
                <v:fill type="solid"/>
              </v:shape>
            </v:group>
            <v:group style="position:absolute;left:7423;top:1471;width:469;height:469" coordorigin="7423,1471" coordsize="469,469">
              <v:shape style="position:absolute;left:7423;top:1471;width:469;height:469" coordorigin="7423,1471" coordsize="469,469" path="m7423,1471l7892,1939,7892,1939e" filled="f" stroked="t" strokeweight=".64pt" strokecolor="#D2D4D5">
                <v:path arrowok="t"/>
              </v:shape>
            </v:group>
            <v:group style="position:absolute;left:7533;top:1894;width:358;height:46" coordorigin="7533,1894" coordsize="358,46">
              <v:shape style="position:absolute;left:7533;top:1894;width:358;height:46" coordorigin="7533,1894" coordsize="358,46" path="m7892,1939l7533,1894,7533,1894e" filled="f" stroked="t" strokeweight=".64pt" strokecolor="#ABADAF">
                <v:path arrowok="t"/>
              </v:shape>
            </v:group>
            <v:group style="position:absolute;left:7282;top:556;width:469;height:766" coordorigin="7282,556" coordsize="469,766">
              <v:shape style="position:absolute;left:7282;top:556;width:469;height:766" coordorigin="7282,556" coordsize="469,766" path="m7393,556l7282,1322,7751,1314,7393,556xe" filled="t" fillcolor="#FFFFFF" stroked="f">
                <v:path arrowok="t"/>
                <v:fill type="solid"/>
              </v:shape>
            </v:group>
            <v:group style="position:absolute;left:7282;top:1314;width:469;height:8" coordorigin="7282,1314" coordsize="469,8">
              <v:shape style="position:absolute;left:7282;top:1314;width:469;height:8" coordorigin="7282,1314" coordsize="469,8" path="m7282,1322l7751,1314,7751,1314e" filled="f" stroked="t" strokeweight=".64pt" strokecolor="#ABADAF">
                <v:path arrowok="t"/>
              </v:shape>
            </v:group>
            <v:group style="position:absolute;left:7393;top:556;width:358;height:758" coordorigin="7393,556" coordsize="358,758">
              <v:shape style="position:absolute;left:7393;top:556;width:358;height:758" coordorigin="7393,556" coordsize="358,758" path="m7751,1314l7393,556,7393,556e" filled="f" stroked="t" strokeweight=".64pt" strokecolor="#848689">
                <v:path arrowok="t"/>
              </v:shape>
            </v:group>
            <v:group style="position:absolute;left:7393;top:312;width:469;height:1002" coordorigin="7393,312" coordsize="469,1002">
              <v:shape style="position:absolute;left:7393;top:312;width:469;height:1002" coordorigin="7393,312" coordsize="469,1002" path="m7861,312l7393,556,7751,1314,7861,312xe" filled="t" fillcolor="#FFFFFF" stroked="f">
                <v:path arrowok="t"/>
                <v:fill type="solid"/>
              </v:shape>
            </v:group>
            <v:group style="position:absolute;left:7393;top:556;width:358;height:758" coordorigin="7393,556" coordsize="358,758">
              <v:shape style="position:absolute;left:7393;top:556;width:358;height:758" coordorigin="7393,556" coordsize="358,758" path="m7751,1314l7393,556,7393,556e" filled="f" stroked="t" strokeweight=".64pt" strokecolor="#848689">
                <v:path arrowok="t"/>
              </v:shape>
            </v:group>
            <v:group style="position:absolute;left:7393;top:312;width:469;height:244" coordorigin="7393,312" coordsize="469,244">
              <v:shape style="position:absolute;left:7393;top:312;width:469;height:244" coordorigin="7393,312" coordsize="469,244" path="m7393,556l7861,312,7861,312e" filled="f" stroked="t" strokeweight=".64pt" strokecolor="#CFD0D2">
                <v:path arrowok="t"/>
              </v:shape>
            </v:group>
            <v:group style="position:absolute;left:7423;top:1276;width:469;height:663" coordorigin="7423,1276" coordsize="469,663">
              <v:shape style="position:absolute;left:7423;top:1276;width:469;height:663" coordorigin="7423,1276" coordsize="469,663" path="m7785,1276l7423,1471,7892,1939,7785,1276xe" filled="t" fillcolor="#FFFFFF" stroked="f">
                <v:path arrowok="t"/>
                <v:fill type="solid"/>
              </v:shape>
            </v:group>
            <v:group style="position:absolute;left:7423;top:1276;width:362;height:194" coordorigin="7423,1276" coordsize="362,194">
              <v:shape style="position:absolute;left:7423;top:1276;width:362;height:194" coordorigin="7423,1276" coordsize="362,194" path="m7785,1276l7423,1471,7423,1471e" filled="f" stroked="t" strokeweight=".64pt" strokecolor="#A3A5A7">
                <v:path arrowok="t"/>
              </v:shape>
            </v:group>
            <v:group style="position:absolute;left:7423;top:1471;width:469;height:469" coordorigin="7423,1471" coordsize="469,469">
              <v:shape style="position:absolute;left:7423;top:1471;width:469;height:469" coordorigin="7423,1471" coordsize="469,469" path="m7423,1471l7892,1939,7892,1939e" filled="f" stroked="t" strokeweight=".64pt" strokecolor="#D2D4D5">
                <v:path arrowok="t"/>
              </v:shape>
            </v:group>
            <v:group style="position:absolute;left:6813;top:1090;width:469;height:522" coordorigin="6813,1090" coordsize="469,522">
              <v:shape style="position:absolute;left:6813;top:1090;width:469;height:522" coordorigin="6813,1090" coordsize="469,522" path="m6813,1090l7172,1612,7282,1322,6813,1090xe" filled="t" fillcolor="#FFFFFF" stroked="f">
                <v:path arrowok="t"/>
                <v:fill type="solid"/>
              </v:shape>
            </v:group>
            <v:group style="position:absolute;left:6813;top:1090;width:358;height:522" coordorigin="6813,1090" coordsize="358,522">
              <v:shape style="position:absolute;left:6813;top:1090;width:358;height:522" coordorigin="6813,1090" coordsize="358,522" path="m7172,1612l6813,1090,6813,1090e" filled="f" stroked="t" strokeweight=".64pt" strokecolor="#ABADAF">
                <v:path arrowok="t"/>
              </v:shape>
            </v:group>
            <v:group style="position:absolute;left:6813;top:1090;width:469;height:232" coordorigin="6813,1090" coordsize="469,232">
              <v:shape style="position:absolute;left:6813;top:1090;width:469;height:232" coordorigin="6813,1090" coordsize="469,232" path="m6813,1090l7282,1322,7282,1322e" filled="f" stroked="t" strokeweight=".64pt" strokecolor="#CFD1D3">
                <v:path arrowok="t"/>
              </v:shape>
            </v:group>
            <v:group style="position:absolute;left:7061;top:1425;width:472;height:469" coordorigin="7061,1425" coordsize="472,469">
              <v:shape style="position:absolute;left:7061;top:1425;width:472;height:469" coordorigin="7061,1425" coordsize="472,469" path="m7061,1425l7172,1612,7533,1894,7061,1425xe" filled="t" fillcolor="#FFFFFF" stroked="f">
                <v:path arrowok="t"/>
                <v:fill type="solid"/>
              </v:shape>
            </v:group>
            <v:group style="position:absolute;left:7061;top:1425;width:472;height:469" coordorigin="7061,1425" coordsize="472,469">
              <v:shape style="position:absolute;left:7061;top:1425;width:472;height:469" coordorigin="7061,1425" coordsize="472,469" path="m7061,1425l7533,1894,7533,1894e" filled="f" stroked="t" strokeweight=".64pt" strokecolor="#CFD0D2">
                <v:path arrowok="t"/>
              </v:shape>
            </v:group>
            <v:group style="position:absolute;left:7172;top:1612;width:362;height:282" coordorigin="7172,1612" coordsize="362,282">
              <v:shape style="position:absolute;left:7172;top:1612;width:362;height:282" coordorigin="7172,1612" coordsize="362,282" path="m7533,1894l7172,1612,7172,1612e" filled="f" stroked="t" strokeweight=".64pt" strokecolor="#848689">
                <v:path arrowok="t"/>
              </v:shape>
            </v:group>
            <v:group style="position:absolute;left:7061;top:1425;width:472;height:469" coordorigin="7061,1425" coordsize="472,469">
              <v:shape style="position:absolute;left:7061;top:1425;width:472;height:469" coordorigin="7061,1425" coordsize="472,469" path="m7061,1425l7533,1894,7423,1471,7061,1425xe" filled="t" fillcolor="#FFFFFF" stroked="f">
                <v:path arrowok="t"/>
                <v:fill type="solid"/>
              </v:shape>
            </v:group>
            <v:group style="position:absolute;left:7061;top:1425;width:362;height:46" coordorigin="7061,1425" coordsize="362,46">
              <v:shape style="position:absolute;left:7061;top:1425;width:362;height:46" coordorigin="7061,1425" coordsize="362,46" path="m7423,1471l7061,1425,7061,1425e" filled="f" stroked="t" strokeweight=".64pt" strokecolor="#D2D4D5">
                <v:path arrowok="t"/>
              </v:shape>
            </v:group>
            <v:group style="position:absolute;left:7061;top:1425;width:472;height:469" coordorigin="7061,1425" coordsize="472,469">
              <v:shape style="position:absolute;left:7061;top:1425;width:472;height:469" coordorigin="7061,1425" coordsize="472,469" path="m7061,1425l7533,1894,7533,1894e" filled="f" stroked="t" strokeweight=".64pt" strokecolor="#CFD0D2">
                <v:path arrowok="t"/>
              </v:shape>
            </v:group>
            <v:group style="position:absolute;left:6920;top:556;width:472;height:766" coordorigin="6920,556" coordsize="472,766">
              <v:shape style="position:absolute;left:6920;top:556;width:472;height:766" coordorigin="6920,556" coordsize="472,766" path="m7393,556l6920,564,7282,1322,7393,556xe" filled="t" fillcolor="#FFFFFF" stroked="f">
                <v:path arrowok="t"/>
                <v:fill type="solid"/>
              </v:shape>
            </v:group>
            <v:group style="position:absolute;left:6920;top:564;width:362;height:758" coordorigin="6920,564" coordsize="362,758">
              <v:shape style="position:absolute;left:6920;top:564;width:362;height:758" coordorigin="6920,564" coordsize="362,758" path="m7282,1322l6920,564,6920,564e" filled="f" stroked="t" strokeweight=".64pt" strokecolor="#ABADAF">
                <v:path arrowok="t"/>
              </v:shape>
            </v:group>
            <v:group style="position:absolute;left:6920;top:556;width:472;height:8" coordorigin="6920,556" coordsize="472,8">
              <v:shape style="position:absolute;left:6920;top:556;width:472;height:8" coordorigin="6920,556" coordsize="472,8" path="m6920,564l7393,556,7393,556e" filled="f" stroked="t" strokeweight=".64pt" strokecolor="#D2D4D5">
                <v:path arrowok="t"/>
              </v:shape>
            </v:group>
            <v:group style="position:absolute;left:6813;top:564;width:469;height:758" coordorigin="6813,564" coordsize="469,758">
              <v:shape style="position:absolute;left:6813;top:564;width:469;height:758" coordorigin="6813,564" coordsize="469,758" path="m6920,564l6813,1090,7282,1322,6920,564xe" filled="t" fillcolor="#FFFFFF" stroked="f">
                <v:path arrowok="t"/>
                <v:fill type="solid"/>
              </v:shape>
            </v:group>
            <v:group style="position:absolute;left:6813;top:1090;width:469;height:232" coordorigin="6813,1090" coordsize="469,232">
              <v:shape style="position:absolute;left:6813;top:1090;width:469;height:232" coordorigin="6813,1090" coordsize="469,232" path="m6813,1090l7282,1322,7282,1322e" filled="f" stroked="t" strokeweight=".64pt" strokecolor="#CFD1D3">
                <v:path arrowok="t"/>
              </v:shape>
            </v:group>
            <v:group style="position:absolute;left:6920;top:564;width:362;height:758" coordorigin="6920,564" coordsize="362,758">
              <v:shape style="position:absolute;left:6920;top:564;width:362;height:758" coordorigin="6920,564" coordsize="362,758" path="m7282,1322l6920,564,6920,564e" filled="f" stroked="t" strokeweight=".64pt" strokecolor="#ABADAF">
                <v:path arrowok="t"/>
              </v:shape>
            </v:group>
            <v:group style="position:absolute;left:6703;top:1090;width:469;height:522" coordorigin="6703,1090" coordsize="469,522">
              <v:shape style="position:absolute;left:6703;top:1090;width:469;height:522" coordorigin="6703,1090" coordsize="469,522" path="m6813,1090l6703,1143,7172,1612,6813,1090xe" filled="t" fillcolor="#FFFFFF" stroked="f">
                <v:path arrowok="t"/>
                <v:fill type="solid"/>
              </v:shape>
            </v:group>
            <v:group style="position:absolute;left:6703;top:1143;width:469;height:469" coordorigin="6703,1143" coordsize="469,469">
              <v:shape style="position:absolute;left:6703;top:1143;width:469;height:469" coordorigin="6703,1143" coordsize="469,469" path="m6703,1143l7172,1612,7172,1612e" filled="f" stroked="t" strokeweight=".64pt" strokecolor="#D2D4D5">
                <v:path arrowok="t"/>
              </v:shape>
            </v:group>
            <v:group style="position:absolute;left:6813;top:1090;width:358;height:522" coordorigin="6813,1090" coordsize="358,522">
              <v:shape style="position:absolute;left:6813;top:1090;width:358;height:522" coordorigin="6813,1090" coordsize="358,522" path="m7172,1612l6813,1090,6813,1090e" filled="f" stroked="t" strokeweight=".64pt" strokecolor="#ABADAF">
                <v:path arrowok="t"/>
              </v:shape>
            </v:group>
            <v:group style="position:absolute;left:6703;top:1143;width:469;height:469" coordorigin="6703,1143" coordsize="469,469">
              <v:shape style="position:absolute;left:6703;top:1143;width:469;height:469" coordorigin="6703,1143" coordsize="469,469" path="m6703,1143l7172,1612,7061,1425,6703,1143xe" filled="t" fillcolor="#FFFFFF" stroked="f">
                <v:path arrowok="t"/>
                <v:fill type="solid"/>
              </v:shape>
            </v:group>
            <v:group style="position:absolute;left:6703;top:1143;width:358;height:282" coordorigin="6703,1143" coordsize="358,282">
              <v:shape style="position:absolute;left:6703;top:1143;width:358;height:282" coordorigin="6703,1143" coordsize="358,282" path="m7061,1425l6703,1143,6703,1143e" filled="f" stroked="t" strokeweight=".64pt" strokecolor="#CFD0D2">
                <v:path arrowok="t"/>
              </v:shape>
            </v:group>
            <v:group style="position:absolute;left:6703;top:1143;width:469;height:469" coordorigin="6703,1143" coordsize="469,469">
              <v:shape style="position:absolute;left:6703;top:1143;width:469;height:469" coordorigin="6703,1143" coordsize="469,469" path="m6703,1143l7172,1612,7172,1612e" filled="f" stroked="t" strokeweight=".64pt" strokecolor="#D2D4D5">
                <v:path arrowok="t"/>
              </v:shape>
            </v:group>
            <v:group style="position:absolute;left:6451;top:331;width:469;height:758" coordorigin="6451,331" coordsize="469,758">
              <v:shape style="position:absolute;left:6451;top:331;width:469;height:758" coordorigin="6451,331" coordsize="469,758" path="m6451,331l6813,1090,6920,564,6451,331xe" filled="t" fillcolor="#FFFFFF" stroked="f">
                <v:path arrowok="t"/>
                <v:fill type="solid"/>
              </v:shape>
            </v:group>
            <v:group style="position:absolute;left:6451;top:331;width:362;height:758" coordorigin="6451,331" coordsize="362,758">
              <v:shape style="position:absolute;left:6451;top:331;width:362;height:758" coordorigin="6451,331" coordsize="362,758" path="m6813,1090l6451,331,6451,331e" filled="f" stroked="t" strokeweight=".64pt" strokecolor="#CFD1D3">
                <v:path arrowok="t"/>
              </v:shape>
            </v:group>
            <v:group style="position:absolute;left:6451;top:331;width:469;height:232" coordorigin="6451,331" coordsize="469,232">
              <v:shape style="position:absolute;left:6451;top:331;width:469;height:232" coordorigin="6451,331" coordsize="469,232" path="m6451,331l6920,564,6920,564e" filled="f" stroked="t" strokeweight=".64pt" strokecolor="#A3A5A7">
                <v:path arrowok="t"/>
              </v:shape>
            </v:group>
            <v:group style="position:absolute;left:6341;top:621;width:472;height:522" coordorigin="6341,621" coordsize="472,522">
              <v:shape style="position:absolute;left:6341;top:621;width:472;height:522" coordorigin="6341,621" coordsize="472,522" path="m6341,621l6703,1143,6813,1090,6341,621xe" filled="t" fillcolor="#FFFFFF" stroked="f">
                <v:path arrowok="t"/>
                <v:fill type="solid"/>
              </v:shape>
            </v:group>
            <v:group style="position:absolute;left:6341;top:621;width:362;height:522" coordorigin="6341,621" coordsize="362,522">
              <v:shape style="position:absolute;left:6341;top:621;width:362;height:522" coordorigin="6341,621" coordsize="362,522" path="m6703,1143l6341,621,6341,621e" filled="f" stroked="t" strokeweight=".64pt" strokecolor="#D2D4D5">
                <v:path arrowok="t"/>
              </v:shape>
            </v:group>
            <v:group style="position:absolute;left:6341;top:621;width:472;height:469" coordorigin="6341,621" coordsize="472,469">
              <v:shape style="position:absolute;left:6341;top:621;width:472;height:469" coordorigin="6341,621" coordsize="472,469" path="m6341,621l6813,1090,6813,1090e" filled="f" stroked="t" strokeweight=".64pt" strokecolor="#A3A5A7">
                <v:path arrowok="t"/>
              </v:shape>
            </v:group>
            <v:group style="position:absolute;left:6341;top:331;width:472;height:758" coordorigin="6341,331" coordsize="472,758">
              <v:shape style="position:absolute;left:6341;top:331;width:472;height:758" coordorigin="6341,331" coordsize="472,758" path="m6451,331l6341,621,6813,1090,6451,331xe" filled="t" fillcolor="#FFFFFF" stroked="f">
                <v:path arrowok="t"/>
                <v:fill type="solid"/>
              </v:shape>
            </v:group>
            <v:group style="position:absolute;left:6341;top:621;width:472;height:469" coordorigin="6341,621" coordsize="472,469">
              <v:shape style="position:absolute;left:6341;top:621;width:472;height:469" coordorigin="6341,621" coordsize="472,469" path="m6341,621l6813,1090,6813,1090e" filled="f" stroked="t" strokeweight=".64pt" strokecolor="#A3A5A7">
                <v:path arrowok="t"/>
              </v:shape>
            </v:group>
            <v:group style="position:absolute;left:6451;top:331;width:362;height:758" coordorigin="6451,331" coordsize="362,758">
              <v:shape style="position:absolute;left:6451;top:331;width:362;height:758" coordorigin="6451,331" coordsize="362,758" path="m6813,1090l6451,331,6451,331e" filled="f" stroked="t" strokeweight=".64pt" strokecolor="#CFD1D3">
                <v:path arrowok="t"/>
              </v:shape>
            </v:group>
            <v:group style="position:absolute;left:5983;top:-141;width:469;height:762" coordorigin="5983,-141" coordsize="469,762">
              <v:shape style="position:absolute;left:5983;top:-141;width:469;height:762" coordorigin="5983,-141" coordsize="469,762" path="m5983,-141l6341,621,6451,331,5983,-141xe" filled="t" fillcolor="#FFFFFF" stroked="f">
                <v:path arrowok="t"/>
                <v:fill type="solid"/>
              </v:shape>
            </v:group>
            <v:group style="position:absolute;left:5983;top:-141;width:358;height:762" coordorigin="5983,-141" coordsize="358,762">
              <v:shape style="position:absolute;left:5983;top:-141;width:358;height:762" coordorigin="5983,-141" coordsize="358,762" path="m6341,621l5983,-141,5983,-141e" filled="f" stroked="t" strokeweight=".64pt" strokecolor="#A3A5A7">
                <v:path arrowok="t"/>
              </v:shape>
            </v:group>
            <v:group style="position:absolute;left:5983;top:-141;width:469;height:472" coordorigin="5983,-141" coordsize="469,472">
              <v:shape style="position:absolute;left:5983;top:-141;width:469;height:472" coordorigin="5983,-141" coordsize="469,472" path="m5983,-141l6451,331,6451,331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036" w:right="6069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72.09024pt;margin-top:14.051215pt;width:10.001200pt;height:6.00060pt;mso-position-horizontal-relative:page;mso-position-vertical-relative:paragraph;z-index:-5124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z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124" w:right="98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124" w:right="98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9413" w:val="left" w:leader="none"/>
        </w:tabs>
        <w:spacing w:line="245" w:lineRule="exact"/>
        <w:ind w:left="447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24" w:lineRule="exact"/>
        <w:ind w:left="0" w:right="348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471" w:val="left" w:leader="none"/>
        </w:tabs>
        <w:spacing w:line="128" w:lineRule="exact"/>
        <w:ind w:left="51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6" w:lineRule="exact"/>
        <w:ind w:left="5209" w:right="163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211" w:val="left" w:leader="none"/>
          <w:tab w:pos="2684" w:val="left" w:leader="none"/>
        </w:tabs>
        <w:spacing w:line="254" w:lineRule="exact"/>
        <w:ind w:left="101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-6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6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6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-12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12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12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tabs>
          <w:tab w:pos="1909" w:val="left" w:leader="none"/>
          <w:tab w:pos="3151" w:val="right" w:leader="none"/>
        </w:tabs>
        <w:spacing w:line="242" w:lineRule="exact"/>
        <w:ind w:left="60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0"/>
          <w:sz w:val="16"/>
          <w:szCs w:val="16"/>
        </w:rPr>
        <w:t>-3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-9"/>
          <w:sz w:val="16"/>
          <w:szCs w:val="16"/>
        </w:rPr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position w:val="-9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68"/>
        <w:ind w:left="3797" w:right="219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11.9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mesh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05" w:lineRule="auto"/>
        <w:ind w:left="3170" w:right="4321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88.375pt;margin-top:-15.046021pt;width:24.25pt;height:48.25pt;mso-position-horizontal-relative:page;mso-position-vertical-relative:paragraph;z-index:-5126" coordorigin="1768,-301" coordsize="485,965">
            <v:group style="position:absolute;left:1892;top:62;width:238;height:239" coordorigin="1892,62" coordsize="238,239">
              <v:shape style="position:absolute;left:1892;top:62;width:238;height:239" coordorigin="1892,62" coordsize="238,239" path="m2130,182l2112,245,2064,289,2021,301,1996,299,1934,273,1897,222,1892,201,1893,175,1917,110,1964,71,2004,62,2028,64,2089,92,2124,145,2130,182xe" filled="f" stroked="t" strokeweight=".25pt" strokecolor="#231F20">
                <v:path arrowok="t"/>
              </v:shape>
            </v:group>
            <v:group style="position:absolute;left:1770;top:182;width:480;height:2" coordorigin="1770,182" coordsize="480,2">
              <v:shape style="position:absolute;left:1770;top:182;width:480;height:2" coordorigin="1770,182" coordsize="480,0" path="m1770,182l2250,182e" filled="f" stroked="t" strokeweight=".25pt" strokecolor="#231F20">
                <v:path arrowok="t"/>
              </v:shape>
            </v:group>
            <v:group style="position:absolute;left:2010;top:-298;width:2;height:960" coordorigin="2010,-298" coordsize="2,960">
              <v:shape style="position:absolute;left:2010;top:-298;width:2;height:960" coordorigin="2010,-298" coordsize="0,960" path="m2010,-298l2010,66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5.046021pt;width:24.25pt;height:48.25pt;mso-position-horizontal-relative:page;mso-position-vertical-relative:paragraph;z-index:-5125" coordorigin="13588,-301" coordsize="485,965">
            <v:group style="position:absolute;left:13712;top:62;width:238;height:239" coordorigin="13712,62" coordsize="238,239">
              <v:shape style="position:absolute;left:13712;top:62;width:238;height:239" coordorigin="13712,62" coordsize="238,239" path="m13950,182l13932,245,13884,289,13841,301,13816,299,13754,273,13717,222,13712,201,13713,175,13737,110,13784,71,13824,62,13848,64,13909,92,13944,145,13950,182xe" filled="f" stroked="t" strokeweight=".25pt" strokecolor="#231F20">
                <v:path arrowok="t"/>
              </v:shape>
            </v:group>
            <v:group style="position:absolute;left:13590;top:182;width:480;height:2" coordorigin="13590,182" coordsize="480,2">
              <v:shape style="position:absolute;left:13590;top:182;width:480;height:2" coordorigin="13590,182" coordsize="480,0" path="m13590,182l14070,182e" filled="f" stroked="t" strokeweight=".25pt" strokecolor="#231F20">
                <v:path arrowok="t"/>
              </v:shape>
            </v:group>
            <v:group style="position:absolute;left:13830;top:-298;width:2;height:960" coordorigin="13830,-298" coordsize="2,960">
              <v:shape style="position:absolute;left:13830;top:-298;width:2;height:960" coordorigin="13830,-298" coordsize="0,960" path="m13830,-298l13830,66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accomplish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11.7.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11.7: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0"/>
        <w:ind w:left="3630" w:right="3281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define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edges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plaid.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2: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Generates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plaid.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593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particular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coordinate,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leaving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(xx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yy)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coordinates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figure.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399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4: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many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represent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3-D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mappings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different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ways.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figure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faces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segments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solid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white,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change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coordinate.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5–7: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Annotate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plot.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602" w:right="38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44pt;width:238.395pt;height:13.168pt;mso-position-horizontal-relative:page;mso-position-vertical-relative:paragraph;z-index:-512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11.7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x=-3:3;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410" w:right="65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[xx,yy]=meshgrid(x,y);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zz=xx.^2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yy.^2;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mesh(xx,yy,zz)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x^2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y^2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3pt;width:228.0pt;height:.1pt;mso-position-horizontal-relative:page;mso-position-vertical-relative:paragraph;z-index:-512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),zlabel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47051pt;width:349pt;height:349.49pt;mso-position-horizontal-relative:page;mso-position-vertical-relative:paragraph;z-index:-5123" coordorigin="5540,725" coordsize="6980,6990">
            <v:group style="position:absolute;left:5550;top:735;width:6960;height:6970" coordorigin="5550,735" coordsize="6960,6970">
              <v:shape style="position:absolute;left:5550;top:735;width:6960;height:6970" coordorigin="5550,735" coordsize="6960,6970" path="m5550,7705l12510,7705,12510,735,5550,735,5550,7705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30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247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2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11.1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Exploring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line="220" w:lineRule="exact"/>
        <w:ind w:left="4370" w:right="1790" w:hanging="263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11.7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semicolon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observe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1023" w:val="left" w:leader="none"/>
          <w:tab w:pos="1330" w:val="left" w:leader="none"/>
          <w:tab w:pos="1637" w:val="left" w:leader="none"/>
          <w:tab w:pos="1944" w:val="left" w:leader="none"/>
        </w:tabs>
        <w:spacing w:before="7"/>
        <w:ind w:left="0" w:right="163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781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281.5pt;margin-top:19.62332pt;width:126.808006pt;height:34.508259pt;mso-position-horizontal-relative:page;mso-position-vertical-relative:paragraph;z-index:-512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49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-{etc}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right="51"/>
                          <w:jc w:val="righ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{etc}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0"/>
        <w:ind w:left="4370" w:right="1787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Notic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general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lengt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lengt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consist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replicated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times,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consist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column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replicated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times.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Together,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provide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underlying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“floor”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bowl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computed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draw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picture.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line="220" w:lineRule="exact" w:before="60"/>
        <w:ind w:left="4370" w:right="1789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Insert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hidden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after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faces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transparent.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line="220" w:lineRule="exact" w:before="60"/>
        <w:ind w:left="4370" w:right="1790" w:hanging="263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Change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panels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colored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black.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also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insensitive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hidden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parameter.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26"/>
        </w:numPr>
        <w:tabs>
          <w:tab w:pos="4371" w:val="left" w:leader="none"/>
        </w:tabs>
        <w:spacing w:line="220" w:lineRule="exact" w:before="60"/>
        <w:ind w:left="4370" w:right="1790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/>
        <w:pict>
          <v:group style="position:absolute;margin-left:88.375pt;margin-top:9.664929pt;width:24.25pt;height:48.25pt;mso-position-horizontal-relative:page;mso-position-vertical-relative:paragraph;z-index:-5122" coordorigin="1768,193" coordsize="485,965">
            <v:group style="position:absolute;left:1892;top:556;width:238;height:239" coordorigin="1892,556" coordsize="238,239">
              <v:shape style="position:absolute;left:1892;top:556;width:238;height:239" coordorigin="1892,556" coordsize="238,239" path="m2130,676l2112,740,2064,783,2021,795,1996,793,1934,767,1897,716,1892,696,1893,669,1917,604,1964,565,2004,556,2028,558,2089,586,2124,639,2130,676xe" filled="f" stroked="t" strokeweight=".25pt" strokecolor="#231F20">
                <v:path arrowok="t"/>
              </v:shape>
            </v:group>
            <v:group style="position:absolute;left:1770;top:676;width:480;height:2" coordorigin="1770,676" coordsize="480,2">
              <v:shape style="position:absolute;left:1770;top:676;width:480;height:2" coordorigin="1770,676" coordsize="480,0" path="m1770,676l2250,676e" filled="f" stroked="t" strokeweight=".25pt" strokecolor="#231F20">
                <v:path arrowok="t"/>
              </v:shape>
            </v:group>
            <v:group style="position:absolute;left:2010;top:196;width:2;height:960" coordorigin="2010,196" coordsize="2,960">
              <v:shape style="position:absolute;left:2010;top:196;width:2;height:960" coordorigin="2010,196" coordsize="0,960" path="m2010,196l2010,115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664929pt;width:24.25pt;height:48.25pt;mso-position-horizontal-relative:page;mso-position-vertical-relative:paragraph;z-index:-5121" coordorigin="13588,193" coordsize="485,965">
            <v:group style="position:absolute;left:13712;top:556;width:238;height:239" coordorigin="13712,556" coordsize="238,239">
              <v:shape style="position:absolute;left:13712;top:556;width:238;height:239" coordorigin="13712,556" coordsize="238,239" path="m13950,676l13932,740,13884,783,13841,795,13816,793,13754,767,13717,716,13712,696,13713,669,13737,604,13784,565,13824,556,13848,558,13909,586,13944,639,13950,676xe" filled="f" stroked="t" strokeweight=".25pt" strokecolor="#231F20">
                <v:path arrowok="t"/>
              </v:shape>
            </v:group>
            <v:group style="position:absolute;left:13590;top:676;width:480;height:2" coordorigin="13590,676" coordsize="480,2">
              <v:shape style="position:absolute;left:13590;top:676;width:480;height:2" coordorigin="13590,676" coordsize="480,0" path="m13590,676l14070,676e" filled="f" stroked="t" strokeweight=".25pt" strokecolor="#231F20">
                <v:path arrowok="t"/>
              </v:shape>
            </v:group>
            <v:group style="position:absolute;left:13830;top:196;width:2;height:960" coordorigin="13830,196" coordsize="2,960">
              <v:shape style="position:absolute;left:13830;top:196;width:2;height:960" coordorigin="13830,196" coordsize="0,960" path="m13830,196l13830,115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Replace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hidde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shadin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4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flat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disappeared.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line="220" w:lineRule="exact" w:before="60"/>
        <w:ind w:left="4370" w:right="1790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Replace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3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flat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3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coloring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varies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smoothly.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before="36"/>
        <w:ind w:left="4370" w:right="0" w:hanging="263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Inser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colorma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5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'summer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afte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surf(xx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zz)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Loo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up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/>
        <w:ind w:left="4330" w:right="5012" w:firstLine="0"/>
        <w:jc w:val="center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Appendix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details.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4370" w:val="left" w:leader="none"/>
        </w:tabs>
        <w:spacing w:line="220" w:lineRule="exact" w:before="47"/>
        <w:ind w:left="4370" w:right="1786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forge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rotat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examin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different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points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view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3-D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rotate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tool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icon.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1"/>
        <w:ind w:right="697"/>
        <w:jc w:val="left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Manipulating</w:t>
      </w:r>
      <w:r>
        <w:rPr>
          <w:rFonts w:ascii="Times New Roman" w:hAnsi="Times New Roman" w:cs="Times New Roman" w:eastAsia="Times New Roman"/>
          <w:b/>
          <w:bCs/>
          <w:color w:val="80828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Plots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Thoughtful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investigate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25"/>
        </w:numPr>
        <w:tabs>
          <w:tab w:pos="4345" w:val="left" w:leader="none"/>
        </w:tabs>
        <w:spacing w:line="260" w:lineRule="exact"/>
        <w:ind w:left="4350" w:right="1927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surfc(xx,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puts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x-y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plane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base.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2"/>
          <w:numId w:val="25"/>
        </w:numPr>
        <w:tabs>
          <w:tab w:pos="4345" w:val="left" w:leader="none"/>
        </w:tabs>
        <w:spacing w:line="260" w:lineRule="exact" w:before="40"/>
        <w:ind w:left="4350" w:right="186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view(az,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4345" w:val="left" w:leader="none"/>
        </w:tabs>
        <w:spacing w:line="260" w:lineRule="exact" w:before="40"/>
        <w:ind w:left="4350" w:right="2349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colorbar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4345" w:val="left" w:leader="none"/>
        </w:tabs>
        <w:spacing w:line="260" w:lineRule="exact" w:before="40"/>
        <w:ind w:left="4350" w:right="2453" w:hanging="280"/>
        <w:jc w:val="left"/>
      </w:pPr>
      <w:r>
        <w:rPr>
          <w:b w:val="0"/>
          <w:bCs w:val="0"/>
          <w:color w:val="231F20"/>
          <w:spacing w:val="4"/>
          <w:w w:val="100"/>
        </w:rPr>
        <w:t>Addin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4t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surf(xx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overrides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directio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4"/>
          <w:w w:val="100"/>
        </w:rPr>
        <w:t>direction.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7"/>
        </w:numPr>
        <w:tabs>
          <w:tab w:pos="3625" w:val="left" w:leader="none"/>
        </w:tabs>
        <w:spacing w:line="260" w:lineRule="exact"/>
        <w:ind w:left="3630" w:right="285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del2(zz)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derivative,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curvature,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highlights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curvature.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3625" w:val="left" w:leader="none"/>
        </w:tabs>
        <w:spacing w:line="260" w:lineRule="exact" w:before="40"/>
        <w:ind w:left="3630" w:right="284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3625" w:val="left" w:leader="none"/>
        </w:tabs>
        <w:spacing w:line="260" w:lineRule="exact" w:before="40"/>
        <w:ind w:left="3630" w:right="2714" w:hanging="28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eye-catching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lightangle(60,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illuminates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azimuth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(degrees).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faceted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alleviated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decreasing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granularity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0"/>
        </w:numPr>
        <w:tabs>
          <w:tab w:pos="3811" w:val="left" w:leader="none"/>
        </w:tabs>
        <w:ind w:left="3811" w:right="6300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3-D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0"/>
          <w:w w:val="105"/>
        </w:rPr>
        <w:t>Parametric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0"/>
          <w:w w:val="105"/>
        </w:rPr>
        <w:t>Surfaces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Cylinde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color w:val="808285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constructio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cylinde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11.10.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circular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visualize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paper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perhaps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−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360°.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8" w:firstLine="240"/>
        <w:jc w:val="both"/>
      </w:pPr>
      <w:r>
        <w:rPr/>
        <w:pict>
          <v:group style="position:absolute;margin-left:88.375pt;margin-top:13.151648pt;width:24.25pt;height:48.25pt;mso-position-horizontal-relative:page;mso-position-vertical-relative:paragraph;z-index:-5117" coordorigin="1768,263" coordsize="485,965">
            <v:group style="position:absolute;left:1892;top:626;width:238;height:239" coordorigin="1892,626" coordsize="238,239">
              <v:shape style="position:absolute;left:1892;top:626;width:238;height:239" coordorigin="1892,626" coordsize="238,239" path="m2130,746l2112,809,2064,853,2021,865,1996,863,1934,837,1897,786,1892,765,1893,739,1917,674,1964,635,2004,626,2028,628,2089,656,2124,709,2130,746xe" filled="f" stroked="t" strokeweight=".25pt" strokecolor="#231F20">
                <v:path arrowok="t"/>
              </v:shape>
            </v:group>
            <v:group style="position:absolute;left:1770;top:746;width:480;height:2" coordorigin="1770,746" coordsize="480,2">
              <v:shape style="position:absolute;left:1770;top:746;width:480;height:2" coordorigin="1770,746" coordsize="480,0" path="m1770,746l2250,746e" filled="f" stroked="t" strokeweight=".25pt" strokecolor="#231F20">
                <v:path arrowok="t"/>
              </v:shape>
            </v:group>
            <v:group style="position:absolute;left:2010;top:266;width:2;height:960" coordorigin="2010,266" coordsize="2,960">
              <v:shape style="position:absolute;left:2010;top:266;width:2;height:960" coordorigin="2010,266" coordsize="0,960" path="m2010,266l2010,12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151648pt;width:24.25pt;height:48.25pt;mso-position-horizontal-relative:page;mso-position-vertical-relative:paragraph;z-index:-5116" coordorigin="13588,263" coordsize="485,965">
            <v:group style="position:absolute;left:13712;top:626;width:238;height:239" coordorigin="13712,626" coordsize="238,239">
              <v:shape style="position:absolute;left:13712;top:626;width:238;height:239" coordorigin="13712,626" coordsize="238,239" path="m13950,746l13932,809,13884,853,13841,865,13816,863,13754,837,13717,786,13712,765,13713,739,13737,674,13784,635,13824,626,13848,628,13909,656,13944,709,13950,746xe" filled="f" stroked="t" strokeweight=".25pt" strokecolor="#231F20">
                <v:path arrowok="t"/>
              </v:shape>
            </v:group>
            <v:group style="position:absolute;left:13590;top:746;width:480;height:2" coordorigin="13590,746" coordsize="480,2">
              <v:shape style="position:absolute;left:13590;top:746;width:480;height:2" coordorigin="13590,746" coordsize="480,0" path="m13590,746l14070,746e" filled="f" stroked="t" strokeweight=".25pt" strokecolor="#231F20">
                <v:path arrowok="t"/>
              </v:shape>
            </v:group>
            <v:group style="position:absolute;left:13830;top:266;width:2;height:960" coordorigin="13830,266" coordsize="2,960">
              <v:shape style="position:absolute;left:13830;top:266;width:2;height:960" coordorigin="13830,266" coordsize="0,960" path="m13830,266l13830,12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pictur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11.11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11.8: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smoothness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19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25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cross-section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0" w:right="28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049pt;width:238.395pt;height:13.168pt;mso-position-horizontal-relative:page;mso-position-vertical-relative:paragraph;z-index:-5118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11.8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Constructing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cylinder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8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tth]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equal,axis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tight,axis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lightangle(60,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alpha(0.8)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44pt;width:228pt;height:.1pt;mso-position-horizontal-relative:page;mso-position-vertical-relative:paragraph;z-index:-5119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view(-20,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62"/>
        <w:ind w:left="1083" w:right="12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3" w:lineRule="auto" w:before="872"/>
        <w:ind w:left="6588" w:right="2658" w:firstLine="309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332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791" w:right="468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23pt;margin-top:-187.59375pt;width:257.5320pt;height:187.992pt;mso-position-horizontal-relative:page;mso-position-vertical-relative:paragraph;z-index:-5115" coordorigin="6460,-3752" coordsize="5151,3760">
            <v:group style="position:absolute;left:7138;top:-3011;width:1715;height:2705" coordorigin="7138,-3011" coordsize="1715,2705">
              <v:shape style="position:absolute;left:7138;top:-3011;width:1715;height:2705" coordorigin="7138,-3011" coordsize="1715,2705" path="m8853,-1659l8850,-1548,8842,-1439,8828,-1334,8809,-1231,8786,-1132,8757,-1037,8725,-946,8688,-860,8647,-779,8602,-703,8554,-632,8502,-567,8447,-509,8390,-457,8329,-413,8267,-375,8202,-346,8135,-324,8066,-311,7996,-306,7925,-311,7857,-324,7790,-346,7725,-375,7662,-413,7602,-457,7544,-509,7489,-567,7438,-632,7389,-703,7345,-779,7304,-860,7267,-946,7234,-1037,7206,-1132,7182,-1231,7163,-1334,7149,-1439,7141,-1548,7138,-1659,7141,-1770,7149,-1878,7163,-1984,7182,-2086,7206,-2185,7234,-2280,7267,-2371,7304,-2457,7345,-2539,7389,-2615,7438,-2686,7489,-2750,7544,-2808,7602,-2860,7662,-2905,7725,-2942,7790,-2972,7857,-2993,7925,-3007,7996,-3011,8066,-3007,8135,-2993,8202,-2972,8267,-2942,8329,-2905,8390,-2860,8447,-2808,8502,-2750,8554,-2686,8602,-2615,8647,-2539,8688,-2457,8725,-2371,8757,-2280,8786,-2185,8809,-2086,8828,-1984,8842,-1878,8850,-1770,8853,-1659xe" filled="f" stroked="t" strokeweight=".5pt" strokecolor="#231F20">
                <v:path arrowok="t"/>
              </v:shape>
            </v:group>
            <v:group style="position:absolute;left:10356;top:-3541;width:857;height:2705" coordorigin="10356,-3541" coordsize="857,2705">
              <v:shape style="position:absolute;left:10356;top:-3541;width:857;height:2705" coordorigin="10356,-3541" coordsize="857,2705" path="m10356,-3541l10426,-3537,10495,-3523,10562,-3502,10627,-3472,10689,-3435,10750,-3390,10807,-3338,10862,-3280,10914,-3216,10962,-3145,11007,-3069,11048,-2987,11085,-2901,11117,-2810,11146,-2715,11169,-2616,11188,-2514,11202,-2408,11210,-2300,11213,-2189,11210,-2078,11202,-1969,11188,-1864,11169,-1761,11146,-1662,11117,-1567,11085,-1476,11048,-1390,11007,-1309,10962,-1233,10914,-1162,10862,-1097,10807,-1039,10750,-987,10689,-943,10627,-905,10562,-876,10495,-854,10426,-841,10356,-836e" filled="f" stroked="t" strokeweight=".5pt" strokecolor="#231F20">
                <v:path arrowok="t"/>
              </v:shape>
            </v:group>
            <v:group style="position:absolute;left:9498;top:-3541;width:857;height:2705" coordorigin="9498,-3541" coordsize="857,2705">
              <v:shape style="position:absolute;left:9498;top:-3541;width:857;height:2705" coordorigin="9498,-3541" coordsize="857,2705" path="m10356,-836l10285,-841,10217,-854,10150,-876,10085,-905,10022,-943,9962,-987,9904,-1039,9849,-1097,9798,-1162,9749,-1233,9705,-1309,9664,-1390,9627,-1476,9594,-1567,9566,-1662,9542,-1761,9523,-1864,9509,-1969,9501,-2078,9498,-2189,9501,-2300,9509,-2408,9523,-2514,9542,-2616,9566,-2715,9594,-2810,9627,-2901,9664,-2987,9705,-3069,9749,-3145,9798,-3216,9849,-3280,9904,-3338,9962,-3390,10022,-3435,10085,-3472,10150,-3502,10217,-3523,10285,-3537,10356,-3541e" filled="f" stroked="t" strokeweight=".5pt" strokecolor="#231F20">
                <v:path arrowok="t"/>
                <v:stroke dashstyle="dash"/>
              </v:shape>
            </v:group>
            <v:group style="position:absolute;left:7950;top:-3530;width:2295;height:521" coordorigin="7950,-3530" coordsize="2295,521">
              <v:shape style="position:absolute;left:7950;top:-3530;width:2295;height:521" coordorigin="7950,-3530" coordsize="2295,521" path="m7950,-3009l10245,-3530e" filled="f" stroked="t" strokeweight=".5pt" strokecolor="#231F20">
                <v:path arrowok="t"/>
              </v:shape>
            </v:group>
            <v:group style="position:absolute;left:8077;top:-847;width:2388;height:535" coordorigin="8077,-847" coordsize="2388,535">
              <v:shape style="position:absolute;left:8077;top:-847;width:2388;height:535" coordorigin="8077,-847" coordsize="2388,535" path="m8077,-313l10465,-847e" filled="f" stroked="t" strokeweight=".5pt" strokecolor="#231F20">
                <v:path arrowok="t"/>
              </v:shape>
            </v:group>
            <v:group style="position:absolute;left:6606;top:-2385;width:4913;height:1073" coordorigin="6606,-2385" coordsize="4913,1073">
              <v:shape style="position:absolute;left:6606;top:-2385;width:4913;height:1073" coordorigin="6606,-2385" coordsize="4913,1073" path="m6606,-1312l11519,-2385e" filled="f" stroked="t" strokeweight=".5pt" strokecolor="#231F20">
                <v:path arrowok="t"/>
                <v:stroke dashstyle="dash"/>
              </v:shape>
            </v:group>
            <v:group style="position:absolute;left:11473;top:-2427;width:132;height:99" coordorigin="11473,-2427" coordsize="132,99">
              <v:shape style="position:absolute;left:11473;top:-2427;width:132;height:99" coordorigin="11473,-2427" coordsize="132,99" path="m11473,-2427l11513,-2384,11495,-2328,11606,-2404,11473,-2427xe" filled="t" fillcolor="#231F20" stroked="f">
                <v:path arrowok="t"/>
                <v:fill type="solid"/>
              </v:shape>
            </v:group>
            <v:group style="position:absolute;left:6520;top:-1369;width:132;height:99" coordorigin="6520,-1369" coordsize="132,99">
              <v:shape style="position:absolute;left:6520;top:-1369;width:132;height:99" coordorigin="6520,-1369" coordsize="132,99" path="m6631,-1369l6520,-1293,6652,-1270,6613,-1313,6631,-1369xe" filled="t" fillcolor="#231F20" stroked="f">
                <v:path arrowok="t"/>
                <v:fill type="solid"/>
              </v:shape>
            </v:group>
            <v:group style="position:absolute;left:7953;top:-3659;width:2;height:3573" coordorigin="7953,-3659" coordsize="2,3573">
              <v:shape style="position:absolute;left:7953;top:-3659;width:2;height:3573" coordorigin="7953,-3659" coordsize="0,3573" path="m7953,-85l7953,-3659e" filled="f" stroked="t" strokeweight=".5pt" strokecolor="#231F20">
                <v:path arrowok="t"/>
                <v:stroke dashstyle="dash"/>
              </v:shape>
            </v:group>
            <v:group style="position:absolute;left:7902;top:-3747;width:102;height:124" coordorigin="7902,-3747" coordsize="102,124">
              <v:shape style="position:absolute;left:7902;top:-3747;width:102;height:124" coordorigin="7902,-3747" coordsize="102,124" path="m7953,-3747l7902,-3622,7953,-3652,7991,-3652,7953,-3747xe" filled="t" fillcolor="#231F20" stroked="f">
                <v:path arrowok="t"/>
                <v:fill type="solid"/>
              </v:shape>
              <v:shape style="position:absolute;left:7902;top:-3747;width:102;height:124" coordorigin="7902,-3747" coordsize="102,124" path="m7991,-3652l7953,-3652,8004,-3622,7991,-3652xe" filled="t" fillcolor="#231F20" stroked="f">
                <v:path arrowok="t"/>
                <v:fill type="solid"/>
              </v:shape>
            </v:group>
            <v:group style="position:absolute;left:7902;top:-121;width:102;height:124" coordorigin="7902,-121" coordsize="102,124">
              <v:shape style="position:absolute;left:7902;top:-121;width:102;height:124" coordorigin="7902,-121" coordsize="102,124" path="m7902,-121l7953,3,7991,-92,7953,-92,7902,-121xe" filled="t" fillcolor="#231F20" stroked="f">
                <v:path arrowok="t"/>
                <v:fill type="solid"/>
              </v:shape>
              <v:shape style="position:absolute;left:7902;top:-121;width:102;height:124" coordorigin="7902,-121" coordsize="102,124" path="m8004,-121l7953,-92,7991,-92,8004,-121xe" filled="t" fillcolor="#231F20" stroked="f">
                <v:path arrowok="t"/>
                <v:fill type="solid"/>
              </v:shape>
            </v:group>
            <v:group style="position:absolute;left:6551;top:-1938;width:4400;height:1040" coordorigin="6551,-1938" coordsize="4400,1040">
              <v:shape style="position:absolute;left:6551;top:-1938;width:4400;height:1040" coordorigin="6551,-1938" coordsize="4400,1040" path="m6551,-1938l10951,-898e" filled="f" stroked="t" strokeweight=".5pt" strokecolor="#231F20">
                <v:path arrowok="t"/>
                <v:stroke dashstyle="dash"/>
              </v:shape>
            </v:group>
            <v:group style="position:absolute;left:10904;top:-956;width:133;height:99" coordorigin="10904,-956" coordsize="133,99">
              <v:shape style="position:absolute;left:10904;top:-956;width:133;height:99" coordorigin="10904,-956" coordsize="133,99" path="m10927,-956l10944,-900,10904,-857,11037,-878,10927,-956xe" filled="t" fillcolor="#231F20" stroked="f">
                <v:path arrowok="t"/>
                <v:fill type="solid"/>
              </v:shape>
            </v:group>
            <v:group style="position:absolute;left:6465;top:-1979;width:133;height:99" coordorigin="6465,-1979" coordsize="133,99">
              <v:shape style="position:absolute;left:6465;top:-1979;width:133;height:99" coordorigin="6465,-1979" coordsize="133,99" path="m6598,-1979l6465,-1959,6574,-1881,6557,-1937,6598,-1979xe" filled="t" fillcolor="#231F20" stroked="f">
                <v:path arrowok="t"/>
                <v:fill type="solid"/>
              </v:shape>
            </v:group>
            <v:group style="position:absolute;left:7955;top:-2405;width:612;height:798" coordorigin="7955,-2405" coordsize="612,798">
              <v:shape style="position:absolute;left:7955;top:-2405;width:612;height:798" coordorigin="7955,-2405" coordsize="612,798" path="m7955,-1607l8567,-2405e" filled="f" stroked="t" strokeweight=".5pt" strokecolor="#231F20">
                <v:path arrowok="t"/>
              </v:shape>
            </v:group>
            <v:group style="position:absolute;left:8504;top:-2475;width:116;height:130" coordorigin="8504,-2475" coordsize="116,130">
              <v:shape style="position:absolute;left:8504;top:-2475;width:116;height:130" coordorigin="8504,-2475" coordsize="116,130" path="m8620,-2475l8504,-2407,8563,-2400,8585,-2345,8620,-2475xe" filled="t" fillcolor="#231F20" stroked="f">
                <v:path arrowok="t"/>
                <v:fill type="solid"/>
              </v:shape>
            </v:group>
            <v:group style="position:absolute;left:8283;top:-1825;width:70;height:302" coordorigin="8283,-1825" coordsize="70,302">
              <v:shape style="position:absolute;left:8283;top:-1825;width:70;height:302" coordorigin="8283,-1825" coordsize="70,302" path="m8319,-1522l8341,-1589,8353,-1653,8353,-1667,8330,-1740,8297,-1800,8283,-1825e" filled="f" stroked="t" strokeweight=".5pt" strokecolor="#231F20">
                <v:path arrowok="t"/>
              </v:shape>
            </v:group>
            <v:group style="position:absolute;left:8227;top:-1918;width:107;height:133" coordorigin="8227,-1918" coordsize="107,133">
              <v:shape style="position:absolute;left:8227;top:-1918;width:107;height:133" coordorigin="8227,-1918" coordsize="107,133" path="m8227,-1918l8247,-1785,8275,-1837,8334,-1837,8227,-1918xe" filled="t" fillcolor="#231F20" stroked="f">
                <v:path arrowok="t"/>
                <v:fill type="solid"/>
              </v:shape>
            </v:group>
            <v:group style="position:absolute;left:8840;top:-3285;width:1254;height:2689" coordorigin="8840,-3285" coordsize="1254,2689">
              <v:shape style="position:absolute;left:8840;top:-3285;width:1254;height:2689" coordorigin="8840,-3285" coordsize="1254,2689" path="m8840,-3136l8894,-3176,8950,-3210,9008,-3238,9068,-3260,9129,-3275,9191,-3283,9233,-3285,9304,-3280,9373,-3267,9440,-3246,9505,-3216,9568,-3179,9629,-3134,9687,-3083,9742,-3024,9793,-2960,9842,-2890,9887,-2814,9928,-2732,9965,-2646,9998,-2555,10026,-2460,10050,-2362,10069,-2259,10083,-2154,10091,-2046,10094,-1935,10092,-1833,10084,-1733,10073,-1635,10057,-1539,10036,-1447,10012,-1358,9983,-1272,9951,-1190,9916,-1112,9877,-1038,9835,-969,9789,-905,9741,-845,9691,-791,9638,-743,9582,-701,9525,-664,9465,-635,9404,-612,9341,-596e" filled="f" stroked="t" strokeweight=".5pt" strokecolor="#231F20">
                <v:path arrowok="t"/>
                <v:stroke dashstyle="dash"/>
              </v:shape>
            </v:group>
            <v:group style="position:absolute;left:8771;top:-3198;width:129;height:118" coordorigin="8771,-3198" coordsize="129,118">
              <v:shape style="position:absolute;left:8771;top:-3198;width:129;height:118" coordorigin="8771,-3198" coordsize="129,118" path="m8836,-3198l8771,-3081,8900,-3119,8845,-3140,8836,-3198xe" filled="t" fillcolor="#231F20" stroked="f">
                <v:path arrowok="t"/>
                <v:fill type="solid"/>
              </v:shape>
            </v:group>
            <v:group style="position:absolute;left:8362;top:-1946;width:81;height:127" coordorigin="8362,-1946" coordsize="81,127">
              <v:shape style="position:absolute;left:8362;top:-1946;width:81;height:127" coordorigin="8362,-1946" coordsize="81,127" path="m8444,-1881l8440,-1855,8431,-1833,8417,-1819,8395,-1821,8379,-1831,8368,-1848,8362,-1869,8364,-1899,8372,-1922,8382,-1938,8396,-1946,8415,-1942,8430,-1929,8440,-1909,8444,-1884,8444,-1881xe" filled="f" stroked="t" strokeweight=".7pt" strokecolor="#231F20">
                <v:path arrowok="t"/>
              </v:shape>
            </v:group>
            <v:group style="position:absolute;left:8363;top:-1880;width:79;height:2" coordorigin="8363,-1880" coordsize="79,2">
              <v:shape style="position:absolute;left:8363;top:-1880;width:79;height:2" coordorigin="8363,-1880" coordsize="79,0" path="m8363,-1880l8442,-1880e" filled="f" stroked="t" strokeweight=".7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11.10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Creating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4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38.050999pt;width:24.25pt;height:48.25pt;mso-position-horizontal-relative:page;mso-position-vertical-relative:paragraph;z-index:-5114" coordorigin="1768,761" coordsize="485,965">
            <v:group style="position:absolute;left:1892;top:1124;width:238;height:239" coordorigin="1892,1124" coordsize="238,239">
              <v:shape style="position:absolute;left:1892;top:1124;width:238;height:239" coordorigin="1892,1124" coordsize="238,239" path="m2130,1244l2112,1307,2064,1351,2021,1363,1996,1361,1934,1335,1897,1284,1892,1263,1893,1237,1917,1172,1964,1133,2004,1124,2028,1126,2089,1154,2124,1207,2130,1244xe" filled="f" stroked="t" strokeweight=".25pt" strokecolor="#231F20">
                <v:path arrowok="t"/>
              </v:shape>
            </v:group>
            <v:group style="position:absolute;left:1770;top:1244;width:480;height:2" coordorigin="1770,1244" coordsize="480,2">
              <v:shape style="position:absolute;left:1770;top:1244;width:480;height:2" coordorigin="1770,1244" coordsize="480,0" path="m1770,1244l2250,1244e" filled="f" stroked="t" strokeweight=".25pt" strokecolor="#231F20">
                <v:path arrowok="t"/>
              </v:shape>
            </v:group>
            <v:group style="position:absolute;left:2010;top:764;width:2;height:960" coordorigin="2010,764" coordsize="2,960">
              <v:shape style="position:absolute;left:2010;top:764;width:2;height:960" coordorigin="2010,764" coordsize="0,960" path="m2010,764l2010,172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8.050999pt;width:24.25pt;height:48.25pt;mso-position-horizontal-relative:page;mso-position-vertical-relative:paragraph;z-index:-5113" coordorigin="13588,761" coordsize="485,965">
            <v:group style="position:absolute;left:13712;top:1124;width:238;height:239" coordorigin="13712,1124" coordsize="238,239">
              <v:shape style="position:absolute;left:13712;top:1124;width:238;height:239" coordorigin="13712,1124" coordsize="238,239" path="m13950,1244l13932,1307,13884,1351,13841,1363,13816,1361,13754,1335,13717,1284,13712,1263,13713,1237,13737,1172,13784,1133,13824,1124,13848,1126,13909,1154,13944,1207,13950,1244xe" filled="f" stroked="t" strokeweight=".25pt" strokecolor="#231F20">
                <v:path arrowok="t"/>
              </v:shape>
            </v:group>
            <v:group style="position:absolute;left:13590;top:1244;width:480;height:2" coordorigin="13590,1244" coordsize="480,2">
              <v:shape style="position:absolute;left:13590;top:1244;width:480;height:2" coordorigin="13590,1244" coordsize="480,0" path="m13590,1244l14070,1244e" filled="f" stroked="t" strokeweight=".25pt" strokecolor="#231F20">
                <v:path arrowok="t"/>
              </v:shape>
            </v:group>
            <v:group style="position:absolute;left:13830;top:764;width:2;height:960" coordorigin="13830,764" coordsize="2,960">
              <v:shape style="position:absolute;left:13830;top:764;width:2;height:960" coordorigin="13830,764" coordsize="0,960" path="m13830,764l13830,172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shape style="width:190.132781pt;height:174.87pt;mso-position-horizontal-relative:char;mso-position-vertical-relative:line" type="#_x0000_t75">
            <v:imagedata r:id="rId3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/>
        <w:ind w:left="873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 w:before="40"/>
        <w:ind w:left="4350" w:right="287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pleasant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metallic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4055" w:right="5037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Illuminates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31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transparency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hidden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right="1665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Spher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construc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11.12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starting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cylinder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radiu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direction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radiu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directio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rotatin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180°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“wrapping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sphere.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coordinat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radi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y-z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39.375pt;margin-top:36.870155pt;width:152.25pt;height:154.323pt;mso-position-horizontal-relative:page;mso-position-vertical-relative:paragraph;z-index:-5112" type="#_x0000_t75">
            <v:imagedata r:id="rId35" o:title=""/>
          </v:shape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0" w:right="22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11.12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sphere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20" w:right="522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056pt;width:238.395pt;height:13.168pt;mso-position-horizontal-relative:page;mso-position-vertical-relative:paragraph;z-index:-511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11.9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Constructing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sphere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9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phi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phi]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phir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9.594275pt;width:24.25pt;height:48.25pt;mso-position-horizontal-relative:page;mso-position-vertical-relative:paragraph;z-index:-5109" coordorigin="1768,192" coordsize="485,965">
            <v:group style="position:absolute;left:1892;top:555;width:238;height:239" coordorigin="1892,555" coordsize="238,239">
              <v:shape style="position:absolute;left:1892;top:555;width:238;height:239" coordorigin="1892,555" coordsize="238,239" path="m2130,674l2112,738,2064,782,2021,794,1996,792,1934,766,1897,715,1892,694,1893,668,1917,603,1964,564,2004,555,2028,557,2089,585,2124,637,2130,674xe" filled="f" stroked="t" strokeweight=".25pt" strokecolor="#231F20">
                <v:path arrowok="t"/>
              </v:shape>
            </v:group>
            <v:group style="position:absolute;left:1770;top:674;width:480;height:2" coordorigin="1770,674" coordsize="480,2">
              <v:shape style="position:absolute;left:1770;top:674;width:480;height:2" coordorigin="1770,674" coordsize="480,0" path="m1770,674l2250,674e" filled="f" stroked="t" strokeweight=".25pt" strokecolor="#231F20">
                <v:path arrowok="t"/>
              </v:shape>
            </v:group>
            <v:group style="position:absolute;left:2010;top:194;width:2;height:960" coordorigin="2010,194" coordsize="2,960">
              <v:shape style="position:absolute;left:2010;top:194;width:2;height:960" coordorigin="2010,194" coordsize="0,960" path="m2010,194l2010,115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594275pt;width:24.25pt;height:48.25pt;mso-position-horizontal-relative:page;mso-position-vertical-relative:paragraph;z-index:-5108" coordorigin="13588,192" coordsize="485,965">
            <v:group style="position:absolute;left:13712;top:555;width:238;height:239" coordorigin="13712,555" coordsize="238,239">
              <v:shape style="position:absolute;left:13712;top:555;width:238;height:239" coordorigin="13712,555" coordsize="238,239" path="m13950,674l13932,738,13884,782,13841,794,13816,792,13754,766,13717,715,13712,694,13713,668,13737,603,13784,564,13824,555,13848,557,13909,585,13944,637,13950,674xe" filled="f" stroked="t" strokeweight=".25pt" strokecolor="#231F20">
                <v:path arrowok="t"/>
              </v:shape>
            </v:group>
            <v:group style="position:absolute;left:13590;top:674;width:480;height:2" coordorigin="13590,674" coordsize="480,2">
              <v:shape style="position:absolute;left:13590;top:674;width:480;height:2" coordorigin="13590,674" coordsize="480,0" path="m13590,674l14070,674e" filled="f" stroked="t" strokeweight=".25pt" strokecolor="#231F20">
                <v:path arrowok="t"/>
              </v:shape>
            </v:group>
            <v:group style="position:absolute;left:13830;top:194;width:2;height:960" coordorigin="13830,194" coordsize="2,960">
              <v:shape style="position:absolute;left:13830;top:194;width:2;height:960" coordorigin="13830,194" coordsize="0,960" path="m13830,194l13830,115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cos(phi);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sin(phi)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sin(phi)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copper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equal,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tight,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4pt;width:228pt;height:.1pt;mso-position-horizontal-relative:page;mso-position-vertical-relative:paragraph;z-index:-511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lightangle(60,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7"/>
        <w:ind w:left="3170" w:right="1773"/>
        <w:jc w:val="left"/>
      </w:pPr>
      <w:r>
        <w:rPr>
          <w:b w:val="0"/>
          <w:bCs w:val="0"/>
          <w:color w:val="231F20"/>
          <w:spacing w:val="4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drawin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11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11.9: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403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b w:val="0"/>
          <w:bCs w:val="0"/>
          <w:color w:val="231F20"/>
          <w:spacing w:val="0"/>
          <w:w w:val="100"/>
        </w:rPr>
        <w:t>rotates,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varies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65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181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annotate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20"/>
        </w:numPr>
        <w:tabs>
          <w:tab w:pos="3811" w:val="left" w:leader="none"/>
        </w:tabs>
        <w:ind w:left="381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110"/>
        </w:rPr>
        <w:t>Bodies</w:t>
      </w:r>
      <w:r>
        <w:rPr>
          <w:color w:val="231F20"/>
          <w:spacing w:val="-27"/>
          <w:w w:val="110"/>
        </w:rPr>
        <w:t> </w:t>
      </w:r>
      <w:r>
        <w:rPr>
          <w:color w:val="231F20"/>
          <w:spacing w:val="0"/>
          <w:w w:val="110"/>
        </w:rPr>
        <w:t>of</w:t>
      </w:r>
      <w:r>
        <w:rPr>
          <w:color w:val="231F20"/>
          <w:spacing w:val="-26"/>
          <w:w w:val="110"/>
        </w:rPr>
        <w:t> </w:t>
      </w:r>
      <w:r>
        <w:rPr>
          <w:color w:val="231F20"/>
          <w:spacing w:val="0"/>
          <w:w w:val="110"/>
        </w:rPr>
        <w:t>Rotation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1984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sphere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0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251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f(u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Note: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perfectly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y-axis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“smearing”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flat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x-z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plane.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claims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()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merel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“looku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0" w:lineRule="exact"/>
        <w:ind w:left="3890" w:right="1670" w:hanging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Rotating</w:t>
      </w:r>
      <w:r>
        <w:rPr>
          <w:rFonts w:ascii="Times New Roman" w:hAnsi="Times New Roman" w:cs="Times New Roman" w:eastAsia="Times New Roman"/>
          <w:b/>
          <w:bCs/>
          <w:color w:val="808285"/>
          <w:spacing w:val="3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Continuous</w:t>
      </w:r>
      <w:r>
        <w:rPr>
          <w:rFonts w:ascii="Times New Roman" w:hAnsi="Times New Roman" w:cs="Times New Roman" w:eastAsia="Times New Roman"/>
          <w:b/>
          <w:bCs/>
          <w:color w:val="808285"/>
          <w:spacing w:val="3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Functions</w:t>
      </w:r>
      <w:r>
        <w:rPr>
          <w:rFonts w:ascii="Times New Roman" w:hAnsi="Times New Roman" w:cs="Times New Roman" w:eastAsia="Times New Roman"/>
          <w:b/>
          <w:bCs/>
          <w:color w:val="808285"/>
          <w:spacing w:val="3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First,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consider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continuous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2"/>
          <w:numId w:val="30"/>
        </w:numPr>
        <w:tabs>
          <w:tab w:pos="4345" w:val="left" w:leader="none"/>
        </w:tabs>
        <w:spacing w:line="260" w:lineRule="exact"/>
        <w:ind w:left="4350" w:right="1882" w:hanging="28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68"/>
        <w:ind w:left="4610" w:right="669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60" w:lineRule="exact"/>
        <w:ind w:left="4350" w:right="2194" w:hanging="5"/>
        <w:jc w:val="left"/>
      </w:pPr>
      <w:r>
        <w:rPr>
          <w:b w:val="0"/>
          <w:bCs w:val="0"/>
          <w:color w:val="231F20"/>
          <w:spacing w:val="3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axe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0"/>
        </w:numPr>
        <w:tabs>
          <w:tab w:pos="4345" w:val="left" w:leader="none"/>
        </w:tabs>
        <w:spacing w:line="260" w:lineRule="exact" w:before="40"/>
        <w:ind w:left="4350" w:right="1885" w:hanging="280"/>
        <w:jc w:val="left"/>
      </w:pPr>
      <w:r>
        <w:rPr/>
        <w:pict>
          <v:group style="position:absolute;margin-left:88.375pt;margin-top:1.152075pt;width:24.25pt;height:48.25pt;mso-position-horizontal-relative:page;mso-position-vertical-relative:paragraph;z-index:-5106" coordorigin="1768,23" coordsize="485,965">
            <v:group style="position:absolute;left:1892;top:386;width:238;height:239" coordorigin="1892,386" coordsize="238,239">
              <v:shape style="position:absolute;left:1892;top:386;width:238;height:239" coordorigin="1892,386" coordsize="238,239" path="m2130,506l2112,569,2064,613,2021,625,1996,623,1934,597,1897,546,1892,525,1893,499,1917,434,1964,395,2004,386,2028,388,2089,416,2124,469,2130,506xe" filled="f" stroked="t" strokeweight=".25pt" strokecolor="#231F20">
                <v:path arrowok="t"/>
              </v:shape>
            </v:group>
            <v:group style="position:absolute;left:1770;top:506;width:480;height:2" coordorigin="1770,506" coordsize="480,2">
              <v:shape style="position:absolute;left:1770;top:506;width:480;height:2" coordorigin="1770,506" coordsize="480,0" path="m1770,506l2250,506e" filled="f" stroked="t" strokeweight=".25pt" strokecolor="#231F20">
                <v:path arrowok="t"/>
              </v:shape>
            </v:group>
            <v:group style="position:absolute;left:2010;top:26;width:2;height:960" coordorigin="2010,26" coordsize="2,960">
              <v:shape style="position:absolute;left:2010;top:26;width:2;height:960" coordorigin="2010,26" coordsize="0,960" path="m2010,26l2010,9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152075pt;width:24.25pt;height:48.25pt;mso-position-horizontal-relative:page;mso-position-vertical-relative:paragraph;z-index:-5105" coordorigin="13588,23" coordsize="485,965">
            <v:group style="position:absolute;left:13712;top:386;width:238;height:239" coordorigin="13712,386" coordsize="238,239">
              <v:shape style="position:absolute;left:13712;top:386;width:238;height:239" coordorigin="13712,386" coordsize="238,239" path="m13950,506l13932,569,13884,613,13841,625,13816,623,13754,597,13717,546,13712,525,13713,499,13737,434,13784,395,13824,386,13848,388,13909,416,13944,469,13950,506xe" filled="f" stroked="t" strokeweight=".25pt" strokecolor="#231F20">
                <v:path arrowok="t"/>
              </v:shape>
            </v:group>
            <v:group style="position:absolute;left:13590;top:506;width:480;height:2" coordorigin="13590,506" coordsize="480,2">
              <v:shape style="position:absolute;left:13590;top:506;width:480;height:2" coordorigin="13590,506" coordsize="480,0" path="m13590,506l14070,506e" filled="f" stroked="t" strokeweight=".25pt" strokecolor="#231F20">
                <v:path arrowok="t"/>
              </v:shape>
            </v:group>
            <v:group style="position:absolute;left:13830;top:26;width:2;height:960" coordorigin="13830,26" coordsize="2,960">
              <v:shape style="position:absolute;left:13830;top:26;width:2;height:960" coordorigin="13830,26" coordsize="0,960" path="m13830,26l13830,9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88"/>
        <w:ind w:left="4610" w:right="669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32pt;margin-top:52.651073pt;width:239.034pt;height:198.181pt;mso-position-horizontal-relative:page;mso-position-vertical-relative:paragraph;z-index:-5107" coordorigin="6640,1053" coordsize="4781,3964">
            <v:group style="position:absolute;left:9738;top:1812;width:1227;height:2673" coordorigin="9738,1812" coordsize="1227,2673">
              <v:shape style="position:absolute;left:9738;top:1812;width:1227;height:2673" coordorigin="9738,1812" coordsize="1227,2673" path="m10921,3246l10901,3355,10877,3461,10850,3564,10820,3662,10788,3757,10753,3848,10716,3934,10677,4015,10636,4090,10593,4160,10549,4224,10504,4282,10458,4333,10411,4378,10363,4415,10267,4466,10171,4485,10124,4481,10034,4448,9955,4383,9887,4288,9858,4230,9831,4167,9808,4097,9788,4022,9771,3942,9757,3857,9747,3768,9741,3674,9738,3578,9739,3477,9744,3374,9753,3269,9766,3161,9782,3051,9803,2942,9827,2836,9854,2734,9884,2635,9916,2540,9951,2449,9988,2364,10027,2283,10068,2207,10111,2137,10155,2073,10200,2015,10246,1964,10293,1920,10341,1882,10437,1831,10533,1812,10580,1816,10670,1849,10748,1915,10816,2009,10846,2067,10872,2131,10896,2200,10916,2275,10933,2355,10946,2440,10956,2529,10963,2623,10965,2720,10964,2820,10960,2923,10951,3029,10938,3137,10921,3246xe" filled="f" stroked="t" strokeweight=".5pt" strokecolor="#231F20">
                <v:path arrowok="t"/>
                <v:stroke dashstyle="dash"/>
              </v:shape>
            </v:group>
            <v:group style="position:absolute;left:10344;top:2011;width:2;height:1149" coordorigin="10344,2011" coordsize="2,1149">
              <v:shape style="position:absolute;left:10344;top:2011;width:2;height:1149" coordorigin="10344,2011" coordsize="0,1149" path="m10344,3159l10344,2011e" filled="f" stroked="t" strokeweight=".5pt" strokecolor="#231F20">
                <v:path arrowok="t"/>
              </v:shape>
            </v:group>
            <v:group style="position:absolute;left:10293;top:1922;width:102;height:124" coordorigin="10293,1922" coordsize="102,124">
              <v:shape style="position:absolute;left:10293;top:1922;width:102;height:124" coordorigin="10293,1922" coordsize="102,124" path="m10344,1922l10293,2047,10344,2017,10382,2017,10344,1922xe" filled="t" fillcolor="#231F20" stroked="f">
                <v:path arrowok="t"/>
                <v:fill type="solid"/>
              </v:shape>
              <v:shape style="position:absolute;left:10293;top:1922;width:102;height:124" coordorigin="10293,1922" coordsize="102,124" path="m10382,2017l10344,2017,10394,2047,10382,2017xe" filled="t" fillcolor="#231F20" stroked="f">
                <v:path arrowok="t"/>
                <v:fill type="solid"/>
              </v:shape>
            </v:group>
            <v:group style="position:absolute;left:10361;top:2510;width:498;height:660" coordorigin="10361,2510" coordsize="498,660">
              <v:shape style="position:absolute;left:10361;top:2510;width:498;height:660" coordorigin="10361,2510" coordsize="498,660" path="m10361,3170l10859,2510e" filled="f" stroked="t" strokeweight=".5pt" strokecolor="#231F20">
                <v:path arrowok="t"/>
                <v:stroke dashstyle="dash"/>
              </v:shape>
            </v:group>
            <v:group style="position:absolute;left:10797;top:2440;width:115;height:130" coordorigin="10797,2440" coordsize="115,130">
              <v:shape style="position:absolute;left:10797;top:2440;width:115;height:130" coordorigin="10797,2440" coordsize="115,130" path="m10912,2440l10797,2508,10855,2515,10878,2570,10912,2440xe" filled="t" fillcolor="#231F20" stroked="f">
                <v:path arrowok="t"/>
                <v:fill type="solid"/>
              </v:shape>
            </v:group>
            <v:group style="position:absolute;left:10664;top:2976;width:81;height:127" coordorigin="10664,2976" coordsize="81,127">
              <v:shape style="position:absolute;left:10664;top:2976;width:81;height:127" coordorigin="10664,2976" coordsize="81,127" path="m10745,3042l10742,3068,10733,3090,10719,3104,10697,3102,10680,3092,10669,3075,10664,3054,10666,3024,10673,3000,10684,2984,10698,2976,10717,2981,10732,2994,10741,3014,10745,3039,10745,3042xe" filled="f" stroked="t" strokeweight=".7pt" strokecolor="#231F20">
                <v:path arrowok="t"/>
              </v:shape>
            </v:group>
            <v:group style="position:absolute;left:10665;top:3043;width:79;height:2" coordorigin="10665,3043" coordsize="79,2">
              <v:shape style="position:absolute;left:10665;top:3043;width:79;height:2" coordorigin="10665,3043" coordsize="79,0" path="m10665,3043l10744,3043e" filled="f" stroked="t" strokeweight=".7pt" strokecolor="#231F20">
                <v:path arrowok="t"/>
              </v:shape>
            </v:group>
            <v:group style="position:absolute;left:7843;top:1146;width:2;height:3777" coordorigin="7843,1146" coordsize="2,3777">
              <v:shape style="position:absolute;left:7843;top:1146;width:2;height:3777" coordorigin="7843,1146" coordsize="0,3777" path="m7843,4923l7843,1146e" filled="f" stroked="t" strokeweight=".5pt" strokecolor="#231F20">
                <v:path arrowok="t"/>
                <v:stroke dashstyle="dash"/>
              </v:shape>
            </v:group>
            <v:group style="position:absolute;left:7793;top:1058;width:102;height:124" coordorigin="7793,1058" coordsize="102,124">
              <v:shape style="position:absolute;left:7793;top:1058;width:102;height:124" coordorigin="7793,1058" coordsize="102,124" path="m7843,1058l7793,1182,7843,1153,7882,1153,7843,1058xe" filled="t" fillcolor="#231F20" stroked="f">
                <v:path arrowok="t"/>
                <v:fill type="solid"/>
              </v:shape>
              <v:shape style="position:absolute;left:7793;top:1058;width:102;height:124" coordorigin="7793,1058" coordsize="102,124" path="m7882,1153l7843,1153,7894,1182,7882,1153xe" filled="t" fillcolor="#231F20" stroked="f">
                <v:path arrowok="t"/>
                <v:fill type="solid"/>
              </v:shape>
            </v:group>
            <v:group style="position:absolute;left:7793;top:4887;width:102;height:124" coordorigin="7793,4887" coordsize="102,124">
              <v:shape style="position:absolute;left:7793;top:4887;width:102;height:124" coordorigin="7793,4887" coordsize="102,124" path="m7793,4887l7843,5012,7882,4917,7843,4917,7793,4887xe" filled="t" fillcolor="#231F20" stroked="f">
                <v:path arrowok="t"/>
                <v:fill type="solid"/>
              </v:shape>
              <v:shape style="position:absolute;left:7793;top:4887;width:102;height:124" coordorigin="7793,4887" coordsize="102,124" path="m7894,4887l7843,4917,7882,4917,7894,4887xe" filled="t" fillcolor="#231F20" stroked="f">
                <v:path arrowok="t"/>
                <v:fill type="solid"/>
              </v:shape>
            </v:group>
            <v:group style="position:absolute;left:6717;top:1616;width:2657;height:1872" coordorigin="6717,1616" coordsize="2657,1872">
              <v:shape style="position:absolute;left:6717;top:1616;width:2657;height:1872" coordorigin="6717,1616" coordsize="2657,1872" path="m9374,1616l6717,3488e" filled="f" stroked="t" strokeweight=".5pt" strokecolor="#231F20">
                <v:path arrowok="t"/>
                <v:stroke dashstyle="dash"/>
              </v:shape>
            </v:group>
            <v:group style="position:absolute;left:6645;top:3426;width:131;height:113" coordorigin="6645,3426" coordsize="131,113">
              <v:shape style="position:absolute;left:6645;top:3426;width:131;height:113" coordorigin="6645,3426" coordsize="131,113" path="m6717,3426l6645,3539,6776,3509,6723,3484,6717,3426xe" filled="t" fillcolor="#231F20" stroked="f">
                <v:path arrowok="t"/>
                <v:fill type="solid"/>
              </v:shape>
            </v:group>
            <v:group style="position:absolute;left:9315;top:1565;width:131;height:113" coordorigin="9315,1565" coordsize="131,113">
              <v:shape style="position:absolute;left:9315;top:1565;width:131;height:113" coordorigin="9315,1565" coordsize="131,113" path="m9446,1565l9315,1596,9369,1620,9374,1679,9446,1565xe" filled="t" fillcolor="#231F20" stroked="f">
                <v:path arrowok="t"/>
                <v:fill type="solid"/>
              </v:shape>
            </v:group>
            <v:group style="position:absolute;left:7845;top:1106;width:2891;height:1588" coordorigin="7845,1106" coordsize="2891,1588">
              <v:shape style="position:absolute;left:7845;top:1106;width:2891;height:1588" coordorigin="7845,1106" coordsize="2891,1588" path="m7845,2694l8231,2683,8579,2671,8891,2658,9168,2643,9414,2624,9629,2600,9817,2571,9980,2534,10119,2489,10238,2435,10337,2370,10420,2293,10487,2203,10543,2099,10588,1979,10625,1842,10656,1688,10684,1515,10709,1321,10736,1106e" filled="f" stroked="t" strokeweight=".5pt" strokecolor="#231F20">
                <v:path arrowok="t"/>
              </v:shape>
            </v:group>
            <v:group style="position:absolute;left:7844;top:2695;width:2274;height:2301" coordorigin="7844,2695" coordsize="2274,2301">
              <v:shape style="position:absolute;left:7844;top:2695;width:2274;height:2301" coordorigin="7844,2695" coordsize="2274,2301" path="m7844,2695l8188,2848,8497,2988,8773,3114,9018,3229,9234,3336,9421,3435,9583,3528,9719,3616,9832,3703,9924,3789,9996,3876,10050,3966,10087,4061,10109,4162,10118,4271,10115,4389,10103,4519,10082,4663,10054,4821,10021,4996e" filled="f" stroked="t" strokeweight=".5pt" strokecolor="#231F20">
                <v:path arrowok="t"/>
              </v:shape>
            </v:group>
            <v:group style="position:absolute;left:6838;top:2506;width:4491;height:851" coordorigin="6838,2506" coordsize="4491,851">
              <v:shape style="position:absolute;left:6838;top:2506;width:4491;height:851" coordorigin="6838,2506" coordsize="4491,851" path="m6838,2506l11329,3357e" filled="f" stroked="t" strokeweight=".5pt" strokecolor="#231F20">
                <v:path arrowok="t"/>
                <v:stroke dashstyle="dash"/>
              </v:shape>
            </v:group>
            <v:group style="position:absolute;left:11284;top:3301;width:132;height:100" coordorigin="11284,3301" coordsize="132,100">
              <v:shape style="position:absolute;left:11284;top:3301;width:132;height:100" coordorigin="11284,3301" coordsize="132,100" path="m11303,3301l11322,3356,11284,3400,11416,3374,11303,3301xe" filled="t" fillcolor="#231F20" stroked="f">
                <v:path arrowok="t"/>
                <v:fill type="solid"/>
              </v:shape>
            </v:group>
            <v:group style="position:absolute;left:6751;top:2463;width:132;height:100" coordorigin="6751,2463" coordsize="132,100">
              <v:shape style="position:absolute;left:6751;top:2463;width:132;height:100" coordorigin="6751,2463" coordsize="132,100" path="m6882,2463l6751,2489,6864,2562,6844,2507,6882,2463xe" filled="t" fillcolor="#231F20" stroked="f">
                <v:path arrowok="t"/>
                <v:fill type="solid"/>
              </v:shape>
            </v:group>
            <v:group style="position:absolute;left:10587;top:3089;width:36;height:130" coordorigin="10587,3089" coordsize="36,130">
              <v:shape style="position:absolute;left:10587;top:3089;width:36;height:130" coordorigin="10587,3089" coordsize="36,130" path="m10602,3218l10611,3193,10618,3173,10622,3157,10623,3143,10620,3131,10613,3118,10602,3105,10587,3089e" filled="f" stroked="t" strokeweight=".5pt" strokecolor="#231F20">
                <v:path arrowok="t"/>
              </v:shape>
            </v:group>
            <v:group style="position:absolute;left:10503;top:3007;width:124;height:123" coordorigin="10503,3007" coordsize="124,123">
              <v:shape style="position:absolute;left:10503;top:3007;width:124;height:123" coordorigin="10503,3007" coordsize="124,123" path="m10503,3007l10557,3131,10571,3074,10628,3058,10503,300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887" w:right="526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727" w:val="left" w:leader="none"/>
        </w:tabs>
        <w:spacing w:before="78"/>
        <w:ind w:left="53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7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f(x)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2410" w:right="468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6"/>
        <w:ind w:left="8128" w:right="180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(Independent)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985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1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x-axis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4731" w:right="385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8"/>
        <w:ind w:left="7599" w:right="265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(Independent)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294" w:val="left" w:leader="none"/>
        </w:tabs>
        <w:spacing w:before="79"/>
        <w:ind w:left="0" w:right="1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f(r)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171" w:lineRule="auto"/>
        <w:ind w:left="6306" w:right="5085" w:firstLine="104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50"/>
        <w:ind w:left="470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17.75pt;margin-top:-235.008682pt;width:154.869pt;height:234.407pt;mso-position-horizontal-relative:page;mso-position-vertical-relative:paragraph;z-index:-5104" coordorigin="6355,-4700" coordsize="3097,4688">
            <v:group style="position:absolute;left:6542;top:-3809;width:2704;height:1155" coordorigin="6542,-3809" coordsize="2704,1155">
              <v:shape style="position:absolute;left:6542;top:-3809;width:2704;height:1155" coordorigin="6542,-3809" coordsize="2704,1155" path="m7887,-3809l7998,-3809,8107,-3805,8212,-3797,8315,-3785,8414,-3771,8509,-3753,8601,-3732,8687,-3708,8769,-3682,8845,-3652,8916,-3621,8982,-3587,9040,-3551,9092,-3512,9138,-3472,9206,-3387,9242,-3296,9247,-3249,9243,-3202,9209,-3110,9143,-3023,9099,-2982,9048,-2942,8990,-2904,8926,-2869,8856,-2835,8780,-2804,8699,-2776,8613,-2750,8523,-2726,8428,-2706,8329,-2689,8227,-2675,8121,-2664,8013,-2657,7902,-2654,7791,-2654,7683,-2659,7577,-2667,7474,-2678,7375,-2693,7280,-2710,7189,-2731,7102,-2755,7020,-2782,6944,-2811,6873,-2843,6808,-2876,6749,-2913,6697,-2951,6652,-2991,6583,-3076,6547,-3167,6542,-3214,6546,-3262,6580,-3354,6646,-3441,6690,-3482,6741,-3521,6799,-3559,6863,-3594,6933,-3628,7009,-3659,7090,-3688,7176,-3714,7267,-3737,7361,-3757,7460,-3774,7562,-3788,7668,-3799,7776,-3806,7887,-3809xe" filled="f" stroked="t" strokeweight=".5pt" strokecolor="#231F20">
                <v:path arrowok="t"/>
                <v:stroke dashstyle="dash"/>
              </v:shape>
            </v:group>
            <v:group style="position:absolute;left:8371;top:-3209;width:81;height:127" coordorigin="8371,-3209" coordsize="81,127">
              <v:shape style="position:absolute;left:8371;top:-3209;width:81;height:127" coordorigin="8371,-3209" coordsize="81,127" path="m8452,-3144l8449,-3117,8440,-3096,8426,-3082,8404,-3084,8388,-3094,8377,-3110,8371,-3132,8373,-3161,8380,-3185,8391,-3201,8405,-3209,8424,-3204,8439,-3191,8449,-3171,8452,-3146,8452,-3144xe" filled="f" stroked="t" strokeweight=".7pt" strokecolor="#231F20">
                <v:path arrowok="t"/>
              </v:shape>
            </v:group>
            <v:group style="position:absolute;left:8372;top:-3143;width:79;height:2" coordorigin="8372,-3143" coordsize="79,2">
              <v:shape style="position:absolute;left:8372;top:-3143;width:79;height:2" coordorigin="8372,-3143" coordsize="79,0" path="m8372,-3143l8451,-3143e" filled="f" stroked="t" strokeweight=".7pt" strokecolor="#231F20">
                <v:path arrowok="t"/>
              </v:shape>
            </v:group>
            <v:group style="position:absolute;left:7892;top:-4695;width:1495;height:3684" coordorigin="7892,-4695" coordsize="1495,3684">
              <v:shape style="position:absolute;left:7892;top:-4695;width:1495;height:3684" coordorigin="7892,-4695" coordsize="1495,3684" path="m7892,-1011l8090,-1030,8269,-1050,8429,-1073,8571,-1103,8697,-1142,8808,-1192,8905,-1257,8988,-1340,9060,-1443,9121,-1569,9173,-1720,9216,-1900,9251,-2111,9281,-2356,9305,-2638,9325,-2959,9342,-3323,9357,-3732,9372,-4188,9387,-4695e" filled="f" stroked="t" strokeweight=".5pt" strokecolor="#231F20">
                <v:path arrowok="t"/>
              </v:shape>
            </v:group>
            <v:group style="position:absolute;left:6392;top:-4695;width:1501;height:3684" coordorigin="6392,-4695" coordsize="1501,3684">
              <v:shape style="position:absolute;left:6392;top:-4695;width:1501;height:3684" coordorigin="6392,-4695" coordsize="1501,3684" path="m7893,-1011l7694,-1030,7515,-1050,7354,-1073,7211,-1103,7085,-1142,6974,-1192,6876,-1257,6792,-1340,6720,-1443,6659,-1569,6607,-1720,6564,-1900,6529,-2111,6499,-2356,6475,-2638,6455,-2959,6438,-3323,6422,-3732,6408,-4188,6392,-4695e" filled="f" stroked="t" strokeweight=".5pt" strokecolor="#231F20">
                <v:path arrowok="t"/>
              </v:shape>
            </v:group>
            <v:group style="position:absolute;left:7892;top:-4545;width:2;height:4440" coordorigin="7892,-4545" coordsize="2,4440">
              <v:shape style="position:absolute;left:7892;top:-4545;width:2;height:4440" coordorigin="7892,-4545" coordsize="0,4440" path="m7892,-105l7892,-4545e" filled="f" stroked="t" strokeweight=".5pt" strokecolor="#231F20">
                <v:path arrowok="t"/>
                <v:stroke dashstyle="dash"/>
              </v:shape>
            </v:group>
            <v:group style="position:absolute;left:7842;top:-4634;width:102;height:124" coordorigin="7842,-4634" coordsize="102,124">
              <v:shape style="position:absolute;left:7842;top:-4634;width:102;height:124" coordorigin="7842,-4634" coordsize="102,124" path="m7892,-4634l7842,-4509,7892,-4539,7931,-4539,7892,-4634xe" filled="t" fillcolor="#231F20" stroked="f">
                <v:path arrowok="t"/>
                <v:fill type="solid"/>
              </v:shape>
              <v:shape style="position:absolute;left:7842;top:-4634;width:102;height:124" coordorigin="7842,-4634" coordsize="102,124" path="m7931,-4539l7892,-4539,7943,-4509,7931,-4539xe" filled="t" fillcolor="#231F20" stroked="f">
                <v:path arrowok="t"/>
                <v:fill type="solid"/>
              </v:shape>
            </v:group>
            <v:group style="position:absolute;left:7841;top:-141;width:102;height:124" coordorigin="7841,-141" coordsize="102,124">
              <v:shape style="position:absolute;left:7841;top:-141;width:102;height:124" coordorigin="7841,-141" coordsize="102,124" path="m7841,-141l7892,-17,7931,-112,7892,-112,7841,-141xe" filled="t" fillcolor="#231F20" stroked="f">
                <v:path arrowok="t"/>
                <v:fill type="solid"/>
              </v:shape>
              <v:shape style="position:absolute;left:7841;top:-141;width:102;height:124" coordorigin="7841,-141" coordsize="102,124" path="m7943,-141l7892,-112,7931,-112,7943,-141xe" filled="t" fillcolor="#231F20" stroked="f">
                <v:path arrowok="t"/>
                <v:fill type="solid"/>
              </v:shape>
            </v:group>
            <v:group style="position:absolute;left:6447;top:-1277;width:2914;height:533" coordorigin="6447,-1277" coordsize="2914,533">
              <v:shape style="position:absolute;left:6447;top:-1277;width:2914;height:533" coordorigin="6447,-1277" coordsize="2914,533" path="m9361,-1277l6447,-744e" filled="f" stroked="t" strokeweight=".5pt" strokecolor="#231F20">
                <v:path arrowok="t"/>
                <v:stroke dashstyle="dash"/>
              </v:shape>
            </v:group>
            <v:group style="position:absolute;left:6360;top:-801;width:131;height:100" coordorigin="6360,-801" coordsize="131,100">
              <v:shape style="position:absolute;left:6360;top:-801;width:131;height:100" coordorigin="6360,-801" coordsize="131,100" path="m6473,-801l6360,-728,6492,-701,6453,-745,6473,-801xe" filled="t" fillcolor="#231F20" stroked="f">
                <v:path arrowok="t"/>
                <v:fill type="solid"/>
              </v:shape>
            </v:group>
            <v:group style="position:absolute;left:9316;top:-1321;width:131;height:100" coordorigin="9316,-1321" coordsize="131,100">
              <v:shape style="position:absolute;left:9316;top:-1321;width:131;height:100" coordorigin="9316,-1321" coordsize="131,100" path="m9316,-1321l9354,-1276,9334,-1221,9447,-1293,9316,-1321xe" filled="t" fillcolor="#231F20" stroked="f">
                <v:path arrowok="t"/>
                <v:fill type="solid"/>
              </v:shape>
            </v:group>
            <v:group style="position:absolute;left:6672;top:-1840;width:2450;height:1664" coordorigin="6672,-1840" coordsize="2450,1664">
              <v:shape style="position:absolute;left:6672;top:-1840;width:2450;height:1664" coordorigin="6672,-1840" coordsize="2450,1664" path="m6672,-1840l9123,-176e" filled="f" stroked="t" strokeweight=".5pt" strokecolor="#231F20">
                <v:path arrowok="t"/>
                <v:stroke dashstyle="dash"/>
              </v:shape>
            </v:group>
            <v:group style="position:absolute;left:9064;top:-238;width:131;height:112" coordorigin="9064,-238" coordsize="131,112">
              <v:shape style="position:absolute;left:9064;top:-238;width:131;height:112" coordorigin="9064,-238" coordsize="131,112" path="m9121,-238l9117,-179,9064,-154,9196,-126,9121,-238xe" filled="t" fillcolor="#231F20" stroked="f">
                <v:path arrowok="t"/>
                <v:fill type="solid"/>
              </v:shape>
            </v:group>
            <v:group style="position:absolute;left:6599;top:-1889;width:131;height:112" coordorigin="6599,-1889" coordsize="131,112">
              <v:shape style="position:absolute;left:6599;top:-1889;width:131;height:112" coordorigin="6599,-1889" coordsize="131,112" path="m6599,-1889l6674,-1778,6678,-1836,6731,-1862,6599,-1889xe" filled="t" fillcolor="#231F20" stroked="f">
                <v:path arrowok="t"/>
                <v:fill type="solid"/>
              </v:shape>
            </v:group>
            <v:group style="position:absolute;left:7895;top:-3585;width:872;height:353" coordorigin="7895,-3585" coordsize="872,353">
              <v:shape style="position:absolute;left:7895;top:-3585;width:872;height:353" coordorigin="7895,-3585" coordsize="872,353" path="m7895,-3232l8767,-3585e" filled="f" stroked="t" strokeweight=".5pt" strokecolor="#231F20">
                <v:path arrowok="t"/>
              </v:shape>
            </v:group>
            <v:group style="position:absolute;left:8714;top:-3618;width:134;height:94" coordorigin="8714,-3618" coordsize="134,94">
              <v:shape style="position:absolute;left:8714;top:-3618;width:134;height:94" coordorigin="8714,-3618" coordsize="134,94" path="m8714,-3618l8761,-3582,8752,-3524,8849,-3618,8714,-3618xe" filled="t" fillcolor="#231F20" stroked="f">
                <v:path arrowok="t"/>
                <v:fill type="solid"/>
              </v:shape>
            </v:group>
            <v:group style="position:absolute;left:7895;top:-3232;width:1444;height:901" coordorigin="7895,-3232" coordsize="1444,901">
              <v:shape style="position:absolute;left:7895;top:-3232;width:1444;height:901" coordorigin="7895,-3232" coordsize="1444,901" path="m7895,-3232l9339,-2330e" filled="f" stroked="t" strokeweight=".5pt" strokecolor="#231F20">
                <v:path arrowok="t"/>
                <v:stroke dashstyle="dash"/>
              </v:shape>
            </v:group>
            <v:group style="position:absolute;left:9281;top:-2393;width:132;height:109" coordorigin="9281,-2393" coordsize="132,109">
              <v:shape style="position:absolute;left:9281;top:-2393;width:132;height:109" coordorigin="9281,-2393" coordsize="132,109" path="m9335,-2393l9333,-2334,9281,-2306,9414,-2284,9335,-2393xe" filled="t" fillcolor="#231F20" stroked="f">
                <v:path arrowok="t"/>
                <v:fill type="solid"/>
              </v:shape>
            </v:group>
            <v:group style="position:absolute;left:8744;top:-1613;width:2;height:1181" coordorigin="8744,-1613" coordsize="2,1181">
              <v:shape style="position:absolute;left:8744;top:-1613;width:2;height:1181" coordorigin="8744,-1613" coordsize="0,1181" path="m8744,-432l8744,-1613e" filled="f" stroked="t" strokeweight=".5pt" strokecolor="#231F20">
                <v:path arrowok="t"/>
              </v:shape>
            </v:group>
            <v:group style="position:absolute;left:8693;top:-1702;width:102;height:124" coordorigin="8693,-1702" coordsize="102,124">
              <v:shape style="position:absolute;left:8693;top:-1702;width:102;height:124" coordorigin="8693,-1702" coordsize="102,124" path="m8744,-1702l8693,-1577,8744,-1607,8783,-1607,8744,-1702xe" filled="t" fillcolor="#231F20" stroked="f">
                <v:path arrowok="t"/>
                <v:fill type="solid"/>
              </v:shape>
              <v:shape style="position:absolute;left:8693;top:-1702;width:102;height:124" coordorigin="8693,-1702" coordsize="102,124" path="m8783,-1607l8744,-1607,8795,-1577,8783,-1607xe" filled="t" fillcolor="#231F20" stroked="f">
                <v:path arrowok="t"/>
                <v:fill type="solid"/>
              </v:shape>
            </v:group>
            <v:group style="position:absolute;left:8225;top:-3244;width:81;height:200" coordorigin="8225,-3244" coordsize="81,200">
              <v:shape style="position:absolute;left:8225;top:-3244;width:81;height:200" coordorigin="8225,-3244" coordsize="81,200" path="m8225,-3044l8277,-3093,8306,-3150,8304,-3162,8298,-3174,8290,-3189,8279,-3205,8265,-3223,8249,-3244e" filled="f" stroked="t" strokeweight=".5pt" strokecolor="#231F20">
                <v:path arrowok="t"/>
              </v:shape>
            </v:group>
            <v:group style="position:absolute;left:8185;top:-3326;width:117;height:129" coordorigin="8185,-3326" coordsize="117,129">
              <v:shape style="position:absolute;left:8185;top:-3326;width:117;height:129" coordorigin="8185,-3326" coordsize="117,129" path="m8185,-3326l8222,-3196,8244,-3251,8302,-3259,8185,-332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1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z-axis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left="3630" w:right="2212" w:hanging="5"/>
        <w:jc w:val="left"/>
      </w:pPr>
      <w:r>
        <w:rPr/>
        <w:pict>
          <v:group style="position:absolute;margin-left:88.375pt;margin-top:-20.897877pt;width:24.25pt;height:48.25pt;mso-position-horizontal-relative:page;mso-position-vertical-relative:paragraph;z-index:-5102" coordorigin="1768,-418" coordsize="485,965">
            <v:group style="position:absolute;left:1892;top:-55;width:238;height:239" coordorigin="1892,-55" coordsize="238,239">
              <v:shape style="position:absolute;left:1892;top:-55;width:238;height:239" coordorigin="1892,-55" coordsize="238,239" path="m2130,65l2112,128,2064,172,2021,184,1996,182,1934,156,1897,105,1892,84,1893,58,1917,-7,1964,-46,2004,-55,2028,-53,2089,-25,2124,28,2130,65xe" filled="f" stroked="t" strokeweight=".25pt" strokecolor="#231F20">
                <v:path arrowok="t"/>
              </v:shape>
            </v:group>
            <v:group style="position:absolute;left:1770;top:65;width:480;height:2" coordorigin="1770,65" coordsize="480,2">
              <v:shape style="position:absolute;left:1770;top:65;width:480;height:2" coordorigin="1770,65" coordsize="480,0" path="m1770,65l2250,65e" filled="f" stroked="t" strokeweight=".25pt" strokecolor="#231F20">
                <v:path arrowok="t"/>
              </v:shape>
            </v:group>
            <v:group style="position:absolute;left:2010;top:-415;width:2;height:960" coordorigin="2010,-415" coordsize="2,960">
              <v:shape style="position:absolute;left:2010;top:-415;width:2;height:960" coordorigin="2010,-415" coordsize="0,960" path="m2010,-415l2010,54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0.897877pt;width:24.25pt;height:48.25pt;mso-position-horizontal-relative:page;mso-position-vertical-relative:paragraph;z-index:-5101" coordorigin="13588,-418" coordsize="485,965">
            <v:group style="position:absolute;left:13712;top:-55;width:238;height:239" coordorigin="13712,-55" coordsize="238,239">
              <v:shape style="position:absolute;left:13712;top:-55;width:238;height:239" coordorigin="13712,-55" coordsize="238,239" path="m13950,65l13932,128,13884,172,13841,184,13816,182,13754,156,13717,105,13712,84,13713,58,13737,-7,13784,-46,13824,-55,13848,-53,13909,-25,13944,28,13950,65xe" filled="f" stroked="t" strokeweight=".25pt" strokecolor="#231F20">
                <v:path arrowok="t"/>
              </v:shape>
            </v:group>
            <v:group style="position:absolute;left:13590;top:65;width:480;height:2" coordorigin="13590,65" coordsize="480,2">
              <v:shape style="position:absolute;left:13590;top:65;width:480;height:2" coordorigin="13590,65" coordsize="480,0" path="m13590,65l14070,65e" filled="f" stroked="t" strokeweight=".25pt" strokecolor="#231F20">
                <v:path arrowok="t"/>
              </v:shape>
            </v:group>
            <v:group style="position:absolute;left:13830;top:-415;width:2;height:960" coordorigin="13830,-415" coordsize="2,960">
              <v:shape style="position:absolute;left:13830;top:-415;width:2;height:960" coordorigin="13830,-415" coordsize="0,960" path="m13830,-415l13830,54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thumb: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rewrite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170" w:right="2237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11.15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0"/>
        <w:ind w:left="3096" w:right="1984" w:firstLine="0"/>
        <w:jc w:val="left"/>
        <w:rPr>
          <w:rFonts w:ascii="Palatino Linotype" w:hAnsi="Palatino Linotype" w:cs="Palatino Linotype" w:eastAsia="Palatino Linotype"/>
          <w:sz w:val="13"/>
          <w:szCs w:val="13"/>
        </w:rPr>
      </w:pPr>
      <w:r>
        <w:rPr/>
        <w:pict>
          <v:shape style="position:absolute;margin-left:229.5pt;margin-top:-166.344254pt;width:371.511pt;height:172.8pt;mso-position-horizontal-relative:page;mso-position-vertical-relative:paragraph;z-index:-5103" type="#_x0000_t75">
            <v:imagedata r:id="rId38" o:title="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"/>
          <w:w w:val="100"/>
          <w:sz w:val="18"/>
          <w:szCs w:val="18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position w:val="7"/>
          <w:sz w:val="13"/>
          <w:szCs w:val="13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13"/>
          <w:szCs w:val="13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3"/>
          <w:szCs w:val="13"/>
        </w:rPr>
        <w:sectPr>
          <w:headerReference w:type="default" r:id="rId37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253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1.984131pt;width:238.395pt;height:13.168pt;mso-position-horizontal-relative:page;mso-position-vertical-relative:paragraph;z-index:-5099" coordorigin="5545,40" coordsize="4768,263">
            <v:group style="position:absolute;left:5550;top:294;width:4758;height:2" coordorigin="5550,294" coordsize="4758,2">
              <v:shape style="position:absolute;left:5550;top:294;width:4758;height:2" coordorigin="5550,294" coordsize="4758,0" path="m5550,294l10308,294e" filled="f" stroked="t" strokeweight=".5pt" strokecolor="#231F20">
                <v:path arrowok="t"/>
              </v:shape>
            </v:group>
            <v:group style="position:absolute;left:5560;top:50;width:2;height:243" coordorigin="5560,50" coordsize="2,243">
              <v:shape style="position:absolute;left:5560;top:50;width:2;height:243" coordorigin="5560,50" coordsize="0,243" path="m5560,293l5560,50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11.10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8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position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0"/>
          <w:szCs w:val="20"/>
        </w:rPr>
        <w:t>axes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31"/>
        </w:numPr>
        <w:tabs>
          <w:tab w:pos="4515" w:val="left" w:leader="none"/>
        </w:tabs>
        <w:ind w:left="4226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4515" w:val="left" w:leader="none"/>
        </w:tabs>
        <w:spacing w:before="18"/>
        <w:ind w:left="4515" w:right="1177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4515" w:val="left" w:leader="none"/>
        </w:tabs>
        <w:spacing w:before="18"/>
        <w:ind w:left="4515" w:right="1177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[uu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tth]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meshgrid(u,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729" w:right="281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rotate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about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x-axis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4515" w:val="left" w:leader="none"/>
        </w:tabs>
        <w:spacing w:line="264" w:lineRule="auto" w:before="18"/>
        <w:ind w:left="4226" w:right="646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uu.^2;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uu;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185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185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'u^2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rotated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about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x-axis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729" w:right="281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rotate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about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z-axis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uu;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rr.^2;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5100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3.417273pt;width:24.25pt;height:48.25pt;mso-position-horizontal-relative:page;mso-position-vertical-relative:paragraph;z-index:-5098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5097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'u^2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rotated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about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z-axis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40"/>
        <w:ind w:right="716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11.10: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4350" w:right="224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4"/>
        <w:ind w:left="4350" w:right="181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separately;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4"/>
        <w:ind w:left="4350" w:right="181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4"/>
        <w:ind w:left="4350" w:right="1909"/>
        <w:jc w:val="left"/>
      </w:pPr>
      <w:r>
        <w:rPr/>
        <w:pict>
          <v:shape style="position:absolute;margin-left:558.497986pt;margin-top:79.813683pt;width:3.9375pt;height:7.875pt;mso-position-horizontal-relative:page;mso-position-vertical-relative:paragraph;z-index:-5096" type="#_x0000_t202" filled="f" stroked="f">
            <v:textbox inset="0,0,0,0">
              <w:txbxContent>
                <w:p>
                  <w:pPr>
                    <w:spacing w:line="158" w:lineRule="exact"/>
                    <w:ind w:left="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15"/>
                      <w:szCs w:val="15"/>
                    </w:rPr>
                  </w:pPr>
                  <w:r>
                    <w:rPr>
                      <w:rFonts w:ascii="Palatino Linotype" w:hAnsi="Palatino Linotype" w:cs="Palatino Linotype" w:eastAsia="Palatino Linotype"/>
                      <w:b w:val="0"/>
                      <w:bCs w:val="0"/>
                      <w:color w:val="231F20"/>
                      <w:spacing w:val="0"/>
                      <w:w w:val="105"/>
                      <w:sz w:val="15"/>
                      <w:szCs w:val="15"/>
                    </w:rPr>
                    <w:t>2</w:t>
                  </w:r>
                  <w:r>
                    <w:rPr>
                      <w:rFonts w:ascii="Palatino Linotype" w:hAnsi="Palatino Linotype" w:cs="Palatino Linotype" w:eastAsia="Palatino Linotype"/>
                      <w:b w:val="0"/>
                      <w:bCs w:val="0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15–22: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apparent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z-axis.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uu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72"/>
        <w:ind w:right="1665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Rotatin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Discret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Function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restric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ourselve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continuou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bodie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11.16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profile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fictitious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10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5.579455pt;height:170.28pt;mso-position-horizontal-relative:char;mso-position-vertical-relative:line" type="#_x0000_t75">
            <v:imagedata r:id="rId4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ind w:left="375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Rotation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irregular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shape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170" w:right="2122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profile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11.11: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/>
        <w:pict>
          <v:group style="position:absolute;margin-left:88.375pt;margin-top:4.252027pt;width:24.25pt;height:48.25pt;mso-position-horizontal-relative:page;mso-position-vertical-relative:paragraph;z-index:-5093" coordorigin="1768,85" coordsize="485,965">
            <v:group style="position:absolute;left:1892;top:448;width:238;height:239" coordorigin="1892,448" coordsize="238,239">
              <v:shape style="position:absolute;left:1892;top:448;width:238;height:239" coordorigin="1892,448" coordsize="238,239" path="m2130,568l2112,631,2064,675,2021,687,1996,685,1934,659,1897,608,1892,587,1893,561,1917,496,1964,457,2004,448,2028,450,2089,478,2124,531,2130,568xe" filled="f" stroked="t" strokeweight=".25pt" strokecolor="#231F20">
                <v:path arrowok="t"/>
              </v:shape>
            </v:group>
            <v:group style="position:absolute;left:1770;top:568;width:480;height:2" coordorigin="1770,568" coordsize="480,2">
              <v:shape style="position:absolute;left:1770;top:568;width:480;height:2" coordorigin="1770,568" coordsize="480,0" path="m1770,568l2250,568e" filled="f" stroked="t" strokeweight=".25pt" strokecolor="#231F20">
                <v:path arrowok="t"/>
              </v:shape>
            </v:group>
            <v:group style="position:absolute;left:2010;top:88;width:2;height:960" coordorigin="2010,88" coordsize="2,960">
              <v:shape style="position:absolute;left:2010;top:88;width:2;height:960" coordorigin="2010,88" coordsize="0,960" path="m2010,88l2010,104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252027pt;width:24.25pt;height:48.25pt;mso-position-horizontal-relative:page;mso-position-vertical-relative:paragraph;z-index:-5092" coordorigin="13588,85" coordsize="485,965">
            <v:group style="position:absolute;left:13712;top:448;width:238;height:239" coordorigin="13712,448" coordsize="238,239">
              <v:shape style="position:absolute;left:13712;top:448;width:238;height:239" coordorigin="13712,448" coordsize="238,239" path="m13950,568l13932,631,13884,675,13841,687,13816,685,13754,659,13717,608,13712,587,13713,561,13737,496,13784,457,13824,448,13848,450,13909,478,13944,531,13950,568xe" filled="f" stroked="t" strokeweight=".25pt" strokecolor="#231F20">
                <v:path arrowok="t"/>
              </v:shape>
            </v:group>
            <v:group style="position:absolute;left:13590;top:568;width:480;height:2" coordorigin="13590,568" coordsize="480,2">
              <v:shape style="position:absolute;left:13590;top:568;width:480;height:2" coordorigin="13590,568" coordsize="480,0" path="m13590,568l14070,568e" filled="f" stroked="t" strokeweight=".25pt" strokecolor="#231F20">
                <v:path arrowok="t"/>
              </v:shape>
            </v:group>
            <v:group style="position:absolute;left:13830;top:88;width:2;height:960" coordorigin="13830,88" coordsize="2,960">
              <v:shape style="position:absolute;left:13830;top:88;width:2;height:960" coordorigin="13830,88" coordsize="0,960" path="m13830,88l13830,104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62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10–22: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discrete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8"/>
        <w:ind w:left="602" w:right="304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14pt;width:238.395pt;height:13.168pt;mso-position-horizontal-relative:page;mso-position-vertical-relative:paragraph;z-index:-5094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11.11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irregular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shape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plot(u,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'k')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([-1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equal,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'2-D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profile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tth]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facets)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1:facets);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square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lightangle(60,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alpha(0.8)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3pt;width:228pt;height:.1pt;mso-position-horizontal-relative:page;mso-position-vertical-relative:paragraph;z-index:-5095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'rotated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object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4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3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Plots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255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829"/>
        <w:jc w:val="left"/>
      </w:pP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f(u)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elegant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dilemma.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meshgrid(..)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again,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60" w:lineRule="exact"/>
        <w:ind w:left="3890" w:right="1667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  <w:sz w:val="21"/>
          <w:szCs w:val="21"/>
        </w:rPr>
        <w:t>Rotatin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  <w:sz w:val="21"/>
          <w:szCs w:val="21"/>
        </w:rPr>
        <w:t>abou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/>
          <w:bCs/>
          <w:color w:val="808285"/>
          <w:spacing w:val="2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  <w:sz w:val="21"/>
          <w:szCs w:val="21"/>
        </w:rPr>
        <w:t>Arbitrar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b/>
          <w:bCs/>
          <w:color w:val="808285"/>
          <w:spacing w:val="2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  <w:sz w:val="21"/>
          <w:szCs w:val="21"/>
        </w:rPr>
        <w:t>Axi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1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Bodie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rotatio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confine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axes.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simplest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approach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about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arbitrary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follows: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2"/>
          <w:numId w:val="33"/>
        </w:numPr>
        <w:tabs>
          <w:tab w:pos="4345" w:val="left" w:leader="none"/>
        </w:tabs>
        <w:spacing w:line="260" w:lineRule="exact"/>
        <w:ind w:left="4350" w:right="2078" w:hanging="28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3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3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x-axis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3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34"/>
        </w:numPr>
        <w:tabs>
          <w:tab w:pos="4531" w:val="left" w:leader="none"/>
        </w:tabs>
        <w:ind w:left="4531" w:right="4456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Other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3-D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Surface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Plot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Capabilities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special-purpose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/>
        <w:ind w:left="4350" w:right="204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11.551977pt;width:24.25pt;height:48.25pt;mso-position-horizontal-relative:page;mso-position-vertical-relative:paragraph;z-index:-5091" coordorigin="1768,231" coordsize="485,965">
            <v:group style="position:absolute;left:1892;top:594;width:238;height:239" coordorigin="1892,594" coordsize="238,239">
              <v:shape style="position:absolute;left:1892;top:594;width:238;height:239" coordorigin="1892,594" coordsize="238,239" path="m2130,714l2112,777,2064,821,2021,833,1996,831,1934,805,1897,754,1892,733,1893,707,1917,642,1964,603,2004,594,2028,596,2089,624,2124,677,2130,714xe" filled="f" stroked="t" strokeweight=".25pt" strokecolor="#231F20">
                <v:path arrowok="t"/>
              </v:shape>
            </v:group>
            <v:group style="position:absolute;left:1770;top:714;width:480;height:2" coordorigin="1770,714" coordsize="480,2">
              <v:shape style="position:absolute;left:1770;top:714;width:480;height:2" coordorigin="1770,714" coordsize="480,0" path="m1770,714l2250,714e" filled="f" stroked="t" strokeweight=".25pt" strokecolor="#231F20">
                <v:path arrowok="t"/>
              </v:shape>
            </v:group>
            <v:group style="position:absolute;left:2010;top:234;width:2;height:960" coordorigin="2010,234" coordsize="2,960">
              <v:shape style="position:absolute;left:2010;top:234;width:2;height:960" coordorigin="2010,234" coordsize="0,960" path="m2010,234l2010,119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551977pt;width:24.25pt;height:48.25pt;mso-position-horizontal-relative:page;mso-position-vertical-relative:paragraph;z-index:-5090" coordorigin="13588,231" coordsize="485,965">
            <v:group style="position:absolute;left:13712;top:594;width:238;height:239" coordorigin="13712,594" coordsize="238,239">
              <v:shape style="position:absolute;left:13712;top:594;width:238;height:239" coordorigin="13712,594" coordsize="238,239" path="m13950,714l13932,777,13884,821,13841,833,13816,831,13754,805,13717,754,13712,733,13713,707,13737,642,13784,603,13824,594,13848,596,13909,624,13944,677,13950,714xe" filled="f" stroked="t" strokeweight=".25pt" strokecolor="#231F20">
                <v:path arrowok="t"/>
              </v:shape>
            </v:group>
            <v:group style="position:absolute;left:13590;top:714;width:480;height:2" coordorigin="13590,714" coordsize="480,2">
              <v:shape style="position:absolute;left:13590;top:714;width:480;height:2" coordorigin="13590,714" coordsize="480,0" path="m13590,714l14070,714e" filled="f" stroked="t" strokeweight=".25pt" strokecolor="#231F20">
                <v:path arrowok="t"/>
              </v:shape>
            </v:group>
            <v:group style="position:absolute;left:13830;top:234;width:2;height:960" coordorigin="13830,234" coordsize="2,960">
              <v:shape style="position:absolute;left:13830;top:234;width:2;height:960" coordorigin="13830,234" coordsize="0,960" path="m13830,234l13830,119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alpha(x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transparenc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surfaces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0&lt;=x&lt;=1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wher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mean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completel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transparen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(th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defaul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opaque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option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availabl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studie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alpha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3"/>
          <w:numId w:val="34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contour(z)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available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studied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29"/>
        <w:ind w:left="4350" w:right="2285" w:hanging="28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[x,y,z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cylinder(n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construct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meshgri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facet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eac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direction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mor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options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40"/>
        <w:ind w:left="4350" w:right="2252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[x,y,z]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ellipsoid(n)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constructs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ellipsoid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facets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direction.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ellipsoi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before="27"/>
        <w:ind w:left="4345" w:right="0" w:hanging="27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[x,y,z]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sphere(n)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constructs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ansphere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facets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direction.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spher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29"/>
        <w:ind w:left="4350" w:right="2247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meshc(x,y,z)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mesh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contours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below.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40"/>
        <w:ind w:left="4350" w:right="2098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meshz(x,y,z)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mesh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vertical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extensions.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40"/>
        <w:ind w:left="4350" w:right="2077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surfc(x,y,z)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contours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below.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40"/>
        <w:ind w:left="4350" w:right="1928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surfz(x,y,z)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vertical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extensions.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34"/>
        </w:numPr>
        <w:tabs>
          <w:tab w:pos="4345" w:val="left" w:leader="none"/>
        </w:tabs>
        <w:spacing w:line="260" w:lineRule="exact" w:before="40"/>
        <w:ind w:left="4350" w:right="2108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waterfall(x,y,z)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mesh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vertical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extensions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direction.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waterfal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970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7.697683pt;height:170.5725pt;mso-position-horizontal-relative:char;mso-position-vertical-relative:line" type="#_x0000_t75">
            <v:imagedata r:id="rId4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3"/>
        <w:ind w:left="4954" w:right="526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11.17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Klein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bottle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4"/>
        </w:numPr>
        <w:tabs>
          <w:tab w:pos="3811" w:val="left" w:leader="none"/>
        </w:tabs>
        <w:spacing w:before="64"/>
        <w:ind w:left="3811" w:right="5408" w:hanging="64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Assembling</w:t>
      </w:r>
      <w:r>
        <w:rPr>
          <w:color w:val="231F20"/>
          <w:spacing w:val="-38"/>
          <w:w w:val="110"/>
        </w:rPr>
        <w:t> </w:t>
      </w:r>
      <w:r>
        <w:rPr>
          <w:color w:val="231F20"/>
          <w:spacing w:val="0"/>
          <w:w w:val="110"/>
        </w:rPr>
        <w:t>Compound</w:t>
      </w:r>
      <w:r>
        <w:rPr>
          <w:color w:val="231F20"/>
          <w:spacing w:val="-38"/>
          <w:w w:val="110"/>
        </w:rPr>
        <w:t> </w:t>
      </w:r>
      <w:r>
        <w:rPr>
          <w:color w:val="231F20"/>
          <w:spacing w:val="0"/>
          <w:w w:val="110"/>
        </w:rPr>
        <w:t>Surfaces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/>
        <w:pict>
          <v:group style="position:absolute;margin-left:88.375pt;margin-top:32.8881pt;width:24.25pt;height:48.25pt;mso-position-horizontal-relative:page;mso-position-vertical-relative:paragraph;z-index:-5087" coordorigin="1768,658" coordsize="485,965">
            <v:group style="position:absolute;left:1892;top:1020;width:238;height:239" coordorigin="1892,1020" coordsize="238,239">
              <v:shape style="position:absolute;left:1892;top:1020;width:238;height:239" coordorigin="1892,1020" coordsize="238,239" path="m2130,1140l2112,1204,2064,1247,2021,1260,1996,1258,1934,1231,1897,1181,1892,1160,1893,1133,1917,1068,1964,1030,2004,1020,2028,1022,2089,1050,2124,1103,2130,1140xe" filled="f" stroked="t" strokeweight=".25pt" strokecolor="#231F20">
                <v:path arrowok="t"/>
              </v:shape>
            </v:group>
            <v:group style="position:absolute;left:1770;top:1140;width:480;height:2" coordorigin="1770,1140" coordsize="480,2">
              <v:shape style="position:absolute;left:1770;top:1140;width:480;height:2" coordorigin="1770,1140" coordsize="480,0" path="m1770,1140l2250,1140e" filled="f" stroked="t" strokeweight=".25pt" strokecolor="#231F20">
                <v:path arrowok="t"/>
              </v:shape>
            </v:group>
            <v:group style="position:absolute;left:2010;top:660;width:2;height:960" coordorigin="2010,660" coordsize="2,960">
              <v:shape style="position:absolute;left:2010;top:660;width:2;height:960" coordorigin="2010,660" coordsize="0,960" path="m2010,660l2010,16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2.8881pt;width:24.25pt;height:48.25pt;mso-position-horizontal-relative:page;mso-position-vertical-relative:paragraph;z-index:-5086" coordorigin="13588,658" coordsize="485,965">
            <v:group style="position:absolute;left:13712;top:1020;width:238;height:239" coordorigin="13712,1020" coordsize="238,239">
              <v:shape style="position:absolute;left:13712;top:1020;width:238;height:239" coordorigin="13712,1020" coordsize="238,239" path="m13950,1140l13932,1204,13884,1247,13841,1260,13816,1258,13754,1231,13717,1181,13712,1160,13713,1133,13737,1068,13784,1030,13824,1020,13848,1022,13909,1050,13944,1103,13950,1140xe" filled="f" stroked="t" strokeweight=".25pt" strokecolor="#231F20">
                <v:path arrowok="t"/>
              </v:shape>
            </v:group>
            <v:group style="position:absolute;left:13590;top:1140;width:480;height:2" coordorigin="13590,1140" coordsize="480,2">
              <v:shape style="position:absolute;left:13590;top:1140;width:480;height:2" coordorigin="13590,1140" coordsize="480,0" path="m13590,1140l14070,1140e" filled="f" stroked="t" strokeweight=".25pt" strokecolor="#231F20">
                <v:path arrowok="t"/>
              </v:shape>
            </v:group>
            <v:group style="position:absolute;left:13830;top:660;width:2;height:960" coordorigin="13830,660" coordsize="2,960">
              <v:shape style="position:absolute;left:13830;top:660;width:2;height:960" coordorigin="13830,660" coordsize="0,960" path="m13830,660l13830,16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assembl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bodie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constructin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surfaces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concatenatin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submittin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renderin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machine.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complexit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assemble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Klei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bottle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well-documente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topological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curiosity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11.1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constructe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buildin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concatenatin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131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743pt;width:351.456pt;height:17.89pt;mso-position-horizontal-relative:page;mso-position-vertical-relative:paragraph;z-index:-5089" coordorigin="4760,63" coordsize="7029,358">
            <v:shape style="position:absolute;left:4764;top:63;width:420;height:356" type="#_x0000_t75">
              <v:imagedata r:id="rId45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11.5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0"/>
          <w:w w:val="105"/>
        </w:rPr>
        <w:t>Manipulating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Plotted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feature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introduce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7.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(R2008a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Brushin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select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portion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presented.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Linking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plotte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reflected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presentations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interactively,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careful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appearanc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traceable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11.6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Example—Visualizing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Geographic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2" w:lineRule="auto"/>
        <w:ind w:left="3170" w:right="2394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734274pt;width:369.898pt;height:17.492pt;mso-position-horizontal-relative:page;mso-position-vertical-relative:paragraph;z-index:-5088" coordorigin="4397,-495" coordsize="7398,35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46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atlanta.tx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Atlanta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graphical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ttimes.tx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Atlanta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suburbs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center.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asked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4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Example—Visualizing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Geographic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right="177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visualize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validate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numPr>
          <w:ilvl w:val="2"/>
          <w:numId w:val="35"/>
        </w:numPr>
        <w:tabs>
          <w:tab w:pos="4531" w:val="left" w:leader="none"/>
        </w:tabs>
        <w:ind w:left="453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Analyzing</w:t>
      </w:r>
      <w:r>
        <w:rPr>
          <w:color w:val="231F20"/>
          <w:spacing w:val="2"/>
          <w:w w:val="75"/>
        </w:rPr>
        <w:t> </w:t>
      </w:r>
      <w:r>
        <w:rPr>
          <w:color w:val="231F20"/>
          <w:spacing w:val="0"/>
          <w:w w:val="75"/>
        </w:rPr>
        <w:t>the</w:t>
      </w:r>
      <w:r>
        <w:rPr>
          <w:color w:val="231F20"/>
          <w:spacing w:val="2"/>
          <w:w w:val="75"/>
        </w:rPr>
        <w:t> </w:t>
      </w:r>
      <w:r>
        <w:rPr>
          <w:color w:val="231F20"/>
          <w:spacing w:val="0"/>
          <w:w w:val="75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right="198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proceed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opening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content.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6"/>
        </w:numPr>
        <w:tabs>
          <w:tab w:pos="4369" w:val="left" w:leader="none"/>
        </w:tabs>
        <w:spacing w:line="258" w:lineRule="auto"/>
        <w:ind w:left="4370" w:right="1765" w:hanging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format: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editor.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consistent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delimited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suitable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built-in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dlmread(...)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6"/>
        </w:numPr>
        <w:tabs>
          <w:tab w:pos="4369" w:val="left" w:leader="none"/>
        </w:tabs>
        <w:spacing w:line="258" w:lineRule="auto"/>
        <w:ind w:left="4370" w:right="1753" w:hanging="48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14.482056pt;width:24.25pt;height:48.25pt;mso-position-horizontal-relative:page;mso-position-vertical-relative:paragraph;z-index:-5079" coordorigin="1768,2290" coordsize="485,965">
            <v:group style="position:absolute;left:1892;top:2652;width:238;height:239" coordorigin="1892,2652" coordsize="238,239">
              <v:shape style="position:absolute;left:1892;top:2652;width:238;height:239" coordorigin="1892,2652" coordsize="238,239" path="m2130,2772l2112,2836,2064,2879,2021,2892,1996,2890,1934,2863,1897,2813,1892,2792,1893,2765,1917,2700,1964,2661,2004,2652,2028,2654,2089,2682,2124,2735,2130,2772xe" filled="f" stroked="t" strokeweight=".25pt" strokecolor="#231F20">
                <v:path arrowok="t"/>
              </v:shape>
            </v:group>
            <v:group style="position:absolute;left:1770;top:2772;width:480;height:2" coordorigin="1770,2772" coordsize="480,2">
              <v:shape style="position:absolute;left:1770;top:2772;width:480;height:2" coordorigin="1770,2772" coordsize="480,0" path="m1770,2772l2250,2772e" filled="f" stroked="t" strokeweight=".25pt" strokecolor="#231F20">
                <v:path arrowok="t"/>
              </v:shape>
            </v:group>
            <v:group style="position:absolute;left:2010;top:2292;width:2;height:960" coordorigin="2010,2292" coordsize="2,960">
              <v:shape style="position:absolute;left:2010;top:2292;width:2;height:960" coordorigin="2010,2292" coordsize="0,960" path="m2010,2292l2010,32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4.482056pt;width:24.25pt;height:48.25pt;mso-position-horizontal-relative:page;mso-position-vertical-relative:paragraph;z-index:-5078" coordorigin="13588,2290" coordsize="485,965">
            <v:group style="position:absolute;left:13712;top:2652;width:238;height:239" coordorigin="13712,2652" coordsize="238,239">
              <v:shape style="position:absolute;left:13712;top:2652;width:238;height:239" coordorigin="13712,2652" coordsize="238,239" path="m13950,2772l13932,2836,13884,2879,13841,2892,13816,2890,13754,2863,13717,2813,13712,2792,13713,2765,13737,2700,13784,2661,13824,2652,13848,2654,13909,2682,13944,2735,13950,2772xe" filled="f" stroked="t" strokeweight=".25pt" strokecolor="#231F20">
                <v:path arrowok="t"/>
              </v:shape>
            </v:group>
            <v:group style="position:absolute;left:13590;top:2772;width:480;height:2" coordorigin="13590,2772" coordsize="480,2">
              <v:shape style="position:absolute;left:13590;top:2772;width:480;height:2" coordorigin="13590,2772" coordsize="480,0" path="m13590,2772l14070,2772e" filled="f" stroked="t" strokeweight=".25pt" strokecolor="#231F20">
                <v:path arrowok="t"/>
              </v:shape>
            </v:group>
            <v:group style="position:absolute;left:13830;top:2292;width:2;height:960" coordorigin="13830,2292" coordsize="2,960">
              <v:shape style="position:absolute;left:13830;top:2292;width:2;height:960" coordorigin="13830,2292" coordsize="0,960" path="m13830,2292l13830,32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Discern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content: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11.1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atlanta.txt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simplified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omitting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irrelevant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3–6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pairs,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negative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second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positive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Assuming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segment,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x-y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coordinates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little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thought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confirms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guess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latitude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Atlanta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−84°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relative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Greenwich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meridian,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longitude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33°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clearly,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1,000,000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latitude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longitude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city,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probably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segments.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contains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mostly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1–6,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indicate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type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explore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idea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coloring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according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6"/>
        </w:numPr>
        <w:tabs>
          <w:tab w:pos="4369" w:val="left" w:leader="none"/>
        </w:tabs>
        <w:spacing w:line="258" w:lineRule="auto"/>
        <w:ind w:left="4370" w:right="1739" w:hanging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Discer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trave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11.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5"/>
          <w:sz w:val="17"/>
          <w:szCs w:val="17"/>
        </w:rPr>
        <w:t>ttimes.tx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simplifie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omittin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certai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irrelevan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columns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401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77.5pt;margin-top:2.735922pt;width:348pt;height:12.5pt;mso-position-horizontal-relative:page;mso-position-vertical-relative:paragraph;z-index:-5085" coordorigin="5550,55" coordsize="6960,250">
            <v:shape style="position:absolute;left:5550;top:55;width:6960;height:250" coordorigin="5550,55" coordsize="6960,250" path="m5550,305l12510,305,12510,55,5550,55,5550,30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11.1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Street</w:t>
      </w:r>
      <w:r>
        <w:rPr>
          <w:rFonts w:ascii="Palatino" w:hAnsi="Palatino" w:cs="Palatino" w:eastAsia="Palatino"/>
          <w:b/>
          <w:bCs/>
          <w:color w:val="FFFFFF"/>
          <w:spacing w:val="5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map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40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–84546100.0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33988160.0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–84556050.0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33993620.0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1.0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5pt;margin-top:-2.164054pt;width:348pt;height:.1pt;mso-position-horizontal-relative:page;mso-position-vertical-relative:paragraph;z-index:-5084" coordorigin="5550,-43" coordsize="6960,2">
            <v:shape style="position:absolute;left:5550;top:-43;width:6960;height:2" coordorigin="5550,-43" coordsize="6960,0" path="m5550,-43l12510,-43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–84546080.0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33988480.0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–84558400.0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33995480.0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1.0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5pt;margin-top:-2.164054pt;width:348pt;height:.1pt;mso-position-horizontal-relative:page;mso-position-vertical-relative:paragraph;z-index:-5083" coordorigin="5550,-43" coordsize="6960,2">
            <v:shape style="position:absolute;left:5550;top:-43;width:6960;height:2" coordorigin="5550,-43" coordsize="6960,0" path="m5550,-43l12510,-43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–84243880.0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33780010.0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–84249980.0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33800840.0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20"/>
          <w:szCs w:val="20"/>
        </w:rPr>
        <w:t>1.0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20"/>
          <w:szCs w:val="2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5pt;margin-top:-2.164054pt;width:348pt;height:.1pt;mso-position-horizontal-relative:page;mso-position-vertical-relative:paragraph;z-index:-5082" coordorigin="5550,-43" coordsize="6960,2">
            <v:shape style="position:absolute;left:5550;top:-43;width:6960;height:2" coordorigin="5550,-43" coordsize="6960,0" path="m5550,-43l12510,-4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15.835945pt;width:348pt;height:.1pt;mso-position-horizontal-relative:page;mso-position-vertical-relative:paragraph;z-index:-5081" coordorigin="5550,317" coordsize="6960,2">
            <v:shape style="position:absolute;left:5550;top:317;width:6960;height:2" coordorigin="5550,317" coordsize="6960,0" path="m5550,317l12510,317e" filled="f" stroked="t" strokeweight="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20"/>
          <w:szCs w:val="20"/>
        </w:rPr>
        <w:t>{etc}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401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77.5pt;margin-top:2.735922pt;width:348pt;height:12.5pt;mso-position-horizontal-relative:page;mso-position-vertical-relative:paragraph;z-index:-5080" coordorigin="5550,55" coordsize="6960,250">
            <v:shape style="position:absolute;left:5550;top:55;width:6960;height:250" coordorigin="5550,55" coordsize="6960,250" path="m5550,305l12510,305,12510,55,5550,55,5550,30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11.2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Travel</w:t>
      </w:r>
      <w:r>
        <w:rPr>
          <w:rFonts w:ascii="Palatino" w:hAnsi="Palatino" w:cs="Palatino" w:eastAsia="Palatino"/>
          <w:b/>
          <w:bCs/>
          <w:color w:val="FFFFFF"/>
          <w:spacing w:val="5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time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39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06" w:hRule="exact"/>
        </w:trPr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6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6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7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4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1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7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4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1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7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48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10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52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33"/>
                <w:w w:val="8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etc}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84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972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3650" w:right="239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latitude/longitude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occur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repeated,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suggesting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cycle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repeatedly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75,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cycles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Furthermore,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matches.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meshgrid(...)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become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evident—they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plaid,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reasonable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assume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minutes.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numPr>
          <w:ilvl w:val="2"/>
          <w:numId w:val="35"/>
        </w:numPr>
        <w:tabs>
          <w:tab w:pos="3811" w:val="left" w:leader="none"/>
        </w:tabs>
        <w:ind w:left="3811" w:right="0" w:hanging="642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Displaying</w:t>
      </w:r>
      <w:r>
        <w:rPr>
          <w:color w:val="231F20"/>
          <w:spacing w:val="1"/>
          <w:w w:val="75"/>
        </w:rPr>
        <w:t> </w:t>
      </w:r>
      <w:r>
        <w:rPr>
          <w:color w:val="231F20"/>
          <w:spacing w:val="0"/>
          <w:w w:val="75"/>
        </w:rPr>
        <w:t>the</w:t>
      </w:r>
      <w:r>
        <w:rPr>
          <w:color w:val="231F20"/>
          <w:spacing w:val="2"/>
          <w:w w:val="75"/>
        </w:rPr>
        <w:t> </w:t>
      </w:r>
      <w:r>
        <w:rPr>
          <w:color w:val="231F20"/>
          <w:spacing w:val="0"/>
          <w:w w:val="75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left="3170" w:right="21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understanding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sources,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proceed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11.12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visualize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2545" w:right="57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57pt;width:238.395pt;height:13.168pt;mso-position-horizontal-relative:page;mso-position-vertical-relative:paragraph;z-index:-507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11.12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319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draw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streets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593176pt;width:24.25pt;height:48.25pt;mso-position-horizontal-relative:page;mso-position-vertical-relative:paragraph;z-index:-5075" coordorigin="1768,72" coordsize="485,965">
            <v:group style="position:absolute;left:1892;top:434;width:238;height:239" coordorigin="1892,434" coordsize="238,239">
              <v:shape style="position:absolute;left:1892;top:434;width:238;height:239" coordorigin="1892,434" coordsize="238,239" path="m2130,554l2112,618,2064,662,2021,674,1996,672,1934,646,1897,595,1892,574,1893,547,1917,483,1964,444,2004,434,2028,437,2089,464,2124,517,2130,554xe" filled="f" stroked="t" strokeweight=".25pt" strokecolor="#231F20">
                <v:path arrowok="t"/>
              </v:shape>
            </v:group>
            <v:group style="position:absolute;left:1770;top:554;width:480;height:2" coordorigin="1770,554" coordsize="480,2">
              <v:shape style="position:absolute;left:1770;top:554;width:480;height:2" coordorigin="1770,554" coordsize="480,0" path="m1770,554l2250,554e" filled="f" stroked="t" strokeweight=".25pt" strokecolor="#231F20">
                <v:path arrowok="t"/>
              </v:shape>
            </v:group>
            <v:group style="position:absolute;left:2010;top:74;width:2;height:960" coordorigin="2010,74" coordsize="2,960">
              <v:shape style="position:absolute;left:2010;top:74;width:2;height:960" coordorigin="2010,74" coordsize="0,960" path="m2010,74l2010,10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593176pt;width:24.25pt;height:48.25pt;mso-position-horizontal-relative:page;mso-position-vertical-relative:paragraph;z-index:-5074" coordorigin="13588,72" coordsize="485,965">
            <v:group style="position:absolute;left:13712;top:434;width:238;height:239" coordorigin="13712,434" coordsize="238,239">
              <v:shape style="position:absolute;left:13712;top:434;width:238;height:239" coordorigin="13712,434" coordsize="238,239" path="m13950,554l13932,618,13884,662,13841,674,13816,672,13754,646,13717,595,13712,574,13713,547,13737,483,13784,444,13824,434,13848,437,13909,464,13944,517,13950,554xe" filled="f" stroked="t" strokeweight=".25pt" strokecolor="#231F20">
                <v:path arrowok="t"/>
              </v:shape>
            </v:group>
            <v:group style="position:absolute;left:13590;top:554;width:480;height:2" coordorigin="13590,554" coordsize="480,2">
              <v:shape style="position:absolute;left:13590;top:554;width:480;height:2" coordorigin="13590,554" coordsize="480,0" path="m13590,554l14070,554e" filled="f" stroked="t" strokeweight=".25pt" strokecolor="#231F20">
                <v:path arrowok="t"/>
              </v:shape>
            </v:group>
            <v:group style="position:absolute;left:13830;top:74;width:2;height:960" coordorigin="13830,74" coordsize="2,960">
              <v:shape style="position:absolute;left:13830;top:74;width:2;height:960" coordorigin="13830,74" coordsize="0,960" path="m13830,74l13830,10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dlmread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'atlanta.txt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streets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raw(:,3:7);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[rows,cols]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size(streets)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'rgbkcmo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1:rows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spacing w:line="264" w:lineRule="auto" w:before="18"/>
        <w:ind w:left="3506" w:right="535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streets(in,[1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3])/1000000;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streets(in,[2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4])/1000000;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streets(in,5);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spacing w:before="18"/>
        <w:ind w:left="427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col(col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spacing w:before="18"/>
        <w:ind w:left="4276" w:right="0" w:hanging="86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col(col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spacing w:before="18"/>
        <w:ind w:left="4276" w:right="0" w:hanging="86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plot(x,y,colors(col));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spacing w:before="18"/>
        <w:ind w:left="4276" w:right="0" w:hanging="86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71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travel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dlmread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'ttimes.txt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[rows,cols]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size(tt)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1:rows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8"/>
        </w:numPr>
        <w:tabs>
          <w:tab w:pos="4276" w:val="left" w:leader="none"/>
        </w:tabs>
        <w:spacing w:line="264" w:lineRule="auto" w:before="18"/>
        <w:ind w:left="3410" w:right="54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tt(in,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tt(in,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xc(r,c)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tt(in,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4)/1000000;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yc(r,c)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tt(in,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5)/1000000;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4276" w:val="left" w:leader="none"/>
        </w:tabs>
        <w:spacing w:before="18"/>
        <w:ind w:left="3410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zc(r,c)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tt(in,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alpha(.5)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'Longitude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'Latitude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9"/>
        </w:numPr>
        <w:tabs>
          <w:tab w:pos="3795" w:val="left" w:leader="none"/>
        </w:tabs>
        <w:spacing w:line="264" w:lineRule="auto" w:before="18"/>
        <w:ind w:left="3410" w:right="6124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29.810268pt;width:228pt;height:.1pt;mso-position-horizontal-relative:page;mso-position-vertical-relative:paragraph;z-index:-5077" coordorigin="5070,596" coordsize="4560,2">
            <v:shape style="position:absolute;left:5070;top:596;width:4560;height:2" coordorigin="5070,596" coordsize="4560,0" path="m5070,596l963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zlabel(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'Travel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(min)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view(-30,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4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Example—Visualizing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Geographic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11.12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0" w:right="733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58"/>
        <w:ind w:left="4370" w:right="135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2–3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Extrac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relevan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determin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siz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symbols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"/>
        <w:ind w:left="3984" w:right="445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Traverses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58"/>
        <w:ind w:left="4370" w:right="235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longitude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latitude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degrees.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8–10: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limit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colors.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2"/>
        <w:ind w:left="4370" w:right="26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2"/>
        <w:ind w:left="4370" w:right="343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traversing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18–20: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"/>
        <w:ind w:left="4356" w:right="4448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22–30: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172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89.75pt;margin-top:71.321617pt;width:329.25pt;height:287.368pt;mso-position-horizontal-relative:page;mso-position-vertical-relative:paragraph;z-index:-5073" type="#_x0000_t75">
            <v:imagedata r:id="rId50" o:title=""/>
          </v:shape>
        </w:pict>
      </w:r>
      <w:r>
        <w:rPr/>
        <w:pict>
          <v:group style="position:absolute;margin-left:88.375pt;margin-top:49.479614pt;width:24.25pt;height:48.25pt;mso-position-horizontal-relative:page;mso-position-vertical-relative:paragraph;z-index:-5072" coordorigin="1768,990" coordsize="485,965">
            <v:group style="position:absolute;left:1892;top:1352;width:238;height:239" coordorigin="1892,1352" coordsize="238,239">
              <v:shape style="position:absolute;left:1892;top:1352;width:238;height:239" coordorigin="1892,1352" coordsize="238,239" path="m2130,1472l2112,1536,2064,1579,2021,1592,1996,1590,1934,1563,1897,1513,1892,1492,1893,1465,1917,1400,1964,1361,2004,1352,2028,1354,2089,1382,2124,1435,2130,1472xe" filled="f" stroked="t" strokeweight=".25pt" strokecolor="#231F20">
                <v:path arrowok="t"/>
              </v:shape>
            </v:group>
            <v:group style="position:absolute;left:1770;top:1472;width:480;height:2" coordorigin="1770,1472" coordsize="480,2">
              <v:shape style="position:absolute;left:1770;top:1472;width:480;height:2" coordorigin="1770,1472" coordsize="480,0" path="m1770,1472l2250,1472e" filled="f" stroked="t" strokeweight=".25pt" strokecolor="#231F20">
                <v:path arrowok="t"/>
              </v:shape>
            </v:group>
            <v:group style="position:absolute;left:2010;top:992;width:2;height:960" coordorigin="2010,992" coordsize="2,960">
              <v:shape style="position:absolute;left:2010;top:992;width:2;height:960" coordorigin="2010,992" coordsize="0,960" path="m2010,992l2010,19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9.479614pt;width:24.25pt;height:48.25pt;mso-position-horizontal-relative:page;mso-position-vertical-relative:paragraph;z-index:-5071" coordorigin="13588,990" coordsize="485,965">
            <v:group style="position:absolute;left:13712;top:1352;width:238;height:239" coordorigin="13712,1352" coordsize="238,239">
              <v:shape style="position:absolute;left:13712;top:1352;width:238;height:239" coordorigin="13712,1352" coordsize="238,239" path="m13950,1472l13932,1536,13884,1579,13841,1592,13816,1590,13754,1563,13717,1513,13712,1492,13713,1465,13737,1400,13784,1361,13824,1352,13848,1354,13909,1382,13944,1435,13950,1472xe" filled="f" stroked="t" strokeweight=".25pt" strokecolor="#231F20">
                <v:path arrowok="t"/>
              </v:shape>
            </v:group>
            <v:group style="position:absolute;left:13590;top:1472;width:480;height:2" coordorigin="13590,1472" coordsize="480,2">
              <v:shape style="position:absolute;left:13590;top:1472;width:480;height:2" coordorigin="13590,1472" coordsize="480,0" path="m13590,1472l14070,1472e" filled="f" stroked="t" strokeweight=".25pt" strokecolor="#231F20">
                <v:path arrowok="t"/>
              </v:shape>
            </v:group>
            <v:group style="position:absolute;left:13830;top:992;width:2;height:960" coordorigin="13830,992" coordsize="2,960">
              <v:shape style="position:absolute;left:13830;top:992;width:2;height:960" coordorigin="13830,992" coordsize="0,960" path="m13830,992l13830,19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11.18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credibility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check,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rotated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Rotate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view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angles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information.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“valleys”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major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expressways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city.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19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11.18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Atlanta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travel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times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4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1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170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8665pt;width:372.25pt;height:17.604pt;mso-position-horizontal-relative:page;mso-position-vertical-relative:paragraph;z-index:-5070" coordorigin="4350,-556" coordsize="7445,352">
            <v:shape style="position:absolute;left:4350;top:-556;width:422;height:351" type="#_x0000_t75">
              <v:imagedata r:id="rId52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principles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practice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plotting: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60" w:lineRule="exact" w:before="53"/>
        <w:ind w:left="3630" w:right="2573" w:hanging="280"/>
        <w:jc w:val="left"/>
      </w:pP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plot(x,y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60" w:lineRule="exact"/>
        <w:ind w:left="3630" w:right="2794" w:hanging="280"/>
        <w:jc w:val="left"/>
      </w:pP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plot(x,y)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71" w:lineRule="exact"/>
        <w:ind w:left="3625" w:right="0" w:hanging="27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-4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parametri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plot3(x,y,z)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60" w:lineRule="exact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616" w:right="2811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meshgrid(x,y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computing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layer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36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surface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55"/>
        <w:ind w:left="36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60" w:lineRule="exact" w:before="1"/>
        <w:ind w:left="3630" w:right="2672" w:hanging="280"/>
        <w:jc w:val="both"/>
      </w:pP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3625" w:val="left" w:leader="none"/>
        </w:tabs>
        <w:spacing w:line="260" w:lineRule="exact"/>
        <w:ind w:left="3630" w:right="3038" w:hanging="280"/>
        <w:jc w:val="both"/>
      </w:pP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/>
        <w:pict>
          <v:group style="position:absolute;margin-left:88.375pt;margin-top:-6.29375pt;width:24.25pt;height:48.25pt;mso-position-horizontal-relative:page;mso-position-vertical-relative:paragraph;z-index:-5066" coordorigin="1768,-126" coordsize="485,965">
            <v:group style="position:absolute;left:1892;top:237;width:238;height:239" coordorigin="1892,237" coordsize="238,239">
              <v:shape style="position:absolute;left:1892;top:237;width:238;height:239" coordorigin="1892,237" coordsize="238,239" path="m2130,357l2112,420,2064,464,2021,476,1996,474,1934,448,1897,397,1892,376,1893,350,1917,285,1964,246,2004,237,2028,239,2089,267,2124,320,2130,357xe" filled="f" stroked="t" strokeweight=".25pt" strokecolor="#231F20">
                <v:path arrowok="t"/>
              </v:shape>
            </v:group>
            <v:group style="position:absolute;left:1770;top:357;width:480;height:2" coordorigin="1770,357" coordsize="480,2">
              <v:shape style="position:absolute;left:1770;top:357;width:480;height:2" coordorigin="1770,357" coordsize="480,0" path="m1770,357l2250,357e" filled="f" stroked="t" strokeweight=".25pt" strokecolor="#231F20">
                <v:path arrowok="t"/>
              </v:shape>
            </v:group>
            <v:group style="position:absolute;left:2010;top:-123;width:2;height:960" coordorigin="2010,-123" coordsize="2,960">
              <v:shape style="position:absolute;left:2010;top:-123;width:2;height:960" coordorigin="2010,-123" coordsize="0,960" path="m2010,-123l2010,8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6.29375pt;width:24.25pt;height:48.25pt;mso-position-horizontal-relative:page;mso-position-vertical-relative:paragraph;z-index:-5065" coordorigin="13588,-126" coordsize="485,965">
            <v:group style="position:absolute;left:13712;top:237;width:238;height:239" coordorigin="13712,237" coordsize="238,239">
              <v:shape style="position:absolute;left:13712;top:237;width:238;height:239" coordorigin="13712,237" coordsize="238,239" path="m13950,357l13932,420,13884,464,13841,476,13816,474,13754,448,13717,397,13712,376,13713,350,13737,285,13784,246,13824,237,13848,239,13909,267,13944,320,13950,357xe" filled="f" stroked="t" strokeweight=".25pt" strokecolor="#231F20">
                <v:path arrowok="t"/>
              </v:shape>
            </v:group>
            <v:group style="position:absolute;left:13590;top:357;width:480;height:2" coordorigin="13590,357" coordsize="480,2">
              <v:shape style="position:absolute;left:13590;top:357;width:480;height:2" coordorigin="13590,357" coordsize="480,0" path="m13590,357l14070,357e" filled="f" stroked="t" strokeweight=".25pt" strokecolor="#231F20">
                <v:path arrowok="t"/>
              </v:shape>
            </v:group>
            <v:group style="position:absolute;left:13830;top:-123;width:2;height:960" coordorigin="13830,-123" coordsize="2,960">
              <v:shape style="position:absolute;left:13830;top:-123;width:2;height:960" coordorigin="13830,-123" coordsize="0,960" path="m13830,-123l13830,8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Special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9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Functions—2-D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headerReference w:type="default" r:id="rId51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4141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24.030128pt;width:372.25pt;height:17.604pt;mso-position-horizontal-relative:page;mso-position-vertical-relative:paragraph;z-index:-5069" coordorigin="4350,-481" coordsize="7445,352">
            <v:shape style="position:absolute;left:4350;top:-481;width:422;height:351" type="#_x0000_t75">
              <v:imagedata r:id="rId53" o:title=""/>
            </v:shape>
            <v:group style="position:absolute;left:4770;top:-134;width:7020;height:2" coordorigin="4770,-134" coordsize="7020,2">
              <v:shape style="position:absolute;left:4770;top:-134;width:7020;height:2" coordorigin="4770,-134" coordsize="7020,0" path="m4770,-134l11790,-13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846pt;width:348.1pt;height:.1pt;mso-position-horizontal-relative:page;mso-position-vertical-relative:paragraph;z-index:-5068" coordorigin="4830,67" coordsize="6962,2">
            <v:shape style="position:absolute;left:4830;top:67;width:6962;height:2" coordorigin="4830,67" coordsize="6962,0" path="m4830,67l11792,67e" filled="f" stroked="t" strokeweight=".750017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785pt;width:348.1pt;height:.1pt;mso-position-horizontal-relative:page;mso-position-vertical-relative:paragraph;z-index:-5067" coordorigin="4830,246" coordsize="6962,2">
            <v:shape style="position:absolute;left:4830;top:246;width:6962;height:2" coordorigin="4830,246" coordsize="6962,0" path="m4830,246l11792,246e" filled="f" stroked="t" strokeweight=".750017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529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axis(...)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Freeze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curren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axi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subsequen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29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specifie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axi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dimensions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138" w:right="248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3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899" w:space="40"/>
            <w:col w:w="3581"/>
          </w:cols>
        </w:sectPr>
      </w:pP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6597" w:left="1660" w:right="16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5296" w:val="left" w:leader="none"/>
              <w:tab w:pos="9521" w:val="right" w:leader="none"/>
            </w:tabs>
            <w:spacing w:before="111"/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bar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Generate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ba</w:t>
          </w:r>
          <w:r>
            <w:rPr>
              <w:b w:val="0"/>
              <w:bCs w:val="0"/>
              <w:color w:val="231F20"/>
              <w:spacing w:val="0"/>
              <w:w w:val="85"/>
            </w:rPr>
            <w:t>r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graph</w:t>
          </w:r>
          <w:r>
            <w:rPr>
              <w:b w:val="0"/>
              <w:bCs w:val="0"/>
              <w:color w:val="231F20"/>
              <w:spacing w:val="-3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11.2.4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  <w:tab w:pos="9521" w:val="right" w:leader="none"/>
            </w:tabs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barh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Generate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horizonta</w:t>
          </w:r>
          <w:r>
            <w:rPr>
              <w:b w:val="0"/>
              <w:bCs w:val="0"/>
              <w:color w:val="231F20"/>
              <w:spacing w:val="0"/>
              <w:w w:val="85"/>
            </w:rPr>
            <w:t>l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ba</w:t>
          </w:r>
          <w:r>
            <w:rPr>
              <w:b w:val="0"/>
              <w:bCs w:val="0"/>
              <w:color w:val="231F20"/>
              <w:spacing w:val="0"/>
              <w:w w:val="85"/>
            </w:rPr>
            <w:t>r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graph</w:t>
          </w:r>
          <w:r>
            <w:rPr>
              <w:b w:val="0"/>
              <w:bCs w:val="0"/>
              <w:color w:val="231F20"/>
              <w:spacing w:val="-3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11.2.4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  <w:tab w:pos="9521" w:val="right" w:leader="none"/>
            </w:tabs>
            <w:spacing w:before="110"/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clf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Clear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curren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figure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11.1.1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4"/>
            <w:tabs>
              <w:tab w:pos="5296" w:val="left" w:leader="none"/>
              <w:tab w:pos="9521" w:val="righ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close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17"/>
              <w:w w:val="90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all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Close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al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l</w:t>
          </w:r>
          <w:r>
            <w:rPr>
              <w:b w:val="0"/>
              <w:bCs w:val="0"/>
              <w:color w:val="231F20"/>
              <w:spacing w:val="-9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graphic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windows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11.1.1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6"/>
            <w:spacing w:line="199" w:lineRule="exact"/>
            <w:ind w:right="0"/>
            <w:jc w:val="left"/>
          </w:pPr>
          <w:r>
            <w:rPr>
              <w:b w:val="0"/>
              <w:bCs w:val="0"/>
              <w:color w:val="231F20"/>
              <w:spacing w:val="-3"/>
              <w:w w:val="85"/>
            </w:rPr>
            <w:t>cycl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</w:rPr>
            <w:t>f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colo</w:t>
          </w:r>
          <w:r>
            <w:rPr>
              <w:b w:val="0"/>
              <w:bCs w:val="0"/>
              <w:color w:val="231F20"/>
              <w:spacing w:val="0"/>
              <w:w w:val="85"/>
            </w:rPr>
            <w:t>r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value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required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  <w:tab w:pos="9521" w:val="right" w:leader="none"/>
            </w:tabs>
            <w:spacing w:before="97"/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figure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Open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ne</w:t>
          </w:r>
          <w:r>
            <w:rPr>
              <w:b w:val="0"/>
              <w:bCs w:val="0"/>
              <w:color w:val="231F20"/>
              <w:spacing w:val="0"/>
              <w:w w:val="85"/>
            </w:rPr>
            <w:t>w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figur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window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11.1.1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4"/>
            <w:tabs>
              <w:tab w:pos="5296" w:val="left" w:leader="none"/>
              <w:tab w:pos="9076" w:val="lef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fill(x,y,n)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Fill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1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polygo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define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1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b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y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x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61"/>
              <w:w w:val="90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an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y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61"/>
              <w:w w:val="90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wit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h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colo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r</w:t>
          </w:r>
          <w:r>
            <w:rPr>
              <w:b w:val="0"/>
              <w:bCs w:val="0"/>
              <w:color w:val="231F20"/>
              <w:spacing w:val="-18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inde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x</w:t>
          </w:r>
          <w:r>
            <w:rPr>
              <w:b w:val="0"/>
              <w:bCs w:val="0"/>
              <w:color w:val="231F20"/>
              <w:spacing w:val="-17"/>
              <w:w w:val="90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n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11.2.4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3"/>
            <w:tabs>
              <w:tab w:pos="5296" w:val="left" w:leader="none"/>
              <w:tab w:pos="9521" w:val="right" w:leader="none"/>
            </w:tabs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grid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23"/>
              <w:w w:val="85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off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Turn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gri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of</w:t>
          </w:r>
          <w:r>
            <w:rPr>
              <w:b w:val="0"/>
              <w:bCs w:val="0"/>
              <w:color w:val="231F20"/>
              <w:spacing w:val="0"/>
              <w:w w:val="85"/>
            </w:rPr>
            <w:t>f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(defaul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on)</w:t>
          </w:r>
          <w:r>
            <w:rPr>
              <w:b w:val="0"/>
              <w:bCs w:val="0"/>
              <w:color w:val="231F20"/>
              <w:spacing w:val="-3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11.1.2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</w:tabs>
            <w:spacing w:line="210" w:lineRule="exact" w:before="96"/>
            <w:ind w:left="5296" w:right="0" w:hanging="2007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grid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22"/>
              <w:w w:val="85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on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Add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gri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t</w:t>
          </w:r>
          <w:r>
            <w:rPr>
              <w:b w:val="0"/>
              <w:bCs w:val="0"/>
              <w:color w:val="231F20"/>
              <w:spacing w:val="0"/>
              <w:w w:val="85"/>
            </w:rPr>
            <w:t>o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curren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an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al</w:t>
          </w:r>
          <w:r>
            <w:rPr>
              <w:b w:val="0"/>
              <w:bCs w:val="0"/>
              <w:color w:val="231F20"/>
              <w:spacing w:val="0"/>
              <w:w w:val="85"/>
            </w:rPr>
            <w:t>l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subsequen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graphs</w:t>
          </w:r>
          <w:r>
            <w:rPr>
              <w:b w:val="0"/>
              <w:bCs w:val="0"/>
              <w:color w:val="231F20"/>
              <w:spacing w:val="-2"/>
              <w:w w:val="82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</w:rPr>
            <w:t>n</w:t>
          </w:r>
          <w:r>
            <w:rPr>
              <w:b w:val="0"/>
              <w:bCs w:val="0"/>
              <w:color w:val="231F20"/>
              <w:spacing w:val="-5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curren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figure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ind w:right="0"/>
            <w:jc w:val="left"/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2"/>
              <w:w w:val="85"/>
            </w:rPr>
            <w:t>11.1.2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  <w:tab w:pos="9521" w:val="right" w:leader="none"/>
            </w:tabs>
            <w:spacing w:before="95"/>
            <w:ind w:right="0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hist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Generate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4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histogram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11.2.4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3"/>
            <w:tabs>
              <w:tab w:pos="5296" w:val="left" w:leader="none"/>
            </w:tabs>
            <w:spacing w:line="210" w:lineRule="exact" w:before="96"/>
            <w:ind w:left="5296" w:right="0" w:hanging="2007"/>
            <w:jc w:val="left"/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hold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23"/>
              <w:w w:val="85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off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</w:rPr>
            <w:t>Set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fla</w:t>
          </w:r>
          <w:r>
            <w:rPr>
              <w:b w:val="0"/>
              <w:bCs w:val="0"/>
              <w:color w:val="231F20"/>
              <w:spacing w:val="0"/>
              <w:w w:val="85"/>
            </w:rPr>
            <w:t>g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t</w:t>
          </w:r>
          <w:r>
            <w:rPr>
              <w:b w:val="0"/>
              <w:bCs w:val="0"/>
              <w:color w:val="231F20"/>
              <w:spacing w:val="0"/>
              <w:w w:val="85"/>
            </w:rPr>
            <w:t>o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eras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figur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0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content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befor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1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adding</w:t>
          </w:r>
          <w:r>
            <w:rPr>
              <w:b w:val="0"/>
              <w:bCs w:val="0"/>
              <w:color w:val="231F20"/>
              <w:spacing w:val="-2"/>
              <w:w w:val="83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ne</w:t>
          </w:r>
          <w:r>
            <w:rPr>
              <w:b w:val="0"/>
              <w:bCs w:val="0"/>
              <w:color w:val="231F20"/>
              <w:spacing w:val="0"/>
              <w:w w:val="85"/>
            </w:rPr>
            <w:t>w</w:t>
          </w:r>
          <w:r>
            <w:rPr>
              <w:b w:val="0"/>
              <w:bCs w:val="0"/>
              <w:color w:val="231F20"/>
              <w:spacing w:val="-1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informatio</w:t>
          </w:r>
          <w:r>
            <w:rPr>
              <w:b w:val="0"/>
              <w:bCs w:val="0"/>
              <w:color w:val="231F20"/>
              <w:spacing w:val="0"/>
              <w:w w:val="85"/>
            </w:rPr>
            <w:t>n</w:t>
          </w:r>
          <w:r>
            <w:rPr>
              <w:b w:val="0"/>
              <w:bCs w:val="0"/>
              <w:color w:val="231F20"/>
              <w:spacing w:val="-12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(th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12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defaul</w:t>
          </w:r>
          <w:r>
            <w:rPr>
              <w:b w:val="0"/>
              <w:bCs w:val="0"/>
              <w:color w:val="231F20"/>
              <w:spacing w:val="0"/>
              <w:w w:val="85"/>
            </w:rPr>
            <w:t>t</w:t>
          </w:r>
          <w:r>
            <w:rPr>
              <w:b w:val="0"/>
              <w:bCs w:val="0"/>
              <w:color w:val="231F20"/>
              <w:spacing w:val="-13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state)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ind w:right="0"/>
            <w:jc w:val="left"/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2"/>
              <w:w w:val="85"/>
            </w:rPr>
            <w:t>11.1.2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5"/>
            <w:tabs>
              <w:tab w:pos="10849" w:val="right" w:leader="none"/>
            </w:tabs>
            <w:ind w:right="0"/>
            <w:jc w:val="left"/>
            <w:rPr>
              <w:rFonts w:ascii="Palatino" w:hAnsi="Palatino" w:cs="Palatino" w:eastAsia="Palatino"/>
              <w:sz w:val="18"/>
              <w:szCs w:val="18"/>
            </w:rPr>
          </w:pPr>
          <w:hyperlink w:history="true" w:anchor="_TOC_250000">
            <w:r>
              <w:rPr>
                <w:b w:val="0"/>
                <w:bCs w:val="0"/>
                <w:color w:val="231F20"/>
                <w:spacing w:val="0"/>
                <w:w w:val="105"/>
              </w:rPr>
              <w:t>Special</w:t>
            </w:r>
            <w:r>
              <w:rPr>
                <w:b w:val="0"/>
                <w:bCs w:val="0"/>
                <w:color w:val="231F20"/>
                <w:spacing w:val="3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Characters,</w:t>
            </w:r>
            <w:r>
              <w:rPr>
                <w:b w:val="0"/>
                <w:bCs w:val="0"/>
                <w:color w:val="231F20"/>
                <w:spacing w:val="3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Reserved</w:t>
            </w:r>
            <w:r>
              <w:rPr>
                <w:b w:val="0"/>
                <w:bCs w:val="0"/>
                <w:color w:val="231F20"/>
                <w:spacing w:val="3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Words,</w:t>
            </w:r>
            <w:r>
              <w:rPr>
                <w:b w:val="0"/>
                <w:bCs w:val="0"/>
                <w:color w:val="231F20"/>
                <w:spacing w:val="3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and</w:t>
            </w:r>
            <w:r>
              <w:rPr>
                <w:b w:val="0"/>
                <w:bCs w:val="0"/>
                <w:color w:val="231F20"/>
                <w:spacing w:val="3"/>
                <w:w w:val="105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5"/>
              </w:rPr>
              <w:t>Functions—3-D</w:t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  <w:tab/>
            </w:r>
            <w:r>
              <w:rPr>
                <w:rFonts w:ascii="Palatino" w:hAnsi="Palatino" w:cs="Palatino" w:eastAsia="Palatino"/>
                <w:b/>
                <w:bCs/>
                <w:color w:val="231F20"/>
                <w:spacing w:val="0"/>
                <w:w w:val="105"/>
                <w:sz w:val="18"/>
                <w:szCs w:val="18"/>
              </w:rPr>
              <w:t>261</w:t>
            </w:r>
            <w:r>
              <w:rPr>
                <w:rFonts w:ascii="Palatino" w:hAnsi="Palatino" w:cs="Palatino" w:eastAsia="Palatino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hyperlink>
        </w:p>
      </w:sdtContent>
    </w:sdt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13831" w:bottom="6597" w:left="1660" w:right="1660"/>
        </w:sectPr>
      </w:pPr>
    </w:p>
    <w:p>
      <w:pPr>
        <w:tabs>
          <w:tab w:pos="5296" w:val="left" w:leader="none"/>
        </w:tabs>
        <w:spacing w:before="8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colormap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53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&lt;spec&gt;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Specifie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sequenc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color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35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681" w:space="40"/>
            <w:col w:w="3799"/>
          </w:cols>
        </w:sectPr>
      </w:pPr>
    </w:p>
    <w:p>
      <w:pPr>
        <w:spacing w:after="0" w:line="200" w:lineRule="exact"/>
        <w:rPr>
          <w:sz w:val="20"/>
          <w:szCs w:val="20"/>
        </w:rPr>
        <w:sectPr>
          <w:headerReference w:type="default" r:id="rId54"/>
          <w:type w:val="continuous"/>
          <w:pgSz w:w="15840" w:h="24480"/>
          <w:pgMar w:header="4828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1" w:lineRule="auto"/>
        <w:ind w:left="4010" w:right="366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-.463917pt;width:348.1pt;height:.1pt;mso-position-horizontal-relative:page;mso-position-vertical-relative:paragraph;z-index:-5064" coordorigin="5550,-9" coordsize="6962,2">
            <v:shape style="position:absolute;left:5550;top:-9;width:6962;height:2" coordorigin="5550,-9" coordsize="6962,0" path="m5550,-9l12512,-9e" filled="f" stroked="t" strokeweight=".750004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6022pt;width:348.1pt;height:.1pt;mso-position-horizontal-relative:page;mso-position-vertical-relative:paragraph;z-index:-5063" coordorigin="5550,246" coordsize="6962,2">
            <v:shape style="position:absolute;left:5550;top:246;width:6962;height:2" coordorigin="5550,246" coordsize="6962,0" path="m5550,246l12512,246e" filled="f" stroked="t" strokeweight=".750004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016" w:val="left" w:leader="none"/>
        </w:tabs>
        <w:spacing w:line="210" w:lineRule="exact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eras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figur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content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before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2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information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1" w:lineRule="auto"/>
        <w:ind w:left="619" w:right="176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5"/>
        <w:ind w:left="6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137" w:space="40"/>
            <w:col w:w="3343"/>
          </w:cols>
        </w:sectPr>
      </w:pPr>
    </w:p>
    <w:p>
      <w:pPr>
        <w:tabs>
          <w:tab w:pos="6016" w:val="left" w:leader="none"/>
          <w:tab w:pos="10241" w:val="right" w:leader="none"/>
        </w:tabs>
        <w:spacing w:before="95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legend(ca)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legen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016" w:val="left" w:leader="none"/>
        </w:tabs>
        <w:spacing w:line="210" w:lineRule="exact" w:before="96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loglog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bot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axe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scaled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2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logarithmically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70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048" w:space="40"/>
            <w:col w:w="3432"/>
          </w:cols>
        </w:sectPr>
      </w:pPr>
    </w:p>
    <w:p>
      <w:pPr>
        <w:tabs>
          <w:tab w:pos="6016" w:val="left" w:leader="none"/>
          <w:tab w:pos="10241" w:val="right" w:leader="none"/>
        </w:tabs>
        <w:spacing w:before="95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chart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plot(...)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polar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pola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016" w:val="left" w:leader="none"/>
        </w:tabs>
        <w:spacing w:line="210" w:lineRule="exact" w:before="96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semilogx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x-axi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scaled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2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logarithmically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</w:tabs>
        <w:spacing w:line="210" w:lineRule="exact" w:before="105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semilogy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y-axi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scaled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2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logarithmically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7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307"/>
        <w:ind w:left="7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11.2.4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056" w:space="40"/>
            <w:col w:w="3424"/>
          </w:cols>
        </w:sectPr>
      </w:pPr>
    </w:p>
    <w:p>
      <w:pPr>
        <w:tabs>
          <w:tab w:pos="6016" w:val="left" w:leader="none"/>
          <w:tab w:pos="10241" w:val="right" w:leader="none"/>
        </w:tabs>
        <w:spacing w:before="95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45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&lt;spec&gt;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Shade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accordin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specification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016" w:val="lef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subplot(plts,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6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Divide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windo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available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601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plotting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22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532" w:space="40"/>
            <w:col w:w="2948"/>
          </w:cols>
        </w:sectPr>
      </w:pPr>
    </w:p>
    <w:p>
      <w:pPr>
        <w:tabs>
          <w:tab w:pos="10241" w:val="right" w:leader="none"/>
        </w:tabs>
        <w:spacing w:before="97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6.140893pt;width:24.25pt;height:48.25pt;mso-position-horizontal-relative:page;mso-position-vertical-relative:paragraph;z-index:-5059" coordorigin="1768,123" coordsize="485,965">
            <v:group style="position:absolute;left:1892;top:485;width:238;height:239" coordorigin="1892,485" coordsize="238,239">
              <v:shape style="position:absolute;left:1892;top:485;width:238;height:239" coordorigin="1892,485" coordsize="238,239" path="m2130,605l2112,669,2064,713,2021,725,1996,723,1934,696,1897,646,1892,625,1893,598,1917,533,1964,495,2004,485,2028,487,2089,515,2124,568,2130,605xe" filled="f" stroked="t" strokeweight=".25pt" strokecolor="#231F20">
                <v:path arrowok="t"/>
              </v:shape>
            </v:group>
            <v:group style="position:absolute;left:1770;top:605;width:480;height:2" coordorigin="1770,605" coordsize="480,2">
              <v:shape style="position:absolute;left:1770;top:605;width:480;height:2" coordorigin="1770,605" coordsize="480,0" path="m1770,605l2250,605e" filled="f" stroked="t" strokeweight=".25pt" strokecolor="#231F20">
                <v:path arrowok="t"/>
              </v:shape>
            </v:group>
            <v:group style="position:absolute;left:2010;top:125;width:2;height:960" coordorigin="2010,125" coordsize="2,960">
              <v:shape style="position:absolute;left:2010;top:125;width:2;height:960" coordorigin="2010,125" coordsize="0,960" path="m2010,125l2010,108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140893pt;width:24.25pt;height:48.25pt;mso-position-horizontal-relative:page;mso-position-vertical-relative:paragraph;z-index:-5058" coordorigin="13588,123" coordsize="485,965">
            <v:group style="position:absolute;left:13712;top:485;width:238;height:239" coordorigin="13712,485" coordsize="238,239">
              <v:shape style="position:absolute;left:13712;top:485;width:238;height:239" coordorigin="13712,485" coordsize="238,239" path="m13950,605l13932,669,13884,713,13841,725,13816,723,13754,696,13717,646,13712,625,13713,598,13737,533,13784,495,13824,485,13848,487,13909,515,13944,568,13950,605xe" filled="f" stroked="t" strokeweight=".25pt" strokecolor="#231F20">
                <v:path arrowok="t"/>
              </v:shape>
            </v:group>
            <v:group style="position:absolute;left:13590;top:605;width:480;height:2" coordorigin="13590,605" coordsize="480,2">
              <v:shape style="position:absolute;left:13590;top:605;width:480;height:2" coordorigin="13590,605" coordsize="480,0" path="m13590,605l14070,605e" filled="f" stroked="t" strokeweight=".25pt" strokecolor="#231F20">
                <v:path arrowok="t"/>
              </v:shape>
            </v:group>
            <v:group style="position:absolute;left:13830;top:125;width:2;height:960" coordorigin="13830,125" coordsize="2,960">
              <v:shape style="position:absolute;left:13830;top:125;width:2;height:960" coordorigin="13830,125" coordsize="0,960" path="m13830,125l13830,108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text(x,y,{z,}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title(str)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titl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view(az,el)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angl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vie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xlabel(str)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labe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x-axis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ylabel(str)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labe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y-axis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  <w:tab w:pos="10241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zlabel(str)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labe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z-axis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Heading2"/>
        <w:spacing w:before="439"/>
        <w:ind w:left="3890" w:right="0"/>
        <w:jc w:val="left"/>
        <w:rPr>
          <w:b w:val="0"/>
          <w:bCs w:val="0"/>
        </w:rPr>
      </w:pPr>
      <w:bookmarkStart w:name="_TOC_250000" w:id="1"/>
      <w:r>
        <w:rPr>
          <w:color w:val="231F20"/>
          <w:spacing w:val="0"/>
          <w:w w:val="100"/>
        </w:rPr>
        <w:t>Special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9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8"/>
          <w:w w:val="100"/>
        </w:rPr>
        <w:t> </w:t>
      </w:r>
      <w:r>
        <w:rPr>
          <w:color w:val="231F20"/>
          <w:spacing w:val="0"/>
          <w:w w:val="100"/>
        </w:rPr>
        <w:t>Functions—3-D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41" w:lineRule="auto" w:before="275"/>
        <w:ind w:left="4010" w:right="1439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53.498993pt;margin-top:-14.080011pt;width:372.25pt;height:17.604pt;mso-position-horizontal-relative:page;mso-position-vertical-relative:paragraph;z-index:-5062" coordorigin="5070,-282" coordsize="7445,352">
            <v:shape style="position:absolute;left:5070;top:-282;width:422;height:351" type="#_x0000_t75">
              <v:imagedata r:id="rId55" o:title=""/>
            </v:shape>
            <v:group style="position:absolute;left:5490;top:65;width:7020;height:2" coordorigin="5490,65" coordsize="7020,2">
              <v:shape style="position:absolute;left:5490;top:65;width:7020;height:2" coordorigin="5490,65" coordsize="7020,0" path="m5490,65l12510,65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.5pt;margin-top:13.286002pt;width:347.865pt;height:.1pt;mso-position-horizontal-relative:page;mso-position-vertical-relative:paragraph;z-index:-5061" coordorigin="5550,266" coordsize="6957,2">
            <v:shape style="position:absolute;left:5550;top:266;width:6957;height:2" coordorigin="5550,266" coordsize="6957,0" path="m5550,266l12507,266e" filled="f" stroked="t" strokeweight=".750009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18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911pt;width:347.865pt;height:.1pt;mso-position-horizontal-relative:page;mso-position-vertical-relative:paragraph;z-index:-5060" coordorigin="5550,246" coordsize="6957,2">
            <v:shape style="position:absolute;left:5550;top:246;width:6957;height:2" coordorigin="5550,246" coordsize="6957,0" path="m5550,246l12507,246e" filled="f" stroked="t" strokeweight=".750009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495"/>
        <w:ind w:left="2758" w:right="171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7043" w:space="40"/>
            <w:col w:w="5437"/>
          </w:cols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alpha(x)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transparenc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barh3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horizonta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contour(xx,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contou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cylinder(n)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Construct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plai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cylinde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facets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ellipsoid(n)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Construct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plai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ellipsoi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facets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lightangle(az,el)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angl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ligh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source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angle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degrees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1" w:val="left" w:leader="none"/>
          <w:tab w:pos="9841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mes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6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399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3.336083pt;width:347.865pt;height:.1pt;mso-position-horizontal-relative:page;mso-position-vertical-relative:paragraph;z-index:-5057" coordorigin="4830,67" coordsize="6957,2">
            <v:shape style="position:absolute;left:4830;top:67;width:6957;height:2" coordorigin="4830,67" coordsize="6957,0" path="m4830,67l11787,67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461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961pt;width:347.865pt;height:.1pt;mso-position-horizontal-relative:page;mso-position-vertical-relative:paragraph;z-index:-5056" coordorigin="4830,246" coordsize="6957,2">
            <v:shape style="position:absolute;left:4830;top:246;width:6957;height:2" coordorigin="4830,246" coordsize="6957,0" path="m4830,246l11787,246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5461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meshc(xx,yy,zz)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mes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contour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46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belo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461" w:val="left" w:leader="none"/>
        </w:tabs>
        <w:spacing w:line="210" w:lineRule="exact"/>
        <w:ind w:left="5461" w:right="149" w:hanging="217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meshz(xx,yy,zz)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mes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vertical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extensions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208" w:right="243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874" w:space="40"/>
            <w:col w:w="3606"/>
          </w:cols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74" w:lineRule="auto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[rr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cc]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meshgrid(r,c)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905" w:val="right" w:leader="none"/>
        </w:tabs>
        <w:spacing w:before="115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Create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plai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4621" w:space="40"/>
            <w:col w:w="7859"/>
          </w:cols>
        </w:sectPr>
      </w:pPr>
    </w:p>
    <w:p>
      <w:pPr>
        <w:tabs>
          <w:tab w:pos="5461" w:val="left" w:leader="none"/>
          <w:tab w:pos="9566" w:val="right" w:leader="none"/>
        </w:tabs>
        <w:spacing w:before="79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pie3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chart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461" w:val="left" w:leader="none"/>
          <w:tab w:pos="9566" w:val="right" w:leader="none"/>
        </w:tabs>
        <w:spacing w:before="10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plot3(...)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461" w:val="left" w:leader="none"/>
          <w:tab w:pos="9566" w:val="right" w:leader="none"/>
        </w:tabs>
        <w:spacing w:before="10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sphere(n)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Exampl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functio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demonstrat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graphing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461" w:val="left" w:leader="none"/>
          <w:tab w:pos="9566" w:val="right" w:leader="none"/>
        </w:tabs>
        <w:spacing w:before="10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surf(xx,yy,zz)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461" w:val="left" w:leader="none"/>
          <w:tab w:pos="9566" w:val="right" w:leader="none"/>
        </w:tabs>
        <w:spacing w:before="10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surfc(xx,yy,zz)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combinatio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contou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461" w:val="left" w:leader="none"/>
        </w:tabs>
        <w:spacing w:before="10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waterfall(xx,yy,zz)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mes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surfac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vertical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46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extension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directio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only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06"/>
        <w:ind w:left="35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11.4.5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725" w:space="40"/>
            <w:col w:w="3755"/>
          </w:cols>
        </w:sectPr>
      </w:pP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88.375pt;margin-top:11.220154pt;width:24.25pt;height:48.25pt;mso-position-horizontal-relative:page;mso-position-vertical-relative:paragraph;z-index:-5054" coordorigin="1768,224" coordsize="485,965">
            <v:group style="position:absolute;left:1892;top:587;width:238;height:239" coordorigin="1892,587" coordsize="238,239">
              <v:shape style="position:absolute;left:1892;top:587;width:238;height:239" coordorigin="1892,587" coordsize="238,239" path="m2130,707l2112,771,2064,814,2021,826,1996,825,1934,798,1897,747,1892,727,1893,700,1917,635,1964,596,2004,587,2028,589,2089,617,2124,670,2130,707xe" filled="f" stroked="t" strokeweight=".25pt" strokecolor="#231F20">
                <v:path arrowok="t"/>
              </v:shape>
            </v:group>
            <v:group style="position:absolute;left:1770;top:707;width:480;height:2" coordorigin="1770,707" coordsize="480,2">
              <v:shape style="position:absolute;left:1770;top:707;width:480;height:2" coordorigin="1770,707" coordsize="480,0" path="m1770,707l2250,707e" filled="f" stroked="t" strokeweight=".25pt" strokecolor="#231F20">
                <v:path arrowok="t"/>
              </v:shape>
            </v:group>
            <v:group style="position:absolute;left:2010;top:227;width:2;height:960" coordorigin="2010,227" coordsize="2,960">
              <v:shape style="position:absolute;left:2010;top:227;width:2;height:960" coordorigin="2010,227" coordsize="0,960" path="m2010,227l2010,11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220154pt;width:24.25pt;height:48.25pt;mso-position-horizontal-relative:page;mso-position-vertical-relative:paragraph;z-index:-5053" coordorigin="13588,224" coordsize="485,965">
            <v:group style="position:absolute;left:13712;top:587;width:238;height:239" coordorigin="13712,587" coordsize="238,239">
              <v:shape style="position:absolute;left:13712;top:587;width:238;height:239" coordorigin="13712,587" coordsize="238,239" path="m13950,707l13932,771,13884,814,13841,826,13816,825,13754,798,13717,747,13712,727,13713,700,13737,635,13784,596,13824,587,13848,589,13909,617,13944,670,13950,707xe" filled="f" stroked="t" strokeweight=".25pt" strokecolor="#231F20">
                <v:path arrowok="t"/>
              </v:shape>
            </v:group>
            <v:group style="position:absolute;left:13590;top:707;width:480;height:2" coordorigin="13590,707" coordsize="480,2">
              <v:shape style="position:absolute;left:13590;top:707;width:480;height:2" coordorigin="13590,707" coordsize="480,0" path="m13590,707l14070,707e" filled="f" stroked="t" strokeweight=".25pt" strokecolor="#231F20">
                <v:path arrowok="t"/>
              </v:shape>
            </v:group>
            <v:group style="position:absolute;left:13830;top:227;width:2;height:960" coordorigin="13830,227" coordsize="2,960">
              <v:shape style="position:absolute;left:13830;top:227;width:2;height:960" coordorigin="13830,227" coordsize="0,960" path="m13830,227l13830,11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688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9056pt;width:372.25pt;height:17.604pt;mso-position-horizontal-relative:page;mso-position-vertical-relative:paragraph;z-index:-5055" coordorigin="4350,-556" coordsize="7445,352">
            <v:shape style="position:absolute;left:4350;top:-556;width:422;height:351" type="#_x0000_t75">
              <v:imagedata r:id="rId57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3067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3122" w:hanging="405"/>
        <w:jc w:val="left"/>
      </w:pP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2610" w:hanging="40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meshgrid(...)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accepts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edges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×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2795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2519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y-axis,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spacing w:line="260" w:lineRule="exact"/>
        <w:ind w:left="3770" w:right="2862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1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41"/>
        </w:numPr>
        <w:tabs>
          <w:tab w:pos="4489" w:val="left" w:leader="none"/>
          <w:tab w:pos="7251" w:val="left" w:leader="none"/>
          <w:tab w:pos="8557" w:val="left" w:leader="none"/>
        </w:tabs>
        <w:spacing w:line="260" w:lineRule="exact"/>
        <w:ind w:left="4490" w:right="1769" w:hanging="405"/>
        <w:jc w:val="left"/>
      </w:pP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available,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figure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number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41"/>
        </w:numPr>
        <w:tabs>
          <w:tab w:pos="4489" w:val="left" w:leader="none"/>
          <w:tab w:pos="8255" w:val="left" w:leader="none"/>
          <w:tab w:pos="9818" w:val="left" w:leader="none"/>
        </w:tabs>
        <w:spacing w:line="260" w:lineRule="exact"/>
        <w:ind w:left="4490" w:right="2131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beginning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script.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41"/>
        </w:numPr>
        <w:tabs>
          <w:tab w:pos="4489" w:val="left" w:leader="none"/>
          <w:tab w:pos="6983" w:val="left" w:leader="none"/>
          <w:tab w:pos="8453" w:val="left" w:leader="none"/>
          <w:tab w:pos="10815" w:val="left" w:leader="none"/>
        </w:tabs>
        <w:spacing w:line="260" w:lineRule="exact"/>
        <w:ind w:left="4490" w:right="1704" w:hanging="405"/>
        <w:jc w:val="left"/>
      </w:pP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variable.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41"/>
        </w:numPr>
        <w:tabs>
          <w:tab w:pos="4487" w:val="left" w:leader="none"/>
          <w:tab w:pos="7837" w:val="left" w:leader="none"/>
          <w:tab w:pos="10846" w:val="left" w:leader="none"/>
        </w:tabs>
        <w:spacing w:line="260" w:lineRule="exact"/>
        <w:ind w:left="4490" w:right="1672" w:hanging="405"/>
        <w:jc w:val="left"/>
      </w:pP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simples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surfac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obtaine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definin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each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point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41"/>
        </w:numPr>
        <w:tabs>
          <w:tab w:pos="4489" w:val="left" w:leader="none"/>
          <w:tab w:pos="9424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two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274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independent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around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sphere.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41"/>
        </w:numPr>
        <w:tabs>
          <w:tab w:pos="4489" w:val="left" w:leader="none"/>
          <w:tab w:pos="6484" w:val="left" w:leader="none"/>
          <w:tab w:pos="10021" w:val="left" w:leader="none"/>
        </w:tabs>
        <w:spacing w:line="260" w:lineRule="exact"/>
        <w:ind w:left="4489" w:right="1915" w:hanging="405"/>
        <w:jc w:val="left"/>
      </w:pPr>
      <w:r>
        <w:rPr/>
        <w:pict>
          <v:group style="position:absolute;margin-left:253.498993pt;margin-top:35.23811pt;width:372.25pt;height:17.604pt;mso-position-horizontal-relative:page;mso-position-vertical-relative:paragraph;z-index:-5052" coordorigin="5070,705" coordsize="7445,352">
            <v:shape style="position:absolute;left:5070;top:705;width:422;height:351" type="#_x0000_t75">
              <v:imagedata r:id="rId59" o:title=""/>
            </v:shape>
            <v:group style="position:absolute;left:5490;top:1052;width:7020;height:2" coordorigin="5490,1052" coordsize="7020,2">
              <v:shape style="position:absolute;left:5490;top:1052;width:7020;height:2" coordorigin="5490,1052" coordsize="7020,0" path="m5490,1052l12510,105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about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2"/>
        </w:numPr>
        <w:tabs>
          <w:tab w:pos="4489" w:val="left" w:leader="none"/>
        </w:tabs>
        <w:spacing w:line="260" w:lineRule="exact"/>
        <w:ind w:left="4490" w:right="1708" w:hanging="405"/>
        <w:jc w:val="left"/>
      </w:pPr>
      <w:r>
        <w:rPr/>
        <w:pict>
          <v:group style="position:absolute;margin-left:88.375pt;margin-top:18.417028pt;width:24.25pt;height:48.25pt;mso-position-horizontal-relative:page;mso-position-vertical-relative:paragraph;z-index:-5051" coordorigin="1768,368" coordsize="485,965">
            <v:group style="position:absolute;left:1892;top:731;width:238;height:239" coordorigin="1892,731" coordsize="238,239">
              <v:shape style="position:absolute;left:1892;top:731;width:238;height:239" coordorigin="1892,731" coordsize="238,239" path="m2130,851l2112,915,2064,958,2021,970,1996,969,1934,942,1897,891,1892,871,1893,844,1917,779,1964,740,2004,731,2028,733,2089,761,2124,814,2130,851xe" filled="f" stroked="t" strokeweight=".25pt" strokecolor="#231F20">
                <v:path arrowok="t"/>
              </v:shape>
            </v:group>
            <v:group style="position:absolute;left:1770;top:851;width:480;height:2" coordorigin="1770,851" coordsize="480,2">
              <v:shape style="position:absolute;left:1770;top:851;width:480;height:2" coordorigin="1770,851" coordsize="480,0" path="m1770,851l2250,851e" filled="f" stroked="t" strokeweight=".25pt" strokecolor="#231F20">
                <v:path arrowok="t"/>
              </v:shape>
            </v:group>
            <v:group style="position:absolute;left:2010;top:371;width:2;height:960" coordorigin="2010,371" coordsize="2,960">
              <v:shape style="position:absolute;left:2010;top:371;width:2;height:960" coordorigin="2010,371" coordsize="0,960" path="m2010,371l2010,13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417028pt;width:24.25pt;height:48.25pt;mso-position-horizontal-relative:page;mso-position-vertical-relative:paragraph;z-index:-5050" coordorigin="13588,368" coordsize="485,965">
            <v:group style="position:absolute;left:13712;top:731;width:238;height:239" coordorigin="13712,731" coordsize="238,239">
              <v:shape style="position:absolute;left:13712;top:731;width:238;height:239" coordorigin="13712,731" coordsize="238,239" path="m13950,851l13932,915,13884,958,13841,970,13816,969,13754,942,13717,891,13712,871,13713,844,13737,779,13784,740,13824,731,13848,733,13909,761,13944,814,13950,851xe" filled="f" stroked="t" strokeweight=".25pt" strokecolor="#231F20">
                <v:path arrowok="t"/>
              </v:shape>
            </v:group>
            <v:group style="position:absolute;left:13590;top:851;width:480;height:2" coordorigin="13590,851" coordsize="480,2">
              <v:shape style="position:absolute;left:13590;top:851;width:480;height:2" coordorigin="13590,851" coordsize="480,0" path="m13590,851l14070,851e" filled="f" stroked="t" strokeweight=".25pt" strokecolor="#231F20">
                <v:path arrowok="t"/>
              </v:shape>
            </v:group>
            <v:group style="position:absolute;left:13830;top:371;width:2;height:960" coordorigin="13830,371" coordsize="2,960">
              <v:shape style="position:absolute;left:13830;top:371;width:2;height:960" coordorigin="13830,371" coordsize="0,960" path="m13830,371l13830,13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axes.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−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Subsequent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etc.,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2"/>
        </w:numPr>
        <w:tabs>
          <w:tab w:pos="4489" w:val="left" w:leader="none"/>
        </w:tabs>
        <w:spacing w:line="260" w:lineRule="exact"/>
        <w:ind w:left="4490" w:right="1818" w:hanging="405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thisPlo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41" w:right="0"/>
        <w:jc w:val="center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Display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graph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titled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'Logarithmic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Growth',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logarithms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equation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magnitudes,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2"/>
        </w:numPr>
        <w:tabs>
          <w:tab w:pos="4489" w:val="left" w:leader="none"/>
        </w:tabs>
        <w:spacing w:line="260" w:lineRule="exact"/>
        <w:ind w:left="4490" w:right="1971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sineGraph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[start,stop]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specifically: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3"/>
        </w:numPr>
        <w:tabs>
          <w:tab w:pos="4750" w:val="left" w:leader="none"/>
        </w:tabs>
        <w:spacing w:line="260" w:lineRule="exact"/>
        <w:ind w:left="4750" w:right="1842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43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1"/>
          <w:w w:val="100"/>
        </w:rPr>
        <w:t>—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31" w:right="4421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5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4"/>
        </w:numPr>
        <w:tabs>
          <w:tab w:pos="4030" w:val="left" w:leader="none"/>
        </w:tabs>
        <w:spacing w:line="260" w:lineRule="exact"/>
        <w:ind w:left="4030" w:right="2517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44"/>
        </w:numPr>
        <w:tabs>
          <w:tab w:pos="4030" w:val="left" w:leader="none"/>
        </w:tabs>
        <w:spacing w:line="260" w:lineRule="exact"/>
        <w:ind w:left="4030" w:right="2545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add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legend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title—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Multiple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graphs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—and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label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axes.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different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color.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44"/>
        </w:numPr>
        <w:tabs>
          <w:tab w:pos="4030" w:val="left" w:leader="none"/>
        </w:tabs>
        <w:spacing w:line="271" w:lineRule="exact"/>
        <w:ind w:left="4030" w:right="0" w:hanging="260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25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69"/>
        <w:ind w:left="3770" w:right="2237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intervals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1"/>
          <w:szCs w:val="21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[0,2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1"/>
          <w:szCs w:val="21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[0,4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1"/>
          <w:szCs w:val="21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[0,16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1"/>
          <w:szCs w:val="21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2"/>
        </w:numPr>
        <w:tabs>
          <w:tab w:pos="3769" w:val="left" w:leader="none"/>
        </w:tabs>
        <w:spacing w:line="260" w:lineRule="exact"/>
        <w:ind w:left="3770" w:right="3065" w:hanging="405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side-by-side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subplot(...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'X-axis',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'Y-axis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etc.)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42"/>
        </w:numPr>
        <w:tabs>
          <w:tab w:pos="4030" w:val="left" w:leader="none"/>
        </w:tabs>
        <w:spacing w:line="271" w:lineRule="exact"/>
        <w:ind w:left="403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lef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side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f(x,y)=x^2*cos(y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range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40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-5: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-5: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usin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nam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'Usin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Mesh'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42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0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42"/>
        </w:numPr>
        <w:tabs>
          <w:tab w:pos="3769" w:val="left" w:leader="none"/>
        </w:tabs>
        <w:spacing w:line="260" w:lineRule="exact" w:before="89"/>
        <w:ind w:left="3770" w:right="2498" w:hanging="405"/>
        <w:jc w:val="left"/>
      </w:pPr>
      <w:r>
        <w:rPr/>
        <w:pict>
          <v:group style="position:absolute;margin-left:88.375pt;margin-top:22.601831pt;width:24.25pt;height:48.25pt;mso-position-horizontal-relative:page;mso-position-vertical-relative:paragraph;z-index:-5049" coordorigin="1768,452" coordsize="485,965">
            <v:group style="position:absolute;left:1892;top:815;width:238;height:239" coordorigin="1892,815" coordsize="238,239">
              <v:shape style="position:absolute;left:1892;top:815;width:238;height:239" coordorigin="1892,815" coordsize="238,239" path="m2130,935l2112,998,2064,1042,2021,1054,1996,1052,1934,1026,1897,975,1892,954,1893,928,1917,863,1964,824,2004,815,2028,817,2089,845,2124,898,2130,935xe" filled="f" stroked="t" strokeweight=".25pt" strokecolor="#231F20">
                <v:path arrowok="t"/>
              </v:shape>
            </v:group>
            <v:group style="position:absolute;left:1770;top:935;width:480;height:2" coordorigin="1770,935" coordsize="480,2">
              <v:shape style="position:absolute;left:1770;top:935;width:480;height:2" coordorigin="1770,935" coordsize="480,0" path="m1770,935l2250,935e" filled="f" stroked="t" strokeweight=".25pt" strokecolor="#231F20">
                <v:path arrowok="t"/>
              </v:shape>
            </v:group>
            <v:group style="position:absolute;left:2010;top:455;width:2;height:960" coordorigin="2010,455" coordsize="2,960">
              <v:shape style="position:absolute;left:2010;top:455;width:2;height:960" coordorigin="2010,455" coordsize="0,960" path="m2010,455l2010,14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601831pt;width:24.25pt;height:48.25pt;mso-position-horizontal-relative:page;mso-position-vertical-relative:paragraph;z-index:-5048" coordorigin="13588,452" coordsize="485,965">
            <v:group style="position:absolute;left:13712;top:815;width:238;height:239" coordorigin="13712,815" coordsize="238,239">
              <v:shape style="position:absolute;left:13712;top:815;width:238;height:239" coordorigin="13712,815" coordsize="238,239" path="m13950,935l13932,998,13884,1042,13841,1054,13816,1052,13754,1026,13717,975,13712,954,13713,928,13737,863,13784,824,13824,815,13848,817,13909,845,13944,898,13950,935xe" filled="f" stroked="t" strokeweight=".25pt" strokecolor="#231F20">
                <v:path arrowok="t"/>
              </v:shape>
            </v:group>
            <v:group style="position:absolute;left:13590;top:935;width:480;height:2" coordorigin="13590,935" coordsize="480,2">
              <v:shape style="position:absolute;left:13590;top:935;width:480;height:2" coordorigin="13590,935" coordsize="480,0" path="m13590,935l14070,935e" filled="f" stroked="t" strokeweight=".25pt" strokecolor="#231F20">
                <v:path arrowok="t"/>
              </v:shape>
            </v:group>
            <v:group style="position:absolute;left:13830;top:455;width:2;height:960" coordorigin="13830,455" coordsize="2,960">
              <v:shape style="position:absolute;left:13830;top:455;width:2;height:960" coordorigin="13830,455" coordsize="0,960" path="m13830,455l13830,14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Georgia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Campanile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ridiculously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tall.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1/(x^2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y^2)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Campanile.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770" w:right="2407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&lt;=.75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increment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.05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range.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domain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runs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300.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image.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2"/>
        </w:numPr>
        <w:tabs>
          <w:tab w:pos="3769" w:val="left" w:leader="none"/>
        </w:tabs>
        <w:spacing w:line="260" w:lineRule="exact"/>
        <w:ind w:left="3770" w:right="2392" w:hanging="403"/>
        <w:jc w:val="left"/>
      </w:pP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'data.csv'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respectively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Create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spreadSheetPlo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vs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Titl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'spreadSheetPlot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labe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like: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83" w:right="12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95.535211pt;height:135.66pt;mso-position-horizontal-relative:char;mso-position-vertical-relative:line" type="#_x0000_t75">
            <v:imagedata r:id="rId6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60"/>
          <w:footerReference w:type="default" r:id="rId61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2"/>
        </w:numPr>
        <w:tabs>
          <w:tab w:pos="4489" w:val="left" w:leader="none"/>
        </w:tabs>
        <w:spacing w:line="260" w:lineRule="exact"/>
        <w:ind w:left="4490" w:right="167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February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Valentine.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lucky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carefully,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broken.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2391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1709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[xx,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yy]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(0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0.05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(0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0.05).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17" w:lineRule="auto" w:before="38"/>
        <w:ind w:left="4750" w:right="3677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c=[0.1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0.9*(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-abs(xx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))/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cos(xx)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5"/>
        <w:ind w:left="0" w:right="138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sin(xx)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67"/>
        <w:ind w:left="4736" w:right="427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(-2)*aa.^3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(3/2)*c.^2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1"/>
          <w:numId w:val="42"/>
        </w:numPr>
        <w:tabs>
          <w:tab w:pos="4750" w:val="left" w:leader="none"/>
        </w:tabs>
        <w:spacing w:line="260" w:lineRule="exact" w:before="1"/>
        <w:ind w:left="4750" w:right="261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against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interpolated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colors.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2"/>
        </w:numPr>
        <w:tabs>
          <w:tab w:pos="4489" w:val="left" w:leader="none"/>
        </w:tabs>
        <w:spacing w:line="260" w:lineRule="exact"/>
        <w:ind w:left="4490" w:right="1726" w:hanging="405"/>
        <w:jc w:val="left"/>
      </w:pPr>
      <w:r>
        <w:rPr/>
        <w:pict>
          <v:group style="position:absolute;margin-left:88.375pt;margin-top:20.152197pt;width:24.25pt;height:48.25pt;mso-position-horizontal-relative:page;mso-position-vertical-relative:paragraph;z-index:-5047" coordorigin="1768,403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49,2064,993,2021,1005,1996,1003,1934,977,1897,926,1892,905,1893,879,1917,814,1964,775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52197pt;width:24.25pt;height:48.25pt;mso-position-horizontal-relative:page;mso-position-vertical-relative:paragraph;z-index:-5046" coordorigin="13588,403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49,13884,993,13841,1005,13816,1003,13754,977,13717,926,13712,905,13713,879,13737,814,13784,775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plotRotation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subplot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b w:val="0"/>
          <w:bCs w:val="0"/>
          <w:color w:val="231F20"/>
          <w:spacing w:val="0"/>
          <w:w w:val="100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1715" w:hanging="260"/>
        <w:jc w:val="left"/>
      </w:pP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view(0,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plot3()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42"/>
        </w:numPr>
        <w:tabs>
          <w:tab w:pos="4750" w:val="left" w:leader="none"/>
        </w:tabs>
        <w:spacing w:line="260" w:lineRule="exact"/>
        <w:ind w:left="4750" w:right="1931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around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x-axis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flat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shading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square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axis,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titled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mesh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42"/>
        </w:numPr>
        <w:tabs>
          <w:tab w:pos="4750" w:val="left" w:leader="none"/>
        </w:tabs>
        <w:spacing w:line="271" w:lineRule="exact"/>
        <w:ind w:left="475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rotated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around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z-axis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shading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square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axis,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titled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about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490" w:right="1718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polar-to-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Cartesian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63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5045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5044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504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504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5041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64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5183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5182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5181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5180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5179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4782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4781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4780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4779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4778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9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9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9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9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9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9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8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8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8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8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51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50.224854pt;width:249.647084pt;height:9.5pt;mso-position-horizontal-relative:page;mso-position-vertical-relative:page;z-index:-5000" type="#_x0000_t202" filled="f" stroked="f">
          <v:textbox inset="0,0,0,0">
            <w:txbxContent>
              <w:p>
                <w:pPr>
                  <w:spacing w:line="1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-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06/02/12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8:09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50.224854pt;width:21.592287pt;height:9.5pt;mso-position-horizontal-relative:page;mso-position-vertical-relative:page;z-index:-4999" type="#_x0000_t202" filled="f" stroked="f">
          <v:textbox inset="0,0,0,0">
            <w:txbxContent>
              <w:p>
                <w:pPr>
                  <w:spacing w:line="1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9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9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9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9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9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9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9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9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9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9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9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9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8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8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8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8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8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8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8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8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8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8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8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8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7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7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7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7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7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7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7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7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7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7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7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7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7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7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7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7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7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77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77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77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77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77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77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77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77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76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76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7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7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76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76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76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76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76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76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75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47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7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8:07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1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1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1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1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1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1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1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1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1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1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1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1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0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0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0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0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0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0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0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0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0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0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50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M11_SMIT8708_03_SE_C11.indd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5:16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0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decimal"/>
      <w:lvlText w:val="%2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■"/>
      <w:lvlJc w:val="left"/>
      <w:pPr>
        <w:ind w:hanging="328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8">
    <w:multiLevelType w:val="hybridMultilevel"/>
    <w:lvl w:ilvl="0">
      <w:start w:val="20"/>
      <w:numFmt w:val="decimal"/>
      <w:lvlText w:val="%1."/>
      <w:lvlJc w:val="left"/>
      <w:pPr>
        <w:ind w:hanging="867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7">
    <w:multiLevelType w:val="hybridMultilevel"/>
    <w:lvl w:ilvl="0">
      <w:start w:val="8"/>
      <w:numFmt w:val="decimal"/>
      <w:lvlText w:val="%1."/>
      <w:lvlJc w:val="left"/>
      <w:pPr>
        <w:ind w:hanging="771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hanging="480"/>
        <w:jc w:val="left"/>
      </w:pPr>
      <w:rPr>
        <w:rFonts w:hint="default" w:ascii="Times New Roman" w:hAnsi="Times New Roman" w:eastAsia="Times New Roman"/>
        <w:color w:val="231F20"/>
        <w:w w:val="111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1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7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263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4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8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decimal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1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■"/>
      <w:lvlJc w:val="left"/>
      <w:pPr>
        <w:ind w:hanging="328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8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3"/>
      <w:numFmt w:val="decimal"/>
      <w:lvlText w:val="%2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8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9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1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1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1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hanging="5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7"/>
        <w:jc w:val="left"/>
      </w:pPr>
      <w:rPr>
        <w:rFonts w:hint="default" w:ascii="GillSans-UltraBold" w:hAnsi="GillSans-UltraBold" w:eastAsia="GillSans-UltraBold"/>
        <w:b/>
        <w:bCs/>
        <w:color w:val="231F20"/>
        <w:w w:val="64"/>
        <w:sz w:val="19"/>
        <w:szCs w:val="19"/>
      </w:rPr>
    </w:lvl>
    <w:lvl w:ilvl="2">
      <w:start w:val="1"/>
      <w:numFmt w:val="decimal"/>
      <w:lvlText w:val="%1.%2.%3"/>
      <w:lvlJc w:val="left"/>
      <w:pPr>
        <w:ind w:hanging="545"/>
        <w:jc w:val="left"/>
      </w:pPr>
      <w:rPr>
        <w:rFonts w:hint="default" w:ascii="Times New Roman" w:hAnsi="Times New Roman" w:eastAsia="Times New Roman"/>
        <w:color w:val="231F20"/>
        <w:spacing w:val="-2"/>
        <w:w w:val="97"/>
        <w:sz w:val="19"/>
        <w:szCs w:val="19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4">
    <w:abstractNumId w:val="43"/>
  </w:num>
  <w:num w:numId="41">
    <w:abstractNumId w:val="40"/>
  </w:num>
  <w:num w:numId="40">
    <w:abstractNumId w:val="39"/>
  </w:num>
  <w:num w:numId="37">
    <w:abstractNumId w:val="36"/>
  </w:num>
  <w:num w:numId="29">
    <w:abstractNumId w:val="28"/>
  </w:num>
  <w:num w:numId="27">
    <w:abstractNumId w:val="26"/>
  </w:num>
  <w:num w:numId="21">
    <w:abstractNumId w:val="20"/>
  </w:num>
  <w:num w:numId="15">
    <w:abstractNumId w:val="14"/>
  </w:num>
  <w:num w:numId="6">
    <w:abstractNumId w:val="5"/>
  </w:num>
  <w:num w:numId="43">
    <w:abstractNumId w:val="42"/>
  </w:num>
  <w:num w:numId="42">
    <w:abstractNumId w:val="41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86"/>
      <w:ind w:left="150"/>
    </w:pPr>
    <w:rPr>
      <w:rFonts w:ascii="Arial" w:hAnsi="Arial" w:eastAsia="Arial"/>
      <w:sz w:val="19"/>
      <w:szCs w:val="19"/>
    </w:rPr>
  </w:style>
  <w:style w:styleId="TOC2" w:type="paragraph">
    <w:name w:val="TOC 2"/>
    <w:basedOn w:val="Normal"/>
    <w:uiPriority w:val="1"/>
    <w:qFormat/>
    <w:pPr>
      <w:spacing w:before="86"/>
      <w:ind w:left="372"/>
    </w:pPr>
    <w:rPr>
      <w:rFonts w:ascii="Arial" w:hAnsi="Arial" w:eastAsia="Arial"/>
      <w:sz w:val="19"/>
      <w:szCs w:val="19"/>
    </w:rPr>
  </w:style>
  <w:style w:styleId="TOC3" w:type="paragraph">
    <w:name w:val="TOC 3"/>
    <w:basedOn w:val="Normal"/>
    <w:uiPriority w:val="1"/>
    <w:qFormat/>
    <w:pPr>
      <w:spacing w:before="86"/>
      <w:ind w:left="3290"/>
    </w:pPr>
    <w:rPr>
      <w:rFonts w:ascii="Arial" w:hAnsi="Arial" w:eastAsia="Arial"/>
      <w:sz w:val="19"/>
      <w:szCs w:val="19"/>
    </w:rPr>
  </w:style>
  <w:style w:styleId="TOC4" w:type="paragraph">
    <w:name w:val="TOC 4"/>
    <w:basedOn w:val="Normal"/>
    <w:uiPriority w:val="1"/>
    <w:qFormat/>
    <w:pPr>
      <w:spacing w:before="86"/>
      <w:ind w:left="3290"/>
    </w:pPr>
    <w:rPr>
      <w:rFonts w:ascii="Arial" w:hAnsi="Arial" w:eastAsia="Arial"/>
      <w:b/>
      <w:bCs/>
      <w:i/>
    </w:rPr>
  </w:style>
  <w:style w:styleId="TOC5" w:type="paragraph">
    <w:name w:val="TOC 5"/>
    <w:basedOn w:val="Normal"/>
    <w:uiPriority w:val="1"/>
    <w:qFormat/>
    <w:pPr>
      <w:spacing w:before="411"/>
      <w:ind w:left="3890"/>
    </w:pPr>
    <w:rPr>
      <w:rFonts w:ascii="Times New Roman" w:hAnsi="Times New Roman" w:eastAsia="Times New Roman"/>
      <w:sz w:val="20"/>
      <w:szCs w:val="20"/>
    </w:rPr>
  </w:style>
  <w:style w:styleId="TOC6" w:type="paragraph">
    <w:name w:val="TOC 6"/>
    <w:basedOn w:val="Normal"/>
    <w:uiPriority w:val="1"/>
    <w:qFormat/>
    <w:pPr>
      <w:ind w:left="5296"/>
    </w:pPr>
    <w:rPr>
      <w:rFonts w:ascii="Arial" w:hAnsi="Arial" w:eastAsia="Arial"/>
      <w:sz w:val="19"/>
      <w:szCs w:val="19"/>
    </w:rPr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4246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17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531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811" w:hanging="642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4.jp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image" Target="media/image5.jpg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image" Target="media/image6.jpg"/><Relationship Id="rId25" Type="http://schemas.openxmlformats.org/officeDocument/2006/relationships/header" Target="header14.xml"/><Relationship Id="rId26" Type="http://schemas.openxmlformats.org/officeDocument/2006/relationships/image" Target="media/image7.jpg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image" Target="media/image8.jpg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image" Target="media/image9.jpg"/><Relationship Id="rId34" Type="http://schemas.openxmlformats.org/officeDocument/2006/relationships/header" Target="header20.xml"/><Relationship Id="rId35" Type="http://schemas.openxmlformats.org/officeDocument/2006/relationships/image" Target="media/image10.jpg"/><Relationship Id="rId36" Type="http://schemas.openxmlformats.org/officeDocument/2006/relationships/header" Target="header21.xml"/><Relationship Id="rId37" Type="http://schemas.openxmlformats.org/officeDocument/2006/relationships/header" Target="header22.xml"/><Relationship Id="rId38" Type="http://schemas.openxmlformats.org/officeDocument/2006/relationships/image" Target="media/image11.jpg"/><Relationship Id="rId39" Type="http://schemas.openxmlformats.org/officeDocument/2006/relationships/header" Target="header23.xml"/><Relationship Id="rId40" Type="http://schemas.openxmlformats.org/officeDocument/2006/relationships/header" Target="header24.xml"/><Relationship Id="rId41" Type="http://schemas.openxmlformats.org/officeDocument/2006/relationships/image" Target="media/image12.jpg"/><Relationship Id="rId42" Type="http://schemas.openxmlformats.org/officeDocument/2006/relationships/header" Target="header25.xml"/><Relationship Id="rId43" Type="http://schemas.openxmlformats.org/officeDocument/2006/relationships/header" Target="header26.xml"/><Relationship Id="rId44" Type="http://schemas.openxmlformats.org/officeDocument/2006/relationships/image" Target="media/image13.jpg"/><Relationship Id="rId45" Type="http://schemas.openxmlformats.org/officeDocument/2006/relationships/image" Target="media/image14.jpg"/><Relationship Id="rId46" Type="http://schemas.openxmlformats.org/officeDocument/2006/relationships/image" Target="media/image15.jpg"/><Relationship Id="rId47" Type="http://schemas.openxmlformats.org/officeDocument/2006/relationships/header" Target="header27.xml"/><Relationship Id="rId48" Type="http://schemas.openxmlformats.org/officeDocument/2006/relationships/header" Target="header28.xml"/><Relationship Id="rId49" Type="http://schemas.openxmlformats.org/officeDocument/2006/relationships/header" Target="header29.xml"/><Relationship Id="rId50" Type="http://schemas.openxmlformats.org/officeDocument/2006/relationships/image" Target="media/image16.jpg"/><Relationship Id="rId51" Type="http://schemas.openxmlformats.org/officeDocument/2006/relationships/header" Target="header30.xml"/><Relationship Id="rId52" Type="http://schemas.openxmlformats.org/officeDocument/2006/relationships/image" Target="media/image17.jpg"/><Relationship Id="rId53" Type="http://schemas.openxmlformats.org/officeDocument/2006/relationships/image" Target="media/image18.jpg"/><Relationship Id="rId54" Type="http://schemas.openxmlformats.org/officeDocument/2006/relationships/header" Target="header31.xml"/><Relationship Id="rId55" Type="http://schemas.openxmlformats.org/officeDocument/2006/relationships/image" Target="media/image19.jpg"/><Relationship Id="rId56" Type="http://schemas.openxmlformats.org/officeDocument/2006/relationships/header" Target="header32.xml"/><Relationship Id="rId57" Type="http://schemas.openxmlformats.org/officeDocument/2006/relationships/image" Target="media/image20.jpg"/><Relationship Id="rId58" Type="http://schemas.openxmlformats.org/officeDocument/2006/relationships/header" Target="header33.xml"/><Relationship Id="rId59" Type="http://schemas.openxmlformats.org/officeDocument/2006/relationships/image" Target="media/image21.jpg"/><Relationship Id="rId60" Type="http://schemas.openxmlformats.org/officeDocument/2006/relationships/header" Target="header34.xml"/><Relationship Id="rId61" Type="http://schemas.openxmlformats.org/officeDocument/2006/relationships/footer" Target="footer2.xml"/><Relationship Id="rId62" Type="http://schemas.openxmlformats.org/officeDocument/2006/relationships/image" Target="media/image22.jpg"/><Relationship Id="rId63" Type="http://schemas.openxmlformats.org/officeDocument/2006/relationships/header" Target="header35.xml"/><Relationship Id="rId64" Type="http://schemas.openxmlformats.org/officeDocument/2006/relationships/header" Target="header36.xm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2014-10-30T15:42:42Z</dcterms:created>
  <dcterms:modified xsi:type="dcterms:W3CDTF">2014-10-30T15:42:42Z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2012-02-06T00:00:00Z</vt:filetime>
  </property>
  <property fmtid="{D5CDD505-2E9C-101B-9397-08002B2CF9AE}" pid="3" name="LastSaved">
    <vt:filetime>2014-10-30T00:00:00Z</vt:filetime>
  </property>
</Properties>
</file>