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.xml" ContentType="application/vnd.openxmlformats-officedocument.wordprocessingml.footer+xml"/>
  <Override PartName="/word/header2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395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Matrices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tabs>
          <w:tab w:pos="3973" w:val="left" w:leader="none"/>
        </w:tabs>
        <w:spacing w:before="42"/>
        <w:ind w:left="2395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49"/>
          <w:w w:val="95"/>
          <w:sz w:val="24"/>
          <w:szCs w:val="24"/>
        </w:rPr>
        <w:t>CHAPTE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68"/>
          <w:w w:val="95"/>
          <w:sz w:val="36"/>
          <w:szCs w:val="36"/>
        </w:rPr>
        <w:t>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36"/>
          <w:szCs w:val="36"/>
        </w:rPr>
        <w:t>2</w:t>
      </w:r>
      <w:r>
        <w:rPr>
          <w:rFonts w:ascii="Times New Roman" w:hAnsi="Times New Roman" w:cs="Times New Roman" w:eastAsia="Times New Roman"/>
          <w:b/>
          <w:bCs/>
          <w:color w:val="231F20"/>
          <w:spacing w:val="-18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4361" w:space="1810"/>
            <w:col w:w="6349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left="2390" w:right="0"/>
        <w:jc w:val="left"/>
        <w:rPr>
          <w:b w:val="0"/>
          <w:bCs w:val="0"/>
        </w:rPr>
      </w:pPr>
      <w:r>
        <w:rPr/>
        <w:pict>
          <v:group style="position:absolute;margin-left:130.5pt;margin-top:-133.718872pt;width:540pt;height:117.72pt;mso-position-horizontal-relative:page;mso-position-vertical-relative:paragraph;z-index:-2843" coordorigin="2610,-2674" coordsize="10800,2354">
            <v:shape style="position:absolute;left:3624;top:-2480;width:9786;height:2160" type="#_x0000_t75">
              <v:imagedata r:id="rId7" o:title=""/>
            </v:shape>
            <v:shape style="position:absolute;left:2610;top:-2480;width:1240;height:2160" type="#_x0000_t75">
              <v:imagedata r:id="rId8" o:title=""/>
            </v:shape>
            <v:group style="position:absolute;left:9992;top:-1516;width:3;height:2" coordorigin="9992,-1516" coordsize="3,2">
              <v:shape style="position:absolute;left:9992;top:-1516;width:3;height:2" coordorigin="9992,-1516" coordsize="3,0" path="m9992,-1516l9994,-1516e" filled="f" stroked="t" strokeweight=".307pt" strokecolor="#231F20">
                <v:path arrowok="t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9843,-2176l12500,-2176,12500,-2664,9843,-2664,9843,-2176xe" filled="t" fillcolor="#FFFFFF" stroked="f">
                <v:path arrowok="t"/>
                <v:fill type="solid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12500,-2664l9843,-2664,9843,-2176,12500,-2176,12500,-2664x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94.928009pt;margin-top:-55.778877pt;width:131.976pt;height:516.816013pt;mso-position-horizontal-relative:page;mso-position-vertical-relative:paragraph;z-index:-284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6061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line="280" w:lineRule="exact" w:before="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left="573" w:right="503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12.1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28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Concept: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4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Behavioral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Abstraction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7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12.2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7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Matrix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Operations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12.2.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8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5"/>
                            <w:w w:val="95"/>
                            <w:sz w:val="19"/>
                            <w:szCs w:val="19"/>
                          </w:rPr>
                          <w:t>Matr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Multiplication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12.2.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8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Matri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Division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12.2.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5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Matrix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Exponentiation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30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12.3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2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Implementation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12.3.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5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5"/>
                            <w:w w:val="95"/>
                            <w:sz w:val="19"/>
                            <w:szCs w:val="19"/>
                          </w:rPr>
                          <w:t>Matrix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5"/>
                            <w:w w:val="95"/>
                            <w:sz w:val="19"/>
                            <w:szCs w:val="19"/>
                          </w:rPr>
                          <w:t>Multiplication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12.3.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8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Matri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Division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30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12.4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29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Rotating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7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Coordinates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12.4.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2-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Rotation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12.4.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3-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Rotation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3"/>
                          <w:ind w:left="573" w:right="463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12.5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Solving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5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Simultaneous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8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Linear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7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Equations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8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12.5.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8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Intersectin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Lines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30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12.6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5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Engineering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3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Examples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12.6.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Ceramic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Composition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12.6.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Analyzin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1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Electrica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Circuit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64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BCBEC0"/>
                      </w:tcPr>
                      <w:p>
                        <w:pPr/>
                      </w:p>
                    </w:tc>
                  </w:tr>
                  <w:tr>
                    <w:trPr>
                      <w:trHeight w:val="4211" w:hRule="exact"/>
                    </w:trPr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8" w:type="dxa"/>
                        <w:tcBorders>
                          <w:top w:val="nil" w:sz="6" w:space="0" w:color="auto"/>
                          <w:left w:val="single" w:sz="8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231F20"/>
          <w:spacing w:val="0"/>
          <w:w w:val="100"/>
        </w:rPr>
        <w:t>Chapter</w:t>
      </w:r>
      <w:r>
        <w:rPr>
          <w:color w:val="231F20"/>
          <w:spacing w:val="21"/>
          <w:w w:val="100"/>
        </w:rPr>
        <w:t> </w:t>
      </w:r>
      <w:r>
        <w:rPr>
          <w:color w:val="231F20"/>
          <w:spacing w:val="0"/>
          <w:w w:val="100"/>
        </w:rPr>
        <w:t>Objectives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4206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matrices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extensions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arrays.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learn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about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specialized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matrices: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Multiplication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coordinate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rotation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Division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simultaneous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equations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307" w:lineRule="auto"/>
        <w:ind w:left="2390" w:right="4526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46.415894pt;width:24.25pt;height:48.25pt;mso-position-horizontal-relative:page;mso-position-vertical-relative:paragraph;z-index:-2842" coordorigin="1768,928" coordsize="485,965">
            <v:group style="position:absolute;left:1892;top:1291;width:238;height:239" coordorigin="1892,1291" coordsize="238,239">
              <v:shape style="position:absolute;left:1892;top:1291;width:238;height:239" coordorigin="1892,1291" coordsize="238,239" path="m2130,1411l2112,1475,2064,1518,2021,1530,1996,1528,1934,1502,1897,1451,1892,1431,1893,1404,1917,1339,1964,1300,2004,1291,2028,1293,2089,1321,2124,1374,2130,1411xe" filled="f" stroked="t" strokeweight=".25pt" strokecolor="#231F20">
                <v:path arrowok="t"/>
              </v:shape>
            </v:group>
            <v:group style="position:absolute;left:1770;top:1411;width:480;height:2" coordorigin="1770,1411" coordsize="480,2">
              <v:shape style="position:absolute;left:1770;top:1411;width:480;height:2" coordorigin="1770,1411" coordsize="480,0" path="m1770,1411l2250,1411e" filled="f" stroked="t" strokeweight=".25pt" strokecolor="#231F20">
                <v:path arrowok="t"/>
              </v:shape>
            </v:group>
            <v:group style="position:absolute;left:2010;top:931;width:2;height:960" coordorigin="2010,931" coordsize="2,960">
              <v:shape style="position:absolute;left:2010;top:931;width:2;height:960" coordorigin="2010,931" coordsize="0,960" path="m2010,931l2010,189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6.415894pt;width:24.25pt;height:48.25pt;mso-position-horizontal-relative:page;mso-position-vertical-relative:paragraph;z-index:-2841" coordorigin="13588,928" coordsize="485,965">
            <v:group style="position:absolute;left:13712;top:1291;width:238;height:239" coordorigin="13712,1291" coordsize="238,239">
              <v:shape style="position:absolute;left:13712;top:1291;width:238;height:239" coordorigin="13712,1291" coordsize="238,239" path="m13950,1411l13932,1475,13884,1518,13841,1530,13816,1528,13754,1502,13717,1451,13712,1431,13713,1404,13737,1339,13784,1300,13824,1291,13848,1293,13909,1321,13944,1374,13950,1411xe" filled="f" stroked="t" strokeweight=".25pt" strokecolor="#231F20">
                <v:path arrowok="t"/>
              </v:shape>
            </v:group>
            <v:group style="position:absolute;left:13590;top:1411;width:480;height:2" coordorigin="13590,1411" coordsize="480,2">
              <v:shape style="position:absolute;left:13590;top:1411;width:480;height:2" coordorigin="13590,1411" coordsize="480,0" path="m13590,1411l14070,1411e" filled="f" stroked="t" strokeweight=".25pt" strokecolor="#231F20">
                <v:path arrowok="t"/>
              </v:shape>
            </v:group>
            <v:group style="position:absolute;left:13830;top:931;width:2;height:960" coordorigin="13830,931" coordsize="2,960">
              <v:shape style="position:absolute;left:13830;top:931;width:2;height:960" coordorigin="13830,931" coordsize="0,960" path="m13830,931l13830,189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Although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subject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pairs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meet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certain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cri-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teria,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operations,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tend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refer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objects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matrices.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most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mathematical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discussions,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words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“matrix”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“array”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interchangeably,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rightly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so,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because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store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exactly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form.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Moreover,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almost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perform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also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per-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formed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matrix—logical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operations,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concatenation,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slicing,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most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arithmetic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behave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identically.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fact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mathematical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defined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differently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gives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chance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think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about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important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concept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usually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hidden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within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language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definition.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91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267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268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Matrices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2"/>
        </w:numPr>
        <w:tabs>
          <w:tab w:pos="4276" w:val="left" w:leader="none"/>
        </w:tabs>
        <w:spacing w:before="58"/>
        <w:ind w:left="4276" w:right="0" w:hanging="607"/>
        <w:jc w:val="left"/>
        <w:rPr>
          <w:b w:val="0"/>
          <w:bCs w:val="0"/>
        </w:rPr>
      </w:pPr>
      <w:r>
        <w:rPr/>
        <w:pict>
          <v:group style="position:absolute;margin-left:237.992996pt;margin-top:3.146032pt;width:351.456pt;height:17.89pt;mso-position-horizontal-relative:page;mso-position-vertical-relative:paragraph;z-index:-2839" coordorigin="4760,63" coordsize="7029,358">
            <v:shape style="position:absolute;left:4764;top:63;width:420;height:357" type="#_x0000_t75">
              <v:imagedata r:id="rId10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Concept: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0"/>
          <w:w w:val="105"/>
        </w:rPr>
        <w:t>Behavioral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0"/>
          <w:w w:val="105"/>
        </w:rPr>
        <w:t>Abstraction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ind w:right="6583"/>
        <w:jc w:val="both"/>
      </w:pPr>
      <w:r>
        <w:rPr>
          <w:b w:val="0"/>
          <w:bCs w:val="0"/>
          <w:color w:val="231F20"/>
          <w:spacing w:val="0"/>
          <w:w w:val="100"/>
        </w:rPr>
        <w:t>Recall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3"/>
        </w:numPr>
        <w:tabs>
          <w:tab w:pos="3625" w:val="left" w:leader="none"/>
        </w:tabs>
        <w:spacing w:line="260" w:lineRule="exact"/>
        <w:ind w:left="3630" w:right="2647" w:hanging="280"/>
        <w:jc w:val="left"/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Abstraction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ability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ignore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specific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details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generalize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description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entity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625" w:val="left" w:leader="none"/>
        </w:tabs>
        <w:spacing w:line="260" w:lineRule="exact" w:before="40"/>
        <w:ind w:left="3630" w:right="2713" w:hanging="280"/>
        <w:jc w:val="left"/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Data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abstraction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specific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example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abstraction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first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considered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whereby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could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treat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data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later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other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collections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like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structures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arrays)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single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entities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rather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enumerating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their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elements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individually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625" w:val="left" w:leader="none"/>
        </w:tabs>
        <w:spacing w:line="260" w:lineRule="exact" w:before="40"/>
        <w:ind w:left="3630" w:right="2770" w:hanging="280"/>
        <w:jc w:val="left"/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Procedural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abstraction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collect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multiple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operations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form;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once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developed,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overlook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specific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details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treat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them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“black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box,”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much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treat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built-in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right="2379"/>
        <w:jc w:val="both"/>
      </w:pPr>
      <w:r>
        <w:rPr/>
        <w:pict>
          <v:group style="position:absolute;margin-left:88.375pt;margin-top:67.246132pt;width:24.25pt;height:48.25pt;mso-position-horizontal-relative:page;mso-position-vertical-relative:paragraph;z-index:-2837" coordorigin="1768,1345" coordsize="485,965">
            <v:group style="position:absolute;left:1892;top:1708;width:238;height:239" coordorigin="1892,1708" coordsize="238,239">
              <v:shape style="position:absolute;left:1892;top:1708;width:238;height:239" coordorigin="1892,1708" coordsize="238,239" path="m2130,1827l2112,1891,2064,1935,2021,1947,1996,1945,1934,1919,1897,1868,1892,1847,1893,1821,1917,1756,1964,1717,2004,1708,2028,1710,2089,1738,2124,1790,2130,1827xe" filled="f" stroked="t" strokeweight=".25pt" strokecolor="#231F20">
                <v:path arrowok="t"/>
              </v:shape>
            </v:group>
            <v:group style="position:absolute;left:1770;top:1827;width:480;height:2" coordorigin="1770,1827" coordsize="480,2">
              <v:shape style="position:absolute;left:1770;top:1827;width:480;height:2" coordorigin="1770,1827" coordsize="480,0" path="m1770,1827l2250,1827e" filled="f" stroked="t" strokeweight=".25pt" strokecolor="#231F20">
                <v:path arrowok="t"/>
              </v:shape>
            </v:group>
            <v:group style="position:absolute;left:2010;top:1347;width:2;height:960" coordorigin="2010,1347" coordsize="2,960">
              <v:shape style="position:absolute;left:2010;top:1347;width:2;height:960" coordorigin="2010,1347" coordsize="0,960" path="m2010,1347l2010,230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7.246132pt;width:24.25pt;height:48.25pt;mso-position-horizontal-relative:page;mso-position-vertical-relative:paragraph;z-index:-2836" coordorigin="13588,1345" coordsize="485,965">
            <v:group style="position:absolute;left:13712;top:1708;width:238;height:239" coordorigin="13712,1708" coordsize="238,239">
              <v:shape style="position:absolute;left:13712;top:1708;width:238;height:239" coordorigin="13712,1708" coordsize="238,239" path="m13950,1827l13932,1891,13884,1935,13841,1947,13816,1945,13754,1919,13717,1868,13712,1847,13713,1821,13737,1756,13784,1717,13824,1708,13848,1710,13909,1738,13944,1790,13950,1827xe" filled="f" stroked="t" strokeweight=".25pt" strokecolor="#231F20">
                <v:path arrowok="t"/>
              </v:shape>
            </v:group>
            <v:group style="position:absolute;left:13590;top:1827;width:480;height:2" coordorigin="13590,1827" coordsize="480,2">
              <v:shape style="position:absolute;left:13590;top:1827;width:480;height:2" coordorigin="13590,1827" coordsize="480,0" path="m13590,1827l14070,1827e" filled="f" stroked="t" strokeweight=".25pt" strokecolor="#231F20">
                <v:path arrowok="t"/>
              </v:shape>
            </v:group>
            <v:group style="position:absolute;left:13830;top:1347;width:2;height:960" coordorigin="13830,1347" coordsize="2,960">
              <v:shape style="position:absolute;left:13830;top:1347;width:2;height:960" coordorigin="13830,1347" coordsize="0,960" path="m13830,1347l13830,230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9"/>
          <w:w w:val="100"/>
        </w:rPr>
        <w:t>Behaviora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9"/>
          <w:w w:val="100"/>
        </w:rPr>
        <w:t>abstractio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1"/>
          <w:w w:val="100"/>
        </w:rPr>
        <w:t> </w:t>
      </w:r>
      <w:r>
        <w:rPr>
          <w:b w:val="0"/>
          <w:bCs w:val="0"/>
          <w:i w:val="0"/>
          <w:color w:val="231F20"/>
          <w:spacing w:val="9"/>
          <w:w w:val="100"/>
        </w:rPr>
        <w:t>combine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40"/>
          <w:w w:val="100"/>
        </w:rPr>
        <w:t> </w:t>
      </w:r>
      <w:r>
        <w:rPr>
          <w:b w:val="0"/>
          <w:bCs w:val="0"/>
          <w:i w:val="0"/>
          <w:color w:val="231F20"/>
          <w:spacing w:val="9"/>
          <w:w w:val="100"/>
        </w:rPr>
        <w:t>dat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41"/>
          <w:w w:val="100"/>
        </w:rPr>
        <w:t> </w:t>
      </w:r>
      <w:r>
        <w:rPr>
          <w:b w:val="0"/>
          <w:bCs w:val="0"/>
          <w:i w:val="0"/>
          <w:color w:val="231F20"/>
          <w:spacing w:val="9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40"/>
          <w:w w:val="100"/>
        </w:rPr>
        <w:t> </w:t>
      </w:r>
      <w:r>
        <w:rPr>
          <w:b w:val="0"/>
          <w:bCs w:val="0"/>
          <w:i w:val="0"/>
          <w:color w:val="231F20"/>
          <w:spacing w:val="9"/>
          <w:w w:val="100"/>
        </w:rPr>
        <w:t>procedura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41"/>
          <w:w w:val="100"/>
        </w:rPr>
        <w:t> </w:t>
      </w:r>
      <w:r>
        <w:rPr>
          <w:b w:val="0"/>
          <w:bCs w:val="0"/>
          <w:i w:val="0"/>
          <w:color w:val="231F20"/>
          <w:spacing w:val="9"/>
          <w:w w:val="100"/>
        </w:rPr>
        <w:t>abstraction,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encapsulating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not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only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collections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data,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but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also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operations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legal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perform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on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data.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One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might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argue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this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new,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irrelevant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concept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best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ignored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until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“we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just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have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to!”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However,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consider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rules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have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had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establish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what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can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cannot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do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with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data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collections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have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seen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so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far.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example,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am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able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add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two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arrays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together?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Yes,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but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only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if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they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have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same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number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rows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columns,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or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if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one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them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scalar.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Can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add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two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character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strings?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Almost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same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answer,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excep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tha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eac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strin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firs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converte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numerica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quantit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result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numbers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not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string.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Can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add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two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cell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arrays?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No.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6" w:firstLine="240"/>
        <w:jc w:val="both"/>
      </w:pP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maybe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“understand”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permitted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encapsulation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essenc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behaviora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abstraction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Therefore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distinguis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matrice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collect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2"/>
        </w:numPr>
        <w:tabs>
          <w:tab w:pos="4276" w:val="left" w:leader="none"/>
        </w:tabs>
        <w:spacing w:before="58"/>
        <w:ind w:left="4276" w:right="0" w:hanging="607"/>
        <w:jc w:val="left"/>
        <w:rPr>
          <w:b w:val="0"/>
          <w:bCs w:val="0"/>
        </w:rPr>
      </w:pPr>
      <w:r>
        <w:rPr/>
        <w:pict>
          <v:group style="position:absolute;margin-left:237.992996pt;margin-top:3.14673pt;width:351.456pt;height:17.89pt;mso-position-horizontal-relative:page;mso-position-vertical-relative:paragraph;z-index:-2838" coordorigin="4760,63" coordsize="7029,358">
            <v:shape style="position:absolute;left:4764;top:63;width:420;height:357" type="#_x0000_t75">
              <v:imagedata r:id="rId11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Matrix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0"/>
          <w:w w:val="105"/>
        </w:rPr>
        <w:t>Operations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6"/>
        <w:jc w:val="both"/>
      </w:pP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arithmeti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diffe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matrice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division,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exponentiation.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tabs>
          <w:tab w:pos="3811" w:val="left" w:leader="none"/>
        </w:tabs>
        <w:ind w:left="3811" w:right="6588" w:hanging="64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Matrix</w:t>
      </w:r>
      <w:r>
        <w:rPr>
          <w:color w:val="231F20"/>
          <w:spacing w:val="53"/>
          <w:w w:val="100"/>
        </w:rPr>
        <w:t> </w:t>
      </w:r>
      <w:r>
        <w:rPr>
          <w:color w:val="231F20"/>
          <w:spacing w:val="0"/>
          <w:w w:val="100"/>
        </w:rPr>
        <w:t>Multiplication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5"/>
        <w:jc w:val="both"/>
      </w:pPr>
      <w:r>
        <w:rPr>
          <w:b w:val="0"/>
          <w:bCs w:val="0"/>
          <w:color w:val="231F20"/>
          <w:spacing w:val="2"/>
          <w:w w:val="100"/>
        </w:rPr>
        <w:t>Previously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considere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multiplyin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scala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multiplication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typica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characteristics: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3"/>
          <w:numId w:val="4"/>
        </w:numPr>
        <w:tabs>
          <w:tab w:pos="3625" w:val="left" w:leader="none"/>
        </w:tabs>
        <w:spacing w:line="260" w:lineRule="exact"/>
        <w:ind w:left="3630" w:right="2616" w:hanging="280"/>
        <w:jc w:val="left"/>
      </w:pP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scalar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4"/>
        </w:numPr>
        <w:tabs>
          <w:tab w:pos="3625" w:val="left" w:leader="none"/>
        </w:tabs>
        <w:spacing w:before="27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operator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headerReference w:type="default" r:id="rId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5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269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5"/>
        </w:numPr>
        <w:tabs>
          <w:tab w:pos="4345" w:val="left" w:leader="none"/>
        </w:tabs>
        <w:spacing w:line="260" w:lineRule="exact"/>
        <w:ind w:left="4350" w:right="2261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5"/>
        </w:numPr>
        <w:tabs>
          <w:tab w:pos="4345" w:val="left" w:leader="none"/>
        </w:tabs>
        <w:spacing w:line="260" w:lineRule="exact" w:before="40"/>
        <w:ind w:left="4350" w:right="2225" w:hanging="280"/>
        <w:jc w:val="left"/>
      </w:pP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285"/>
        <w:jc w:val="left"/>
      </w:pP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12.1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Scala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divisio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exponentiation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constraints.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9" w:firstLine="240"/>
        <w:jc w:val="both"/>
      </w:pP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hand,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performed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*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entirely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12.2.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characteristics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5"/>
        </w:numPr>
        <w:tabs>
          <w:tab w:pos="4345" w:val="left" w:leader="none"/>
        </w:tabs>
        <w:spacing w:line="260" w:lineRule="exact"/>
        <w:ind w:left="4350" w:right="1885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5"/>
        </w:numPr>
        <w:tabs>
          <w:tab w:pos="4610" w:val="left" w:leader="none"/>
        </w:tabs>
        <w:spacing w:line="260" w:lineRule="exact" w:before="40"/>
        <w:ind w:left="4610" w:right="1849" w:hanging="260"/>
        <w:jc w:val="left"/>
      </w:pP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matrices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scalar,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5"/>
        </w:numPr>
        <w:tabs>
          <w:tab w:pos="4610" w:val="left" w:leader="none"/>
        </w:tabs>
        <w:spacing w:line="260" w:lineRule="exact" w:before="40"/>
        <w:ind w:left="4610" w:right="1884" w:hanging="26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inner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dimensions.</w:t>
      </w:r>
      <w:r>
        <w:rPr>
          <w:rFonts w:ascii="Palatino" w:hAnsi="Palatino" w:cs="Palatino" w:eastAsia="Palatino"/>
          <w:b/>
          <w:bCs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2"/>
          <w:numId w:val="5"/>
        </w:numPr>
        <w:tabs>
          <w:tab w:pos="4345" w:val="left" w:leader="none"/>
        </w:tabs>
        <w:spacing w:line="260" w:lineRule="exact" w:before="40"/>
        <w:ind w:left="4350" w:right="2163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/>
        <w:pict>
          <v:group style="position:absolute;margin-left:88.375pt;margin-top:10.152075pt;width:24.25pt;height:48.25pt;mso-position-horizontal-relative:page;mso-position-vertical-relative:paragraph;z-index:-2828" coordorigin="1768,203" coordsize="485,965">
            <v:group style="position:absolute;left:1892;top:566;width:238;height:239" coordorigin="1892,566" coordsize="238,239">
              <v:shape style="position:absolute;left:1892;top:566;width:238;height:239" coordorigin="1892,566" coordsize="238,239" path="m2130,686l2112,749,2064,793,2021,805,1996,803,1934,777,1897,726,1892,705,1893,679,1917,614,1964,575,2004,566,2028,568,2089,596,2124,649,2130,686xe" filled="f" stroked="t" strokeweight=".25pt" strokecolor="#231F20">
                <v:path arrowok="t"/>
              </v:shape>
            </v:group>
            <v:group style="position:absolute;left:1770;top:686;width:480;height:2" coordorigin="1770,686" coordsize="480,2">
              <v:shape style="position:absolute;left:1770;top:686;width:480;height:2" coordorigin="1770,686" coordsize="480,0" path="m1770,686l2250,686e" filled="f" stroked="t" strokeweight=".25pt" strokecolor="#231F20">
                <v:path arrowok="t"/>
              </v:shape>
            </v:group>
            <v:group style="position:absolute;left:2010;top:206;width:2;height:960" coordorigin="2010,206" coordsize="2,960">
              <v:shape style="position:absolute;left:2010;top:206;width:2;height:960" coordorigin="2010,206" coordsize="0,960" path="m2010,206l2010,11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0.152075pt;width:24.25pt;height:48.25pt;mso-position-horizontal-relative:page;mso-position-vertical-relative:paragraph;z-index:-2827" coordorigin="13588,203" coordsize="485,965">
            <v:group style="position:absolute;left:13712;top:566;width:238;height:239" coordorigin="13712,566" coordsize="238,239">
              <v:shape style="position:absolute;left:13712;top:566;width:238;height:239" coordorigin="13712,566" coordsize="238,239" path="m13950,686l13932,749,13884,793,13841,805,13816,803,13754,777,13717,726,13712,705,13713,679,13737,614,13784,575,13824,566,13848,568,13909,596,13944,649,13950,686xe" filled="f" stroked="t" strokeweight=".25pt" strokecolor="#231F20">
                <v:path arrowok="t"/>
              </v:shape>
            </v:group>
            <v:group style="position:absolute;left:13590;top:686;width:480;height:2" coordorigin="13590,686" coordsize="480,2">
              <v:shape style="position:absolute;left:13590;top:686;width:480;height:2" coordorigin="13590,686" coordsize="480,0" path="m13590,686l14070,686e" filled="f" stroked="t" strokeweight=".25pt" strokecolor="#231F20">
                <v:path arrowok="t"/>
              </v:shape>
            </v:group>
            <v:group style="position:absolute;left:13830;top:206;width:2;height:960" coordorigin="13830,206" coordsize="2,960">
              <v:shape style="position:absolute;left:13830;top:206;width:2;height:960" coordorigin="13830,206" coordsize="0,960" path="m13830,206l13830,11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If,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illustrated,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4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1"/>
          <w:w w:val="105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3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4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matrix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4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3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5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matrix,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1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result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9"/>
          <w:w w:val="10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8"/>
          <w:w w:val="10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2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3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2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matrix.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2"/>
          <w:numId w:val="5"/>
        </w:numPr>
        <w:tabs>
          <w:tab w:pos="4345" w:val="left" w:leader="none"/>
        </w:tabs>
        <w:spacing w:line="260" w:lineRule="exact" w:before="40"/>
        <w:ind w:left="4350" w:right="2468" w:hanging="280"/>
        <w:jc w:val="left"/>
      </w:pPr>
      <w:r>
        <w:rPr/>
        <w:pict>
          <v:group style="position:absolute;margin-left:502.983002pt;margin-top:44.460075pt;width:7.333pt;height:110.667pt;mso-position-horizontal-relative:page;mso-position-vertical-relative:paragraph;z-index:-2833" coordorigin="10060,889" coordsize="147,2213">
            <v:shape style="position:absolute;left:10060;top:889;width:147;height:2213" coordorigin="10060,889" coordsize="147,2213" path="m10190,889l10060,889,10060,3103,10206,3103e" filled="f" stroked="t" strokeweight=".5pt" strokecolor="#231F20">
              <v:path arrowok="t"/>
            </v:shape>
            <w10:wrap type="none"/>
          </v:group>
        </w:pict>
      </w:r>
      <w:r>
        <w:rPr/>
        <w:pict>
          <v:group style="position:absolute;margin-left:588.984009pt;margin-top:44.460075pt;width:7.333pt;height:110.667pt;mso-position-horizontal-relative:page;mso-position-vertical-relative:paragraph;z-index:-2832" coordorigin="11780,889" coordsize="147,2213">
            <v:shape style="position:absolute;left:11780;top:889;width:147;height:2213" coordorigin="11780,889" coordsize="147,2213" path="m11796,889l11926,889,11926,3103,11780,3103e" filled="f" stroked="t" strokeweight=".5pt" strokecolor="#231F20">
              <v:path arrowok="t"/>
            </v:shape>
            <w10:wrap type="none"/>
          </v:group>
        </w:pict>
      </w:r>
      <w:r>
        <w:rPr/>
        <w:pict>
          <v:group style="position:absolute;margin-left:433.484009pt;margin-top:44.460075pt;width:7.333pt;height:110.667pt;mso-position-horizontal-relative:page;mso-position-vertical-relative:paragraph;z-index:-2830" coordorigin="8670,889" coordsize="147,2213">
            <v:shape style="position:absolute;left:8670;top:889;width:147;height:2213" coordorigin="8670,889" coordsize="147,2213" path="m8686,889l8816,889,8816,3103,8670,3103e" filled="f" stroked="t" strokeweight=".5pt" strokecolor="#231F20">
              <v:path arrowok="t"/>
            </v:shape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(i,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j)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jth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12"/>
          <w:pgSz w:w="15840" w:h="24480"/>
          <w:pgMar w:header="4828" w:footer="5472" w:top="5660" w:bottom="5660" w:left="1660" w:right="1660"/>
        </w:sectPr>
      </w:pPr>
    </w:p>
    <w:p>
      <w:pPr>
        <w:spacing w:before="78"/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347.483002pt;margin-top:-3.352791pt;width:7.333pt;height:110.667pt;mso-position-horizontal-relative:page;mso-position-vertical-relative:paragraph;z-index:-2831" coordorigin="6950,-67" coordsize="147,2213">
            <v:shape style="position:absolute;left:6950;top:-67;width:147;height:2213" coordorigin="6950,-67" coordsize="147,2213" path="m7080,-67l6950,-67,6950,2146,7096,2146e" filled="f" stroked="t" strokeweight=".5pt" strokecolor="#231F2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237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17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134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237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17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134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after="0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5840" w:h="24480"/>
          <w:pgMar w:top="5660" w:bottom="5660" w:left="1660" w:right="1660"/>
          <w:cols w:num="8" w:equalWidth="0">
            <w:col w:w="5666" w:space="40"/>
            <w:col w:w="460" w:space="40"/>
            <w:col w:w="394" w:space="40"/>
            <w:col w:w="357" w:space="40"/>
            <w:col w:w="1740" w:space="40"/>
            <w:col w:w="460" w:space="40"/>
            <w:col w:w="394" w:space="40"/>
            <w:col w:w="2769"/>
          </w:cols>
        </w:sectPr>
      </w:pP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(mxn)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   </w:t>
      </w:r>
      <w:r>
        <w:rPr>
          <w:rFonts w:ascii="Arial" w:hAnsi="Arial" w:cs="Arial" w:eastAsia="Arial"/>
          <w:b w:val="0"/>
          <w:bCs w:val="0"/>
          <w:color w:val="231F20"/>
          <w:spacing w:val="33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78"/>
        <w:ind w:left="233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33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357.653381pt;margin-top:-27.887291pt;width:10pt;height:17.568001pt;mso-position-horizontal-relative:page;mso-position-vertical-relative:paragraph;z-index:-2822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204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04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388.122612pt;margin-top:-20.304638pt;width:15.671591pt;height:8.203314pt;mso-position-horizontal-relative:page;mso-position-vertical-relative:paragraph;z-index:-2824;rotation:235" type="#_x0000_t136" fillcolor="#231F20" stroked="f">
            <o:extrusion v:ext="view" autorotationcenter="t"/>
            <v:textpath style="font-family:&amp;quot;Arial&amp;quot;;font-size:8pt;v-text-kern:t;mso-text-shadow:auto" string=". . . ."/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88"/>
        <w:ind w:left="13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3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134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34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40" w:lineRule="exact" w:before="2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5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.*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10"/>
          <w:w w:val="100"/>
          <w:position w:val="6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(mxn)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   </w:t>
      </w:r>
      <w:r>
        <w:rPr>
          <w:rFonts w:ascii="Arial" w:hAnsi="Arial" w:cs="Arial" w:eastAsia="Arial"/>
          <w:b w:val="0"/>
          <w:bCs w:val="0"/>
          <w:color w:val="231F20"/>
          <w:spacing w:val="33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78"/>
        <w:ind w:left="233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33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513.153076pt;margin-top:-27.887291pt;width:10pt;height:17.568001pt;mso-position-horizontal-relative:page;mso-position-vertical-relative:paragraph;z-index:-2820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204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04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543.622734pt;margin-top:-20.304638pt;width:15.671591pt;height:8.203314pt;mso-position-horizontal-relative:page;mso-position-vertical-relative:paragraph;z-index:-2823;rotation:235" type="#_x0000_t136" fillcolor="#231F20" stroked="f">
            <o:extrusion v:ext="view" autorotationcenter="t"/>
            <v:textpath style="font-family:&amp;quot;Arial&amp;quot;;font-size:8pt;v-text-kern:t;mso-text-shadow:auto" string=". . . ."/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88"/>
        <w:ind w:left="13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3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134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34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after="0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5840" w:h="24480"/>
          <w:pgMar w:top="5660" w:bottom="5660" w:left="1660" w:right="1660"/>
          <w:cols w:num="10" w:equalWidth="0">
            <w:col w:w="5170" w:space="40"/>
            <w:col w:w="489" w:space="40"/>
            <w:col w:w="460" w:space="40"/>
            <w:col w:w="361" w:space="40"/>
            <w:col w:w="390" w:space="40"/>
            <w:col w:w="1212" w:space="40"/>
            <w:col w:w="489" w:space="40"/>
            <w:col w:w="461" w:space="40"/>
            <w:col w:w="361" w:space="40"/>
            <w:col w:w="2767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601" w:lineRule="auto" w:before="78"/>
        <w:ind w:left="6353" w:right="66" w:firstLine="0"/>
        <w:jc w:val="righ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392.983002pt;margin-top:-3.353005pt;width:7.333pt;height:110.667pt;mso-position-horizontal-relative:page;mso-position-vertical-relative:paragraph;z-index:-2835" coordorigin="7860,-67" coordsize="147,2213">
            <v:shape style="position:absolute;left:7860;top:-67;width:147;height:2213" coordorigin="7860,-67" coordsize="147,2213" path="m7990,-67l7860,-67,7860,2146,8006,2146e" filled="f" stroked="t" strokeweight=".5pt" strokecolor="#231F20">
              <v:path arrowok="t"/>
            </v:shape>
            <w10:wrap type="none"/>
          </v:group>
        </w:pict>
      </w:r>
      <w:r>
        <w:rPr/>
        <w:pict>
          <v:group style="position:absolute;margin-left:353.899994pt;margin-top:48.724995pt;width:29.413pt;height:5.58pt;mso-position-horizontal-relative:page;mso-position-vertical-relative:paragraph;z-index:-2829" coordorigin="7078,974" coordsize="588,112">
            <v:group style="position:absolute;left:7083;top:1030;width:490;height:2" coordorigin="7083,1030" coordsize="490,2">
              <v:shape style="position:absolute;left:7083;top:1030;width:490;height:2" coordorigin="7083,1030" coordsize="490,0" path="m7083,1030l7573,1030e" filled="f" stroked="t" strokeweight=".5pt" strokecolor="#231F20">
                <v:path arrowok="t"/>
              </v:shape>
            </v:group>
            <v:group style="position:absolute;left:7537;top:979;width:124;height:102" coordorigin="7537,979" coordsize="124,102">
              <v:shape style="position:absolute;left:7537;top:979;width:124;height:102" coordorigin="7537,979" coordsize="124,102" path="m7537,979l7566,1030,7537,1081,7661,1030,7537,97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403.153107pt;margin-top:56.012894pt;width:10pt;height:17.568001pt;mso-position-horizontal-relative:page;mso-position-vertical-relative:paragraph;z-index:-2821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601" w:lineRule="auto" w:before="78"/>
        <w:ind w:left="210" w:right="66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1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473.653931pt;margin-top:-26.678913pt;width:20.061514pt;height:8.114028pt;mso-position-horizontal-relative:page;mso-position-vertical-relative:paragraph;z-index:-2826;rotation:23" type="#_x0000_t136" fillcolor="#231F20" stroked="f">
            <o:extrusion v:ext="view" autorotationcenter="t"/>
            <v:textpath style="font-family:&amp;quot;Arial&amp;quot;;font-size:8pt;v-text-kern:t;mso-text-shadow:auto" string=".  .  ."/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14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4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4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498.524323pt;margin-top:-17.846991pt;width:11.165546pt;height:8.063336pt;mso-position-horizontal-relative:page;mso-position-vertical-relative:paragraph;z-index:-2825;rotation:23" type="#_x0000_t136" fillcolor="#231F20" stroked="f">
            <o:extrusion v:ext="view" autorotationcenter="t"/>
            <v:textpath style="font-family:&amp;quot;Arial&amp;quot;;font-size:8pt;v-text-kern:t;mso-text-shadow:auto" string=".  ."/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601" w:lineRule="auto" w:before="78"/>
        <w:ind w:left="154" w:right="3374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54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544.481995pt;margin-top:-87.253098pt;width:7.333pt;height:110.667pt;mso-position-horizontal-relative:page;mso-position-vertical-relative:paragraph;z-index:-2834" coordorigin="10890,-1745" coordsize="147,2213">
            <v:shape style="position:absolute;left:10890;top:-1745;width:147;height:2213" coordorigin="10890,-1745" coordsize="147,2213" path="m10906,-1745l11036,-1745,11036,468,10890,468e" filled="f" stroked="t" strokeweight=".5pt" strokecolor="#231F2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after="0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5840" w:h="24480"/>
          <w:pgMar w:top="5660" w:bottom="5660" w:left="1660" w:right="1660"/>
          <w:cols w:num="4" w:equalWidth="0">
            <w:col w:w="7023" w:space="40"/>
            <w:col w:w="880" w:space="40"/>
            <w:col w:w="367" w:space="40"/>
            <w:col w:w="4130"/>
          </w:cols>
        </w:sectPr>
      </w:pP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50"/>
        <w:ind w:left="3461" w:right="4588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12.1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Matrix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dot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multiply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270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Matrices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373" w:val="left" w:leader="none"/>
          <w:tab w:pos="2691" w:val="left" w:leader="none"/>
        </w:tabs>
        <w:spacing w:before="78"/>
        <w:ind w:left="521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5891" w:val="left" w:leader="none"/>
          <w:tab w:pos="6806" w:val="left" w:leader="none"/>
          <w:tab w:pos="8135" w:val="left" w:leader="none"/>
        </w:tabs>
        <w:spacing w:line="187" w:lineRule="auto"/>
        <w:ind w:left="6608" w:right="4251" w:hanging="1631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39.949005pt;margin-top:-21.998032pt;width:147.907pt;height:55.176pt;mso-position-horizontal-relative:page;mso-position-vertical-relative:paragraph;z-index:-2819" coordorigin="6799,-440" coordsize="2958,1104">
            <v:group style="position:absolute;left:6809;top:-214;width:692;height:560" coordorigin="6809,-214" coordsize="692,560">
              <v:shape style="position:absolute;left:6809;top:-214;width:692;height:560" coordorigin="6809,-214" coordsize="692,560" path="m7501,-214l6809,-214,6809,346,7501,346,7501,-214xe" filled="t" fillcolor="#E6E7E8" stroked="f">
                <v:path arrowok="t"/>
                <v:fill type="solid"/>
              </v:shape>
            </v:group>
            <v:group style="position:absolute;left:6809;top:-214;width:692;height:560" coordorigin="6809,-214" coordsize="692,560">
              <v:shape style="position:absolute;left:6809;top:-214;width:692;height:560" coordorigin="6809,-214" coordsize="692,560" path="m7501,65l7501,346,6809,346,6809,-214,7501,-214,7501,65xe" filled="f" stroked="t" strokeweight=".5pt" strokecolor="#231F20">
                <v:path arrowok="t"/>
              </v:shape>
            </v:group>
            <v:group style="position:absolute;left:6852;top:-113;width:522;height:2" coordorigin="6852,-113" coordsize="522,2">
              <v:shape style="position:absolute;left:6852;top:-113;width:522;height:2" coordorigin="6852,-113" coordsize="522,0" path="m6852,-113l7374,-113e" filled="f" stroked="t" strokeweight=".5pt" strokecolor="#231F20">
                <v:path arrowok="t"/>
              </v:shape>
            </v:group>
            <v:group style="position:absolute;left:7338;top:-164;width:124;height:102" coordorigin="7338,-164" coordsize="124,102">
              <v:shape style="position:absolute;left:7338;top:-164;width:124;height:102" coordorigin="7338,-164" coordsize="124,102" path="m7338,-164l7367,-113,7338,-62,7462,-113,7338,-164xe" filled="t" fillcolor="#231F20" stroked="f">
                <v:path arrowok="t"/>
                <v:fill type="solid"/>
              </v:shape>
            </v:group>
            <v:group style="position:absolute;left:7668;top:-214;width:560;height:872" coordorigin="7668,-214" coordsize="560,872">
              <v:shape style="position:absolute;left:7668;top:-214;width:560;height:872" coordorigin="7668,-214" coordsize="560,872" path="m8228,-214l7668,-214,7668,659,8228,659,8228,-214xe" filled="t" fillcolor="#E6E7E8" stroked="f">
                <v:path arrowok="t"/>
                <v:fill type="solid"/>
              </v:shape>
            </v:group>
            <v:group style="position:absolute;left:7668;top:-214;width:560;height:872" coordorigin="7668,-214" coordsize="560,872">
              <v:shape style="position:absolute;left:7668;top:-214;width:560;height:872" coordorigin="7668,-214" coordsize="560,872" path="m7948,-214l8228,-214,8228,659,7668,659,7668,-214,7948,-214xe" filled="f" stroked="t" strokeweight=".5pt" strokecolor="#231F20">
                <v:path arrowok="t"/>
              </v:shape>
            </v:group>
            <v:group style="position:absolute;left:7769;top:-164;width:2;height:696" coordorigin="7769,-164" coordsize="2,696">
              <v:shape style="position:absolute;left:7769;top:-164;width:2;height:696" coordorigin="7769,-164" coordsize="0,696" path="m7769,-164l7769,532e" filled="f" stroked="t" strokeweight=".5pt" strokecolor="#231F20">
                <v:path arrowok="t"/>
              </v:shape>
            </v:group>
            <v:group style="position:absolute;left:7718;top:496;width:102;height:124" coordorigin="7718,496" coordsize="102,124">
              <v:shape style="position:absolute;left:7718;top:496;width:102;height:124" coordorigin="7718,496" coordsize="102,124" path="m7718,496l7769,621,7807,526,7769,526,7718,496xe" filled="t" fillcolor="#231F20" stroked="f">
                <v:path arrowok="t"/>
                <v:fill type="solid"/>
              </v:shape>
              <v:shape style="position:absolute;left:7718;top:496;width:102;height:124" coordorigin="7718,496" coordsize="102,124" path="m7819,496l7769,526,7807,526,7819,496xe" filled="t" fillcolor="#231F20" stroked="f">
                <v:path arrowok="t"/>
                <v:fill type="solid"/>
              </v:shape>
            </v:group>
            <v:group style="position:absolute;left:8780;top:-214;width:972;height:560" coordorigin="8780,-214" coordsize="972,560">
              <v:shape style="position:absolute;left:8780;top:-214;width:972;height:560" coordorigin="8780,-214" coordsize="972,560" path="m9752,-214l8780,-214,8780,346,9752,346,9752,-214xe" filled="t" fillcolor="#E6E7E8" stroked="f">
                <v:path arrowok="t"/>
                <v:fill type="solid"/>
              </v:shape>
            </v:group>
            <v:group style="position:absolute;left:8780;top:-214;width:972;height:560" coordorigin="8780,-214" coordsize="972,560">
              <v:shape style="position:absolute;left:8780;top:-214;width:972;height:560" coordorigin="8780,-214" coordsize="972,560" path="m9752,65l9752,346,8780,346,8780,-214,9752,-214,9752,65xe" filled="f" stroked="t" strokeweight=".5pt" strokecolor="#231F20">
                <v:path arrowok="t"/>
              </v:shape>
            </v:group>
            <v:group style="position:absolute;left:8812;top:-175;width:91;height:90" coordorigin="8812,-175" coordsize="91,90">
              <v:shape style="position:absolute;left:8812;top:-175;width:91;height:90" coordorigin="8812,-175" coordsize="91,90" path="m8871,-175l8845,-172,8826,-163,8815,-147,8812,-131,8817,-109,8831,-93,8852,-85,8876,-90,8893,-102,8903,-121,8899,-146,8888,-165,8871,-175xe" filled="t" fillcolor="#231F20" stroked="f">
                <v:path arrowok="t"/>
                <v:fill type="solid"/>
              </v:shape>
            </v:group>
            <v:group style="position:absolute;left:8929;top:-175;width:91;height:90" coordorigin="8929,-175" coordsize="91,90">
              <v:shape style="position:absolute;left:8929;top:-175;width:91;height:90" coordorigin="8929,-175" coordsize="91,90" path="m8989,-175l8962,-172,8943,-163,8932,-147,8929,-131,8934,-109,8948,-93,8969,-85,8993,-90,9010,-102,9020,-121,9016,-146,9005,-165,8989,-175xe" filled="t" fillcolor="#231F20" stroked="f">
                <v:path arrowok="t"/>
                <v:fill type="solid"/>
              </v:shape>
            </v:group>
            <v:group style="position:absolute;left:8812;top:-38;width:91;height:90" coordorigin="8812,-38" coordsize="91,90">
              <v:shape style="position:absolute;left:8812;top:-38;width:91;height:90" coordorigin="8812,-38" coordsize="91,90" path="m8871,-38l8845,-35,8826,-25,8815,-10,8812,6,8817,28,8831,44,8852,52,8876,48,8893,35,8903,17,8899,-9,8888,-27,8871,-38xe" filled="t" fillcolor="#231F20" stroked="f">
                <v:path arrowok="t"/>
                <v:fill type="solid"/>
              </v:shape>
            </v:group>
            <v:group style="position:absolute;left:8929;top:-38;width:91;height:90" coordorigin="8929,-38" coordsize="91,90">
              <v:shape style="position:absolute;left:8929;top:-38;width:91;height:90" coordorigin="8929,-38" coordsize="91,90" path="m8989,-38l8962,-35,8943,-25,8932,-10,8929,6,8934,28,8948,44,8969,52,8993,48,9010,35,9020,17,9016,-9,9005,-27,8989,-38xe" filled="t" fillcolor="#231F20" stroked="f">
                <v:path arrowok="t"/>
                <v:fill type="solid"/>
              </v:shape>
            </v:group>
            <v:group style="position:absolute;left:9046;top:-175;width:91;height:90" coordorigin="9046,-175" coordsize="91,90">
              <v:shape style="position:absolute;left:9046;top:-175;width:91;height:90" coordorigin="9046,-175" coordsize="91,90" path="m9106,-175l9079,-172,9060,-163,9049,-147,9046,-131,9051,-109,9066,-93,9086,-85,9110,-90,9128,-102,9137,-120,9134,-146,9123,-165,9106,-175xe" filled="t" fillcolor="#231F20" stroked="f">
                <v:path arrowok="t"/>
                <v:fill type="solid"/>
              </v:shape>
            </v:group>
            <v:group style="position:absolute;left:9163;top:-175;width:91;height:90" coordorigin="9163,-175" coordsize="91,90">
              <v:shape style="position:absolute;left:9163;top:-175;width:91;height:90" coordorigin="9163,-175" coordsize="91,90" path="m9223,-175l9196,-172,9177,-163,9166,-147,9163,-131,9169,-109,9183,-93,9203,-85,9227,-90,9245,-102,9254,-121,9251,-146,9240,-165,9223,-175xe" filled="t" fillcolor="#231F20" stroked="f">
                <v:path arrowok="t"/>
                <v:fill type="solid"/>
              </v:shape>
            </v:group>
            <v:group style="position:absolute;left:9280;top:-175;width:91;height:90" coordorigin="9280,-175" coordsize="91,90">
              <v:shape style="position:absolute;left:9280;top:-175;width:91;height:90" coordorigin="9280,-175" coordsize="91,90" path="m9340,-175l9314,-172,9294,-163,9283,-147,9280,-131,9286,-109,9300,-93,9320,-85,9345,-90,9362,-102,9371,-121,9368,-146,9357,-165,9340,-175xe" filled="t" fillcolor="#231F20" stroked="f">
                <v:path arrowok="t"/>
                <v:fill type="solid"/>
              </v:shape>
            </v:group>
            <v:group style="position:absolute;left:9398;top:-175;width:91;height:90" coordorigin="9398,-175" coordsize="91,90">
              <v:shape style="position:absolute;left:9398;top:-175;width:91;height:90" coordorigin="9398,-175" coordsize="91,90" path="m9458,-175l9431,-172,9412,-163,9401,-147,9398,-131,9403,-109,9417,-93,9438,-85,9462,-90,9479,-102,9489,-121,9485,-146,9474,-165,9458,-175xe" filled="t" fillcolor="#231F20" stroked="f">
                <v:path arrowok="t"/>
                <v:fill type="solid"/>
              </v:shape>
            </v:group>
            <v:group style="position:absolute;left:9515;top:-175;width:91;height:90" coordorigin="9515,-175" coordsize="91,90">
              <v:shape style="position:absolute;left:9515;top:-175;width:91;height:90" coordorigin="9515,-175" coordsize="91,90" path="m9575,-175l9548,-172,9529,-163,9518,-147,9515,-131,9520,-109,9534,-93,9555,-85,9579,-90,9597,-102,9606,-121,9602,-146,9591,-165,9575,-175xe" filled="t" fillcolor="#231F20" stroked="f">
                <v:path arrowok="t"/>
                <v:fill type="solid"/>
              </v:shape>
            </v:group>
            <v:group style="position:absolute;left:9632;top:-175;width:91;height:90" coordorigin="9632,-175" coordsize="91,90">
              <v:shape style="position:absolute;left:9632;top:-175;width:91;height:90" coordorigin="9632,-175" coordsize="91,90" path="m9692,-175l9665,-172,9646,-163,9635,-147,9632,-131,9637,-109,9652,-93,9672,-85,9696,-90,9714,-102,9723,-121,9720,-146,9709,-165,9692,-175xe" filled="t" fillcolor="#231F20" stroked="f">
                <v:path arrowok="t"/>
                <v:fill type="solid"/>
              </v:shape>
            </v:group>
            <v:group style="position:absolute;left:7200;top:-435;width:1558;height:339" coordorigin="7200,-435" coordsize="1558,339">
              <v:shape style="position:absolute;left:7200;top:-435;width:1558;height:339" coordorigin="7200,-435" coordsize="1558,339" path="m7200,-112l7200,-435,8459,-435,8758,-96e" filled="f" stroked="t" strokeweight=".5pt" strokecolor="#231F20">
                <v:path arrowok="t"/>
              </v:shape>
            </v:group>
            <v:group style="position:absolute;left:8696;top:-157;width:120;height:127" coordorigin="8696,-157" coordsize="120,127">
              <v:shape style="position:absolute;left:8696;top:-157;width:120;height:127" coordorigin="8696,-157" coordsize="120,127" path="m8772,-157l8753,-101,8696,-90,8816,-30,8772,-157xe" filled="t" fillcolor="#231F20" stroked="f">
                <v:path arrowok="t"/>
                <v:fill type="solid"/>
              </v:shape>
            </v:group>
            <v:group style="position:absolute;left:7778;top:2;width:940;height:2" coordorigin="7778,2" coordsize="940,2">
              <v:shape style="position:absolute;left:7778;top:2;width:940;height:2" coordorigin="7778,2" coordsize="940,0" path="m7778,2l8718,2e" filled="f" stroked="t" strokeweight=".5pt" strokecolor="#231F20">
                <v:path arrowok="t"/>
              </v:shape>
            </v:group>
            <v:group style="position:absolute;left:8682;top:-49;width:124;height:102" coordorigin="8682,-49" coordsize="124,102">
              <v:shape style="position:absolute;left:8682;top:-49;width:124;height:102" coordorigin="8682,-49" coordsize="124,102" path="m8682,-49l8711,2,8682,53,8806,2,8682,-4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6"/>
          <w:szCs w:val="16"/>
        </w:rPr>
        <w:t>*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6"/>
          <w:szCs w:val="16"/>
        </w:rPr>
        <w:tab/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7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7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0"/>
        <w:ind w:left="4978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12.2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Mechanics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matrix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multiplication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6"/>
        </w:numPr>
        <w:tabs>
          <w:tab w:pos="3625" w:val="left" w:leader="none"/>
        </w:tabs>
        <w:spacing w:line="260" w:lineRule="exact" w:before="53"/>
        <w:ind w:left="3630" w:right="2648" w:hanging="280"/>
        <w:jc w:val="left"/>
      </w:pPr>
      <w:r>
        <w:rPr>
          <w:b w:val="0"/>
          <w:bCs w:val="0"/>
          <w:color w:val="231F20"/>
          <w:spacing w:val="1"/>
          <w:w w:val="100"/>
        </w:rPr>
        <w:t>Wherea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scala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multiplicatio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works,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square,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(Proof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derived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immediately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12.3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eliminating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exchanging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.)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625" w:val="left" w:leader="none"/>
        </w:tabs>
        <w:spacing w:line="260" w:lineRule="exact" w:before="40"/>
        <w:ind w:left="3630" w:right="3184" w:hanging="280"/>
        <w:jc w:val="both"/>
      </w:pPr>
      <w:r>
        <w:rPr>
          <w:b w:val="0"/>
          <w:bCs w:val="0"/>
          <w:color w:val="231F20"/>
          <w:spacing w:val="0"/>
          <w:w w:val="100"/>
        </w:rPr>
        <w:t>Whereas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recovered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625" w:val="left" w:leader="none"/>
        </w:tabs>
        <w:spacing w:line="260" w:lineRule="exact" w:before="40"/>
        <w:ind w:left="3630" w:right="2597" w:hanging="280"/>
        <w:jc w:val="left"/>
      </w:pPr>
      <w:r>
        <w:rPr/>
        <w:pict>
          <v:group style="position:absolute;margin-left:88.375pt;margin-top:31.735083pt;width:24.25pt;height:48.25pt;mso-position-horizontal-relative:page;mso-position-vertical-relative:paragraph;z-index:-2811" coordorigin="1768,635" coordsize="485,965">
            <v:group style="position:absolute;left:1892;top:997;width:238;height:239" coordorigin="1892,997" coordsize="238,239">
              <v:shape style="position:absolute;left:1892;top:997;width:238;height:239" coordorigin="1892,997" coordsize="238,239" path="m2130,1117l2112,1181,2064,1224,2021,1237,1996,1235,1934,1208,1897,1158,1892,1137,1893,1110,1917,1045,1964,1007,2004,997,2028,999,2089,1027,2124,1080,2130,1117xe" filled="f" stroked="t" strokeweight=".25pt" strokecolor="#231F20">
                <v:path arrowok="t"/>
              </v:shape>
            </v:group>
            <v:group style="position:absolute;left:1770;top:1117;width:480;height:2" coordorigin="1770,1117" coordsize="480,2">
              <v:shape style="position:absolute;left:1770;top:1117;width:480;height:2" coordorigin="1770,1117" coordsize="480,0" path="m1770,1117l2250,1117e" filled="f" stroked="t" strokeweight=".25pt" strokecolor="#231F20">
                <v:path arrowok="t"/>
              </v:shape>
            </v:group>
            <v:group style="position:absolute;left:2010;top:637;width:2;height:960" coordorigin="2010,637" coordsize="2,960">
              <v:shape style="position:absolute;left:2010;top:637;width:2;height:960" coordorigin="2010,637" coordsize="0,960" path="m2010,637l2010,159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1.735083pt;width:24.25pt;height:48.25pt;mso-position-horizontal-relative:page;mso-position-vertical-relative:paragraph;z-index:-2810" coordorigin="13588,635" coordsize="485,965">
            <v:group style="position:absolute;left:13712;top:997;width:238;height:239" coordorigin="13712,997" coordsize="238,239">
              <v:shape style="position:absolute;left:13712;top:997;width:238;height:239" coordorigin="13712,997" coordsize="238,239" path="m13950,1117l13932,1181,13884,1224,13841,1237,13816,1235,13754,1208,13717,1158,13712,1137,13713,1110,13737,1045,13784,1007,13824,997,13848,999,13909,1027,13944,1080,13950,1117xe" filled="f" stroked="t" strokeweight=".25pt" strokecolor="#231F20">
                <v:path arrowok="t"/>
              </v:shape>
            </v:group>
            <v:group style="position:absolute;left:13590;top:1117;width:480;height:2" coordorigin="13590,1117" coordsize="480,2">
              <v:shape style="position:absolute;left:13590;top:1117;width:480;height:2" coordorigin="13590,1117" coordsize="480,0" path="m13590,1117l14070,1117e" filled="f" stroked="t" strokeweight=".25pt" strokecolor="#231F20">
                <v:path arrowok="t"/>
              </v:shape>
            </v:group>
            <v:group style="position:absolute;left:13830;top:637;width:2;height:960" coordorigin="13830,637" coordsize="2,960">
              <v:shape style="position:absolute;left:13830;top:637;width:2;height:960" coordorigin="13830,637" coordsize="0,960" path="m13830,637l13830,159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identity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matrix,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sometimes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symbol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I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n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square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matrix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with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position w:val="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rows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and</w:t>
      </w:r>
      <w:r>
        <w:rPr>
          <w:b w:val="0"/>
          <w:bCs w:val="0"/>
          <w:color w:val="231F20"/>
          <w:spacing w:val="-1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position w:val="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columns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that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zero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everywhere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except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</w:r>
      <w:r>
        <w:rPr>
          <w:b w:val="0"/>
          <w:bCs w:val="0"/>
          <w:color w:val="231F20"/>
          <w:spacing w:val="0"/>
          <w:w w:val="100"/>
          <w:position w:val="0"/>
        </w:rPr>
        <w:t>on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its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major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diagonal,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which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contains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value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1.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I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n</w:t>
      </w:r>
      <w:r>
        <w:rPr>
          <w:b w:val="0"/>
          <w:bCs w:val="0"/>
          <w:color w:val="231F20"/>
          <w:spacing w:val="15"/>
          <w:w w:val="100"/>
          <w:position w:val="-3"/>
          <w:sz w:val="15"/>
          <w:szCs w:val="15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has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special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property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that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when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pre-multiplied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by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any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matrix</w:t>
      </w:r>
      <w:r>
        <w:rPr>
          <w:b w:val="0"/>
          <w:bCs w:val="0"/>
          <w:color w:val="231F20"/>
          <w:spacing w:val="-1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position w:val="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with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position w:val="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columns,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</w:r>
      <w:r>
        <w:rPr>
          <w:b w:val="0"/>
          <w:bCs w:val="0"/>
          <w:color w:val="231F20"/>
          <w:spacing w:val="0"/>
          <w:w w:val="100"/>
          <w:position w:val="0"/>
        </w:rPr>
        <w:t>or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post-multiplied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with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any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matrix</w:t>
      </w:r>
      <w:r>
        <w:rPr>
          <w:b w:val="0"/>
          <w:bCs w:val="0"/>
          <w:color w:val="231F20"/>
          <w:spacing w:val="-1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position w:val="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with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position w:val="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rows,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result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</w:t>
      </w:r>
      <w:r>
        <w:rPr>
          <w:b w:val="0"/>
          <w:bCs w:val="0"/>
          <w:color w:val="231F20"/>
          <w:spacing w:val="-1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</w:r>
      <w:r>
        <w:rPr>
          <w:b w:val="0"/>
          <w:bCs w:val="0"/>
          <w:color w:val="231F20"/>
          <w:spacing w:val="0"/>
          <w:w w:val="100"/>
          <w:position w:val="0"/>
        </w:rPr>
        <w:t>will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need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this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property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to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derive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matrix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division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below.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(The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271" w:lineRule="exac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eye(...)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generates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matrix.)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right="1385"/>
        <w:jc w:val="left"/>
      </w:pPr>
      <w:r>
        <w:rPr>
          <w:b w:val="0"/>
          <w:bCs w:val="0"/>
          <w:color w:val="231F20"/>
          <w:spacing w:val="0"/>
          <w:w w:val="105"/>
        </w:rPr>
        <w:t>Figure</w:t>
      </w:r>
      <w:r>
        <w:rPr>
          <w:b w:val="0"/>
          <w:bCs w:val="0"/>
          <w:color w:val="231F20"/>
          <w:spacing w:val="-1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12.3</w:t>
      </w:r>
      <w:r>
        <w:rPr>
          <w:b w:val="0"/>
          <w:bCs w:val="0"/>
          <w:color w:val="231F20"/>
          <w:spacing w:val="-1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illustrates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1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mathematics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for</w:t>
      </w:r>
      <w:r>
        <w:rPr>
          <w:b w:val="0"/>
          <w:bCs w:val="0"/>
          <w:color w:val="231F20"/>
          <w:spacing w:val="-1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1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case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where</w:t>
      </w:r>
      <w:r>
        <w:rPr>
          <w:b w:val="0"/>
          <w:bCs w:val="0"/>
          <w:color w:val="231F20"/>
          <w:spacing w:val="-1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3</w:t>
      </w:r>
      <w:r>
        <w:rPr>
          <w:b w:val="0"/>
          <w:bCs w:val="0"/>
          <w:color w:val="231F20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1"/>
          <w:w w:val="135"/>
        </w:rPr>
        <w:t> </w:t>
      </w:r>
      <w:r>
        <w:rPr>
          <w:b w:val="0"/>
          <w:bCs w:val="0"/>
          <w:color w:val="231F20"/>
          <w:spacing w:val="0"/>
          <w:w w:val="105"/>
        </w:rPr>
        <w:t>2</w:t>
      </w:r>
      <w:r>
        <w:rPr>
          <w:b w:val="0"/>
          <w:bCs w:val="0"/>
          <w:color w:val="231F20"/>
          <w:spacing w:val="-1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matrix</w:t>
      </w:r>
      <w:r>
        <w:rPr>
          <w:b w:val="0"/>
          <w:bCs w:val="0"/>
          <w:color w:val="231F20"/>
          <w:spacing w:val="-1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multiplied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by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2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35"/>
        </w:rPr>
        <w:t> </w:t>
      </w:r>
      <w:r>
        <w:rPr>
          <w:b w:val="0"/>
          <w:bCs w:val="0"/>
          <w:color w:val="231F20"/>
          <w:spacing w:val="0"/>
          <w:w w:val="105"/>
        </w:rPr>
        <w:t>3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matrix,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resulting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in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3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9"/>
          <w:w w:val="135"/>
        </w:rPr>
        <w:t> </w:t>
      </w:r>
      <w:r>
        <w:rPr>
          <w:b w:val="0"/>
          <w:bCs w:val="0"/>
          <w:color w:val="231F20"/>
          <w:spacing w:val="0"/>
          <w:w w:val="105"/>
        </w:rPr>
        <w:t>3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matrix.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13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43.81601pt;margin-top:-37.919388pt;width:7.333pt;height:89.667pt;mso-position-horizontal-relative:page;mso-position-vertical-relative:paragraph;z-index:-2814" coordorigin="6876,-758" coordsize="147,1793">
            <v:shape style="position:absolute;left:6876;top:-758;width:147;height:1793" coordorigin="6876,-758" coordsize="147,1793" path="m7006,-758l6876,-758,6876,1035,7023,1035e" filled="f" stroked="t" strokeweight=".5pt" strokecolor="#231F2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(mxn)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   </w:t>
      </w:r>
      <w:r>
        <w:rPr>
          <w:rFonts w:ascii="Arial" w:hAnsi="Arial" w:cs="Arial" w:eastAsia="Arial"/>
          <w:b w:val="0"/>
          <w:bCs w:val="0"/>
          <w:color w:val="231F20"/>
          <w:spacing w:val="33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611" w:lineRule="auto" w:before="78"/>
        <w:ind w:left="233" w:right="0" w:firstLine="0"/>
        <w:jc w:val="both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611" w:lineRule="auto" w:before="78"/>
        <w:ind w:left="204" w:right="0" w:firstLine="0"/>
        <w:jc w:val="both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0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*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38"/>
          <w:w w:val="100"/>
          <w:position w:val="6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(mxn)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   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170" w:lineRule="exact" w:before="7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601" w:lineRule="auto"/>
        <w:ind w:left="233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457.31601pt;margin-top:-7.252787pt;width:7.333pt;height:57.666pt;mso-position-horizontal-relative:page;mso-position-vertical-relative:paragraph;z-index:-2816" coordorigin="9146,-145" coordsize="147,1153">
            <v:shape style="position:absolute;left:9146;top:-145;width:147;height:1153" coordorigin="9146,-145" coordsize="147,1153" path="m9276,-145l9146,-145,9146,1008,9293,1008e" filled="f" stroked="t" strokeweight=".5pt" strokecolor="#231F2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70" w:lineRule="exact" w:before="7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601" w:lineRule="auto"/>
        <w:ind w:left="237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70" w:lineRule="exact" w:before="7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601" w:lineRule="auto"/>
        <w:ind w:left="287" w:right="3608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529.515991pt;margin-top:-7.252787pt;width:7.333pt;height:57.666pt;mso-position-horizontal-relative:page;mso-position-vertical-relative:paragraph;z-index:-2815" coordorigin="10590,-145" coordsize="147,1153">
            <v:shape style="position:absolute;left:10590;top:-145;width:147;height:1153" coordorigin="10590,-145" coordsize="147,1153" path="m10607,-145l10737,-145,10737,1008,10590,1008e" filled="f" stroked="t" strokeweight=".5pt" strokecolor="#231F2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after="0" w:line="601" w:lineRule="auto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5840" w:h="24480"/>
          <w:pgMar w:top="5660" w:bottom="5660" w:left="1660" w:right="1660"/>
          <w:cols w:num="7" w:equalWidth="0">
            <w:col w:w="5097" w:space="40"/>
            <w:col w:w="489" w:space="40"/>
            <w:col w:w="460" w:space="40"/>
            <w:col w:w="1202" w:space="40"/>
            <w:col w:w="456" w:space="40"/>
            <w:col w:w="460" w:space="40"/>
            <w:col w:w="4116"/>
          </w:cols>
        </w:sectPr>
      </w:pP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after="0" w:line="170" w:lineRule="exact"/>
        <w:rPr>
          <w:sz w:val="17"/>
          <w:szCs w:val="17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before="78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99.31601pt;margin-top:-3.353098pt;width:7.333pt;height:86.667pt;mso-position-horizontal-relative:page;mso-position-vertical-relative:paragraph;z-index:-2818" coordorigin="5986,-67" coordsize="147,1733">
            <v:shape style="position:absolute;left:5986;top:-67;width:147;height:1733" coordorigin="5986,-67" coordsize="147,1733" path="m6116,-67l5986,-67,5986,1666,6133,1666e" filled="f" stroked="t" strokeweight=".5pt" strokecolor="#231F20">
              <v:path arrowok="t"/>
            </v:shape>
            <w10:wrap type="none"/>
          </v:group>
        </w:pict>
      </w:r>
      <w:r>
        <w:rPr/>
        <w:pict>
          <v:group style="position:absolute;margin-left:388.816986pt;margin-top:-105.853096pt;width:7.333pt;height:89.667pt;mso-position-horizontal-relative:page;mso-position-vertical-relative:paragraph;z-index:-2813" coordorigin="7776,-2117" coordsize="147,1793">
            <v:shape style="position:absolute;left:7776;top:-2117;width:147;height:1793" coordorigin="7776,-2117" coordsize="147,1793" path="m7793,-2117l7923,-2117,7923,-324,7776,-324e" filled="f" stroked="t" strokeweight=".5pt" strokecolor="#231F2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+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78"/>
        <w:ind w:left="12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+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78"/>
        <w:ind w:left="15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+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5963" w:space="40"/>
            <w:col w:w="1610" w:space="40"/>
            <w:col w:w="4867"/>
          </w:cols>
        </w:sectPr>
      </w:pP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before="78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75.233002pt;margin-top:8.224994pt;width:19.413pt;height:5.58pt;mso-position-horizontal-relative:page;mso-position-vertical-relative:paragraph;z-index:-2812" coordorigin="5505,164" coordsize="388,112">
            <v:group style="position:absolute;left:5510;top:220;width:290;height:2" coordorigin="5510,220" coordsize="290,2">
              <v:shape style="position:absolute;left:5510;top:220;width:290;height:2" coordorigin="5510,220" coordsize="290,0" path="m5510,220l5800,220e" filled="f" stroked="t" strokeweight=".5pt" strokecolor="#231F20">
                <v:path arrowok="t"/>
              </v:shape>
            </v:group>
            <v:group style="position:absolute;left:5764;top:169;width:124;height:102" coordorigin="5764,169" coordsize="124,102">
              <v:shape style="position:absolute;left:5764;top:169;width:124;height:102" coordorigin="5764,169" coordsize="124,102" path="m5764,169l5793,220,5764,271,5888,220,5764,16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+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78"/>
        <w:ind w:left="12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+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78"/>
        <w:ind w:left="15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+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5963" w:space="40"/>
            <w:col w:w="1610" w:space="40"/>
            <w:col w:w="4867"/>
          </w:cols>
        </w:sectPr>
      </w:pP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before="78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31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+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32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78"/>
        <w:ind w:left="12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31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+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32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78"/>
        <w:ind w:left="15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31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+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32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5963" w:space="40"/>
            <w:col w:w="1610" w:space="40"/>
            <w:col w:w="4867"/>
          </w:cols>
        </w:sectPr>
      </w:pP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50"/>
        <w:ind w:left="3849" w:right="196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547.815979pt;margin-top:-87.768753pt;width:7.333pt;height:86.667pt;mso-position-horizontal-relative:page;mso-position-vertical-relative:paragraph;z-index:-2817" coordorigin="10956,-1755" coordsize="147,1733">
            <v:shape style="position:absolute;left:10956;top:-1755;width:147;height:1733" coordorigin="10956,-1755" coordsize="147,1733" path="m10973,-1755l11103,-1755,11103,-22,10956,-22e" filled="f" stroked="t" strokeweight=".5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12.3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7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Matrix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8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multiplication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5"/>
        </w:numPr>
        <w:tabs>
          <w:tab w:pos="4390" w:val="left" w:leader="none"/>
          <w:tab w:pos="10849" w:val="right" w:leader="none"/>
        </w:tabs>
        <w:spacing w:before="68"/>
        <w:ind w:left="4390" w:right="1670" w:hanging="501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Implementation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271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7"/>
        </w:numPr>
        <w:tabs>
          <w:tab w:pos="4531" w:val="left" w:leader="none"/>
        </w:tabs>
        <w:ind w:left="4531" w:right="6454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Matrix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0"/>
          <w:w w:val="105"/>
        </w:rPr>
        <w:t>Division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6"/>
        <w:jc w:val="both"/>
      </w:pPr>
      <w:r>
        <w:rPr>
          <w:b w:val="0"/>
          <w:bCs w:val="0"/>
          <w:color w:val="231F20"/>
          <w:spacing w:val="2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divisio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reversin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effect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matrix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multiplication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goa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follows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1"/>
          <w:w w:val="100"/>
          <w:position w:val="-3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position w:val="-3"/>
          <w:sz w:val="15"/>
          <w:szCs w:val="15"/>
        </w:rPr>
        <w:t>3</w:t>
      </w:r>
      <w:r>
        <w:rPr>
          <w:b w:val="0"/>
          <w:bCs w:val="0"/>
          <w:color w:val="231F20"/>
          <w:spacing w:val="1"/>
          <w:w w:val="100"/>
          <w:position w:val="-3"/>
          <w:sz w:val="15"/>
          <w:szCs w:val="15"/>
        </w:rPr>
        <w:t>n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31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position w:val="0"/>
          <w:sz w:val="17"/>
          <w:szCs w:val="17"/>
        </w:rPr>
        <w:t>B</w:t>
      </w:r>
      <w:r>
        <w:rPr>
          <w:b w:val="0"/>
          <w:bCs w:val="0"/>
          <w:color w:val="231F20"/>
          <w:spacing w:val="1"/>
          <w:w w:val="100"/>
          <w:position w:val="-3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position w:val="-3"/>
          <w:sz w:val="15"/>
          <w:szCs w:val="15"/>
        </w:rPr>
        <w:t>3</w:t>
      </w:r>
      <w:r>
        <w:rPr>
          <w:b w:val="0"/>
          <w:bCs w:val="0"/>
          <w:color w:val="231F20"/>
          <w:spacing w:val="1"/>
          <w:w w:val="100"/>
          <w:position w:val="-3"/>
          <w:sz w:val="15"/>
          <w:szCs w:val="15"/>
        </w:rPr>
        <w:t>p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32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31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position w:val="0"/>
          <w:sz w:val="17"/>
          <w:szCs w:val="17"/>
        </w:rPr>
        <w:t>C</w:t>
      </w:r>
      <w:r>
        <w:rPr>
          <w:b w:val="0"/>
          <w:bCs w:val="0"/>
          <w:color w:val="231F20"/>
          <w:spacing w:val="1"/>
          <w:w w:val="100"/>
          <w:position w:val="-3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position w:val="-3"/>
          <w:sz w:val="15"/>
          <w:szCs w:val="15"/>
        </w:rPr>
        <w:t>3</w:t>
      </w:r>
      <w:r>
        <w:rPr>
          <w:b w:val="0"/>
          <w:bCs w:val="0"/>
          <w:color w:val="231F20"/>
          <w:spacing w:val="1"/>
          <w:w w:val="100"/>
          <w:position w:val="-3"/>
          <w:sz w:val="15"/>
          <w:szCs w:val="15"/>
        </w:rPr>
        <w:t>p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3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where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22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22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17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17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position w:val="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we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wish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to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define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mathematical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equivalent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of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C/A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1"/>
          <w:w w:val="100"/>
          <w:position w:val="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that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will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result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590" w:firstLine="240"/>
        <w:jc w:val="left"/>
      </w:pP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searching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K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position w:val="-3"/>
          <w:sz w:val="15"/>
          <w:szCs w:val="15"/>
        </w:rPr>
        <w:t>3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n</w:t>
      </w:r>
      <w:r>
        <w:rPr>
          <w:b w:val="0"/>
          <w:bCs w:val="0"/>
          <w:color w:val="231F20"/>
          <w:spacing w:val="12"/>
          <w:w w:val="100"/>
          <w:position w:val="-3"/>
          <w:sz w:val="15"/>
          <w:szCs w:val="15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by</w:t>
      </w:r>
      <w:r>
        <w:rPr>
          <w:b w:val="0"/>
          <w:bCs w:val="0"/>
          <w:color w:val="231F20"/>
          <w:spacing w:val="-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which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can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multiply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each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side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of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above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equation: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890" w:right="6890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07" w:lineRule="auto"/>
        <w:ind w:left="3890" w:right="1662"/>
        <w:jc w:val="both"/>
      </w:pPr>
      <w:r>
        <w:rPr>
          <w:b w:val="0"/>
          <w:bCs w:val="0"/>
          <w:color w:val="231F20"/>
          <w:spacing w:val="5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multiplicatio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accomplis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divisio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desir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4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4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7"/>
          <w:w w:val="100"/>
        </w:rPr>
        <w:t>wer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1"/>
          <w:w w:val="100"/>
          <w:sz w:val="17"/>
          <w:szCs w:val="17"/>
        </w:rPr>
        <w:t>I</w:t>
      </w:r>
      <w:r>
        <w:rPr>
          <w:b w:val="0"/>
          <w:bCs w:val="0"/>
          <w:color w:val="231F20"/>
          <w:spacing w:val="4"/>
          <w:w w:val="100"/>
          <w:position w:val="-3"/>
          <w:sz w:val="15"/>
          <w:szCs w:val="15"/>
        </w:rPr>
        <w:t>n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48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48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identit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48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matrix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48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48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thi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48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wer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47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48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case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48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pre-</w:t>
      </w:r>
      <w:r>
        <w:rPr>
          <w:b w:val="0"/>
          <w:bCs w:val="0"/>
          <w:color w:val="231F20"/>
          <w:spacing w:val="7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multiplyin</w:t>
      </w:r>
      <w:r>
        <w:rPr>
          <w:b w:val="0"/>
          <w:bCs w:val="0"/>
          <w:color w:val="231F20"/>
          <w:spacing w:val="0"/>
          <w:w w:val="100"/>
          <w:position w:val="0"/>
        </w:rPr>
        <w:t>g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0"/>
          <w:position w:val="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b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0"/>
          <w:position w:val="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woul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resul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position w:val="0"/>
          <w:sz w:val="17"/>
          <w:szCs w:val="17"/>
        </w:rPr>
        <w:t>I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n</w:t>
      </w:r>
      <w:r>
        <w:rPr>
          <w:b w:val="0"/>
          <w:bCs w:val="0"/>
          <w:color w:val="231F20"/>
          <w:spacing w:val="24"/>
          <w:w w:val="100"/>
          <w:position w:val="-3"/>
          <w:sz w:val="15"/>
          <w:szCs w:val="1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position w:val="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simpl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position w:val="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b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definitio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of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position w:val="0"/>
          <w:sz w:val="17"/>
          <w:szCs w:val="17"/>
        </w:rPr>
        <w:t>I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n</w:t>
      </w:r>
      <w:r>
        <w:rPr>
          <w:b w:val="0"/>
          <w:bCs w:val="0"/>
          <w:color w:val="231F20"/>
          <w:spacing w:val="14"/>
          <w:w w:val="100"/>
          <w:position w:val="-3"/>
          <w:sz w:val="15"/>
          <w:szCs w:val="15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above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matri</w:t>
      </w:r>
      <w:r>
        <w:rPr>
          <w:b w:val="0"/>
          <w:bCs w:val="0"/>
          <w:color w:val="231F20"/>
          <w:spacing w:val="0"/>
          <w:w w:val="100"/>
          <w:position w:val="0"/>
        </w:rPr>
        <w:t>x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0"/>
          <w:position w:val="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referre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</w:t>
      </w:r>
      <w:r>
        <w:rPr>
          <w:b w:val="0"/>
          <w:bCs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a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invers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position w:val="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position w:val="0"/>
          <w:sz w:val="17"/>
          <w:szCs w:val="17"/>
        </w:rPr>
        <w:t>A</w:t>
      </w:r>
      <w:r>
        <w:rPr>
          <w:b w:val="0"/>
          <w:bCs w:val="0"/>
          <w:color w:val="231F20"/>
          <w:spacing w:val="1"/>
          <w:w w:val="100"/>
          <w:position w:val="9"/>
          <w:sz w:val="15"/>
          <w:szCs w:val="15"/>
        </w:rPr>
        <w:t>-1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algebra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fo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23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computin</w:t>
      </w:r>
      <w:r>
        <w:rPr>
          <w:b w:val="0"/>
          <w:bCs w:val="0"/>
          <w:color w:val="231F20"/>
          <w:spacing w:val="0"/>
          <w:w w:val="100"/>
          <w:position w:val="0"/>
        </w:rPr>
        <w:t>g</w:t>
      </w:r>
      <w:r>
        <w:rPr>
          <w:b w:val="0"/>
          <w:bCs w:val="0"/>
          <w:color w:val="231F20"/>
          <w:spacing w:val="23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thi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23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invers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23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23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mess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23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bu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23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wel</w:t>
      </w:r>
      <w:r>
        <w:rPr>
          <w:b w:val="0"/>
          <w:bCs w:val="0"/>
          <w:color w:val="231F20"/>
          <w:spacing w:val="0"/>
          <w:w w:val="100"/>
          <w:position w:val="0"/>
        </w:rPr>
        <w:t>l</w:t>
      </w:r>
      <w:r>
        <w:rPr>
          <w:b w:val="0"/>
          <w:bCs w:val="0"/>
          <w:color w:val="231F20"/>
          <w:spacing w:val="23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defined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23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23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fact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23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Gaussian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Eliminatio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38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t</w:t>
      </w:r>
      <w:r>
        <w:rPr>
          <w:b w:val="0"/>
          <w:bCs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color w:val="231F20"/>
          <w:spacing w:val="39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solv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38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linea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39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simultaneou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38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equation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39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accomplishe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38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the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220" w:lineRule="auto" w:before="3"/>
        <w:ind w:left="3890" w:right="1666"/>
        <w:jc w:val="both"/>
      </w:pPr>
      <w:r>
        <w:rPr>
          <w:b w:val="0"/>
          <w:bCs w:val="0"/>
          <w:color w:val="231F20"/>
          <w:spacing w:val="3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bot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inv(A)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(“bac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divide,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\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accomplis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things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noted: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8"/>
        </w:numPr>
        <w:tabs>
          <w:tab w:pos="4345" w:val="left" w:leader="none"/>
        </w:tabs>
        <w:spacing w:line="260" w:lineRule="exact"/>
        <w:ind w:left="4350" w:right="2022" w:hanging="280"/>
        <w:jc w:val="left"/>
      </w:pPr>
      <w:r>
        <w:rPr/>
        <w:pict>
          <v:group style="position:absolute;margin-left:88.375pt;margin-top:3.712073pt;width:24.25pt;height:48.25pt;mso-position-horizontal-relative:page;mso-position-vertical-relative:paragraph;z-index:-2808" coordorigin="1768,74" coordsize="485,965">
            <v:group style="position:absolute;left:1892;top:437;width:238;height:239" coordorigin="1892,437" coordsize="238,239">
              <v:shape style="position:absolute;left:1892;top:437;width:238;height:239" coordorigin="1892,437" coordsize="238,239" path="m2130,557l2112,621,2064,664,2021,676,1996,674,1934,648,1897,597,1892,577,1893,550,1917,485,1964,446,2004,437,2028,439,2089,467,2124,520,2130,557xe" filled="f" stroked="t" strokeweight=".25pt" strokecolor="#231F20">
                <v:path arrowok="t"/>
              </v:shape>
            </v:group>
            <v:group style="position:absolute;left:1770;top:557;width:480;height:2" coordorigin="1770,557" coordsize="480,2">
              <v:shape style="position:absolute;left:1770;top:557;width:480;height:2" coordorigin="1770,557" coordsize="480,0" path="m1770,557l2250,557e" filled="f" stroked="t" strokeweight=".25pt" strokecolor="#231F20">
                <v:path arrowok="t"/>
              </v:shape>
            </v:group>
            <v:group style="position:absolute;left:2010;top:77;width:2;height:960" coordorigin="2010,77" coordsize="2,960">
              <v:shape style="position:absolute;left:2010;top:77;width:2;height:960" coordorigin="2010,77" coordsize="0,960" path="m2010,77l2010,103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712073pt;width:24.25pt;height:48.25pt;mso-position-horizontal-relative:page;mso-position-vertical-relative:paragraph;z-index:-2807" coordorigin="13588,74" coordsize="485,965">
            <v:group style="position:absolute;left:13712;top:437;width:238;height:239" coordorigin="13712,437" coordsize="238,239">
              <v:shape style="position:absolute;left:13712;top:437;width:238;height:239" coordorigin="13712,437" coordsize="238,239" path="m13950,557l13932,621,13884,664,13841,676,13816,674,13754,648,13717,597,13712,577,13713,550,13737,485,13784,446,13824,437,13848,439,13909,467,13944,520,13950,557xe" filled="f" stroked="t" strokeweight=".25pt" strokecolor="#231F20">
                <v:path arrowok="t"/>
              </v:shape>
            </v:group>
            <v:group style="position:absolute;left:13590;top:557;width:480;height:2" coordorigin="13590,557" coordsize="480,2">
              <v:shape style="position:absolute;left:13590;top:557;width:480;height:2" coordorigin="13590,557" coordsize="480,0" path="m13590,557l14070,557e" filled="f" stroked="t" strokeweight=".25pt" strokecolor="#231F20">
                <v:path arrowok="t"/>
              </v:shape>
            </v:group>
            <v:group style="position:absolute;left:13830;top:77;width:2;height:960" coordorigin="13830,77" coordsize="2,960">
              <v:shape style="position:absolute;left:13830;top:77;width:2;height:960" coordorigin="13830,77" coordsize="0,960" path="m13830,77l13830,103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inverse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matrices—if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related,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00"/>
        </w:rPr>
        <w:t>singular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does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not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have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inverse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4345" w:val="left" w:leader="none"/>
        </w:tabs>
        <w:spacing w:line="260" w:lineRule="exact" w:before="40"/>
        <w:ind w:left="4350" w:right="1984" w:hanging="280"/>
        <w:jc w:val="left"/>
      </w:pP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non-singular,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inverse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(just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unknown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7"/>
        </w:numPr>
        <w:tabs>
          <w:tab w:pos="4531" w:val="left" w:leader="none"/>
        </w:tabs>
        <w:ind w:left="4531" w:right="5758" w:hanging="64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Matrix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3"/>
          <w:w w:val="100"/>
        </w:rPr>
        <w:t> </w:t>
      </w:r>
      <w:r>
        <w:rPr>
          <w:color w:val="231F20"/>
          <w:spacing w:val="0"/>
          <w:w w:val="100"/>
        </w:rPr>
        <w:t>Exponentiation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3"/>
        <w:jc w:val="both"/>
      </w:pPr>
      <w:r>
        <w:rPr>
          <w:b w:val="0"/>
          <w:bCs w:val="0"/>
          <w:color w:val="231F20"/>
          <w:spacing w:val="6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completeness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mentio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include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exponentiation.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suggest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encounter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1"/>
          <w:w w:val="100"/>
          <w:position w:val="-3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position w:val="-3"/>
          <w:sz w:val="15"/>
          <w:szCs w:val="15"/>
        </w:rPr>
        <w:t>3</w:t>
      </w:r>
      <w:r>
        <w:rPr>
          <w:b w:val="0"/>
          <w:bCs w:val="0"/>
          <w:color w:val="231F20"/>
          <w:spacing w:val="1"/>
          <w:w w:val="100"/>
          <w:position w:val="-3"/>
          <w:sz w:val="15"/>
          <w:szCs w:val="15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position w:val="0"/>
          <w:sz w:val="17"/>
          <w:szCs w:val="17"/>
        </w:rPr>
        <w:t>^B</w:t>
      </w:r>
      <w:r>
        <w:rPr>
          <w:b w:val="0"/>
          <w:bCs w:val="0"/>
          <w:color w:val="231F20"/>
          <w:spacing w:val="1"/>
          <w:w w:val="100"/>
          <w:position w:val="-3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position w:val="-3"/>
          <w:sz w:val="15"/>
          <w:szCs w:val="15"/>
        </w:rPr>
        <w:t>3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n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 </w:t>
      </w:r>
      <w:r>
        <w:rPr>
          <w:b w:val="0"/>
          <w:bCs w:val="0"/>
          <w:color w:val="231F20"/>
          <w:spacing w:val="13"/>
          <w:w w:val="100"/>
          <w:position w:val="-3"/>
          <w:sz w:val="15"/>
          <w:szCs w:val="15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37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37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scop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37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37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ou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37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applications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37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Rather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37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ou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37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usag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37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37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matrix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47" w:lineRule="exact"/>
        <w:ind w:left="1965" w:right="0" w:firstLine="0"/>
        <w:jc w:val="center"/>
        <w:rPr>
          <w:rFonts w:ascii="Palatino Linotype" w:hAnsi="Palatino Linotype" w:cs="Palatino Linotype" w:eastAsia="Palatino Linotype"/>
          <w:sz w:val="15"/>
          <w:szCs w:val="15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5"/>
          <w:szCs w:val="15"/>
        </w:rPr>
        <w:t>k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after="0" w:line="47" w:lineRule="exact"/>
        <w:jc w:val="center"/>
        <w:rPr>
          <w:rFonts w:ascii="Palatino Linotype" w:hAnsi="Palatino Linotype" w:cs="Palatino Linotype" w:eastAsia="Palatino Linotype"/>
          <w:sz w:val="15"/>
          <w:szCs w:val="15"/>
        </w:rPr>
        <w:sectPr>
          <w:headerReference w:type="default" r:id="rId14"/>
          <w:pgSz w:w="15840" w:h="24480"/>
          <w:pgMar w:header="4828" w:footer="5472" w:top="5660" w:bottom="5660" w:left="1660" w:right="1660"/>
        </w:sectPr>
      </w:pPr>
    </w:p>
    <w:p>
      <w:pPr>
        <w:pStyle w:val="BodyText"/>
        <w:spacing w:line="224" w:lineRule="exact"/>
        <w:ind w:left="3890" w:right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exponentiation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confined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24" w:lineRule="exact"/>
        <w:ind w:left="95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non-zero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integer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24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7199" w:space="40"/>
            <w:col w:w="5281"/>
          </w:cols>
        </w:sectPr>
      </w:pPr>
    </w:p>
    <w:p>
      <w:pPr>
        <w:pStyle w:val="BodyText"/>
        <w:spacing w:line="260" w:lineRule="exact"/>
        <w:ind w:left="3890" w:right="167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positive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multiplying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itself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times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13" w:lineRule="auto" w:before="1"/>
        <w:ind w:left="3890" w:right="1668"/>
        <w:jc w:val="both"/>
      </w:pPr>
      <w:r>
        <w:rPr>
          <w:b w:val="0"/>
          <w:bCs w:val="0"/>
          <w:color w:val="231F20"/>
          <w:spacing w:val="0"/>
          <w:w w:val="100"/>
        </w:rPr>
        <w:t>(using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multiplication).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negative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inverting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-k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(There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is,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fact,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meaning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matrix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exponentials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with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non-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scala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exponents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bu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thi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involve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advance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concept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wit</w:t>
      </w:r>
      <w:r>
        <w:rPr>
          <w:b w:val="0"/>
          <w:bCs w:val="0"/>
          <w:color w:val="231F20"/>
          <w:spacing w:val="0"/>
          <w:w w:val="100"/>
          <w:position w:val="0"/>
        </w:rPr>
        <w:t>h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eige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values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and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eigenvectors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and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beyond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scope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of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this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text.)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1212"/>
        <w:jc w:val="center"/>
        <w:rPr>
          <w:b w:val="0"/>
          <w:bCs w:val="0"/>
        </w:rPr>
      </w:pPr>
      <w:r>
        <w:rPr/>
        <w:pict>
          <v:group style="position:absolute;margin-left:273.993011pt;margin-top:3.145733pt;width:351.456pt;height:17.89pt;mso-position-horizontal-relative:page;mso-position-vertical-relative:paragraph;z-index:-2809" coordorigin="5480,63" coordsize="7029,358">
            <v:shape style="position:absolute;left:5484;top:63;width:420;height:356" type="#_x0000_t75">
              <v:imagedata r:id="rId15" o:title=""/>
            </v:shape>
            <v:group style="position:absolute;left:5485;top:416;width:7019;height:2" coordorigin="5485,416" coordsize="7019,2">
              <v:shape style="position:absolute;left:5485;top:416;width:7019;height:2" coordorigin="5485,416" coordsize="7019,0" path="m5485,416l1250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12.3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42"/>
          <w:w w:val="105"/>
        </w:rPr>
        <w:t> </w:t>
      </w:r>
      <w:r>
        <w:rPr>
          <w:color w:val="231F20"/>
          <w:spacing w:val="0"/>
          <w:w w:val="105"/>
        </w:rPr>
        <w:t>Implementation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890" w:right="1668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division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application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requir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exponentiation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k</w:t>
      </w:r>
      <w:r>
        <w:rPr>
          <w:b w:val="0"/>
          <w:bCs w:val="0"/>
          <w:color w:val="231F20"/>
          <w:spacing w:val="30"/>
          <w:w w:val="100"/>
          <w:position w:val="9"/>
          <w:sz w:val="15"/>
          <w:szCs w:val="15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where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k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anything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but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scalar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quantity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are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beyond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scope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of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this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text,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will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not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look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its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implementation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MATLAB.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272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Matrices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9"/>
        </w:numPr>
        <w:tabs>
          <w:tab w:pos="3811" w:val="left" w:leader="none"/>
        </w:tabs>
        <w:ind w:left="3811" w:right="0" w:hanging="642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Matrix</w:t>
      </w:r>
      <w:r>
        <w:rPr>
          <w:color w:val="231F20"/>
          <w:spacing w:val="53"/>
          <w:w w:val="100"/>
        </w:rPr>
        <w:t> </w:t>
      </w:r>
      <w:r>
        <w:rPr>
          <w:color w:val="231F20"/>
          <w:spacing w:val="0"/>
          <w:w w:val="100"/>
        </w:rPr>
        <w:t>Multiplication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289"/>
        <w:jc w:val="left"/>
      </w:pP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accomplished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“normal”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symbol,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12.1.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right="1385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12.1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observations: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9"/>
        </w:numPr>
        <w:tabs>
          <w:tab w:pos="3625" w:val="left" w:leader="none"/>
        </w:tabs>
        <w:spacing w:before="96"/>
        <w:ind w:left="3630" w:right="0" w:hanging="28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5"/>
        </w:rPr>
        <w:t>Entry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1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creates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2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9"/>
          <w:w w:val="135"/>
        </w:rPr>
        <w:t> </w:t>
      </w:r>
      <w:r>
        <w:rPr>
          <w:b w:val="0"/>
          <w:bCs w:val="0"/>
          <w:color w:val="231F20"/>
          <w:spacing w:val="0"/>
          <w:w w:val="105"/>
        </w:rPr>
        <w:t>3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matrix,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3"/>
          <w:numId w:val="9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5"/>
        </w:rPr>
        <w:t>Entry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2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creates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3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2"/>
          <w:w w:val="135"/>
        </w:rPr>
        <w:t> </w:t>
      </w:r>
      <w:r>
        <w:rPr>
          <w:b w:val="0"/>
          <w:bCs w:val="0"/>
          <w:color w:val="231F20"/>
          <w:spacing w:val="0"/>
          <w:w w:val="105"/>
        </w:rPr>
        <w:t>1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matrix,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5"/>
        </w:rPr>
        <w:t>,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column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9"/>
        </w:numPr>
        <w:tabs>
          <w:tab w:pos="3625" w:val="left" w:leader="none"/>
        </w:tabs>
        <w:spacing w:line="260" w:lineRule="exact" w:before="29"/>
        <w:ind w:left="3630" w:right="3331" w:hanging="28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match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3"/>
          <w:numId w:val="9"/>
        </w:numPr>
        <w:tabs>
          <w:tab w:pos="3625" w:val="left" w:leader="none"/>
        </w:tabs>
        <w:spacing w:line="260" w:lineRule="exact" w:before="40"/>
        <w:ind w:left="3630" w:right="2643" w:hanging="280"/>
        <w:jc w:val="left"/>
      </w:pPr>
      <w:r>
        <w:rPr>
          <w:b w:val="0"/>
          <w:bCs w:val="0"/>
          <w:color w:val="231F20"/>
          <w:spacing w:val="0"/>
          <w:w w:val="105"/>
        </w:rPr>
        <w:t>Entry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4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shows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that,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likewise,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it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is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legal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to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multiply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1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3"/>
          <w:w w:val="135"/>
        </w:rPr>
        <w:t> </w:t>
      </w:r>
      <w:r>
        <w:rPr>
          <w:b w:val="0"/>
          <w:bCs w:val="0"/>
          <w:color w:val="231F20"/>
          <w:spacing w:val="0"/>
          <w:w w:val="105"/>
        </w:rPr>
        <w:t>2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vector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by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-17"/>
          <w:w w:val="105"/>
        </w:rPr>
      </w:r>
      <w:r>
        <w:rPr>
          <w:b w:val="0"/>
          <w:bCs w:val="0"/>
          <w:color w:val="231F20"/>
          <w:spacing w:val="0"/>
          <w:w w:val="105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2</w:t>
      </w:r>
      <w:r>
        <w:rPr>
          <w:b w:val="0"/>
          <w:bCs w:val="0"/>
          <w:color w:val="231F20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35"/>
        </w:rPr>
        <w:t> </w:t>
      </w:r>
      <w:r>
        <w:rPr>
          <w:b w:val="0"/>
          <w:bCs w:val="0"/>
          <w:color w:val="231F20"/>
          <w:spacing w:val="0"/>
          <w:w w:val="105"/>
        </w:rPr>
        <w:t>3</w:t>
      </w:r>
      <w:r>
        <w:rPr>
          <w:b w:val="0"/>
          <w:bCs w:val="0"/>
          <w:color w:val="231F20"/>
          <w:spacing w:val="-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matrix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9"/>
        </w:numPr>
        <w:tabs>
          <w:tab w:pos="3625" w:val="left" w:leader="none"/>
        </w:tabs>
        <w:spacing w:before="27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9"/>
        </w:numPr>
        <w:tabs>
          <w:tab w:pos="3625" w:val="left" w:leader="none"/>
        </w:tabs>
        <w:spacing w:line="260" w:lineRule="exact" w:before="29"/>
        <w:ind w:left="3630" w:right="2959" w:hanging="280"/>
        <w:jc w:val="left"/>
      </w:pPr>
      <w:r>
        <w:rPr/>
        <w:pict>
          <v:group style="position:absolute;margin-left:241pt;margin-top:57.958012pt;width:349pt;height:342.646pt;mso-position-horizontal-relative:page;mso-position-vertical-relative:paragraph;z-index:-2806" coordorigin="4820,1159" coordsize="6980,6853">
            <v:group style="position:absolute;left:4830;top:1169;width:6960;height:6833" coordorigin="4830,1169" coordsize="6960,6833">
              <v:shape style="position:absolute;left:4830;top:1169;width:6960;height:6833" coordorigin="4830,1169" coordsize="6960,6833" path="m4830,8002l11790,8002,11790,1169,4830,1169,4830,8002xe" filled="t" fillcolor="#E6E7E8" stroked="f">
                <v:path arrowok="t"/>
                <v:fill type="solid"/>
              </v:shape>
              <v:shape style="position:absolute;left:4830;top:1169;width:423;height:350" type="#_x0000_t75">
                <v:imagedata r:id="rId17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pre-multiplying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inner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12.1</w:t>
      </w:r>
      <w:r>
        <w:rPr>
          <w:rFonts w:ascii="Times New Roman" w:hAnsi="Times New Roman" w:cs="Times New Roman" w:eastAsia="Times New Roman"/>
          <w:b/>
          <w:bCs/>
          <w:color w:val="231F20"/>
          <w:spacing w:val="3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multiply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49" w:lineRule="auto"/>
        <w:ind w:left="3290" w:right="6598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88.375pt;margin-top:1.229431pt;width:24.25pt;height:48.25pt;mso-position-horizontal-relative:page;mso-position-vertical-relative:paragraph;z-index:-2805" coordorigin="1768,25" coordsize="485,965">
            <v:group style="position:absolute;left:1892;top:387;width:238;height:239" coordorigin="1892,387" coordsize="238,239">
              <v:shape style="position:absolute;left:1892;top:387;width:238;height:239" coordorigin="1892,387" coordsize="238,239" path="m2130,507l2112,571,2064,614,2021,627,1996,625,1934,598,1897,548,1892,527,1893,500,1917,435,1964,396,2004,387,2028,389,2089,417,2124,470,2130,507xe" filled="f" stroked="t" strokeweight=".25pt" strokecolor="#231F20">
                <v:path arrowok="t"/>
              </v:shape>
            </v:group>
            <v:group style="position:absolute;left:1770;top:507;width:480;height:2" coordorigin="1770,507" coordsize="480,2">
              <v:shape style="position:absolute;left:1770;top:507;width:480;height:2" coordorigin="1770,507" coordsize="480,0" path="m1770,507l2250,507e" filled="f" stroked="t" strokeweight=".25pt" strokecolor="#231F20">
                <v:path arrowok="t"/>
              </v:shape>
            </v:group>
            <v:group style="position:absolute;left:2010;top:27;width:2;height:960" coordorigin="2010,27" coordsize="2,960">
              <v:shape style="position:absolute;left:2010;top:27;width:2;height:960" coordorigin="2010,27" coordsize="0,960" path="m2010,27l2010,98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.229431pt;width:24.25pt;height:48.25pt;mso-position-horizontal-relative:page;mso-position-vertical-relative:paragraph;z-index:-2804" coordorigin="13588,25" coordsize="485,965">
            <v:group style="position:absolute;left:13712;top:387;width:238;height:239" coordorigin="13712,387" coordsize="238,239">
              <v:shape style="position:absolute;left:13712;top:387;width:238;height:239" coordorigin="13712,387" coordsize="238,239" path="m13950,507l13932,571,13884,614,13841,627,13816,625,13754,598,13717,548,13712,527,13713,500,13737,435,13784,396,13824,387,13848,389,13909,417,13944,470,13950,507xe" filled="f" stroked="t" strokeweight=".25pt" strokecolor="#231F20">
                <v:path arrowok="t"/>
              </v:shape>
            </v:group>
            <v:group style="position:absolute;left:13590;top:507;width:480;height:2" coordorigin="13590,507" coordsize="480,2">
              <v:shape style="position:absolute;left:13590;top:507;width:480;height:2" coordorigin="13590,507" coordsize="480,0" path="m13590,507l14070,507e" filled="f" stroked="t" strokeweight=".25pt" strokecolor="#231F20">
                <v:path arrowok="t"/>
              </v:shape>
            </v:group>
            <v:group style="position:absolute;left:13830;top:27;width:2;height:960" coordorigin="13830,27" coordsize="2,960">
              <v:shape style="position:absolute;left:13830;top:27;width:2;height:960" coordorigin="13830,27" coordsize="0,960" path="m13830,27l13830,98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415" w:val="left" w:leader="none"/>
          <w:tab w:pos="5029" w:val="left" w:leader="none"/>
        </w:tabs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415" w:val="left" w:leader="none"/>
          <w:tab w:pos="4927" w:val="left" w:leader="none"/>
        </w:tabs>
        <w:spacing w:before="7"/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3290" w:right="731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3]'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3782" w:right="8596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782" w:right="8596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782" w:right="8596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840" w:right="5757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0" w:right="5018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133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(1:2)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313" w:val="left" w:leader="none"/>
          <w:tab w:pos="4927" w:val="left" w:leader="none"/>
        </w:tabs>
        <w:spacing w:before="7"/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3290" w:right="731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eye(2)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415" w:val="left" w:leader="none"/>
        </w:tabs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415" w:val="left" w:leader="none"/>
        </w:tabs>
        <w:spacing w:before="7"/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numPr>
          <w:ilvl w:val="0"/>
          <w:numId w:val="10"/>
        </w:numPr>
        <w:tabs>
          <w:tab w:pos="3597" w:val="left" w:leader="none"/>
        </w:tabs>
        <w:spacing w:before="7"/>
        <w:ind w:left="3597" w:right="0" w:hanging="308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shape style="position:absolute;margin-left:271.084991pt;margin-top:9.623031pt;width:70.521003pt;height:21.50075pt;mso-position-horizontal-relative:page;mso-position-vertical-relative:paragraph;z-index:-2803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15" w:hRule="exact"/>
                    </w:trPr>
                    <w:tc>
                      <w:tcPr>
                        <w:tcW w:w="3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236" w:right="185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right="40"/>
                          <w:jc w:val="righ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3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236" w:right="185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204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42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0"/>
        </w:numPr>
        <w:tabs>
          <w:tab w:pos="3597" w:val="left" w:leader="none"/>
        </w:tabs>
        <w:spacing w:before="84"/>
        <w:ind w:left="3597" w:right="0" w:hanging="308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A*I2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???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Error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using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==&gt;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mtimes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3290" w:right="547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Inner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matrix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dimensions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must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agree.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A*eye(3)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415" w:val="left" w:leader="none"/>
          <w:tab w:pos="5029" w:val="left" w:leader="none"/>
        </w:tabs>
        <w:spacing w:before="7"/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415" w:val="left" w:leader="none"/>
          <w:tab w:pos="4927" w:val="left" w:leader="none"/>
        </w:tabs>
        <w:spacing w:before="7"/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7"/>
          <w:szCs w:val="17"/>
        </w:rPr>
        <w:sectPr>
          <w:headerReference w:type="default" r:id="rId1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1"/>
        </w:numPr>
        <w:tabs>
          <w:tab w:pos="4390" w:val="left" w:leader="none"/>
          <w:tab w:pos="10849" w:val="right" w:leader="none"/>
        </w:tabs>
        <w:spacing w:before="68"/>
        <w:ind w:left="4390" w:right="1670" w:hanging="501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Implementation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273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11"/>
        </w:numPr>
        <w:tabs>
          <w:tab w:pos="4345" w:val="left" w:leader="none"/>
        </w:tabs>
        <w:spacing w:line="260" w:lineRule="exact"/>
        <w:ind w:left="4350" w:right="1969" w:hanging="280"/>
        <w:jc w:val="left"/>
      </w:pP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post-multiplying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2</w:t>
      </w:r>
      <w:r>
        <w:rPr>
          <w:b w:val="0"/>
          <w:bCs w:val="0"/>
          <w:color w:val="231F20"/>
          <w:spacing w:val="15"/>
          <w:w w:val="100"/>
          <w:position w:val="-3"/>
          <w:sz w:val="15"/>
          <w:szCs w:val="15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does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not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work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because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inner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dimensions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do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not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match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2"/>
          <w:numId w:val="11"/>
        </w:numPr>
        <w:tabs>
          <w:tab w:pos="4345" w:val="left" w:leader="none"/>
        </w:tabs>
        <w:spacing w:before="27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3</w:t>
      </w:r>
      <w:r>
        <w:rPr>
          <w:b w:val="0"/>
          <w:bCs w:val="0"/>
          <w:color w:val="231F20"/>
          <w:spacing w:val="16"/>
          <w:w w:val="100"/>
          <w:position w:val="-3"/>
          <w:sz w:val="15"/>
          <w:szCs w:val="15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to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post-multiply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legally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2"/>
        </w:numPr>
        <w:tabs>
          <w:tab w:pos="4531" w:val="left" w:leader="none"/>
        </w:tabs>
        <w:ind w:left="4531" w:right="6454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Matrix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0"/>
          <w:w w:val="105"/>
        </w:rPr>
        <w:t>Division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9"/>
        <w:jc w:val="both"/>
      </w:pP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division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accomplished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ways,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wrong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division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described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12.2.2,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know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3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3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square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3"/>
          <w:numId w:val="12"/>
        </w:numPr>
        <w:tabs>
          <w:tab w:pos="4397" w:val="left" w:leader="none"/>
        </w:tabs>
        <w:spacing w:line="260" w:lineRule="exact"/>
        <w:ind w:left="4350" w:right="2666" w:hanging="28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inv(A)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—using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MATLAB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inv(...)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compute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inverse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numPr>
          <w:ilvl w:val="3"/>
          <w:numId w:val="12"/>
        </w:numPr>
        <w:tabs>
          <w:tab w:pos="4397" w:val="left" w:leader="none"/>
        </w:tabs>
        <w:spacing w:before="27"/>
        <w:ind w:left="4397" w:right="0" w:hanging="328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\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—“back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dividing”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produce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same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result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3"/>
          <w:numId w:val="12"/>
        </w:numPr>
        <w:tabs>
          <w:tab w:pos="4397" w:val="left" w:leader="none"/>
        </w:tabs>
        <w:spacing w:line="260" w:lineRule="auto" w:before="16"/>
        <w:ind w:left="4350" w:right="1984" w:hanging="28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02pt;margin-top:40.366962pt;width:214pt;height:63.389pt;mso-position-horizontal-relative:page;mso-position-vertical-relative:paragraph;z-index:-2801" coordorigin="4040,807" coordsize="4280,1268">
            <v:group style="position:absolute;left:4050;top:817;width:4260;height:1248" coordorigin="4050,817" coordsize="4260,1248">
              <v:shape style="position:absolute;left:4050;top:817;width:4260;height:1248" coordorigin="4050,817" coordsize="4260,1248" path="m4050,2065l8310,2065,8310,817,4050,817,4050,2065xe" filled="t" fillcolor="#EDEDEE" stroked="f">
                <v:path arrowok="t"/>
                <v:fill type="solid"/>
              </v:shape>
            </v:group>
            <v:group style="position:absolute;left:4159;top:941;width:2353;height:232" coordorigin="4159,941" coordsize="2353,232">
              <v:shape style="position:absolute;left:4159;top:941;width:2353;height:232" coordorigin="4159,941" coordsize="2353,232" path="m4159,1173l6513,1173,6513,941,4159,941,4159,1173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—apparently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performing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same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operation,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00"/>
          <w:sz w:val="21"/>
          <w:szCs w:val="21"/>
        </w:rPr>
        <w:t>but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00"/>
          <w:sz w:val="21"/>
          <w:szCs w:val="21"/>
        </w:rPr>
        <w:t>giving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00"/>
          <w:sz w:val="21"/>
          <w:szCs w:val="21"/>
        </w:rPr>
        <w:t>different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00"/>
          <w:sz w:val="21"/>
          <w:szCs w:val="21"/>
        </w:rPr>
        <w:t>answers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after="0" w:line="260" w:lineRule="auto"/>
        <w:jc w:val="left"/>
        <w:rPr>
          <w:rFonts w:ascii="Palatino" w:hAnsi="Palatino" w:cs="Palatino" w:eastAsia="Palatino"/>
          <w:sz w:val="21"/>
          <w:szCs w:val="21"/>
        </w:rPr>
        <w:sectPr>
          <w:headerReference w:type="default" r:id="rId18"/>
          <w:pgSz w:w="15840" w:h="24480"/>
          <w:pgMar w:header="4828" w:footer="5472" w:top="5660" w:bottom="5660" w:left="1660" w:right="1660"/>
        </w:sectPr>
      </w:pP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2560" w:right="1738" w:firstLine="0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Technical</w:t>
      </w:r>
      <w:r>
        <w:rPr>
          <w:rFonts w:ascii="GillSans-UltraBold" w:hAnsi="GillSans-UltraBold" w:cs="GillSans-UltraBold" w:eastAsia="GillSans-UltraBold"/>
          <w:color w:val="FFFFFF"/>
          <w:spacing w:val="34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Insight</w:t>
      </w:r>
      <w:r>
        <w:rPr>
          <w:rFonts w:ascii="GillSans-UltraBold" w:hAnsi="GillSans-UltraBold" w:cs="GillSans-UltraBold" w:eastAsia="GillSans-UltraBold"/>
          <w:color w:val="FFFFFF"/>
          <w:spacing w:val="34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12.1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251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9.448267pt;width:24.25pt;height:48.25pt;mso-position-horizontal-relative:page;mso-position-vertical-relative:paragraph;z-index:-2800" coordorigin="1768,189" coordsize="485,965">
            <v:group style="position:absolute;left:1892;top:552;width:238;height:239" coordorigin="1892,552" coordsize="238,239">
              <v:shape style="position:absolute;left:1892;top:552;width:238;height:239" coordorigin="1892,552" coordsize="238,239" path="m2130,671l2112,735,2064,779,2021,791,1996,789,1934,763,1897,712,1892,691,1893,665,1917,600,1964,561,2004,552,2028,554,2089,582,2124,634,2130,671xe" filled="f" stroked="t" strokeweight=".25pt" strokecolor="#231F20">
                <v:path arrowok="t"/>
              </v:shape>
            </v:group>
            <v:group style="position:absolute;left:1770;top:671;width:480;height:2" coordorigin="1770,671" coordsize="480,2">
              <v:shape style="position:absolute;left:1770;top:671;width:480;height:2" coordorigin="1770,671" coordsize="480,0" path="m1770,671l2250,671e" filled="f" stroked="t" strokeweight=".25pt" strokecolor="#231F20">
                <v:path arrowok="t"/>
              </v:shape>
            </v:group>
            <v:group style="position:absolute;left:2010;top:191;width:2;height:960" coordorigin="2010,191" coordsize="2,960">
              <v:shape style="position:absolute;left:2010;top:191;width:2;height:960" coordorigin="2010,191" coordsize="0,960" path="m2010,191l2010,115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Accordin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MATLA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languag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hel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system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third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really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computes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(C‘\A’)’,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only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square.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 w:before="74"/>
        <w:ind w:left="240" w:right="1660" w:firstLine="240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don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affect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result;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therefore,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ensure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appropriat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inversio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divisio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Stud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12.2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carefully.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6530" w:space="40"/>
            <w:col w:w="5950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3778" w:right="500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79.375pt;margin-top:-76.653244pt;width:24.25pt;height:48.25pt;mso-position-horizontal-relative:page;mso-position-vertical-relative:paragraph;z-index:-2799" coordorigin="13588,-1533" coordsize="485,965">
            <v:group style="position:absolute;left:13712;top:-1170;width:238;height:239" coordorigin="13712,-1170" coordsize="238,239">
              <v:shape style="position:absolute;left:13712;top:-1170;width:238;height:239" coordorigin="13712,-1170" coordsize="238,239" path="m13950,-1051l13932,-987,13884,-943,13841,-931,13816,-933,13754,-959,13717,-1010,13712,-1031,13713,-1057,13737,-1122,13784,-1161,13824,-1170,13848,-1168,13909,-1140,13944,-1088,13950,-1051xe" filled="f" stroked="t" strokeweight=".25pt" strokecolor="#231F20">
                <v:path arrowok="t"/>
              </v:shape>
            </v:group>
            <v:group style="position:absolute;left:13590;top:-1051;width:480;height:2" coordorigin="13590,-1051" coordsize="480,2">
              <v:shape style="position:absolute;left:13590;top:-1051;width:480;height:2" coordorigin="13590,-1051" coordsize="480,0" path="m13590,-1051l14070,-1051e" filled="f" stroked="t" strokeweight=".25pt" strokecolor="#231F20">
                <v:path arrowok="t"/>
              </v:shape>
            </v:group>
            <v:group style="position:absolute;left:13830;top:-1531;width:2;height:960" coordorigin="13830,-1531" coordsize="2,960">
              <v:shape style="position:absolute;left:13830;top:-1531;width:2;height:960" coordorigin="13830,-1531" coordsize="0,960" path="m13830,-1531l13830,-57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12.2</w:t>
      </w:r>
      <w:r>
        <w:rPr>
          <w:rFonts w:ascii="Times New Roman" w:hAnsi="Times New Roman" w:cs="Times New Roman" w:eastAsia="Times New Roman"/>
          <w:b/>
          <w:bCs/>
          <w:color w:val="231F20"/>
          <w:spacing w:val="4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divide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49" w:lineRule="auto"/>
        <w:ind w:left="4010" w:right="6898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magic(3)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11" w:val="left" w:leader="none"/>
          <w:tab w:pos="1023" w:val="left" w:leader="none"/>
        </w:tabs>
        <w:ind w:left="0" w:right="2555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11" w:val="left" w:leader="none"/>
          <w:tab w:pos="1023" w:val="left" w:leader="none"/>
        </w:tabs>
        <w:spacing w:before="7"/>
        <w:ind w:left="0" w:right="2555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11" w:val="left" w:leader="none"/>
          <w:tab w:pos="1023" w:val="left" w:leader="none"/>
        </w:tabs>
        <w:spacing w:before="7"/>
        <w:ind w:left="0" w:right="2555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496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24;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16]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 w:line="249" w:lineRule="auto"/>
        <w:jc w:val="left"/>
        <w:rPr>
          <w:rFonts w:ascii="Courier New" w:hAnsi="Courier New" w:cs="Courier New" w:eastAsia="Courier New"/>
          <w:sz w:val="17"/>
          <w:szCs w:val="17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tabs>
          <w:tab w:pos="409" w:val="left" w:leader="none"/>
          <w:tab w:pos="920" w:val="left" w:leader="none"/>
        </w:tabs>
        <w:ind w:left="0" w:right="0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277pt;margin-top:661.442993pt;width:349pt;height:243.312pt;mso-position-horizontal-relative:page;mso-position-vertical-relative:page;z-index:-2802" coordorigin="5540,13229" coordsize="6980,4866">
            <v:group style="position:absolute;left:5550;top:13239;width:6960;height:4846" coordorigin="5550,13239" coordsize="6960,4846">
              <v:shape style="position:absolute;left:5550;top:13239;width:6960;height:4846" coordorigin="5550,13239" coordsize="6960,4846" path="m5550,18085l12510,18085,12510,13239,5550,13239,5550,18085xe" filled="t" fillcolor="#E6E7E8" stroked="f">
                <v:path arrowok="t"/>
                <v:fill type="solid"/>
              </v:shape>
              <v:shape style="position:absolute;left:5550;top:13238;width:423;height:350" type="#_x0000_t75">
                <v:imagedata r:id="rId19" o:title="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09" w:val="left" w:leader="none"/>
          <w:tab w:pos="920" w:val="left" w:leader="none"/>
        </w:tabs>
        <w:spacing w:before="7"/>
        <w:ind w:left="0" w:right="0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09" w:val="left" w:leader="none"/>
          <w:tab w:pos="920" w:val="left" w:leader="none"/>
        </w:tabs>
        <w:spacing w:before="7"/>
        <w:ind w:left="0" w:right="0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16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25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09" w:val="left" w:leader="none"/>
          <w:tab w:pos="920" w:val="left" w:leader="none"/>
        </w:tabs>
        <w:ind w:left="0" w:right="0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302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308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09" w:val="left" w:leader="none"/>
          <w:tab w:pos="920" w:val="left" w:leader="none"/>
        </w:tabs>
        <w:spacing w:before="7"/>
        <w:ind w:left="0" w:right="0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272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284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09" w:val="left" w:leader="none"/>
          <w:tab w:pos="920" w:val="left" w:leader="none"/>
        </w:tabs>
        <w:spacing w:before="7"/>
        <w:ind w:left="0" w:right="0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326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308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25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11" w:val="left" w:leader="none"/>
          <w:tab w:pos="1023" w:val="left" w:leader="none"/>
        </w:tabs>
        <w:ind w:left="0" w:right="0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182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347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236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11" w:val="left" w:leader="none"/>
          <w:tab w:pos="1023" w:val="left" w:leader="none"/>
        </w:tabs>
        <w:spacing w:before="7"/>
        <w:ind w:left="0" w:right="0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218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299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248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11" w:val="left" w:leader="none"/>
          <w:tab w:pos="1023" w:val="left" w:leader="none"/>
        </w:tabs>
        <w:spacing w:before="7"/>
        <w:ind w:left="0" w:right="0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140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209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146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60" w:lineRule="exact" w:before="3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327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9"/>
          <w:szCs w:val="19"/>
        </w:rPr>
        <w:t>continued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9"/>
          <w:szCs w:val="19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9"/>
          <w:szCs w:val="19"/>
        </w:rPr>
        <w:t>next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9"/>
          <w:szCs w:val="19"/>
        </w:rPr>
        <w:t>page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5546" w:space="40"/>
            <w:col w:w="6934"/>
          </w:cols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274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Matrices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49" w:lineRule="auto" w:before="84"/>
        <w:ind w:left="3290" w:right="751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inv(B)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210" w:val="left" w:leader="none"/>
          <w:tab w:pos="4722" w:val="left" w:leader="none"/>
        </w:tabs>
        <w:ind w:left="369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210" w:val="left" w:leader="none"/>
          <w:tab w:pos="4722" w:val="left" w:leader="none"/>
        </w:tabs>
        <w:spacing w:before="7"/>
        <w:ind w:left="369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210" w:val="left" w:leader="none"/>
          <w:tab w:pos="4722" w:val="left" w:leader="none"/>
        </w:tabs>
        <w:spacing w:before="7"/>
        <w:ind w:left="369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210" w:val="left" w:leader="none"/>
          <w:tab w:pos="4722" w:val="left" w:leader="none"/>
        </w:tabs>
        <w:spacing w:before="7"/>
        <w:ind w:left="369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210" w:val="left" w:leader="none"/>
          <w:tab w:pos="4722" w:val="left" w:leader="none"/>
        </w:tabs>
        <w:spacing w:before="7"/>
        <w:ind w:left="369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210" w:val="left" w:leader="none"/>
          <w:tab w:pos="4722" w:val="left" w:leader="none"/>
        </w:tabs>
        <w:spacing w:before="7"/>
        <w:ind w:left="369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\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210" w:val="left" w:leader="none"/>
          <w:tab w:pos="4722" w:val="left" w:leader="none"/>
        </w:tabs>
        <w:spacing w:before="7"/>
        <w:ind w:left="369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210" w:val="left" w:leader="none"/>
          <w:tab w:pos="4722" w:val="left" w:leader="none"/>
        </w:tabs>
        <w:spacing w:before="7"/>
        <w:ind w:left="369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210" w:val="left" w:leader="none"/>
          <w:tab w:pos="4722" w:val="left" w:leader="none"/>
        </w:tabs>
        <w:spacing w:before="7"/>
        <w:ind w:left="369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tbl>
      <w:tblPr>
        <w:tblW w:w="0" w:type="auto"/>
        <w:jc w:val="left"/>
        <w:tblInd w:w="31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15" w:hRule="exact"/>
        </w:trPr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7"/>
              <w:ind w:left="42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-4.3000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7"/>
              <w:ind w:left="10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29.2000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4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7"/>
              <w:ind w:left="10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-15.3000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85" w:lineRule="exact"/>
              <w:ind w:left="42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-9.9667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85" w:lineRule="exact"/>
              <w:ind w:left="10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27.5333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4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85" w:lineRule="exact"/>
              <w:ind w:left="2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-3.9667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331" w:hRule="exact"/>
        </w:trPr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85" w:lineRule="exact"/>
              <w:ind w:left="42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-5.7333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85" w:lineRule="exact"/>
              <w:ind w:left="10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20.7667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4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85" w:lineRule="exact"/>
              <w:ind w:left="2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-8.2333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</w:tbl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21" w:lineRule="auto" w:before="40"/>
        <w:ind w:left="3630" w:right="3789" w:hanging="46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241.5pt;margin-top:-233.246033pt;width:348pt;height:214.096pt;mso-position-horizontal-relative:page;mso-position-vertical-relative:paragraph;z-index:-2798" coordorigin="4830,-4665" coordsize="6960,4282">
            <v:shape style="position:absolute;left:4830;top:-4665;width:6960;height:4282" coordorigin="4830,-4665" coordsize="6960,4282" path="m4830,-383l11790,-383,11790,-4665,4830,-4665,4830,-383xe" filled="t" fillcolor="#E6E7E8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88.375pt;margin-top:17.107971pt;width:24.25pt;height:48.25pt;mso-position-horizontal-relative:page;mso-position-vertical-relative:paragraph;z-index:-2796" coordorigin="1768,342" coordsize="485,965">
            <v:group style="position:absolute;left:1892;top:705;width:238;height:239" coordorigin="1892,705" coordsize="238,239">
              <v:shape style="position:absolute;left:1892;top:705;width:238;height:239" coordorigin="1892,705" coordsize="238,239" path="m2130,825l2112,888,2064,932,2021,944,1996,942,1934,916,1897,865,1892,845,1893,818,1917,753,1964,714,2004,705,2028,707,2089,735,2124,788,2130,825xe" filled="f" stroked="t" strokeweight=".25pt" strokecolor="#231F20">
                <v:path arrowok="t"/>
              </v:shape>
            </v:group>
            <v:group style="position:absolute;left:1770;top:825;width:480;height:2" coordorigin="1770,825" coordsize="480,2">
              <v:shape style="position:absolute;left:1770;top:825;width:480;height:2" coordorigin="1770,825" coordsize="480,0" path="m1770,825l2250,825e" filled="f" stroked="t" strokeweight=".25pt" strokecolor="#231F20">
                <v:path arrowok="t"/>
              </v:shape>
            </v:group>
            <v:group style="position:absolute;left:2010;top:345;width:2;height:960" coordorigin="2010,345" coordsize="2,960">
              <v:shape style="position:absolute;left:2010;top:345;width:2;height:960" coordorigin="2010,345" coordsize="0,960" path="m2010,345l2010,130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7.107971pt;width:24.25pt;height:48.25pt;mso-position-horizontal-relative:page;mso-position-vertical-relative:paragraph;z-index:-2795" coordorigin="13588,342" coordsize="485,965">
            <v:group style="position:absolute;left:13712;top:705;width:238;height:239" coordorigin="13712,705" coordsize="238,239">
              <v:shape style="position:absolute;left:13712;top:705;width:238;height:239" coordorigin="13712,705" coordsize="238,239" path="m13950,825l13932,888,13884,932,13841,944,13816,942,13754,916,13717,865,13712,845,13713,818,13737,753,13784,714,13824,705,13848,707,13909,735,13944,788,13950,825xe" filled="f" stroked="t" strokeweight=".25pt" strokecolor="#231F20">
                <v:path arrowok="t"/>
              </v:shape>
            </v:group>
            <v:group style="position:absolute;left:13590;top:825;width:480;height:2" coordorigin="13590,825" coordsize="480,2">
              <v:shape style="position:absolute;left:13590;top:825;width:480;height:2" coordorigin="13590,825" coordsize="480,0" path="m13590,825l14070,825e" filled="f" stroked="t" strokeweight=".25pt" strokecolor="#231F20">
                <v:path arrowok="t"/>
              </v:shape>
            </v:group>
            <v:group style="position:absolute;left:13830;top:345;width:2;height:960" coordorigin="13830,345" coordsize="2,960">
              <v:shape style="position:absolute;left:13830;top:345;width:2;height:960" coordorigin="13830,345" coordsize="0,960" path="m13830,345l13830,130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5"/>
        </w:rPr>
        <w:t>In</w:t>
      </w:r>
      <w:r>
        <w:rPr>
          <w:b w:val="0"/>
          <w:bCs w:val="0"/>
          <w:color w:val="231F20"/>
          <w:spacing w:val="-3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Exercise</w:t>
      </w:r>
      <w:r>
        <w:rPr>
          <w:b w:val="0"/>
          <w:bCs w:val="0"/>
          <w:color w:val="231F20"/>
          <w:spacing w:val="-3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12.2</w:t>
      </w:r>
      <w:r>
        <w:rPr>
          <w:b w:val="0"/>
          <w:bCs w:val="0"/>
          <w:color w:val="231F20"/>
          <w:spacing w:val="-3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we</w:t>
      </w:r>
      <w:r>
        <w:rPr>
          <w:b w:val="0"/>
          <w:bCs w:val="0"/>
          <w:color w:val="231F20"/>
          <w:spacing w:val="-3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make</w:t>
      </w:r>
      <w:r>
        <w:rPr>
          <w:b w:val="0"/>
          <w:bCs w:val="0"/>
          <w:color w:val="231F20"/>
          <w:spacing w:val="-3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3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following</w:t>
      </w:r>
      <w:r>
        <w:rPr>
          <w:b w:val="0"/>
          <w:bCs w:val="0"/>
          <w:color w:val="231F20"/>
          <w:spacing w:val="-3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observations: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Entries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1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2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construct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two</w:t>
      </w:r>
      <w:r>
        <w:rPr>
          <w:b w:val="0"/>
          <w:bCs w:val="0"/>
          <w:color w:val="231F20"/>
          <w:spacing w:val="-1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3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2"/>
          <w:w w:val="135"/>
        </w:rPr>
        <w:t> </w:t>
      </w:r>
      <w:r>
        <w:rPr>
          <w:b w:val="0"/>
          <w:bCs w:val="0"/>
          <w:color w:val="231F20"/>
          <w:spacing w:val="0"/>
          <w:w w:val="105"/>
        </w:rPr>
        <w:t>3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matrices,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9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03" w:lineRule="exac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Entries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pre-multiply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post-multiply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498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inv(B)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B*inv(B)=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I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 w:before="40"/>
        <w:ind w:left="3630" w:right="3014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reveals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 w:before="40"/>
        <w:ind w:left="3630" w:right="2306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dividing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 w:before="40"/>
        <w:ind w:left="3630" w:right="2666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verifies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dividing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works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3670" w:right="0"/>
        <w:jc w:val="left"/>
        <w:rPr>
          <w:b w:val="0"/>
          <w:bCs w:val="0"/>
        </w:rPr>
      </w:pPr>
      <w:r>
        <w:rPr/>
        <w:pict>
          <v:group style="position:absolute;margin-left:237.992996pt;margin-top:3.146713pt;width:351.456pt;height:17.89pt;mso-position-horizontal-relative:page;mso-position-vertical-relative:paragraph;z-index:-2797" coordorigin="4760,63" coordsize="7029,358">
            <v:shape style="position:absolute;left:4764;top:63;width:420;height:356" type="#_x0000_t75">
              <v:imagedata r:id="rId21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bookmarkStart w:name="_TOC_250000" w:id="1"/>
      <w:r>
        <w:rPr>
          <w:color w:val="231F20"/>
          <w:spacing w:val="0"/>
          <w:w w:val="105"/>
        </w:rPr>
        <w:t>12.4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0"/>
          <w:w w:val="105"/>
        </w:rPr>
        <w:t>Rotating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0"/>
          <w:w w:val="105"/>
        </w:rPr>
        <w:t>Coordinates</w:t>
      </w:r>
      <w:bookmarkEnd w:id="1"/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9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common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coordinates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dimensions.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Previously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ability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viewing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coordinate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offsets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multiplying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scalar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quantities.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frequently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arises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coordinates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20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numPr>
              <w:ilvl w:val="1"/>
              <w:numId w:val="13"/>
            </w:numPr>
            <w:tabs>
              <w:tab w:pos="4390" w:val="left" w:leader="none"/>
              <w:tab w:pos="10849" w:val="right" w:leader="none"/>
            </w:tabs>
            <w:spacing w:before="68"/>
            <w:ind w:left="4390" w:right="0" w:hanging="501"/>
            <w:jc w:val="left"/>
            <w:rPr>
              <w:rFonts w:ascii="Palatino" w:hAnsi="Palatino" w:cs="Palatino" w:eastAsia="Palatino"/>
              <w:sz w:val="18"/>
              <w:szCs w:val="18"/>
            </w:rPr>
          </w:pPr>
          <w:hyperlink w:history="true" w:anchor="_TOC_250000">
            <w:r>
              <w:rPr>
                <w:b w:val="0"/>
                <w:bCs w:val="0"/>
                <w:color w:val="231F20"/>
                <w:spacing w:val="0"/>
                <w:w w:val="105"/>
              </w:rPr>
              <w:t>Rotating</w:t>
            </w:r>
            <w:r>
              <w:rPr>
                <w:b w:val="0"/>
                <w:bCs w:val="0"/>
                <w:color w:val="231F20"/>
                <w:spacing w:val="2"/>
                <w:w w:val="105"/>
              </w:rPr>
              <w:t> </w:t>
            </w:r>
            <w:r>
              <w:rPr>
                <w:b w:val="0"/>
                <w:bCs w:val="0"/>
                <w:color w:val="231F20"/>
                <w:spacing w:val="0"/>
                <w:w w:val="105"/>
              </w:rPr>
              <w:t>Coordinates</w:t>
            </w:r>
            <w:r>
              <w:rPr>
                <w:rFonts w:ascii="Palatino" w:hAnsi="Palatino" w:cs="Palatino" w:eastAsia="Palatino"/>
                <w:b/>
                <w:bCs/>
                <w:color w:val="231F20"/>
                <w:spacing w:val="0"/>
                <w:w w:val="105"/>
                <w:sz w:val="18"/>
                <w:szCs w:val="18"/>
              </w:rPr>
            </w:r>
            <w:r>
              <w:rPr>
                <w:rFonts w:ascii="Palatino" w:hAnsi="Palatino" w:cs="Palatino" w:eastAsia="Palatino"/>
                <w:b/>
                <w:bCs/>
                <w:color w:val="231F20"/>
                <w:spacing w:val="0"/>
                <w:w w:val="105"/>
                <w:sz w:val="18"/>
                <w:szCs w:val="18"/>
              </w:rPr>
              <w:tab/>
            </w:r>
            <w:r>
              <w:rPr>
                <w:rFonts w:ascii="Palatino" w:hAnsi="Palatino" w:cs="Palatino" w:eastAsia="Palatino"/>
                <w:b/>
                <w:bCs/>
                <w:color w:val="231F20"/>
                <w:spacing w:val="0"/>
                <w:w w:val="105"/>
                <w:sz w:val="18"/>
                <w:szCs w:val="18"/>
              </w:rPr>
              <w:t>275</w:t>
            </w:r>
            <w:r>
              <w:rPr>
                <w:rFonts w:ascii="Palatino" w:hAnsi="Palatino" w:cs="Palatino" w:eastAsia="Palatino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hyperlink>
        </w:p>
        <w:p>
          <w:pPr>
            <w:pStyle w:val="TOC4"/>
            <w:ind w:right="4588"/>
            <w:jc w:val="center"/>
          </w:pPr>
          <w:r>
            <w:rPr>
              <w:b w:val="0"/>
              <w:bCs w:val="0"/>
              <w:color w:val="231F20"/>
              <w:spacing w:val="0"/>
              <w:w w:val="100"/>
            </w:rPr>
            <w:t>y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ind w:right="0"/>
            <w:jc w:val="center"/>
          </w:pPr>
          <w:r>
            <w:rPr>
              <w:b w:val="0"/>
              <w:bCs w:val="0"/>
              <w:color w:val="231F20"/>
              <w:spacing w:val="0"/>
              <w:w w:val="100"/>
            </w:rPr>
            <w:t>(x*,y*)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6"/>
            <w:ind w:right="2306"/>
            <w:jc w:val="left"/>
          </w:pPr>
          <w:r>
            <w:rPr>
              <w:b w:val="0"/>
              <w:bCs w:val="0"/>
              <w:color w:val="231F20"/>
              <w:spacing w:val="0"/>
              <w:w w:val="100"/>
            </w:rPr>
            <w:t>(x,y)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1"/>
            <w:ind w:right="0"/>
            <w:jc w:val="center"/>
          </w:pPr>
          <w:r>
            <w:rPr>
              <w:b w:val="0"/>
              <w:bCs w:val="0"/>
              <w:color w:val="231F20"/>
              <w:spacing w:val="0"/>
              <w:w w:val="100"/>
            </w:rPr>
            <w:t>R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5"/>
            <w:tabs>
              <w:tab w:pos="8637" w:val="left" w:leader="none"/>
            </w:tabs>
            <w:ind w:right="0"/>
            <w:jc w:val="left"/>
            <w:rPr>
              <w:b w:val="0"/>
              <w:bCs w:val="0"/>
              <w:i w:val="0"/>
              <w:sz w:val="16"/>
              <w:szCs w:val="16"/>
            </w:rPr>
          </w:pPr>
          <w:r>
            <w:rPr>
              <w:rFonts w:ascii="Symbol" w:hAnsi="Symbol" w:cs="Symbol" w:eastAsia="Symbol"/>
              <w:b w:val="0"/>
              <w:bCs w:val="0"/>
              <w:color w:val="231F20"/>
              <w:spacing w:val="0"/>
              <w:w w:val="100"/>
              <w:position w:val="10"/>
              <w:sz w:val="24"/>
              <w:szCs w:val="24"/>
            </w:rPr>
            <w:t>α</w:t>
          </w:r>
          <w:r>
            <w:rPr>
              <w:b w:val="0"/>
              <w:bCs w:val="0"/>
              <w:color w:val="231F20"/>
              <w:spacing w:val="0"/>
              <w:w w:val="100"/>
              <w:position w:val="0"/>
              <w:sz w:val="16"/>
              <w:szCs w:val="16"/>
            </w:rPr>
          </w:r>
          <w:r>
            <w:rPr>
              <w:b w:val="0"/>
              <w:bCs w:val="0"/>
              <w:color w:val="231F20"/>
              <w:spacing w:val="0"/>
              <w:w w:val="100"/>
              <w:position w:val="0"/>
              <w:sz w:val="16"/>
              <w:szCs w:val="16"/>
            </w:rPr>
            <w:tab/>
          </w:r>
          <w:r>
            <w:rPr>
              <w:b w:val="0"/>
              <w:bCs w:val="0"/>
              <w:color w:val="231F20"/>
              <w:spacing w:val="0"/>
              <w:w w:val="100"/>
              <w:position w:val="0"/>
              <w:sz w:val="16"/>
              <w:szCs w:val="16"/>
            </w:rPr>
            <w:t>x</w:t>
          </w:r>
          <w:r>
            <w:rPr>
              <w:b w:val="0"/>
              <w:bCs w:val="0"/>
              <w:color w:val="000000"/>
              <w:spacing w:val="0"/>
              <w:w w:val="100"/>
              <w:position w:val="0"/>
              <w:sz w:val="16"/>
              <w:szCs w:val="16"/>
            </w:rPr>
          </w:r>
        </w:p>
      </w:sdtContent>
    </w:sdt>
    <w:p>
      <w:pPr>
        <w:spacing w:before="162"/>
        <w:ind w:left="5833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74.399994pt;margin-top:-145.507782pt;width:153.721pt;height:150.506pt;mso-position-horizontal-relative:page;mso-position-vertical-relative:paragraph;z-index:-2794" coordorigin="7488,-2910" coordsize="3074,3010">
            <v:group style="position:absolute;left:7544;top:-2817;width:2;height:2867" coordorigin="7544,-2817" coordsize="2,2867">
              <v:shape style="position:absolute;left:7544;top:-2817;width:2;height:2867" coordorigin="7544,-2817" coordsize="0,2867" path="m7544,-2817l7544,50e" filled="f" stroked="t" strokeweight=".5pt" strokecolor="#231F20">
                <v:path arrowok="t"/>
              </v:shape>
            </v:group>
            <v:group style="position:absolute;left:7493;top:-2905;width:102;height:124" coordorigin="7493,-2905" coordsize="102,124">
              <v:shape style="position:absolute;left:7493;top:-2905;width:102;height:124" coordorigin="7493,-2905" coordsize="102,124" path="m7544,-2905l7493,-2781,7544,-2810,7583,-2810,7544,-2905xe" filled="t" fillcolor="#231F20" stroked="f">
                <v:path arrowok="t"/>
                <v:fill type="solid"/>
              </v:shape>
              <v:shape style="position:absolute;left:7493;top:-2905;width:102;height:124" coordorigin="7493,-2905" coordsize="102,124" path="m7583,-2810l7544,-2810,7595,-2781,7583,-2810xe" filled="t" fillcolor="#231F20" stroked="f">
                <v:path arrowok="t"/>
                <v:fill type="solid"/>
              </v:shape>
            </v:group>
            <v:group style="position:absolute;left:7545;top:44;width:2924;height:2" coordorigin="7545,44" coordsize="2924,2">
              <v:shape style="position:absolute;left:7545;top:44;width:2924;height:2" coordorigin="7545,44" coordsize="2924,0" path="m7545,44l10469,44e" filled="f" stroked="t" strokeweight=".5pt" strokecolor="#231F20">
                <v:path arrowok="t"/>
              </v:shape>
            </v:group>
            <v:group style="position:absolute;left:10433;top:-7;width:124;height:102" coordorigin="10433,-7" coordsize="124,102">
              <v:shape style="position:absolute;left:10433;top:-7;width:124;height:102" coordorigin="10433,-7" coordsize="124,102" path="m10433,-7l10463,44,10433,95,10557,44,10433,-7xe" filled="t" fillcolor="#231F20" stroked="f">
                <v:path arrowok="t"/>
                <v:fill type="solid"/>
              </v:shape>
            </v:group>
            <v:group style="position:absolute;left:7544;top:-2358;width:2405;height:2401" coordorigin="7544,-2358" coordsize="2405,2401">
              <v:shape style="position:absolute;left:7544;top:-2358;width:2405;height:2401" coordorigin="7544,-2358" coordsize="2405,2401" path="m7544,-2358l7741,-2349,7934,-2326,8121,-2287,8303,-2234,8479,-2168,8648,-2089,8809,-1997,8962,-1893,9107,-1779,9242,-1653,9368,-1518,9483,-1374,9586,-1221,9678,-1059,9758,-891,9825,-715,9878,-533,9917,-346,9941,-153,9949,43e" filled="f" stroked="t" strokeweight=".5pt" strokecolor="#231F20">
                <v:path arrowok="t"/>
                <v:stroke dashstyle="dash"/>
              </v:shape>
            </v:group>
            <v:group style="position:absolute;left:7554;top:-2002;width:2026;height:2035" coordorigin="7554,-2002" coordsize="2026,2035">
              <v:shape style="position:absolute;left:7554;top:-2002;width:2026;height:2035" coordorigin="7554,-2002" coordsize="2026,2035" path="m8644,-2002l7554,33,9580,-1040e" filled="f" stroked="t" strokeweight=".5pt" strokecolor="#231F20">
                <v:path arrowok="t"/>
              </v:shape>
            </v:group>
            <v:group style="position:absolute;left:7984;top:-501;width:188;height:206" coordorigin="7984,-501" coordsize="188,206">
              <v:shape style="position:absolute;left:7984;top:-501;width:188;height:206" coordorigin="7984,-501" coordsize="188,206" path="m8172,-294l8139,-355,8103,-404,8059,-452,8004,-491,7984,-501e" filled="f" stroked="t" strokeweight=".5pt" strokecolor="#231F20">
                <v:path arrowok="t"/>
              </v:shape>
            </v:group>
            <v:group style="position:absolute;left:7883;top:-544;width:134;height:96" coordorigin="7883,-544" coordsize="134,96">
              <v:shape style="position:absolute;left:7883;top:-544;width:134;height:96" coordorigin="7883,-544" coordsize="134,96" path="m8018,-544l7883,-537,7984,-448,7973,-505,8018,-544xe" filled="t" fillcolor="#231F20" stroked="f">
                <v:path arrowok="t"/>
                <v:fill type="solid"/>
              </v:shape>
            </v:group>
            <v:group style="position:absolute;left:8200;top:-181;width:34;height:222" coordorigin="8200,-181" coordsize="34,222">
              <v:shape style="position:absolute;left:8200;top:-181;width:34;height:222" coordorigin="8200,-181" coordsize="34,222" path="m8200,41l8225,-27,8234,-74,8234,-88,8233,-102,8229,-118,8225,-136,8218,-157,8211,-181e" filled="f" stroked="t" strokeweight=".5pt" strokecolor="#231F20">
                <v:path arrowok="t"/>
              </v:shape>
            </v:group>
            <v:group style="position:absolute;left:8169;top:-280;width:97;height:134" coordorigin="8169,-280" coordsize="97,134">
              <v:shape style="position:absolute;left:8169;top:-280;width:97;height:134" coordorigin="8169,-280" coordsize="97,134" path="m8178,-280l8169,-146,8208,-190,8255,-190,8178,-280xe" filled="t" fillcolor="#231F20" stroked="f">
                <v:path arrowok="t"/>
                <v:fill type="solid"/>
              </v:shape>
              <v:shape style="position:absolute;left:8169;top:-280;width:97;height:134" coordorigin="8169,-280" coordsize="97,134" path="m8255,-190l8208,-190,8265,-178,8255,-190xe" filled="t" fillcolor="#231F20" stroked="f">
                <v:path arrowok="t"/>
                <v:fill type="solid"/>
              </v:shape>
            </v:group>
            <v:group style="position:absolute;left:8157;top:-629;width:94;height:152" coordorigin="8157,-629" coordsize="94,152">
              <v:shape style="position:absolute;left:8157;top:-629;width:94;height:152" coordorigin="8157,-629" coordsize="94,152" path="m8251,-552l8248,-526,8240,-503,8228,-486,8212,-476,8192,-480,8176,-491,8164,-508,8157,-530,8158,-562,8163,-588,8171,-608,8182,-622,8195,-629,8215,-625,8231,-613,8242,-596,8249,-573,8251,-552xe" filled="f" stroked="t" strokeweight=".7pt" strokecolor="#231F20">
                <v:path arrowok="t"/>
              </v:shape>
            </v:group>
            <v:group style="position:absolute;left:8157;top:-551;width:93;height:2" coordorigin="8157,-551" coordsize="93,2">
              <v:shape style="position:absolute;left:8157;top:-551;width:93;height:2" coordorigin="8157,-551" coordsize="93,0" path="m8157,-551l8250,-551e" filled="f" stroked="t" strokeweight=".7pt" strokecolor="#231F20">
                <v:path arrowok="t"/>
              </v:shape>
            </v:group>
            <v:group style="position:absolute;left:9613;top:-1134;width:107;height:105" coordorigin="9613,-1134" coordsize="107,105">
              <v:shape style="position:absolute;left:9613;top:-1134;width:107;height:105" coordorigin="9613,-1134" coordsize="107,105" path="m9672,-1134l9617,-1102,9613,-1081,9617,-1059,9630,-1041,9648,-1030,9676,-1031,9697,-1039,9712,-1052,9719,-1069,9716,-1095,9706,-1115,9691,-1128,9672,-1134xe" filled="t" fillcolor="#231F20" stroked="f">
                <v:path arrowok="t"/>
                <v:fill type="solid"/>
              </v:shape>
            </v:group>
            <v:group style="position:absolute;left:8621;top:-2127;width:107;height:105" coordorigin="8621,-2127" coordsize="107,105">
              <v:shape style="position:absolute;left:8621;top:-2127;width:107;height:105" coordorigin="8621,-2127" coordsize="107,105" path="m8680,-2127l8625,-2095,8621,-2073,8625,-2051,8638,-2034,8656,-2022,8684,-2024,8705,-2032,8720,-2045,8727,-2062,8724,-2088,8714,-2108,8699,-2121,8680,-2127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12.4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Rotating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2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Cartesian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2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coordinates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13"/>
        </w:numPr>
        <w:tabs>
          <w:tab w:pos="4531" w:val="left" w:leader="none"/>
        </w:tabs>
        <w:ind w:left="4531" w:right="6711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2-D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0"/>
          <w:w w:val="105"/>
        </w:rPr>
        <w:t>Rotation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7"/>
        <w:jc w:val="both"/>
      </w:pPr>
      <w:r>
        <w:rPr/>
        <w:pict>
          <v:group style="position:absolute;margin-left:88.375pt;margin-top:31.345007pt;width:24.25pt;height:48.25pt;mso-position-horizontal-relative:page;mso-position-vertical-relative:paragraph;z-index:-2793" coordorigin="1768,627" coordsize="485,965">
            <v:group style="position:absolute;left:1892;top:990;width:238;height:239" coordorigin="1892,990" coordsize="238,239">
              <v:shape style="position:absolute;left:1892;top:990;width:238;height:239" coordorigin="1892,990" coordsize="238,239" path="m2130,1109l2112,1173,2064,1217,2021,1229,1996,1227,1934,1201,1897,1150,1892,1129,1893,1103,1917,1038,1964,999,2004,990,2028,992,2089,1020,2124,1072,2130,1109xe" filled="f" stroked="t" strokeweight=".25pt" strokecolor="#231F20">
                <v:path arrowok="t"/>
              </v:shape>
            </v:group>
            <v:group style="position:absolute;left:1770;top:1109;width:480;height:2" coordorigin="1770,1109" coordsize="480,2">
              <v:shape style="position:absolute;left:1770;top:1109;width:480;height:2" coordorigin="1770,1109" coordsize="480,0" path="m1770,1109l2250,1109e" filled="f" stroked="t" strokeweight=".25pt" strokecolor="#231F20">
                <v:path arrowok="t"/>
              </v:shape>
            </v:group>
            <v:group style="position:absolute;left:2010;top:629;width:2;height:960" coordorigin="2010,629" coordsize="2,960">
              <v:shape style="position:absolute;left:2010;top:629;width:2;height:960" coordorigin="2010,629" coordsize="0,960" path="m2010,629l2010,158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1.345007pt;width:24.25pt;height:48.25pt;mso-position-horizontal-relative:page;mso-position-vertical-relative:paragraph;z-index:-2792" coordorigin="13588,627" coordsize="485,965">
            <v:group style="position:absolute;left:13712;top:990;width:238;height:239" coordorigin="13712,990" coordsize="238,239">
              <v:shape style="position:absolute;left:13712;top:990;width:238;height:239" coordorigin="13712,990" coordsize="238,239" path="m13950,1109l13932,1173,13884,1217,13841,1229,13816,1227,13754,1201,13717,1150,13712,1129,13713,1103,13737,1038,13784,999,13824,990,13848,992,13909,1020,13944,1072,13950,1109xe" filled="f" stroked="t" strokeweight=".25pt" strokecolor="#231F20">
                <v:path arrowok="t"/>
              </v:shape>
            </v:group>
            <v:group style="position:absolute;left:13590;top:1109;width:480;height:2" coordorigin="13590,1109" coordsize="480,2">
              <v:shape style="position:absolute;left:13590;top:1109;width:480;height:2" coordorigin="13590,1109" coordsize="480,0" path="m13590,1109l14070,1109e" filled="f" stroked="t" strokeweight=".25pt" strokecolor="#231F20">
                <v:path arrowok="t"/>
              </v:shape>
            </v:group>
            <v:group style="position:absolute;left:13830;top:629;width:2;height:960" coordorigin="13830,629" coordsize="2,960">
              <v:shape style="position:absolute;left:13830;top:629;width:2;height:960" coordorigin="13830,629" coordsize="0,960" path="m13830,629l13830,158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mathematic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implementin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rotatio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dimension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relatively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straightforward,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12.4.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(x,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y)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wish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P*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(x*,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y*)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origi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coordinates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mathematic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ind w:left="3890" w:right="644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−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before="99"/>
        <w:ind w:left="3890" w:right="4260"/>
        <w:jc w:val="both"/>
      </w:pP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3890" w:right="7606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before="88"/>
        <w:ind w:left="3890" w:right="6677"/>
        <w:jc w:val="both"/>
      </w:pP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3890" w:right="7129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[cos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−sin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96" w:val="left" w:leader="none"/>
        </w:tabs>
        <w:spacing w:line="200" w:lineRule="exact"/>
        <w:ind w:left="0" w:right="2625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149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coordinates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graphic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plane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3"/>
          <w:numId w:val="13"/>
        </w:numPr>
        <w:tabs>
          <w:tab w:pos="4350" w:val="left" w:leader="none"/>
        </w:tabs>
        <w:spacing w:line="260" w:lineRule="exact"/>
        <w:ind w:left="4350" w:right="2090" w:hanging="280"/>
        <w:jc w:val="left"/>
      </w:pPr>
      <w:r>
        <w:rPr>
          <w:b w:val="0"/>
          <w:bCs w:val="0"/>
          <w:color w:val="231F20"/>
          <w:spacing w:val="-19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ranslate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subtracting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dinates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3"/>
        </w:numPr>
        <w:tabs>
          <w:tab w:pos="4350" w:val="left" w:leader="none"/>
        </w:tabs>
        <w:spacing w:line="260" w:lineRule="exact" w:before="60"/>
        <w:ind w:left="4350" w:right="1903" w:hanging="280"/>
        <w:jc w:val="left"/>
      </w:pP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dinate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3"/>
        </w:numPr>
        <w:tabs>
          <w:tab w:pos="4350" w:val="left" w:leader="none"/>
        </w:tabs>
        <w:spacing w:line="260" w:lineRule="exact" w:before="60"/>
        <w:ind w:left="4350" w:right="2023" w:hanging="280"/>
        <w:jc w:val="left"/>
      </w:pPr>
      <w:r>
        <w:rPr>
          <w:b w:val="0"/>
          <w:bCs w:val="0"/>
          <w:color w:val="231F20"/>
          <w:spacing w:val="-19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ranslate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otated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otated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dinates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60" w:lineRule="exact"/>
        <w:ind w:left="3890" w:right="1410"/>
        <w:jc w:val="left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Rotating</w:t>
      </w:r>
      <w:r>
        <w:rPr>
          <w:rFonts w:ascii="Times New Roman" w:hAnsi="Times New Roman" w:cs="Times New Roman" w:eastAsia="Times New Roman"/>
          <w:b/>
          <w:bCs/>
          <w:color w:val="80828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/>
          <w:bCs/>
          <w:color w:val="80828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-1"/>
          <w:w w:val="100"/>
        </w:rPr>
        <w:t>2</w:t>
      </w:r>
      <w:r>
        <w:rPr>
          <w:b w:val="0"/>
          <w:bCs w:val="0"/>
          <w:color w:val="231F20"/>
          <w:spacing w:val="-1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2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276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Matrices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0" w:right="307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850562pt;width:238.395pt;height:11.811pt;mso-position-horizontal-relative:page;mso-position-vertical-relative:paragraph;z-index:-2790" coordorigin="4825,77" coordsize="4768,236">
            <v:group style="position:absolute;left:4830;top:304;width:4758;height:2" coordorigin="4830,304" coordsize="4758,2">
              <v:shape style="position:absolute;left:4830;top:304;width:4758;height:2" coordorigin="4830,304" coordsize="4758,0" path="m4830,304l9588,304e" filled="f" stroked="t" strokeweight=".5pt" strokecolor="#231F20">
                <v:path arrowok="t"/>
              </v:shape>
            </v:group>
            <v:group style="position:absolute;left:4840;top:87;width:2;height:216" coordorigin="4840,87" coordsize="2,216">
              <v:shape style="position:absolute;left:4840;top:87;width:2;height:216" coordorigin="4840,87" coordsize="0,216" path="m4840,303l4840,87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12.1</w:t>
      </w:r>
      <w:r>
        <w:rPr>
          <w:rFonts w:ascii="Times New Roman" w:hAnsi="Times New Roman" w:cs="Times New Roman" w:eastAsia="Times New Roman"/>
          <w:b/>
          <w:bCs/>
          <w:color w:val="231F20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rotate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tabs>
          <w:tab w:pos="4662" w:val="left" w:leader="none"/>
        </w:tabs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758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264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plot(pts(1,:),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pts(2,:))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10]),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equal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264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angle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0.05:0.05:1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cos(angle),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-sin(angle);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sin(angle),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cos(angle)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pts;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180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plot(pr(1,:),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pr(2,:))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68pt;width:228pt;height:.1pt;mso-position-horizontal-relative:page;mso-position-vertical-relative:paragraph;z-index:-2791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40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12.1: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3630" w:right="2426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left="3630" w:right="2544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(10,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3).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suitable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/>
        <w:ind w:left="3630" w:right="3434"/>
        <w:jc w:val="left"/>
      </w:pPr>
      <w:r>
        <w:rPr/>
        <w:pict>
          <v:group style="position:absolute;margin-left:88.375pt;margin-top:8.073792pt;width:24.25pt;height:48.25pt;mso-position-horizontal-relative:page;mso-position-vertical-relative:paragraph;z-index:-2788" coordorigin="1768,161" coordsize="485,965">
            <v:group style="position:absolute;left:1892;top:524;width:238;height:239" coordorigin="1892,524" coordsize="238,239">
              <v:shape style="position:absolute;left:1892;top:524;width:238;height:239" coordorigin="1892,524" coordsize="238,239" path="m2130,644l2112,708,2064,751,2021,763,1996,762,1934,735,1897,684,1892,664,1893,637,1917,572,1964,533,2004,524,2028,526,2089,554,2124,607,2130,644xe" filled="f" stroked="t" strokeweight=".25pt" strokecolor="#231F20">
                <v:path arrowok="t"/>
              </v:shape>
            </v:group>
            <v:group style="position:absolute;left:1770;top:644;width:480;height:2" coordorigin="1770,644" coordsize="480,2">
              <v:shape style="position:absolute;left:1770;top:644;width:480;height:2" coordorigin="1770,644" coordsize="480,0" path="m1770,644l2250,644e" filled="f" stroked="t" strokeweight=".25pt" strokecolor="#231F20">
                <v:path arrowok="t"/>
              </v:shape>
            </v:group>
            <v:group style="position:absolute;left:2010;top:164;width:2;height:960" coordorigin="2010,164" coordsize="2,960">
              <v:shape style="position:absolute;left:2010;top:164;width:2;height:960" coordorigin="2010,164" coordsize="0,960" path="m2010,164l2010,112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8.073792pt;width:24.25pt;height:48.25pt;mso-position-horizontal-relative:page;mso-position-vertical-relative:paragraph;z-index:-2787" coordorigin="13588,161" coordsize="485,965">
            <v:group style="position:absolute;left:13712;top:524;width:238;height:239" coordorigin="13712,524" coordsize="238,239">
              <v:shape style="position:absolute;left:13712;top:524;width:238;height:239" coordorigin="13712,524" coordsize="238,239" path="m13950,644l13932,708,13884,751,13841,763,13816,762,13754,735,13717,684,13712,664,13713,637,13737,572,13784,533,13824,524,13848,526,13909,554,13944,607,13950,644xe" filled="f" stroked="t" strokeweight=".25pt" strokecolor="#231F20">
                <v:path arrowok="t"/>
              </v:shape>
            </v:group>
            <v:group style="position:absolute;left:13590;top:644;width:480;height:2" coordorigin="13590,644" coordsize="480,2">
              <v:shape style="position:absolute;left:13590;top:644;width:480;height:2" coordorigin="13590,644" coordsize="480,0" path="m13590,644l14070,644e" filled="f" stroked="t" strokeweight=".25pt" strokecolor="#231F20">
                <v:path arrowok="t"/>
              </v:shape>
            </v:group>
            <v:group style="position:absolute;left:13830;top:164;width:2;height:960" coordorigin="13830,164" coordsize="2,960">
              <v:shape style="position:absolute;left:13830;top:164;width:2;height:960" coordorigin="13830,164" coordsize="0,960" path="m13830,164l13830,112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across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radians).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/>
        <w:ind w:left="3630" w:right="404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0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12.5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79"/>
        <w:ind w:left="4045" w:right="6898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95.830963pt;margin-top:8.063425pt;width:250.013056pt;height:194.58005pt;mso-position-horizontal-relative:page;mso-position-vertical-relative:paragraph;z-index:-2789" coordorigin="5917,161" coordsize="5000,3892">
            <v:group style="position:absolute;left:5923;top:168;width:4987;height:2" coordorigin="5923,168" coordsize="4987,2">
              <v:shape style="position:absolute;left:5923;top:168;width:4987;height:2" coordorigin="5923,168" coordsize="4987,0" path="m5923,168l10910,168e" filled="f" stroked="t" strokeweight=".64003pt" strokecolor="#231F20">
                <v:path arrowok="t"/>
              </v:shape>
            </v:group>
            <v:group style="position:absolute;left:10910;top:168;width:2;height:2" coordorigin="10910,168" coordsize="2,2">
              <v:shape style="position:absolute;left:10910;top:168;width:2;height:2" coordorigin="10910,168" coordsize="0,0" path="m10910,168l10910,168e" filled="f" stroked="t" strokeweight=".64pt" strokecolor="#231F20">
                <v:path arrowok="t"/>
              </v:shape>
            </v:group>
            <v:group style="position:absolute;left:5923;top:4046;width:4987;height:2" coordorigin="5923,4046" coordsize="4987,2">
              <v:shape style="position:absolute;left:5923;top:4046;width:4987;height:2" coordorigin="5923,4046" coordsize="4987,0" path="m5923,4046l10910,4046e" filled="f" stroked="t" strokeweight=".640037pt" strokecolor="#231F20">
                <v:path arrowok="t"/>
              </v:shape>
            </v:group>
            <v:group style="position:absolute;left:10910;top:168;width:2;height:3879" coordorigin="10910,168" coordsize="2,3879">
              <v:shape style="position:absolute;left:10910;top:168;width:2;height:3879" coordorigin="10910,168" coordsize="0,3879" path="m10910,168l10910,4046e" filled="f" stroked="t" strokeweight=".64pt" strokecolor="#231F20">
                <v:path arrowok="t"/>
              </v:shape>
            </v:group>
            <v:group style="position:absolute;left:5923;top:168;width:2;height:3879" coordorigin="5923,168" coordsize="2,3879">
              <v:shape style="position:absolute;left:5923;top:168;width:2;height:3879" coordorigin="5923,168" coordsize="0,3879" path="m5923,168l5923,4046e" filled="f" stroked="t" strokeweight=".640008pt" strokecolor="#231F20">
                <v:path arrowok="t"/>
              </v:shape>
            </v:group>
            <v:group style="position:absolute;left:10910;top:4046;width:2;height:2" coordorigin="10910,4046" coordsize="2,2">
              <v:shape style="position:absolute;left:10910;top:4046;width:2;height:2" coordorigin="10910,4046" coordsize="0,0" path="m10910,4046l10910,4046e" filled="f" stroked="t" strokeweight=".64pt" strokecolor="#231F20">
                <v:path arrowok="t"/>
              </v:shape>
            </v:group>
            <v:group style="position:absolute;left:6317;top:4022;width:13;height:2" coordorigin="6317,4022" coordsize="13,2">
              <v:shape style="position:absolute;left:6317;top:4022;width:13;height:2" coordorigin="6317,4022" coordsize="13,0" path="m6317,4022l6330,4022e" filled="f" stroked="t" strokeweight="2.476pt" strokecolor="#231F20">
                <v:path arrowok="t"/>
              </v:shape>
            </v:group>
            <v:group style="position:absolute;left:6317;top:192;width:13;height:2" coordorigin="6317,192" coordsize="13,2">
              <v:shape style="position:absolute;left:6317;top:192;width:13;height:2" coordorigin="6317,192" coordsize="13,0" path="m6317,192l6330,192e" filled="f" stroked="t" strokeweight="2.476pt" strokecolor="#231F20">
                <v:path arrowok="t"/>
              </v:shape>
            </v:group>
            <v:group style="position:absolute;left:7094;top:4022;width:13;height:2" coordorigin="7094,4022" coordsize="13,2">
              <v:shape style="position:absolute;left:7094;top:4022;width:13;height:2" coordorigin="7094,4022" coordsize="13,0" path="m7094,4022l7107,4022e" filled="f" stroked="t" strokeweight="2.476pt" strokecolor="#231F20">
                <v:path arrowok="t"/>
              </v:shape>
            </v:group>
            <v:group style="position:absolute;left:7094;top:192;width:13;height:2" coordorigin="7094,192" coordsize="13,2">
              <v:shape style="position:absolute;left:7094;top:192;width:13;height:2" coordorigin="7094,192" coordsize="13,0" path="m7094,192l7107,192e" filled="f" stroked="t" strokeweight="2.476pt" strokecolor="#231F20">
                <v:path arrowok="t"/>
              </v:shape>
            </v:group>
            <v:group style="position:absolute;left:7871;top:4022;width:13;height:2" coordorigin="7871,4022" coordsize="13,2">
              <v:shape style="position:absolute;left:7871;top:4022;width:13;height:2" coordorigin="7871,4022" coordsize="13,0" path="m7871,4022l7884,4022e" filled="f" stroked="t" strokeweight="2.476pt" strokecolor="#231F20">
                <v:path arrowok="t"/>
              </v:shape>
            </v:group>
            <v:group style="position:absolute;left:7871;top:192;width:13;height:2" coordorigin="7871,192" coordsize="13,2">
              <v:shape style="position:absolute;left:7871;top:192;width:13;height:2" coordorigin="7871,192" coordsize="13,0" path="m7871,192l7884,192e" filled="f" stroked="t" strokeweight="2.476pt" strokecolor="#231F20">
                <v:path arrowok="t"/>
              </v:shape>
            </v:group>
            <v:group style="position:absolute;left:8648;top:4022;width:13;height:2" coordorigin="8648,4022" coordsize="13,2">
              <v:shape style="position:absolute;left:8648;top:4022;width:13;height:2" coordorigin="8648,4022" coordsize="13,0" path="m8648,4022l8661,4022e" filled="f" stroked="t" strokeweight="2.476pt" strokecolor="#231F20">
                <v:path arrowok="t"/>
              </v:shape>
            </v:group>
            <v:group style="position:absolute;left:8648;top:192;width:13;height:2" coordorigin="8648,192" coordsize="13,2">
              <v:shape style="position:absolute;left:8648;top:192;width:13;height:2" coordorigin="8648,192" coordsize="13,0" path="m8648,192l8661,192e" filled="f" stroked="t" strokeweight="2.476pt" strokecolor="#231F20">
                <v:path arrowok="t"/>
              </v:shape>
            </v:group>
            <v:group style="position:absolute;left:9422;top:4022;width:13;height:2" coordorigin="9422,4022" coordsize="13,2">
              <v:shape style="position:absolute;left:9422;top:4022;width:13;height:2" coordorigin="9422,4022" coordsize="13,0" path="m9422,4022l9435,4022e" filled="f" stroked="t" strokeweight="2.476pt" strokecolor="#231F20">
                <v:path arrowok="t"/>
              </v:shape>
            </v:group>
            <v:group style="position:absolute;left:9422;top:192;width:13;height:2" coordorigin="9422,192" coordsize="13,2">
              <v:shape style="position:absolute;left:9422;top:192;width:13;height:2" coordorigin="9422,192" coordsize="13,0" path="m9422,192l9435,192e" filled="f" stroked="t" strokeweight="2.476pt" strokecolor="#231F20">
                <v:path arrowok="t"/>
              </v:shape>
            </v:group>
            <v:group style="position:absolute;left:10199;top:4022;width:13;height:2" coordorigin="10199,4022" coordsize="13,2">
              <v:shape style="position:absolute;left:10199;top:4022;width:13;height:2" coordorigin="10199,4022" coordsize="13,0" path="m10199,4022l10212,4022e" filled="f" stroked="t" strokeweight="2.476pt" strokecolor="#231F20">
                <v:path arrowok="t"/>
              </v:shape>
            </v:group>
            <v:group style="position:absolute;left:10199;top:192;width:13;height:2" coordorigin="10199,192" coordsize="13,2">
              <v:shape style="position:absolute;left:10199;top:192;width:13;height:2" coordorigin="10199,192" coordsize="13,0" path="m10199,192l10212,192e" filled="f" stroked="t" strokeweight="2.476pt" strokecolor="#231F20">
                <v:path arrowok="t"/>
              </v:shape>
            </v:group>
            <v:group style="position:absolute;left:10857;top:4046;width:2;height:2" coordorigin="10857,4046" coordsize="2,2">
              <v:shape style="position:absolute;left:10857;top:4046;width:2;height:2" coordorigin="10857,4046" coordsize="0,0" path="m10857,4046l10857,4046e" filled="f" stroked="t" strokeweight=".64pt" strokecolor="#231F20">
                <v:path arrowok="t"/>
              </v:shape>
            </v:group>
            <v:group style="position:absolute;left:5923;top:3662;width:53;height:2" coordorigin="5923,3662" coordsize="53,2">
              <v:shape style="position:absolute;left:5923;top:3662;width:53;height:2" coordorigin="5923,3662" coordsize="53,0" path="m5923,3662l5976,3662,5976,3662e" filled="f" stroked="t" strokeweight=".64pt" strokecolor="#231F20">
                <v:path arrowok="t"/>
              </v:shape>
            </v:group>
            <v:group style="position:absolute;left:10857;top:3662;width:53;height:2" coordorigin="10857,3662" coordsize="53,2">
              <v:shape style="position:absolute;left:10857;top:3662;width:53;height:2" coordorigin="10857,3662" coordsize="53,0" path="m10910,3662l10857,3662e" filled="f" stroked="t" strokeweight=".64pt" strokecolor="#231F20">
                <v:path arrowok="t"/>
              </v:shape>
            </v:group>
            <v:group style="position:absolute;left:10857;top:3662;width:2;height:2" coordorigin="10857,3662" coordsize="2,2">
              <v:shape style="position:absolute;left:10857;top:3662;width:2;height:2" coordorigin="10857,3662" coordsize="0,0" path="m10857,3662l10857,3662e" filled="f" stroked="t" strokeweight=".64pt" strokecolor="#231F20">
                <v:path arrowok="t"/>
              </v:shape>
            </v:group>
            <v:group style="position:absolute;left:5923;top:3273;width:53;height:2" coordorigin="5923,3273" coordsize="53,2">
              <v:shape style="position:absolute;left:5923;top:3273;width:53;height:2" coordorigin="5923,3273" coordsize="53,0" path="m5923,3273l5976,3273,5976,3273e" filled="f" stroked="t" strokeweight=".64pt" strokecolor="#231F20">
                <v:path arrowok="t"/>
              </v:shape>
            </v:group>
            <v:group style="position:absolute;left:10857;top:3273;width:53;height:2" coordorigin="10857,3273" coordsize="53,2">
              <v:shape style="position:absolute;left:10857;top:3273;width:53;height:2" coordorigin="10857,3273" coordsize="53,0" path="m10910,3273l10857,3273e" filled="f" stroked="t" strokeweight=".64pt" strokecolor="#231F20">
                <v:path arrowok="t"/>
              </v:shape>
            </v:group>
            <v:group style="position:absolute;left:10857;top:3273;width:2;height:2" coordorigin="10857,3273" coordsize="2,2">
              <v:shape style="position:absolute;left:10857;top:3273;width:2;height:2" coordorigin="10857,3273" coordsize="0,0" path="m10857,3273l10857,3273e" filled="f" stroked="t" strokeweight=".64pt" strokecolor="#231F20">
                <v:path arrowok="t"/>
              </v:shape>
            </v:group>
            <v:group style="position:absolute;left:5923;top:2884;width:53;height:2" coordorigin="5923,2884" coordsize="53,2">
              <v:shape style="position:absolute;left:5923;top:2884;width:53;height:2" coordorigin="5923,2884" coordsize="53,0" path="m5923,2884l5976,2884,5976,2884e" filled="f" stroked="t" strokeweight=".64pt" strokecolor="#231F20">
                <v:path arrowok="t"/>
              </v:shape>
            </v:group>
            <v:group style="position:absolute;left:10857;top:2884;width:53;height:2" coordorigin="10857,2884" coordsize="53,2">
              <v:shape style="position:absolute;left:10857;top:2884;width:53;height:2" coordorigin="10857,2884" coordsize="53,0" path="m10910,2884l10857,2884e" filled="f" stroked="t" strokeweight=".64pt" strokecolor="#231F20">
                <v:path arrowok="t"/>
              </v:shape>
            </v:group>
            <v:group style="position:absolute;left:10857;top:2884;width:2;height:2" coordorigin="10857,2884" coordsize="2,2">
              <v:shape style="position:absolute;left:10857;top:2884;width:2;height:2" coordorigin="10857,2884" coordsize="0,0" path="m10857,2884l10857,2884e" filled="f" stroked="t" strokeweight=".64pt" strokecolor="#231F20">
                <v:path arrowok="t"/>
              </v:shape>
            </v:group>
            <v:group style="position:absolute;left:5923;top:2496;width:53;height:2" coordorigin="5923,2496" coordsize="53,2">
              <v:shape style="position:absolute;left:5923;top:2496;width:53;height:2" coordorigin="5923,2496" coordsize="53,0" path="m5923,2496l5976,2496,5976,2496e" filled="f" stroked="t" strokeweight=".64pt" strokecolor="#231F20">
                <v:path arrowok="t"/>
              </v:shape>
            </v:group>
            <v:group style="position:absolute;left:10857;top:2496;width:53;height:2" coordorigin="10857,2496" coordsize="53,2">
              <v:shape style="position:absolute;left:10857;top:2496;width:53;height:2" coordorigin="10857,2496" coordsize="53,0" path="m10910,2496l10857,2496e" filled="f" stroked="t" strokeweight=".64pt" strokecolor="#231F20">
                <v:path arrowok="t"/>
              </v:shape>
            </v:group>
            <v:group style="position:absolute;left:10857;top:2496;width:2;height:2" coordorigin="10857,2496" coordsize="2,2">
              <v:shape style="position:absolute;left:10857;top:2496;width:2;height:2" coordorigin="10857,2496" coordsize="0,0" path="m10857,2496l10857,2496e" filled="f" stroked="t" strokeweight=".64pt" strokecolor="#231F20">
                <v:path arrowok="t"/>
              </v:shape>
            </v:group>
            <v:group style="position:absolute;left:5923;top:2107;width:53;height:2" coordorigin="5923,2107" coordsize="53,2">
              <v:shape style="position:absolute;left:5923;top:2107;width:53;height:2" coordorigin="5923,2107" coordsize="53,0" path="m5923,2107l5976,2107,5976,2107e" filled="f" stroked="t" strokeweight=".64pt" strokecolor="#231F20">
                <v:path arrowok="t"/>
              </v:shape>
            </v:group>
            <v:group style="position:absolute;left:10857;top:2107;width:53;height:2" coordorigin="10857,2107" coordsize="53,2">
              <v:shape style="position:absolute;left:10857;top:2107;width:53;height:2" coordorigin="10857,2107" coordsize="53,0" path="m10910,2107l10857,2107e" filled="f" stroked="t" strokeweight=".64pt" strokecolor="#231F20">
                <v:path arrowok="t"/>
              </v:shape>
            </v:group>
            <v:group style="position:absolute;left:10857;top:2107;width:2;height:2" coordorigin="10857,2107" coordsize="2,2">
              <v:shape style="position:absolute;left:10857;top:2107;width:2;height:2" coordorigin="10857,2107" coordsize="0,0" path="m10857,2107l10857,2107e" filled="f" stroked="t" strokeweight=".64pt" strokecolor="#231F20">
                <v:path arrowok="t"/>
              </v:shape>
            </v:group>
            <v:group style="position:absolute;left:5923;top:1718;width:53;height:2" coordorigin="5923,1718" coordsize="53,2">
              <v:shape style="position:absolute;left:5923;top:1718;width:53;height:2" coordorigin="5923,1718" coordsize="53,0" path="m5923,1718l5976,1718,5976,1718e" filled="f" stroked="t" strokeweight=".64pt" strokecolor="#231F20">
                <v:path arrowok="t"/>
              </v:shape>
            </v:group>
            <v:group style="position:absolute;left:10857;top:1718;width:53;height:2" coordorigin="10857,1718" coordsize="53,2">
              <v:shape style="position:absolute;left:10857;top:1718;width:53;height:2" coordorigin="10857,1718" coordsize="53,0" path="m10910,1718l10857,1718e" filled="f" stroked="t" strokeweight=".64pt" strokecolor="#231F20">
                <v:path arrowok="t"/>
              </v:shape>
            </v:group>
            <v:group style="position:absolute;left:10857;top:1718;width:2;height:2" coordorigin="10857,1718" coordsize="2,2">
              <v:shape style="position:absolute;left:10857;top:1718;width:2;height:2" coordorigin="10857,1718" coordsize="0,0" path="m10857,1718l10857,1718e" filled="f" stroked="t" strokeweight=".64pt" strokecolor="#231F20">
                <v:path arrowok="t"/>
              </v:shape>
            </v:group>
            <v:group style="position:absolute;left:5923;top:1330;width:53;height:2" coordorigin="5923,1330" coordsize="53,2">
              <v:shape style="position:absolute;left:5923;top:1330;width:53;height:2" coordorigin="5923,1330" coordsize="53,0" path="m5923,1330l5976,1330,5976,1330e" filled="f" stroked="t" strokeweight=".64pt" strokecolor="#231F20">
                <v:path arrowok="t"/>
              </v:shape>
            </v:group>
            <v:group style="position:absolute;left:10857;top:1330;width:53;height:2" coordorigin="10857,1330" coordsize="53,2">
              <v:shape style="position:absolute;left:10857;top:1330;width:53;height:2" coordorigin="10857,1330" coordsize="53,0" path="m10910,1330l10857,1330e" filled="f" stroked="t" strokeweight=".64pt" strokecolor="#231F20">
                <v:path arrowok="t"/>
              </v:shape>
            </v:group>
            <v:group style="position:absolute;left:10857;top:1330;width:2;height:2" coordorigin="10857,1330" coordsize="2,2">
              <v:shape style="position:absolute;left:10857;top:1330;width:2;height:2" coordorigin="10857,1330" coordsize="0,0" path="m10857,1330l10857,1330e" filled="f" stroked="t" strokeweight=".64pt" strokecolor="#231F20">
                <v:path arrowok="t"/>
              </v:shape>
            </v:group>
            <v:group style="position:absolute;left:5923;top:941;width:53;height:2" coordorigin="5923,941" coordsize="53,2">
              <v:shape style="position:absolute;left:5923;top:941;width:53;height:2" coordorigin="5923,941" coordsize="53,0" path="m5923,941l5976,941,5976,941e" filled="f" stroked="t" strokeweight=".64pt" strokecolor="#231F20">
                <v:path arrowok="t"/>
              </v:shape>
            </v:group>
            <v:group style="position:absolute;left:10857;top:941;width:53;height:2" coordorigin="10857,941" coordsize="53,2">
              <v:shape style="position:absolute;left:10857;top:941;width:53;height:2" coordorigin="10857,941" coordsize="53,0" path="m10910,941l10857,941e" filled="f" stroked="t" strokeweight=".64pt" strokecolor="#231F20">
                <v:path arrowok="t"/>
              </v:shape>
            </v:group>
            <v:group style="position:absolute;left:10857;top:941;width:2;height:2" coordorigin="10857,941" coordsize="2,2">
              <v:shape style="position:absolute;left:10857;top:941;width:2;height:2" coordorigin="10857,941" coordsize="0,0" path="m10857,941l10857,941e" filled="f" stroked="t" strokeweight=".64pt" strokecolor="#231F20">
                <v:path arrowok="t"/>
              </v:shape>
            </v:group>
            <v:group style="position:absolute;left:5923;top:552;width:53;height:2" coordorigin="5923,552" coordsize="53,2">
              <v:shape style="position:absolute;left:5923;top:552;width:53;height:2" coordorigin="5923,552" coordsize="53,0" path="m5923,552l5976,552,5976,552e" filled="f" stroked="t" strokeweight=".64pt" strokecolor="#231F20">
                <v:path arrowok="t"/>
              </v:shape>
            </v:group>
            <v:group style="position:absolute;left:10857;top:552;width:53;height:2" coordorigin="10857,552" coordsize="53,2">
              <v:shape style="position:absolute;left:10857;top:552;width:53;height:2" coordorigin="10857,552" coordsize="53,0" path="m10910,552l10857,552e" filled="f" stroked="t" strokeweight=".64pt" strokecolor="#231F20">
                <v:path arrowok="t"/>
              </v:shape>
            </v:group>
            <v:group style="position:absolute;left:10857;top:552;width:2;height:2" coordorigin="10857,552" coordsize="2,2">
              <v:shape style="position:absolute;left:10857;top:552;width:2;height:2" coordorigin="10857,552" coordsize="0,0" path="m10857,552l10857,552e" filled="f" stroked="t" strokeweight=".64pt" strokecolor="#231F20">
                <v:path arrowok="t"/>
              </v:shape>
            </v:group>
            <v:group style="position:absolute;left:10857;top:168;width:2;height:2" coordorigin="10857,168" coordsize="2,2">
              <v:shape style="position:absolute;left:10857;top:168;width:2;height:2" coordorigin="10857,168" coordsize="0,0" path="m10857,168l10857,168e" filled="f" stroked="t" strokeweight=".64pt" strokecolor="#231F20">
                <v:path arrowok="t"/>
              </v:shape>
            </v:group>
            <v:group style="position:absolute;left:10910;top:168;width:2;height:2" coordorigin="10910,168" coordsize="2,2">
              <v:shape style="position:absolute;left:10910;top:168;width:2;height:2" coordorigin="10910,168" coordsize="0,0" path="m10910,168l10910,168e" filled="f" stroked="t" strokeweight=".64pt" strokecolor="#231F20">
                <v:path arrowok="t"/>
              </v:shape>
            </v:group>
            <v:group style="position:absolute;left:7489;top:2884;width:2717;height:777" coordorigin="7489,2884" coordsize="2717,777">
              <v:shape style="position:absolute;left:7489;top:2884;width:2717;height:777" coordorigin="7489,2884" coordsize="2717,777" path="m7489,3662l10206,2884e" filled="f" stroked="t" strokeweight=".64pt" strokecolor="#696B6D">
                <v:path arrowok="t"/>
              </v:shape>
            </v:group>
            <v:group style="position:absolute;left:7470;top:2690;width:2675;height:911" coordorigin="7470,2690" coordsize="2675,911">
              <v:shape style="position:absolute;left:7470;top:2690;width:2675;height:911" coordorigin="7470,2690" coordsize="2675,911" path="m7470,3601l10145,2690e" filled="f" stroked="t" strokeweight=".64pt" strokecolor="#696B6D">
                <v:path arrowok="t"/>
              </v:shape>
            </v:group>
            <v:group style="position:absolute;left:7443;top:2503;width:2629;height:1044" coordorigin="7443,2503" coordsize="2629,1044">
              <v:shape style="position:absolute;left:7443;top:2503;width:2629;height:1044" coordorigin="7443,2503" coordsize="2629,1044" path="m7443,3547l10072,2503e" filled="f" stroked="t" strokeweight=".64pt" strokecolor="#696B6D">
                <v:path arrowok="t"/>
              </v:shape>
            </v:group>
            <v:group style="position:absolute;left:7417;top:2317;width:2572;height:1174" coordorigin="7417,2317" coordsize="2572,1174">
              <v:shape style="position:absolute;left:7417;top:2317;width:2572;height:1174" coordorigin="7417,2317" coordsize="2572,1174" path="m7417,3490l9988,2317e" filled="f" stroked="t" strokeweight=".64pt" strokecolor="#696B6D">
                <v:path arrowok="t"/>
              </v:shape>
            </v:group>
            <v:group style="position:absolute;left:7390;top:2134;width:2507;height:1303" coordorigin="7390,2134" coordsize="2507,1303">
              <v:shape style="position:absolute;left:7390;top:2134;width:2507;height:1303" coordorigin="7390,2134" coordsize="2507,1303" path="m7390,3437l9897,2134e" filled="f" stroked="t" strokeweight=".64pt" strokecolor="#696B6D">
                <v:path arrowok="t"/>
              </v:shape>
            </v:group>
            <v:group style="position:absolute;left:7356;top:1958;width:2442;height:1425" coordorigin="7356,1958" coordsize="2442,1425">
              <v:shape style="position:absolute;left:7356;top:1958;width:2442;height:1425" coordorigin="7356,1958" coordsize="2442,1425" path="m7356,3383l9798,1958e" filled="f" stroked="t" strokeweight=".64pt" strokecolor="#696B6D">
                <v:path arrowok="t"/>
              </v:shape>
            </v:group>
            <v:group style="position:absolute;left:7321;top:1787;width:2366;height:1547" coordorigin="7321,1787" coordsize="2366,1547">
              <v:shape style="position:absolute;left:7321;top:1787;width:2366;height:1547" coordorigin="7321,1787" coordsize="2366,1547" path="m7321,3334l9687,1787e" filled="f" stroked="t" strokeweight=".64pt" strokecolor="#696B6D">
                <v:path arrowok="t"/>
              </v:shape>
            </v:group>
            <v:group style="position:absolute;left:7287;top:1623;width:2286;height:1661" coordorigin="7287,1623" coordsize="2286,1661">
              <v:shape style="position:absolute;left:7287;top:1623;width:2286;height:1661" coordorigin="7287,1623" coordsize="2286,1661" path="m7287,3284l9573,1623e" filled="f" stroked="t" strokeweight=".64pt" strokecolor="#696B6D">
                <v:path arrowok="t"/>
              </v:shape>
            </v:group>
            <v:group style="position:absolute;left:7245;top:1463;width:2202;height:1776" coordorigin="7245,1463" coordsize="2202,1776">
              <v:shape style="position:absolute;left:7245;top:1463;width:2202;height:1776" coordorigin="7245,1463" coordsize="2202,1776" path="m7245,3239l9447,1463e" filled="f" stroked="t" strokeweight=".64pt" strokecolor="#696B6D">
                <v:path arrowok="t"/>
              </v:shape>
            </v:group>
            <v:group style="position:absolute;left:7203;top:1311;width:2111;height:1882" coordorigin="7203,1311" coordsize="2111,1882">
              <v:shape style="position:absolute;left:7203;top:1311;width:2111;height:1882" coordorigin="7203,1311" coordsize="2111,1882" path="m7203,3193l9314,1311e" filled="f" stroked="t" strokeweight=".64pt" strokecolor="#696B6D">
                <v:path arrowok="t"/>
              </v:shape>
            </v:group>
            <v:group style="position:absolute;left:7161;top:1166;width:2012;height:1981" coordorigin="7161,1166" coordsize="2012,1981">
              <v:shape style="position:absolute;left:7161;top:1166;width:2012;height:1981" coordorigin="7161,1166" coordsize="2012,1981" path="m7161,3147l9173,1166e" filled="f" stroked="t" strokeweight=".64pt" strokecolor="#696B6D">
                <v:path arrowok="t"/>
              </v:shape>
            </v:group>
            <v:group style="position:absolute;left:7116;top:1025;width:1909;height:2084" coordorigin="7116,1025" coordsize="1909,2084">
              <v:shape style="position:absolute;left:7116;top:1025;width:1909;height:2084" coordorigin="7116,1025" coordsize="1909,2084" path="m7116,3109l9025,1025e" filled="f" stroked="t" strokeweight=".64pt" strokecolor="#696B6D">
                <v:path arrowok="t"/>
              </v:shape>
            </v:group>
            <v:group style="position:absolute;left:7066;top:895;width:1806;height:2176" coordorigin="7066,895" coordsize="1806,2176">
              <v:shape style="position:absolute;left:7066;top:895;width:1806;height:2176" coordorigin="7066,895" coordsize="1806,2176" path="m7066,3071l8872,895e" filled="f" stroked="t" strokeweight=".64pt" strokecolor="#696B6D">
                <v:path arrowok="t"/>
              </v:shape>
            </v:group>
            <v:group style="position:absolute;left:7017;top:770;width:1692;height:2263" coordorigin="7017,770" coordsize="1692,2263">
              <v:shape style="position:absolute;left:7017;top:770;width:1692;height:2263" coordorigin="7017,770" coordsize="1692,2263" path="m7017,3033l8708,770e" filled="f" stroked="t" strokeweight=".64pt" strokecolor="#696B6D">
                <v:path arrowok="t"/>
              </v:shape>
            </v:group>
            <v:group style="position:absolute;left:6963;top:655;width:1581;height:2347" coordorigin="6963,655" coordsize="1581,2347">
              <v:shape style="position:absolute;left:6963;top:655;width:1581;height:2347" coordorigin="6963,655" coordsize="1581,2347" path="m6963,3002l8544,655e" filled="f" stroked="t" strokeweight=".64pt" strokecolor="#696B6D">
                <v:path arrowok="t"/>
              </v:shape>
            </v:group>
            <v:group style="position:absolute;left:6914;top:549;width:1459;height:2423" coordorigin="6914,549" coordsize="1459,2423">
              <v:shape style="position:absolute;left:6914;top:549;width:1459;height:2423" coordorigin="6914,549" coordsize="1459,2423" path="m6914,2972l8373,549e" filled="f" stroked="t" strokeweight=".64pt" strokecolor="#696B6D">
                <v:path arrowok="t"/>
              </v:shape>
            </v:group>
            <v:group style="position:absolute;left:6857;top:453;width:1337;height:2488" coordorigin="6857,453" coordsize="1337,2488">
              <v:shape style="position:absolute;left:6857;top:453;width:1337;height:2488" coordorigin="6857,453" coordsize="1337,2488" path="m6857,2941l8194,453e" filled="f" stroked="t" strokeweight=".64pt" strokecolor="#696B6D">
                <v:path arrowok="t"/>
              </v:shape>
            </v:group>
            <v:group style="position:absolute;left:6803;top:362;width:1208;height:2557" coordorigin="6803,362" coordsize="1208,2557">
              <v:shape style="position:absolute;left:6803;top:362;width:1208;height:2557" coordorigin="6803,362" coordsize="1208,2557" path="m6803,2919l8011,362e" filled="f" stroked="t" strokeweight=".64pt" strokecolor="#696B6D">
                <v:path arrowok="t"/>
              </v:shape>
            </v:group>
            <v:group style="position:absolute;left:6746;top:282;width:1078;height:2614" coordorigin="6746,282" coordsize="1078,2614">
              <v:shape style="position:absolute;left:6746;top:282;width:1078;height:2614" coordorigin="6746,282" coordsize="1078,2614" path="m6746,2896l7824,282e" filled="f" stroked="t" strokeweight=".64pt" strokecolor="#696B6D">
                <v:path arrowok="t"/>
              </v:shape>
            </v:group>
            <v:group style="position:absolute;left:6685;top:213;width:949;height:2663" coordorigin="6685,213" coordsize="949,2663">
              <v:shape style="position:absolute;left:6685;top:213;width:949;height:2663" coordorigin="6685,213" coordsize="949,2663" path="m6685,2877l7634,213e" filled="f" stroked="t" strokeweight=".64pt" strokecolor="#696B6D">
                <v:path arrowok="t"/>
              </v:shape>
            </v:group>
            <v:group style="position:absolute;left:6628;top:168;width:812;height:2690" coordorigin="6628,168" coordsize="812,2690">
              <v:shape style="position:absolute;left:6628;top:168;width:812;height:2690" coordorigin="6628,168" coordsize="812,2690" path="m6628,2858l7439,168e" filled="f" stroked="t" strokeweight=".64pt" strokecolor="#696B6D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79"/>
        <w:ind w:left="4133" w:right="659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9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79"/>
        <w:ind w:left="4133" w:right="659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79"/>
        <w:ind w:left="4133" w:right="659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79"/>
        <w:ind w:left="4133" w:right="659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79"/>
        <w:ind w:left="4133" w:right="659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79"/>
        <w:ind w:left="4133" w:right="659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79"/>
        <w:ind w:left="4133" w:right="659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79"/>
        <w:ind w:left="4133" w:right="659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79"/>
        <w:ind w:left="4133" w:right="659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169" w:lineRule="exact" w:before="79"/>
        <w:ind w:left="4133" w:right="659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398" w:val="left" w:leader="none"/>
          <w:tab w:pos="6175" w:val="left" w:leader="none"/>
          <w:tab w:pos="6952" w:val="left" w:leader="none"/>
          <w:tab w:pos="7726" w:val="left" w:leader="none"/>
          <w:tab w:pos="8457" w:val="left" w:leader="none"/>
        </w:tabs>
        <w:spacing w:line="148" w:lineRule="exact"/>
        <w:ind w:left="462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9"/>
        <w:ind w:left="4045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12.5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7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rotations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2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6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Rotating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Coordinates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277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260" w:right="534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6998pt;margin-top:.318115pt;width:238.395pt;height:13.168pt;mso-position-horizontal-relative:page;mso-position-vertical-relative:paragraph;z-index:-2785" coordorigin="5545,6" coordsize="4768,263">
            <v:group style="position:absolute;left:5550;top:260;width:4758;height:2" coordorigin="5550,260" coordsize="4758,2">
              <v:shape style="position:absolute;left:5550;top:260;width:4758;height:2" coordorigin="5550,260" coordsize="4758,0" path="m5550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12.2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Simulating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stars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2"/>
          <w:numId w:val="16"/>
        </w:numPr>
        <w:tabs>
          <w:tab w:pos="4515" w:val="left" w:leader="none"/>
        </w:tabs>
        <w:ind w:left="4515" w:right="2140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6"/>
        </w:numPr>
        <w:tabs>
          <w:tab w:pos="4515" w:val="left" w:leader="none"/>
        </w:tabs>
        <w:spacing w:before="18"/>
        <w:ind w:left="4515" w:right="2333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ndx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1:nst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674" w:val="left" w:leader="none"/>
        </w:tabs>
        <w:spacing w:before="18"/>
        <w:ind w:left="0" w:right="88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pos(ndx,:)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rand(1,2)*10;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900" w:val="left" w:leader="none"/>
        </w:tabs>
        <w:spacing w:before="18"/>
        <w:ind w:left="42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scale(ndx)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rand(1,1)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4900" w:val="left" w:leader="none"/>
        </w:tabs>
        <w:spacing w:before="18"/>
        <w:ind w:left="490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rate(ndx)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rand(1,1)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4515" w:val="left" w:leader="none"/>
        </w:tabs>
        <w:spacing w:before="18"/>
        <w:ind w:left="4515" w:right="3489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674" w:val="left" w:leader="none"/>
          <w:tab w:pos="4900" w:val="left" w:leader="none"/>
        </w:tabs>
        <w:spacing w:before="18"/>
        <w:ind w:left="4900" w:right="1948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1:nst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5671" w:val="left" w:leader="none"/>
          <w:tab w:pos="7982" w:val="left" w:leader="none"/>
        </w:tabs>
        <w:spacing w:before="18"/>
        <w:ind w:left="567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star(pos(str,:),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location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6441" w:val="left" w:leader="none"/>
        </w:tabs>
        <w:spacing w:before="18"/>
        <w:ind w:left="6441" w:right="0" w:hanging="231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scale(str),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scale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6441" w:val="left" w:leader="none"/>
          <w:tab w:pos="7982" w:val="left" w:leader="none"/>
        </w:tabs>
        <w:spacing w:before="18"/>
        <w:ind w:left="6441" w:right="0" w:hanging="231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basic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angle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6441" w:val="left" w:leader="none"/>
          <w:tab w:pos="7982" w:val="left" w:leader="none"/>
        </w:tabs>
        <w:spacing w:before="18"/>
        <w:ind w:left="6441" w:right="0" w:hanging="231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rate(str))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angle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multiplier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colormap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autumn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900" w:val="left" w:leader="none"/>
        </w:tabs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equal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axis([−.5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−.5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10.5])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off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mod(th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20*pi);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pause(0.1)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5pt;width:228pt;height:.1pt;mso-position-horizontal-relative:page;mso-position-vertical-relative:paragraph;z-index:-2786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60" w:lineRule="exact" w:before="54"/>
        <w:ind w:left="3890" w:right="1668"/>
        <w:jc w:val="both"/>
      </w:pPr>
      <w:r>
        <w:rPr/>
        <w:pict>
          <v:group style="position:absolute;margin-left:88.375pt;margin-top:21.162012pt;width:24.25pt;height:48.25pt;mso-position-horizontal-relative:page;mso-position-vertical-relative:paragraph;z-index:-2784" coordorigin="1768,423" coordsize="485,965">
            <v:group style="position:absolute;left:1892;top:786;width:238;height:239" coordorigin="1892,786" coordsize="238,239">
              <v:shape style="position:absolute;left:1892;top:786;width:238;height:239" coordorigin="1892,786" coordsize="238,239" path="m2130,906l2112,970,2064,1013,2021,1025,1996,1023,1934,997,1897,946,1892,926,1893,899,1917,834,1964,795,2004,786,2028,788,2089,816,2124,869,2130,906xe" filled="f" stroked="t" strokeweight=".25pt" strokecolor="#231F20">
                <v:path arrowok="t"/>
              </v:shape>
            </v:group>
            <v:group style="position:absolute;left:1770;top:906;width:480;height:2" coordorigin="1770,906" coordsize="480,2">
              <v:shape style="position:absolute;left:1770;top:906;width:480;height:2" coordorigin="1770,906" coordsize="480,0" path="m1770,906l2250,906e" filled="f" stroked="t" strokeweight=".25pt" strokecolor="#231F20">
                <v:path arrowok="t"/>
              </v:shape>
            </v:group>
            <v:group style="position:absolute;left:2010;top:426;width:2;height:960" coordorigin="2010,426" coordsize="2,960">
              <v:shape style="position:absolute;left:2010;top:426;width:2;height:960" coordorigin="2010,426" coordsize="0,960" path="m2010,426l2010,138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1.162012pt;width:24.25pt;height:48.25pt;mso-position-horizontal-relative:page;mso-position-vertical-relative:paragraph;z-index:-2783" coordorigin="13588,423" coordsize="485,965">
            <v:group style="position:absolute;left:13712;top:786;width:238;height:239" coordorigin="13712,786" coordsize="238,239">
              <v:shape style="position:absolute;left:13712;top:786;width:238;height:239" coordorigin="13712,786" coordsize="238,239" path="m13950,906l13932,970,13884,1013,13841,1025,13816,1023,13754,997,13717,946,13712,926,13713,899,13737,834,13784,795,13824,786,13848,788,13909,816,13944,869,13950,906xe" filled="f" stroked="t" strokeweight=".25pt" strokecolor="#231F20">
                <v:path arrowok="t"/>
              </v:shape>
            </v:group>
            <v:group style="position:absolute;left:13590;top:906;width:480;height:2" coordorigin="13590,906" coordsize="480,2">
              <v:shape style="position:absolute;left:13590;top:906;width:480;height:2" coordorigin="13590,906" coordsize="480,0" path="m13590,906l14070,906e" filled="f" stroked="t" strokeweight=".25pt" strokecolor="#231F20">
                <v:path arrowok="t"/>
              </v:shape>
            </v:group>
            <v:group style="position:absolute;left:13830;top:426;width:2;height:960" coordorigin="13830,426" coordsize="2,960">
              <v:shape style="position:absolute;left:13830;top:426;width:2;height:960" coordorigin="13830,426" coordsize="0,960" path="m13830,426l13830,138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Twinkling</w:t>
      </w:r>
      <w:r>
        <w:rPr>
          <w:rFonts w:ascii="Times New Roman" w:hAnsi="Times New Roman" w:cs="Times New Roman" w:eastAsia="Times New Roman"/>
          <w:b/>
          <w:bCs/>
          <w:color w:val="80828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Stars</w:t>
      </w:r>
      <w:r>
        <w:rPr>
          <w:rFonts w:ascii="Times New Roman" w:hAnsi="Times New Roman" w:cs="Times New Roman" w:eastAsia="Times New Roman"/>
          <w:b/>
          <w:bCs/>
          <w:color w:val="808285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simulating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twinklin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stars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accomplis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dra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triangle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opposite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directions.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12.2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890" w:right="726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12.2: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76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16"/>
        <w:ind w:left="4350" w:right="1480"/>
        <w:jc w:val="left"/>
      </w:pPr>
      <w:r>
        <w:rPr>
          <w:b w:val="0"/>
          <w:bCs w:val="0"/>
          <w:color w:val="231F20"/>
          <w:spacing w:val="-3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2–6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Establis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location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rotatio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spee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star.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7–19: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interrupted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Ctrl-C.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4350" w:right="1828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8–13: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12.3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star(...)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left="4350" w:right="2241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Chooses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yellow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environment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setup.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Updates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4350" w:right="1915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18: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Waits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1/10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displayed.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890" w:right="726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12.3: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89"/>
        <w:ind w:left="4350" w:right="159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1: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Draws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location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[pt(1),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pt(2)]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scale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rotation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speed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angle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0" w:lineRule="exact" w:before="40"/>
        <w:ind w:left="4350" w:right="138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2–4: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Invoke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triangle(...)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triangles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opposite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directions.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4350" w:right="0"/>
        <w:jc w:val="left"/>
      </w:pPr>
      <w:r>
        <w:rPr>
          <w:b w:val="0"/>
          <w:bCs w:val="0"/>
          <w:color w:val="231F20"/>
          <w:spacing w:val="-2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6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dra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triangl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parameters: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35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up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2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278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Matrices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0" w:right="339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115pt;width:238.395pt;height:13.168pt;mso-position-horizontal-relative:page;mso-position-vertical-relative:paragraph;z-index:-2781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12.3</w:t>
      </w:r>
      <w:r>
        <w:rPr>
          <w:rFonts w:ascii="Times New Roman" w:hAnsi="Times New Roman" w:cs="Times New Roman" w:eastAsia="Times New Roman"/>
          <w:b/>
          <w:bCs/>
          <w:color w:val="231F20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Drawing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9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star(pt,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sc,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203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draw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star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pt(1),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pt(2),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194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scaled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sc,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angle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v*th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9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triangle(1,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v*th,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sc)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9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9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triangle(-1,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v*th,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sc)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9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9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triangle(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up,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180" w:val="left" w:leader="none"/>
          <w:tab w:pos="5432" w:val="left" w:leader="none"/>
          <w:tab w:pos="6106" w:val="left" w:leader="none"/>
          <w:tab w:pos="6492" w:val="left" w:leader="none"/>
          <w:tab w:pos="7262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[−.5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−.5;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854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−.289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−.289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.577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−.289];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252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rotation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matrix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[cos(th),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-sin(th);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sin(th),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cos(th)];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thePts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pts;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fill(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thePts(1,:)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pt(1),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758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up*thePts(2,:)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pt(2),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72pt;width:228pt;height:.1pt;mso-position-horizontal-relative:page;mso-position-vertical-relative:paragraph;z-index:-2782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630" w:right="2647"/>
        <w:jc w:val="left"/>
      </w:pP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sc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star(...)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3630" w:right="0"/>
        <w:jc w:val="left"/>
      </w:pPr>
      <w:r>
        <w:rPr/>
        <w:pict>
          <v:group style="position:absolute;margin-left:88.375pt;margin-top:8.458643pt;width:24.25pt;height:48.25pt;mso-position-horizontal-relative:page;mso-position-vertical-relative:paragraph;z-index:-2780" coordorigin="1768,169" coordsize="485,965">
            <v:group style="position:absolute;left:1892;top:532;width:238;height:239" coordorigin="1892,532" coordsize="238,239">
              <v:shape style="position:absolute;left:1892;top:532;width:238;height:239" coordorigin="1892,532" coordsize="238,239" path="m2130,652l2112,715,2064,759,2021,771,1996,769,1934,743,1897,692,1892,672,1893,645,1917,580,1964,541,2004,532,2028,534,2089,562,2124,615,2130,652xe" filled="f" stroked="t" strokeweight=".25pt" strokecolor="#231F20">
                <v:path arrowok="t"/>
              </v:shape>
            </v:group>
            <v:group style="position:absolute;left:1770;top:652;width:480;height:2" coordorigin="1770,652" coordsize="480,2">
              <v:shape style="position:absolute;left:1770;top:652;width:480;height:2" coordorigin="1770,652" coordsize="480,0" path="m1770,652l2250,652e" filled="f" stroked="t" strokeweight=".25pt" strokecolor="#231F20">
                <v:path arrowok="t"/>
              </v:shape>
            </v:group>
            <v:group style="position:absolute;left:2010;top:172;width:2;height:960" coordorigin="2010,172" coordsize="2,960">
              <v:shape style="position:absolute;left:2010;top:172;width:2;height:960" coordorigin="2010,172" coordsize="0,960" path="m2010,172l2010,113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8.458643pt;width:24.25pt;height:48.25pt;mso-position-horizontal-relative:page;mso-position-vertical-relative:paragraph;z-index:-2779" coordorigin="13588,169" coordsize="485,965">
            <v:group style="position:absolute;left:13712;top:532;width:238;height:239" coordorigin="13712,532" coordsize="238,239">
              <v:shape style="position:absolute;left:13712;top:532;width:238;height:239" coordorigin="13712,532" coordsize="238,239" path="m13950,652l13932,715,13884,759,13841,771,13816,769,13754,743,13717,692,13712,672,13713,645,13737,580,13784,541,13824,532,13848,534,13909,562,13944,615,13950,652xe" filled="f" stroked="t" strokeweight=".25pt" strokecolor="#231F20">
                <v:path arrowok="t"/>
              </v:shape>
            </v:group>
            <v:group style="position:absolute;left:13590;top:652;width:480;height:2" coordorigin="13590,652" coordsize="480,2">
              <v:shape style="position:absolute;left:13590;top:652;width:480;height:2" coordorigin="13590,652" coordsize="480,0" path="m13590,652l14070,652e" filled="f" stroked="t" strokeweight=".25pt" strokecolor="#231F20">
                <v:path arrowok="t"/>
              </v:shape>
            </v:group>
            <v:group style="position:absolute;left:13830;top:172;width:2;height:960" coordorigin="13830,172" coordsize="2,960">
              <v:shape style="position:absolute;left:13830;top:172;width:2;height:960" coordorigin="13830,172" coordsize="0,960" path="m13830,172l13830,113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coordinates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equilateral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triangle.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585"/>
        <w:jc w:val="left"/>
      </w:pPr>
      <w:r>
        <w:rPr>
          <w:b w:val="0"/>
          <w:bCs w:val="0"/>
          <w:color w:val="231F20"/>
          <w:spacing w:val="2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9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rotatio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applie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scaling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factor.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triangle.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289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fill(...)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triangle,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offsetting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coordinates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triangle,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multiplier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invert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right="4741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12.6.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13"/>
        </w:numPr>
        <w:tabs>
          <w:tab w:pos="3811" w:val="left" w:leader="none"/>
        </w:tabs>
        <w:ind w:left="3811" w:right="7431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3-D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0"/>
          <w:w w:val="105"/>
        </w:rPr>
        <w:t>Rotation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6"/>
        <w:jc w:val="both"/>
      </w:pP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mathematic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implementin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rotatio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dimension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natural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extensio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2-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rotatio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presen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make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extension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2-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rotatio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12.4.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rotate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angle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x-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plan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actuall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rotatin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z-axis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</w:t>
      </w:r>
      <w:r>
        <w:rPr>
          <w:b w:val="0"/>
          <w:bCs w:val="0"/>
          <w:color w:val="231F20"/>
          <w:spacing w:val="0"/>
          <w:w w:val="100"/>
        </w:rPr>
        <w:t>*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now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3-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coordinates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rotat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z-axi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equation: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170" w:right="8249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P*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31"/>
          <w:w w:val="100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position w:val="0"/>
          <w:sz w:val="17"/>
          <w:szCs w:val="17"/>
        </w:rPr>
      </w:r>
    </w:p>
    <w:p>
      <w:pPr>
        <w:pStyle w:val="BodyText"/>
        <w:spacing w:before="73"/>
        <w:ind w:right="7051"/>
        <w:jc w:val="both"/>
      </w:pP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z</w:t>
      </w:r>
      <w:r>
        <w:rPr>
          <w:b w:val="0"/>
          <w:bCs w:val="0"/>
          <w:color w:val="231F20"/>
          <w:spacing w:val="16"/>
          <w:w w:val="100"/>
          <w:position w:val="-3"/>
          <w:sz w:val="15"/>
          <w:szCs w:val="15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computed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as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60" w:lineRule="exact" w:before="1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0" w:type="auto"/>
        <w:jc w:val="left"/>
        <w:tblInd w:w="31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9" w:hRule="exact"/>
        </w:trPr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2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Rz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=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2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[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cos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u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,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196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-sin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u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,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2"/>
              <w:ind w:left="185" w:right="157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489" w:hRule="exact"/>
        </w:trPr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4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sin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u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,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  <w:p>
            <w:pPr>
              <w:pStyle w:val="TableParagraph"/>
              <w:spacing w:before="7"/>
              <w:ind w:left="716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0,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93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cos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u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,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  <w:p>
            <w:pPr>
              <w:pStyle w:val="TableParagraph"/>
              <w:spacing w:before="7"/>
              <w:ind w:left="248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0,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85" w:right="157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  <w:p>
            <w:pPr>
              <w:pStyle w:val="TableParagraph"/>
              <w:spacing w:before="7"/>
              <w:ind w:left="199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1]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</w:tbl>
    <w:p>
      <w:pPr>
        <w:spacing w:after="0"/>
        <w:jc w:val="center"/>
        <w:rPr>
          <w:rFonts w:ascii="Courier New" w:hAnsi="Courier New" w:cs="Courier New" w:eastAsia="Courier New"/>
          <w:sz w:val="17"/>
          <w:szCs w:val="17"/>
        </w:rPr>
        <w:sectPr>
          <w:headerReference w:type="default" r:id="rId2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1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/>
        <w:pict>
          <v:group style="position:absolute;margin-left:551.619019pt;margin-top:57.405048pt;width:4.073000pt;height:4.553pt;mso-position-horizontal-relative:page;mso-position-vertical-relative:paragraph;z-index:-2778" coordorigin="11032,1148" coordsize="81,91">
            <v:group style="position:absolute;left:11042;top:1158;width:61;height:57" coordorigin="11042,1158" coordsize="61,57">
              <v:shape style="position:absolute;left:11042;top:1158;width:61;height:57" coordorigin="11042,1158" coordsize="61,57" path="m11073,1158l11042,1215,11104,1215,11073,1158xe" filled="t" fillcolor="#9A9C9F" stroked="f">
                <v:path arrowok="t"/>
                <v:fill type="solid"/>
              </v:shape>
            </v:group>
            <v:group style="position:absolute;left:11042;top:1158;width:61;height:57" coordorigin="11042,1158" coordsize="61,57">
              <v:shape style="position:absolute;left:11042;top:1158;width:61;height:57" coordorigin="11042,1158" coordsize="61,57" path="m11042,1215l11104,1215,11073,1158,11042,1215e" filled="f" stroked="t" strokeweight=".64pt" strokecolor="#231F20">
                <v:path arrowok="t"/>
              </v:shape>
            </v:group>
            <v:group style="position:absolute;left:11042;top:1176;width:61;height:57" coordorigin="11042,1176" coordsize="61,57">
              <v:shape style="position:absolute;left:11042;top:1176;width:61;height:57" coordorigin="11042,1176" coordsize="61,57" path="m11104,1176l11042,1176,11073,1233,11104,1176xe" filled="t" fillcolor="#9A9C9F" stroked="f">
                <v:path arrowok="t"/>
                <v:fill type="solid"/>
              </v:shape>
            </v:group>
            <v:group style="position:absolute;left:11042;top:1176;width:61;height:57" coordorigin="11042,1176" coordsize="61,57">
              <v:shape style="position:absolute;left:11042;top:1176;width:61;height:57" coordorigin="11042,1176" coordsize="61,57" path="m11042,1176l11104,1176,11073,1233,11042,1176e" filled="f" stroked="t" strokeweight=".64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5.216003pt;margin-top:41.556049pt;width:8.763pt;height:9.643pt;mso-position-horizontal-relative:page;mso-position-vertical-relative:paragraph;z-index:-2776" coordorigin="8704,831" coordsize="175,193">
            <v:group style="position:absolute;left:8711;top:838;width:162;height:136" coordorigin="8711,838" coordsize="162,136">
              <v:shape style="position:absolute;left:8711;top:838;width:162;height:136" coordorigin="8711,838" coordsize="162,136" path="m8790,838l8711,974,8873,974,8790,838xe" filled="t" fillcolor="#9A9C9F" stroked="f">
                <v:path arrowok="t"/>
                <v:fill type="solid"/>
              </v:shape>
            </v:group>
            <v:group style="position:absolute;left:8711;top:838;width:162;height:136" coordorigin="8711,838" coordsize="162,136">
              <v:shape style="position:absolute;left:8711;top:838;width:162;height:136" coordorigin="8711,838" coordsize="162,136" path="m8711,974l8873,974,8790,838,8711,974e" filled="f" stroked="t" strokeweight=".64pt" strokecolor="#231F20">
                <v:path arrowok="t"/>
              </v:shape>
            </v:group>
            <v:group style="position:absolute;left:8711;top:881;width:162;height:136" coordorigin="8711,881" coordsize="162,136">
              <v:shape style="position:absolute;left:8711;top:881;width:162;height:136" coordorigin="8711,881" coordsize="162,136" path="m8873,881l8711,881,8790,1018,8873,881xe" filled="t" fillcolor="#9A9C9F" stroked="f">
                <v:path arrowok="t"/>
                <v:fill type="solid"/>
              </v:shape>
            </v:group>
            <v:group style="position:absolute;left:8711;top:881;width:162;height:136" coordorigin="8711,881" coordsize="162,136">
              <v:shape style="position:absolute;left:8711;top:881;width:162;height:136" coordorigin="8711,881" coordsize="162,136" path="m8711,881l8873,881,8790,1018,8711,881e" filled="f" stroked="t" strokeweight=".64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6.156006pt;margin-top:64.831047pt;width:15.13pt;height:17.545pt;mso-position-horizontal-relative:page;mso-position-vertical-relative:paragraph;z-index:-2771" coordorigin="7523,1297" coordsize="303,351">
            <v:group style="position:absolute;left:7530;top:1303;width:290;height:255" coordorigin="7530,1303" coordsize="290,255">
              <v:shape style="position:absolute;left:7530;top:1303;width:290;height:255" coordorigin="7530,1303" coordsize="290,255" path="m7674,1303l7530,1558,7819,1558,7674,1303xe" filled="t" fillcolor="#9A9C9F" stroked="f">
                <v:path arrowok="t"/>
                <v:fill type="solid"/>
              </v:shape>
            </v:group>
            <v:group style="position:absolute;left:7530;top:1303;width:290;height:255" coordorigin="7530,1303" coordsize="290,255">
              <v:shape style="position:absolute;left:7530;top:1303;width:290;height:255" coordorigin="7530,1303" coordsize="290,255" path="m7530,1558l7819,1558,7674,1303,7530,1558e" filled="f" stroked="t" strokeweight=".64pt" strokecolor="#231F20">
                <v:path arrowok="t"/>
              </v:shape>
            </v:group>
            <v:group style="position:absolute;left:7530;top:1391;width:290;height:250" coordorigin="7530,1391" coordsize="290,250">
              <v:shape style="position:absolute;left:7530;top:1391;width:290;height:250" coordorigin="7530,1391" coordsize="290,250" path="m7819,1391l7530,1391,7674,1641,7819,1391xe" filled="t" fillcolor="#9A9C9F" stroked="f">
                <v:path arrowok="t"/>
                <v:fill type="solid"/>
              </v:shape>
            </v:group>
            <v:group style="position:absolute;left:7530;top:1391;width:290;height:250" coordorigin="7530,1391" coordsize="290,250">
              <v:shape style="position:absolute;left:7530;top:1391;width:290;height:250" coordorigin="7530,1391" coordsize="290,250" path="m7530,1391l7819,1391,7674,1641,7530,1391e" filled="f" stroked="t" strokeweight=".64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17.987976pt;margin-top:36.726051pt;width:16.887pt;height:19.522pt;mso-position-horizontal-relative:page;mso-position-vertical-relative:paragraph;z-index:-2769" coordorigin="10360,735" coordsize="338,390">
            <v:group style="position:absolute;left:10366;top:741;width:325;height:281" coordorigin="10366,741" coordsize="325,281">
              <v:shape style="position:absolute;left:10366;top:741;width:325;height:281" coordorigin="10366,741" coordsize="325,281" path="m10529,741l10366,1022,10691,1022,10529,741xe" filled="t" fillcolor="#9A9C9F" stroked="f">
                <v:path arrowok="t"/>
                <v:fill type="solid"/>
              </v:shape>
            </v:group>
            <v:group style="position:absolute;left:10366;top:741;width:325;height:281" coordorigin="10366,741" coordsize="325,281">
              <v:shape style="position:absolute;left:10366;top:741;width:325;height:281" coordorigin="10366,741" coordsize="325,281" path="m10366,1022l10691,1022,10529,741,10366,1022e" filled="f" stroked="t" strokeweight=".64pt" strokecolor="#231F20">
                <v:path arrowok="t"/>
              </v:shape>
            </v:group>
            <v:group style="position:absolute;left:10366;top:838;width:325;height:281" coordorigin="10366,838" coordsize="325,281">
              <v:shape style="position:absolute;left:10366;top:838;width:325;height:281" coordorigin="10366,838" coordsize="325,281" path="m10691,838l10366,838,10529,1119,10691,838xe" filled="t" fillcolor="#9A9C9F" stroked="f">
                <v:path arrowok="t"/>
                <v:fill type="solid"/>
              </v:shape>
            </v:group>
            <v:group style="position:absolute;left:10366;top:838;width:325;height:281" coordorigin="10366,838" coordsize="325,281">
              <v:shape style="position:absolute;left:10366;top:838;width:325;height:281" coordorigin="10366,838" coordsize="325,281" path="m10366,838l10691,838,10529,1119,10366,838e" filled="f" stroked="t" strokeweight=".64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91.42099pt;margin-top:98.203049pt;width:15.131pt;height:17.327pt;mso-position-horizontal-relative:page;mso-position-vertical-relative:paragraph;z-index:-2764" coordorigin="9828,1964" coordsize="303,347">
            <v:group style="position:absolute;left:9835;top:1970;width:290;height:250" coordorigin="9835,1970" coordsize="290,250">
              <v:shape style="position:absolute;left:9835;top:1970;width:290;height:250" coordorigin="9835,1970" coordsize="290,250" path="m9980,1970l9835,2221,10125,2221,9980,1970xe" filled="t" fillcolor="#9A9C9F" stroked="f">
                <v:path arrowok="t"/>
                <v:fill type="solid"/>
              </v:shape>
            </v:group>
            <v:group style="position:absolute;left:9835;top:1970;width:290;height:250" coordorigin="9835,1970" coordsize="290,250">
              <v:shape style="position:absolute;left:9835;top:1970;width:290;height:250" coordorigin="9835,1970" coordsize="290,250" path="m9835,2221l10125,2221,9980,1970,9835,2221e" filled="f" stroked="t" strokeweight=".64pt" strokecolor="#231F20">
                <v:path arrowok="t"/>
              </v:shape>
            </v:group>
            <v:group style="position:absolute;left:9835;top:2054;width:290;height:250" coordorigin="9835,2054" coordsize="290,250">
              <v:shape style="position:absolute;left:9835;top:2054;width:290;height:250" coordorigin="9835,2054" coordsize="290,250" path="m10125,2054l9835,2054,9980,2304,10125,2054xe" filled="t" fillcolor="#9A9C9F" stroked="f">
                <v:path arrowok="t"/>
                <v:fill type="solid"/>
              </v:shape>
            </v:group>
            <v:group style="position:absolute;left:9835;top:2054;width:290;height:250" coordorigin="9835,2054" coordsize="290,250">
              <v:shape style="position:absolute;left:9835;top:2054;width:290;height:250" coordorigin="9835,2054" coordsize="290,250" path="m9835,2054l10125,2054,9980,2304,9835,2054e" filled="f" stroked="t" strokeweight=".64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9.067993pt;margin-top:71.636047pt;width:16.667pt;height:19.084pt;mso-position-horizontal-relative:page;mso-position-vertical-relative:paragraph;z-index:-2762" coordorigin="8581,1433" coordsize="333,382">
            <v:group style="position:absolute;left:8588;top:1439;width:321;height:277" coordorigin="8588,1439" coordsize="321,277">
              <v:shape style="position:absolute;left:8588;top:1439;width:321;height:277" coordorigin="8588,1439" coordsize="321,277" path="m8750,1439l8588,1716,8908,1716,8750,1439xe" filled="t" fillcolor="#9A9C9F" stroked="f">
                <v:path arrowok="t"/>
                <v:fill type="solid"/>
              </v:shape>
            </v:group>
            <v:group style="position:absolute;left:8588;top:1439;width:321;height:277" coordorigin="8588,1439" coordsize="321,277">
              <v:shape style="position:absolute;left:8588;top:1439;width:321;height:277" coordorigin="8588,1439" coordsize="321,277" path="m8588,1716l8908,1716,8750,1439,8588,1716e" filled="f" stroked="t" strokeweight=".64pt" strokecolor="#231F20">
                <v:path arrowok="t"/>
              </v:shape>
            </v:group>
            <v:group style="position:absolute;left:8588;top:1531;width:321;height:277" coordorigin="8588,1531" coordsize="321,277">
              <v:shape style="position:absolute;left:8588;top:1531;width:321;height:277" coordorigin="8588,1531" coordsize="321,277" path="m8908,1531l8588,1531,8750,1808,8908,1531xe" filled="t" fillcolor="#9A9C9F" stroked="f">
                <v:path arrowok="t"/>
                <v:fill type="solid"/>
              </v:shape>
            </v:group>
            <v:group style="position:absolute;left:8588;top:1531;width:321;height:277" coordorigin="8588,1531" coordsize="321,277">
              <v:shape style="position:absolute;left:8588;top:1531;width:321;height:277" coordorigin="8588,1531" coordsize="321,277" path="m8588,1531l8908,1531,8750,1808,8588,1531e" filled="f" stroked="t" strokeweight=".64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Rotating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Coordinates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279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582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401.184998pt;margin-top:-88.839745pt;width:13.374pt;height:15.35pt;mso-position-horizontal-relative:page;mso-position-vertical-relative:paragraph;z-index:-2777" coordorigin="8024,-1777" coordsize="267,307">
            <v:group style="position:absolute;left:8030;top:-1770;width:255;height:220" coordorigin="8030,-1770" coordsize="255,220">
              <v:shape style="position:absolute;left:8030;top:-1770;width:255;height:220" coordorigin="8030,-1770" coordsize="255,220" path="m8157,-1770l8030,-1551,8285,-1551,8157,-1770xe" filled="t" fillcolor="#9A9C9F" stroked="f">
                <v:path arrowok="t"/>
                <v:fill type="solid"/>
              </v:shape>
            </v:group>
            <v:group style="position:absolute;left:8030;top:-1770;width:255;height:220" coordorigin="8030,-1770" coordsize="255,220">
              <v:shape style="position:absolute;left:8030;top:-1770;width:255;height:220" coordorigin="8030,-1770" coordsize="255,220" path="m8030,-1551l8285,-1551,8157,-1770,8030,-1551e" filled="f" stroked="t" strokeweight=".64pt" strokecolor="#231F20">
                <v:path arrowok="t"/>
              </v:shape>
            </v:group>
            <v:group style="position:absolute;left:8030;top:-1696;width:255;height:220" coordorigin="8030,-1696" coordsize="255,220">
              <v:shape style="position:absolute;left:8030;top:-1696;width:255;height:220" coordorigin="8030,-1696" coordsize="255,220" path="m8285,-1696l8030,-1696,8157,-1476,8285,-1696xe" filled="t" fillcolor="#9A9C9F" stroked="f">
                <v:path arrowok="t"/>
                <v:fill type="solid"/>
              </v:shape>
            </v:group>
            <v:group style="position:absolute;left:8030;top:-1696;width:255;height:220" coordorigin="8030,-1696" coordsize="255,220">
              <v:shape style="position:absolute;left:8030;top:-1696;width:255;height:220" coordorigin="8030,-1696" coordsize="255,220" path="m8030,-1696l8285,-1696,8157,-1476,8030,-1696e" filled="f" stroked="t" strokeweight=".64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4.615997pt;margin-top:-115.187744pt;width:16.227pt;height:18.425pt;mso-position-horizontal-relative:page;mso-position-vertical-relative:paragraph;z-index:-2775" coordorigin="9692,-2304" coordsize="325,369">
            <v:group style="position:absolute;left:9699;top:-2297;width:312;height:268" coordorigin="9699,-2297" coordsize="312,268">
              <v:shape style="position:absolute;left:9699;top:-2297;width:312;height:268" coordorigin="9699,-2297" coordsize="312,268" path="m9852,-2297l9699,-2029,10010,-2029,9852,-2297xe" filled="t" fillcolor="#9A9C9F" stroked="f">
                <v:path arrowok="t"/>
                <v:fill type="solid"/>
              </v:shape>
            </v:group>
            <v:group style="position:absolute;left:9699;top:-2297;width:312;height:268" coordorigin="9699,-2297" coordsize="312,268">
              <v:shape style="position:absolute;left:9699;top:-2297;width:312;height:268" coordorigin="9699,-2297" coordsize="312,268" path="m9699,-2029l10010,-2029,9852,-2297,9699,-2029e" filled="f" stroked="t" strokeweight=".64pt" strokecolor="#231F20">
                <v:path arrowok="t"/>
              </v:shape>
            </v:group>
            <v:group style="position:absolute;left:9699;top:-2210;width:312;height:268" coordorigin="9699,-2210" coordsize="312,268">
              <v:shape style="position:absolute;left:9699;top:-2210;width:312;height:268" coordorigin="9699,-2210" coordsize="312,268" path="m10010,-2210l9699,-2210,9852,-1942,10010,-2210xe" filled="t" fillcolor="#9A9C9F" stroked="f">
                <v:path arrowok="t"/>
                <v:fill type="solid"/>
              </v:shape>
            </v:group>
            <v:group style="position:absolute;left:9699;top:-2210;width:312;height:268" coordorigin="9699,-2210" coordsize="312,268">
              <v:shape style="position:absolute;left:9699;top:-2210;width:312;height:268" coordorigin="9699,-2210" coordsize="312,268" path="m9699,-2210l10010,-2210,9852,-1942,9699,-2210e" filled="f" stroked="t" strokeweight=".64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7.472992pt;margin-top:-30.875746pt;width:21.937pt;height:25.231pt;mso-position-horizontal-relative:page;mso-position-vertical-relative:paragraph;z-index:-2774" coordorigin="7549,-618" coordsize="439,505">
            <v:group style="position:absolute;left:7556;top:-611;width:426;height:369" coordorigin="7556,-611" coordsize="426,369">
              <v:shape style="position:absolute;left:7556;top:-611;width:426;height:369" coordorigin="7556,-611" coordsize="426,369" path="m7767,-611l7556,-242,7982,-242,7767,-611xe" filled="t" fillcolor="#9A9C9F" stroked="f">
                <v:path arrowok="t"/>
                <v:fill type="solid"/>
              </v:shape>
            </v:group>
            <v:group style="position:absolute;left:7556;top:-611;width:426;height:369" coordorigin="7556,-611" coordsize="426,369">
              <v:shape style="position:absolute;left:7556;top:-611;width:426;height:369" coordorigin="7556,-611" coordsize="426,369" path="m7556,-242l7982,-242,7767,-611,7556,-242e" filled="f" stroked="t" strokeweight=".64pt" strokecolor="#231F20">
                <v:path arrowok="t"/>
              </v:shape>
            </v:group>
            <v:group style="position:absolute;left:7556;top:-488;width:426;height:369" coordorigin="7556,-488" coordsize="426,369">
              <v:shape style="position:absolute;left:7556;top:-488;width:426;height:369" coordorigin="7556,-488" coordsize="426,369" path="m7982,-488l7556,-488,7767,-119,7982,-488xe" filled="t" fillcolor="#9A9C9F" stroked="f">
                <v:path arrowok="t"/>
                <v:fill type="solid"/>
              </v:shape>
            </v:group>
            <v:group style="position:absolute;left:7556;top:-488;width:426;height:369" coordorigin="7556,-488" coordsize="426,369">
              <v:shape style="position:absolute;left:7556;top:-488;width:426;height:369" coordorigin="7556,-488" coordsize="426,369" path="m7556,-488l7982,-488,7767,-119,7556,-488e" filled="f" stroked="t" strokeweight=".64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7.394012pt;margin-top:-121.993744pt;width:19.742pt;height:22.596pt;mso-position-horizontal-relative:page;mso-position-vertical-relative:paragraph;z-index:-2773" coordorigin="6948,-2440" coordsize="395,452">
            <v:group style="position:absolute;left:6954;top:-2433;width:382;height:329" coordorigin="6954,-2433" coordsize="382,329">
              <v:shape style="position:absolute;left:6954;top:-2433;width:382;height:329" coordorigin="6954,-2433" coordsize="382,329" path="m7147,-2433l6954,-2104,7336,-2104,7147,-2433xe" filled="t" fillcolor="#9A9C9F" stroked="f">
                <v:path arrowok="t"/>
                <v:fill type="solid"/>
              </v:shape>
            </v:group>
            <v:group style="position:absolute;left:6954;top:-2433;width:382;height:329" coordorigin="6954,-2433" coordsize="382,329">
              <v:shape style="position:absolute;left:6954;top:-2433;width:382;height:329" coordorigin="6954,-2433" coordsize="382,329" path="m6954,-2104l7336,-2104,7147,-2433,6954,-2104e" filled="f" stroked="t" strokeweight=".64pt" strokecolor="#231F20">
                <v:path arrowok="t"/>
              </v:shape>
            </v:group>
            <v:group style="position:absolute;left:6954;top:-2324;width:382;height:329" coordorigin="6954,-2324" coordsize="382,329">
              <v:shape style="position:absolute;left:6954;top:-2324;width:382;height:329" coordorigin="6954,-2324" coordsize="382,329" path="m7336,-2324l6954,-2324,7147,-1994,7336,-2324xe" filled="t" fillcolor="#9A9C9F" stroked="f">
                <v:path arrowok="t"/>
                <v:fill type="solid"/>
              </v:shape>
            </v:group>
            <v:group style="position:absolute;left:6954;top:-2324;width:382;height:329" coordorigin="6954,-2324" coordsize="382,329">
              <v:shape style="position:absolute;left:6954;top:-2324;width:382;height:329" coordorigin="6954,-2324" coordsize="382,329" path="m6954,-2324l7336,-2324,7147,-1994,6954,-2324e" filled="f" stroked="t" strokeweight=".64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5.15799pt;margin-top:-89.278748pt;width:26.327pt;height:44.77pt;mso-position-horizontal-relative:page;mso-position-vertical-relative:paragraph;z-index:-2772" coordorigin="7703,-1786" coordsize="527,895">
            <v:group style="position:absolute;left:7710;top:-1520;width:220;height:189" coordorigin="7710,-1520" coordsize="220,189">
              <v:shape style="position:absolute;left:7710;top:-1520;width:220;height:189" coordorigin="7710,-1520" coordsize="220,189" path="m7819,-1520l7710,-1331,7929,-1331,7819,-1520xe" filled="t" fillcolor="#9A9C9F" stroked="f">
                <v:path arrowok="t"/>
                <v:fill type="solid"/>
              </v:shape>
            </v:group>
            <v:group style="position:absolute;left:7710;top:-1520;width:220;height:189" coordorigin="7710,-1520" coordsize="220,189">
              <v:shape style="position:absolute;left:7710;top:-1520;width:220;height:189" coordorigin="7710,-1520" coordsize="220,189" path="m7710,-1331l7929,-1331,7819,-1520,7710,-1331e" filled="f" stroked="t" strokeweight=".64pt" strokecolor="#231F20">
                <v:path arrowok="t"/>
              </v:shape>
            </v:group>
            <v:group style="position:absolute;left:7710;top:-1454;width:220;height:189" coordorigin="7710,-1454" coordsize="220,189">
              <v:shape style="position:absolute;left:7710;top:-1454;width:220;height:189" coordorigin="7710,-1454" coordsize="220,189" path="m7929,-1454l7710,-1454,7819,-1265,7929,-1454xe" filled="t" fillcolor="#9A9C9F" stroked="f">
                <v:path arrowok="t"/>
                <v:fill type="solid"/>
              </v:shape>
            </v:group>
            <v:group style="position:absolute;left:7710;top:-1454;width:220;height:189" coordorigin="7710,-1454" coordsize="220,189">
              <v:shape style="position:absolute;left:7710;top:-1454;width:220;height:189" coordorigin="7710,-1454" coordsize="220,189" path="m7710,-1454l7929,-1454,7819,-1265,7710,-1454e" filled="f" stroked="t" strokeweight=".64pt" strokecolor="#231F20">
                <v:path arrowok="t"/>
              </v:shape>
            </v:group>
            <v:group style="position:absolute;left:7710;top:-1779;width:228;height:198" coordorigin="7710,-1779" coordsize="228,198">
              <v:shape style="position:absolute;left:7710;top:-1779;width:228;height:198" coordorigin="7710,-1779" coordsize="228,198" path="m7824,-1779l7710,-1582,7938,-1582,7824,-1779xe" filled="t" fillcolor="#9A9C9F" stroked="f">
                <v:path arrowok="t"/>
                <v:fill type="solid"/>
              </v:shape>
            </v:group>
            <v:group style="position:absolute;left:7710;top:-1779;width:228;height:198" coordorigin="7710,-1779" coordsize="228,198">
              <v:shape style="position:absolute;left:7710;top:-1779;width:228;height:198" coordorigin="7710,-1779" coordsize="228,198" path="m7710,-1582l7938,-1582,7824,-1779,7710,-1582e" filled="f" stroked="t" strokeweight=".64pt" strokecolor="#231F20">
                <v:path arrowok="t"/>
              </v:shape>
            </v:group>
            <v:group style="position:absolute;left:7710;top:-1713;width:228;height:198" coordorigin="7710,-1713" coordsize="228,198">
              <v:shape style="position:absolute;left:7710;top:-1713;width:228;height:198" coordorigin="7710,-1713" coordsize="228,198" path="m7938,-1713l7710,-1713,7824,-1516,7938,-1713xe" filled="t" fillcolor="#9A9C9F" stroked="f">
                <v:path arrowok="t"/>
                <v:fill type="solid"/>
              </v:shape>
            </v:group>
            <v:group style="position:absolute;left:7710;top:-1713;width:228;height:198" coordorigin="7710,-1713" coordsize="228,198">
              <v:shape style="position:absolute;left:7710;top:-1713;width:228;height:198" coordorigin="7710,-1713" coordsize="228,198" path="m7710,-1713l7938,-1713,7824,-1516,7710,-1713e" filled="f" stroked="t" strokeweight=".64pt" strokecolor="#231F20">
                <v:path arrowok="t"/>
              </v:shape>
            </v:group>
            <v:group style="position:absolute;left:7942;top:-1217;width:281;height:242" coordorigin="7942,-1217" coordsize="281,242">
              <v:shape style="position:absolute;left:7942;top:-1217;width:281;height:242" coordorigin="7942,-1217" coordsize="281,242" path="m8083,-1217l7942,-976,8223,-976,8083,-1217xe" filled="t" fillcolor="#9A9C9F" stroked="f">
                <v:path arrowok="t"/>
                <v:fill type="solid"/>
              </v:shape>
            </v:group>
            <v:group style="position:absolute;left:7942;top:-1217;width:281;height:242" coordorigin="7942,-1217" coordsize="281,242">
              <v:shape style="position:absolute;left:7942;top:-1217;width:281;height:242" coordorigin="7942,-1217" coordsize="281,242" path="m7942,-976l8223,-976,8083,-1217,7942,-976e" filled="f" stroked="t" strokeweight=".64pt" strokecolor="#231F20">
                <v:path arrowok="t"/>
              </v:shape>
            </v:group>
            <v:group style="position:absolute;left:7942;top:-1138;width:281;height:242" coordorigin="7942,-1138" coordsize="281,242">
              <v:shape style="position:absolute;left:7942;top:-1138;width:281;height:242" coordorigin="7942,-1138" coordsize="281,242" path="m8223,-1138l7942,-1138,8083,-897,8223,-1138xe" filled="t" fillcolor="#9A9C9F" stroked="f">
                <v:path arrowok="t"/>
                <v:fill type="solid"/>
              </v:shape>
            </v:group>
            <v:group style="position:absolute;left:7942;top:-1138;width:281;height:242" coordorigin="7942,-1138" coordsize="281,242">
              <v:shape style="position:absolute;left:7942;top:-1138;width:281;height:242" coordorigin="7942,-1138" coordsize="281,242" path="m7942,-1138l8223,-1138,8083,-897,7942,-1138e" filled="f" stroked="t" strokeweight=".64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71.221985pt;margin-top:-44.928745pt;width:10.081pt;height:11.619pt;mso-position-horizontal-relative:page;mso-position-vertical-relative:paragraph;z-index:-2770" coordorigin="9424,-899" coordsize="202,232">
            <v:group style="position:absolute;left:9431;top:-892;width:189;height:162" coordorigin="9431,-892" coordsize="189,162">
              <v:shape style="position:absolute;left:9431;top:-892;width:189;height:162" coordorigin="9431,-892" coordsize="189,162" path="m9527,-892l9431,-730,9620,-730,9527,-892xe" filled="t" fillcolor="#9A9C9F" stroked="f">
                <v:path arrowok="t"/>
                <v:fill type="solid"/>
              </v:shape>
            </v:group>
            <v:group style="position:absolute;left:9431;top:-892;width:189;height:162" coordorigin="9431,-892" coordsize="189,162">
              <v:shape style="position:absolute;left:9431;top:-892;width:189;height:162" coordorigin="9431,-892" coordsize="189,162" path="m9431,-730l9620,-730,9527,-892,9431,-730e" filled="f" stroked="t" strokeweight=".64pt" strokecolor="#231F20">
                <v:path arrowok="t"/>
              </v:shape>
            </v:group>
            <v:group style="position:absolute;left:9431;top:-839;width:189;height:167" coordorigin="9431,-839" coordsize="189,167">
              <v:shape style="position:absolute;left:9431;top:-839;width:189;height:167" coordorigin="9431,-839" coordsize="189,167" path="m9620,-839l9431,-839,9527,-673,9620,-839xe" filled="t" fillcolor="#9A9C9F" stroked="f">
                <v:path arrowok="t"/>
                <v:fill type="solid"/>
              </v:shape>
            </v:group>
            <v:group style="position:absolute;left:9431;top:-839;width:189;height:167" coordorigin="9431,-839" coordsize="189,167">
              <v:shape style="position:absolute;left:9431;top:-839;width:189;height:167" coordorigin="9431,-839" coordsize="189,167" path="m9431,-839l9620,-839,9527,-673,9431,-839e" filled="f" stroked="t" strokeweight=".64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5.075012pt;margin-top:-25.387745pt;width:20.181pt;height:23.036pt;mso-position-horizontal-relative:page;mso-position-vertical-relative:paragraph;z-index:-2768" coordorigin="9302,-508" coordsize="404,461">
            <v:group style="position:absolute;left:9308;top:-501;width:391;height:338" coordorigin="9308,-501" coordsize="391,338">
              <v:shape style="position:absolute;left:9308;top:-501;width:391;height:338" coordorigin="9308,-501" coordsize="391,338" path="m9501,-501l9308,-163,9699,-163,9501,-501xe" filled="t" fillcolor="#9A9C9F" stroked="f">
                <v:path arrowok="t"/>
                <v:fill type="solid"/>
              </v:shape>
            </v:group>
            <v:group style="position:absolute;left:9308;top:-501;width:391;height:338" coordorigin="9308,-501" coordsize="391,338">
              <v:shape style="position:absolute;left:9308;top:-501;width:391;height:338" coordorigin="9308,-501" coordsize="391,338" path="m9308,-163l9699,-163,9501,-501,9308,-163e" filled="f" stroked="t" strokeweight=".64pt" strokecolor="#231F20">
                <v:path arrowok="t"/>
              </v:shape>
            </v:group>
            <v:group style="position:absolute;left:9308;top:-392;width:391;height:338" coordorigin="9308,-392" coordsize="391,338">
              <v:shape style="position:absolute;left:9308;top:-392;width:391;height:338" coordorigin="9308,-392" coordsize="391,338" path="m9699,-392l9308,-392,9501,-53,9699,-392xe" filled="t" fillcolor="#9A9C9F" stroked="f">
                <v:path arrowok="t"/>
                <v:fill type="solid"/>
              </v:shape>
            </v:group>
            <v:group style="position:absolute;left:9308;top:-392;width:391;height:338" coordorigin="9308,-392" coordsize="391,338">
              <v:shape style="position:absolute;left:9308;top:-392;width:391;height:338" coordorigin="9308,-392" coordsize="391,338" path="m9308,-392l9699,-392,9501,-53,9308,-392e" filled="f" stroked="t" strokeweight=".64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17.987976pt;margin-top:-54.588745pt;width:14.032pt;height:16.229pt;mso-position-horizontal-relative:page;mso-position-vertical-relative:paragraph;z-index:-2767" coordorigin="10360,-1092" coordsize="281,325">
            <v:group style="position:absolute;left:10366;top:-1085;width:268;height:233" coordorigin="10366,-1085" coordsize="268,233">
              <v:shape style="position:absolute;left:10366;top:-1085;width:268;height:233" coordorigin="10366,-1085" coordsize="268,233" path="m10502,-1085l10366,-853,10634,-853,10502,-1085xe" filled="t" fillcolor="#9A9C9F" stroked="f">
                <v:path arrowok="t"/>
                <v:fill type="solid"/>
              </v:shape>
            </v:group>
            <v:group style="position:absolute;left:10366;top:-1085;width:268;height:233" coordorigin="10366,-1085" coordsize="268,233">
              <v:shape style="position:absolute;left:10366;top:-1085;width:268;height:233" coordorigin="10366,-1085" coordsize="268,233" path="m10366,-853l10634,-853,10502,-1085,10366,-853e" filled="f" stroked="t" strokeweight=".64pt" strokecolor="#231F20">
                <v:path arrowok="t"/>
              </v:shape>
            </v:group>
            <v:group style="position:absolute;left:10366;top:-1011;width:268;height:237" coordorigin="10366,-1011" coordsize="268,237">
              <v:shape style="position:absolute;left:10366;top:-1011;width:268;height:237" coordorigin="10366,-1011" coordsize="268,237" path="m10634,-1011l10366,-1011,10502,-774,10634,-1011xe" filled="t" fillcolor="#9A9C9F" stroked="f">
                <v:path arrowok="t"/>
                <v:fill type="solid"/>
              </v:shape>
            </v:group>
            <v:group style="position:absolute;left:10366;top:-1011;width:268;height:237" coordorigin="10366,-1011" coordsize="268,237">
              <v:shape style="position:absolute;left:10366;top:-1011;width:268;height:237" coordorigin="10366,-1011" coordsize="268,237" path="m10366,-1011l10634,-1011,10502,-774,10366,-1011e" filled="f" stroked="t" strokeweight=".64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8.289001pt;margin-top:-60.955746pt;width:5.91pt;height:6.568pt;mso-position-horizontal-relative:page;mso-position-vertical-relative:paragraph;z-index:-2766" coordorigin="8766,-1219" coordsize="118,131">
            <v:group style="position:absolute;left:8772;top:-1213;width:105;height:92" coordorigin="8772,-1213" coordsize="105,92">
              <v:shape style="position:absolute;left:8772;top:-1213;width:105;height:92" coordorigin="8772,-1213" coordsize="105,92" path="m8825,-1213l8772,-1121,8878,-1121,8825,-1213xe" filled="t" fillcolor="#9A9C9F" stroked="f">
                <v:path arrowok="t"/>
                <v:fill type="solid"/>
              </v:shape>
            </v:group>
            <v:group style="position:absolute;left:8772;top:-1213;width:105;height:92" coordorigin="8772,-1213" coordsize="105,92">
              <v:shape style="position:absolute;left:8772;top:-1213;width:105;height:92" coordorigin="8772,-1213" coordsize="105,92" path="m8772,-1121l8878,-1121,8825,-1213,8772,-1121e" filled="f" stroked="t" strokeweight=".64pt" strokecolor="#231F20">
                <v:path arrowok="t"/>
              </v:shape>
            </v:group>
            <v:group style="position:absolute;left:8772;top:-1182;width:105;height:88" coordorigin="8772,-1182" coordsize="105,88">
              <v:shape style="position:absolute;left:8772;top:-1182;width:105;height:88" coordorigin="8772,-1182" coordsize="105,88" path="m8878,-1182l8772,-1182,8825,-1094,8878,-1182xe" filled="t" fillcolor="#9A9C9F" stroked="f">
                <v:path arrowok="t"/>
                <v:fill type="solid"/>
              </v:shape>
            </v:group>
            <v:group style="position:absolute;left:8772;top:-1182;width:105;height:88" coordorigin="8772,-1182" coordsize="105,88">
              <v:shape style="position:absolute;left:8772;top:-1182;width:105;height:88" coordorigin="8772,-1182" coordsize="105,88" path="m8772,-1182l8878,-1182,8825,-1094,8772,-1182e" filled="f" stroked="t" strokeweight=".64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3.459015pt;margin-top:-19.239746pt;width:14.472pt;height:16.448pt;mso-position-horizontal-relative:page;mso-position-vertical-relative:paragraph;z-index:-2765" coordorigin="8669,-385" coordsize="289,329">
            <v:group style="position:absolute;left:8676;top:-378;width:277;height:237" coordorigin="8676,-378" coordsize="277,237">
              <v:shape style="position:absolute;left:8676;top:-378;width:277;height:237" coordorigin="8676,-378" coordsize="277,237" path="m8812,-378l8676,-141,8952,-141,8812,-378xe" filled="t" fillcolor="#9A9C9F" stroked="f">
                <v:path arrowok="t"/>
                <v:fill type="solid"/>
              </v:shape>
            </v:group>
            <v:group style="position:absolute;left:8676;top:-378;width:277;height:237" coordorigin="8676,-378" coordsize="277,237">
              <v:shape style="position:absolute;left:8676;top:-378;width:277;height:237" coordorigin="8676,-378" coordsize="277,237" path="m8676,-141l8952,-141,8812,-378,8676,-141e" filled="f" stroked="t" strokeweight=".64pt" strokecolor="#231F20">
                <v:path arrowok="t"/>
              </v:shape>
            </v:group>
            <v:group style="position:absolute;left:8676;top:-299;width:277;height:237" coordorigin="8676,-299" coordsize="277,237">
              <v:shape style="position:absolute;left:8676;top:-299;width:277;height:237" coordorigin="8676,-299" coordsize="277,237" path="m8952,-299l8676,-299,8812,-62,8952,-299xe" filled="t" fillcolor="#9A9C9F" stroked="f">
                <v:path arrowok="t"/>
                <v:fill type="solid"/>
              </v:shape>
            </v:group>
            <v:group style="position:absolute;left:8676;top:-299;width:277;height:237" coordorigin="8676,-299" coordsize="277,237">
              <v:shape style="position:absolute;left:8676;top:-299;width:277;height:237" coordorigin="8676,-299" coordsize="277,237" path="m8676,-299l8952,-299,8812,-62,8676,-299e" filled="f" stroked="t" strokeweight=".64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8.591003pt;margin-top:-66.444748pt;width:12.935pt;height:14.691pt;mso-position-horizontal-relative:page;mso-position-vertical-relative:paragraph;z-index:-2763" coordorigin="7172,-1329" coordsize="259,294">
            <v:group style="position:absolute;left:7178;top:-1322;width:246;height:211" coordorigin="7178,-1322" coordsize="246,211">
              <v:shape style="position:absolute;left:7178;top:-1322;width:246;height:211" coordorigin="7178,-1322" coordsize="246,211" path="m7301,-1322l7178,-1112,7424,-1112,7301,-1322xe" filled="t" fillcolor="#9A9C9F" stroked="f">
                <v:path arrowok="t"/>
                <v:fill type="solid"/>
              </v:shape>
            </v:group>
            <v:group style="position:absolute;left:7178;top:-1322;width:246;height:211" coordorigin="7178,-1322" coordsize="246,211">
              <v:shape style="position:absolute;left:7178;top:-1322;width:246;height:211" coordorigin="7178,-1322" coordsize="246,211" path="m7178,-1112l7424,-1112,7301,-1322,7178,-1112e" filled="f" stroked="t" strokeweight=".64pt" strokecolor="#231F20">
                <v:path arrowok="t"/>
              </v:shape>
            </v:group>
            <v:group style="position:absolute;left:7178;top:-1252;width:246;height:211" coordorigin="7178,-1252" coordsize="246,211">
              <v:shape style="position:absolute;left:7178;top:-1252;width:246;height:211" coordorigin="7178,-1252" coordsize="246,211" path="m7424,-1252l7178,-1252,7301,-1041,7424,-1252xe" filled="t" fillcolor="#9A9C9F" stroked="f">
                <v:path arrowok="t"/>
                <v:fill type="solid"/>
              </v:shape>
            </v:group>
            <v:group style="position:absolute;left:7178;top:-1252;width:246;height:211" coordorigin="7178,-1252" coordsize="246,211">
              <v:shape style="position:absolute;left:7178;top:-1252;width:246;height:211" coordorigin="7178,-1252" coordsize="246,211" path="m7178,-1252l7424,-1252,7301,-1041,7178,-1252e" filled="f" stroked="t" strokeweight=".64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1.34201pt;margin-top:-62.931747pt;width:4.812pt;height:5.469pt;mso-position-horizontal-relative:page;mso-position-vertical-relative:paragraph;z-index:-2761" coordorigin="9227,-1259" coordsize="96,109">
            <v:group style="position:absolute;left:9233;top:-1252;width:83;height:70" coordorigin="9233,-1252" coordsize="83,70">
              <v:shape style="position:absolute;left:9233;top:-1252;width:83;height:70" coordorigin="9233,-1252" coordsize="83,70" path="m9277,-1252l9233,-1182,9317,-1182,9277,-1252xe" filled="t" fillcolor="#9A9C9F" stroked="f">
                <v:path arrowok="t"/>
                <v:fill type="solid"/>
              </v:shape>
            </v:group>
            <v:group style="position:absolute;left:9233;top:-1252;width:83;height:70" coordorigin="9233,-1252" coordsize="83,70">
              <v:shape style="position:absolute;left:9233;top:-1252;width:83;height:70" coordorigin="9233,-1252" coordsize="83,70" path="m9233,-1182l9317,-1182,9277,-1252,9233,-1182e" filled="f" stroked="t" strokeweight=".64pt" strokecolor="#231F20">
                <v:path arrowok="t"/>
              </v:shape>
            </v:group>
            <v:group style="position:absolute;left:9233;top:-1230;width:83;height:75" coordorigin="9233,-1230" coordsize="83,75">
              <v:shape style="position:absolute;left:9233;top:-1230;width:83;height:75" coordorigin="9233,-1230" coordsize="83,75" path="m9317,-1230l9233,-1230,9277,-1156,9317,-1230xe" filled="t" fillcolor="#9A9C9F" stroked="f">
                <v:path arrowok="t"/>
                <v:fill type="solid"/>
              </v:shape>
            </v:group>
            <v:group style="position:absolute;left:9233;top:-1230;width:83;height:75" coordorigin="9233,-1230" coordsize="83,75">
              <v:shape style="position:absolute;left:9233;top:-1230;width:83;height:75" coordorigin="9233,-1230" coordsize="83,75" path="m9233,-1230l9317,-1230,9277,-1156,9233,-1230e" filled="f" stroked="t" strokeweight=".64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12.6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Stars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890" w:right="1669"/>
        <w:jc w:val="both"/>
      </w:pPr>
      <w:r>
        <w:rPr/>
        <w:pict>
          <v:group style="position:absolute;margin-left:88.375pt;margin-top:8.102002pt;width:24.25pt;height:48.25pt;mso-position-horizontal-relative:page;mso-position-vertical-relative:paragraph;z-index:-2760" coordorigin="1768,162" coordsize="485,965">
            <v:group style="position:absolute;left:1892;top:525;width:238;height:239" coordorigin="1892,525" coordsize="238,239">
              <v:shape style="position:absolute;left:1892;top:525;width:238;height:239" coordorigin="1892,525" coordsize="238,239" path="m2130,645l2112,708,2064,752,2021,764,1996,762,1934,736,1897,685,1892,664,1893,638,1917,573,1964,534,2004,525,2028,527,2089,555,2124,608,2130,645xe" filled="f" stroked="t" strokeweight=".25pt" strokecolor="#231F20">
                <v:path arrowok="t"/>
              </v:shape>
            </v:group>
            <v:group style="position:absolute;left:1770;top:645;width:480;height:2" coordorigin="1770,645" coordsize="480,2">
              <v:shape style="position:absolute;left:1770;top:645;width:480;height:2" coordorigin="1770,645" coordsize="480,0" path="m1770,645l2250,645e" filled="f" stroked="t" strokeweight=".25pt" strokecolor="#231F20">
                <v:path arrowok="t"/>
              </v:shape>
            </v:group>
            <v:group style="position:absolute;left:2010;top:165;width:2;height:960" coordorigin="2010,165" coordsize="2,960">
              <v:shape style="position:absolute;left:2010;top:165;width:2;height:960" coordorigin="2010,165" coordsize="0,960" path="m2010,165l2010,112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8.102002pt;width:24.25pt;height:48.25pt;mso-position-horizontal-relative:page;mso-position-vertical-relative:paragraph;z-index:-2759" coordorigin="13588,162" coordsize="485,965">
            <v:group style="position:absolute;left:13712;top:525;width:238;height:239" coordorigin="13712,525" coordsize="238,239">
              <v:shape style="position:absolute;left:13712;top:525;width:238;height:239" coordorigin="13712,525" coordsize="238,239" path="m13950,645l13932,708,13884,752,13841,764,13816,762,13754,736,13717,685,13712,664,13713,638,13737,573,13784,534,13824,525,13848,527,13909,555,13944,608,13950,645xe" filled="f" stroked="t" strokeweight=".25pt" strokecolor="#231F20">
                <v:path arrowok="t"/>
              </v:shape>
            </v:group>
            <v:group style="position:absolute;left:13590;top:645;width:480;height:2" coordorigin="13590,645" coordsize="480,2">
              <v:shape style="position:absolute;left:13590;top:645;width:480;height:2" coordorigin="13590,645" coordsize="480,0" path="m13590,645l14070,645e" filled="f" stroked="t" strokeweight=".25pt" strokecolor="#231F20">
                <v:path arrowok="t"/>
              </v:shape>
            </v:group>
            <v:group style="position:absolute;left:13830;top:165;width:2;height:960" coordorigin="13830,165" coordsize="2,960">
              <v:shape style="position:absolute;left:13830;top:165;width:2;height:960" coordorigin="13830,165" coordsize="0,960" path="m13830,165l13830,112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5"/>
        </w:rPr>
        <w:t>Similarly,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we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can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develop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matrices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-2"/>
          <w:w w:val="105"/>
        </w:rPr>
        <w:t>R</w:t>
      </w:r>
      <w:r>
        <w:rPr>
          <w:b w:val="0"/>
          <w:bCs w:val="0"/>
          <w:color w:val="231F20"/>
          <w:spacing w:val="0"/>
          <w:w w:val="105"/>
          <w:position w:val="-3"/>
          <w:sz w:val="15"/>
          <w:szCs w:val="15"/>
        </w:rPr>
        <w:t>x</w:t>
      </w:r>
      <w:r>
        <w:rPr>
          <w:b w:val="0"/>
          <w:bCs w:val="0"/>
          <w:color w:val="231F20"/>
          <w:spacing w:val="-2"/>
          <w:w w:val="105"/>
          <w:position w:val="-3"/>
          <w:sz w:val="15"/>
          <w:szCs w:val="15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and</w:t>
      </w:r>
      <w:r>
        <w:rPr>
          <w:b w:val="0"/>
          <w:bCs w:val="0"/>
          <w:color w:val="231F20"/>
          <w:spacing w:val="-18"/>
          <w:w w:val="105"/>
          <w:position w:val="0"/>
        </w:rPr>
        <w:t> </w:t>
      </w:r>
      <w:r>
        <w:rPr>
          <w:b w:val="0"/>
          <w:bCs w:val="0"/>
          <w:color w:val="231F20"/>
          <w:spacing w:val="-2"/>
          <w:w w:val="105"/>
          <w:position w:val="0"/>
        </w:rPr>
        <w:t>R</w:t>
      </w:r>
      <w:r>
        <w:rPr>
          <w:b w:val="0"/>
          <w:bCs w:val="0"/>
          <w:color w:val="231F20"/>
          <w:spacing w:val="0"/>
          <w:w w:val="105"/>
          <w:position w:val="-3"/>
          <w:sz w:val="15"/>
          <w:szCs w:val="15"/>
        </w:rPr>
        <w:t>y</w:t>
      </w:r>
      <w:r>
        <w:rPr>
          <w:b w:val="0"/>
          <w:bCs w:val="0"/>
          <w:color w:val="231F20"/>
          <w:spacing w:val="-2"/>
          <w:w w:val="105"/>
          <w:position w:val="-3"/>
          <w:sz w:val="15"/>
          <w:szCs w:val="15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that</w:t>
      </w:r>
      <w:r>
        <w:rPr>
          <w:b w:val="0"/>
          <w:bCs w:val="0"/>
          <w:color w:val="231F20"/>
          <w:spacing w:val="-18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rotate</w:t>
      </w:r>
      <w:r>
        <w:rPr>
          <w:b w:val="0"/>
          <w:bCs w:val="0"/>
          <w:color w:val="231F20"/>
          <w:spacing w:val="-18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about</w:t>
      </w:r>
      <w:r>
        <w:rPr>
          <w:b w:val="0"/>
          <w:bCs w:val="0"/>
          <w:color w:val="231F20"/>
          <w:spacing w:val="-18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the</w:t>
      </w:r>
      <w:r>
        <w:rPr>
          <w:b w:val="0"/>
          <w:bCs w:val="0"/>
          <w:color w:val="231F20"/>
          <w:spacing w:val="-17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x</w:t>
      </w:r>
      <w:r>
        <w:rPr>
          <w:b w:val="0"/>
          <w:bCs w:val="0"/>
          <w:color w:val="231F20"/>
          <w:spacing w:val="-18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and</w:t>
      </w:r>
      <w:r>
        <w:rPr>
          <w:b w:val="0"/>
          <w:bCs w:val="0"/>
          <w:color w:val="231F20"/>
          <w:spacing w:val="-18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y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axes</w:t>
      </w:r>
      <w:r>
        <w:rPr>
          <w:b w:val="0"/>
          <w:bCs w:val="0"/>
          <w:color w:val="231F20"/>
          <w:spacing w:val="-20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by</w:t>
      </w:r>
      <w:r>
        <w:rPr>
          <w:b w:val="0"/>
          <w:bCs w:val="0"/>
          <w:color w:val="231F20"/>
          <w:spacing w:val="-20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angles</w:t>
      </w:r>
      <w:r>
        <w:rPr>
          <w:b w:val="0"/>
          <w:bCs w:val="0"/>
          <w:color w:val="231F20"/>
          <w:spacing w:val="-2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70"/>
          <w:position w:val="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3"/>
          <w:w w:val="170"/>
          <w:position w:val="0"/>
          <w:sz w:val="16"/>
          <w:szCs w:val="16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and</w:t>
      </w:r>
      <w:r>
        <w:rPr>
          <w:b w:val="0"/>
          <w:bCs w:val="0"/>
          <w:color w:val="231F20"/>
          <w:spacing w:val="-2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  <w:sz w:val="16"/>
          <w:szCs w:val="16"/>
        </w:rPr>
        <w:t>c</w:t>
      </w:r>
      <w:r>
        <w:rPr>
          <w:b w:val="0"/>
          <w:bCs w:val="0"/>
          <w:color w:val="231F20"/>
          <w:spacing w:val="0"/>
          <w:w w:val="105"/>
          <w:position w:val="0"/>
        </w:rPr>
        <w:t>,</w:t>
      </w:r>
      <w:r>
        <w:rPr>
          <w:b w:val="0"/>
          <w:bCs w:val="0"/>
          <w:color w:val="231F20"/>
          <w:spacing w:val="-19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respectively.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tabs>
          <w:tab w:pos="844" w:val="left" w:leader="none"/>
          <w:tab w:pos="1326" w:val="left" w:leader="none"/>
          <w:tab w:pos="2097" w:val="left" w:leader="none"/>
          <w:tab w:pos="3156" w:val="left" w:leader="none"/>
        </w:tabs>
        <w:ind w:left="7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2241" w:val="left" w:leader="none"/>
          <w:tab w:pos="3173" w:val="left" w:leader="none"/>
        </w:tabs>
        <w:spacing w:line="203" w:lineRule="exact"/>
        <w:ind w:left="1524" w:right="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co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10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-sin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7"/>
          <w:szCs w:val="17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2241" w:val="left" w:leader="none"/>
          <w:tab w:pos="3173" w:val="left" w:leader="none"/>
        </w:tabs>
        <w:spacing w:line="200" w:lineRule="exact"/>
        <w:ind w:left="1524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si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10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cos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891" w:val="left" w:leader="none"/>
          <w:tab w:pos="1198" w:val="left" w:leader="none"/>
          <w:tab w:pos="2223" w:val="left" w:leader="none"/>
          <w:tab w:pos="3042" w:val="left" w:leader="none"/>
        </w:tabs>
        <w:spacing w:line="200" w:lineRule="exact"/>
        <w:ind w:left="175" w:right="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9"/>
          <w:w w:val="10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co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si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5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7"/>
          <w:szCs w:val="17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2116" w:val="left" w:leader="none"/>
          <w:tab w:pos="3140" w:val="left" w:leader="none"/>
        </w:tabs>
        <w:spacing w:before="7"/>
        <w:ind w:left="1298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2428" w:val="left" w:leader="none"/>
          <w:tab w:pos="3349" w:val="left" w:leader="none"/>
        </w:tabs>
        <w:spacing w:line="200" w:lineRule="exact"/>
        <w:ind w:left="1301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-si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5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co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1298" w:right="2328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P*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31"/>
          <w:w w:val="100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32"/>
          <w:w w:val="100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position w:val="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32"/>
          <w:w w:val="100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position w:val="0"/>
          <w:sz w:val="17"/>
          <w:szCs w:val="17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6"/>
        <w:jc w:val="both"/>
      </w:pP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exampl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rotat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soli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cub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draw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Chapte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12</w:t>
      </w:r>
      <w:r>
        <w:rPr>
          <w:b w:val="0"/>
          <w:bCs w:val="0"/>
          <w:color w:val="231F20"/>
          <w:spacing w:val="1"/>
          <w:w w:val="100"/>
        </w:rPr>
        <w:t>.</w:t>
      </w:r>
      <w:r>
        <w:rPr>
          <w:b w:val="0"/>
          <w:bCs w:val="0"/>
          <w:color w:val="231F20"/>
          <w:spacing w:val="1"/>
          <w:w w:val="100"/>
        </w:rPr>
        <w:t>4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majo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proble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rotatin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soli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coordinate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objec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rotatio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matrice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coordinate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accomplish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reshape(...)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transfor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coordinate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necessar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coordinat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rotation.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4130"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12.4: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37" w:lineRule="auto"/>
        <w:ind w:left="4350" w:right="1885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coordinates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centered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linearized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reshape(...)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0"/>
        <w:ind w:left="4350" w:right="2226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parameters—the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increments.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4350" w:right="209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go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reset.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2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280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Matrices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74" w:right="313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115pt;width:238.395pt;height:13.168pt;mso-position-horizontal-relative:page;mso-position-vertical-relative:paragraph;z-index:-2757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12.4</w:t>
      </w:r>
      <w:r>
        <w:rPr>
          <w:rFonts w:ascii="Times New Roman" w:hAnsi="Times New Roman" w:cs="Times New Roman" w:eastAsia="Times New Roman"/>
          <w:b/>
          <w:bCs/>
          <w:color w:val="231F20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Rotating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solid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cube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506" w:right="264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373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373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469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264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373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373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469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264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469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373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373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size(xx);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r*c;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length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reshaped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vector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0.05;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dph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0.03;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dps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0.01;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go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surf(xx+4,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zz)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shading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inter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colormap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autumn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alpha(0.5)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[cos(th)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-sin(th)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758" w:val="left" w:leader="none"/>
        </w:tabs>
        <w:spacing w:before="18"/>
        <w:ind w:left="4758" w:right="0" w:hanging="134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sin(th)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cos(th)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854" w:val="left" w:leader="none"/>
          <w:tab w:pos="5721" w:val="left" w:leader="none"/>
          <w:tab w:pos="6492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3.417151pt;width:24.25pt;height:48.25pt;mso-position-horizontal-relative:page;mso-position-vertical-relative:paragraph;z-index:-2756" coordorigin="1768,68" coordsize="485,965">
            <v:group style="position:absolute;left:1892;top:431;width:238;height:239" coordorigin="1892,431" coordsize="238,239">
              <v:shape style="position:absolute;left:1892;top:431;width:238;height:239" coordorigin="1892,431" coordsize="238,239" path="m2130,551l2112,615,2064,658,2021,670,1996,669,1934,642,1897,591,1892,571,1893,544,1917,479,1964,440,2004,431,2028,433,2089,461,2124,514,2130,551xe" filled="f" stroked="t" strokeweight=".25pt" strokecolor="#231F20">
                <v:path arrowok="t"/>
              </v:shape>
            </v:group>
            <v:group style="position:absolute;left:1770;top:551;width:480;height:2" coordorigin="1770,551" coordsize="480,2">
              <v:shape style="position:absolute;left:1770;top:551;width:480;height:2" coordorigin="1770,551" coordsize="480,0" path="m1770,551l2250,551e" filled="f" stroked="t" strokeweight=".25pt" strokecolor="#231F20">
                <v:path arrowok="t"/>
              </v:shape>
            </v:group>
            <v:group style="position:absolute;left:2010;top:71;width:2;height:960" coordorigin="2010,71" coordsize="2,960">
              <v:shape style="position:absolute;left:2010;top:71;width:2;height:960" coordorigin="2010,71" coordsize="0,960" path="m2010,71l2010,103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417151pt;width:24.25pt;height:48.25pt;mso-position-horizontal-relative:page;mso-position-vertical-relative:paragraph;z-index:-2755" coordorigin="13588,68" coordsize="485,965">
            <v:group style="position:absolute;left:13712;top:431;width:238;height:239" coordorigin="13712,431" coordsize="238,239">
              <v:shape style="position:absolute;left:13712;top:431;width:238;height:239" coordorigin="13712,431" coordsize="238,239" path="m13950,551l13932,615,13884,658,13841,670,13816,669,13754,642,13717,591,13712,571,13713,544,13737,479,13784,440,13824,431,13848,433,13909,461,13944,514,13950,551xe" filled="f" stroked="t" strokeweight=".25pt" strokecolor="#231F20">
                <v:path arrowok="t"/>
              </v:shape>
            </v:group>
            <v:group style="position:absolute;left:13590;top:551;width:480;height:2" coordorigin="13590,551" coordsize="480,2">
              <v:shape style="position:absolute;left:13590;top:551;width:480;height:2" coordorigin="13590,551" coordsize="480,0" path="m13590,551l14070,551e" filled="f" stroked="t" strokeweight=".25pt" strokecolor="#231F20">
                <v:path arrowok="t"/>
              </v:shape>
            </v:group>
            <v:group style="position:absolute;left:13830;top:71;width:2;height:960" coordorigin="13830,71" coordsize="2,960">
              <v:shape style="position:absolute;left:13830;top:71;width:2;height:960" coordorigin="13830,71" coordsize="0,960" path="m13830,71l13830,103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180" w:val="left" w:leader="none"/>
          <w:tab w:pos="5721" w:val="left" w:leader="none"/>
          <w:tab w:pos="6106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[cos(ph)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-sin(ph)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854" w:val="left" w:leader="none"/>
          <w:tab w:pos="5721" w:val="left" w:leader="none"/>
          <w:tab w:pos="6492" w:val="left" w:leader="none"/>
        </w:tabs>
        <w:spacing w:before="18"/>
        <w:ind w:left="4854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758" w:val="left" w:leader="none"/>
          <w:tab w:pos="5721" w:val="left" w:leader="none"/>
        </w:tabs>
        <w:spacing w:before="18"/>
        <w:ind w:left="4758" w:right="0" w:hanging="134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sin(ph)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cos(ph)];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180" w:val="left" w:leader="none"/>
          <w:tab w:pos="5721" w:val="left" w:leader="none"/>
          <w:tab w:pos="6492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4854" w:val="left" w:leader="none"/>
          <w:tab w:pos="5528" w:val="left" w:leader="none"/>
        </w:tabs>
        <w:spacing w:before="18"/>
        <w:ind w:left="4854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cos(ps)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-sin(ps)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4854" w:val="left" w:leader="none"/>
          <w:tab w:pos="5528" w:val="left" w:leader="none"/>
        </w:tabs>
        <w:spacing w:before="18"/>
        <w:ind w:left="4854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sin(ps)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cos(ps)];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P(1,:)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reshape(xx,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P(2,:)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reshape(yy,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P(3,:)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reshape(zz,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Rx*Ry*Rz*P;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reshape(Q(1,:),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reshape(Q(2,:),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reshape(Q(3,:),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surf(qx,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qz)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shading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interp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equal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off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180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axis([-2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6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lightangle(40,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65);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alpha(0.5)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6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th+dth;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ph+dph;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ps+dps;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6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pi/4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6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pause(0.03)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5pt;width:228pt;height:.1pt;mso-position-horizontal-relative:page;mso-position-vertical-relative:paragraph;z-index:-2758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auto" w:before="40"/>
        <w:ind w:left="3630" w:right="2672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19–21: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x-axis.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22–30: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matrices.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/>
        <w:ind w:left="3630" w:right="2991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31–33: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Reshape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54" w:lineRule="auto"/>
        <w:jc w:val="left"/>
        <w:sectPr>
          <w:headerReference w:type="default" r:id="rId2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1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Simultaneous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Linear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Equations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281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551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86.669663pt;height:131.655pt;mso-position-horizontal-relative:char;mso-position-vertical-relative:line" type="#_x0000_t75">
            <v:imagedata r:id="rId29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9"/>
        <w:ind w:left="4445" w:right="3934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12.7</w:t>
      </w:r>
      <w:r>
        <w:rPr>
          <w:rFonts w:ascii="Times New Roman" w:hAnsi="Times New Roman" w:cs="Times New Roman" w:eastAsia="Times New Roman"/>
          <w:b/>
          <w:bCs/>
          <w:color w:val="231F20"/>
          <w:spacing w:val="2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Solid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cubes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4" w:lineRule="auto" w:before="40"/>
        <w:ind w:left="4350" w:right="3449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35–37: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shapes.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38–42: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cube.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0" w:right="425"/>
        <w:jc w:val="center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Updates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6"/>
        <w:ind w:left="52" w:right="0"/>
        <w:jc w:val="center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6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Pauses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3890" w:right="1669"/>
        <w:jc w:val="both"/>
      </w:pPr>
      <w:r>
        <w:rPr/>
        <w:pict>
          <v:group style="position:absolute;margin-left:88.375pt;margin-top:20.183741pt;width:24.25pt;height:48.25pt;mso-position-horizontal-relative:page;mso-position-vertical-relative:paragraph;z-index:-2753" coordorigin="1768,404" coordsize="485,965">
            <v:group style="position:absolute;left:1892;top:766;width:238;height:239" coordorigin="1892,766" coordsize="238,239">
              <v:shape style="position:absolute;left:1892;top:766;width:238;height:239" coordorigin="1892,766" coordsize="238,239" path="m2130,886l2112,950,2064,993,2021,1006,1996,1004,1934,977,1897,927,1892,906,1893,879,1917,814,1964,776,2004,766,2028,768,2089,796,2124,849,2130,886xe" filled="f" stroked="t" strokeweight=".25pt" strokecolor="#231F20">
                <v:path arrowok="t"/>
              </v:shape>
            </v:group>
            <v:group style="position:absolute;left:1770;top:886;width:480;height:2" coordorigin="1770,886" coordsize="480,2">
              <v:shape style="position:absolute;left:1770;top:886;width:480;height:2" coordorigin="1770,886" coordsize="480,0" path="m1770,886l2250,886e" filled="f" stroked="t" strokeweight=".25pt" strokecolor="#231F20">
                <v:path arrowok="t"/>
              </v:shape>
            </v:group>
            <v:group style="position:absolute;left:2010;top:406;width:2;height:960" coordorigin="2010,406" coordsize="2,960">
              <v:shape style="position:absolute;left:2010;top:406;width:2;height:960" coordorigin="2010,406" coordsize="0,960" path="m2010,406l2010,13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0.183741pt;width:24.25pt;height:48.25pt;mso-position-horizontal-relative:page;mso-position-vertical-relative:paragraph;z-index:-2752" coordorigin="13588,404" coordsize="485,965">
            <v:group style="position:absolute;left:13712;top:766;width:238;height:239" coordorigin="13712,766" coordsize="238,239">
              <v:shape style="position:absolute;left:13712;top:766;width:238;height:239" coordorigin="13712,766" coordsize="238,239" path="m13950,886l13932,950,13884,993,13841,1006,13816,1004,13754,977,13717,927,13712,906,13713,879,13737,814,13784,776,13824,766,13848,768,13909,796,13944,849,13950,886xe" filled="f" stroked="t" strokeweight=".25pt" strokecolor="#231F20">
                <v:path arrowok="t"/>
              </v:shape>
            </v:group>
            <v:group style="position:absolute;left:13590;top:886;width:480;height:2" coordorigin="13590,886" coordsize="480,2">
              <v:shape style="position:absolute;left:13590;top:886;width:480;height:2" coordorigin="13590,886" coordsize="480,0" path="m13590,886l14070,886e" filled="f" stroked="t" strokeweight=".25pt" strokecolor="#231F20">
                <v:path arrowok="t"/>
              </v:shape>
            </v:group>
            <v:group style="position:absolute;left:13830;top:406;width:2;height:960" coordorigin="13830,406" coordsize="2,960">
              <v:shape style="position:absolute;left:13830;top:406;width:2;height:960" coordorigin="13830,406" coordsize="0,960" path="m13830,406l13830,13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running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12.7.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mechanization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top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caused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“wrapped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parcel”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reflections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left="4390" w:right="0"/>
        <w:jc w:val="left"/>
        <w:rPr>
          <w:b w:val="0"/>
          <w:bCs w:val="0"/>
        </w:rPr>
      </w:pPr>
      <w:r>
        <w:rPr/>
        <w:pict>
          <v:group style="position:absolute;margin-left:273.993011pt;margin-top:3.145825pt;width:351.456pt;height:17.89pt;mso-position-horizontal-relative:page;mso-position-vertical-relative:paragraph;z-index:-2754" coordorigin="5480,63" coordsize="7029,358">
            <v:shape style="position:absolute;left:5484;top:63;width:420;height:357" type="#_x0000_t75">
              <v:imagedata r:id="rId30" o:title=""/>
            </v:shape>
            <v:group style="position:absolute;left:5485;top:416;width:7019;height:2" coordorigin="5485,416" coordsize="7019,2">
              <v:shape style="position:absolute;left:5485;top:416;width:7019;height:2" coordorigin="5485,416" coordsize="7019,0" path="m5485,416l1250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12.5</w:t>
      </w:r>
      <w:r>
        <w:rPr>
          <w:color w:val="231F20"/>
          <w:spacing w:val="54"/>
          <w:w w:val="105"/>
        </w:rPr>
        <w:t> </w:t>
      </w:r>
      <w:r>
        <w:rPr>
          <w:color w:val="231F20"/>
          <w:spacing w:val="0"/>
          <w:w w:val="105"/>
        </w:rPr>
        <w:t>Solving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0"/>
          <w:w w:val="105"/>
        </w:rPr>
        <w:t>Simultaneous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0"/>
          <w:w w:val="105"/>
        </w:rPr>
        <w:t>Linear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0"/>
          <w:w w:val="105"/>
        </w:rPr>
        <w:t>Equations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890" w:right="1665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common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division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solving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simultaneous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solvable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simultaneou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linea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equation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expresse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independen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equation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involvin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unknow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xi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74" w:right="204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0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40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12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0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40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0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40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1N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0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40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5"/>
          <w:szCs w:val="15"/>
        </w:rPr>
      </w:r>
    </w:p>
    <w:p>
      <w:pPr>
        <w:spacing w:before="31"/>
        <w:ind w:left="74" w:right="204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21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0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40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22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0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40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0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40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2N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0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40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5"/>
          <w:szCs w:val="15"/>
        </w:rPr>
      </w:r>
    </w:p>
    <w:tbl>
      <w:tblPr>
        <w:tblW w:w="0" w:type="auto"/>
        <w:jc w:val="left"/>
        <w:tblInd w:w="45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15" w:hRule="exact"/>
        </w:trPr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6"/>
              <w:ind w:left="4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6"/>
              <w:ind w:left="31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6"/>
              <w:ind w:right="260"/>
              <w:jc w:val="righ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6"/>
              <w:ind w:right="40"/>
              <w:jc w:val="righ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345" w:hRule="exact"/>
        </w:trPr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1"/>
              <w:ind w:left="4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1"/>
              <w:ind w:left="31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1"/>
              <w:ind w:right="260"/>
              <w:jc w:val="righ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1"/>
              <w:ind w:right="40"/>
              <w:jc w:val="righ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spacing w:line="240" w:lineRule="exact"/>
        <w:ind w:left="4445" w:right="4436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N1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0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40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N2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0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40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0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40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NN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0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40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5"/>
          <w:szCs w:val="15"/>
        </w:rPr>
      </w:r>
    </w:p>
    <w:p>
      <w:pPr>
        <w:pStyle w:val="BodyText"/>
        <w:spacing w:before="67"/>
        <w:ind w:left="3890"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3890" w:right="0" w:firstLine="0"/>
        <w:jc w:val="left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30"/>
          <w:position w:val="3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30"/>
          <w:position w:val="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0"/>
          <w:position w:val="0"/>
          <w:sz w:val="12"/>
          <w:szCs w:val="12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30"/>
          <w:position w:val="0"/>
          <w:sz w:val="12"/>
          <w:szCs w:val="12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9"/>
          <w:w w:val="13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3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40"/>
          <w:position w:val="3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30"/>
          <w:position w:val="3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30"/>
          <w:position w:val="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0"/>
          <w:position w:val="0"/>
          <w:sz w:val="12"/>
          <w:szCs w:val="12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30"/>
          <w:position w:val="0"/>
          <w:sz w:val="12"/>
          <w:szCs w:val="12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8"/>
          <w:w w:val="13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3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40"/>
          <w:position w:val="3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30"/>
          <w:position w:val="3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30"/>
          <w:position w:val="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0"/>
          <w:position w:val="0"/>
          <w:sz w:val="12"/>
          <w:szCs w:val="12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30"/>
          <w:position w:val="0"/>
          <w:sz w:val="12"/>
          <w:szCs w:val="12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pStyle w:val="BodyText"/>
        <w:spacing w:line="260" w:lineRule="exact" w:before="82"/>
        <w:ind w:left="3890" w:right="1380"/>
        <w:jc w:val="left"/>
      </w:pPr>
      <w:r>
        <w:rPr>
          <w:b w:val="0"/>
          <w:bCs w:val="0"/>
          <w:color w:val="231F20"/>
          <w:spacing w:val="4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constants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immediately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division: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2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5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4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A\C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before="88"/>
        <w:ind w:left="3890" w:right="0"/>
        <w:jc w:val="left"/>
      </w:pP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inverse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7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3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inv(A)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6"/>
          <w:w w:val="11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7"/>
          <w:w w:val="11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7"/>
          <w:szCs w:val="17"/>
        </w:rPr>
        <w:sectPr>
          <w:headerReference w:type="default" r:id="rId2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282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Matrices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3170" w:right="6917" w:firstLine="0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12.5.1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0"/>
          <w:w w:val="105"/>
        </w:rPr>
        <w:t>Intersecting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0"/>
          <w:w w:val="105"/>
        </w:rPr>
        <w:t>Lines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933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typica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2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exampl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simultaneou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equatio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proble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2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following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straigh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form: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170" w:right="7659" w:firstLine="0"/>
        <w:jc w:val="both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5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5"/>
          <w:position w:val="-2"/>
          <w:sz w:val="12"/>
          <w:szCs w:val="12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15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5"/>
          <w:position w:val="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8"/>
          <w:w w:val="115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0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4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5"/>
          <w:position w:val="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5"/>
          <w:position w:val="-2"/>
          <w:sz w:val="12"/>
          <w:szCs w:val="12"/>
        </w:rPr>
        <w:t>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5"/>
          <w:position w:val="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8"/>
          <w:w w:val="115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0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4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5"/>
          <w:position w:val="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5"/>
          <w:position w:val="-2"/>
          <w:sz w:val="12"/>
          <w:szCs w:val="12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200" w:lineRule="exact"/>
        <w:ind w:left="3170" w:right="7659" w:firstLine="0"/>
        <w:jc w:val="both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5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5"/>
          <w:position w:val="-2"/>
          <w:sz w:val="12"/>
          <w:szCs w:val="12"/>
        </w:rPr>
        <w:t>21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15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5"/>
          <w:position w:val="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8"/>
          <w:w w:val="115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0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4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5"/>
          <w:position w:val="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5"/>
          <w:position w:val="-2"/>
          <w:sz w:val="12"/>
          <w:szCs w:val="12"/>
        </w:rPr>
        <w:t>22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5"/>
          <w:position w:val="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8"/>
          <w:w w:val="115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0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4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5"/>
          <w:position w:val="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5"/>
          <w:position w:val="-2"/>
          <w:sz w:val="12"/>
          <w:szCs w:val="12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pStyle w:val="BodyText"/>
        <w:spacing w:line="260" w:lineRule="exact" w:before="86"/>
        <w:ind w:right="1960"/>
        <w:jc w:val="left"/>
      </w:pPr>
      <w:r>
        <w:rPr>
          <w:b w:val="0"/>
          <w:bCs w:val="0"/>
          <w:color w:val="231F20"/>
          <w:spacing w:val="1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intersec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poin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(x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solutio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bot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rewritten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170" w:right="8389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7"/>
          <w:w w:val="11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7"/>
          <w:w w:val="11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7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50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5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849"/>
        <w:jc w:val="left"/>
      </w:pP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[c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1</w:t>
      </w:r>
      <w:r>
        <w:rPr>
          <w:b w:val="0"/>
          <w:bCs w:val="0"/>
          <w:color w:val="231F20"/>
          <w:spacing w:val="3"/>
          <w:w w:val="100"/>
          <w:position w:val="-3"/>
          <w:sz w:val="15"/>
          <w:szCs w:val="1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c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]'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1"/>
          <w:w w:val="100"/>
          <w:position w:val="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and</w:t>
      </w:r>
      <w:r>
        <w:rPr>
          <w:b w:val="0"/>
          <w:bCs w:val="0"/>
          <w:color w:val="231F20"/>
          <w:spacing w:val="-12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1"/>
          <w:w w:val="100"/>
          <w:position w:val="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</w:t>
      </w:r>
      <w:r>
        <w:rPr>
          <w:b w:val="0"/>
          <w:bCs w:val="0"/>
          <w:color w:val="231F20"/>
          <w:spacing w:val="-1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-1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required</w:t>
      </w:r>
      <w:r>
        <w:rPr>
          <w:b w:val="0"/>
          <w:bCs w:val="0"/>
          <w:color w:val="231F20"/>
          <w:spacing w:val="-1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result,</w:t>
      </w:r>
      <w:r>
        <w:rPr>
          <w:b w:val="0"/>
          <w:bCs w:val="0"/>
          <w:color w:val="231F20"/>
          <w:spacing w:val="-1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-1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column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vector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[x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position w:val="0"/>
          <w:sz w:val="17"/>
          <w:szCs w:val="17"/>
        </w:rPr>
        <w:t>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solution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obtained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by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matrix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division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follows: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170" w:right="8389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7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50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5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7"/>
          <w:w w:val="11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\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7"/>
          <w:w w:val="11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8"/>
        <w:jc w:val="both"/>
      </w:pPr>
      <w:r>
        <w:rPr>
          <w:b w:val="0"/>
          <w:bCs w:val="0"/>
          <w:color w:val="231F20"/>
          <w:spacing w:val="1"/>
          <w:w w:val="100"/>
        </w:rPr>
        <w:t>Recal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divide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inv(...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fai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produc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singular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linea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relationship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specifi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exampl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intersectin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singularit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occur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parallel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cas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no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056" w:right="575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7924pt;width:238.395pt;height:13.168pt;mso-position-horizontal-relative:page;mso-position-vertical-relative:paragraph;z-index:-2750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-4.240076pt;width:24.25pt;height:48.25pt;mso-position-horizontal-relative:page;mso-position-vertical-relative:paragraph;z-index:-2749" coordorigin="1768,-85" coordsize="485,965">
            <v:group style="position:absolute;left:1892;top:278;width:238;height:239" coordorigin="1892,278" coordsize="238,239">
              <v:shape style="position:absolute;left:1892;top:278;width:238;height:239" coordorigin="1892,278" coordsize="238,239" path="m2130,398l2112,461,2064,505,2021,517,1996,515,1934,489,1897,438,1892,418,1893,391,1917,326,1964,287,2004,278,2028,280,2089,308,2124,361,2130,398xe" filled="f" stroked="t" strokeweight=".25pt" strokecolor="#231F20">
                <v:path arrowok="t"/>
              </v:shape>
            </v:group>
            <v:group style="position:absolute;left:1770;top:398;width:480;height:2" coordorigin="1770,398" coordsize="480,2">
              <v:shape style="position:absolute;left:1770;top:398;width:480;height:2" coordorigin="1770,398" coordsize="480,0" path="m1770,398l2250,398e" filled="f" stroked="t" strokeweight=".25pt" strokecolor="#231F20">
                <v:path arrowok="t"/>
              </v:shape>
            </v:group>
            <v:group style="position:absolute;left:2010;top:-82;width:2;height:960" coordorigin="2010,-82" coordsize="2,960">
              <v:shape style="position:absolute;left:2010;top:-82;width:2;height:960" coordorigin="2010,-82" coordsize="0,960" path="m2010,-82l2010,87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4.240076pt;width:24.25pt;height:48.25pt;mso-position-horizontal-relative:page;mso-position-vertical-relative:paragraph;z-index:-2748" coordorigin="13588,-85" coordsize="485,965">
            <v:group style="position:absolute;left:13712;top:278;width:238;height:239" coordorigin="13712,278" coordsize="238,239">
              <v:shape style="position:absolute;left:13712;top:278;width:238;height:239" coordorigin="13712,278" coordsize="238,239" path="m13950,398l13932,461,13884,505,13841,517,13816,515,13754,489,13717,438,13712,418,13713,391,13737,326,13784,287,13824,278,13848,280,13909,308,13944,361,13950,398xe" filled="f" stroked="t" strokeweight=".25pt" strokecolor="#231F20">
                <v:path arrowok="t"/>
              </v:shape>
            </v:group>
            <v:group style="position:absolute;left:13590;top:398;width:480;height:2" coordorigin="13590,398" coordsize="480,2">
              <v:shape style="position:absolute;left:13590;top:398;width:480;height:2" coordorigin="13590,398" coordsize="480,0" path="m13590,398l14070,398e" filled="f" stroked="t" strokeweight=".25pt" strokecolor="#231F20">
                <v:path arrowok="t"/>
              </v:shape>
            </v:group>
            <v:group style="position:absolute;left:13830;top:-82;width:2;height:960" coordorigin="13830,-82" coordsize="2,960">
              <v:shape style="position:absolute;left:13830;top:-82;width:2;height:960" coordorigin="13830,-82" coordsize="0,960" path="m13830,-82l13830,87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12.5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intersections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795" w:right="452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equations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m1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137" w:right="562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m2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452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matrix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form: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452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[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-m1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[xp;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[c1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452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-m2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]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yp]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c2]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264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[-0.5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6];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[-4.5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18];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452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plot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two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lines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264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-2;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506" w:right="701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m1*ax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-2;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7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m2*ax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c2;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7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plot(ax,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7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7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plot(ax,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'b—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452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solve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intersection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point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264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[-m1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-m2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[c1;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c2];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A\c;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452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draw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intersection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identification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lines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P(1);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P(2);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plot([ix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ix],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iy*1.2],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'r: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ix*1.2],[iy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iy],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'r: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137" w:right="562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draw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axes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plot(ax,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'k'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axis([ax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ay])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'k'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legend({'Line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1','Line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2','Intersect'},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43pt;width:228pt;height:.1pt;mso-position-horizontal-relative:page;mso-position-vertical-relative:paragraph;z-index:-2751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'Location','NorthWest'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3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12.6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283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395"/>
        <w:ind w:left="1740" w:right="4588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31.323456pt;margin-top:23.86248pt;width:251.155537pt;height:194.771993pt;mso-position-horizontal-relative:page;mso-position-vertical-relative:paragraph;z-index:-2747" coordorigin="6626,477" coordsize="5023,3895">
            <v:group style="position:absolute;left:6633;top:484;width:4984;height:2" coordorigin="6633,484" coordsize="4984,2">
              <v:shape style="position:absolute;left:6633;top:484;width:4984;height:2" coordorigin="6633,484" coordsize="4984,0" path="m6633,484l11617,484e" filled="f" stroked="t" strokeweight=".641pt" strokecolor="#231F20">
                <v:path arrowok="t"/>
              </v:shape>
            </v:group>
            <v:group style="position:absolute;left:6633;top:484;width:4984;height:3883" coordorigin="6633,484" coordsize="4984,3883">
              <v:shape style="position:absolute;left:6633;top:484;width:4984;height:3883" coordorigin="6633,484" coordsize="4984,3883" path="m6633,4366l11616,4366,11616,484e" filled="f" stroked="t" strokeweight=".64pt" strokecolor="#231F20">
                <v:path arrowok="t"/>
              </v:shape>
            </v:group>
            <v:group style="position:absolute;left:6633;top:484;width:2;height:3883" coordorigin="6633,484" coordsize="2,3883">
              <v:shape style="position:absolute;left:6633;top:484;width:2;height:3883" coordorigin="6633,484" coordsize="0,3883" path="m6633,484l6633,4366e" filled="f" stroked="t" strokeweight=".641012pt" strokecolor="#231F20">
                <v:path arrowok="t"/>
              </v:shape>
            </v:group>
            <v:group style="position:absolute;left:6633;top:4366;width:4984;height:2" coordorigin="6633,4366" coordsize="4984,2">
              <v:shape style="position:absolute;left:6633;top:4366;width:4984;height:2" coordorigin="6633,4366" coordsize="4984,0" path="m6633,4366l11616,4366,11616,4366e" filled="f" stroked="t" strokeweight=".64pt" strokecolor="#231F20">
                <v:path arrowok="t"/>
              </v:shape>
            </v:group>
            <v:group style="position:absolute;left:7007;top:4340;width:13;height:2" coordorigin="7007,4340" coordsize="13,2">
              <v:shape style="position:absolute;left:7007;top:4340;width:13;height:2" coordorigin="7007,4340" coordsize="13,0" path="m7007,4340l7020,4340e" filled="f" stroked="t" strokeweight="2.666pt" strokecolor="#231F20">
                <v:path arrowok="t"/>
              </v:shape>
            </v:group>
            <v:group style="position:absolute;left:7007;top:508;width:13;height:2" coordorigin="7007,508" coordsize="13,2">
              <v:shape style="position:absolute;left:7007;top:508;width:13;height:2" coordorigin="7007,508" coordsize="13,0" path="m7007,508l7020,508e" filled="f" stroked="t" strokeweight="2.476pt" strokecolor="#231F20">
                <v:path arrowok="t"/>
              </v:shape>
            </v:group>
            <v:group style="position:absolute;left:7773;top:4340;width:13;height:2" coordorigin="7773,4340" coordsize="13,2">
              <v:shape style="position:absolute;left:7773;top:4340;width:13;height:2" coordorigin="7773,4340" coordsize="13,0" path="m7773,4340l7786,4340e" filled="f" stroked="t" strokeweight="2.666pt" strokecolor="#231F20">
                <v:path arrowok="t"/>
              </v:shape>
            </v:group>
            <v:group style="position:absolute;left:7773;top:508;width:13;height:2" coordorigin="7773,508" coordsize="13,2">
              <v:shape style="position:absolute;left:7773;top:508;width:13;height:2" coordorigin="7773,508" coordsize="13,0" path="m7773,508l7786,508e" filled="f" stroked="t" strokeweight="2.476pt" strokecolor="#231F20">
                <v:path arrowok="t"/>
              </v:shape>
            </v:group>
            <v:group style="position:absolute;left:8543;top:4340;width:13;height:2" coordorigin="8543,4340" coordsize="13,2">
              <v:shape style="position:absolute;left:8543;top:4340;width:13;height:2" coordorigin="8543,4340" coordsize="13,0" path="m8543,4340l8556,4340e" filled="f" stroked="t" strokeweight="2.666pt" strokecolor="#231F20">
                <v:path arrowok="t"/>
              </v:shape>
            </v:group>
            <v:group style="position:absolute;left:8543;top:508;width:13;height:2" coordorigin="8543,508" coordsize="13,2">
              <v:shape style="position:absolute;left:8543;top:508;width:13;height:2" coordorigin="8543,508" coordsize="13,0" path="m8543,508l8556,508e" filled="f" stroked="t" strokeweight="2.476pt" strokecolor="#231F20">
                <v:path arrowok="t"/>
              </v:shape>
            </v:group>
            <v:group style="position:absolute;left:9309;top:4340;width:13;height:2" coordorigin="9309,4340" coordsize="13,2">
              <v:shape style="position:absolute;left:9309;top:4340;width:13;height:2" coordorigin="9309,4340" coordsize="13,0" path="m9309,4340l9322,4340e" filled="f" stroked="t" strokeweight="2.666pt" strokecolor="#231F20">
                <v:path arrowok="t"/>
              </v:shape>
            </v:group>
            <v:group style="position:absolute;left:9309;top:508;width:13;height:2" coordorigin="9309,508" coordsize="13,2">
              <v:shape style="position:absolute;left:9309;top:508;width:13;height:2" coordorigin="9309,508" coordsize="13,0" path="m9309,508l9322,508e" filled="f" stroked="t" strokeweight="2.476pt" strokecolor="#231F20">
                <v:path arrowok="t"/>
              </v:shape>
            </v:group>
            <v:group style="position:absolute;left:10075;top:4340;width:13;height:2" coordorigin="10075,4340" coordsize="13,2">
              <v:shape style="position:absolute;left:10075;top:4340;width:13;height:2" coordorigin="10075,4340" coordsize="13,0" path="m10075,4340l10087,4340e" filled="f" stroked="t" strokeweight="2.666pt" strokecolor="#231F20">
                <v:path arrowok="t"/>
              </v:shape>
            </v:group>
            <v:group style="position:absolute;left:10075;top:508;width:13;height:2" coordorigin="10075,508" coordsize="13,2">
              <v:shape style="position:absolute;left:10075;top:508;width:13;height:2" coordorigin="10075,508" coordsize="13,0" path="m10075,508l10087,508e" filled="f" stroked="t" strokeweight="2.476pt" strokecolor="#231F20">
                <v:path arrowok="t"/>
              </v:shape>
            </v:group>
            <v:group style="position:absolute;left:10840;top:4340;width:13;height:2" coordorigin="10840,4340" coordsize="13,2">
              <v:shape style="position:absolute;left:10840;top:4340;width:13;height:2" coordorigin="10840,4340" coordsize="13,0" path="m10840,4340l10853,4340e" filled="f" stroked="t" strokeweight="2.666pt" strokecolor="#231F20">
                <v:path arrowok="t"/>
              </v:shape>
            </v:group>
            <v:group style="position:absolute;left:10840;top:508;width:13;height:2" coordorigin="10840,508" coordsize="13,2">
              <v:shape style="position:absolute;left:10840;top:508;width:13;height:2" coordorigin="10840,508" coordsize="13,0" path="m10840,508l10853,508e" filled="f" stroked="t" strokeweight="2.476pt" strokecolor="#231F20">
                <v:path arrowok="t"/>
              </v:shape>
            </v:group>
            <v:group style="position:absolute;left:11610;top:4340;width:13;height:2" coordorigin="11610,4340" coordsize="13,2">
              <v:shape style="position:absolute;left:11610;top:4340;width:13;height:2" coordorigin="11610,4340" coordsize="13,0" path="m11610,4340l11623,4340e" filled="f" stroked="t" strokeweight="2.666pt" strokecolor="#231F20">
                <v:path arrowok="t"/>
              </v:shape>
            </v:group>
            <v:group style="position:absolute;left:11610;top:508;width:13;height:2" coordorigin="11610,508" coordsize="13,2">
              <v:shape style="position:absolute;left:11610;top:508;width:13;height:2" coordorigin="11610,508" coordsize="13,0" path="m11610,508l11623,508e" filled="f" stroked="t" strokeweight="2.476pt" strokecolor="#231F20">
                <v:path arrowok="t"/>
              </v:shape>
            </v:group>
            <v:group style="position:absolute;left:6633;top:4279;width:50;height:2" coordorigin="6633,4279" coordsize="50,2">
              <v:shape style="position:absolute;left:6633;top:4279;width:50;height:2" coordorigin="6633,4279" coordsize="50,0" path="m6633,4279l6682,4279,6682,4279e" filled="f" stroked="t" strokeweight=".64pt" strokecolor="#231F20">
                <v:path arrowok="t"/>
              </v:shape>
            </v:group>
            <v:group style="position:absolute;left:11563;top:4279;width:53;height:2" coordorigin="11563,4279" coordsize="53,2">
              <v:shape style="position:absolute;left:11563;top:4279;width:53;height:2" coordorigin="11563,4279" coordsize="53,0" path="m11617,4279l11563,4279,11563,4279e" filled="f" stroked="t" strokeweight=".64pt" strokecolor="#231F20">
                <v:path arrowok="t"/>
              </v:shape>
            </v:group>
            <v:group style="position:absolute;left:6633;top:3932;width:50;height:2" coordorigin="6633,3932" coordsize="50,2">
              <v:shape style="position:absolute;left:6633;top:3932;width:50;height:2" coordorigin="6633,3932" coordsize="50,0" path="m6633,3932l6682,3932,6682,3932e" filled="f" stroked="t" strokeweight=".64pt" strokecolor="#231F20">
                <v:path arrowok="t"/>
              </v:shape>
            </v:group>
            <v:group style="position:absolute;left:11563;top:3932;width:53;height:2" coordorigin="11563,3932" coordsize="53,2">
              <v:shape style="position:absolute;left:11563;top:3932;width:53;height:2" coordorigin="11563,3932" coordsize="53,0" path="m11617,3932l11563,3932,11563,3932e" filled="f" stroked="t" strokeweight=".64pt" strokecolor="#231F20">
                <v:path arrowok="t"/>
              </v:shape>
            </v:group>
            <v:group style="position:absolute;left:6633;top:3589;width:4984;height:2" coordorigin="6633,3589" coordsize="4984,2">
              <v:shape style="position:absolute;left:6633;top:3589;width:4984;height:2" coordorigin="6633,3589" coordsize="4984,0" path="m6633,3589l11617,3589e" filled="f" stroked="t" strokeweight=".64pt" strokecolor="#231F20">
                <v:path arrowok="t"/>
              </v:shape>
            </v:group>
            <v:group style="position:absolute;left:6633;top:3242;width:50;height:2" coordorigin="6633,3242" coordsize="50,2">
              <v:shape style="position:absolute;left:6633;top:3242;width:50;height:2" coordorigin="6633,3242" coordsize="50,0" path="m6633,3242l6682,3242,6682,3242e" filled="f" stroked="t" strokeweight=".64pt" strokecolor="#231F20">
                <v:path arrowok="t"/>
              </v:shape>
            </v:group>
            <v:group style="position:absolute;left:11563;top:3242;width:53;height:2" coordorigin="11563,3242" coordsize="53,2">
              <v:shape style="position:absolute;left:11563;top:3242;width:53;height:2" coordorigin="11563,3242" coordsize="53,0" path="m11617,3242l11563,3242,11563,3242e" filled="f" stroked="t" strokeweight=".64pt" strokecolor="#231F20">
                <v:path arrowok="t"/>
              </v:shape>
            </v:group>
            <v:group style="position:absolute;left:6633;top:2899;width:50;height:2" coordorigin="6633,2899" coordsize="50,2">
              <v:shape style="position:absolute;left:6633;top:2899;width:50;height:2" coordorigin="6633,2899" coordsize="50,0" path="m6633,2899l6682,2899,6682,2899e" filled="f" stroked="t" strokeweight=".64pt" strokecolor="#231F20">
                <v:path arrowok="t"/>
              </v:shape>
            </v:group>
            <v:group style="position:absolute;left:11563;top:2899;width:53;height:2" coordorigin="11563,2899" coordsize="53,2">
              <v:shape style="position:absolute;left:11563;top:2899;width:53;height:2" coordorigin="11563,2899" coordsize="53,0" path="m11617,2899l11563,2899,11563,2899e" filled="f" stroked="t" strokeweight=".64pt" strokecolor="#231F20">
                <v:path arrowok="t"/>
              </v:shape>
            </v:group>
            <v:group style="position:absolute;left:6633;top:2553;width:50;height:2" coordorigin="6633,2553" coordsize="50,2">
              <v:shape style="position:absolute;left:6633;top:2553;width:50;height:2" coordorigin="6633,2553" coordsize="50,0" path="m6633,2553l6682,2553,6682,2553e" filled="f" stroked="t" strokeweight=".64pt" strokecolor="#231F20">
                <v:path arrowok="t"/>
              </v:shape>
            </v:group>
            <v:group style="position:absolute;left:11563;top:2553;width:53;height:2" coordorigin="11563,2553" coordsize="53,2">
              <v:shape style="position:absolute;left:11563;top:2553;width:53;height:2" coordorigin="11563,2553" coordsize="53,0" path="m11617,2553l11563,2553,11563,2553e" filled="f" stroked="t" strokeweight=".64pt" strokecolor="#231F20">
                <v:path arrowok="t"/>
              </v:shape>
            </v:group>
            <v:group style="position:absolute;left:6633;top:2206;width:50;height:2" coordorigin="6633,2206" coordsize="50,2">
              <v:shape style="position:absolute;left:6633;top:2206;width:50;height:2" coordorigin="6633,2206" coordsize="50,0" path="m6633,2206l6682,2206,6682,2206e" filled="f" stroked="t" strokeweight=".64pt" strokecolor="#231F20">
                <v:path arrowok="t"/>
              </v:shape>
            </v:group>
            <v:group style="position:absolute;left:11563;top:2206;width:53;height:2" coordorigin="11563,2206" coordsize="53,2">
              <v:shape style="position:absolute;left:11563;top:2206;width:53;height:2" coordorigin="11563,2206" coordsize="53,0" path="m11617,2206l11563,2206,11563,2206e" filled="f" stroked="t" strokeweight=".64pt" strokecolor="#231F20">
                <v:path arrowok="t"/>
              </v:shape>
            </v:group>
            <v:group style="position:absolute;left:6633;top:1863;width:50;height:2" coordorigin="6633,1863" coordsize="50,2">
              <v:shape style="position:absolute;left:6633;top:1863;width:50;height:2" coordorigin="6633,1863" coordsize="50,0" path="m6633,1863l6682,1863,6682,1863e" filled="f" stroked="t" strokeweight=".64pt" strokecolor="#231F20">
                <v:path arrowok="t"/>
              </v:shape>
            </v:group>
            <v:group style="position:absolute;left:11563;top:1863;width:53;height:2" coordorigin="11563,1863" coordsize="53,2">
              <v:shape style="position:absolute;left:11563;top:1863;width:53;height:2" coordorigin="11563,1863" coordsize="53,0" path="m11617,1863l11563,1863,11563,1863e" filled="f" stroked="t" strokeweight=".64pt" strokecolor="#231F20">
                <v:path arrowok="t"/>
              </v:shape>
            </v:group>
            <v:group style="position:absolute;left:6633;top:1516;width:50;height:2" coordorigin="6633,1516" coordsize="50,2">
              <v:shape style="position:absolute;left:6633;top:1516;width:50;height:2" coordorigin="6633,1516" coordsize="50,0" path="m6633,1516l6682,1516,6682,1516e" filled="f" stroked="t" strokeweight=".64pt" strokecolor="#231F20">
                <v:path arrowok="t"/>
              </v:shape>
            </v:group>
            <v:group style="position:absolute;left:11563;top:1516;width:53;height:2" coordorigin="11563,1516" coordsize="53,2">
              <v:shape style="position:absolute;left:11563;top:1516;width:53;height:2" coordorigin="11563,1516" coordsize="53,0" path="m11617,1516l11563,1516,11563,1516e" filled="f" stroked="t" strokeweight=".64pt" strokecolor="#231F20">
                <v:path arrowok="t"/>
              </v:shape>
            </v:group>
            <v:group style="position:absolute;left:6633;top:1173;width:50;height:2" coordorigin="6633,1173" coordsize="50,2">
              <v:shape style="position:absolute;left:6633;top:1173;width:50;height:2" coordorigin="6633,1173" coordsize="50,0" path="m6633,1173l6682,1173,6682,1173e" filled="f" stroked="t" strokeweight=".64pt" strokecolor="#231F20">
                <v:path arrowok="t"/>
              </v:shape>
            </v:group>
            <v:group style="position:absolute;left:11563;top:1173;width:53;height:2" coordorigin="11563,1173" coordsize="53,2">
              <v:shape style="position:absolute;left:11563;top:1173;width:53;height:2" coordorigin="11563,1173" coordsize="53,0" path="m11617,1173l11563,1173,11563,1173e" filled="f" stroked="t" strokeweight=".64pt" strokecolor="#231F20">
                <v:path arrowok="t"/>
              </v:shape>
            </v:group>
            <v:group style="position:absolute;left:6633;top:827;width:50;height:2" coordorigin="6633,827" coordsize="50,2">
              <v:shape style="position:absolute;left:6633;top:827;width:50;height:2" coordorigin="6633,827" coordsize="50,0" path="m6633,827l6682,827,6682,827e" filled="f" stroked="t" strokeweight=".64pt" strokecolor="#231F20">
                <v:path arrowok="t"/>
              </v:shape>
            </v:group>
            <v:group style="position:absolute;left:11563;top:827;width:53;height:2" coordorigin="11563,827" coordsize="53,2">
              <v:shape style="position:absolute;left:11563;top:827;width:53;height:2" coordorigin="11563,827" coordsize="53,0" path="m11617,827l11563,827,11563,827e" filled="f" stroked="t" strokeweight=".64pt" strokecolor="#231F20">
                <v:path arrowok="t"/>
              </v:shape>
            </v:group>
            <v:group style="position:absolute;left:6633;top:484;width:4984;height:3883" coordorigin="6633,484" coordsize="4984,3883">
              <v:shape style="position:absolute;left:6633;top:484;width:4984;height:3883" coordorigin="6633,484" coordsize="4984,3883" path="m6633,4366l11617,4366,11617,484e" filled="f" stroked="t" strokeweight=".64pt" strokecolor="#231F20">
                <v:path arrowok="t"/>
              </v:shape>
            </v:group>
            <v:group style="position:absolute;left:6633;top:827;width:4984;height:3364" coordorigin="6633,827" coordsize="4984,3364">
              <v:shape style="position:absolute;left:6633;top:827;width:4984;height:3364" coordorigin="6633,827" coordsize="4984,3364" path="m6633,4191l11616,827e" filled="f" stroked="t" strokeweight=".64pt" strokecolor="#696B6D">
                <v:path arrowok="t"/>
              </v:shape>
            </v:group>
            <v:group style="position:absolute;left:6633;top:1863;width:4984;height:2244" coordorigin="6633,1863" coordsize="4984,2244">
              <v:shape style="position:absolute;left:6633;top:1863;width:4984;height:2244" coordorigin="6633,1863" coordsize="4984,2244" path="m6633,1863l11616,4107e" filled="f" stroked="t" strokeweight=".64pt" strokecolor="#696B6D">
                <v:path arrowok="t"/>
                <v:stroke dashstyle="dash"/>
              </v:shape>
            </v:group>
            <v:group style="position:absolute;left:8702;top:2636;width:2;height:953" coordorigin="8702,2636" coordsize="2,953">
              <v:shape style="position:absolute;left:8702;top:2636;width:2;height:953" coordorigin="8702,2636" coordsize="0,953" path="m8702,3589l8702,2636e" filled="f" stroked="t" strokeweight=".64pt" strokecolor="#6E6F72">
                <v:path arrowok="t"/>
                <v:stroke dashstyle="dash"/>
              </v:shape>
            </v:group>
            <v:group style="position:absolute;left:7014;top:2793;width:2023;height:2" coordorigin="7014,2793" coordsize="2023,2">
              <v:shape style="position:absolute;left:7014;top:2793;width:2023;height:2" coordorigin="7014,2793" coordsize="2023,0" path="m7014,2793l9037,2793e" filled="f" stroked="t" strokeweight=".64pt" strokecolor="#6E6F72">
                <v:path arrowok="t"/>
                <v:stroke dashstyle="dash"/>
              </v:shape>
            </v:group>
            <v:group style="position:absolute;left:7014;top:484;width:2;height:80" coordorigin="7014,484" coordsize="2,80">
              <v:shape style="position:absolute;left:7014;top:484;width:2;height:80" coordorigin="7014,484" coordsize="0,80" path="m7014,484l7014,564e" filled="f" stroked="t" strokeweight=".64pt" strokecolor="#231F20">
                <v:path arrowok="t"/>
              </v:shape>
            </v:group>
            <v:group style="position:absolute;left:7014;top:1204;width:2;height:3162" coordorigin="7014,1204" coordsize="2,3162">
              <v:shape style="position:absolute;left:7014;top:1204;width:2;height:3162" coordorigin="7014,1204" coordsize="0,3162" path="m7014,1204l7014,4366e" filled="f" stroked="t" strokeweight=".64pt" strokecolor="#231F20">
                <v:path arrowok="t"/>
              </v:shape>
            </v:group>
            <v:group style="position:absolute;left:6713;top:564;width:1284;height:640" coordorigin="6713,564" coordsize="1284,640">
              <v:shape style="position:absolute;left:6713;top:564;width:1284;height:640" coordorigin="6713,564" coordsize="1284,640" path="m6713,1204l7997,1204,7997,564,6713,564,6713,1204xe" filled="t" fillcolor="#FFFFFF" stroked="f">
                <v:path arrowok="t"/>
                <v:fill type="solid"/>
              </v:shape>
            </v:group>
            <v:group style="position:absolute;left:6713;top:564;width:1284;height:640" coordorigin="6713,564" coordsize="1284,640">
              <v:shape style="position:absolute;left:6713;top:564;width:1284;height:640" coordorigin="6713,564" coordsize="1284,640" path="m6713,1204l6713,564,7997,564,7997,1204,6713,1204e" filled="f" stroked="t" strokeweight=".64pt" strokecolor="#FFFFFF">
                <v:path arrowok="t"/>
              </v:shape>
            </v:group>
            <v:group style="position:absolute;left:6713;top:564;width:1284;height:2" coordorigin="6713,564" coordsize="1284,2">
              <v:shape style="position:absolute;left:6713;top:564;width:1284;height:2" coordorigin="6713,564" coordsize="1284,0" path="m6713,564l7997,564,7997,564e" filled="f" stroked="t" strokeweight=".64pt" strokecolor="#231F20">
                <v:path arrowok="t"/>
              </v:shape>
            </v:group>
            <v:group style="position:absolute;left:6713;top:564;width:1284;height:640" coordorigin="6713,564" coordsize="1284,640">
              <v:shape style="position:absolute;left:6713;top:564;width:1284;height:640" coordorigin="6713,564" coordsize="1284,640" path="m6713,1204l7997,1204,7997,564e" filled="f" stroked="t" strokeweight=".64pt" strokecolor="#231F20">
                <v:path arrowok="t"/>
              </v:shape>
            </v:group>
            <v:group style="position:absolute;left:6713;top:564;width:2;height:640" coordorigin="6713,564" coordsize="2,640">
              <v:shape style="position:absolute;left:6713;top:564;width:2;height:640" coordorigin="6713,564" coordsize="0,640" path="m6713,564l6713,1204e" filled="f" stroked="t" strokeweight=".64pt" strokecolor="#231F20">
                <v:path arrowok="t"/>
              </v:shape>
            </v:group>
            <v:group style="position:absolute;left:6713;top:1204;width:1284;height:2" coordorigin="6713,1204" coordsize="1284,2">
              <v:shape style="position:absolute;left:6713;top:1204;width:1284;height:2" coordorigin="6713,1204" coordsize="1284,0" path="m6713,1204l7997,1204,7997,1204e" filled="f" stroked="t" strokeweight=".64pt" strokecolor="#231F20">
                <v:path arrowok="t"/>
              </v:shape>
            </v:group>
            <v:group style="position:absolute;left:6713;top:564;width:1284;height:640" coordorigin="6713,564" coordsize="1284,640">
              <v:shape style="position:absolute;left:6713;top:564;width:1284;height:640" coordorigin="6713,564" coordsize="1284,640" path="m6713,1204l6713,564,7997,564e" filled="f" stroked="t" strokeweight=".64pt" strokecolor="#231F20">
                <v:path arrowok="t"/>
              </v:shape>
            </v:group>
            <v:group style="position:absolute;left:6713;top:564;width:1284;height:640" coordorigin="6713,564" coordsize="1284,640">
              <v:shape style="position:absolute;left:6713;top:564;width:1284;height:640" coordorigin="6713,564" coordsize="1284,640" path="m6713,1204l7997,1204,7997,564e" filled="f" stroked="t" strokeweight=".64pt" strokecolor="#231F20">
                <v:path arrowok="t"/>
              </v:shape>
            </v:group>
            <v:group style="position:absolute;left:6804;top:686;width:476;height:2" coordorigin="6804,686" coordsize="476,2">
              <v:shape style="position:absolute;left:6804;top:686;width:476;height:2" coordorigin="6804,686" coordsize="476,0" path="m6804,686l7281,686e" filled="f" stroked="t" strokeweight=".64pt" strokecolor="#696B6D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18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8" w:lineRule="exact" w:before="21"/>
        <w:ind w:left="0" w:right="74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392" w:val="left" w:leader="none"/>
          <w:tab w:pos="868" w:val="left" w:leader="none"/>
        </w:tabs>
        <w:spacing w:line="224" w:lineRule="exact"/>
        <w:ind w:left="0" w:right="1669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position w:val="6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  <w:u w:val="dotted" w:color="696B6D"/>
        </w:rPr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  <w:u w:val="dotted" w:color="696B6D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  <w:u w:val="none"/>
        </w:rPr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position w:val="0"/>
          <w:sz w:val="16"/>
          <w:szCs w:val="16"/>
          <w:u w:val="none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position w:val="0"/>
          <w:sz w:val="16"/>
          <w:szCs w:val="16"/>
          <w:u w:val="none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position w:val="0"/>
          <w:sz w:val="16"/>
          <w:szCs w:val="16"/>
          <w:u w:val="none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  <w:u w:val="none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  <w:u w:val="none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  <w:u w:val="none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  <w:u w:val="none"/>
        </w:rPr>
      </w:r>
    </w:p>
    <w:p>
      <w:pPr>
        <w:tabs>
          <w:tab w:pos="921" w:val="left" w:leader="none"/>
        </w:tabs>
        <w:spacing w:before="14"/>
        <w:ind w:left="0" w:right="150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position w:val="-8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8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8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11"/>
          <w:w w:val="100"/>
          <w:position w:val="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position w:val="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position w:val="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position w:val="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position w:val="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position w:val="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position w:val="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position w:val="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156"/>
        <w:ind w:left="1740" w:right="458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62"/>
        <w:ind w:left="1740" w:right="458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59"/>
        <w:ind w:left="4820" w:right="7572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62"/>
        <w:ind w:left="4820" w:right="7572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62"/>
        <w:ind w:left="4820" w:right="7572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59"/>
        <w:ind w:left="4820" w:right="7572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62"/>
        <w:ind w:left="4820" w:right="7572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59"/>
        <w:ind w:left="2809" w:right="562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62"/>
        <w:ind w:left="2809" w:right="562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6077" w:val="left" w:leader="none"/>
          <w:tab w:pos="6847" w:val="left" w:leader="none"/>
          <w:tab w:pos="7613" w:val="left" w:leader="none"/>
          <w:tab w:pos="8379" w:val="left" w:leader="none"/>
          <w:tab w:pos="9144" w:val="left" w:leader="none"/>
          <w:tab w:pos="9914" w:val="left" w:leader="none"/>
        </w:tabs>
        <w:spacing w:before="37"/>
        <w:ind w:left="531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52"/>
        <w:ind w:left="0" w:right="735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12.8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Lines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intersecting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60" w:lineRule="exact"/>
        <w:ind w:left="3890" w:right="1380"/>
        <w:jc w:val="left"/>
      </w:pPr>
      <w:r>
        <w:rPr/>
        <w:pict>
          <v:group style="position:absolute;margin-left:88.375pt;margin-top:3.952002pt;width:24.25pt;height:48.25pt;mso-position-horizontal-relative:page;mso-position-vertical-relative:paragraph;z-index:-2745" coordorigin="1768,79" coordsize="485,965">
            <v:group style="position:absolute;left:1892;top:442;width:238;height:239" coordorigin="1892,442" coordsize="238,239">
              <v:shape style="position:absolute;left:1892;top:442;width:238;height:239" coordorigin="1892,442" coordsize="238,239" path="m2130,562l2112,625,2064,669,2021,681,1996,679,1934,653,1897,602,1892,581,1893,555,1917,490,1964,451,2004,442,2028,444,2089,472,2124,525,2130,562xe" filled="f" stroked="t" strokeweight=".25pt" strokecolor="#231F20">
                <v:path arrowok="t"/>
              </v:shape>
            </v:group>
            <v:group style="position:absolute;left:1770;top:562;width:480;height:2" coordorigin="1770,562" coordsize="480,2">
              <v:shape style="position:absolute;left:1770;top:562;width:480;height:2" coordorigin="1770,562" coordsize="480,0" path="m1770,562l2250,562e" filled="f" stroked="t" strokeweight=".25pt" strokecolor="#231F20">
                <v:path arrowok="t"/>
              </v:shape>
            </v:group>
            <v:group style="position:absolute;left:2010;top:82;width:2;height:960" coordorigin="2010,82" coordsize="2,960">
              <v:shape style="position:absolute;left:2010;top:82;width:2;height:960" coordorigin="2010,82" coordsize="0,960" path="m2010,82l2010,104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952002pt;width:24.25pt;height:48.25pt;mso-position-horizontal-relative:page;mso-position-vertical-relative:paragraph;z-index:-2744" coordorigin="13588,79" coordsize="485,965">
            <v:group style="position:absolute;left:13712;top:442;width:238;height:239" coordorigin="13712,442" coordsize="238,239">
              <v:shape style="position:absolute;left:13712;top:442;width:238;height:239" coordorigin="13712,442" coordsize="238,239" path="m13950,562l13932,625,13884,669,13841,681,13816,679,13754,653,13717,602,13712,581,13713,555,13737,490,13784,451,13824,442,13848,444,13909,472,13944,525,13950,562xe" filled="f" stroked="t" strokeweight=".25pt" strokecolor="#231F20">
                <v:path arrowok="t"/>
              </v:shape>
            </v:group>
            <v:group style="position:absolute;left:13590;top:562;width:480;height:2" coordorigin="13590,562" coordsize="480,2">
              <v:shape style="position:absolute;left:13590;top:562;width:480;height:2" coordorigin="13590,562" coordsize="480,0" path="m13590,562l14070,562e" filled="f" stroked="t" strokeweight=".25pt" strokecolor="#231F20">
                <v:path arrowok="t"/>
              </v:shape>
            </v:group>
            <v:group style="position:absolute;left:13830;top:82;width:2;height:960" coordorigin="13830,82" coordsize="2,960">
              <v:shape style="position:absolute;left:13830;top:82;width:2;height:960" coordorigin="13830,82" coordsize="0,960" path="m13830,82l13830,104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1"/>
          <w:w w:val="100"/>
        </w:rPr>
        <w:t>poin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intersection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12</w:t>
      </w:r>
      <w:r>
        <w:rPr>
          <w:b w:val="0"/>
          <w:bCs w:val="0"/>
          <w:color w:val="231F20"/>
          <w:spacing w:val="-1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solutio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pai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simultaneous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equations.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890"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12.5: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96"/>
        <w:ind w:left="4350" w:right="3931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limits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2–8: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/>
        <w:ind w:left="4350" w:right="3449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simultaneous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right-hand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4350" w:right="132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equations—P(1)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P(2)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left="4350" w:right="2617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12–14: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intersection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15–17: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0" w:right="1244"/>
        <w:jc w:val="center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18–19: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Finish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76"/>
        <w:ind w:left="3890" w:right="0"/>
        <w:jc w:val="left"/>
      </w:pP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12.8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3"/>
        <w:ind w:left="3260" w:right="5025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12.6</w:t>
      </w:r>
      <w:r>
        <w:rPr>
          <w:rFonts w:ascii="Times New Roman" w:hAnsi="Times New Roman" w:cs="Times New Roman" w:eastAsia="Times New Roman"/>
          <w:b/>
          <w:bCs/>
          <w:color w:val="FFFFFF"/>
          <w:spacing w:val="52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Engineering</w:t>
      </w:r>
      <w:r>
        <w:rPr>
          <w:rFonts w:ascii="Times New Roman" w:hAnsi="Times New Roman" w:cs="Times New Roman" w:eastAsia="Times New Roman"/>
          <w:b/>
          <w:bCs/>
          <w:color w:val="FFFFFF"/>
          <w:spacing w:val="3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Examples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58" w:lineRule="auto"/>
        <w:ind w:left="3890" w:right="1909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55.828003pt;margin-top:-24.805269pt;width:369.968pt;height:17.632pt;mso-position-horizontal-relative:page;mso-position-vertical-relative:paragraph;z-index:-2746" coordorigin="5117,-496" coordsize="7399,353">
            <v:group style="position:absolute;left:5550;top:-490;width:6960;height:340" coordorigin="5550,-490" coordsize="6960,340">
              <v:shape style="position:absolute;left:5550;top:-490;width:6960;height:340" coordorigin="5550,-490" coordsize="6960,340" path="m5550,-150l12510,-150,12510,-490,5550,-490,5550,-150xe" filled="t" fillcolor="#231F20" stroked="f">
                <v:path arrowok="t"/>
                <v:fill type="solid"/>
              </v:shape>
              <v:shape style="position:absolute;left:5117;top:-490;width:433;height:340" type="#_x0000_t75">
                <v:imagedata r:id="rId33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examples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illustrate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applications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capabilities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discussed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chapter.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4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75"/>
        </w:rPr>
        <w:t>12.6.1</w:t>
      </w:r>
      <w:r>
        <w:rPr>
          <w:color w:val="231F20"/>
          <w:spacing w:val="47"/>
          <w:w w:val="75"/>
        </w:rPr>
        <w:t> </w:t>
      </w:r>
      <w:r>
        <w:rPr>
          <w:color w:val="231F20"/>
          <w:spacing w:val="0"/>
          <w:w w:val="75"/>
        </w:rPr>
        <w:t>Ceramic</w:t>
      </w:r>
      <w:r>
        <w:rPr>
          <w:color w:val="231F20"/>
          <w:spacing w:val="3"/>
          <w:w w:val="75"/>
        </w:rPr>
        <w:t> </w:t>
      </w:r>
      <w:r>
        <w:rPr>
          <w:color w:val="231F20"/>
          <w:spacing w:val="0"/>
          <w:w w:val="75"/>
        </w:rPr>
        <w:t>Composition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11"/>
        <w:ind w:left="3890" w:right="191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Industria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ceramic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plant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requir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mixture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precis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formulation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orde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produc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product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consisten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quality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example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factory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headerReference w:type="default" r:id="rId3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284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Matrices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90" w:right="0" w:firstLine="0"/>
        <w:jc w:val="left"/>
        <w:rPr>
          <w:rFonts w:ascii="Palatino" w:hAnsi="Palatino" w:cs="Palatino" w:eastAsia="Palatino"/>
          <w:sz w:val="20"/>
          <w:szCs w:val="20"/>
        </w:rPr>
      </w:pPr>
      <w:r>
        <w:rPr/>
        <w:pict>
          <v:group style="position:absolute;margin-left:241.5pt;margin-top:2.736165pt;width:348pt;height:11pt;mso-position-horizontal-relative:page;mso-position-vertical-relative:paragraph;z-index:-2743" coordorigin="4830,55" coordsize="6960,220">
            <v:shape style="position:absolute;left:4830;top:55;width:6960;height:220" coordorigin="4830,55" coordsize="6960,220" path="m4830,275l11790,275,11790,55,4830,55,4830,275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b/>
          <w:bCs/>
          <w:color w:val="FFFFFF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12.1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12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Compound</w:t>
      </w:r>
      <w:r>
        <w:rPr>
          <w:rFonts w:ascii="Palatino" w:hAnsi="Palatino" w:cs="Palatino" w:eastAsia="Palatino"/>
          <w:b/>
          <w:bCs/>
          <w:color w:val="FFFFFF"/>
          <w:spacing w:val="5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compositions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20"/>
          <w:szCs w:val="20"/>
        </w:rPr>
      </w:r>
    </w:p>
    <w:tbl>
      <w:tblPr>
        <w:tblW w:w="0" w:type="auto"/>
        <w:jc w:val="left"/>
        <w:tblInd w:w="32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46" w:hRule="exact"/>
        </w:trPr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52" w:right="0"/>
              <w:jc w:val="left"/>
              <w:rPr>
                <w:rFonts w:ascii="GillSans-UltraBold" w:hAnsi="GillSans-UltraBold" w:cs="GillSans-UltraBold" w:eastAsia="GillSans-UltraBold"/>
                <w:sz w:val="20"/>
                <w:szCs w:val="20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20"/>
                <w:szCs w:val="20"/>
              </w:rPr>
              <w:t>Silica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63" w:right="0"/>
              <w:jc w:val="left"/>
              <w:rPr>
                <w:rFonts w:ascii="GillSans-UltraBold" w:hAnsi="GillSans-UltraBold" w:cs="GillSans-UltraBold" w:eastAsia="GillSans-UltraBold"/>
                <w:sz w:val="20"/>
                <w:szCs w:val="20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20"/>
                <w:szCs w:val="20"/>
              </w:rPr>
              <w:t>Alumina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59" w:right="0"/>
              <w:jc w:val="left"/>
              <w:rPr>
                <w:rFonts w:ascii="GillSans-UltraBold" w:hAnsi="GillSans-UltraBold" w:cs="GillSans-UltraBold" w:eastAsia="GillSans-UltraBold"/>
                <w:sz w:val="20"/>
                <w:szCs w:val="20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90"/>
                <w:sz w:val="20"/>
                <w:szCs w:val="20"/>
              </w:rPr>
              <w:t>CaO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68" w:right="0"/>
              <w:jc w:val="left"/>
              <w:rPr>
                <w:rFonts w:ascii="GillSans-UltraBold" w:hAnsi="GillSans-UltraBold" w:cs="GillSans-UltraBold" w:eastAsia="GillSans-UltraBold"/>
                <w:sz w:val="20"/>
                <w:szCs w:val="20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85"/>
                <w:sz w:val="20"/>
                <w:szCs w:val="20"/>
              </w:rPr>
              <w:t>MgO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249" w:type="dxa"/>
            <w:tcBorders>
              <w:top w:val="single" w:sz="8" w:space="0" w:color="231F2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7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Feldspar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59" w:type="dxa"/>
            <w:tcBorders>
              <w:top w:val="single" w:sz="8" w:space="0" w:color="231F2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7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0.6950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18" w:type="dxa"/>
            <w:tcBorders>
              <w:top w:val="single" w:sz="8" w:space="0" w:color="231F2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7"/>
              <w:ind w:left="4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0.1750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8" w:space="0" w:color="231F2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7"/>
              <w:ind w:left="4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0.0080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4" w:type="dxa"/>
            <w:tcBorders>
              <w:top w:val="single" w:sz="8" w:space="0" w:color="231F2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7"/>
              <w:ind w:left="4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0.1220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249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Diatomite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59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0.8970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18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4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0.0372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4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0.0035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4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4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0.0623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2" w:hRule="exact"/>
        </w:trPr>
        <w:tc>
          <w:tcPr>
            <w:tcW w:w="1249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30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Magnesite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59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30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0.0670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18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30"/>
              <w:ind w:left="4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0.0230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30"/>
              <w:ind w:left="4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0.0600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4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30"/>
              <w:ind w:left="4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0.8500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1" w:hRule="exact"/>
        </w:trPr>
        <w:tc>
          <w:tcPr>
            <w:tcW w:w="1249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Talc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59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0.6920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18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4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0.0160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4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0.0250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4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4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0.2670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58" w:lineRule="auto" w:before="66"/>
        <w:ind w:right="2617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117.864761pt;width:24.25pt;height:48.25pt;mso-position-horizontal-relative:page;mso-position-vertical-relative:paragraph;z-index:-2740" coordorigin="1768,2357" coordsize="485,965">
            <v:group style="position:absolute;left:1892;top:2720;width:238;height:239" coordorigin="1892,2720" coordsize="238,239">
              <v:shape style="position:absolute;left:1892;top:2720;width:238;height:239" coordorigin="1892,2720" coordsize="238,239" path="m2130,2840l2112,2904,2064,2947,2021,2959,1996,2957,1934,2931,1897,2880,1892,2860,1893,2833,1917,2768,1964,2729,2004,2720,2028,2722,2089,2750,2124,2803,2130,2840xe" filled="f" stroked="t" strokeweight=".25pt" strokecolor="#231F20">
                <v:path arrowok="t"/>
              </v:shape>
            </v:group>
            <v:group style="position:absolute;left:1770;top:2840;width:480;height:2" coordorigin="1770,2840" coordsize="480,2">
              <v:shape style="position:absolute;left:1770;top:2840;width:480;height:2" coordorigin="1770,2840" coordsize="480,0" path="m1770,2840l2250,2840e" filled="f" stroked="t" strokeweight=".25pt" strokecolor="#231F20">
                <v:path arrowok="t"/>
              </v:shape>
            </v:group>
            <v:group style="position:absolute;left:2010;top:2360;width:2;height:960" coordorigin="2010,2360" coordsize="2,960">
              <v:shape style="position:absolute;left:2010;top:2360;width:2;height:960" coordorigin="2010,2360" coordsize="0,960" path="m2010,2360l2010,33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17.864761pt;width:24.25pt;height:48.25pt;mso-position-horizontal-relative:page;mso-position-vertical-relative:paragraph;z-index:-2739" coordorigin="13588,2357" coordsize="485,965">
            <v:group style="position:absolute;left:13712;top:2720;width:238;height:239" coordorigin="13712,2720" coordsize="238,239">
              <v:shape style="position:absolute;left:13712;top:2720;width:238;height:239" coordorigin="13712,2720" coordsize="238,239" path="m13950,2840l13932,2904,13884,2947,13841,2959,13816,2957,13754,2931,13717,2880,13712,2860,13713,2833,13737,2768,13784,2729,13824,2720,13848,2722,13909,2750,13944,2803,13950,2840xe" filled="f" stroked="t" strokeweight=".25pt" strokecolor="#231F20">
                <v:path arrowok="t"/>
              </v:shape>
            </v:group>
            <v:group style="position:absolute;left:13590;top:2840;width:480;height:2" coordorigin="13590,2840" coordsize="480,2">
              <v:shape style="position:absolute;left:13590;top:2840;width:480;height:2" coordorigin="13590,2840" coordsize="480,0" path="m13590,2840l14070,2840e" filled="f" stroked="t" strokeweight=".25pt" strokecolor="#231F20">
                <v:path arrowok="t"/>
              </v:shape>
            </v:group>
            <v:group style="position:absolute;left:13830;top:2360;width:2;height:960" coordorigin="13830,2360" coordsize="2,960">
              <v:shape style="position:absolute;left:13830;top:2360;width:2;height:960" coordorigin="13830,2360" coordsize="0,960" path="m13830,2360l13830,332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migh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requir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10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mi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consistin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67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silica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alumina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2%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calciu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oxide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26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magnesiu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oxide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However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material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provide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pur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quantitie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materials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Rather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delivere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batche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materia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consis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require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components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differen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proportions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batc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material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analyze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determin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thei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composition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nee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analysi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determin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proportion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material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mi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orde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accomplis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appropriat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formulation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material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feldspar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diatomite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magnesite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talc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12.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illustrate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typica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analysi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compositio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compounds.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71" w:firstLine="2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example,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mixed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3"/>
          <w:sz w:val="15"/>
          <w:szCs w:val="1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kg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feldspar,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3"/>
          <w:sz w:val="15"/>
          <w:szCs w:val="1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kg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diatomite,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3"/>
          <w:sz w:val="15"/>
          <w:szCs w:val="1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kg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magnesite,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3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0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kg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talc,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amount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silica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would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0.695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3"/>
          <w:sz w:val="15"/>
          <w:szCs w:val="1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0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position w:val="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66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0.897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3"/>
          <w:sz w:val="15"/>
          <w:szCs w:val="1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10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position w:val="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3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0.067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3"/>
          <w:sz w:val="15"/>
          <w:szCs w:val="1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0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position w:val="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3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0.692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3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Repeating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equation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other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components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produces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equation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reduces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to: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1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58" w:lineRule="auto"/>
        <w:ind w:right="248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wher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require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compositio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resultin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mix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matri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showin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analyzin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fou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materials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proportion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whic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mi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materia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produc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desire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fin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appropriat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amount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materia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solvin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equations: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31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A\B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works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12.6.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7924pt;width:238.395pt;height:13.168pt;mso-position-horizontal-relative:page;mso-position-vertical-relative:paragraph;z-index:-2741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12.6</w:t>
      </w:r>
      <w:r>
        <w:rPr>
          <w:rFonts w:ascii="Times New Roman" w:hAnsi="Times New Roman" w:cs="Times New Roman" w:eastAsia="Times New Roman"/>
          <w:b/>
          <w:bCs/>
          <w:color w:val="231F20"/>
          <w:spacing w:val="4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Analyzing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ceramic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composition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30" w:lineRule="exact" w:before="5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32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03" w:hRule="exact"/>
        </w:trPr>
        <w:tc>
          <w:tcPr>
            <w:tcW w:w="1532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1.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=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[0.6950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9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0.8970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71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0.0670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71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0.6920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05" w:val="left" w:leader="none"/>
              </w:tabs>
              <w:spacing w:before="5"/>
              <w:ind w:left="1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2.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0.1750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0.0372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0.0230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0.0160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05" w:val="left" w:leader="none"/>
              </w:tabs>
              <w:spacing w:before="5"/>
              <w:ind w:left="1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3.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0.0080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0.0035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0.0600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0.0250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05" w:val="left" w:leader="none"/>
              </w:tabs>
              <w:spacing w:before="5"/>
              <w:ind w:left="1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4.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0.1220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0.0623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0.8500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0.2670]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20" w:hRule="exact"/>
        </w:trPr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"/>
              <w:ind w:left="1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5.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=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[67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26]'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numPr>
          <w:ilvl w:val="0"/>
          <w:numId w:val="29"/>
        </w:numPr>
        <w:tabs>
          <w:tab w:pos="3698" w:val="left" w:leader="none"/>
        </w:tabs>
        <w:spacing w:line="167" w:lineRule="exact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8.182585pt;width:228pt;height:.1pt;mso-position-horizontal-relative:page;mso-position-vertical-relative:paragraph;z-index:-2742" coordorigin="5070,364" coordsize="4560,2">
            <v:shape style="position:absolute;left:5070;top:364;width:4560;height:2" coordorigin="5070,364" coordsize="4560,0" path="m5070,364l9630,364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(inv(A)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B)'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67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3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12.6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285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tabs>
          <w:tab w:pos="7336" w:val="left" w:leader="none"/>
          <w:tab w:pos="8916" w:val="left" w:leader="none"/>
        </w:tabs>
        <w:spacing w:before="412"/>
        <w:ind w:left="5736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325.835999pt;margin-top:34.538830pt;width:250.944pt;height:117.634222pt;mso-position-horizontal-relative:page;mso-position-vertical-relative:paragraph;z-index:-2738" coordorigin="6517,691" coordsize="5019,2353">
            <v:group style="position:absolute;left:6670;top:1941;width:4713;height:1050" coordorigin="6670,1941" coordsize="4713,1050">
              <v:shape style="position:absolute;left:6670;top:1941;width:4713;height:1050" coordorigin="6670,1941" coordsize="4713,1050" path="m11383,1941l11383,2991,6670,2991,6670,1941e" filled="f" stroked="t" strokeweight=".5pt" strokecolor="#231F20">
                <v:path arrowok="t"/>
              </v:shape>
            </v:group>
            <v:group style="position:absolute;left:8230;top:2949;width:91;height:90" coordorigin="8230,2949" coordsize="91,90">
              <v:shape style="position:absolute;left:8230;top:2949;width:91;height:90" coordorigin="8230,2949" coordsize="91,90" path="m8290,2949l8263,2951,8244,2961,8233,2977,8230,2993,8235,3014,8250,3030,8270,3038,8294,3034,8312,3022,8321,3003,8318,2977,8306,2959,8290,2949xe" filled="t" fillcolor="#231F20" stroked="f">
                <v:path arrowok="t"/>
                <v:fill type="solid"/>
              </v:shape>
            </v:group>
            <v:group style="position:absolute;left:6669;top:696;width:4713;height:1164" coordorigin="6669,696" coordsize="4713,1164">
              <v:shape style="position:absolute;left:6669;top:696;width:4713;height:1164" coordorigin="6669,696" coordsize="4713,1164" path="m6670,1860l6669,816,7042,816,7098,696,7201,893,7287,709,7395,893,7489,704,7588,902,7687,713,7786,919,7876,717,7928,816,8619,816,8671,709,8774,911,8864,722,8963,915,9058,730,9157,924,9255,734,9354,924,9449,739,9500,817,10201,817,10257,722,10351,924,10446,730,10545,919,10639,747,10729,919,10828,752,10931,932,11026,752,11069,815,11383,815,11383,1859e" filled="f" stroked="t" strokeweight=".5pt" strokecolor="#231F20">
                <v:path arrowok="t"/>
              </v:shape>
            </v:group>
            <v:group style="position:absolute;left:8230;top:772;width:91;height:90" coordorigin="8230,772" coordsize="91,90">
              <v:shape style="position:absolute;left:8230;top:772;width:91;height:90" coordorigin="8230,772" coordsize="91,90" path="m8290,772l8263,775,8244,785,8233,800,8230,816,8235,838,8250,854,8270,862,8294,858,8312,845,8321,827,8318,801,8306,783,8290,772xe" filled="t" fillcolor="#231F20" stroked="f">
                <v:path arrowok="t"/>
                <v:fill type="solid"/>
              </v:shape>
            </v:group>
            <v:group style="position:absolute;left:8183;top:816;width:187;height:2173" coordorigin="8183,816" coordsize="187,2173">
              <v:shape style="position:absolute;left:8183;top:816;width:187;height:2173" coordorigin="8183,816" coordsize="187,2173" path="m8276,816l8276,1402,8185,1450,8371,1547,8183,1641,8364,1739,8183,1839,8357,1933,8183,2028,8347,2126,8183,2221,8275,2273,8275,2989e" filled="f" stroked="t" strokeweight=".5pt" strokecolor="#231F20">
                <v:path arrowok="t"/>
              </v:shape>
            </v:group>
            <v:group style="position:absolute;left:9803;top:772;width:91;height:90" coordorigin="9803,772" coordsize="91,90">
              <v:shape style="position:absolute;left:9803;top:772;width:91;height:90" coordorigin="9803,772" coordsize="91,90" path="m9863,772l9836,775,9817,785,9806,800,9803,816,9809,838,9823,854,9843,862,9868,858,9885,845,9894,827,9891,801,9880,783,9863,772xe" filled="t" fillcolor="#231F20" stroked="f">
                <v:path arrowok="t"/>
                <v:fill type="solid"/>
              </v:shape>
            </v:group>
            <v:group style="position:absolute;left:9803;top:2949;width:91;height:90" coordorigin="9803,2949" coordsize="91,90">
              <v:shape style="position:absolute;left:9803;top:2949;width:91;height:90" coordorigin="9803,2949" coordsize="91,90" path="m9863,2949l9836,2951,9817,2961,9806,2977,9803,2993,9809,3014,9823,3030,9843,3038,9867,3034,9885,3022,9894,3003,9891,2977,9880,2959,9863,2949xe" filled="t" fillcolor="#231F20" stroked="f">
                <v:path arrowok="t"/>
                <v:fill type="solid"/>
              </v:shape>
            </v:group>
            <v:group style="position:absolute;left:9757;top:816;width:187;height:2173" coordorigin="9757,816" coordsize="187,2173">
              <v:shape style="position:absolute;left:9757;top:816;width:187;height:2173" coordorigin="9757,816" coordsize="187,2173" path="m9849,816l9849,1402,9758,1450,9944,1547,9757,1641,9938,1739,9757,1839,9930,1933,9757,2028,9921,2126,9757,2221,9849,2273,9849,2989e" filled="f" stroked="t" strokeweight=".5pt" strokecolor="#231F20">
                <v:path arrowok="t"/>
              </v:shape>
            </v:group>
            <v:group style="position:absolute;left:10216;top:1444;width:774;height:752" coordorigin="10216,1444" coordsize="774,752">
              <v:shape style="position:absolute;left:10216;top:1444;width:774;height:752" coordorigin="10216,1444" coordsize="774,752" path="m10216,1831l10221,1768,10236,1709,10259,1653,10309,1579,10375,1519,10452,1475,10510,1455,10571,1445,10603,1444,10635,1445,10696,1455,10754,1475,10832,1519,10897,1579,10947,1653,10970,1709,10985,1768,10990,1831,10989,1856,10978,1929,10953,1996,10917,2057,10871,2110,10816,2154,10754,2188,10731,2197e" filled="f" stroked="t" strokeweight=".5pt" strokecolor="#231F20">
                <v:path arrowok="t"/>
              </v:shape>
            </v:group>
            <v:group style="position:absolute;left:10660;top:2132;width:120;height:110" coordorigin="10660,2132" coordsize="120,110">
              <v:shape style="position:absolute;left:10660;top:2132;width:120;height:110" coordorigin="10660,2132" coordsize="120,110" path="m10740,2132l10690,2195,10660,2222,10662,2222,10723,2227,10781,2242,10741,2193,10740,2132xe" filled="t" fillcolor="#231F20" stroked="f">
                <v:path arrowok="t"/>
                <v:fill type="solid"/>
              </v:shape>
            </v:group>
            <v:group style="position:absolute;left:8686;top:1444;width:774;height:752" coordorigin="8686,1444" coordsize="774,752">
              <v:shape style="position:absolute;left:8686;top:1444;width:774;height:752" coordorigin="8686,1444" coordsize="774,752" path="m8686,1831l8691,1768,8706,1709,8729,1653,8779,1579,8845,1519,8922,1475,8980,1455,9041,1445,9073,1444,9105,1445,9166,1455,9224,1475,9302,1519,9367,1579,9417,1653,9440,1709,9455,1768,9460,1831,9459,1856,9448,1929,9423,1996,9387,2057,9341,2110,9286,2154,9224,2188,9201,2197e" filled="f" stroked="t" strokeweight=".5pt" strokecolor="#231F20">
                <v:path arrowok="t"/>
              </v:shape>
            </v:group>
            <v:group style="position:absolute;left:9130;top:2132;width:120;height:110" coordorigin="9130,2132" coordsize="120,110">
              <v:shape style="position:absolute;left:9130;top:2132;width:120;height:110" coordorigin="9130,2132" coordsize="120,110" path="m9210,2132l9160,2195,9130,2222,9132,2222,9193,2227,9251,2242,9211,2193,9210,2132xe" filled="t" fillcolor="#231F20" stroked="f">
                <v:path arrowok="t"/>
                <v:fill type="solid"/>
              </v:shape>
            </v:group>
            <v:group style="position:absolute;left:7106;top:1444;width:774;height:752" coordorigin="7106,1444" coordsize="774,752">
              <v:shape style="position:absolute;left:7106;top:1444;width:774;height:752" coordorigin="7106,1444" coordsize="774,752" path="m7106,1831l7111,1768,7126,1709,7149,1653,7199,1579,7265,1519,7342,1475,7400,1455,7461,1445,7493,1444,7525,1445,7586,1455,7644,1475,7722,1519,7787,1579,7837,1653,7860,1709,7875,1768,7880,1831,7879,1856,7868,1929,7843,1996,7807,2057,7761,2110,7706,2154,7644,2188,7621,2197e" filled="f" stroked="t" strokeweight=".5pt" strokecolor="#231F20">
                <v:path arrowok="t"/>
              </v:shape>
            </v:group>
            <v:group style="position:absolute;left:7550;top:2132;width:120;height:110" coordorigin="7550,2132" coordsize="120,110">
              <v:shape style="position:absolute;left:7550;top:2132;width:120;height:110" coordorigin="7550,2132" coordsize="120,110" path="m7630,2132l7580,2195,7550,2222,7552,2222,7613,2227,7671,2242,7631,2193,7630,2132xe" filled="t" fillcolor="#231F20" stroked="f">
                <v:path arrowok="t"/>
                <v:fill type="solid"/>
              </v:shape>
            </v:group>
            <v:group style="position:absolute;left:6522;top:1861;width:296;height:2" coordorigin="6522,1861" coordsize="296,2">
              <v:shape style="position:absolute;left:6522;top:1861;width:296;height:2" coordorigin="6522,1861" coordsize="296,0" path="m6522,1861l6817,1861e" filled="f" stroked="t" strokeweight=".5pt" strokecolor="#231F20">
                <v:path arrowok="t"/>
              </v:shape>
            </v:group>
            <v:group style="position:absolute;left:6606;top:1941;width:127;height:2" coordorigin="6606,1941" coordsize="127,2">
              <v:shape style="position:absolute;left:6606;top:1941;width:127;height:2" coordorigin="6606,1941" coordsize="127,0" path="m6606,1941l6733,1941e" filled="f" stroked="t" strokeweight=".5pt" strokecolor="#231F20">
                <v:path arrowok="t"/>
              </v:shape>
            </v:group>
            <v:group style="position:absolute;left:11235;top:1861;width:296;height:2" coordorigin="11235,1861" coordsize="296,2">
              <v:shape style="position:absolute;left:11235;top:1861;width:296;height:2" coordorigin="11235,1861" coordsize="296,0" path="m11235,1861l11531,1861e" filled="f" stroked="t" strokeweight=".5pt" strokecolor="#231F20">
                <v:path arrowok="t"/>
              </v:shape>
            </v:group>
            <v:group style="position:absolute;left:11319;top:1941;width:127;height:2" coordorigin="11319,1941" coordsize="127,2">
              <v:shape style="position:absolute;left:11319;top:1941;width:127;height:2" coordorigin="11319,1941" coordsize="127,0" path="m11319,1941l11446,1941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tabs>
          <w:tab w:pos="3294" w:val="left" w:leader="none"/>
        </w:tabs>
        <w:spacing w:before="544"/>
        <w:ind w:left="1694" w:right="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tabs>
          <w:tab w:pos="5782" w:val="left" w:leader="none"/>
          <w:tab w:pos="7369" w:val="left" w:leader="none"/>
          <w:tab w:pos="8896" w:val="left" w:leader="none"/>
          <w:tab w:pos="9992" w:val="left" w:leader="none"/>
        </w:tabs>
        <w:spacing w:before="281"/>
        <w:ind w:left="4566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4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4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4"/>
          <w:sz w:val="12"/>
          <w:szCs w:val="12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4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4"/>
          <w:sz w:val="12"/>
          <w:szCs w:val="12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4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611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12.9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Typical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electrical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circuit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left="393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12.6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298" w:lineRule="auto"/>
        <w:ind w:left="4410" w:right="2219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29.314758pt;width:24.25pt;height:48.25pt;mso-position-horizontal-relative:page;mso-position-vertical-relative:paragraph;z-index:-2737" coordorigin="1768,586" coordsize="485,965">
            <v:group style="position:absolute;left:1892;top:949;width:238;height:239" coordorigin="1892,949" coordsize="238,239">
              <v:shape style="position:absolute;left:1892;top:949;width:238;height:239" coordorigin="1892,949" coordsize="238,239" path="m2130,1069l2112,1133,2064,1176,2021,1188,1996,1186,1934,1160,1897,1109,1892,1089,1893,1062,1917,997,1964,958,2004,949,2028,951,2089,979,2124,1032,2130,1069xe" filled="f" stroked="t" strokeweight=".25pt" strokecolor="#231F20">
                <v:path arrowok="t"/>
              </v:shape>
            </v:group>
            <v:group style="position:absolute;left:1770;top:1069;width:480;height:2" coordorigin="1770,1069" coordsize="480,2">
              <v:shape style="position:absolute;left:1770;top:1069;width:480;height:2" coordorigin="1770,1069" coordsize="480,0" path="m1770,1069l2250,1069e" filled="f" stroked="t" strokeweight=".25pt" strokecolor="#231F20">
                <v:path arrowok="t"/>
              </v:shape>
            </v:group>
            <v:group style="position:absolute;left:2010;top:589;width:2;height:960" coordorigin="2010,589" coordsize="2,960">
              <v:shape style="position:absolute;left:2010;top:589;width:2;height:960" coordorigin="2010,589" coordsize="0,960" path="m2010,589l2010,154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9.314758pt;width:24.25pt;height:48.25pt;mso-position-horizontal-relative:page;mso-position-vertical-relative:paragraph;z-index:-2736" coordorigin="13588,586" coordsize="485,965">
            <v:group style="position:absolute;left:13712;top:949;width:238;height:239" coordorigin="13712,949" coordsize="238,239">
              <v:shape style="position:absolute;left:13712;top:949;width:238;height:239" coordorigin="13712,949" coordsize="238,239" path="m13950,1069l13932,1133,13884,1176,13841,1188,13816,1186,13754,1160,13717,1109,13712,1089,13713,1062,13737,997,13784,958,13824,949,13848,951,13909,979,13944,1032,13950,1069xe" filled="f" stroked="t" strokeweight=".25pt" strokecolor="#231F20">
                <v:path arrowok="t"/>
              </v:shape>
            </v:group>
            <v:group style="position:absolute;left:13590;top:1069;width:480;height:2" coordorigin="13590,1069" coordsize="480,2">
              <v:shape style="position:absolute;left:13590;top:1069;width:480;height:2" coordorigin="13590,1069" coordsize="480,0" path="m13590,1069l14070,1069e" filled="f" stroked="t" strokeweight=".25pt" strokecolor="#231F20">
                <v:path arrowok="t"/>
              </v:shape>
            </v:group>
            <v:group style="position:absolute;left:13830;top:589;width:2;height:960" coordorigin="13830,589" coordsize="2,960">
              <v:shape style="position:absolute;left:13830;top:589;width:2;height:960" coordorigin="13830,589" coordsize="0,960" path="m13830,589l13830,154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1–4: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transpose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original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table.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5: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required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composition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kg.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2"/>
        <w:ind w:left="4410" w:right="128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6: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weights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materials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kg,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produces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84"/>
        <w:ind w:left="0" w:right="3392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782" w:right="349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16.0083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35.3043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15.1766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33.5108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spacing w:before="56"/>
        <w:ind w:left="3930" w:right="0"/>
        <w:jc w:val="left"/>
        <w:rPr>
          <w:b w:val="0"/>
          <w:bCs w:val="0"/>
        </w:rPr>
      </w:pPr>
      <w:r>
        <w:rPr>
          <w:color w:val="231F20"/>
          <w:spacing w:val="0"/>
          <w:w w:val="75"/>
        </w:rPr>
        <w:t>12.6.2</w:t>
      </w:r>
      <w:r>
        <w:rPr>
          <w:color w:val="231F20"/>
          <w:spacing w:val="2"/>
          <w:w w:val="75"/>
        </w:rPr>
        <w:t> </w:t>
      </w:r>
      <w:r>
        <w:rPr>
          <w:color w:val="231F20"/>
          <w:spacing w:val="0"/>
          <w:w w:val="75"/>
        </w:rPr>
        <w:t>Analyzing</w:t>
      </w:r>
      <w:r>
        <w:rPr>
          <w:color w:val="231F20"/>
          <w:spacing w:val="-23"/>
          <w:w w:val="75"/>
        </w:rPr>
        <w:t> </w:t>
      </w:r>
      <w:r>
        <w:rPr>
          <w:color w:val="231F20"/>
          <w:spacing w:val="0"/>
          <w:w w:val="75"/>
        </w:rPr>
        <w:t>an</w:t>
      </w:r>
      <w:r>
        <w:rPr>
          <w:color w:val="231F20"/>
          <w:spacing w:val="-22"/>
          <w:w w:val="75"/>
        </w:rPr>
        <w:t> </w:t>
      </w:r>
      <w:r>
        <w:rPr>
          <w:color w:val="231F20"/>
          <w:spacing w:val="0"/>
          <w:w w:val="75"/>
        </w:rPr>
        <w:t>Electrical</w:t>
      </w:r>
      <w:r>
        <w:rPr>
          <w:color w:val="231F20"/>
          <w:spacing w:val="-23"/>
          <w:w w:val="75"/>
        </w:rPr>
        <w:t> </w:t>
      </w:r>
      <w:r>
        <w:rPr>
          <w:color w:val="231F20"/>
          <w:spacing w:val="0"/>
          <w:w w:val="75"/>
        </w:rPr>
        <w:t>Circuit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2" w:lineRule="auto" w:before="11"/>
        <w:ind w:left="3930" w:right="169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Figur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12.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illustrate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typica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electrica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circui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voltag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sources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connecte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fiv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resistor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close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loops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voltage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resistance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given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aske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determin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voltag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dro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across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position w:val="-3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position w:val="0"/>
        </w:rPr>
        <w:t>Solutio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position w:val="0"/>
        </w:rPr>
        <w:t>technique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position w:val="0"/>
        </w:rPr>
        <w:t>appl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position w:val="0"/>
        </w:rPr>
        <w:t>Ohm’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position w:val="0"/>
        </w:rPr>
        <w:t>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position w:val="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position w:val="0"/>
        </w:rPr>
        <w:t>voltag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position w:val="0"/>
        </w:rPr>
        <w:t>drop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position w:val="0"/>
        </w:rPr>
        <w:t>around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position w:val="0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position w:val="0"/>
        </w:rPr>
        <w:t>close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position w:val="0"/>
        </w:rPr>
        <w:t>circuit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position w:val="0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position w:val="0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position w:val="0"/>
        </w:rPr>
        <w:t>techniqu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position w:val="0"/>
        </w:rPr>
        <w:t>applied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position w:val="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position w:val="0"/>
        </w:rPr>
        <w:t>equation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position w:val="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before="7"/>
        <w:ind w:left="393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follows: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930" w:right="0" w:firstLine="0"/>
        <w:jc w:val="left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24"/>
          <w:w w:val="100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24"/>
          <w:w w:val="100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24"/>
          <w:w w:val="100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(i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24"/>
          <w:w w:val="100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–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position w:val="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ind w:left="3930" w:right="0" w:firstLine="0"/>
        <w:jc w:val="left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24"/>
          <w:w w:val="100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position w:val="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24"/>
          <w:w w:val="100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(i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24"/>
          <w:w w:val="100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–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position w:val="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24"/>
          <w:w w:val="100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position w:val="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24"/>
          <w:w w:val="100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–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ind w:left="3930" w:right="0" w:firstLine="0"/>
        <w:jc w:val="left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–V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24"/>
          <w:w w:val="100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position w:val="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24"/>
          <w:w w:val="100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24"/>
          <w:w w:val="100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(i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24"/>
          <w:w w:val="100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–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position w:val="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258" w:lineRule="auto"/>
        <w:ind w:left="3930" w:right="126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equations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manipulated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isolate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currents,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equation: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393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393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solved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usual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by: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93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\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ind w:left="393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accomplish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12.7.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</w:rPr>
        <w:sectPr>
          <w:headerReference w:type="default" r:id="rId3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286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Matrices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0" w:right="228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836768pt;width:238.395pt;height:11.952pt;mso-position-horizontal-relative:page;mso-position-vertical-relative:paragraph;z-index:-2734" coordorigin="4825,77" coordsize="4768,239">
            <v:group style="position:absolute;left:4830;top:307;width:4758;height:2" coordorigin="4830,307" coordsize="4758,2">
              <v:shape style="position:absolute;left:4830;top:307;width:4758;height:2" coordorigin="4830,307" coordsize="4758,0" path="m4830,307l9588,307e" filled="f" stroked="t" strokeweight=".5pt" strokecolor="#231F20">
                <v:path arrowok="t"/>
              </v:shape>
            </v:group>
            <v:group style="position:absolute;left:4840;top:87;width:2;height:219" coordorigin="4840,87" coordsize="2,219">
              <v:shape style="position:absolute;left:4840;top:87;width:2;height:219" coordorigin="4840,87" coordsize="0,219" path="m4840,306l4840,87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12.7</w:t>
      </w:r>
      <w:r>
        <w:rPr>
          <w:rFonts w:ascii="Times New Roman" w:hAnsi="Times New Roman" w:cs="Times New Roman" w:eastAsia="Times New Roman"/>
          <w:b/>
          <w:bCs/>
          <w:color w:val="231F20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Analyzing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electrical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circuit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506" w:right="264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300;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264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400;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500;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264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047" w:val="left" w:leader="none"/>
          <w:tab w:pos="5817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[R1+R4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-R4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180" w:val="left" w:leader="none"/>
          <w:tab w:pos="4854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-R4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R2+R4+R5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-R5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180" w:val="left" w:leader="none"/>
          <w:tab w:pos="4951" w:val="left" w:leader="none"/>
          <w:tab w:pos="5721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-R5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R3+R5];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264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[V1;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-V2];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9"/>
        </w:numPr>
        <w:tabs>
          <w:tab w:pos="3795" w:val="left" w:leader="none"/>
        </w:tabs>
        <w:spacing w:before="18"/>
        <w:ind w:left="3410" w:right="0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inv(A)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9"/>
        </w:numPr>
        <w:tabs>
          <w:tab w:pos="3795" w:val="left" w:leader="none"/>
          <w:tab w:pos="4180" w:val="left" w:leader="none"/>
        </w:tabs>
        <w:spacing w:line="264" w:lineRule="auto" w:before="18"/>
        <w:ind w:left="3410" w:right="4294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29.809986pt;width:228pt;height:.1pt;mso-position-horizontal-relative:page;mso-position-vertical-relative:paragraph;z-index:-2735" coordorigin="5070,596" coordsize="4560,2">
            <v:shape style="position:absolute;left:5070;top:596;width:4560;height:2" coordorigin="5070,596" coordsize="4560,0" path="m5070,596l9630,5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'drop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across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R1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%6.2f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volts\n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before="66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12.7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98" w:lineRule="auto"/>
        <w:ind w:left="3650" w:right="449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1–3: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parameters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4–7: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coefficient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matrices.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57" w:lineRule="auto" w:before="2"/>
        <w:ind w:right="3954" w:firstLine="4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8–10: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display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answers.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Running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produces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printout: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tabs>
          <w:tab w:pos="1541" w:val="right" w:leader="none"/>
        </w:tabs>
        <w:spacing w:before="7"/>
        <w:ind w:left="0" w:right="463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0.0283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0.0104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2.905127pt;width:24.25pt;height:48.25pt;mso-position-horizontal-relative:page;mso-position-vertical-relative:paragraph;z-index:-2729" coordorigin="1768,58" coordsize="485,965">
            <v:group style="position:absolute;left:1892;top:421;width:238;height:239" coordorigin="1892,421" coordsize="238,239">
              <v:shape style="position:absolute;left:1892;top:421;width:238;height:239" coordorigin="1892,421" coordsize="238,239" path="m2130,541l2112,604,2064,648,2021,660,1996,658,1934,632,1897,581,1892,560,1893,534,1917,469,1964,430,2004,421,2028,423,2089,451,2124,504,2130,541xe" filled="f" stroked="t" strokeweight=".25pt" strokecolor="#231F20">
                <v:path arrowok="t"/>
              </v:shape>
            </v:group>
            <v:group style="position:absolute;left:1770;top:541;width:480;height:2" coordorigin="1770,541" coordsize="480,2">
              <v:shape style="position:absolute;left:1770;top:541;width:480;height:2" coordorigin="1770,541" coordsize="480,0" path="m1770,541l2250,541e" filled="f" stroked="t" strokeweight=".25pt" strokecolor="#231F20">
                <v:path arrowok="t"/>
              </v:shape>
            </v:group>
            <v:group style="position:absolute;left:2010;top:61;width:2;height:960" coordorigin="2010,61" coordsize="2,960">
              <v:shape style="position:absolute;left:2010;top:61;width:2;height:960" coordorigin="2010,61" coordsize="0,960" path="m2010,61l2010,102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.905127pt;width:24.25pt;height:48.25pt;mso-position-horizontal-relative:page;mso-position-vertical-relative:paragraph;z-index:-2728" coordorigin="13588,58" coordsize="485,965">
            <v:group style="position:absolute;left:13712;top:421;width:238;height:239" coordorigin="13712,421" coordsize="238,239">
              <v:shape style="position:absolute;left:13712;top:421;width:238;height:239" coordorigin="13712,421" coordsize="238,239" path="m13950,541l13932,604,13884,648,13841,660,13816,658,13754,632,13717,581,13712,560,13713,534,13737,469,13784,430,13824,421,13848,423,13909,451,13944,504,13950,541xe" filled="f" stroked="t" strokeweight=".25pt" strokecolor="#231F20">
                <v:path arrowok="t"/>
              </v:shape>
            </v:group>
            <v:group style="position:absolute;left:13590;top:541;width:480;height:2" coordorigin="13590,541" coordsize="480,2">
              <v:shape style="position:absolute;left:13590;top:541;width:480;height:2" coordorigin="13590,541" coordsize="480,0" path="m13590,541l14070,541e" filled="f" stroked="t" strokeweight=".25pt" strokecolor="#231F20">
                <v:path arrowok="t"/>
              </v:shape>
            </v:group>
            <v:group style="position:absolute;left:13830;top:61;width:2;height:960" coordorigin="13830,61" coordsize="2,960">
              <v:shape style="position:absolute;left:13830;top:61;width:2;height:960" coordorigin="13830,61" coordsize="0,960" path="m13830,61l13830,102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0.0003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drop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across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2.83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volts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1"/>
        <w:ind w:left="317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54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170" w:right="0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17.498993pt;margin-top:-25.819115pt;width:372.25pt;height:17.604pt;mso-position-horizontal-relative:page;mso-position-vertical-relative:paragraph;z-index:-2733" coordorigin="4350,-516" coordsize="7445,352">
            <v:shape style="position:absolute;left:4350;top:-516;width:422;height:351" type="#_x0000_t75">
              <v:imagedata r:id="rId37" o:title=""/>
            </v:shape>
            <v:group style="position:absolute;left:4770;top:-169;width:7020;height:2" coordorigin="4770,-169" coordsize="7020,2">
              <v:shape style="position:absolute;left:4770;top:-169;width:7020;height:2" coordorigin="4770,-169" coordsize="7020,0" path="m4770,-169l11790,-16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presented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two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specialized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operations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performed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matrices: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0"/>
          <w:numId w:val="30"/>
        </w:numPr>
        <w:tabs>
          <w:tab w:pos="3625" w:val="left" w:leader="none"/>
        </w:tabs>
        <w:spacing w:line="260" w:lineRule="exact" w:before="53"/>
        <w:ind w:left="3630" w:right="3210" w:hanging="280"/>
        <w:jc w:val="left"/>
      </w:pP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coordinate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appropriate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matrices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3625" w:val="left" w:leader="none"/>
        </w:tabs>
        <w:spacing w:line="260" w:lineRule="exact"/>
        <w:ind w:left="3630" w:right="2720" w:hanging="280"/>
        <w:jc w:val="left"/>
      </w:pPr>
      <w:r>
        <w:rPr>
          <w:b w:val="0"/>
          <w:bCs w:val="0"/>
          <w:color w:val="231F20"/>
          <w:spacing w:val="0"/>
          <w:w w:val="105"/>
        </w:rPr>
        <w:t>Matrix</w:t>
      </w:r>
      <w:r>
        <w:rPr>
          <w:b w:val="0"/>
          <w:bCs w:val="0"/>
          <w:color w:val="231F20"/>
          <w:spacing w:val="-3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division</w:t>
      </w:r>
      <w:r>
        <w:rPr>
          <w:b w:val="0"/>
          <w:bCs w:val="0"/>
          <w:color w:val="231F20"/>
          <w:spacing w:val="-3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can</w:t>
      </w:r>
      <w:r>
        <w:rPr>
          <w:b w:val="0"/>
          <w:bCs w:val="0"/>
          <w:color w:val="231F20"/>
          <w:spacing w:val="-3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be</w:t>
      </w:r>
      <w:r>
        <w:rPr>
          <w:b w:val="0"/>
          <w:bCs w:val="0"/>
          <w:color w:val="231F20"/>
          <w:spacing w:val="-3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used</w:t>
      </w:r>
      <w:r>
        <w:rPr>
          <w:b w:val="0"/>
          <w:bCs w:val="0"/>
          <w:color w:val="231F20"/>
          <w:spacing w:val="-3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for</w:t>
      </w:r>
      <w:r>
        <w:rPr>
          <w:b w:val="0"/>
          <w:bCs w:val="0"/>
          <w:color w:val="231F20"/>
          <w:spacing w:val="-3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solving</w:t>
      </w:r>
      <w:r>
        <w:rPr>
          <w:b w:val="0"/>
          <w:bCs w:val="0"/>
          <w:color w:val="231F20"/>
          <w:spacing w:val="-3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simultaneous</w:t>
      </w:r>
      <w:r>
        <w:rPr>
          <w:b w:val="0"/>
          <w:bCs w:val="0"/>
          <w:color w:val="231F20"/>
          <w:spacing w:val="-3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equations</w:t>
      </w:r>
      <w:r>
        <w:rPr>
          <w:b w:val="0"/>
          <w:bCs w:val="0"/>
          <w:color w:val="231F20"/>
          <w:spacing w:val="-3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setting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up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equations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in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general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form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B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4"/>
          <w:w w:val="135"/>
        </w:rPr>
        <w:t> </w:t>
      </w:r>
      <w:r>
        <w:rPr>
          <w:b w:val="0"/>
          <w:bCs w:val="0"/>
          <w:color w:val="231F20"/>
          <w:spacing w:val="0"/>
          <w:w w:val="105"/>
        </w:rPr>
        <w:t>A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*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x,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where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known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matrix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is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n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9"/>
          <w:w w:val="135"/>
        </w:rPr>
        <w:t> </w:t>
      </w:r>
      <w:r>
        <w:rPr>
          <w:b w:val="0"/>
          <w:bCs w:val="0"/>
          <w:color w:val="231F20"/>
          <w:spacing w:val="0"/>
          <w:w w:val="105"/>
        </w:rPr>
        <w:t>n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known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column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vector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B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is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n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35"/>
        </w:rPr>
        <w:t> </w:t>
      </w:r>
      <w:r>
        <w:rPr>
          <w:b w:val="0"/>
          <w:bCs w:val="0"/>
          <w:color w:val="231F20"/>
          <w:spacing w:val="0"/>
          <w:w w:val="105"/>
        </w:rPr>
        <w:t>1;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unknown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vector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x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is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then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found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by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x</w:t>
      </w:r>
      <w:r>
        <w:rPr>
          <w:b w:val="0"/>
          <w:bCs w:val="0"/>
          <w:color w:val="231F20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35"/>
        </w:rPr>
        <w:t> </w:t>
      </w:r>
      <w:r>
        <w:rPr>
          <w:b w:val="0"/>
          <w:bCs w:val="0"/>
          <w:color w:val="231F20"/>
          <w:spacing w:val="0"/>
          <w:w w:val="105"/>
        </w:rPr>
        <w:t>A\B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or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x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inv(A)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*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B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Special</w:t>
      </w:r>
      <w:r>
        <w:rPr>
          <w:color w:val="231F20"/>
          <w:spacing w:val="9"/>
          <w:w w:val="100"/>
        </w:rPr>
        <w:t> </w:t>
      </w:r>
      <w:r>
        <w:rPr>
          <w:color w:val="231F20"/>
          <w:spacing w:val="0"/>
          <w:w w:val="100"/>
        </w:rPr>
        <w:t>Characters,</w:t>
      </w:r>
      <w:r>
        <w:rPr>
          <w:color w:val="231F20"/>
          <w:spacing w:val="10"/>
          <w:w w:val="100"/>
        </w:rPr>
        <w:t> </w:t>
      </w:r>
      <w:r>
        <w:rPr>
          <w:color w:val="231F20"/>
          <w:spacing w:val="0"/>
          <w:w w:val="100"/>
        </w:rPr>
        <w:t>Reserved</w:t>
      </w:r>
      <w:r>
        <w:rPr>
          <w:color w:val="231F20"/>
          <w:spacing w:val="9"/>
          <w:w w:val="100"/>
        </w:rPr>
        <w:t> </w:t>
      </w:r>
      <w:r>
        <w:rPr>
          <w:color w:val="231F20"/>
          <w:spacing w:val="0"/>
          <w:w w:val="100"/>
        </w:rPr>
        <w:t>Words,</w:t>
      </w:r>
      <w:r>
        <w:rPr>
          <w:color w:val="231F20"/>
          <w:spacing w:val="10"/>
          <w:w w:val="100"/>
        </w:rPr>
        <w:t> </w:t>
      </w:r>
      <w:r>
        <w:rPr>
          <w:color w:val="231F20"/>
          <w:spacing w:val="0"/>
          <w:w w:val="100"/>
        </w:rPr>
        <w:t>and</w:t>
      </w:r>
      <w:r>
        <w:rPr>
          <w:color w:val="231F20"/>
          <w:spacing w:val="10"/>
          <w:w w:val="100"/>
        </w:rPr>
        <w:t> </w:t>
      </w:r>
      <w:r>
        <w:rPr>
          <w:color w:val="231F20"/>
          <w:spacing w:val="0"/>
          <w:w w:val="100"/>
        </w:rPr>
        <w:t>Functions—2</w:t>
      </w:r>
      <w:r>
        <w:rPr>
          <w:color w:val="231F20"/>
          <w:spacing w:val="9"/>
          <w:w w:val="100"/>
        </w:rPr>
        <w:t> </w:t>
      </w:r>
      <w:r>
        <w:rPr>
          <w:color w:val="231F20"/>
          <w:spacing w:val="0"/>
          <w:w w:val="100"/>
        </w:rPr>
        <w:t>-D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after="0" w:line="160" w:lineRule="exact"/>
        <w:rPr>
          <w:sz w:val="16"/>
          <w:szCs w:val="16"/>
        </w:rPr>
        <w:sectPr>
          <w:headerReference w:type="default" r:id="rId36"/>
          <w:pgSz w:w="15840" w:h="24480"/>
          <w:pgMar w:header="4828" w:footer="5472" w:top="5660" w:bottom="5660" w:left="1660" w:right="1660"/>
        </w:sectPr>
      </w:pPr>
    </w:p>
    <w:p>
      <w:pPr>
        <w:spacing w:line="241" w:lineRule="auto" w:before="76"/>
        <w:ind w:left="3290" w:right="1331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17.498993pt;margin-top:-22.529123pt;width:372.25pt;height:17.604pt;mso-position-horizontal-relative:page;mso-position-vertical-relative:paragraph;z-index:-2732" coordorigin="4350,-451" coordsize="7445,352">
            <v:shape style="position:absolute;left:4350;top:-451;width:422;height:351" type="#_x0000_t75">
              <v:imagedata r:id="rId38" o:title=""/>
            </v:shape>
            <v:group style="position:absolute;left:4770;top:-104;width:7020;height:2" coordorigin="4770,-104" coordsize="7020,2">
              <v:shape style="position:absolute;left:4770;top:-104;width:7020;height:2" coordorigin="4770,-104" coordsize="7020,0" path="m4770,-104l11790,-104e" filled="f" stroked="t" strokeweight=".5pt" strokecolor="#93959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41.5pt;margin-top:3.335858pt;width:348.206pt;height:.1pt;mso-position-horizontal-relative:page;mso-position-vertical-relative:paragraph;z-index:-2731" coordorigin="4830,67" coordsize="6964,2">
            <v:shape style="position:absolute;left:4830;top:67;width:6964;height:2" coordorigin="4830,67" coordsize="6964,0" path="m4830,67l11794,67e" filled="f" stroked="t" strokeweight=".750012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Special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11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Characters,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Reserved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Words,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26" w:val="left" w:leader="none"/>
        </w:tabs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41.5pt;margin-top:12.285766pt;width:348.206pt;height:.1pt;mso-position-horizontal-relative:page;mso-position-vertical-relative:paragraph;z-index:-2730" coordorigin="4830,246" coordsize="6964,2">
            <v:shape style="position:absolute;left:4830;top:246;width:6964;height:2" coordorigin="4830,246" coordsize="6964,0" path="m4830,246l11794,246e" filled="f" stroked="t" strokeweight=".750012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and</w:t>
      </w:r>
      <w:r>
        <w:rPr>
          <w:rFonts w:ascii="Arial" w:hAnsi="Arial" w:cs="Arial" w:eastAsia="Arial"/>
          <w:b/>
          <w:bCs/>
          <w:color w:val="231F20"/>
          <w:spacing w:val="3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Functions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6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spacing w:line="241" w:lineRule="auto"/>
        <w:ind w:left="3028" w:right="2403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Discussed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in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This</w:t>
      </w:r>
      <w:r>
        <w:rPr>
          <w:rFonts w:ascii="Arial" w:hAnsi="Arial" w:cs="Arial" w:eastAsia="Arial"/>
          <w:b/>
          <w:bCs/>
          <w:color w:val="231F20"/>
          <w:spacing w:val="2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41" w:lineRule="auto"/>
        <w:jc w:val="center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6088" w:space="40"/>
            <w:col w:w="6392"/>
          </w:cols>
        </w:sectPr>
      </w:pPr>
    </w:p>
    <w:p>
      <w:pPr>
        <w:tabs>
          <w:tab w:pos="5226" w:val="left" w:leader="none"/>
          <w:tab w:pos="9600" w:val="right" w:leader="none"/>
        </w:tabs>
        <w:spacing w:before="102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Matri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multiplication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12.2.1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26" w:val="left" w:leader="none"/>
          <w:tab w:pos="9600" w:val="right" w:leader="none"/>
        </w:tabs>
        <w:spacing w:before="74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Matri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division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12.2.2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26" w:val="left" w:leader="none"/>
          <w:tab w:pos="9600" w:val="right" w:leader="none"/>
        </w:tabs>
        <w:spacing w:before="74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\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Matri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bac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k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division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12.2.2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26" w:val="left" w:leader="none"/>
          <w:tab w:pos="9600" w:val="right" w:leader="none"/>
        </w:tabs>
        <w:spacing w:before="74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^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Matri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exponentiation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12.2.3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26" w:val="left" w:leader="none"/>
          <w:tab w:pos="9600" w:val="right" w:leader="none"/>
        </w:tabs>
        <w:spacing w:before="74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eye(n)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identit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matrix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12.2.1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26" w:val="left" w:leader="none"/>
          <w:tab w:pos="9600" w:val="right" w:leader="none"/>
        </w:tabs>
        <w:spacing w:before="74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inv(a)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invers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matrix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12.2.3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26" w:val="left" w:leader="none"/>
          <w:tab w:pos="9600" w:val="right" w:leader="none"/>
        </w:tabs>
        <w:spacing w:before="74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reshape(a,r,c)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Change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row/colum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configuratio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arra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12.4.2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tabs>
          <w:tab w:pos="10849" w:val="right" w:leader="none"/>
        </w:tabs>
        <w:spacing w:before="411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287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left="389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Self</w:t>
      </w:r>
      <w:r>
        <w:rPr>
          <w:color w:val="231F20"/>
          <w:spacing w:val="-12"/>
          <w:w w:val="100"/>
        </w:rPr>
        <w:t> </w:t>
      </w:r>
      <w:r>
        <w:rPr>
          <w:color w:val="231F20"/>
          <w:spacing w:val="0"/>
          <w:w w:val="100"/>
        </w:rPr>
        <w:t>Test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890" w:right="1319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53.498993pt;margin-top:-27.818665pt;width:372.25pt;height:17.604pt;mso-position-horizontal-relative:page;mso-position-vertical-relative:paragraph;z-index:-2727" coordorigin="5070,-556" coordsize="7445,352">
            <v:shape style="position:absolute;left:5070;top:-556;width:422;height:351" type="#_x0000_t75">
              <v:imagedata r:id="rId40" o:title=""/>
            </v:shape>
            <v:group style="position:absolute;left:5490;top:-209;width:7020;height:2" coordorigin="5490,-209" coordsize="7020,2">
              <v:shape style="position:absolute;left:5490;top:-209;width:7020;height:2" coordorigin="5490,-209" coordsize="7020,0" path="m5490,-209l1251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Use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questions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check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understanding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material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3"/>
        <w:ind w:left="389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True</w:t>
      </w:r>
      <w:r>
        <w:rPr>
          <w:rFonts w:ascii="Times New Roman" w:hAnsi="Times New Roman" w:cs="Times New Roman" w:eastAsia="Times New Roman"/>
          <w:color w:val="231F20"/>
          <w:spacing w:val="16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or</w:t>
      </w:r>
      <w:r>
        <w:rPr>
          <w:rFonts w:ascii="Times New Roman" w:hAnsi="Times New Roman" w:cs="Times New Roman" w:eastAsia="Times New Roman"/>
          <w:color w:val="231F20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29"/>
        </w:numPr>
        <w:tabs>
          <w:tab w:pos="4489" w:val="left" w:leader="none"/>
        </w:tabs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exhibit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behavioral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abstraction.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29"/>
        </w:numPr>
        <w:tabs>
          <w:tab w:pos="4489" w:val="left" w:leader="none"/>
        </w:tabs>
        <w:spacing w:before="96"/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inner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2"/>
          <w:numId w:val="29"/>
        </w:numPr>
        <w:tabs>
          <w:tab w:pos="4489" w:val="left" w:leader="none"/>
        </w:tabs>
        <w:spacing w:before="96"/>
        <w:ind w:left="4490" w:right="0" w:hanging="405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/>
        <w:pict>
          <v:shape style="position:absolute;margin-left:386.977997pt;margin-top:28.520081pt;width:5.117pt;height:8.5pt;mso-position-horizontal-relative:page;mso-position-vertical-relative:paragraph;z-index:-2722" type="#_x0000_t202" filled="f" stroked="f">
            <v:textbox inset="0,0,0,0">
              <w:txbxContent>
                <w:p>
                  <w:pPr>
                    <w:spacing w:line="170" w:lineRule="exact"/>
                    <w:ind w:left="0" w:right="0" w:firstLine="0"/>
                    <w:jc w:val="left"/>
                    <w:rPr>
                      <w:rFonts w:ascii="Courier New" w:hAnsi="Courier New" w:cs="Courier New" w:eastAsia="Courier New"/>
                      <w:sz w:val="17"/>
                      <w:szCs w:val="17"/>
                    </w:rPr>
                  </w:pPr>
                  <w:r>
                    <w:rPr>
                      <w:rFonts w:ascii="Courier New" w:hAnsi="Courier New" w:cs="Courier New" w:eastAsia="Courier New"/>
                      <w:b w:val="0"/>
                      <w:bCs w:val="0"/>
                      <w:color w:val="231F20"/>
                      <w:spacing w:val="0"/>
                      <w:w w:val="100"/>
                      <w:sz w:val="17"/>
                      <w:szCs w:val="17"/>
                    </w:rPr>
                    <w:t>A</w:t>
                  </w:r>
                  <w:r>
                    <w:rPr>
                      <w:rFonts w:ascii="Courier New" w:hAnsi="Courier New" w:cs="Courier New" w:eastAsia="Courier New"/>
                      <w:b w:val="0"/>
                      <w:bCs w:val="0"/>
                      <w:color w:val="000000"/>
                      <w:spacing w:val="0"/>
                      <w:w w:val="10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results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identical.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1"/>
          <w:szCs w:val="21"/>
        </w:rPr>
        <w:sectPr>
          <w:headerReference w:type="default" r:id="rId39"/>
          <w:pgSz w:w="15840" w:h="24480"/>
          <w:pgMar w:header="4828" w:footer="5472" w:top="5660" w:bottom="5660" w:left="1660" w:right="1660"/>
        </w:sectPr>
      </w:pPr>
    </w:p>
    <w:p>
      <w:pPr>
        <w:numPr>
          <w:ilvl w:val="2"/>
          <w:numId w:val="29"/>
        </w:numPr>
        <w:tabs>
          <w:tab w:pos="404" w:val="left" w:leader="none"/>
          <w:tab w:pos="1402" w:val="left" w:leader="none"/>
          <w:tab w:pos="4490" w:val="left" w:leader="none"/>
        </w:tabs>
        <w:spacing w:before="69"/>
        <w:ind w:left="4490" w:right="0" w:hanging="405"/>
        <w:jc w:val="right"/>
        <w:rPr>
          <w:rFonts w:ascii="Palatino Linotype" w:hAnsi="Palatino Linotype" w:cs="Palatino Linotype" w:eastAsia="Palatino Linotype"/>
          <w:sz w:val="15"/>
          <w:szCs w:val="15"/>
        </w:rPr>
      </w:pPr>
      <w:r>
        <w:rPr/>
        <w:pict>
          <v:shape style="position:absolute;margin-left:352.274994pt;margin-top:9.520423pt;width:5.117pt;height:8.5pt;mso-position-horizontal-relative:page;mso-position-vertical-relative:paragraph;z-index:-2723" type="#_x0000_t202" filled="f" stroked="f">
            <v:textbox inset="0,0,0,0">
              <w:txbxContent>
                <w:p>
                  <w:pPr>
                    <w:spacing w:line="170" w:lineRule="exact"/>
                    <w:ind w:left="0" w:right="0" w:firstLine="0"/>
                    <w:jc w:val="left"/>
                    <w:rPr>
                      <w:rFonts w:ascii="Courier New" w:hAnsi="Courier New" w:cs="Courier New" w:eastAsia="Courier New"/>
                      <w:sz w:val="17"/>
                      <w:szCs w:val="17"/>
                    </w:rPr>
                  </w:pPr>
                  <w:r>
                    <w:rPr>
                      <w:rFonts w:ascii="Courier New" w:hAnsi="Courier New" w:cs="Courier New" w:eastAsia="Courier New"/>
                      <w:b w:val="0"/>
                      <w:bCs w:val="0"/>
                      <w:color w:val="231F20"/>
                      <w:spacing w:val="0"/>
                      <w:w w:val="100"/>
                      <w:sz w:val="17"/>
                      <w:szCs w:val="17"/>
                    </w:rPr>
                    <w:t>A</w:t>
                  </w:r>
                  <w:r>
                    <w:rPr>
                      <w:rFonts w:ascii="Courier New" w:hAnsi="Courier New" w:cs="Courier New" w:eastAsia="Courier New"/>
                      <w:b w:val="0"/>
                      <w:bCs w:val="0"/>
                      <w:color w:val="000000"/>
                      <w:spacing w:val="0"/>
                      <w:w w:val="10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Both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-1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position w:val="0"/>
          <w:sz w:val="15"/>
          <w:szCs w:val="15"/>
        </w:rPr>
      </w:r>
    </w:p>
    <w:p>
      <w:pPr>
        <w:spacing w:before="69"/>
        <w:ind w:left="12" w:right="0" w:firstLine="0"/>
        <w:jc w:val="left"/>
        <w:rPr>
          <w:rFonts w:ascii="Palatino Linotype" w:hAnsi="Palatino Linotype" w:cs="Palatino Linotype" w:eastAsia="Palatino Linotype"/>
          <w:sz w:val="15"/>
          <w:szCs w:val="15"/>
        </w:rPr>
      </w:pPr>
      <w:r>
        <w:rPr>
          <w:spacing w:val="0"/>
          <w:w w:val="105"/>
        </w:rPr>
        <w:br w:type="column"/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position w:val="9"/>
          <w:sz w:val="15"/>
          <w:szCs w:val="15"/>
        </w:rPr>
        <w:t>-1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position w:val="0"/>
          <w:sz w:val="15"/>
          <w:szCs w:val="15"/>
        </w:rPr>
      </w:r>
    </w:p>
    <w:p>
      <w:pPr>
        <w:pStyle w:val="BodyText"/>
        <w:spacing w:before="96"/>
        <w:ind w:left="62" w:right="0"/>
        <w:jc w:val="left"/>
      </w:pPr>
      <w:r>
        <w:rPr>
          <w:spacing w:val="0"/>
          <w:w w:val="100"/>
        </w:rPr>
        <w:br w:type="column"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5840" w:h="24480"/>
          <w:pgMar w:top="5660" w:bottom="5660" w:left="1660" w:right="1660"/>
          <w:cols w:num="3" w:equalWidth="0">
            <w:col w:w="5620" w:space="40"/>
            <w:col w:w="655" w:space="40"/>
            <w:col w:w="6165"/>
          </w:cols>
        </w:sectPr>
      </w:pPr>
    </w:p>
    <w:p>
      <w:pPr>
        <w:numPr>
          <w:ilvl w:val="2"/>
          <w:numId w:val="29"/>
        </w:numPr>
        <w:tabs>
          <w:tab w:pos="4489" w:val="left" w:leader="none"/>
        </w:tabs>
        <w:spacing w:before="96"/>
        <w:ind w:left="4490" w:right="0" w:hanging="405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Multiplying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inv(A)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logically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equivalent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29"/>
        </w:numPr>
        <w:tabs>
          <w:tab w:pos="4489" w:val="left" w:leader="none"/>
        </w:tabs>
        <w:spacing w:line="260" w:lineRule="exact"/>
        <w:ind w:left="4490" w:right="2005" w:hanging="405"/>
        <w:jc w:val="left"/>
      </w:pP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simultaneous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inversion.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3"/>
        <w:ind w:left="389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Fill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in</w:t>
      </w:r>
      <w:r>
        <w:rPr>
          <w:rFonts w:ascii="Times New Roman" w:hAnsi="Times New Roman" w:cs="Times New Roman" w:eastAsia="Times New Roman"/>
          <w:color w:val="231F20"/>
          <w:spacing w:val="20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the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1"/>
        </w:numPr>
        <w:tabs>
          <w:tab w:pos="4489" w:val="left" w:leader="none"/>
          <w:tab w:pos="8920" w:val="left" w:leader="none"/>
        </w:tabs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Behavioral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abstraction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combines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abstraction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1574" w:val="left" w:leader="none"/>
        </w:tabs>
        <w:spacing w:line="260" w:lineRule="exact"/>
        <w:ind w:left="0" w:right="833"/>
        <w:jc w:val="center"/>
      </w:pPr>
      <w:r>
        <w:rPr/>
        <w:pict>
          <v:group style="position:absolute;margin-left:88.375pt;margin-top:9.77417pt;width:24.25pt;height:48.25pt;mso-position-horizontal-relative:page;mso-position-vertical-relative:paragraph;z-index:-2725" coordorigin="1768,195" coordsize="485,965">
            <v:group style="position:absolute;left:1892;top:558;width:238;height:239" coordorigin="1892,558" coordsize="238,239">
              <v:shape style="position:absolute;left:1892;top:558;width:238;height:239" coordorigin="1892,558" coordsize="238,239" path="m2130,678l2112,742,2064,785,2021,797,1996,796,1934,769,1897,718,1892,698,1893,671,1917,606,1964,567,2004,558,2028,560,2089,588,2124,641,2130,678xe" filled="f" stroked="t" strokeweight=".25pt" strokecolor="#231F20">
                <v:path arrowok="t"/>
              </v:shape>
            </v:group>
            <v:group style="position:absolute;left:1770;top:678;width:480;height:2" coordorigin="1770,678" coordsize="480,2">
              <v:shape style="position:absolute;left:1770;top:678;width:480;height:2" coordorigin="1770,678" coordsize="480,0" path="m1770,678l2250,678e" filled="f" stroked="t" strokeweight=".25pt" strokecolor="#231F20">
                <v:path arrowok="t"/>
              </v:shape>
            </v:group>
            <v:group style="position:absolute;left:2010;top:198;width:2;height:960" coordorigin="2010,198" coordsize="2,960">
              <v:shape style="position:absolute;left:2010;top:198;width:2;height:960" coordorigin="2010,198" coordsize="0,960" path="m2010,198l2010,115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.77417pt;width:24.25pt;height:48.25pt;mso-position-horizontal-relative:page;mso-position-vertical-relative:paragraph;z-index:-2724" coordorigin="13588,195" coordsize="485,965">
            <v:group style="position:absolute;left:13712;top:558;width:238;height:239" coordorigin="13712,558" coordsize="238,239">
              <v:shape style="position:absolute;left:13712;top:558;width:238;height:239" coordorigin="13712,558" coordsize="238,239" path="m13950,678l13932,742,13884,785,13841,797,13816,796,13754,769,13717,718,13712,698,13713,671,13737,606,13784,567,13824,558,13848,560,13909,588,13944,641,13950,678xe" filled="f" stroked="t" strokeweight=".25pt" strokecolor="#231F20">
                <v:path arrowok="t"/>
              </v:shape>
            </v:group>
            <v:group style="position:absolute;left:13590;top:678;width:480;height:2" coordorigin="13590,678" coordsize="480,2">
              <v:shape style="position:absolute;left:13590;top:678;width:480;height:2" coordorigin="13590,678" coordsize="480,0" path="m13590,678l14070,678e" filled="f" stroked="t" strokeweight=".25pt" strokecolor="#231F20">
                <v:path arrowok="t"/>
              </v:shape>
            </v:group>
            <v:group style="position:absolute;left:13830;top:198;width:2;height:960" coordorigin="13830,198" coordsize="2,960">
              <v:shape style="position:absolute;left:13830;top:198;width:2;height:960" coordorigin="13830,198" coordsize="0,960" path="m13830,198l13830,115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abstraction.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31"/>
        </w:numPr>
        <w:tabs>
          <w:tab w:pos="4489" w:val="left" w:leader="none"/>
        </w:tabs>
        <w:spacing w:before="96"/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539" w:val="left" w:leader="none"/>
          <w:tab w:pos="9745" w:val="left" w:leader="none"/>
        </w:tabs>
        <w:spacing w:line="260" w:lineRule="exact"/>
        <w:ind w:left="449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count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first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matrix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count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spacing w:line="260" w:lineRule="exact"/>
        <w:ind w:left="0" w:right="2495"/>
        <w:jc w:val="center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31"/>
        </w:numPr>
        <w:tabs>
          <w:tab w:pos="4489" w:val="left" w:leader="none"/>
          <w:tab w:pos="7957" w:val="left" w:leader="none"/>
          <w:tab w:pos="9578" w:val="left" w:leader="none"/>
        </w:tabs>
        <w:spacing w:line="260" w:lineRule="exact"/>
        <w:ind w:left="4490" w:right="1690" w:hanging="405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then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then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2204" w:val="left" w:leader="none"/>
        </w:tabs>
        <w:spacing w:line="271" w:lineRule="exact"/>
        <w:ind w:left="0" w:right="1282"/>
        <w:jc w:val="center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31"/>
        </w:numPr>
        <w:tabs>
          <w:tab w:pos="4489" w:val="left" w:leader="none"/>
        </w:tabs>
        <w:spacing w:before="96"/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soluble,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simultaneous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59" w:val="left" w:leader="none"/>
          <w:tab w:pos="6262" w:val="left" w:leader="none"/>
          <w:tab w:pos="9494" w:val="left" w:leader="none"/>
        </w:tabs>
        <w:spacing w:line="204" w:lineRule="auto" w:before="9"/>
        <w:ind w:left="4490" w:right="1874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equations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involving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variables,</w:t>
      </w:r>
      <w:r>
        <w:rPr>
          <w:b w:val="0"/>
          <w:bCs w:val="0"/>
          <w:color w:val="231F20"/>
          <w:spacing w:val="2"/>
          <w:w w:val="100"/>
          <w:u w:val="none"/>
        </w:rPr>
        <w:t> </w:t>
      </w:r>
      <w:r>
        <w:rPr>
          <w:b w:val="0"/>
          <w:bCs w:val="0"/>
          <w:color w:val="231F20"/>
          <w:spacing w:val="-1"/>
          <w:w w:val="100"/>
          <w:u w:val="none"/>
        </w:rPr>
        <w:t>x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  <w:u w:val="none"/>
        </w:rPr>
        <w:t>i</w:t>
      </w:r>
      <w:r>
        <w:rPr>
          <w:b w:val="0"/>
          <w:bCs w:val="0"/>
          <w:color w:val="231F20"/>
          <w:spacing w:val="0"/>
          <w:w w:val="100"/>
          <w:position w:val="0"/>
          <w:u w:val="none"/>
        </w:rPr>
        <w:t>,</w:t>
      </w:r>
      <w:r>
        <w:rPr>
          <w:b w:val="0"/>
          <w:bCs w:val="0"/>
          <w:color w:val="231F20"/>
          <w:spacing w:val="0"/>
          <w:w w:val="100"/>
          <w:position w:val="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position w:val="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position w:val="0"/>
          <w:u w:val="single" w:color="221E1F"/>
        </w:rPr>
      </w:r>
      <w:r>
        <w:rPr>
          <w:b w:val="0"/>
          <w:bCs w:val="0"/>
          <w:color w:val="231F20"/>
          <w:spacing w:val="0"/>
          <w:w w:val="100"/>
          <w:position w:val="0"/>
          <w:u w:val="single" w:color="221E1F"/>
        </w:rPr>
        <w:tab/>
        <w:tab/>
      </w:r>
      <w:r>
        <w:rPr>
          <w:b w:val="0"/>
          <w:bCs w:val="0"/>
          <w:color w:val="231F20"/>
          <w:spacing w:val="0"/>
          <w:w w:val="100"/>
          <w:position w:val="0"/>
          <w:u w:val="none"/>
        </w:rPr>
      </w:r>
      <w:r>
        <w:rPr>
          <w:b w:val="0"/>
          <w:bCs w:val="0"/>
          <w:color w:val="231F20"/>
          <w:spacing w:val="0"/>
          <w:w w:val="100"/>
          <w:position w:val="0"/>
          <w:u w:val="none"/>
        </w:rPr>
        <w:t>values.</w:t>
      </w:r>
      <w:r>
        <w:rPr>
          <w:b w:val="0"/>
          <w:bCs w:val="0"/>
          <w:color w:val="000000"/>
          <w:spacing w:val="0"/>
          <w:w w:val="100"/>
          <w:position w:val="0"/>
          <w:u w:val="none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left="389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Programming</w:t>
      </w:r>
      <w:r>
        <w:rPr>
          <w:color w:val="231F20"/>
          <w:spacing w:val="-23"/>
          <w:w w:val="100"/>
        </w:rPr>
        <w:t> </w:t>
      </w:r>
      <w:r>
        <w:rPr>
          <w:color w:val="231F20"/>
          <w:spacing w:val="0"/>
          <w:w w:val="100"/>
        </w:rPr>
        <w:t>Projects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32"/>
        </w:numPr>
        <w:tabs>
          <w:tab w:pos="4489" w:val="left" w:leader="none"/>
        </w:tabs>
        <w:ind w:left="3770" w:right="0" w:firstLine="315"/>
        <w:jc w:val="left"/>
      </w:pPr>
      <w:r>
        <w:rPr/>
        <w:pict>
          <v:group style="position:absolute;margin-left:253.498993pt;margin-top:-19.435059pt;width:372.25pt;height:17.604pt;mso-position-horizontal-relative:page;mso-position-vertical-relative:paragraph;z-index:-2726" coordorigin="5070,-389" coordsize="7445,352">
            <v:shape style="position:absolute;left:5070;top:-389;width:422;height:351" type="#_x0000_t75">
              <v:imagedata r:id="rId41" o:title=""/>
            </v:shape>
            <v:group style="position:absolute;left:5490;top:-42;width:7020;height:2" coordorigin="5490,-42" coordsize="7020,2">
              <v:shape style="position:absolute;left:5490;top:-42;width:7020;height:2" coordorigin="5490,-42" coordsize="7020,0" path="m5490,-42l12510,-42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manipulations.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4750" w:val="left" w:leader="none"/>
        </w:tabs>
        <w:spacing w:line="260" w:lineRule="exact"/>
        <w:ind w:left="4030" w:right="0" w:firstLine="460"/>
        <w:jc w:val="left"/>
      </w:pP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random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0" w:right="1355"/>
        <w:jc w:val="center"/>
      </w:pP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random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0" w:right="1355"/>
        <w:jc w:val="center"/>
      </w:pP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inverse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A*B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4750" w:val="left" w:leader="none"/>
        </w:tabs>
        <w:spacing w:line="260" w:lineRule="exact"/>
        <w:ind w:left="4750" w:right="0" w:hanging="26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except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replaced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except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replaced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0" w:right="2163"/>
        <w:jc w:val="center"/>
      </w:pPr>
      <w:r>
        <w:rPr>
          <w:b w:val="0"/>
          <w:bCs w:val="0"/>
          <w:color w:val="231F20"/>
          <w:spacing w:val="0"/>
          <w:w w:val="100"/>
        </w:rPr>
        <w:t>reversed.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center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288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Matrices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ind w:right="0"/>
        <w:jc w:val="left"/>
        <w:rPr>
          <w:b w:val="0"/>
          <w:bCs w:val="0"/>
          <w:i w:val="0"/>
        </w:rPr>
      </w:pPr>
      <w:r>
        <w:rPr>
          <w:color w:val="231F20"/>
          <w:spacing w:val="0"/>
          <w:w w:val="100"/>
        </w:rPr>
        <w:t>For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example: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81"/>
        <w:ind w:left="403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3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4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before="4"/>
        <w:ind w:left="116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numPr>
          <w:ilvl w:val="1"/>
          <w:numId w:val="32"/>
        </w:numPr>
        <w:tabs>
          <w:tab w:pos="4030" w:val="left" w:leader="none"/>
        </w:tabs>
        <w:spacing w:line="260" w:lineRule="exact" w:before="4"/>
        <w:ind w:left="4030" w:right="2666" w:hanging="260"/>
        <w:jc w:val="left"/>
      </w:pP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2"/>
        </w:numPr>
        <w:tabs>
          <w:tab w:pos="3769" w:val="left" w:leader="none"/>
        </w:tabs>
        <w:spacing w:line="260" w:lineRule="exact"/>
        <w:ind w:left="3770" w:right="2617" w:hanging="405"/>
        <w:jc w:val="left"/>
      </w:pPr>
      <w:r>
        <w:rPr>
          <w:b w:val="0"/>
          <w:bCs w:val="0"/>
          <w:color w:val="231F20"/>
          <w:spacing w:val="0"/>
          <w:w w:val="100"/>
        </w:rPr>
        <w:t>Imagine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leaders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world.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currency,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Eullar,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70" w:lineRule="auto"/>
        <w:ind w:left="3770" w:right="4761"/>
        <w:jc w:val="left"/>
      </w:pPr>
      <w:r>
        <w:rPr>
          <w:b w:val="0"/>
          <w:bCs w:val="0"/>
          <w:color w:val="231F20"/>
          <w:spacing w:val="0"/>
          <w:w w:val="100"/>
        </w:rPr>
        <w:t>Seven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dollars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Euros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Eullars.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dollar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Euros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Eullars.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70" w:lineRule="auto"/>
        <w:jc w:val="left"/>
        <w:sectPr>
          <w:headerReference w:type="default" r:id="rId42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0" w:right="0" w:firstLine="0"/>
        <w:jc w:val="right"/>
        <w:rPr>
          <w:rFonts w:ascii="GillSans-UltraBold" w:hAnsi="GillSans-UltraBold" w:cs="GillSans-UltraBold" w:eastAsia="GillSans-UltraBold"/>
          <w:sz w:val="22"/>
          <w:szCs w:val="22"/>
        </w:rPr>
      </w:pPr>
      <w:r>
        <w:rPr>
          <w:rFonts w:ascii="GillSans-UltraBold" w:hAnsi="GillSans-UltraBold" w:cs="GillSans-UltraBold" w:eastAsia="GillSans-UltraBold"/>
          <w:b/>
          <w:bCs/>
          <w:color w:val="FFFFFF"/>
          <w:spacing w:val="0"/>
          <w:w w:val="70"/>
          <w:sz w:val="22"/>
          <w:szCs w:val="22"/>
        </w:rPr>
        <w:t>Hint: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130" w:lineRule="exact" w:before="3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pStyle w:val="BodyText"/>
        <w:spacing w:line="260" w:lineRule="exact"/>
        <w:ind w:left="1298" w:right="241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reputed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economist,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job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dollar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Eullars.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32"/>
        </w:numPr>
        <w:tabs>
          <w:tab w:pos="1298" w:val="left" w:leader="none"/>
        </w:tabs>
        <w:spacing w:line="260" w:lineRule="exact"/>
        <w:ind w:left="1298" w:right="2929" w:hanging="409"/>
        <w:jc w:val="left"/>
      </w:pP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enthusiasti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motivate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student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decide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plent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pen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classe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semester.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18" w:right="2592"/>
        <w:jc w:val="left"/>
      </w:pPr>
      <w:r>
        <w:rPr/>
        <w:pict>
          <v:group style="position:absolute;margin-left:166pt;margin-top:13.677625pt;width:214pt;height:100.1pt;mso-position-horizontal-relative:page;mso-position-vertical-relative:paragraph;z-index:-2721" coordorigin="3320,274" coordsize="4280,2002">
            <v:group style="position:absolute;left:3330;top:284;width:4260;height:1982" coordorigin="3330,284" coordsize="4260,1982">
              <v:shape style="position:absolute;left:3330;top:284;width:4260;height:1982" coordorigin="3330,284" coordsize="4260,1982" path="m3330,2266l7590,2266,7590,284,3330,284,3330,2266xe" filled="t" fillcolor="#EDEDEE" stroked="f">
                <v:path arrowok="t"/>
                <v:fill type="solid"/>
              </v:shape>
            </v:group>
            <v:group style="position:absolute;left:3487;top:407;width:689;height:232" coordorigin="3487,407" coordsize="689,232">
              <v:shape style="position:absolute;left:3487;top:407;width:689;height:232" coordorigin="3487,407" coordsize="689,232" path="m3487,639l4176,639,4176,407,3487,407,3487,63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679.375pt;margin-top:35.152626pt;width:24.25pt;height:48.25pt;mso-position-horizontal-relative:page;mso-position-vertical-relative:paragraph;z-index:-2719" coordorigin="13588,703" coordsize="485,965">
            <v:group style="position:absolute;left:13712;top:1066;width:238;height:239" coordorigin="13712,1066" coordsize="238,239">
              <v:shape style="position:absolute;left:13712;top:1066;width:238;height:239" coordorigin="13712,1066" coordsize="238,239" path="m13950,1186l13932,1249,13884,1293,13841,1305,13816,1303,13754,1277,13717,1226,13712,1205,13713,1179,13737,1114,13784,1075,13824,1066,13848,1068,13909,1096,13944,1149,13950,1186xe" filled="f" stroked="t" strokeweight=".25pt" strokecolor="#231F20">
                <v:path arrowok="t"/>
              </v:shape>
            </v:group>
            <v:group style="position:absolute;left:13590;top:1186;width:480;height:2" coordorigin="13590,1186" coordsize="480,2">
              <v:shape style="position:absolute;left:13590;top:1186;width:480;height:2" coordorigin="13590,1186" coordsize="480,0" path="m13590,1186l14070,1186e" filled="f" stroked="t" strokeweight=".25pt" strokecolor="#231F20">
                <v:path arrowok="t"/>
              </v:shape>
            </v:group>
            <v:group style="position:absolute;left:13830;top:706;width:2;height:960" coordorigin="13830,706" coordsize="2,960">
              <v:shape style="position:absolute;left:13830;top:706;width:2;height:960" coordorigin="13830,706" coordsize="0,960" path="m13830,706l13830,16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spendin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unfortunately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occurre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realize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your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engineerin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classe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seldo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2432" w:space="40"/>
            <w:col w:w="10048"/>
          </w:cols>
        </w:sectPr>
      </w:pPr>
    </w:p>
    <w:p>
      <w:pPr>
        <w:spacing w:line="220" w:lineRule="exact" w:before="5"/>
        <w:ind w:left="1831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-3.878894pt;width:24.25pt;height:48.25pt;mso-position-horizontal-relative:page;mso-position-vertical-relative:paragraph;z-index:-2720" coordorigin="1768,-78" coordsize="485,965">
            <v:group style="position:absolute;left:1892;top:285;width:238;height:239" coordorigin="1892,285" coordsize="238,239">
              <v:shape style="position:absolute;left:1892;top:285;width:238;height:239" coordorigin="1892,285" coordsize="238,239" path="m2130,405l2112,469,2064,512,2021,524,1996,523,1934,496,1897,445,1892,425,1893,398,1917,333,1964,294,2004,285,2028,287,2089,315,2124,368,2130,405xe" filled="f" stroked="t" strokeweight=".25pt" strokecolor="#231F20">
                <v:path arrowok="t"/>
              </v:shape>
            </v:group>
            <v:group style="position:absolute;left:1770;top:405;width:480;height:2" coordorigin="1770,405" coordsize="480,2">
              <v:shape style="position:absolute;left:1770;top:405;width:480;height:2" coordorigin="1770,405" coordsize="480,0" path="m1770,405l2250,405e" filled="f" stroked="t" strokeweight=".25pt" strokecolor="#231F20">
                <v:path arrowok="t"/>
              </v:shape>
            </v:group>
            <v:group style="position:absolute;left:2010;top:-75;width:2;height:960" coordorigin="2010,-75" coordsize="2,960">
              <v:shape style="position:absolute;left:2010;top:-75;width:2;height:960" coordorigin="2010,-75" coordsize="0,960" path="m2010,-75l2010,88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orde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individua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coul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creat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matri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calle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“pens,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colum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represent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differen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typ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represent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differen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perso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vecto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total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contain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amoun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money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spen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pens.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/>
        <w:ind w:left="302" w:right="2624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3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“ink.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now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you’r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lef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differen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pen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receipt—yo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remembe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total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amoun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spent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typ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pen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decid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get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togethe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friend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coincidentall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5748" w:space="40"/>
            <w:col w:w="6732"/>
          </w:cols>
        </w:sectPr>
      </w:pPr>
    </w:p>
    <w:p>
      <w:pPr>
        <w:pStyle w:val="BodyText"/>
        <w:spacing w:line="260" w:lineRule="exact"/>
        <w:ind w:left="3769" w:right="2858"/>
        <w:jc w:val="left"/>
      </w:pPr>
      <w:r>
        <w:rPr>
          <w:b w:val="0"/>
          <w:bCs w:val="0"/>
          <w:color w:val="231F20"/>
          <w:spacing w:val="3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pen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knowin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only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tota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amount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price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type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pen.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32"/>
        </w:numPr>
        <w:tabs>
          <w:tab w:pos="3769" w:val="left" w:leader="none"/>
        </w:tabs>
        <w:spacing w:line="260" w:lineRule="exact"/>
        <w:ind w:left="3770" w:right="2399" w:hanging="408"/>
        <w:jc w:val="left"/>
      </w:pPr>
      <w:r>
        <w:rPr>
          <w:b w:val="0"/>
          <w:bCs w:val="0"/>
          <w:color w:val="231F20"/>
          <w:spacing w:val="2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rotateLin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lengt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represen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ordere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pair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</w:r>
      <w:r>
        <w:rPr>
          <w:b w:val="0"/>
          <w:bCs w:val="0"/>
          <w:color w:val="231F20"/>
          <w:spacing w:val="2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2"/>
          <w:w w:val="100"/>
        </w:rPr>
        <w:t>thir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theta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representin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degrees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Your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</w:r>
      <w:r>
        <w:rPr>
          <w:b w:val="0"/>
          <w:bCs w:val="0"/>
          <w:color w:val="231F20"/>
          <w:spacing w:val="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xprim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yprim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xprim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yprime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</w:r>
      <w:r>
        <w:rPr>
          <w:b w:val="0"/>
          <w:bCs w:val="0"/>
          <w:color w:val="231F20"/>
          <w:spacing w:val="2"/>
          <w:w w:val="100"/>
        </w:rPr>
        <w:t>represen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rotate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origi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</w:r>
      <w:r>
        <w:rPr>
          <w:b w:val="0"/>
          <w:bCs w:val="0"/>
          <w:color w:val="231F20"/>
          <w:spacing w:val="2"/>
          <w:w w:val="100"/>
        </w:rPr>
        <w:t>angl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5"/>
        <w:ind w:right="0"/>
        <w:jc w:val="left"/>
        <w:rPr>
          <w:b w:val="0"/>
          <w:bCs w:val="0"/>
          <w:i w:val="0"/>
        </w:rPr>
      </w:pPr>
      <w:r>
        <w:rPr>
          <w:color w:val="231F20"/>
          <w:spacing w:val="0"/>
          <w:w w:val="100"/>
        </w:rPr>
        <w:t>For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example: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40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40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[-5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-5];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727" w:val="left" w:leader="none"/>
          <w:tab w:pos="6443" w:val="left" w:leader="none"/>
          <w:tab w:pos="6955" w:val="left" w:leader="none"/>
          <w:tab w:pos="7569" w:val="left" w:leader="none"/>
        </w:tabs>
        <w:spacing w:line="274" w:lineRule="auto" w:before="27"/>
        <w:ind w:left="4090" w:right="372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[xprime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yprime]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rotateLine(x,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90)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xprime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727" w:val="left" w:leader="none"/>
          <w:tab w:pos="6341" w:val="left" w:leader="none"/>
          <w:tab w:pos="6853" w:val="left" w:leader="none"/>
          <w:tab w:pos="7569" w:val="left" w:leader="none"/>
        </w:tabs>
        <w:ind w:left="40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yprime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7"/>
          <w:szCs w:val="17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/>
        <w:pict>
          <v:group style="position:absolute;margin-left:88.375pt;margin-top:587.875pt;width:24.25pt;height:48.25pt;mso-position-horizontal-relative:page;mso-position-vertical-relative:page;z-index:-2718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2717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289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32"/>
        </w:numPr>
        <w:tabs>
          <w:tab w:pos="4489" w:val="left" w:leader="none"/>
        </w:tabs>
        <w:spacing w:line="260" w:lineRule="exact"/>
        <w:ind w:left="4490" w:right="1685" w:hanging="405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solveSystem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inputs: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coefficients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4750" w:val="left" w:leader="none"/>
        </w:tabs>
        <w:spacing w:line="260" w:lineRule="exact"/>
        <w:ind w:left="4750" w:right="1819" w:hanging="26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intersection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parallel,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4750" w:val="left" w:leader="none"/>
        </w:tabs>
        <w:spacing w:line="260" w:lineRule="exact"/>
        <w:ind w:left="4750" w:right="1909" w:hanging="260"/>
        <w:jc w:val="left"/>
      </w:pP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intersection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intersection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magenta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diamond.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label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appropriately.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43"/>
          <w:footerReference w:type="default" r:id="rId44"/>
          <w:pgSz w:w="15840" w:h="24480"/>
          <w:pgMar w:header="4828" w:footer="5473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88.5pt;margin-top:283.5pt;width:24pt;height:.1pt;mso-position-horizontal-relative:page;mso-position-vertical-relative:page;z-index:-2716" coordorigin="1770,5670" coordsize="480,2">
            <v:shape style="position:absolute;left:1770;top:5670;width:480;height:2" coordorigin="1770,5670" coordsize="480,0" path="m2250,5670l17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679.5pt;margin-top:283.5pt;width:24pt;height:.1pt;mso-position-horizontal-relative:page;mso-position-vertical-relative:page;z-index:-2715" coordorigin="13590,5670" coordsize="480,2">
            <v:shape style="position:absolute;left:13590;top:5670;width:480;height:2" coordorigin="13590,5670" coordsize="480,0" path="m13590,5670l140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587.875pt;width:24.25pt;height:48.25pt;mso-position-horizontal-relative:page;mso-position-vertical-relative:page;z-index:-2714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2713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2.427002pt;margin-top:255.774002pt;width:24.823pt;height:10.725pt;mso-position-horizontal-relative:page;mso-position-vertical-relative:page;z-index:-2712" coordorigin="13449,5115" coordsize="496,214">
            <v:group style="position:absolute;left:13454;top:5123;width:140;height:159" coordorigin="13454,5123" coordsize="140,159">
  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94,5242l13587,5243,13575,5261,13559,5270,13535,5273,13586,5273,13594,5242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204l13499,5204,13556,5204,13559,5208,13562,5227,13568,5227,13568,5204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171l13562,5171,13560,5188,13557,5194,13568,5194,13568,5171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81,5132l13499,5132,13546,5133,13568,5138,13576,5158,13582,5158,13581,5132xe" filled="t" fillcolor="#231F20" stroked="f">
                <v:path arrowok="t"/>
                <v:fill type="solid"/>
              </v:shape>
            </v:group>
            <v:group style="position:absolute;left:13608;top:5121;width:157;height:204" coordorigin="13608,5121" coordsize="157,204">
  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  <v:path arrowok="t"/>
                <v:fill type="solid"/>
              </v:shape>
  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  <v:path arrowok="t"/>
                <v:fill type="solid"/>
              </v:shape>
            </v:group>
            <v:group style="position:absolute;left:13774;top:5120;width:166;height:162" coordorigin="13774,5120" coordsize="166,162">
  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874,5155l13850,5155,13878,5221,13903,5221,13874,515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20"/>
          <w:szCs w:val="20"/>
        </w:rPr>
      </w:r>
    </w:p>
    <w:sectPr>
      <w:headerReference w:type="default" r:id="rId45"/>
      <w:pgSz w:w="15840" w:h="24480"/>
      <w:pgMar w:header="4828" w:footer="5473" w:top="51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Symbol">
    <w:altName w:val="Symbol"/>
    <w:charset w:val="0"/>
    <w:family w:val="auto"/>
    <w:pitch w:val="default"/>
  </w:font>
  <w:font w:name="Palatino">
    <w:altName w:val="Palatino"/>
    <w:charset w:val="0"/>
    <w:family w:val="roman"/>
    <w:pitch w:val="variable"/>
  </w:font>
  <w:font w:name="GillSans-UltraBold">
    <w:altName w:val="GillSans-UltraBold"/>
    <w:charset w:val="0"/>
    <w:family w:val="roman"/>
    <w:pitch w:val="variable"/>
  </w:font>
  <w:font w:name="ＭＳ 明朝">
    <w:altName w:val="ＭＳ 明朝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2831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2830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2829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2828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2827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2562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2561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2560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2559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2558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84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84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84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84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83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83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83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83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83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83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49.642512pt;height:9.5pt;mso-position-horizontal-relative:page;mso-position-vertical-relative:page;z-index:-283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267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83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3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2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2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2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2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2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2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2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2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2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2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276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1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1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1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1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1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1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1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1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1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1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0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0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277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0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0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0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0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0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0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0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0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9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9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9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9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278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9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9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9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9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9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9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8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8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8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8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8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8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279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8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8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8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8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7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7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7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7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7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7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7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7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280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7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7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6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6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6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6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6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6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6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6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6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6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281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5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5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5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5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5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5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5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5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5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5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4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4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282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4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4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4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4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4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4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4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4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3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3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3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3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283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3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3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3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3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3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3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2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2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2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2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2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2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284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2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2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2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2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1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1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1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1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1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1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1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1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285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1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82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82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82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82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82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82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82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81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81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81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81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268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81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1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0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0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0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0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0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0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0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0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0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0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286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9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9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9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9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9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9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9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9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9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9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8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8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287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8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8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8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8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8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8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8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8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7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7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7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7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288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7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7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7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7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7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7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6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6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6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6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6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6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289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6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5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5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5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5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5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5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5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5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290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4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81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81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81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81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81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80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80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80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80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80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80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269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80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80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80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80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9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9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9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9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9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9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9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9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270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9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9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8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8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8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8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8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8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8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8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8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8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271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7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7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7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7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7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7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7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7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7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7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6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6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272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6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6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6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6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6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6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6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6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5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5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5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5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273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5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5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5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5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5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5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4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4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4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4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4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4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274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4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4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4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4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3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3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3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3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3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3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3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3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M12_SMIT8708_03_SE_C12.indd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275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3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lowerLetter"/>
      <w:lvlText w:val="%2."/>
      <w:lvlJc w:val="left"/>
      <w:pPr>
        <w:ind w:hanging="260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8">
    <w:multiLevelType w:val="hybridMultilevel"/>
    <w:lvl w:ilvl="0">
      <w:start w:val="6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8"/>
      <w:numFmt w:val="decimal"/>
      <w:lvlText w:val="%2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2">
      <w:start w:val="1"/>
      <w:numFmt w:val="decimal"/>
      <w:lvlText w:val="%3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7">
    <w:multiLevelType w:val="hybridMultilevel"/>
    <w:lvl w:ilvl="0">
      <w:start w:val="18"/>
      <w:numFmt w:val="decimal"/>
      <w:lvlText w:val="%1."/>
      <w:lvlJc w:val="left"/>
      <w:pPr>
        <w:ind w:hanging="38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5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42"/>
      <w:numFmt w:val="decimal"/>
      <w:lvlText w:val="%1."/>
      <w:lvlJc w:val="left"/>
      <w:pPr>
        <w:ind w:hanging="771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29"/>
      <w:numFmt w:val="decimal"/>
      <w:lvlText w:val="%1."/>
      <w:lvlJc w:val="left"/>
      <w:pPr>
        <w:ind w:hanging="1445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25"/>
      <w:numFmt w:val="decimal"/>
      <w:lvlText w:val="%1."/>
      <w:lvlJc w:val="left"/>
      <w:pPr>
        <w:ind w:hanging="771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17"/>
      <w:numFmt w:val="decimal"/>
      <w:lvlText w:val="%1."/>
      <w:lvlJc w:val="left"/>
      <w:pPr>
        <w:ind w:hanging="38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13"/>
      <w:numFmt w:val="decimal"/>
      <w:lvlText w:val="%1."/>
      <w:lvlJc w:val="left"/>
      <w:pPr>
        <w:ind w:hanging="38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12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9"/>
      <w:numFmt w:val="decimal"/>
      <w:lvlText w:val="%1."/>
      <w:lvlJc w:val="left"/>
      <w:pPr>
        <w:ind w:hanging="675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6"/>
      <w:numFmt w:val="decimal"/>
      <w:lvlText w:val="%1."/>
      <w:lvlJc w:val="left"/>
      <w:pPr>
        <w:ind w:hanging="771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5"/>
      <w:numFmt w:val="decimal"/>
      <w:lvlText w:val="%1."/>
      <w:lvlJc w:val="left"/>
      <w:pPr>
        <w:ind w:hanging="675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12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3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7"/>
      <w:numFmt w:val="decimal"/>
      <w:lvlText w:val="%1."/>
      <w:lvlJc w:val="left"/>
      <w:pPr>
        <w:ind w:hanging="675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4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2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642"/>
        <w:jc w:val="righ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decimal"/>
      <w:lvlText w:val="%4."/>
      <w:lvlJc w:val="left"/>
      <w:pPr>
        <w:ind w:hanging="28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2"/>
      <w:numFmt w:val="decimal"/>
      <w:lvlText w:val="%1"/>
      <w:lvlJc w:val="left"/>
      <w:pPr>
        <w:ind w:hanging="64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642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328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2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6"/>
      <w:numFmt w:val="decimal"/>
      <w:lvlText w:val="%1."/>
      <w:lvlJc w:val="left"/>
      <w:pPr>
        <w:ind w:hanging="308"/>
        <w:jc w:val="left"/>
      </w:pPr>
      <w:rPr>
        <w:rFonts w:hint="default" w:ascii="Courier New" w:hAnsi="Courier New" w:eastAsia="Courier New"/>
        <w:color w:val="231F20"/>
        <w:sz w:val="17"/>
        <w:szCs w:val="17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2"/>
      <w:numFmt w:val="decimal"/>
      <w:lvlText w:val="%1"/>
      <w:lvlJc w:val="left"/>
      <w:pPr>
        <w:ind w:hanging="64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64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2"/>
      <w:numFmt w:val="decimal"/>
      <w:lvlText w:val="%1"/>
      <w:lvlJc w:val="left"/>
      <w:pPr>
        <w:ind w:hanging="64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642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2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>
        <w:ind w:hanging="260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2"/>
      <w:numFmt w:val="decimal"/>
      <w:lvlText w:val="%1"/>
      <w:lvlJc w:val="left"/>
      <w:pPr>
        <w:ind w:hanging="64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64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2"/>
      <w:numFmt w:val="decimal"/>
      <w:lvlText w:val="%1"/>
      <w:lvlJc w:val="left"/>
      <w:pPr>
        <w:ind w:hanging="60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07"/>
        <w:jc w:val="left"/>
      </w:pPr>
      <w:rPr>
        <w:rFonts w:hint="default" w:ascii="Times New Roman" w:hAnsi="Times New Roman" w:eastAsia="Times New Roman"/>
        <w:b/>
        <w:bCs/>
        <w:color w:val="231F20"/>
        <w:w w:val="104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hanging="20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30">
    <w:abstractNumId w:val="29"/>
  </w:num>
  <w:num w:numId="19">
    <w:abstractNumId w:val="18"/>
  </w:num>
  <w:num w:numId="8">
    <w:abstractNumId w:val="7"/>
  </w:num>
  <w:num w:numId="6">
    <w:abstractNumId w:val="5"/>
  </w:num>
  <w:num w:numId="3">
    <w:abstractNumId w:val="2"/>
  </w:num>
  <w:num w:numId="32">
    <w:abstractNumId w:val="31"/>
  </w:num>
  <w:num w:numId="31">
    <w:abstractNumId w:val="30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482"/>
      <w:ind w:left="1897"/>
    </w:pPr>
    <w:rPr>
      <w:rFonts w:ascii="Arial" w:hAnsi="Arial" w:eastAsia="Arial"/>
      <w:sz w:val="16"/>
      <w:szCs w:val="16"/>
    </w:rPr>
  </w:style>
  <w:style w:styleId="TOC2" w:type="paragraph">
    <w:name w:val="TOC 2"/>
    <w:basedOn w:val="Normal"/>
    <w:uiPriority w:val="1"/>
    <w:qFormat/>
    <w:pPr>
      <w:spacing w:before="284"/>
      <w:ind w:left="2077"/>
    </w:pPr>
    <w:rPr>
      <w:rFonts w:ascii="Arial" w:hAnsi="Arial" w:eastAsia="Arial"/>
      <w:sz w:val="16"/>
      <w:szCs w:val="16"/>
    </w:rPr>
  </w:style>
  <w:style w:styleId="TOC3" w:type="paragraph">
    <w:name w:val="TOC 3"/>
    <w:basedOn w:val="Normal"/>
    <w:uiPriority w:val="1"/>
    <w:qFormat/>
    <w:pPr>
      <w:spacing w:before="68"/>
      <w:ind w:left="4390" w:hanging="501"/>
    </w:pPr>
    <w:rPr>
      <w:rFonts w:ascii="Times New Roman" w:hAnsi="Times New Roman" w:eastAsia="Times New Roman"/>
      <w:sz w:val="20"/>
      <w:szCs w:val="20"/>
    </w:rPr>
  </w:style>
  <w:style w:styleId="TOC4" w:type="paragraph">
    <w:name w:val="TOC 4"/>
    <w:basedOn w:val="Normal"/>
    <w:uiPriority w:val="1"/>
    <w:qFormat/>
    <w:pPr>
      <w:spacing w:before="543"/>
      <w:ind w:left="4036"/>
    </w:pPr>
    <w:rPr>
      <w:rFonts w:ascii="Arial" w:hAnsi="Arial" w:eastAsia="Arial"/>
      <w:sz w:val="16"/>
      <w:szCs w:val="16"/>
    </w:rPr>
  </w:style>
  <w:style w:styleId="TOC5" w:type="paragraph">
    <w:name w:val="TOC 5"/>
    <w:basedOn w:val="Normal"/>
    <w:uiPriority w:val="1"/>
    <w:qFormat/>
    <w:pPr>
      <w:spacing w:before="24"/>
      <w:ind w:left="6685"/>
    </w:pPr>
    <w:rPr>
      <w:rFonts w:ascii="Arial" w:hAnsi="Arial" w:eastAsia="Arial"/>
      <w:b/>
      <w:bCs/>
      <w:i/>
    </w:rPr>
  </w:style>
  <w:style w:styleId="TOC6" w:type="paragraph">
    <w:name w:val="TOC 6"/>
    <w:basedOn w:val="Normal"/>
    <w:uiPriority w:val="1"/>
    <w:qFormat/>
    <w:pPr>
      <w:spacing w:before="962"/>
      <w:ind w:left="8121"/>
    </w:pPr>
    <w:rPr>
      <w:rFonts w:ascii="Arial" w:hAnsi="Arial" w:eastAsia="Arial"/>
      <w:sz w:val="16"/>
      <w:szCs w:val="16"/>
    </w:rPr>
  </w:style>
  <w:style w:styleId="BodyText" w:type="paragraph">
    <w:name w:val="Body Text"/>
    <w:basedOn w:val="Normal"/>
    <w:uiPriority w:val="1"/>
    <w:qFormat/>
    <w:pPr>
      <w:ind w:left="3170"/>
    </w:pPr>
    <w:rPr>
      <w:rFonts w:ascii="Palatino Linotype" w:hAnsi="Palatino Linotype" w:eastAsia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58"/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61"/>
      <w:ind w:left="317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4531" w:hanging="642"/>
      <w:outlineLvl w:val="3"/>
    </w:pPr>
    <w:rPr>
      <w:rFonts w:ascii="Times New Roman" w:hAnsi="Times New Roman" w:eastAsia="Times New Roman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ind w:left="3890"/>
      <w:outlineLvl w:val="4"/>
    </w:pPr>
    <w:rPr>
      <w:rFonts w:ascii="GillSans-UltraBold" w:hAnsi="GillSans-UltraBold" w:eastAsia="GillSans-UltraBold"/>
      <w:b/>
      <w:bCs/>
      <w:sz w:val="21"/>
      <w:szCs w:val="21"/>
    </w:rPr>
  </w:style>
  <w:style w:styleId="Heading5" w:type="paragraph">
    <w:name w:val="Heading 5"/>
    <w:basedOn w:val="Normal"/>
    <w:uiPriority w:val="1"/>
    <w:qFormat/>
    <w:pPr>
      <w:ind w:left="3770"/>
      <w:outlineLvl w:val="5"/>
    </w:pPr>
    <w:rPr>
      <w:rFonts w:ascii="Palatino" w:hAnsi="Palatino" w:eastAsia="Palatino"/>
      <w:b/>
      <w:bCs/>
      <w:i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image" Target="media/image5.jpg"/><Relationship Id="rId16" Type="http://schemas.openxmlformats.org/officeDocument/2006/relationships/header" Target="header6.xml"/><Relationship Id="rId17" Type="http://schemas.openxmlformats.org/officeDocument/2006/relationships/image" Target="media/image6.jpg"/><Relationship Id="rId18" Type="http://schemas.openxmlformats.org/officeDocument/2006/relationships/header" Target="header7.xml"/><Relationship Id="rId19" Type="http://schemas.openxmlformats.org/officeDocument/2006/relationships/image" Target="media/image7.jpg"/><Relationship Id="rId20" Type="http://schemas.openxmlformats.org/officeDocument/2006/relationships/header" Target="header8.xml"/><Relationship Id="rId21" Type="http://schemas.openxmlformats.org/officeDocument/2006/relationships/image" Target="media/image8.jpg"/><Relationship Id="rId22" Type="http://schemas.openxmlformats.org/officeDocument/2006/relationships/header" Target="header9.xml"/><Relationship Id="rId23" Type="http://schemas.openxmlformats.org/officeDocument/2006/relationships/header" Target="header10.xml"/><Relationship Id="rId24" Type="http://schemas.openxmlformats.org/officeDocument/2006/relationships/header" Target="header11.xml"/><Relationship Id="rId25" Type="http://schemas.openxmlformats.org/officeDocument/2006/relationships/header" Target="header12.xml"/><Relationship Id="rId26" Type="http://schemas.openxmlformats.org/officeDocument/2006/relationships/header" Target="header13.xml"/><Relationship Id="rId27" Type="http://schemas.openxmlformats.org/officeDocument/2006/relationships/header" Target="header14.xml"/><Relationship Id="rId28" Type="http://schemas.openxmlformats.org/officeDocument/2006/relationships/header" Target="header15.xml"/><Relationship Id="rId29" Type="http://schemas.openxmlformats.org/officeDocument/2006/relationships/image" Target="media/image9.jpg"/><Relationship Id="rId30" Type="http://schemas.openxmlformats.org/officeDocument/2006/relationships/image" Target="media/image10.jpg"/><Relationship Id="rId31" Type="http://schemas.openxmlformats.org/officeDocument/2006/relationships/header" Target="header16.xml"/><Relationship Id="rId32" Type="http://schemas.openxmlformats.org/officeDocument/2006/relationships/header" Target="header17.xml"/><Relationship Id="rId33" Type="http://schemas.openxmlformats.org/officeDocument/2006/relationships/image" Target="media/image11.jpg"/><Relationship Id="rId34" Type="http://schemas.openxmlformats.org/officeDocument/2006/relationships/header" Target="header18.xml"/><Relationship Id="rId35" Type="http://schemas.openxmlformats.org/officeDocument/2006/relationships/header" Target="header19.xml"/><Relationship Id="rId36" Type="http://schemas.openxmlformats.org/officeDocument/2006/relationships/header" Target="header20.xml"/><Relationship Id="rId37" Type="http://schemas.openxmlformats.org/officeDocument/2006/relationships/image" Target="media/image12.jpg"/><Relationship Id="rId38" Type="http://schemas.openxmlformats.org/officeDocument/2006/relationships/image" Target="media/image13.jpg"/><Relationship Id="rId39" Type="http://schemas.openxmlformats.org/officeDocument/2006/relationships/header" Target="header21.xml"/><Relationship Id="rId40" Type="http://schemas.openxmlformats.org/officeDocument/2006/relationships/image" Target="media/image14.jpg"/><Relationship Id="rId41" Type="http://schemas.openxmlformats.org/officeDocument/2006/relationships/image" Target="media/image15.jpg"/><Relationship Id="rId42" Type="http://schemas.openxmlformats.org/officeDocument/2006/relationships/header" Target="header22.xml"/><Relationship Id="rId43" Type="http://schemas.openxmlformats.org/officeDocument/2006/relationships/header" Target="header23.xml"/><Relationship Id="rId44" Type="http://schemas.openxmlformats.org/officeDocument/2006/relationships/footer" Target="footer2.xml"/><Relationship Id="rId45" Type="http://schemas.openxmlformats.org/officeDocument/2006/relationships/header" Target="header24.xml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epgjup</dc:creator>
  <dc:title>M12_SMIT8708_03_SE_C12.indd</dc:title>
  <dcterms:created xsi:type="dcterms:W3CDTF">2014-10-30T15:42:34Z</dcterms:created>
  <dcterms:modified xsi:type="dcterms:W3CDTF">2014-10-30T15:42:34Z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2012-02-02T00:00:00Z</vt:filetime>
  </property>
  <property fmtid="{D5CDD505-2E9C-101B-9397-08002B2CF9AE}" pid="3" name="LastSaved">
    <vt:filetime>2014-10-30T00:00:00Z</vt:filetime>
  </property>
</Properties>
</file>