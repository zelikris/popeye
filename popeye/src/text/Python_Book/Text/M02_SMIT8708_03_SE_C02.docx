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g" ContentType="image/jp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5"/>
          <w:footerReference w:type="default" r:id="rId6"/>
          <w:type w:val="continuous"/>
          <w:pgSz w:w="15840" w:h="24480"/>
          <w:pgMar w:header="4828" w:footer="5472" w:top="5660" w:bottom="5660" w:left="1660" w:right="166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2395" w:right="0" w:firstLine="0"/>
        <w:jc w:val="left"/>
        <w:rPr>
          <w:rFonts w:ascii="Times New Roman" w:hAnsi="Times New Roman" w:cs="Times New Roman" w:eastAsia="Times New Roman"/>
          <w:sz w:val="52"/>
          <w:szCs w:val="52"/>
        </w:rPr>
      </w:pP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52"/>
          <w:szCs w:val="52"/>
        </w:rPr>
        <w:t>Getting</w:t>
      </w:r>
      <w:r>
        <w:rPr>
          <w:rFonts w:ascii="Times New Roman" w:hAnsi="Times New Roman" w:cs="Times New Roman" w:eastAsia="Times New Roman"/>
          <w:b/>
          <w:bCs/>
          <w:color w:val="FFFFFF"/>
          <w:spacing w:val="-3"/>
          <w:w w:val="100"/>
          <w:sz w:val="52"/>
          <w:szCs w:val="52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52"/>
          <w:szCs w:val="52"/>
        </w:rPr>
        <w:t>Started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52"/>
          <w:szCs w:val="52"/>
        </w:rPr>
      </w:r>
    </w:p>
    <w:p>
      <w:pPr>
        <w:pStyle w:val="Heading2"/>
        <w:tabs>
          <w:tab w:pos="3973" w:val="left" w:leader="none"/>
        </w:tabs>
        <w:spacing w:before="42"/>
        <w:ind w:left="2395" w:right="0"/>
        <w:jc w:val="left"/>
        <w:rPr>
          <w:rFonts w:ascii="Times New Roman" w:hAnsi="Times New Roman" w:cs="Times New Roman" w:eastAsia="Times New Roman"/>
          <w:b w:val="0"/>
          <w:bCs w:val="0"/>
          <w:sz w:val="36"/>
          <w:szCs w:val="36"/>
        </w:rPr>
      </w:pPr>
      <w:r>
        <w:rPr>
          <w:spacing w:val="0"/>
          <w:w w:val="95"/>
        </w:rPr>
        <w:br w:type="column"/>
      </w:r>
      <w:r>
        <w:rPr>
          <w:rFonts w:ascii="Times New Roman" w:hAnsi="Times New Roman" w:cs="Times New Roman" w:eastAsia="Times New Roman"/>
          <w:color w:val="231F20"/>
          <w:spacing w:val="49"/>
          <w:w w:val="95"/>
        </w:rPr>
        <w:t>CHAPTE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R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ab/>
      </w:r>
      <w:r>
        <w:rPr>
          <w:rFonts w:ascii="Times New Roman" w:hAnsi="Times New Roman" w:cs="Times New Roman" w:eastAsia="Times New Roman"/>
          <w:color w:val="231F20"/>
          <w:spacing w:val="0"/>
          <w:w w:val="95"/>
          <w:sz w:val="36"/>
          <w:szCs w:val="36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36"/>
          <w:szCs w:val="3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36"/>
          <w:szCs w:val="36"/>
        </w:rPr>
        <w:sectPr>
          <w:type w:val="continuous"/>
          <w:pgSz w:w="15840" w:h="24480"/>
          <w:pgMar w:top="5660" w:bottom="5660" w:left="1660" w:right="1660"/>
          <w:cols w:num="2" w:equalWidth="0">
            <w:col w:w="5863" w:space="434"/>
            <w:col w:w="6223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61"/>
        <w:ind w:left="2390" w:right="5294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130.5pt;margin-top:-133.718872pt;width:540pt;height:117.72pt;mso-position-horizontal-relative:page;mso-position-vertical-relative:paragraph;z-index:-2532" coordorigin="2610,-2674" coordsize="10800,2354">
            <v:shape style="position:absolute;left:3624;top:-2480;width:9786;height:2160" type="#_x0000_t75">
              <v:imagedata r:id="rId7" o:title=""/>
            </v:shape>
            <v:shape style="position:absolute;left:2610;top:-2480;width:1240;height:2160" type="#_x0000_t75">
              <v:imagedata r:id="rId8" o:title=""/>
            </v:shape>
            <v:group style="position:absolute;left:9992;top:-1516;width:3;height:2" coordorigin="9992,-1516" coordsize="3,2">
              <v:shape style="position:absolute;left:9992;top:-1516;width:3;height:2" coordorigin="9992,-1516" coordsize="3,0" path="m9992,-1516l9994,-1516e" filled="f" stroked="t" strokeweight=".307pt" strokecolor="#231F20">
                <v:path arrowok="t"/>
              </v:shape>
            </v:group>
            <v:group style="position:absolute;left:9843;top:-2664;width:2657;height:488" coordorigin="9843,-2664" coordsize="2657,488">
              <v:shape style="position:absolute;left:9843;top:-2664;width:2657;height:488" coordorigin="9843,-2664" coordsize="2657,488" path="m9843,-2176l12500,-2176,12500,-2664,9843,-2664,9843,-2176xe" filled="t" fillcolor="#FFFFFF" stroked="f">
                <v:path arrowok="t"/>
                <v:fill type="solid"/>
              </v:shape>
            </v:group>
            <v:group style="position:absolute;left:9843;top:-2664;width:2657;height:488" coordorigin="9843,-2664" coordsize="2657,488">
              <v:shape style="position:absolute;left:9843;top:-2664;width:2657;height:488" coordorigin="9843,-2664" coordsize="2657,488" path="m12500,-2664l9843,-2664,9843,-2176,12500,-2176,12500,-2664xe" filled="f" stroked="t" strokeweight="1pt" strokecolor="#231F2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494.928009pt;margin-top:-55.778877pt;width:131.976pt;height:516.816013pt;mso-position-horizontal-relative:page;mso-position-vertical-relative:paragraph;z-index:-2528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8422" w:hRule="exact"/>
                    </w:trPr>
                    <w:tc>
                      <w:tcPr>
                        <w:tcW w:w="264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line="280" w:lineRule="exact" w:before="5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/>
                          <w:ind w:left="453" w:right="409" w:hanging="42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2.1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48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Programming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1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Language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3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Background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8"/>
                          <w:ind w:left="4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2.1.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1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Abstraction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4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2.1.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2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Algorithms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4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2.1.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8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Programming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"/>
                          <w:ind w:right="16"/>
                          <w:jc w:val="center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Paradigms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30"/>
                          <w:ind w:right="309"/>
                          <w:jc w:val="center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2.2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48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Basic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2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Data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1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Manipulation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4"/>
                          <w:ind w:left="4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2.2.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Startin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1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and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"/>
                          <w:ind w:left="93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0"/>
                            <w:sz w:val="19"/>
                            <w:szCs w:val="19"/>
                          </w:rPr>
                          <w:t>Stoppin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38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0"/>
                            <w:sz w:val="19"/>
                            <w:szCs w:val="19"/>
                          </w:rPr>
                          <w:t>MATLAB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41" w:lineRule="auto" w:before="21"/>
                          <w:ind w:left="933" w:right="263" w:hanging="48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2.2.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9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95"/>
                            <w:sz w:val="19"/>
                            <w:szCs w:val="19"/>
                          </w:rPr>
                          <w:t>Assignin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4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Value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4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to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13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Variables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0"/>
                          <w:ind w:left="4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2.2.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Dat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95"/>
                            <w:sz w:val="19"/>
                            <w:szCs w:val="19"/>
                          </w:rPr>
                          <w:t>Typing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4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2.2.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5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Classe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an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d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Objects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30"/>
                          <w:ind w:right="281"/>
                          <w:jc w:val="center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2.3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49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MATLAB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2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User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1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Interface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4"/>
                          <w:ind w:left="4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2.3.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3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Comman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d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4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Window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4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2.3.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5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Comman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d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History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4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2.3.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46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Workspace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"/>
                          <w:ind w:right="111"/>
                          <w:jc w:val="center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Window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41" w:lineRule="auto" w:before="21"/>
                          <w:ind w:left="933" w:right="296" w:hanging="48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5"/>
                            <w:sz w:val="19"/>
                            <w:szCs w:val="19"/>
                          </w:rPr>
                          <w:t>2.3.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5"/>
                            <w:sz w:val="19"/>
                            <w:szCs w:val="19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4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5"/>
                            <w:sz w:val="19"/>
                            <w:szCs w:val="19"/>
                          </w:rPr>
                          <w:t>Curren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5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7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5"/>
                            <w:sz w:val="19"/>
                            <w:szCs w:val="19"/>
                          </w:rPr>
                          <w:t>Directory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4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5"/>
                            <w:sz w:val="19"/>
                            <w:szCs w:val="19"/>
                          </w:rPr>
                          <w:t>Window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0"/>
                          <w:ind w:left="4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2.3.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Variabl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2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Editor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4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2.3.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Figur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4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Window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4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2.3.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4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Edito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Window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30"/>
                          <w:ind w:left="3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2.4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38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Scripts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4"/>
                          <w:ind w:left="4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2.4.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Tex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95"/>
                            <w:sz w:val="19"/>
                            <w:szCs w:val="19"/>
                          </w:rPr>
                          <w:t>Files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4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2.4.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7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Creatin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1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Scripts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4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5"/>
                            <w:sz w:val="19"/>
                            <w:szCs w:val="19"/>
                          </w:rPr>
                          <w:t>2.4.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5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5"/>
                            <w:sz w:val="19"/>
                            <w:szCs w:val="19"/>
                          </w:rPr>
                          <w:t>Th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5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8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5"/>
                            <w:sz w:val="19"/>
                            <w:szCs w:val="19"/>
                          </w:rPr>
                          <w:t>Current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"/>
                          <w:ind w:right="29"/>
                          <w:jc w:val="center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5"/>
                            <w:sz w:val="19"/>
                            <w:szCs w:val="19"/>
                          </w:rPr>
                          <w:t>Directory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4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2.4.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37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Runnin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7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Scripts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4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2.4.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6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Punctuatin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7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Scripts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4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2.4.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42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Debuggin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9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Scripts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 w:before="43"/>
                          <w:ind w:left="33" w:right="415"/>
                          <w:jc w:val="center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2.5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42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Engineering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9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Example—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6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Spacecraft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6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Launch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</w:tr>
                  <w:tr>
                    <w:trPr>
                      <w:trHeight w:val="60" w:hRule="exact"/>
                    </w:trPr>
                    <w:tc>
                      <w:tcPr>
                        <w:tcW w:w="264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BCBEC0"/>
                      </w:tcPr>
                      <w:p>
                        <w:pPr/>
                      </w:p>
                    </w:tc>
                  </w:tr>
                  <w:tr>
                    <w:trPr>
                      <w:trHeight w:val="1854" w:hRule="exact"/>
                    </w:trPr>
                    <w:tc>
                      <w:tcPr>
                        <w:tcW w:w="1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8" w:space="0" w:color="231F20"/>
                        </w:tcBorders>
                      </w:tcPr>
                      <w:p>
                        <w:pPr>
                          <w:pStyle w:val="TableParagraph"/>
                          <w:spacing w:line="180" w:lineRule="exact" w:before="1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307" w:lineRule="auto"/>
                          <w:ind w:left="-114" w:right="863" w:firstLine="67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5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5"/>
                            <w:sz w:val="19"/>
                            <w:szCs w:val="19"/>
                          </w:rPr>
                          <w:t>d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5"/>
                            <w:sz w:val="19"/>
                            <w:szCs w:val="19"/>
                          </w:rPr>
                          <w:t>for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5"/>
                            <w:sz w:val="19"/>
                            <w:szCs w:val="19"/>
                          </w:rPr>
                          <w:t>ay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5"/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10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5"/>
                            <w:sz w:val="19"/>
                            <w:szCs w:val="19"/>
                          </w:rPr>
                          <w:t>of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307" w:lineRule="auto" w:before="2"/>
                          <w:ind w:left="-78" w:right="232" w:firstLine="91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5"/>
                            <w:sz w:val="19"/>
                            <w:szCs w:val="19"/>
                          </w:rPr>
                          <w:t>function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5"/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7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5"/>
                            <w:sz w:val="19"/>
                            <w:szCs w:val="19"/>
                          </w:rPr>
                          <w:t>as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6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5"/>
                            <w:sz w:val="19"/>
                            <w:szCs w:val="19"/>
                          </w:rPr>
                          <w:t>abilitie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5"/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5"/>
                            <w:w w:val="10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5"/>
                            <w:sz w:val="19"/>
                            <w:szCs w:val="19"/>
                          </w:rPr>
                          <w:t>and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11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5"/>
                            <w:sz w:val="19"/>
                            <w:szCs w:val="19"/>
                          </w:rPr>
                          <w:t>applications,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8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5"/>
                            <w:sz w:val="19"/>
                            <w:szCs w:val="19"/>
                          </w:rPr>
                          <w:t>mputation.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1348" w:type="dxa"/>
                        <w:tcBorders>
                          <w:top w:val="nil" w:sz="6" w:space="0" w:color="auto"/>
                          <w:left w:val="single" w:sz="8" w:space="0" w:color="231F2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4"/>
          <w:szCs w:val="24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4"/>
          <w:szCs w:val="24"/>
        </w:rPr>
        <w:t>Objectives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170" w:lineRule="exact" w:before="1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307" w:lineRule="auto"/>
        <w:ind w:left="2390" w:right="4527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chapter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introduces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some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fundamentals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computing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apply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programming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languages,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specifically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programming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environment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used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program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development.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fundamentals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programming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include: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numPr>
          <w:ilvl w:val="0"/>
          <w:numId w:val="1"/>
        </w:numPr>
        <w:tabs>
          <w:tab w:pos="2590" w:val="left" w:leader="none"/>
        </w:tabs>
        <w:spacing w:line="307" w:lineRule="auto"/>
        <w:ind w:left="2590" w:right="5294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How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abstraction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think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general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about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collection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procedural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steps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0"/>
          <w:numId w:val="1"/>
        </w:numPr>
        <w:tabs>
          <w:tab w:pos="2590" w:val="left" w:leader="none"/>
        </w:tabs>
        <w:spacing w:before="82"/>
        <w:ind w:left="25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How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describe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solution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problem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algorithm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"/>
        </w:numPr>
        <w:tabs>
          <w:tab w:pos="2590" w:val="left" w:leader="none"/>
        </w:tabs>
        <w:spacing w:line="307" w:lineRule="auto"/>
        <w:ind w:left="2590" w:right="4533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group style="position:absolute;margin-left:88.375pt;margin-top:6.416138pt;width:24.25pt;height:48.25pt;mso-position-horizontal-relative:page;mso-position-vertical-relative:paragraph;z-index:-2530" coordorigin="1768,128" coordsize="485,965">
            <v:group style="position:absolute;left:1892;top:491;width:238;height:239" coordorigin="1892,491" coordsize="238,239">
              <v:shape style="position:absolute;left:1892;top:491;width:238;height:239" coordorigin="1892,491" coordsize="238,239" path="m2130,611l2112,675,2064,718,2021,730,1996,728,1934,702,1897,651,1892,631,1893,604,1917,539,1964,500,2004,491,2028,493,2089,521,2124,574,2130,611xe" filled="f" stroked="t" strokeweight=".25pt" strokecolor="#231F20">
                <v:path arrowok="t"/>
              </v:shape>
            </v:group>
            <v:group style="position:absolute;left:1770;top:611;width:480;height:2" coordorigin="1770,611" coordsize="480,2">
              <v:shape style="position:absolute;left:1770;top:611;width:480;height:2" coordorigin="1770,611" coordsize="480,0" path="m1770,611l2250,611e" filled="f" stroked="t" strokeweight=".25pt" strokecolor="#231F20">
                <v:path arrowok="t"/>
              </v:shape>
            </v:group>
            <v:group style="position:absolute;left:2010;top:131;width:2;height:960" coordorigin="2010,131" coordsize="2,960">
              <v:shape style="position:absolute;left:2010;top:131;width:2;height:960" coordorigin="2010,131" coordsize="0,960" path="m2010,131l2010,1091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6.416138pt;width:24.25pt;height:48.25pt;mso-position-horizontal-relative:page;mso-position-vertical-relative:paragraph;z-index:-2529" coordorigin="13588,128" coordsize="485,965">
            <v:group style="position:absolute;left:13712;top:491;width:238;height:239" coordorigin="13712,491" coordsize="238,239">
              <v:shape style="position:absolute;left:13712;top:491;width:238;height:239" coordorigin="13712,491" coordsize="238,239" path="m13950,611l13932,675,13884,718,13841,730,13816,728,13754,702,13717,651,13712,631,13713,604,13737,539,13784,500,13824,491,13848,493,13909,521,13944,574,13950,611xe" filled="f" stroked="t" strokeweight=".25pt" strokecolor="#231F20">
                <v:path arrowok="t"/>
              </v:shape>
            </v:group>
            <v:group style="position:absolute;left:13590;top:611;width:480;height:2" coordorigin="13590,611" coordsize="480,2">
              <v:shape style="position:absolute;left:13590;top:611;width:480;height:2" coordorigin="13590,611" coordsize="480,0" path="m13590,611l14070,611e" filled="f" stroked="t" strokeweight=".25pt" strokecolor="#231F20">
                <v:path arrowok="t"/>
              </v:shape>
            </v:group>
            <v:group style="position:absolute;left:13830;top:131;width:2;height:960" coordorigin="13830,131" coordsize="2,960">
              <v:shape style="position:absolute;left:13830;top:131;width:2;height:960" coordorigin="13830,131" coordsize="0,960" path="m13830,131l13830,1091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three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paradigms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computing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position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MATLAB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spectrum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0"/>
          <w:numId w:val="1"/>
        </w:numPr>
        <w:tabs>
          <w:tab w:pos="2590" w:val="left" w:leader="none"/>
        </w:tabs>
        <w:spacing w:line="307" w:lineRule="auto" w:before="82"/>
        <w:ind w:left="2590" w:right="4555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Three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aspects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apparently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simple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task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assigning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variable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2390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study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MATLAB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user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interface,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understand: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80" w:lineRule="exact" w:before="2"/>
        <w:rPr>
          <w:sz w:val="18"/>
          <w:szCs w:val="18"/>
        </w:rPr>
      </w:pPr>
      <w:r>
        <w:rPr>
          <w:sz w:val="18"/>
          <w:szCs w:val="18"/>
        </w:rPr>
      </w:r>
    </w:p>
    <w:p>
      <w:pPr>
        <w:numPr>
          <w:ilvl w:val="0"/>
          <w:numId w:val="1"/>
        </w:numPr>
        <w:tabs>
          <w:tab w:pos="2590" w:val="left" w:leader="none"/>
        </w:tabs>
        <w:spacing w:line="307" w:lineRule="auto"/>
        <w:ind w:left="2590" w:right="4692" w:hanging="20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How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Command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window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explore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single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commands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interactively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how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recall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earlier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commands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repeated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changed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0"/>
          <w:numId w:val="1"/>
        </w:numPr>
        <w:tabs>
          <w:tab w:pos="2590" w:val="left" w:leader="none"/>
        </w:tabs>
        <w:spacing w:before="82"/>
        <w:ind w:left="25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Where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examine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variables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files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created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MATLAB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"/>
        </w:numPr>
        <w:tabs>
          <w:tab w:pos="2590" w:val="left" w:leader="none"/>
        </w:tabs>
        <w:ind w:left="25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How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view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created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MATLAB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"/>
        </w:numPr>
        <w:tabs>
          <w:tab w:pos="2590" w:val="left" w:leader="none"/>
        </w:tabs>
        <w:ind w:left="25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How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MATLAB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presents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graphical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separate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windows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"/>
        </w:numPr>
        <w:tabs>
          <w:tab w:pos="2590" w:val="left" w:leader="none"/>
        </w:tabs>
        <w:ind w:left="25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How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create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scripts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solve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simple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arithmetic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problems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left="2390" w:right="5294"/>
        <w:jc w:val="left"/>
        <w:rPr>
          <w:b w:val="0"/>
          <w:bCs w:val="0"/>
        </w:rPr>
      </w:pPr>
      <w:r>
        <w:rPr/>
        <w:pict>
          <v:group style="position:absolute;margin-left:202.5pt;margin-top:-4.296878pt;width:282.096pt;height:.1pt;mso-position-horizontal-relative:page;mso-position-vertical-relative:paragraph;z-index:-2531" coordorigin="4050,-86" coordsize="5642,2">
            <v:shape style="position:absolute;left:4050;top:-86;width:5642;height:2" coordorigin="4050,-86" coordsize="5642,0" path="m4050,-86l9692,-86e" filled="f" stroked="t" strokeweight="1pt" strokecolor="#231F20">
              <v:path arrowok="t"/>
            </v:shape>
            <w10:wrap type="none"/>
          </v:group>
        </w:pict>
      </w:r>
      <w:r>
        <w:rPr>
          <w:color w:val="231F20"/>
          <w:spacing w:val="0"/>
          <w:w w:val="100"/>
        </w:rPr>
        <w:t>Introduction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307" w:lineRule="auto" w:before="69"/>
        <w:ind w:left="2390" w:right="4304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nam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MATLA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contractio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w w:val="105"/>
          <w:sz w:val="19"/>
          <w:szCs w:val="19"/>
        </w:rPr>
        <w:t>Mat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ri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w w:val="105"/>
          <w:sz w:val="19"/>
          <w:szCs w:val="19"/>
        </w:rPr>
        <w:t>Lab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oratory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wa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develop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engineer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create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manipulate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visualiz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matrices—rectangula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arr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numerica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values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mos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basi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level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MATLA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ca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perfor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same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scientifi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calculator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bu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expande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fa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beyon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origina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cap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no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provide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interactiv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syste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programmin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languag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fo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many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includin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financia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analysi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wel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genera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scientifi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technica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co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25"/>
        <w:ind w:left="0" w:right="1802" w:firstLine="0"/>
        <w:jc w:val="right"/>
        <w:rPr>
          <w:rFonts w:ascii="Palatino" w:hAnsi="Palatino" w:cs="Palatino" w:eastAsia="Palatino"/>
          <w:sz w:val="18"/>
          <w:szCs w:val="18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17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right"/>
        <w:rPr>
          <w:rFonts w:ascii="Palatino" w:hAnsi="Palatino" w:cs="Palatino" w:eastAsia="Palatino"/>
          <w:sz w:val="18"/>
          <w:szCs w:val="18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18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b/>
          <w:bCs/>
          <w:color w:val="231F20"/>
          <w:spacing w:val="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Getting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Started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410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following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fundamental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components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MATLAB: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2"/>
        </w:numPr>
        <w:tabs>
          <w:tab w:pos="3625" w:val="left" w:leader="none"/>
        </w:tabs>
        <w:spacing w:line="307" w:lineRule="auto"/>
        <w:ind w:left="3625" w:right="2822" w:hanging="276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computing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system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accepts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instruction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time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text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form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implements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logic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instruction.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Instructions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must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conform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specific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syntax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vocabulary,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which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topic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Chapters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–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9.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0"/>
          <w:numId w:val="2"/>
        </w:numPr>
        <w:tabs>
          <w:tab w:pos="3625" w:val="left" w:leader="none"/>
        </w:tabs>
        <w:spacing w:line="307" w:lineRule="auto" w:before="42"/>
        <w:ind w:left="3625" w:right="2696" w:hanging="276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large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library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modules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provide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high-level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capabilities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processing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data.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modules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major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topic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Chapters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10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–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17.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0"/>
          <w:numId w:val="2"/>
        </w:numPr>
        <w:tabs>
          <w:tab w:pos="3625" w:val="left" w:leader="none"/>
        </w:tabs>
        <w:spacing w:line="307" w:lineRule="auto" w:before="42"/>
        <w:ind w:left="3625" w:right="2749" w:hanging="276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graphical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user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interface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(GUI)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lets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users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assemble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implement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programs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solve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specific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problems.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rest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chapter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describe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basic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behavior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windows.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307" w:lineRule="auto"/>
        <w:ind w:left="3170" w:right="258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MATLAB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offers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number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advantages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users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over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conventional,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compiled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languages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like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C++,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Java,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FORTRAN: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0"/>
          <w:numId w:val="2"/>
        </w:numPr>
        <w:tabs>
          <w:tab w:pos="3625" w:val="left" w:leader="none"/>
        </w:tabs>
        <w:spacing w:line="307" w:lineRule="auto" w:before="82"/>
        <w:ind w:left="3625" w:right="2580" w:hanging="276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Because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MATLAB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programs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interpreted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rather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compiled,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process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producing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working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solution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much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quicker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compiled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languages.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0"/>
          <w:numId w:val="2"/>
        </w:numPr>
        <w:tabs>
          <w:tab w:pos="3625" w:val="left" w:leader="none"/>
        </w:tabs>
        <w:spacing w:before="42"/>
        <w:ind w:left="3625" w:right="0" w:hanging="276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MATLAB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excels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numerical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calculations,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especially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matrix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calculations.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numPr>
          <w:ilvl w:val="0"/>
          <w:numId w:val="2"/>
        </w:numPr>
        <w:tabs>
          <w:tab w:pos="3625" w:val="left" w:leader="none"/>
        </w:tabs>
        <w:spacing w:line="307" w:lineRule="auto"/>
        <w:ind w:left="3625" w:right="2664" w:hanging="276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group style="position:absolute;margin-left:88.375pt;margin-top:21.281128pt;width:24.25pt;height:48.25pt;mso-position-horizontal-relative:page;mso-position-vertical-relative:paragraph;z-index:-2526" coordorigin="1768,426" coordsize="485,965">
            <v:group style="position:absolute;left:1892;top:788;width:238;height:239" coordorigin="1892,788" coordsize="238,239">
              <v:shape style="position:absolute;left:1892;top:788;width:238;height:239" coordorigin="1892,788" coordsize="238,239" path="m2130,908l2112,972,2064,1015,2021,1028,1996,1026,1934,999,1897,949,1892,928,1893,901,1917,836,1964,797,2004,788,2028,790,2089,818,2124,871,2130,908xe" filled="f" stroked="t" strokeweight=".25pt" strokecolor="#231F20">
                <v:path arrowok="t"/>
              </v:shape>
            </v:group>
            <v:group style="position:absolute;left:1770;top:908;width:480;height:2" coordorigin="1770,908" coordsize="480,2">
              <v:shape style="position:absolute;left:1770;top:908;width:480;height:2" coordorigin="1770,908" coordsize="480,0" path="m1770,908l2250,908e" filled="f" stroked="t" strokeweight=".25pt" strokecolor="#231F20">
                <v:path arrowok="t"/>
              </v:shape>
            </v:group>
            <v:group style="position:absolute;left:2010;top:428;width:2;height:960" coordorigin="2010,428" coordsize="2,960">
              <v:shape style="position:absolute;left:2010;top:428;width:2;height:960" coordorigin="2010,428" coordsize="0,960" path="m2010,428l2010,1388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21.281128pt;width:24.25pt;height:48.25pt;mso-position-horizontal-relative:page;mso-position-vertical-relative:paragraph;z-index:-2525" coordorigin="13588,426" coordsize="485,965">
            <v:group style="position:absolute;left:13712;top:788;width:238;height:239" coordorigin="13712,788" coordsize="238,239">
              <v:shape style="position:absolute;left:13712;top:788;width:238;height:239" coordorigin="13712,788" coordsize="238,239" path="m13950,908l13932,972,13884,1015,13841,1028,13816,1026,13754,999,13717,949,13712,928,13713,901,13737,836,13784,797,13824,788,13848,790,13909,818,13944,871,13950,908xe" filled="f" stroked="t" strokeweight=".25pt" strokecolor="#231F20">
                <v:path arrowok="t"/>
              </v:shape>
            </v:group>
            <v:group style="position:absolute;left:13590;top:908;width:480;height:2" coordorigin="13590,908" coordsize="480,2">
              <v:shape style="position:absolute;left:13590;top:908;width:480;height:2" coordorigin="13590,908" coordsize="480,0" path="m13590,908l14070,908e" filled="f" stroked="t" strokeweight=".25pt" strokecolor="#231F20">
                <v:path arrowok="t"/>
              </v:shape>
            </v:group>
            <v:group style="position:absolute;left:13830;top:428;width:2;height:960" coordorigin="13830,428" coordsize="2,960">
              <v:shape style="position:absolute;left:13830;top:428;width:2;height:960" coordorigin="13830,428" coordsize="0,960" path="m13830,428l13830,1388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MATLAB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has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built-in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graphics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capabilities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produce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professional-looking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images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reports.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307" w:lineRule="auto"/>
        <w:ind w:left="3170" w:right="2307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However,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very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attributes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make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MATLAB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convenient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user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develop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quick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solutions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certain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problems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make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unsuitable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other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kinds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projects.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example: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0"/>
          <w:numId w:val="2"/>
        </w:numPr>
        <w:tabs>
          <w:tab w:pos="3625" w:val="left" w:leader="none"/>
        </w:tabs>
        <w:spacing w:line="307" w:lineRule="auto" w:before="82"/>
        <w:ind w:left="3625" w:right="2580" w:hanging="276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MATLAB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does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not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work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well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large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computing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projects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where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number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developers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share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coding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responsibilities.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0"/>
          <w:numId w:val="2"/>
        </w:numPr>
        <w:tabs>
          <w:tab w:pos="3625" w:val="left" w:leader="none"/>
        </w:tabs>
        <w:spacing w:line="307" w:lineRule="auto" w:before="42"/>
        <w:ind w:left="3625" w:right="2959" w:hanging="276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Professional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GUIs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windowing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applications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(like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MATLAB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system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itself)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best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written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compiled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language.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60" w:lineRule="exact" w:before="7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/>
        <w:pict>
          <v:group style="position:absolute;margin-left:238.294006pt;margin-top:.231706pt;width:351.456pt;height:17.89pt;mso-position-horizontal-relative:page;mso-position-vertical-relative:paragraph;z-index:-2527" coordorigin="4766,5" coordsize="7029,358">
            <v:shape style="position:absolute;left:4770;top:5;width:420;height:356" type="#_x0000_t75">
              <v:imagedata r:id="rId10" o:title=""/>
            </v:shape>
            <v:group style="position:absolute;left:4771;top:357;width:7019;height:2" coordorigin="4771,357" coordsize="7019,2">
              <v:shape style="position:absolute;left:4771;top:357;width:7019;height:2" coordorigin="4771,357" coordsize="7019,0" path="m4771,357l11790,357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2.1</w:t>
      </w:r>
      <w:r>
        <w:rPr>
          <w:color w:val="231F20"/>
          <w:spacing w:val="50"/>
          <w:w w:val="105"/>
        </w:rPr>
        <w:t> </w:t>
      </w:r>
      <w:r>
        <w:rPr>
          <w:color w:val="231F20"/>
          <w:spacing w:val="0"/>
          <w:w w:val="105"/>
        </w:rPr>
        <w:t>Programming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0"/>
          <w:w w:val="105"/>
        </w:rPr>
        <w:t>Language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0"/>
          <w:w w:val="105"/>
        </w:rPr>
        <w:t>Background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left="3170" w:right="2390"/>
        <w:jc w:val="both"/>
      </w:pPr>
      <w:r>
        <w:rPr>
          <w:b w:val="0"/>
          <w:bCs w:val="0"/>
          <w:color w:val="231F20"/>
          <w:spacing w:val="-2"/>
          <w:w w:val="100"/>
        </w:rPr>
        <w:t>Befor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learnin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abou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concept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computing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nee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understan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backgroun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programmin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languages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sectio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discusse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following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aspect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programmin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languages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abstraction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algorithms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programming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paradigms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thre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fundamenta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concept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programming—assigning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variables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typing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differenc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betwee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classe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objects.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ind w:left="3170" w:right="7657" w:firstLine="0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2.1.1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0"/>
          <w:w w:val="105"/>
        </w:rPr>
        <w:t>Abstraction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170" w:right="2387"/>
        <w:jc w:val="both"/>
      </w:pPr>
      <w:r>
        <w:rPr>
          <w:b w:val="0"/>
          <w:bCs w:val="0"/>
          <w:color w:val="231F20"/>
          <w:spacing w:val="2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purpos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text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defin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2"/>
          <w:w w:val="100"/>
        </w:rPr>
        <w:t>abstractio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n</w:t>
      </w:r>
      <w:r>
        <w:rPr>
          <w:rFonts w:ascii="Palatino" w:hAnsi="Palatino" w:cs="Palatino" w:eastAsia="Palatino"/>
          <w:b/>
          <w:bCs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“expressin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qualit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apar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particula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implementation.</w:t>
      </w:r>
      <w:r>
        <w:rPr>
          <w:b w:val="0"/>
          <w:bCs w:val="0"/>
          <w:color w:val="231F20"/>
          <w:spacing w:val="0"/>
          <w:w w:val="100"/>
        </w:rPr>
        <w:t>”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concep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abstraction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everyday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conversation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without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thinking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2383"/>
        <w:jc w:val="left"/>
      </w:pPr>
      <w:r>
        <w:rPr>
          <w:b w:val="0"/>
          <w:bCs w:val="0"/>
          <w:color w:val="231F20"/>
          <w:spacing w:val="0"/>
          <w:w w:val="100"/>
        </w:rPr>
        <w:t>“To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convert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degrees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Celsius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Kelvin,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273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the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temperature</w:t>
      </w:r>
      <w:r>
        <w:rPr>
          <w:b w:val="0"/>
          <w:bCs w:val="0"/>
          <w:i w:val="0"/>
          <w:color w:val="231F20"/>
          <w:spacing w:val="0"/>
          <w:w w:val="100"/>
        </w:rPr>
        <w:t>.”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ind w:left="3890" w:right="5294" w:firstLine="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“He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drove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home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from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office.”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21"/>
          <w:szCs w:val="21"/>
        </w:rPr>
      </w:r>
    </w:p>
    <w:p>
      <w:pPr>
        <w:spacing w:after="0"/>
        <w:jc w:val="left"/>
        <w:rPr>
          <w:rFonts w:ascii="Palatino Linotype" w:hAnsi="Palatino Linotype" w:cs="Palatino Linotype" w:eastAsia="Palatino Linotype"/>
          <w:sz w:val="21"/>
          <w:szCs w:val="21"/>
        </w:rPr>
        <w:sectPr>
          <w:headerReference w:type="default" r:id="rId9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3"/>
        </w:numPr>
        <w:tabs>
          <w:tab w:pos="4279" w:val="left" w:leader="none"/>
          <w:tab w:pos="10849" w:val="right" w:leader="none"/>
        </w:tabs>
        <w:spacing w:before="68"/>
        <w:ind w:left="4279" w:right="1670" w:hanging="390"/>
        <w:jc w:val="both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Programming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             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Language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             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Background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19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right="1669"/>
        <w:jc w:val="both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data</w:t>
      </w:r>
      <w:r>
        <w:rPr>
          <w:rFonts w:ascii="Palatino" w:hAnsi="Palatino" w:cs="Palatino" w:eastAsia="Palatino"/>
          <w:b/>
          <w:bCs/>
          <w:color w:val="231F20"/>
          <w:spacing w:val="3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abstractio</w:t>
      </w:r>
      <w:r>
        <w:rPr>
          <w:rFonts w:ascii="Palatino" w:hAnsi="Palatino" w:cs="Palatino" w:eastAsia="Palatino"/>
          <w:b/>
          <w:bCs/>
          <w:color w:val="231F20"/>
          <w:spacing w:val="-1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temperature”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could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single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reading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thermometer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hanging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outside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temperatur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reading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mont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August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specific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unimportant;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phrase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captures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know.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80"/>
        <w:ind w:right="1662" w:firstLine="240"/>
        <w:jc w:val="both"/>
      </w:pP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secon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exampl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actuall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muc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complex—a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exampl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of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multipl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level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1"/>
          <w:w w:val="100"/>
        </w:rPr>
        <w:t>procedura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l</w:t>
      </w:r>
      <w:r>
        <w:rPr>
          <w:rFonts w:ascii="Palatino" w:hAnsi="Palatino" w:cs="Palatino" w:eastAsia="Palatino"/>
          <w:b/>
          <w:bCs/>
          <w:color w:val="231F20"/>
          <w:spacing w:val="12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1"/>
          <w:w w:val="100"/>
        </w:rPr>
        <w:t>abstraction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businessperso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takin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rout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hom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ever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night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“driv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home</w:t>
      </w:r>
      <w:r>
        <w:rPr>
          <w:b w:val="0"/>
          <w:bCs w:val="0"/>
          <w:color w:val="231F20"/>
          <w:spacing w:val="0"/>
          <w:w w:val="100"/>
        </w:rPr>
        <w:t>”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require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to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understan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idea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competen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drive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unfamilia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route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nex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leve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abstractio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migh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necessary—tur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righ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parking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lot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lef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ont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Mai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Street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instruction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guid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future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roboti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commute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vehicle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incredibl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fine-graine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leve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abstraction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required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Everythin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take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grante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highe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level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abstraction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nee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meticulousl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spelle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ou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robotic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vehicle—star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engine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accelerat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vehicle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loo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traffic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kee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lane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turn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stee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vehicle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contro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speed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observ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obe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signs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3"/>
        </w:numPr>
        <w:tabs>
          <w:tab w:pos="4421" w:val="left" w:leader="none"/>
        </w:tabs>
        <w:ind w:left="4421" w:right="6986" w:hanging="53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Algorithms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1661"/>
        <w:jc w:val="both"/>
      </w:pPr>
      <w:r>
        <w:rPr/>
        <w:pict>
          <v:group style="position:absolute;margin-left:88.375pt;margin-top:12.152014pt;width:24.25pt;height:48.25pt;mso-position-horizontal-relative:page;mso-position-vertical-relative:paragraph;z-index:-2524" coordorigin="1768,243" coordsize="485,965">
            <v:group style="position:absolute;left:1892;top:606;width:238;height:239" coordorigin="1892,606" coordsize="238,239">
              <v:shape style="position:absolute;left:1892;top:606;width:238;height:239" coordorigin="1892,606" coordsize="238,239" path="m2130,726l2112,789,2064,833,2021,845,1996,843,1934,817,1897,766,1892,745,1893,719,1917,654,1964,615,2004,606,2028,608,2089,636,2124,689,2130,726xe" filled="f" stroked="t" strokeweight=".25pt" strokecolor="#231F20">
                <v:path arrowok="t"/>
              </v:shape>
            </v:group>
            <v:group style="position:absolute;left:1770;top:726;width:480;height:2" coordorigin="1770,726" coordsize="480,2">
              <v:shape style="position:absolute;left:1770;top:726;width:480;height:2" coordorigin="1770,726" coordsize="480,0" path="m1770,726l2250,726e" filled="f" stroked="t" strokeweight=".25pt" strokecolor="#231F20">
                <v:path arrowok="t"/>
              </v:shape>
            </v:group>
            <v:group style="position:absolute;left:2010;top:246;width:2;height:960" coordorigin="2010,246" coordsize="2,960">
              <v:shape style="position:absolute;left:2010;top:246;width:2;height:960" coordorigin="2010,246" coordsize="0,960" path="m2010,246l2010,120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2.152014pt;width:24.25pt;height:48.25pt;mso-position-horizontal-relative:page;mso-position-vertical-relative:paragraph;z-index:-2523" coordorigin="13588,243" coordsize="485,965">
            <v:group style="position:absolute;left:13712;top:606;width:238;height:239" coordorigin="13712,606" coordsize="238,239">
              <v:shape style="position:absolute;left:13712;top:606;width:238;height:239" coordorigin="13712,606" coordsize="238,239" path="m13950,726l13932,789,13884,833,13841,845,13816,843,13754,817,13717,766,13712,745,13713,719,13737,654,13784,615,13824,606,13848,608,13909,636,13944,689,13950,726xe" filled="f" stroked="t" strokeweight=".25pt" strokecolor="#231F20">
                <v:path arrowok="t"/>
              </v:shape>
            </v:group>
            <v:group style="position:absolute;left:13590;top:726;width:480;height:2" coordorigin="13590,726" coordsize="480,2">
              <v:shape style="position:absolute;left:13590;top:726;width:480;height:2" coordorigin="13590,726" coordsize="480,0" path="m13590,726l14070,726e" filled="f" stroked="t" strokeweight=".25pt" strokecolor="#231F20">
                <v:path arrowok="t"/>
              </v:shape>
            </v:group>
            <v:group style="position:absolute;left:13830;top:246;width:2;height:960" coordorigin="13830,246" coordsize="2,960">
              <v:shape style="position:absolute;left:13830;top:246;width:2;height:960" coordorigin="13830,246" coordsize="0,960" path="m13830,246l13830,120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3"/>
          <w:w w:val="100"/>
        </w:rPr>
        <w:t>Chapte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define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proble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solvin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abilit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isolat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sub-problems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see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simpl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appropriat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solve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assembl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the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solution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thes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sub-problems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solution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eac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thes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sub-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problem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expresse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4"/>
          <w:w w:val="100"/>
        </w:rPr>
        <w:t>algorithm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sequenc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of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instruction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solvin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sub-problem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proces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solvin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sub-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proble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assemblin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solution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solutio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whole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proble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woul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als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expresse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algorith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highe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leve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of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abstraction.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1665" w:firstLine="240"/>
        <w:jc w:val="both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level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abstraction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needed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describe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varies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greatly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mechanis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available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example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describin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algorithm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(recipe)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baking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cookies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3"/>
        </w:numPr>
        <w:tabs>
          <w:tab w:pos="4345" w:val="left" w:leader="none"/>
        </w:tabs>
        <w:spacing w:line="260" w:lineRule="exact" w:before="100"/>
        <w:ind w:left="4350" w:right="2042" w:hanging="280"/>
        <w:jc w:val="left"/>
      </w:pP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grandmother,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baking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cookies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50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years,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“Please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cookies.”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3"/>
        </w:numPr>
        <w:tabs>
          <w:tab w:pos="4345" w:val="left" w:leader="none"/>
        </w:tabs>
        <w:spacing w:before="27"/>
        <w:ind w:left="434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“Buy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cookie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directions.”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3"/>
        </w:numPr>
        <w:tabs>
          <w:tab w:pos="4345" w:val="left" w:leader="none"/>
        </w:tabs>
        <w:spacing w:line="260" w:lineRule="exact" w:before="29"/>
        <w:ind w:left="4350" w:right="1990" w:hanging="280"/>
        <w:jc w:val="left"/>
      </w:pP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person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learning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cook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scratch,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include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intricate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series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instructions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measuring,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sifting,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combining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ingredients;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oven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temperature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preheating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oven;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cookies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putting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cookie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sheet;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80"/>
        <w:ind w:right="1661"/>
        <w:jc w:val="both"/>
      </w:pPr>
      <w:r>
        <w:rPr>
          <w:b w:val="0"/>
          <w:bCs w:val="0"/>
          <w:color w:val="231F20"/>
          <w:spacing w:val="8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programmin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terms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algorithm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frequentl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expresse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first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conceptually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high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level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abstraction,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demonstrated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Section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1.5.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solutions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sub-problem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expressed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lower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lowe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level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abstractio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unti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descriptio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sufficien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write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solve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sub-problem,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thereby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contributing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pieces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assembled,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whole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headerReference w:type="default" r:id="rId11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20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b/>
          <w:bCs/>
          <w:color w:val="231F20"/>
          <w:spacing w:val="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Getting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Started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3"/>
        </w:numPr>
        <w:tabs>
          <w:tab w:pos="3701" w:val="left" w:leader="none"/>
        </w:tabs>
        <w:ind w:left="3701" w:right="6330" w:hanging="53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Programming</w:t>
      </w:r>
      <w:r>
        <w:rPr>
          <w:color w:val="231F20"/>
          <w:spacing w:val="-37"/>
          <w:w w:val="105"/>
        </w:rPr>
        <w:t> </w:t>
      </w:r>
      <w:r>
        <w:rPr>
          <w:color w:val="231F20"/>
          <w:spacing w:val="0"/>
          <w:w w:val="105"/>
        </w:rPr>
        <w:t>Paradigms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170" w:right="2373"/>
        <w:jc w:val="both"/>
      </w:pPr>
      <w:r>
        <w:rPr>
          <w:b w:val="0"/>
          <w:bCs w:val="0"/>
          <w:color w:val="231F20"/>
          <w:spacing w:val="5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Gree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wor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5"/>
          <w:w w:val="100"/>
        </w:rPr>
        <w:t>paradeigma</w:t>
      </w:r>
      <w:r>
        <w:rPr>
          <w:b w:val="0"/>
          <w:bCs w:val="0"/>
          <w:i w:val="0"/>
          <w:color w:val="231F20"/>
          <w:spacing w:val="5"/>
          <w:w w:val="100"/>
        </w:rPr>
        <w:t>—“t</w:t>
      </w:r>
      <w:r>
        <w:rPr>
          <w:b w:val="0"/>
          <w:bCs w:val="0"/>
          <w:i w:val="0"/>
          <w:color w:val="231F20"/>
          <w:spacing w:val="0"/>
          <w:w w:val="100"/>
        </w:rPr>
        <w:t>o</w:t>
      </w:r>
      <w:r>
        <w:rPr>
          <w:b w:val="0"/>
          <w:bCs w:val="0"/>
          <w:i w:val="0"/>
          <w:color w:val="231F20"/>
          <w:spacing w:val="25"/>
          <w:w w:val="100"/>
        </w:rPr>
        <w:t> </w:t>
      </w:r>
      <w:r>
        <w:rPr>
          <w:b w:val="0"/>
          <w:bCs w:val="0"/>
          <w:i w:val="0"/>
          <w:color w:val="231F20"/>
          <w:spacing w:val="5"/>
          <w:w w:val="100"/>
        </w:rPr>
        <w:t>sho</w:t>
      </w:r>
      <w:r>
        <w:rPr>
          <w:b w:val="0"/>
          <w:bCs w:val="0"/>
          <w:i w:val="0"/>
          <w:color w:val="231F20"/>
          <w:spacing w:val="0"/>
          <w:w w:val="100"/>
        </w:rPr>
        <w:t>w</w:t>
      </w:r>
      <w:r>
        <w:rPr>
          <w:b w:val="0"/>
          <w:bCs w:val="0"/>
          <w:i w:val="0"/>
          <w:color w:val="231F20"/>
          <w:spacing w:val="25"/>
          <w:w w:val="100"/>
        </w:rPr>
        <w:t> </w:t>
      </w:r>
      <w:r>
        <w:rPr>
          <w:b w:val="0"/>
          <w:bCs w:val="0"/>
          <w:i w:val="0"/>
          <w:color w:val="231F20"/>
          <w:spacing w:val="5"/>
          <w:w w:val="100"/>
        </w:rPr>
        <w:t>alongside”—th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25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5"/>
          <w:w w:val="100"/>
        </w:rPr>
        <w:t>American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5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3"/>
          <w:w w:val="100"/>
        </w:rPr>
        <w:t>Heritag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2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3"/>
          <w:w w:val="100"/>
        </w:rPr>
        <w:t>Dictionar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y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2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define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-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-2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paradig</w:t>
      </w:r>
      <w:r>
        <w:rPr>
          <w:b w:val="0"/>
          <w:bCs w:val="0"/>
          <w:i w:val="0"/>
          <w:color w:val="231F20"/>
          <w:spacing w:val="0"/>
          <w:w w:val="100"/>
        </w:rPr>
        <w:t>m</w:t>
      </w:r>
      <w:r>
        <w:rPr>
          <w:b w:val="0"/>
          <w:bCs w:val="0"/>
          <w:i w:val="0"/>
          <w:color w:val="231F20"/>
          <w:spacing w:val="-2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a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-2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“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-2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se</w:t>
      </w:r>
      <w:r>
        <w:rPr>
          <w:b w:val="0"/>
          <w:bCs w:val="0"/>
          <w:i w:val="0"/>
          <w:color w:val="231F20"/>
          <w:spacing w:val="0"/>
          <w:w w:val="100"/>
        </w:rPr>
        <w:t>t</w:t>
      </w:r>
      <w:r>
        <w:rPr>
          <w:b w:val="0"/>
          <w:bCs w:val="0"/>
          <w:i w:val="0"/>
          <w:color w:val="231F20"/>
          <w:spacing w:val="-2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o</w:t>
      </w:r>
      <w:r>
        <w:rPr>
          <w:b w:val="0"/>
          <w:bCs w:val="0"/>
          <w:i w:val="0"/>
          <w:color w:val="231F20"/>
          <w:spacing w:val="0"/>
          <w:w w:val="100"/>
        </w:rPr>
        <w:t>f</w:t>
      </w:r>
      <w:r>
        <w:rPr>
          <w:b w:val="0"/>
          <w:bCs w:val="0"/>
          <w:i w:val="0"/>
          <w:color w:val="231F20"/>
          <w:spacing w:val="-2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assumptions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-2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concepts,</w:t>
      </w:r>
      <w:r>
        <w:rPr>
          <w:b w:val="0"/>
          <w:bCs w:val="0"/>
          <w:i w:val="0"/>
          <w:color w:val="231F20"/>
          <w:spacing w:val="3"/>
          <w:w w:val="100"/>
        </w:rPr>
        <w:t> </w:t>
      </w:r>
      <w:r>
        <w:rPr>
          <w:b w:val="0"/>
          <w:bCs w:val="0"/>
          <w:i w:val="0"/>
          <w:color w:val="231F20"/>
          <w:spacing w:val="5"/>
          <w:w w:val="100"/>
        </w:rPr>
        <w:t>values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28"/>
          <w:w w:val="100"/>
        </w:rPr>
        <w:t> </w:t>
      </w:r>
      <w:r>
        <w:rPr>
          <w:b w:val="0"/>
          <w:bCs w:val="0"/>
          <w:i w:val="0"/>
          <w:color w:val="231F20"/>
          <w:spacing w:val="5"/>
          <w:w w:val="100"/>
        </w:rPr>
        <w:t>an</w:t>
      </w:r>
      <w:r>
        <w:rPr>
          <w:b w:val="0"/>
          <w:bCs w:val="0"/>
          <w:i w:val="0"/>
          <w:color w:val="231F20"/>
          <w:spacing w:val="0"/>
          <w:w w:val="100"/>
        </w:rPr>
        <w:t>d</w:t>
      </w:r>
      <w:r>
        <w:rPr>
          <w:b w:val="0"/>
          <w:bCs w:val="0"/>
          <w:i w:val="0"/>
          <w:color w:val="231F20"/>
          <w:spacing w:val="29"/>
          <w:w w:val="100"/>
        </w:rPr>
        <w:t> </w:t>
      </w:r>
      <w:r>
        <w:rPr>
          <w:b w:val="0"/>
          <w:bCs w:val="0"/>
          <w:i w:val="0"/>
          <w:color w:val="231F20"/>
          <w:spacing w:val="5"/>
          <w:w w:val="100"/>
        </w:rPr>
        <w:t>practice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28"/>
          <w:w w:val="100"/>
        </w:rPr>
        <w:t> </w:t>
      </w:r>
      <w:r>
        <w:rPr>
          <w:b w:val="0"/>
          <w:bCs w:val="0"/>
          <w:i w:val="0"/>
          <w:color w:val="231F20"/>
          <w:spacing w:val="5"/>
          <w:w w:val="100"/>
        </w:rPr>
        <w:t>tha</w:t>
      </w:r>
      <w:r>
        <w:rPr>
          <w:b w:val="0"/>
          <w:bCs w:val="0"/>
          <w:i w:val="0"/>
          <w:color w:val="231F20"/>
          <w:spacing w:val="0"/>
          <w:w w:val="100"/>
        </w:rPr>
        <w:t>t</w:t>
      </w:r>
      <w:r>
        <w:rPr>
          <w:b w:val="0"/>
          <w:bCs w:val="0"/>
          <w:i w:val="0"/>
          <w:color w:val="231F20"/>
          <w:spacing w:val="29"/>
          <w:w w:val="100"/>
        </w:rPr>
        <w:t> </w:t>
      </w:r>
      <w:r>
        <w:rPr>
          <w:b w:val="0"/>
          <w:bCs w:val="0"/>
          <w:i w:val="0"/>
          <w:color w:val="231F20"/>
          <w:spacing w:val="5"/>
          <w:w w:val="100"/>
        </w:rPr>
        <w:t>constitute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28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29"/>
          <w:w w:val="100"/>
        </w:rPr>
        <w:t> </w:t>
      </w:r>
      <w:r>
        <w:rPr>
          <w:b w:val="0"/>
          <w:bCs w:val="0"/>
          <w:i w:val="0"/>
          <w:color w:val="231F20"/>
          <w:spacing w:val="5"/>
          <w:w w:val="100"/>
        </w:rPr>
        <w:t>wa</w:t>
      </w:r>
      <w:r>
        <w:rPr>
          <w:b w:val="0"/>
          <w:bCs w:val="0"/>
          <w:i w:val="0"/>
          <w:color w:val="231F20"/>
          <w:spacing w:val="0"/>
          <w:w w:val="100"/>
        </w:rPr>
        <w:t>y</w:t>
      </w:r>
      <w:r>
        <w:rPr>
          <w:b w:val="0"/>
          <w:bCs w:val="0"/>
          <w:i w:val="0"/>
          <w:color w:val="231F20"/>
          <w:spacing w:val="28"/>
          <w:w w:val="100"/>
        </w:rPr>
        <w:t> </w:t>
      </w:r>
      <w:r>
        <w:rPr>
          <w:b w:val="0"/>
          <w:bCs w:val="0"/>
          <w:i w:val="0"/>
          <w:color w:val="231F20"/>
          <w:spacing w:val="5"/>
          <w:w w:val="100"/>
        </w:rPr>
        <w:t>o</w:t>
      </w:r>
      <w:r>
        <w:rPr>
          <w:b w:val="0"/>
          <w:bCs w:val="0"/>
          <w:i w:val="0"/>
          <w:color w:val="231F20"/>
          <w:spacing w:val="0"/>
          <w:w w:val="100"/>
        </w:rPr>
        <w:t>f</w:t>
      </w:r>
      <w:r>
        <w:rPr>
          <w:b w:val="0"/>
          <w:bCs w:val="0"/>
          <w:i w:val="0"/>
          <w:color w:val="231F20"/>
          <w:spacing w:val="29"/>
          <w:w w:val="100"/>
        </w:rPr>
        <w:t> </w:t>
      </w:r>
      <w:r>
        <w:rPr>
          <w:b w:val="0"/>
          <w:bCs w:val="0"/>
          <w:i w:val="0"/>
          <w:color w:val="231F20"/>
          <w:spacing w:val="5"/>
          <w:w w:val="100"/>
        </w:rPr>
        <w:t>viewin</w:t>
      </w:r>
      <w:r>
        <w:rPr>
          <w:b w:val="0"/>
          <w:bCs w:val="0"/>
          <w:i w:val="0"/>
          <w:color w:val="231F20"/>
          <w:spacing w:val="0"/>
          <w:w w:val="100"/>
        </w:rPr>
        <w:t>g</w:t>
      </w:r>
      <w:r>
        <w:rPr>
          <w:b w:val="0"/>
          <w:bCs w:val="0"/>
          <w:i w:val="0"/>
          <w:color w:val="231F20"/>
          <w:spacing w:val="28"/>
          <w:w w:val="100"/>
        </w:rPr>
        <w:t> </w:t>
      </w:r>
      <w:r>
        <w:rPr>
          <w:b w:val="0"/>
          <w:bCs w:val="0"/>
          <w:i w:val="0"/>
          <w:color w:val="231F20"/>
          <w:spacing w:val="5"/>
          <w:w w:val="100"/>
        </w:rPr>
        <w:t>realit</w:t>
      </w:r>
      <w:r>
        <w:rPr>
          <w:b w:val="0"/>
          <w:bCs w:val="0"/>
          <w:i w:val="0"/>
          <w:color w:val="231F20"/>
          <w:spacing w:val="0"/>
          <w:w w:val="100"/>
        </w:rPr>
        <w:t>y</w:t>
      </w:r>
      <w:r>
        <w:rPr>
          <w:b w:val="0"/>
          <w:bCs w:val="0"/>
          <w:i w:val="0"/>
          <w:color w:val="231F20"/>
          <w:spacing w:val="29"/>
          <w:w w:val="100"/>
        </w:rPr>
        <w:t> </w:t>
      </w:r>
      <w:r>
        <w:rPr>
          <w:b w:val="0"/>
          <w:bCs w:val="0"/>
          <w:i w:val="0"/>
          <w:color w:val="231F20"/>
          <w:spacing w:val="5"/>
          <w:w w:val="100"/>
        </w:rPr>
        <w:t>fo</w:t>
      </w:r>
      <w:r>
        <w:rPr>
          <w:b w:val="0"/>
          <w:bCs w:val="0"/>
          <w:i w:val="0"/>
          <w:color w:val="231F20"/>
          <w:spacing w:val="0"/>
          <w:w w:val="100"/>
        </w:rPr>
        <w:t>r</w:t>
      </w:r>
      <w:r>
        <w:rPr>
          <w:b w:val="0"/>
          <w:bCs w:val="0"/>
          <w:i w:val="0"/>
          <w:color w:val="231F20"/>
          <w:spacing w:val="28"/>
          <w:w w:val="100"/>
        </w:rPr>
        <w:t> </w:t>
      </w:r>
      <w:r>
        <w:rPr>
          <w:b w:val="0"/>
          <w:bCs w:val="0"/>
          <w:i w:val="0"/>
          <w:color w:val="231F20"/>
          <w:spacing w:val="5"/>
          <w:w w:val="100"/>
        </w:rPr>
        <w:t>the</w:t>
      </w:r>
      <w:r>
        <w:rPr>
          <w:b w:val="0"/>
          <w:bCs w:val="0"/>
          <w:i w:val="0"/>
          <w:color w:val="231F20"/>
          <w:spacing w:val="5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communit</w:t>
      </w:r>
      <w:r>
        <w:rPr>
          <w:b w:val="0"/>
          <w:bCs w:val="0"/>
          <w:i w:val="0"/>
          <w:color w:val="231F20"/>
          <w:spacing w:val="0"/>
          <w:w w:val="100"/>
        </w:rPr>
        <w:t>y</w:t>
      </w:r>
      <w:r>
        <w:rPr>
          <w:b w:val="0"/>
          <w:bCs w:val="0"/>
          <w:i w:val="0"/>
          <w:color w:val="231F20"/>
          <w:spacing w:val="13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tha</w:t>
      </w:r>
      <w:r>
        <w:rPr>
          <w:b w:val="0"/>
          <w:bCs w:val="0"/>
          <w:i w:val="0"/>
          <w:color w:val="231F20"/>
          <w:spacing w:val="0"/>
          <w:w w:val="100"/>
        </w:rPr>
        <w:t>t</w:t>
      </w:r>
      <w:r>
        <w:rPr>
          <w:b w:val="0"/>
          <w:bCs w:val="0"/>
          <w:i w:val="0"/>
          <w:color w:val="231F20"/>
          <w:spacing w:val="13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share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13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them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13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especiall</w:t>
      </w:r>
      <w:r>
        <w:rPr>
          <w:b w:val="0"/>
          <w:bCs w:val="0"/>
          <w:i w:val="0"/>
          <w:color w:val="231F20"/>
          <w:spacing w:val="0"/>
          <w:w w:val="100"/>
        </w:rPr>
        <w:t>y</w:t>
      </w:r>
      <w:r>
        <w:rPr>
          <w:b w:val="0"/>
          <w:bCs w:val="0"/>
          <w:i w:val="0"/>
          <w:color w:val="231F20"/>
          <w:spacing w:val="13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i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13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a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13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intellectua</w:t>
      </w:r>
      <w:r>
        <w:rPr>
          <w:b w:val="0"/>
          <w:bCs w:val="0"/>
          <w:i w:val="0"/>
          <w:color w:val="231F20"/>
          <w:spacing w:val="0"/>
          <w:w w:val="100"/>
        </w:rPr>
        <w:t>l</w:t>
      </w:r>
      <w:r>
        <w:rPr>
          <w:b w:val="0"/>
          <w:bCs w:val="0"/>
          <w:i w:val="0"/>
          <w:color w:val="231F20"/>
          <w:spacing w:val="13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discipline.</w:t>
      </w:r>
      <w:r>
        <w:rPr>
          <w:b w:val="0"/>
          <w:bCs w:val="0"/>
          <w:i w:val="0"/>
          <w:color w:val="231F20"/>
          <w:spacing w:val="0"/>
          <w:w w:val="100"/>
        </w:rPr>
        <w:t>”</w:t>
      </w:r>
      <w:r>
        <w:rPr>
          <w:b w:val="0"/>
          <w:bCs w:val="0"/>
          <w:i w:val="0"/>
          <w:color w:val="231F20"/>
          <w:spacing w:val="13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So</w:t>
      </w:r>
      <w:r>
        <w:rPr>
          <w:b w:val="0"/>
          <w:bCs w:val="0"/>
          <w:i w:val="0"/>
          <w:color w:val="231F20"/>
          <w:spacing w:val="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24"/>
          <w:w w:val="100"/>
        </w:rPr>
        <w:t> </w:t>
      </w:r>
      <w:r>
        <w:rPr>
          <w:b w:val="0"/>
          <w:bCs w:val="0"/>
          <w:i w:val="0"/>
          <w:color w:val="231F20"/>
          <w:spacing w:val="4"/>
          <w:w w:val="100"/>
        </w:rPr>
        <w:t>programmin</w:t>
      </w:r>
      <w:r>
        <w:rPr>
          <w:b w:val="0"/>
          <w:bCs w:val="0"/>
          <w:i w:val="0"/>
          <w:color w:val="231F20"/>
          <w:spacing w:val="0"/>
          <w:w w:val="100"/>
        </w:rPr>
        <w:t>g</w:t>
      </w:r>
      <w:r>
        <w:rPr>
          <w:b w:val="0"/>
          <w:bCs w:val="0"/>
          <w:i w:val="0"/>
          <w:color w:val="231F20"/>
          <w:spacing w:val="24"/>
          <w:w w:val="100"/>
        </w:rPr>
        <w:t> </w:t>
      </w:r>
      <w:r>
        <w:rPr>
          <w:b w:val="0"/>
          <w:bCs w:val="0"/>
          <w:i w:val="0"/>
          <w:color w:val="231F20"/>
          <w:spacing w:val="4"/>
          <w:w w:val="100"/>
        </w:rPr>
        <w:t>paradig</w:t>
      </w:r>
      <w:r>
        <w:rPr>
          <w:b w:val="0"/>
          <w:bCs w:val="0"/>
          <w:i w:val="0"/>
          <w:color w:val="231F20"/>
          <w:spacing w:val="0"/>
          <w:w w:val="100"/>
        </w:rPr>
        <w:t>m</w:t>
      </w:r>
      <w:r>
        <w:rPr>
          <w:b w:val="0"/>
          <w:bCs w:val="0"/>
          <w:i w:val="0"/>
          <w:color w:val="231F20"/>
          <w:spacing w:val="24"/>
          <w:w w:val="100"/>
        </w:rPr>
        <w:t> </w:t>
      </w:r>
      <w:r>
        <w:rPr>
          <w:b w:val="0"/>
          <w:bCs w:val="0"/>
          <w:i w:val="0"/>
          <w:color w:val="231F20"/>
          <w:spacing w:val="4"/>
          <w:w w:val="100"/>
        </w:rPr>
        <w:t>become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2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24"/>
          <w:w w:val="100"/>
        </w:rPr>
        <w:t> </w:t>
      </w:r>
      <w:r>
        <w:rPr>
          <w:b w:val="0"/>
          <w:bCs w:val="0"/>
          <w:i w:val="0"/>
          <w:color w:val="231F20"/>
          <w:spacing w:val="4"/>
          <w:w w:val="100"/>
        </w:rPr>
        <w:t>codifie</w:t>
      </w:r>
      <w:r>
        <w:rPr>
          <w:b w:val="0"/>
          <w:bCs w:val="0"/>
          <w:i w:val="0"/>
          <w:color w:val="231F20"/>
          <w:spacing w:val="0"/>
          <w:w w:val="100"/>
        </w:rPr>
        <w:t>d</w:t>
      </w:r>
      <w:r>
        <w:rPr>
          <w:b w:val="0"/>
          <w:bCs w:val="0"/>
          <w:i w:val="0"/>
          <w:color w:val="231F20"/>
          <w:spacing w:val="24"/>
          <w:w w:val="100"/>
        </w:rPr>
        <w:t> </w:t>
      </w:r>
      <w:r>
        <w:rPr>
          <w:b w:val="0"/>
          <w:bCs w:val="0"/>
          <w:i w:val="0"/>
          <w:color w:val="231F20"/>
          <w:spacing w:val="4"/>
          <w:w w:val="100"/>
        </w:rPr>
        <w:t>se</w:t>
      </w:r>
      <w:r>
        <w:rPr>
          <w:b w:val="0"/>
          <w:bCs w:val="0"/>
          <w:i w:val="0"/>
          <w:color w:val="231F20"/>
          <w:spacing w:val="0"/>
          <w:w w:val="100"/>
        </w:rPr>
        <w:t>t</w:t>
      </w:r>
      <w:r>
        <w:rPr>
          <w:b w:val="0"/>
          <w:bCs w:val="0"/>
          <w:i w:val="0"/>
          <w:color w:val="231F20"/>
          <w:spacing w:val="24"/>
          <w:w w:val="100"/>
        </w:rPr>
        <w:t> </w:t>
      </w:r>
      <w:r>
        <w:rPr>
          <w:b w:val="0"/>
          <w:bCs w:val="0"/>
          <w:i w:val="0"/>
          <w:color w:val="231F20"/>
          <w:spacing w:val="4"/>
          <w:w w:val="100"/>
        </w:rPr>
        <w:t>o</w:t>
      </w:r>
      <w:r>
        <w:rPr>
          <w:b w:val="0"/>
          <w:bCs w:val="0"/>
          <w:i w:val="0"/>
          <w:color w:val="231F20"/>
          <w:spacing w:val="0"/>
          <w:w w:val="100"/>
        </w:rPr>
        <w:t>f</w:t>
      </w:r>
      <w:r>
        <w:rPr>
          <w:b w:val="0"/>
          <w:bCs w:val="0"/>
          <w:i w:val="0"/>
          <w:color w:val="231F20"/>
          <w:spacing w:val="24"/>
          <w:w w:val="100"/>
        </w:rPr>
        <w:t> </w:t>
      </w:r>
      <w:r>
        <w:rPr>
          <w:b w:val="0"/>
          <w:bCs w:val="0"/>
          <w:i w:val="0"/>
          <w:color w:val="231F20"/>
          <w:spacing w:val="4"/>
          <w:w w:val="100"/>
        </w:rPr>
        <w:t>practice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24"/>
          <w:w w:val="100"/>
        </w:rPr>
        <w:t> </w:t>
      </w:r>
      <w:r>
        <w:rPr>
          <w:b w:val="0"/>
          <w:bCs w:val="0"/>
          <w:i w:val="0"/>
          <w:color w:val="231F20"/>
          <w:spacing w:val="4"/>
          <w:w w:val="100"/>
        </w:rPr>
        <w:t>allowing</w:t>
      </w:r>
      <w:r>
        <w:rPr>
          <w:b w:val="0"/>
          <w:bCs w:val="0"/>
          <w:i w:val="0"/>
          <w:color w:val="231F20"/>
          <w:spacing w:val="4"/>
          <w:w w:val="100"/>
        </w:rPr>
        <w:t> </w:t>
      </w:r>
      <w:r>
        <w:rPr>
          <w:b w:val="0"/>
          <w:bCs w:val="0"/>
          <w:i w:val="0"/>
          <w:color w:val="231F20"/>
          <w:spacing w:val="6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33"/>
          <w:w w:val="100"/>
        </w:rPr>
        <w:t> </w:t>
      </w:r>
      <w:r>
        <w:rPr>
          <w:b w:val="0"/>
          <w:bCs w:val="0"/>
          <w:i w:val="0"/>
          <w:color w:val="231F20"/>
          <w:spacing w:val="6"/>
          <w:w w:val="100"/>
        </w:rPr>
        <w:t>communit</w:t>
      </w:r>
      <w:r>
        <w:rPr>
          <w:b w:val="0"/>
          <w:bCs w:val="0"/>
          <w:i w:val="0"/>
          <w:color w:val="231F20"/>
          <w:spacing w:val="0"/>
          <w:w w:val="100"/>
        </w:rPr>
        <w:t>y</w:t>
      </w:r>
      <w:r>
        <w:rPr>
          <w:b w:val="0"/>
          <w:bCs w:val="0"/>
          <w:i w:val="0"/>
          <w:color w:val="231F20"/>
          <w:spacing w:val="34"/>
          <w:w w:val="100"/>
        </w:rPr>
        <w:t> </w:t>
      </w:r>
      <w:r>
        <w:rPr>
          <w:b w:val="0"/>
          <w:bCs w:val="0"/>
          <w:i w:val="0"/>
          <w:color w:val="231F20"/>
          <w:spacing w:val="6"/>
          <w:w w:val="100"/>
        </w:rPr>
        <w:t>o</w:t>
      </w:r>
      <w:r>
        <w:rPr>
          <w:b w:val="0"/>
          <w:bCs w:val="0"/>
          <w:i w:val="0"/>
          <w:color w:val="231F20"/>
          <w:spacing w:val="0"/>
          <w:w w:val="100"/>
        </w:rPr>
        <w:t>f</w:t>
      </w:r>
      <w:r>
        <w:rPr>
          <w:b w:val="0"/>
          <w:bCs w:val="0"/>
          <w:i w:val="0"/>
          <w:color w:val="231F20"/>
          <w:spacing w:val="33"/>
          <w:w w:val="100"/>
        </w:rPr>
        <w:t> </w:t>
      </w:r>
      <w:r>
        <w:rPr>
          <w:b w:val="0"/>
          <w:bCs w:val="0"/>
          <w:i w:val="0"/>
          <w:color w:val="231F20"/>
          <w:spacing w:val="6"/>
          <w:w w:val="100"/>
        </w:rPr>
        <w:t>computin</w:t>
      </w:r>
      <w:r>
        <w:rPr>
          <w:b w:val="0"/>
          <w:bCs w:val="0"/>
          <w:i w:val="0"/>
          <w:color w:val="231F20"/>
          <w:spacing w:val="0"/>
          <w:w w:val="100"/>
        </w:rPr>
        <w:t>g</w:t>
      </w:r>
      <w:r>
        <w:rPr>
          <w:b w:val="0"/>
          <w:bCs w:val="0"/>
          <w:i w:val="0"/>
          <w:color w:val="231F20"/>
          <w:spacing w:val="34"/>
          <w:w w:val="100"/>
        </w:rPr>
        <w:t> </w:t>
      </w:r>
      <w:r>
        <w:rPr>
          <w:b w:val="0"/>
          <w:bCs w:val="0"/>
          <w:i w:val="0"/>
          <w:color w:val="231F20"/>
          <w:spacing w:val="6"/>
          <w:w w:val="100"/>
        </w:rPr>
        <w:t>professional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33"/>
          <w:w w:val="100"/>
        </w:rPr>
        <w:t> </w:t>
      </w:r>
      <w:r>
        <w:rPr>
          <w:b w:val="0"/>
          <w:bCs w:val="0"/>
          <w:i w:val="0"/>
          <w:color w:val="231F20"/>
          <w:spacing w:val="6"/>
          <w:w w:val="100"/>
        </w:rPr>
        <w:t>t</w:t>
      </w:r>
      <w:r>
        <w:rPr>
          <w:b w:val="0"/>
          <w:bCs w:val="0"/>
          <w:i w:val="0"/>
          <w:color w:val="231F20"/>
          <w:spacing w:val="0"/>
          <w:w w:val="100"/>
        </w:rPr>
        <w:t>o</w:t>
      </w:r>
      <w:r>
        <w:rPr>
          <w:b w:val="0"/>
          <w:bCs w:val="0"/>
          <w:i w:val="0"/>
          <w:color w:val="231F20"/>
          <w:spacing w:val="34"/>
          <w:w w:val="100"/>
        </w:rPr>
        <w:t> </w:t>
      </w:r>
      <w:r>
        <w:rPr>
          <w:b w:val="0"/>
          <w:bCs w:val="0"/>
          <w:i w:val="0"/>
          <w:color w:val="231F20"/>
          <w:spacing w:val="6"/>
          <w:w w:val="100"/>
        </w:rPr>
        <w:t>fram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33"/>
          <w:w w:val="100"/>
        </w:rPr>
        <w:t> </w:t>
      </w:r>
      <w:r>
        <w:rPr>
          <w:b w:val="0"/>
          <w:bCs w:val="0"/>
          <w:i w:val="0"/>
          <w:color w:val="231F20"/>
          <w:spacing w:val="6"/>
          <w:w w:val="100"/>
        </w:rPr>
        <w:t>thei</w:t>
      </w:r>
      <w:r>
        <w:rPr>
          <w:b w:val="0"/>
          <w:bCs w:val="0"/>
          <w:i w:val="0"/>
          <w:color w:val="231F20"/>
          <w:spacing w:val="0"/>
          <w:w w:val="100"/>
        </w:rPr>
        <w:t>r</w:t>
      </w:r>
      <w:r>
        <w:rPr>
          <w:b w:val="0"/>
          <w:bCs w:val="0"/>
          <w:i w:val="0"/>
          <w:color w:val="231F20"/>
          <w:spacing w:val="34"/>
          <w:w w:val="100"/>
        </w:rPr>
        <w:t> </w:t>
      </w:r>
      <w:r>
        <w:rPr>
          <w:b w:val="0"/>
          <w:bCs w:val="0"/>
          <w:i w:val="0"/>
          <w:color w:val="231F20"/>
          <w:spacing w:val="6"/>
          <w:w w:val="100"/>
        </w:rPr>
        <w:t>ideas</w:t>
      </w:r>
      <w:r>
        <w:rPr>
          <w:b w:val="0"/>
          <w:bCs w:val="0"/>
          <w:i w:val="0"/>
          <w:color w:val="231F20"/>
          <w:spacing w:val="0"/>
          <w:w w:val="100"/>
        </w:rPr>
        <w:t>.</w:t>
      </w:r>
      <w:r>
        <w:rPr>
          <w:b w:val="0"/>
          <w:bCs w:val="0"/>
          <w:i w:val="0"/>
          <w:color w:val="231F20"/>
          <w:spacing w:val="33"/>
          <w:w w:val="100"/>
        </w:rPr>
        <w:t> </w:t>
      </w:r>
      <w:r>
        <w:rPr>
          <w:b w:val="0"/>
          <w:bCs w:val="0"/>
          <w:i w:val="0"/>
          <w:color w:val="231F20"/>
          <w:spacing w:val="6"/>
          <w:w w:val="100"/>
        </w:rPr>
        <w:t>This</w:t>
      </w:r>
      <w:r>
        <w:rPr>
          <w:b w:val="0"/>
          <w:bCs w:val="0"/>
          <w:i w:val="0"/>
          <w:color w:val="231F20"/>
          <w:spacing w:val="6"/>
          <w:w w:val="100"/>
        </w:rPr>
        <w:t> </w:t>
      </w:r>
      <w:r>
        <w:rPr>
          <w:b w:val="0"/>
          <w:bCs w:val="0"/>
          <w:i w:val="0"/>
          <w:color w:val="231F20"/>
          <w:spacing w:val="10"/>
          <w:w w:val="100"/>
        </w:rPr>
        <w:t>sectio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25"/>
          <w:w w:val="100"/>
        </w:rPr>
        <w:t> </w:t>
      </w:r>
      <w:r>
        <w:rPr>
          <w:b w:val="0"/>
          <w:bCs w:val="0"/>
          <w:i w:val="0"/>
          <w:color w:val="231F20"/>
          <w:spacing w:val="10"/>
          <w:w w:val="100"/>
        </w:rPr>
        <w:t>consider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25"/>
          <w:w w:val="100"/>
        </w:rPr>
        <w:t> </w:t>
      </w:r>
      <w:r>
        <w:rPr>
          <w:b w:val="0"/>
          <w:bCs w:val="0"/>
          <w:i w:val="0"/>
          <w:color w:val="231F20"/>
          <w:spacing w:val="10"/>
          <w:w w:val="100"/>
        </w:rPr>
        <w:t>thre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25"/>
          <w:w w:val="100"/>
        </w:rPr>
        <w:t> </w:t>
      </w:r>
      <w:r>
        <w:rPr>
          <w:b w:val="0"/>
          <w:bCs w:val="0"/>
          <w:i w:val="0"/>
          <w:color w:val="231F20"/>
          <w:spacing w:val="10"/>
          <w:w w:val="100"/>
        </w:rPr>
        <w:t>radicall</w:t>
      </w:r>
      <w:r>
        <w:rPr>
          <w:b w:val="0"/>
          <w:bCs w:val="0"/>
          <w:i w:val="0"/>
          <w:color w:val="231F20"/>
          <w:spacing w:val="0"/>
          <w:w w:val="100"/>
        </w:rPr>
        <w:t>y</w:t>
      </w:r>
      <w:r>
        <w:rPr>
          <w:b w:val="0"/>
          <w:bCs w:val="0"/>
          <w:i w:val="0"/>
          <w:color w:val="231F20"/>
          <w:spacing w:val="25"/>
          <w:w w:val="100"/>
        </w:rPr>
        <w:t> </w:t>
      </w:r>
      <w:r>
        <w:rPr>
          <w:b w:val="0"/>
          <w:bCs w:val="0"/>
          <w:i w:val="0"/>
          <w:color w:val="231F20"/>
          <w:spacing w:val="10"/>
          <w:w w:val="100"/>
        </w:rPr>
        <w:t>differen</w:t>
      </w:r>
      <w:r>
        <w:rPr>
          <w:b w:val="0"/>
          <w:bCs w:val="0"/>
          <w:i w:val="0"/>
          <w:color w:val="231F20"/>
          <w:spacing w:val="0"/>
          <w:w w:val="100"/>
        </w:rPr>
        <w:t>t</w:t>
      </w:r>
      <w:r>
        <w:rPr>
          <w:b w:val="0"/>
          <w:bCs w:val="0"/>
          <w:i w:val="0"/>
          <w:color w:val="231F20"/>
          <w:spacing w:val="25"/>
          <w:w w:val="100"/>
        </w:rPr>
        <w:t> </w:t>
      </w:r>
      <w:r>
        <w:rPr>
          <w:b w:val="0"/>
          <w:bCs w:val="0"/>
          <w:i w:val="0"/>
          <w:color w:val="231F20"/>
          <w:spacing w:val="10"/>
          <w:w w:val="100"/>
        </w:rPr>
        <w:t>paradigms</w:t>
      </w:r>
      <w:r>
        <w:rPr>
          <w:b w:val="0"/>
          <w:bCs w:val="0"/>
          <w:i w:val="0"/>
          <w:color w:val="231F20"/>
          <w:spacing w:val="0"/>
          <w:w w:val="100"/>
        </w:rPr>
        <w:t>:</w:t>
      </w:r>
      <w:r>
        <w:rPr>
          <w:b w:val="0"/>
          <w:bCs w:val="0"/>
          <w:i w:val="0"/>
          <w:color w:val="231F20"/>
          <w:spacing w:val="25"/>
          <w:w w:val="100"/>
        </w:rPr>
        <w:t> </w:t>
      </w:r>
      <w:r>
        <w:rPr>
          <w:b w:val="0"/>
          <w:bCs w:val="0"/>
          <w:i w:val="0"/>
          <w:color w:val="231F20"/>
          <w:spacing w:val="10"/>
          <w:w w:val="100"/>
        </w:rPr>
        <w:t>functional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16"/>
          <w:w w:val="100"/>
        </w:rPr>
        <w:t>programming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24"/>
          <w:w w:val="100"/>
        </w:rPr>
        <w:t> </w:t>
      </w:r>
      <w:r>
        <w:rPr>
          <w:b w:val="0"/>
          <w:bCs w:val="0"/>
          <w:i w:val="0"/>
          <w:color w:val="231F20"/>
          <w:spacing w:val="16"/>
          <w:w w:val="100"/>
        </w:rPr>
        <w:t>procedura</w:t>
      </w:r>
      <w:r>
        <w:rPr>
          <w:b w:val="0"/>
          <w:bCs w:val="0"/>
          <w:i w:val="0"/>
          <w:color w:val="231F20"/>
          <w:spacing w:val="0"/>
          <w:w w:val="100"/>
        </w:rPr>
        <w:t>l</w:t>
      </w:r>
      <w:r>
        <w:rPr>
          <w:b w:val="0"/>
          <w:bCs w:val="0"/>
          <w:i w:val="0"/>
          <w:color w:val="231F20"/>
          <w:spacing w:val="24"/>
          <w:w w:val="100"/>
        </w:rPr>
        <w:t> </w:t>
      </w:r>
      <w:r>
        <w:rPr>
          <w:b w:val="0"/>
          <w:bCs w:val="0"/>
          <w:i w:val="0"/>
          <w:color w:val="231F20"/>
          <w:spacing w:val="16"/>
          <w:w w:val="100"/>
        </w:rPr>
        <w:t>programming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24"/>
          <w:w w:val="100"/>
        </w:rPr>
        <w:t> </w:t>
      </w:r>
      <w:r>
        <w:rPr>
          <w:b w:val="0"/>
          <w:bCs w:val="0"/>
          <w:i w:val="0"/>
          <w:color w:val="231F20"/>
          <w:spacing w:val="16"/>
          <w:w w:val="100"/>
        </w:rPr>
        <w:t>an</w:t>
      </w:r>
      <w:r>
        <w:rPr>
          <w:b w:val="0"/>
          <w:bCs w:val="0"/>
          <w:i w:val="0"/>
          <w:color w:val="231F20"/>
          <w:spacing w:val="0"/>
          <w:w w:val="100"/>
        </w:rPr>
        <w:t>d</w:t>
      </w:r>
      <w:r>
        <w:rPr>
          <w:b w:val="0"/>
          <w:bCs w:val="0"/>
          <w:i w:val="0"/>
          <w:color w:val="231F20"/>
          <w:spacing w:val="24"/>
          <w:w w:val="100"/>
        </w:rPr>
        <w:t> </w:t>
      </w:r>
      <w:r>
        <w:rPr>
          <w:b w:val="0"/>
          <w:bCs w:val="0"/>
          <w:i w:val="0"/>
          <w:color w:val="231F20"/>
          <w:spacing w:val="16"/>
          <w:w w:val="100"/>
        </w:rPr>
        <w:t>object-oriented</w:t>
      </w:r>
      <w:r>
        <w:rPr>
          <w:b w:val="0"/>
          <w:bCs w:val="0"/>
          <w:i w:val="0"/>
          <w:color w:val="231F20"/>
          <w:spacing w:val="16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programming.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60" w:lineRule="exact"/>
        <w:ind w:left="3170" w:right="2383" w:firstLine="240"/>
        <w:jc w:val="both"/>
      </w:pPr>
      <w:r>
        <w:rPr>
          <w:rFonts w:ascii="Palatino" w:hAnsi="Palatino" w:cs="Palatino" w:eastAsia="Palatino"/>
          <w:b/>
          <w:bCs/>
          <w:color w:val="231F20"/>
          <w:spacing w:val="3"/>
          <w:w w:val="100"/>
        </w:rPr>
        <w:t>Functiona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l</w:t>
      </w:r>
      <w:r>
        <w:rPr>
          <w:rFonts w:ascii="Palatino" w:hAnsi="Palatino" w:cs="Palatino" w:eastAsia="Palatino"/>
          <w:b/>
          <w:bCs/>
          <w:color w:val="231F20"/>
          <w:spacing w:val="30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3"/>
          <w:w w:val="100"/>
        </w:rPr>
        <w:t>programmin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g</w:t>
      </w:r>
      <w:r>
        <w:rPr>
          <w:rFonts w:ascii="Palatino" w:hAnsi="Palatino" w:cs="Palatino" w:eastAsia="Palatino"/>
          <w:b/>
          <w:bCs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typicall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associate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language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like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Lis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Forth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ever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programmin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operatio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actually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implemented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side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effects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(changes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state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surroundings)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permitted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implemented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language.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Without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side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effects,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programming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solution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mathematically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proven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correct—a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enormou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advantage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Excep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discussio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recursion,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paradigm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mentioned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again.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60" w:lineRule="exact"/>
        <w:ind w:left="3170" w:right="2386" w:firstLine="240"/>
        <w:jc w:val="both"/>
      </w:pPr>
      <w:r>
        <w:rPr/>
        <w:pict>
          <v:group style="position:absolute;margin-left:88.375pt;margin-top:13.711889pt;width:24.25pt;height:48.25pt;mso-position-horizontal-relative:page;mso-position-vertical-relative:paragraph;z-index:-2521" coordorigin="1768,274" coordsize="485,965">
            <v:group style="position:absolute;left:1892;top:637;width:238;height:239" coordorigin="1892,637" coordsize="238,239">
              <v:shape style="position:absolute;left:1892;top:637;width:238;height:239" coordorigin="1892,637" coordsize="238,239" path="m2130,757l2112,821,2064,864,2021,876,1996,874,1934,848,1897,797,1892,777,1893,750,1917,685,1964,646,2004,637,2028,639,2089,667,2124,720,2130,757xe" filled="f" stroked="t" strokeweight=".25pt" strokecolor="#231F20">
                <v:path arrowok="t"/>
              </v:shape>
            </v:group>
            <v:group style="position:absolute;left:1770;top:757;width:480;height:2" coordorigin="1770,757" coordsize="480,2">
              <v:shape style="position:absolute;left:1770;top:757;width:480;height:2" coordorigin="1770,757" coordsize="480,0" path="m1770,757l2250,757e" filled="f" stroked="t" strokeweight=".25pt" strokecolor="#231F20">
                <v:path arrowok="t"/>
              </v:shape>
            </v:group>
            <v:group style="position:absolute;left:2010;top:277;width:2;height:960" coordorigin="2010,277" coordsize="2,960">
              <v:shape style="position:absolute;left:2010;top:277;width:2;height:960" coordorigin="2010,277" coordsize="0,960" path="m2010,277l2010,1237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3.711889pt;width:24.25pt;height:48.25pt;mso-position-horizontal-relative:page;mso-position-vertical-relative:paragraph;z-index:-2520" coordorigin="13588,274" coordsize="485,965">
            <v:group style="position:absolute;left:13712;top:637;width:238;height:239" coordorigin="13712,637" coordsize="238,239">
              <v:shape style="position:absolute;left:13712;top:637;width:238;height:239" coordorigin="13712,637" coordsize="238,239" path="m13950,757l13932,821,13884,864,13841,876,13816,874,13754,848,13717,797,13712,777,13713,750,13737,685,13784,646,13824,637,13848,639,13909,667,13944,720,13950,757xe" filled="f" stroked="t" strokeweight=".25pt" strokecolor="#231F20">
                <v:path arrowok="t"/>
              </v:shape>
            </v:group>
            <v:group style="position:absolute;left:13590;top:757;width:480;height:2" coordorigin="13590,757" coordsize="480,2">
              <v:shape style="position:absolute;left:13590;top:757;width:480;height:2" coordorigin="13590,757" coordsize="480,0" path="m13590,757l14070,757e" filled="f" stroked="t" strokeweight=".25pt" strokecolor="#231F20">
                <v:path arrowok="t"/>
              </v:shape>
            </v:group>
            <v:group style="position:absolute;left:13830;top:277;width:2;height:960" coordorigin="13830,277" coordsize="2,960">
              <v:shape style="position:absolute;left:13830;top:277;width:2;height:960" coordorigin="13830,277" coordsize="0,960" path="m13830,277l13830,1237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Procedural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programming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FORTRAN,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basi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program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sub-program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sequence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operation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item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generall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accessibl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programs.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Although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side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effects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sub-programs—such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changing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outside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sub-program—are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considered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poor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practice,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they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prohibited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60" w:lineRule="exact"/>
        <w:ind w:left="3170" w:right="2382" w:firstLine="240"/>
        <w:jc w:val="both"/>
      </w:pPr>
      <w:r>
        <w:rPr>
          <w:rFonts w:ascii="Palatino" w:hAnsi="Palatino" w:cs="Palatino" w:eastAsia="Palatino"/>
          <w:b/>
          <w:bCs/>
          <w:color w:val="231F20"/>
          <w:spacing w:val="2"/>
          <w:w w:val="100"/>
        </w:rPr>
        <w:t>Object-oriente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d</w:t>
      </w:r>
      <w:r>
        <w:rPr>
          <w:rFonts w:ascii="Palatino" w:hAnsi="Palatino" w:cs="Palatino" w:eastAsia="Palatino"/>
          <w:b/>
          <w:bCs/>
          <w:color w:val="231F20"/>
          <w:spacing w:val="26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2"/>
          <w:w w:val="100"/>
        </w:rPr>
        <w:t>programmin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g</w:t>
      </w:r>
      <w:r>
        <w:rPr>
          <w:rFonts w:ascii="Palatino" w:hAnsi="Palatino" w:cs="Palatino" w:eastAsia="Palatino"/>
          <w:b/>
          <w:bCs/>
          <w:color w:val="231F20"/>
          <w:spacing w:val="27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2"/>
          <w:w w:val="100"/>
        </w:rPr>
        <w:t>(OOP)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,</w:t>
      </w:r>
      <w:r>
        <w:rPr>
          <w:rFonts w:ascii="Palatino" w:hAnsi="Palatino" w:cs="Palatino" w:eastAsia="Palatino"/>
          <w:b/>
          <w:bCs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typica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language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lik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C++,</w:t>
      </w:r>
      <w:r>
        <w:rPr>
          <w:b w:val="0"/>
          <w:bCs w:val="0"/>
          <w:color w:val="231F20"/>
          <w:spacing w:val="2"/>
          <w:w w:val="110"/>
        </w:rPr>
        <w:t> </w:t>
      </w:r>
      <w:r>
        <w:rPr>
          <w:b w:val="0"/>
          <w:bCs w:val="0"/>
          <w:color w:val="231F20"/>
          <w:spacing w:val="2"/>
          <w:w w:val="100"/>
        </w:rPr>
        <w:t>Ada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Java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relativel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ne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additio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worl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programming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paradigms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characterize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concep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encapsulating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or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packaging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item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togethe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method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that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manipulat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thos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items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paradigm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sid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effect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explicitly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manage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controllin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acces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method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particular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grouping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majo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tru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OO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“everythin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object.”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exhibitin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man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trait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OO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wor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through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book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nee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programmin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paradigm.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5294"/>
        <w:jc w:val="left"/>
        <w:rPr>
          <w:b w:val="0"/>
          <w:bCs w:val="0"/>
        </w:rPr>
      </w:pPr>
      <w:r>
        <w:rPr/>
        <w:pict>
          <v:group style="position:absolute;margin-left:238.294006pt;margin-top:.131822pt;width:351.456pt;height:17.89pt;mso-position-horizontal-relative:page;mso-position-vertical-relative:paragraph;z-index:-2522" coordorigin="4766,3" coordsize="7029,358">
            <v:shape style="position:absolute;left:4770;top:3;width:420;height:356" type="#_x0000_t75">
              <v:imagedata r:id="rId13" o:title=""/>
            </v:shape>
            <v:group style="position:absolute;left:4771;top:355;width:7019;height:2" coordorigin="4771,355" coordsize="7019,2">
              <v:shape style="position:absolute;left:4771;top:355;width:7019;height:2" coordorigin="4771,355" coordsize="7019,0" path="m4771,355l11790,355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2.2</w:t>
      </w:r>
      <w:r>
        <w:rPr>
          <w:color w:val="231F20"/>
          <w:spacing w:val="46"/>
          <w:w w:val="105"/>
        </w:rPr>
        <w:t> </w:t>
      </w:r>
      <w:r>
        <w:rPr>
          <w:color w:val="231F20"/>
          <w:spacing w:val="0"/>
          <w:w w:val="105"/>
        </w:rPr>
        <w:t>Basic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0"/>
          <w:w w:val="105"/>
        </w:rPr>
        <w:t>Data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0"/>
          <w:w w:val="105"/>
        </w:rPr>
        <w:t>Manipulation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left="3170" w:right="2389"/>
        <w:jc w:val="both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order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demonstrate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basic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manipulation,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begin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exercise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starting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stopping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system.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ind w:left="3170" w:right="5707" w:firstLine="0"/>
        <w:jc w:val="both"/>
        <w:rPr>
          <w:b w:val="0"/>
          <w:bCs w:val="0"/>
        </w:rPr>
      </w:pPr>
      <w:r>
        <w:rPr>
          <w:color w:val="231F20"/>
          <w:spacing w:val="0"/>
          <w:w w:val="100"/>
        </w:rPr>
        <w:t>2.2.1</w:t>
      </w:r>
      <w:r>
        <w:rPr>
          <w:color w:val="231F20"/>
          <w:spacing w:val="6"/>
          <w:w w:val="100"/>
        </w:rPr>
        <w:t> </w:t>
      </w:r>
      <w:r>
        <w:rPr>
          <w:color w:val="231F20"/>
          <w:spacing w:val="0"/>
          <w:w w:val="100"/>
        </w:rPr>
        <w:t>Starting</w:t>
      </w:r>
      <w:r>
        <w:rPr>
          <w:color w:val="231F20"/>
          <w:spacing w:val="6"/>
          <w:w w:val="100"/>
        </w:rPr>
        <w:t> </w:t>
      </w:r>
      <w:r>
        <w:rPr>
          <w:color w:val="231F20"/>
          <w:spacing w:val="0"/>
          <w:w w:val="100"/>
        </w:rPr>
        <w:t>and</w:t>
      </w:r>
      <w:r>
        <w:rPr>
          <w:color w:val="231F20"/>
          <w:spacing w:val="7"/>
          <w:w w:val="100"/>
        </w:rPr>
        <w:t> </w:t>
      </w:r>
      <w:r>
        <w:rPr>
          <w:color w:val="231F20"/>
          <w:spacing w:val="0"/>
          <w:w w:val="100"/>
        </w:rPr>
        <w:t>Stopping</w:t>
      </w:r>
      <w:r>
        <w:rPr>
          <w:color w:val="231F20"/>
          <w:spacing w:val="6"/>
          <w:w w:val="100"/>
        </w:rPr>
        <w:t> </w:t>
      </w:r>
      <w:r>
        <w:rPr>
          <w:color w:val="231F20"/>
          <w:spacing w:val="0"/>
          <w:w w:val="100"/>
        </w:rPr>
        <w:t>MATLAB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170" w:right="2389"/>
        <w:jc w:val="both"/>
      </w:pPr>
      <w:r>
        <w:rPr>
          <w:b w:val="0"/>
          <w:bCs w:val="0"/>
          <w:color w:val="231F20"/>
          <w:spacing w:val="0"/>
          <w:w w:val="100"/>
        </w:rPr>
        <w:t>Exercise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2.1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start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stop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user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interface.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soon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details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program’s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windows.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moment,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headerReference w:type="default" r:id="rId12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4"/>
        </w:numPr>
        <w:tabs>
          <w:tab w:pos="4279" w:val="left" w:leader="none"/>
          <w:tab w:pos="10849" w:val="right" w:leader="none"/>
        </w:tabs>
        <w:spacing w:before="68"/>
        <w:ind w:left="4279" w:right="0" w:hanging="39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Basic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Manipulation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21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40" w:lineRule="exact" w:before="8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4300" w:right="414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9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1"/>
          <w:szCs w:val="21"/>
        </w:rPr>
        <w:t>2.1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Starting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stopping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MATLAB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20" w:lineRule="exact"/>
        <w:ind w:left="4010" w:right="1789" w:firstLine="0"/>
        <w:jc w:val="both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If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you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have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not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installed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MATLAB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your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computer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yet,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follow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directions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3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came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with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your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license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for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performing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testing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installation.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20" w:lineRule="exact" w:before="60"/>
        <w:ind w:left="4010" w:right="1787" w:firstLine="0"/>
        <w:jc w:val="both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star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MATLAB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double-clic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k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it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icon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Interaction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windo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you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99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5"/>
          <w:sz w:val="19"/>
          <w:szCs w:val="19"/>
        </w:rPr>
        <w:t>shoul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se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5"/>
          <w:sz w:val="19"/>
          <w:szCs w:val="19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5"/>
          <w:sz w:val="19"/>
          <w:szCs w:val="19"/>
        </w:rPr>
        <w:t>MATLA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B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5"/>
          <w:sz w:val="19"/>
          <w:szCs w:val="19"/>
        </w:rPr>
        <w:t>promp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(&gt;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&gt;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5"/>
          <w:sz w:val="19"/>
          <w:szCs w:val="19"/>
        </w:rPr>
        <w:t>)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5"/>
          <w:sz w:val="19"/>
          <w:szCs w:val="19"/>
        </w:rPr>
        <w:t>whic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5"/>
          <w:sz w:val="19"/>
          <w:szCs w:val="19"/>
        </w:rPr>
        <w:t>tell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5"/>
          <w:sz w:val="19"/>
          <w:szCs w:val="19"/>
        </w:rPr>
        <w:t>yo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5"/>
          <w:sz w:val="19"/>
          <w:szCs w:val="19"/>
        </w:rPr>
        <w:t>tha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5"/>
          <w:sz w:val="19"/>
          <w:szCs w:val="19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5"/>
          <w:sz w:val="19"/>
          <w:szCs w:val="19"/>
        </w:rPr>
        <w:t>MATLAB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system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waiting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for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you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enter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command.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20" w:lineRule="exact" w:before="60"/>
        <w:ind w:left="4010" w:right="1789" w:firstLine="0"/>
        <w:jc w:val="both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exit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MATLAB,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type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exit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2"/>
          <w:w w:val="105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MATLAB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prompt,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choose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menu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option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2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File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&gt;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Exit,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click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close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icon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(x)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upper-right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corner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screen.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 w:before="53"/>
        <w:ind w:right="1669"/>
        <w:jc w:val="both"/>
      </w:pPr>
      <w:r>
        <w:rPr/>
        <w:pict>
          <v:group style="position:absolute;margin-left:277pt;margin-top:-132.889999pt;width:349pt;height:114.65pt;mso-position-horizontal-relative:page;mso-position-vertical-relative:paragraph;z-index:-2519" coordorigin="5540,-2658" coordsize="6980,2293">
            <v:group style="position:absolute;left:5550;top:-2648;width:6960;height:2273" coordorigin="5550,-2648" coordsize="6960,2273">
              <v:shape style="position:absolute;left:5550;top:-2648;width:6960;height:2273" coordorigin="5550,-2648" coordsize="6960,2273" path="m5550,-375l12510,-375,12510,-2648,5550,-2648,5550,-375xe" filled="t" fillcolor="#E6E7E8" stroked="f">
                <v:path arrowok="t"/>
                <v:fill type="solid"/>
              </v:shape>
              <v:shape style="position:absolute;left:5550;top:-2643;width:423;height:350" type="#_x0000_t75">
                <v:imagedata r:id="rId15" o:title="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however,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interact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typing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instructions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large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occupies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left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screen.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4"/>
        </w:numPr>
        <w:tabs>
          <w:tab w:pos="4421" w:val="left" w:leader="none"/>
        </w:tabs>
        <w:ind w:left="4421" w:right="5146" w:hanging="53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Assigning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0"/>
          <w:w w:val="105"/>
        </w:rPr>
        <w:t>Values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0"/>
          <w:w w:val="105"/>
        </w:rPr>
        <w:t>Variables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1667"/>
        <w:jc w:val="both"/>
      </w:pPr>
      <w:r>
        <w:rPr/>
        <w:pict>
          <v:group style="position:absolute;margin-left:88.375pt;margin-top:58.334999pt;width:24.25pt;height:48.25pt;mso-position-horizontal-relative:page;mso-position-vertical-relative:paragraph;z-index:-2518" coordorigin="1768,1167" coordsize="485,965">
            <v:group style="position:absolute;left:1892;top:1529;width:238;height:239" coordorigin="1892,1529" coordsize="238,239">
              <v:shape style="position:absolute;left:1892;top:1529;width:238;height:239" coordorigin="1892,1529" coordsize="238,239" path="m2130,1649l2112,1713,2064,1756,2021,1769,1996,1767,1934,1740,1897,1690,1892,1669,1893,1642,1917,1577,1964,1539,2004,1529,2028,1531,2089,1559,2124,1612,2130,1649xe" filled="f" stroked="t" strokeweight=".25pt" strokecolor="#231F20">
                <v:path arrowok="t"/>
              </v:shape>
            </v:group>
            <v:group style="position:absolute;left:1770;top:1649;width:480;height:2" coordorigin="1770,1649" coordsize="480,2">
              <v:shape style="position:absolute;left:1770;top:1649;width:480;height:2" coordorigin="1770,1649" coordsize="480,0" path="m1770,1649l2250,1649e" filled="f" stroked="t" strokeweight=".25pt" strokecolor="#231F20">
                <v:path arrowok="t"/>
              </v:shape>
            </v:group>
            <v:group style="position:absolute;left:2010;top:1169;width:2;height:960" coordorigin="2010,1169" coordsize="2,960">
              <v:shape style="position:absolute;left:2010;top:1169;width:2;height:960" coordorigin="2010,1169" coordsize="0,960" path="m2010,1169l2010,2129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58.334999pt;width:24.25pt;height:48.25pt;mso-position-horizontal-relative:page;mso-position-vertical-relative:paragraph;z-index:-2517" coordorigin="13588,1167" coordsize="485,965">
            <v:group style="position:absolute;left:13712;top:1529;width:238;height:239" coordorigin="13712,1529" coordsize="238,239">
              <v:shape style="position:absolute;left:13712;top:1529;width:238;height:239" coordorigin="13712,1529" coordsize="238,239" path="m13950,1649l13932,1713,13884,1756,13841,1769,13816,1767,13754,1740,13717,1690,13712,1669,13713,1642,13737,1577,13784,1539,13824,1529,13848,1531,13909,1559,13944,1612,13950,1649xe" filled="f" stroked="t" strokeweight=".25pt" strokecolor="#231F20">
                <v:path arrowok="t"/>
              </v:shape>
            </v:group>
            <v:group style="position:absolute;left:13590;top:1649;width:480;height:2" coordorigin="13590,1649" coordsize="480,2">
              <v:shape style="position:absolute;left:13590;top:1649;width:480;height:2" coordorigin="13590,1649" coordsize="480,0" path="m13590,1649l14070,1649e" filled="f" stroked="t" strokeweight=".25pt" strokecolor="#231F20">
                <v:path arrowok="t"/>
              </v:shape>
            </v:group>
            <v:group style="position:absolute;left:13830;top:1169;width:2;height:960" coordorigin="13830,1169" coordsize="2,960">
              <v:shape style="position:absolute;left:13830;top:1169;width:2;height:960" coordorigin="13830,1169" coordsize="0,960" path="m13830,1169l13830,2129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concep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assignin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firs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challeng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facing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novic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programmers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difficult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arise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becaus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man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programming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language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(includin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presen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simpl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concep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syntax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very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similar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conventional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algebra,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significantly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meaning.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Consider,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algebraic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expression: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3890" w:right="7708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z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1667"/>
        <w:jc w:val="both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normal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algebra,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two-way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relationship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identity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duration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problem.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knew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z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9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and</w:t>
      </w:r>
      <w:r>
        <w:rPr>
          <w:b w:val="0"/>
          <w:bCs w:val="0"/>
          <w:i w:val="0"/>
          <w:color w:val="231F20"/>
          <w:spacing w:val="-9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x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-9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you</w:t>
      </w:r>
      <w:r>
        <w:rPr>
          <w:b w:val="0"/>
          <w:bCs w:val="0"/>
          <w:i w:val="0"/>
          <w:color w:val="231F20"/>
          <w:spacing w:val="-9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could</w:t>
      </w:r>
      <w:r>
        <w:rPr>
          <w:b w:val="0"/>
          <w:bCs w:val="0"/>
          <w:i w:val="0"/>
          <w:color w:val="231F20"/>
          <w:spacing w:val="-9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derive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19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valu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19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o</w:t>
      </w:r>
      <w:r>
        <w:rPr>
          <w:b w:val="0"/>
          <w:bCs w:val="0"/>
          <w:i w:val="0"/>
          <w:color w:val="231F20"/>
          <w:spacing w:val="0"/>
          <w:w w:val="100"/>
        </w:rPr>
        <w:t>f</w:t>
      </w:r>
      <w:r>
        <w:rPr>
          <w:b w:val="0"/>
          <w:bCs w:val="0"/>
          <w:i w:val="0"/>
          <w:color w:val="231F20"/>
          <w:spacing w:val="19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y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19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wit</w:t>
      </w:r>
      <w:r>
        <w:rPr>
          <w:b w:val="0"/>
          <w:bCs w:val="0"/>
          <w:i w:val="0"/>
          <w:color w:val="231F20"/>
          <w:spacing w:val="0"/>
          <w:w w:val="100"/>
        </w:rPr>
        <w:t>h</w:t>
      </w:r>
      <w:r>
        <w:rPr>
          <w:b w:val="0"/>
          <w:bCs w:val="0"/>
          <w:i w:val="0"/>
          <w:color w:val="231F20"/>
          <w:spacing w:val="19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n</w:t>
      </w:r>
      <w:r>
        <w:rPr>
          <w:b w:val="0"/>
          <w:bCs w:val="0"/>
          <w:i w:val="0"/>
          <w:color w:val="231F20"/>
          <w:spacing w:val="0"/>
          <w:w w:val="100"/>
        </w:rPr>
        <w:t>o</w:t>
      </w:r>
      <w:r>
        <w:rPr>
          <w:b w:val="0"/>
          <w:bCs w:val="0"/>
          <w:i w:val="0"/>
          <w:color w:val="231F20"/>
          <w:spacing w:val="19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furthe</w:t>
      </w:r>
      <w:r>
        <w:rPr>
          <w:b w:val="0"/>
          <w:bCs w:val="0"/>
          <w:i w:val="0"/>
          <w:color w:val="231F20"/>
          <w:spacing w:val="0"/>
          <w:w w:val="100"/>
        </w:rPr>
        <w:t>r</w:t>
      </w:r>
      <w:r>
        <w:rPr>
          <w:b w:val="0"/>
          <w:bCs w:val="0"/>
          <w:i w:val="0"/>
          <w:color w:val="231F20"/>
          <w:spacing w:val="19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analysis</w:t>
      </w:r>
      <w:r>
        <w:rPr>
          <w:b w:val="0"/>
          <w:bCs w:val="0"/>
          <w:i w:val="0"/>
          <w:color w:val="231F20"/>
          <w:spacing w:val="0"/>
          <w:w w:val="100"/>
        </w:rPr>
        <w:t>.</w:t>
      </w:r>
      <w:r>
        <w:rPr>
          <w:b w:val="0"/>
          <w:bCs w:val="0"/>
          <w:i w:val="0"/>
          <w:color w:val="231F20"/>
          <w:spacing w:val="19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T</w:t>
      </w:r>
      <w:r>
        <w:rPr>
          <w:b w:val="0"/>
          <w:bCs w:val="0"/>
          <w:i w:val="0"/>
          <w:color w:val="231F20"/>
          <w:spacing w:val="0"/>
          <w:w w:val="100"/>
        </w:rPr>
        <w:t>o</w:t>
      </w:r>
      <w:r>
        <w:rPr>
          <w:b w:val="0"/>
          <w:bCs w:val="0"/>
          <w:i w:val="0"/>
          <w:color w:val="231F20"/>
          <w:spacing w:val="19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19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programmer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19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however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19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this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statement</w:t>
      </w:r>
      <w:r>
        <w:rPr>
          <w:b w:val="0"/>
          <w:bCs w:val="0"/>
          <w:i w:val="0"/>
          <w:color w:val="231F20"/>
          <w:spacing w:val="-1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has</w:t>
      </w:r>
      <w:r>
        <w:rPr>
          <w:b w:val="0"/>
          <w:bCs w:val="0"/>
          <w:i w:val="0"/>
          <w:color w:val="231F20"/>
          <w:spacing w:val="-1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-1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different</w:t>
      </w:r>
      <w:r>
        <w:rPr>
          <w:b w:val="0"/>
          <w:bCs w:val="0"/>
          <w:i w:val="0"/>
          <w:color w:val="231F20"/>
          <w:spacing w:val="-1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meaning.</w:t>
      </w:r>
      <w:r>
        <w:rPr>
          <w:b w:val="0"/>
          <w:bCs w:val="0"/>
          <w:i w:val="0"/>
          <w:color w:val="231F20"/>
          <w:spacing w:val="-1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It</w:t>
      </w:r>
      <w:r>
        <w:rPr>
          <w:b w:val="0"/>
          <w:bCs w:val="0"/>
          <w:i w:val="0"/>
          <w:color w:val="231F20"/>
          <w:spacing w:val="-1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means</w:t>
      </w:r>
      <w:r>
        <w:rPr>
          <w:b w:val="0"/>
          <w:bCs w:val="0"/>
          <w:i w:val="0"/>
          <w:color w:val="231F20"/>
          <w:spacing w:val="-1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that</w:t>
      </w:r>
      <w:r>
        <w:rPr>
          <w:b w:val="0"/>
          <w:bCs w:val="0"/>
          <w:i w:val="0"/>
          <w:color w:val="231F20"/>
          <w:spacing w:val="-1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you</w:t>
      </w:r>
      <w:r>
        <w:rPr>
          <w:b w:val="0"/>
          <w:bCs w:val="0"/>
          <w:i w:val="0"/>
          <w:color w:val="231F20"/>
          <w:spacing w:val="-1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want</w:t>
      </w:r>
      <w:r>
        <w:rPr>
          <w:b w:val="0"/>
          <w:bCs w:val="0"/>
          <w:i w:val="0"/>
          <w:color w:val="231F20"/>
          <w:spacing w:val="-1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</w:t>
      </w:r>
      <w:r>
        <w:rPr>
          <w:b w:val="0"/>
          <w:bCs w:val="0"/>
          <w:i w:val="0"/>
          <w:color w:val="231F20"/>
          <w:spacing w:val="-1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sum</w:t>
      </w:r>
      <w:r>
        <w:rPr>
          <w:b w:val="0"/>
          <w:bCs w:val="0"/>
          <w:i w:val="0"/>
          <w:color w:val="231F20"/>
          <w:spacing w:val="-1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-1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values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given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variables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x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and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y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and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store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result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in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variable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called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z</w:t>
      </w:r>
      <w:r>
        <w:rPr>
          <w:b w:val="0"/>
          <w:bCs w:val="0"/>
          <w:i w:val="0"/>
          <w:color w:val="231F20"/>
          <w:spacing w:val="0"/>
          <w:w w:val="100"/>
        </w:rPr>
        <w:t>.</w:t>
      </w:r>
      <w:r>
        <w:rPr>
          <w:b w:val="0"/>
          <w:bCs w:val="0"/>
          <w:i w:val="0"/>
          <w:color w:val="231F20"/>
          <w:spacing w:val="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If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either</w:t>
      </w:r>
      <w:r>
        <w:rPr>
          <w:b w:val="0"/>
          <w:bCs w:val="0"/>
          <w:i w:val="0"/>
          <w:color w:val="231F20"/>
          <w:spacing w:val="17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x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1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or</w:t>
      </w:r>
      <w:r>
        <w:rPr>
          <w:b w:val="0"/>
          <w:bCs w:val="0"/>
          <w:i w:val="0"/>
          <w:color w:val="231F20"/>
          <w:spacing w:val="17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y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1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is</w:t>
      </w:r>
      <w:r>
        <w:rPr>
          <w:b w:val="0"/>
          <w:bCs w:val="0"/>
          <w:i w:val="0"/>
          <w:color w:val="231F20"/>
          <w:spacing w:val="1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unknown</w:t>
      </w:r>
      <w:r>
        <w:rPr>
          <w:b w:val="0"/>
          <w:bCs w:val="0"/>
          <w:i w:val="0"/>
          <w:color w:val="231F20"/>
          <w:spacing w:val="1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at</w:t>
      </w:r>
      <w:r>
        <w:rPr>
          <w:b w:val="0"/>
          <w:bCs w:val="0"/>
          <w:i w:val="0"/>
          <w:color w:val="231F20"/>
          <w:spacing w:val="1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1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time</w:t>
      </w:r>
      <w:r>
        <w:rPr>
          <w:b w:val="0"/>
          <w:bCs w:val="0"/>
          <w:i w:val="0"/>
          <w:color w:val="231F20"/>
          <w:spacing w:val="1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1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executing</w:t>
      </w:r>
      <w:r>
        <w:rPr>
          <w:b w:val="0"/>
          <w:bCs w:val="0"/>
          <w:i w:val="0"/>
          <w:color w:val="231F20"/>
          <w:spacing w:val="1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this</w:t>
      </w:r>
      <w:r>
        <w:rPr>
          <w:b w:val="0"/>
          <w:bCs w:val="0"/>
          <w:i w:val="0"/>
          <w:color w:val="231F20"/>
          <w:spacing w:val="1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statement,</w:t>
      </w:r>
      <w:r>
        <w:rPr>
          <w:b w:val="0"/>
          <w:bCs w:val="0"/>
          <w:i w:val="0"/>
          <w:color w:val="231F20"/>
          <w:spacing w:val="1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</w:t>
      </w:r>
      <w:r>
        <w:rPr>
          <w:b w:val="0"/>
          <w:bCs w:val="0"/>
          <w:i w:val="0"/>
          <w:color w:val="231F20"/>
          <w:spacing w:val="1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error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ensues</w:t>
      </w:r>
      <w:r>
        <w:rPr>
          <w:b w:val="0"/>
          <w:bCs w:val="0"/>
          <w:i w:val="0"/>
          <w:color w:val="231F20"/>
          <w:spacing w:val="0"/>
          <w:w w:val="100"/>
        </w:rPr>
        <w:t>.</w:t>
      </w:r>
      <w:r>
        <w:rPr>
          <w:b w:val="0"/>
          <w:bCs w:val="0"/>
          <w:i w:val="0"/>
          <w:color w:val="231F20"/>
          <w:spacing w:val="24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I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24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particular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24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thi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24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relationshi</w:t>
      </w:r>
      <w:r>
        <w:rPr>
          <w:b w:val="0"/>
          <w:bCs w:val="0"/>
          <w:i w:val="0"/>
          <w:color w:val="231F20"/>
          <w:spacing w:val="0"/>
          <w:w w:val="100"/>
        </w:rPr>
        <w:t>p</w:t>
      </w:r>
      <w:r>
        <w:rPr>
          <w:b w:val="0"/>
          <w:bCs w:val="0"/>
          <w:i w:val="0"/>
          <w:color w:val="231F20"/>
          <w:spacing w:val="24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i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24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tru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24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2"/>
          <w:w w:val="100"/>
        </w:rPr>
        <w:t>onl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y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24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2"/>
          <w:w w:val="100"/>
        </w:rPr>
        <w:t>fo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r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24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2"/>
          <w:w w:val="100"/>
        </w:rPr>
        <w:t>thi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24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2"/>
          <w:w w:val="100"/>
        </w:rPr>
        <w:t>statement</w:t>
      </w:r>
      <w:r>
        <w:rPr>
          <w:b w:val="0"/>
          <w:bCs w:val="0"/>
          <w:i w:val="0"/>
          <w:color w:val="231F20"/>
          <w:spacing w:val="0"/>
          <w:w w:val="100"/>
        </w:rPr>
        <w:t>.</w:t>
      </w:r>
      <w:r>
        <w:rPr>
          <w:b w:val="0"/>
          <w:bCs w:val="0"/>
          <w:i w:val="0"/>
          <w:color w:val="231F20"/>
          <w:spacing w:val="24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The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relationship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can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be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revoked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next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instruction,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which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might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be: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3890" w:right="7504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z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4*x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1665"/>
        <w:jc w:val="both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algebra,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pair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statements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collectively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constrains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x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9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y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4"/>
          <w:w w:val="100"/>
        </w:rPr>
        <w:t>an</w:t>
      </w:r>
      <w:r>
        <w:rPr>
          <w:b w:val="0"/>
          <w:bCs w:val="0"/>
          <w:i w:val="0"/>
          <w:color w:val="231F20"/>
          <w:spacing w:val="0"/>
          <w:w w:val="100"/>
        </w:rPr>
        <w:t>d</w:t>
      </w:r>
      <w:r>
        <w:rPr>
          <w:b w:val="0"/>
          <w:bCs w:val="0"/>
          <w:i w:val="0"/>
          <w:color w:val="231F20"/>
          <w:spacing w:val="39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4"/>
          <w:w w:val="100"/>
        </w:rPr>
        <w:t>z</w:t>
      </w:r>
      <w:r>
        <w:rPr>
          <w:b w:val="0"/>
          <w:bCs w:val="0"/>
          <w:i w:val="0"/>
          <w:color w:val="231F20"/>
          <w:spacing w:val="0"/>
          <w:w w:val="100"/>
        </w:rPr>
        <w:t>.</w:t>
      </w:r>
      <w:r>
        <w:rPr>
          <w:b w:val="0"/>
          <w:bCs w:val="0"/>
          <w:i w:val="0"/>
          <w:color w:val="231F20"/>
          <w:spacing w:val="40"/>
          <w:w w:val="100"/>
        </w:rPr>
        <w:t> </w:t>
      </w:r>
      <w:r>
        <w:rPr>
          <w:b w:val="0"/>
          <w:bCs w:val="0"/>
          <w:i w:val="0"/>
          <w:color w:val="231F20"/>
          <w:spacing w:val="4"/>
          <w:w w:val="100"/>
        </w:rPr>
        <w:t>I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39"/>
          <w:w w:val="100"/>
        </w:rPr>
        <w:t> </w:t>
      </w:r>
      <w:r>
        <w:rPr>
          <w:b w:val="0"/>
          <w:bCs w:val="0"/>
          <w:i w:val="0"/>
          <w:color w:val="231F20"/>
          <w:spacing w:val="4"/>
          <w:w w:val="100"/>
        </w:rPr>
        <w:t>programming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40"/>
          <w:w w:val="100"/>
        </w:rPr>
        <w:t> </w:t>
      </w:r>
      <w:r>
        <w:rPr>
          <w:b w:val="0"/>
          <w:bCs w:val="0"/>
          <w:i w:val="0"/>
          <w:color w:val="231F20"/>
          <w:spacing w:val="4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39"/>
          <w:w w:val="100"/>
        </w:rPr>
        <w:t> </w:t>
      </w:r>
      <w:r>
        <w:rPr>
          <w:b w:val="0"/>
          <w:bCs w:val="0"/>
          <w:i w:val="0"/>
          <w:color w:val="231F20"/>
          <w:spacing w:val="4"/>
          <w:w w:val="100"/>
        </w:rPr>
        <w:t>onl</w:t>
      </w:r>
      <w:r>
        <w:rPr>
          <w:b w:val="0"/>
          <w:bCs w:val="0"/>
          <w:i w:val="0"/>
          <w:color w:val="231F20"/>
          <w:spacing w:val="0"/>
          <w:w w:val="100"/>
        </w:rPr>
        <w:t>y</w:t>
      </w:r>
      <w:r>
        <w:rPr>
          <w:b w:val="0"/>
          <w:bCs w:val="0"/>
          <w:i w:val="0"/>
          <w:color w:val="231F20"/>
          <w:spacing w:val="40"/>
          <w:w w:val="100"/>
        </w:rPr>
        <w:t> </w:t>
      </w:r>
      <w:r>
        <w:rPr>
          <w:b w:val="0"/>
          <w:bCs w:val="0"/>
          <w:i w:val="0"/>
          <w:color w:val="231F20"/>
          <w:spacing w:val="4"/>
          <w:w w:val="100"/>
        </w:rPr>
        <w:t>significanc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39"/>
          <w:w w:val="100"/>
        </w:rPr>
        <w:t> </w:t>
      </w:r>
      <w:r>
        <w:rPr>
          <w:b w:val="0"/>
          <w:bCs w:val="0"/>
          <w:i w:val="0"/>
          <w:color w:val="231F20"/>
          <w:spacing w:val="4"/>
          <w:w w:val="100"/>
        </w:rPr>
        <w:t>i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40"/>
          <w:w w:val="100"/>
        </w:rPr>
        <w:t> </w:t>
      </w:r>
      <w:r>
        <w:rPr>
          <w:b w:val="0"/>
          <w:bCs w:val="0"/>
          <w:i w:val="0"/>
          <w:color w:val="231F20"/>
          <w:spacing w:val="4"/>
          <w:w w:val="100"/>
        </w:rPr>
        <w:t>tha</w:t>
      </w:r>
      <w:r>
        <w:rPr>
          <w:b w:val="0"/>
          <w:bCs w:val="0"/>
          <w:i w:val="0"/>
          <w:color w:val="231F20"/>
          <w:spacing w:val="0"/>
          <w:w w:val="100"/>
        </w:rPr>
        <w:t>t</w:t>
      </w:r>
      <w:r>
        <w:rPr>
          <w:b w:val="0"/>
          <w:bCs w:val="0"/>
          <w:i w:val="0"/>
          <w:color w:val="231F20"/>
          <w:spacing w:val="39"/>
          <w:w w:val="100"/>
        </w:rPr>
        <w:t> </w:t>
      </w:r>
      <w:r>
        <w:rPr>
          <w:b w:val="0"/>
          <w:bCs w:val="0"/>
          <w:i w:val="0"/>
          <w:color w:val="231F20"/>
          <w:spacing w:val="4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40"/>
          <w:w w:val="100"/>
        </w:rPr>
        <w:t> </w:t>
      </w:r>
      <w:r>
        <w:rPr>
          <w:b w:val="0"/>
          <w:bCs w:val="0"/>
          <w:i w:val="0"/>
          <w:color w:val="231F20"/>
          <w:spacing w:val="4"/>
          <w:w w:val="100"/>
        </w:rPr>
        <w:t>programmer</w:t>
      </w:r>
      <w:r>
        <w:rPr>
          <w:b w:val="0"/>
          <w:bCs w:val="0"/>
          <w:i w:val="0"/>
          <w:color w:val="231F20"/>
          <w:spacing w:val="4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decide</w:t>
      </w:r>
      <w:r>
        <w:rPr>
          <w:b w:val="0"/>
          <w:bCs w:val="0"/>
          <w:i w:val="0"/>
          <w:color w:val="231F20"/>
          <w:spacing w:val="0"/>
          <w:w w:val="100"/>
        </w:rPr>
        <w:t>d</w:t>
      </w:r>
      <w:r>
        <w:rPr>
          <w:b w:val="0"/>
          <w:bCs w:val="0"/>
          <w:i w:val="0"/>
          <w:color w:val="231F20"/>
          <w:spacing w:val="26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t</w:t>
      </w:r>
      <w:r>
        <w:rPr>
          <w:b w:val="0"/>
          <w:bCs w:val="0"/>
          <w:i w:val="0"/>
          <w:color w:val="231F20"/>
          <w:spacing w:val="0"/>
          <w:w w:val="100"/>
        </w:rPr>
        <w:t>o</w:t>
      </w:r>
      <w:r>
        <w:rPr>
          <w:b w:val="0"/>
          <w:bCs w:val="0"/>
          <w:i w:val="0"/>
          <w:color w:val="231F20"/>
          <w:spacing w:val="27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calculat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26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27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curren</w:t>
      </w:r>
      <w:r>
        <w:rPr>
          <w:b w:val="0"/>
          <w:bCs w:val="0"/>
          <w:i w:val="0"/>
          <w:color w:val="231F20"/>
          <w:spacing w:val="0"/>
          <w:w w:val="100"/>
        </w:rPr>
        <w:t>t</w:t>
      </w:r>
      <w:r>
        <w:rPr>
          <w:b w:val="0"/>
          <w:bCs w:val="0"/>
          <w:i w:val="0"/>
          <w:color w:val="231F20"/>
          <w:spacing w:val="26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valu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27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o</w:t>
      </w:r>
      <w:r>
        <w:rPr>
          <w:b w:val="0"/>
          <w:bCs w:val="0"/>
          <w:i w:val="0"/>
          <w:color w:val="231F20"/>
          <w:spacing w:val="0"/>
          <w:w w:val="100"/>
        </w:rPr>
        <w:t>f</w:t>
      </w:r>
      <w:r>
        <w:rPr>
          <w:b w:val="0"/>
          <w:bCs w:val="0"/>
          <w:i w:val="0"/>
          <w:color w:val="231F20"/>
          <w:spacing w:val="2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z</w:t>
      </w:r>
      <w:r>
        <w:rPr>
          <w:b w:val="0"/>
          <w:bCs w:val="0"/>
          <w:i w:val="0"/>
          <w:color w:val="231F20"/>
          <w:spacing w:val="27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differently</w:t>
      </w:r>
      <w:r>
        <w:rPr>
          <w:b w:val="0"/>
          <w:bCs w:val="0"/>
          <w:i w:val="0"/>
          <w:color w:val="231F20"/>
          <w:spacing w:val="0"/>
          <w:w w:val="100"/>
        </w:rPr>
        <w:t>.</w:t>
      </w:r>
      <w:r>
        <w:rPr>
          <w:b w:val="0"/>
          <w:bCs w:val="0"/>
          <w:i w:val="0"/>
          <w:color w:val="231F20"/>
          <w:spacing w:val="2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27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fe</w:t>
      </w:r>
      <w:r>
        <w:rPr>
          <w:b w:val="0"/>
          <w:bCs w:val="0"/>
          <w:i w:val="0"/>
          <w:color w:val="231F20"/>
          <w:spacing w:val="0"/>
          <w:w w:val="100"/>
        </w:rPr>
        <w:t>w</w:t>
      </w:r>
      <w:r>
        <w:rPr>
          <w:b w:val="0"/>
          <w:bCs w:val="0"/>
          <w:i w:val="0"/>
          <w:color w:val="231F20"/>
          <w:spacing w:val="26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computer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language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28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ar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29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sensitiv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28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t</w:t>
      </w:r>
      <w:r>
        <w:rPr>
          <w:b w:val="0"/>
          <w:bCs w:val="0"/>
          <w:i w:val="0"/>
          <w:color w:val="231F20"/>
          <w:spacing w:val="0"/>
          <w:w w:val="100"/>
        </w:rPr>
        <w:t>o</w:t>
      </w:r>
      <w:r>
        <w:rPr>
          <w:b w:val="0"/>
          <w:bCs w:val="0"/>
          <w:i w:val="0"/>
          <w:color w:val="231F20"/>
          <w:spacing w:val="29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thi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28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dilemm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29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an</w:t>
      </w:r>
      <w:r>
        <w:rPr>
          <w:b w:val="0"/>
          <w:bCs w:val="0"/>
          <w:i w:val="0"/>
          <w:color w:val="231F20"/>
          <w:spacing w:val="0"/>
          <w:w w:val="100"/>
        </w:rPr>
        <w:t>d</w:t>
      </w:r>
      <w:r>
        <w:rPr>
          <w:b w:val="0"/>
          <w:bCs w:val="0"/>
          <w:i w:val="0"/>
          <w:color w:val="231F20"/>
          <w:spacing w:val="28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us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29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28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differen</w:t>
      </w:r>
      <w:r>
        <w:rPr>
          <w:b w:val="0"/>
          <w:bCs w:val="0"/>
          <w:i w:val="0"/>
          <w:color w:val="231F20"/>
          <w:spacing w:val="0"/>
          <w:w w:val="100"/>
        </w:rPr>
        <w:t>t</w:t>
      </w:r>
      <w:r>
        <w:rPr>
          <w:b w:val="0"/>
          <w:bCs w:val="0"/>
          <w:i w:val="0"/>
          <w:color w:val="231F20"/>
          <w:spacing w:val="29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symbo</w:t>
      </w:r>
      <w:r>
        <w:rPr>
          <w:b w:val="0"/>
          <w:bCs w:val="0"/>
          <w:i w:val="0"/>
          <w:color w:val="231F20"/>
          <w:spacing w:val="0"/>
          <w:w w:val="100"/>
        </w:rPr>
        <w:t>l</w:t>
      </w:r>
      <w:r>
        <w:rPr>
          <w:b w:val="0"/>
          <w:bCs w:val="0"/>
          <w:i w:val="0"/>
          <w:color w:val="231F20"/>
          <w:spacing w:val="28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for</w:t>
      </w:r>
      <w:r>
        <w:rPr>
          <w:b w:val="0"/>
          <w:bCs w:val="0"/>
          <w:i w:val="0"/>
          <w:color w:val="231F20"/>
          <w:spacing w:val="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assigning</w:t>
      </w:r>
      <w:r>
        <w:rPr>
          <w:b w:val="0"/>
          <w:bCs w:val="0"/>
          <w:i w:val="0"/>
          <w:color w:val="231F20"/>
          <w:spacing w:val="-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values</w:t>
      </w:r>
      <w:r>
        <w:rPr>
          <w:b w:val="0"/>
          <w:bCs w:val="0"/>
          <w:i w:val="0"/>
          <w:color w:val="231F20"/>
          <w:spacing w:val="-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</w:t>
      </w:r>
      <w:r>
        <w:rPr>
          <w:b w:val="0"/>
          <w:bCs w:val="0"/>
          <w:i w:val="0"/>
          <w:color w:val="231F20"/>
          <w:spacing w:val="-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-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variable.</w:t>
      </w:r>
      <w:r>
        <w:rPr>
          <w:b w:val="0"/>
          <w:bCs w:val="0"/>
          <w:i w:val="0"/>
          <w:color w:val="231F20"/>
          <w:spacing w:val="-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For</w:t>
      </w:r>
      <w:r>
        <w:rPr>
          <w:b w:val="0"/>
          <w:bCs w:val="0"/>
          <w:i w:val="0"/>
          <w:color w:val="231F20"/>
          <w:spacing w:val="-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example,</w:t>
      </w:r>
      <w:r>
        <w:rPr>
          <w:b w:val="0"/>
          <w:bCs w:val="0"/>
          <w:i w:val="0"/>
          <w:color w:val="231F20"/>
          <w:spacing w:val="-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in</w:t>
      </w:r>
      <w:r>
        <w:rPr>
          <w:b w:val="0"/>
          <w:bCs w:val="0"/>
          <w:i w:val="0"/>
          <w:color w:val="231F20"/>
          <w:spacing w:val="-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Pascal</w:t>
      </w:r>
      <w:r>
        <w:rPr>
          <w:b w:val="0"/>
          <w:bCs w:val="0"/>
          <w:i w:val="0"/>
          <w:color w:val="231F20"/>
          <w:spacing w:val="-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or</w:t>
      </w:r>
      <w:r>
        <w:rPr>
          <w:b w:val="0"/>
          <w:bCs w:val="0"/>
          <w:i w:val="0"/>
          <w:color w:val="231F20"/>
          <w:spacing w:val="-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Ada,</w:t>
      </w:r>
      <w:r>
        <w:rPr>
          <w:b w:val="0"/>
          <w:bCs w:val="0"/>
          <w:i w:val="0"/>
          <w:color w:val="231F20"/>
          <w:spacing w:val="-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</w:t>
      </w:r>
      <w:r>
        <w:rPr>
          <w:b w:val="0"/>
          <w:bCs w:val="0"/>
          <w:i w:val="0"/>
          <w:color w:val="231F20"/>
          <w:spacing w:val="-4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instruction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assign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value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z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+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would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be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written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follows: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3890" w:right="7606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z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:=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1669"/>
        <w:jc w:val="both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“:=”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3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operator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clearly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indicates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assignment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statement,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algebraic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identity.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1509" w:firstLine="240"/>
        <w:jc w:val="left"/>
      </w:pP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Variable</w:t>
      </w:r>
      <w:r>
        <w:rPr>
          <w:rFonts w:ascii="Palatino" w:hAnsi="Palatino" w:cs="Palatino" w:eastAsia="Palatino"/>
          <w:b/>
          <w:bCs/>
          <w:color w:val="231F20"/>
          <w:spacing w:val="-16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names:</w:t>
      </w:r>
      <w:r>
        <w:rPr>
          <w:rFonts w:ascii="Palatino" w:hAnsi="Palatino" w:cs="Palatino" w:eastAsia="Palatino"/>
          <w:b/>
          <w:bCs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general,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names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may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combination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uppercas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lowercas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alphabeti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letters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numbers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special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headerReference w:type="default" r:id="rId14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pt;margin-top:36.370155pt;width:349pt;height:248.758pt;mso-position-horizontal-relative:page;mso-position-vertical-relative:paragraph;z-index:-2516" coordorigin="4820,727" coordsize="6980,4975">
            <v:group style="position:absolute;left:4830;top:737;width:6960;height:4955" coordorigin="4830,737" coordsize="6960,4955">
              <v:shape style="position:absolute;left:4830;top:737;width:6960;height:4955" coordorigin="4830,737" coordsize="6960,4955" path="m4830,5693l11790,5693,11790,737,4830,737,4830,5693xe" filled="t" fillcolor="#E6E7E8" stroked="f">
                <v:path arrowok="t"/>
                <v:fill type="solid"/>
              </v:shape>
              <v:shape style="position:absolute;left:4830;top:742;width:423;height:350" type="#_x0000_t75">
                <v:imagedata r:id="rId17" o:title=""/>
              </v:shape>
            </v:group>
            <w10:wrap type="none"/>
          </v:group>
        </w:pic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22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b/>
          <w:bCs/>
          <w:color w:val="231F20"/>
          <w:spacing w:val="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Getting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Started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4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66"/>
        <w:ind w:left="3690" w:right="5294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-14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2.2</w:t>
      </w:r>
      <w:r>
        <w:rPr>
          <w:rFonts w:ascii="Times New Roman" w:hAnsi="Times New Roman" w:cs="Times New Roman" w:eastAsia="Times New Roman"/>
          <w:b/>
          <w:bCs/>
          <w:color w:val="231F20"/>
          <w:spacing w:val="25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Assigning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variables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20" w:lineRule="exact"/>
        <w:ind w:left="3290" w:right="2510" w:firstLine="0"/>
        <w:jc w:val="both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When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you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start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MATLAB,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you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should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see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prompt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‘&gt;&gt;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’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Interactions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4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window.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your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invitation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type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something.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Text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you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should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type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1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will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be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shown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like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throughout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book: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3290" w:right="7797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radius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49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10" w:lineRule="exact" w:before="3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20" w:lineRule="exact"/>
        <w:ind w:left="3290" w:right="2510" w:firstLine="0"/>
        <w:jc w:val="both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5"/>
          <w:sz w:val="19"/>
          <w:szCs w:val="19"/>
        </w:rPr>
        <w:t>Note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6"/>
          <w:w w:val="11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5"/>
          <w:sz w:val="19"/>
          <w:szCs w:val="19"/>
        </w:rPr>
        <w:t>that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6"/>
          <w:w w:val="11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5"/>
          <w:sz w:val="19"/>
          <w:szCs w:val="19"/>
        </w:rPr>
        <w:t>all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6"/>
          <w:w w:val="11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5"/>
          <w:sz w:val="19"/>
          <w:szCs w:val="19"/>
        </w:rPr>
        <w:t>entries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6"/>
          <w:w w:val="11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5"/>
          <w:sz w:val="19"/>
          <w:szCs w:val="19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6"/>
          <w:w w:val="11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6"/>
          <w:w w:val="11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5"/>
          <w:sz w:val="19"/>
          <w:szCs w:val="19"/>
        </w:rPr>
        <w:t>Interactions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5"/>
          <w:w w:val="11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5"/>
          <w:sz w:val="19"/>
          <w:szCs w:val="19"/>
        </w:rPr>
        <w:t>window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6"/>
          <w:w w:val="11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5"/>
          <w:sz w:val="19"/>
          <w:szCs w:val="19"/>
        </w:rPr>
        <w:t>terminate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6"/>
          <w:w w:val="11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5"/>
          <w:sz w:val="19"/>
          <w:szCs w:val="19"/>
        </w:rPr>
        <w:t>with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6"/>
          <w:w w:val="11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6"/>
          <w:w w:val="11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26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7"/>
          <w:w w:val="26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5"/>
          <w:sz w:val="19"/>
          <w:szCs w:val="19"/>
        </w:rPr>
        <w:t>key.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1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system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response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will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be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shown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like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this: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3290" w:right="8411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radius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3699" w:right="247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49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3290" w:right="9025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10" w:lineRule="exact" w:before="3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20" w:lineRule="exact"/>
        <w:ind w:left="3290" w:right="2507" w:firstLine="0"/>
        <w:jc w:val="both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0"/>
          <w:sz w:val="19"/>
          <w:szCs w:val="19"/>
        </w:rPr>
        <w:t>This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2"/>
          <w:w w:val="11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0"/>
          <w:sz w:val="19"/>
          <w:szCs w:val="19"/>
        </w:rPr>
        <w:t>response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2"/>
          <w:w w:val="11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0"/>
          <w:sz w:val="19"/>
          <w:szCs w:val="19"/>
        </w:rPr>
        <w:t>indicates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2"/>
          <w:w w:val="11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0"/>
          <w:sz w:val="19"/>
          <w:szCs w:val="19"/>
        </w:rPr>
        <w:t>that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2"/>
          <w:w w:val="11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2"/>
          <w:w w:val="11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0"/>
          <w:sz w:val="19"/>
          <w:szCs w:val="19"/>
        </w:rPr>
        <w:t>value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2"/>
          <w:w w:val="110"/>
          <w:sz w:val="19"/>
          <w:szCs w:val="19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10"/>
          <w:sz w:val="19"/>
          <w:szCs w:val="19"/>
        </w:rPr>
        <w:t>49</w:t>
      </w:r>
      <w:r>
        <w:rPr>
          <w:rFonts w:ascii="Palatino" w:hAnsi="Palatino" w:cs="Palatino" w:eastAsia="Palatino"/>
          <w:b/>
          <w:bCs/>
          <w:color w:val="231F20"/>
          <w:spacing w:val="-32"/>
          <w:w w:val="11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0"/>
          <w:sz w:val="19"/>
          <w:szCs w:val="19"/>
        </w:rPr>
        <w:t>has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2"/>
          <w:w w:val="11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0"/>
          <w:sz w:val="19"/>
          <w:szCs w:val="19"/>
        </w:rPr>
        <w:t>been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2"/>
          <w:w w:val="11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0"/>
          <w:sz w:val="19"/>
          <w:szCs w:val="19"/>
        </w:rPr>
        <w:t>stored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2"/>
          <w:w w:val="11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0"/>
          <w:sz w:val="19"/>
          <w:szCs w:val="19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2"/>
          <w:w w:val="11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0"/>
          <w:sz w:val="19"/>
          <w:szCs w:val="19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2"/>
          <w:w w:val="11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0"/>
          <w:sz w:val="19"/>
          <w:szCs w:val="19"/>
        </w:rPr>
        <w:t>variable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2"/>
          <w:w w:val="11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0"/>
          <w:sz w:val="19"/>
          <w:szCs w:val="19"/>
        </w:rPr>
        <w:t>named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110"/>
          <w:sz w:val="17"/>
          <w:szCs w:val="17"/>
        </w:rPr>
        <w:t>radius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10"/>
          <w:sz w:val="17"/>
          <w:szCs w:val="17"/>
        </w:rPr>
        <w:t>.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9"/>
          <w:w w:val="11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10"/>
          <w:sz w:val="19"/>
          <w:szCs w:val="19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0"/>
          <w:sz w:val="19"/>
          <w:szCs w:val="19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0"/>
          <w:w w:val="11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10"/>
          <w:sz w:val="19"/>
          <w:szCs w:val="19"/>
        </w:rPr>
        <w:t>retriev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0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0"/>
          <w:w w:val="11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10"/>
          <w:sz w:val="19"/>
          <w:szCs w:val="19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0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0"/>
          <w:w w:val="11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10"/>
          <w:sz w:val="19"/>
          <w:szCs w:val="19"/>
        </w:rPr>
        <w:t>valu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0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0"/>
          <w:w w:val="11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10"/>
          <w:sz w:val="19"/>
          <w:szCs w:val="19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0"/>
          <w:sz w:val="19"/>
          <w:szCs w:val="19"/>
        </w:rPr>
        <w:t>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0"/>
          <w:w w:val="11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110"/>
          <w:sz w:val="17"/>
          <w:szCs w:val="17"/>
        </w:rPr>
        <w:t>radius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10"/>
          <w:sz w:val="17"/>
          <w:szCs w:val="17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9"/>
          <w:w w:val="11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10"/>
          <w:sz w:val="19"/>
          <w:szCs w:val="19"/>
        </w:rPr>
        <w:t>yo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0"/>
          <w:sz w:val="19"/>
          <w:szCs w:val="19"/>
        </w:rPr>
        <w:t>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9"/>
          <w:w w:val="11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10"/>
          <w:sz w:val="19"/>
          <w:szCs w:val="19"/>
        </w:rPr>
        <w:t>jus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0"/>
          <w:sz w:val="19"/>
          <w:szCs w:val="19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0"/>
          <w:w w:val="11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10"/>
          <w:sz w:val="19"/>
          <w:szCs w:val="19"/>
        </w:rPr>
        <w:t>typ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0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0"/>
          <w:w w:val="11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10"/>
          <w:sz w:val="19"/>
          <w:szCs w:val="19"/>
        </w:rPr>
        <w:t>it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0"/>
          <w:sz w:val="19"/>
          <w:szCs w:val="19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0"/>
          <w:w w:val="11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10"/>
          <w:sz w:val="19"/>
          <w:szCs w:val="19"/>
        </w:rPr>
        <w:t>nam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0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0"/>
          <w:w w:val="11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10"/>
          <w:sz w:val="19"/>
          <w:szCs w:val="19"/>
        </w:rPr>
        <w:t>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0"/>
          <w:sz w:val="19"/>
          <w:szCs w:val="19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9"/>
          <w:w w:val="11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10"/>
          <w:sz w:val="19"/>
          <w:szCs w:val="19"/>
        </w:rPr>
        <w:t>press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34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345"/>
          <w:sz w:val="19"/>
          <w:szCs w:val="19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49" w:lineRule="auto"/>
        <w:ind w:left="3290" w:right="8026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radius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ind w:left="3664" w:right="2048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49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10" w:lineRule="exact" w:before="3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20" w:lineRule="exact"/>
        <w:ind w:left="3290" w:right="2508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Thi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respons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show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tha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valu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1"/>
          <w:w w:val="105"/>
          <w:sz w:val="19"/>
          <w:szCs w:val="19"/>
        </w:rPr>
        <w:t>4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9"/>
          <w:szCs w:val="19"/>
        </w:rPr>
        <w:t>9</w:t>
      </w:r>
      <w:r>
        <w:rPr>
          <w:rFonts w:ascii="Palatino" w:hAnsi="Palatino" w:cs="Palatino" w:eastAsia="Palatino"/>
          <w:b/>
          <w:bCs/>
          <w:color w:val="231F20"/>
          <w:spacing w:val="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ha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bee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retrieved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Sinc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yo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didn’t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1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specify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where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put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result,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it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was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stored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default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variable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named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ans.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 w:before="53"/>
        <w:ind w:left="3170" w:right="2384"/>
        <w:jc w:val="both"/>
      </w:pPr>
      <w:r>
        <w:rPr/>
        <w:pict>
          <v:group style="position:absolute;margin-left:88.375pt;margin-top:-25.014881pt;width:24.25pt;height:48.25pt;mso-position-horizontal-relative:page;mso-position-vertical-relative:paragraph;z-index:-2514" coordorigin="1768,-500" coordsize="485,965">
            <v:group style="position:absolute;left:1892;top:-138;width:238;height:239" coordorigin="1892,-138" coordsize="238,239">
              <v:shape style="position:absolute;left:1892;top:-138;width:238;height:239" coordorigin="1892,-138" coordsize="238,239" path="m2130,-18l2112,46,2064,89,2021,102,1996,100,1934,73,1897,23,1892,2,1893,-25,1917,-90,1964,-128,2004,-138,2028,-136,2089,-108,2124,-55,2130,-18xe" filled="f" stroked="t" strokeweight=".25pt" strokecolor="#231F20">
                <v:path arrowok="t"/>
              </v:shape>
            </v:group>
            <v:group style="position:absolute;left:1770;top:-18;width:480;height:2" coordorigin="1770,-18" coordsize="480,2">
              <v:shape style="position:absolute;left:1770;top:-18;width:480;height:2" coordorigin="1770,-18" coordsize="480,0" path="m1770,-18l2250,-18e" filled="f" stroked="t" strokeweight=".25pt" strokecolor="#231F20">
                <v:path arrowok="t"/>
              </v:shape>
            </v:group>
            <v:group style="position:absolute;left:2010;top:-498;width:2;height:960" coordorigin="2010,-498" coordsize="2,960">
              <v:shape style="position:absolute;left:2010;top:-498;width:2;height:960" coordorigin="2010,-498" coordsize="0,960" path="m2010,-498l2010,462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-25.014881pt;width:24.25pt;height:48.25pt;mso-position-horizontal-relative:page;mso-position-vertical-relative:paragraph;z-index:-2513" coordorigin="13588,-500" coordsize="485,965">
            <v:group style="position:absolute;left:13712;top:-138;width:238;height:239" coordorigin="13712,-138" coordsize="238,239">
              <v:shape style="position:absolute;left:13712;top:-138;width:238;height:239" coordorigin="13712,-138" coordsize="238,239" path="m13950,-18l13932,46,13884,89,13841,102,13816,100,13754,73,13717,23,13712,2,13713,-25,13737,-90,13784,-128,13824,-138,13848,-136,13909,-108,13944,-55,13950,-18xe" filled="f" stroked="t" strokeweight=".25pt" strokecolor="#231F20">
                <v:path arrowok="t"/>
              </v:shape>
            </v:group>
            <v:group style="position:absolute;left:13590;top:-18;width:480;height:2" coordorigin="13590,-18" coordsize="480,2">
              <v:shape style="position:absolute;left:13590;top:-18;width:480;height:2" coordorigin="13590,-18" coordsize="480,0" path="m13590,-18l14070,-18e" filled="f" stroked="t" strokeweight=".25pt" strokecolor="#231F20">
                <v:path arrowok="t"/>
              </v:shape>
            </v:group>
            <v:group style="position:absolute;left:13830;top:-498;width:2;height:960" coordorigin="13830,-498" coordsize="2,960">
              <v:shape style="position:absolute;left:13830;top:-498;width:2;height:960" coordorigin="13830,-498" coordsize="0,960" path="m13830,-498l13830,462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4"/>
          <w:w w:val="100"/>
        </w:rPr>
        <w:t>character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_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(underscore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$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(dollar)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underscor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characte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frequently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used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represent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space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because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spaces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allowed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However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variabl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begi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numeric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character,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even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though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may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hundred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character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long,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71" w:lineRule="exact"/>
        <w:ind w:left="6629" w:right="1952"/>
        <w:jc w:val="left"/>
      </w:pPr>
      <w:r>
        <w:rPr/>
        <w:pict>
          <v:group style="position:absolute;margin-left:166pt;margin-top:12.409937pt;width:240.976pt;height:224.667pt;mso-position-horizontal-relative:page;mso-position-vertical-relative:paragraph;z-index:-2515" coordorigin="3320,248" coordsize="4820,4493">
            <v:group style="position:absolute;left:3330;top:258;width:4800;height:4473" coordorigin="3330,258" coordsize="4800,4473">
              <v:shape style="position:absolute;left:3330;top:258;width:4800;height:4473" coordorigin="3330,258" coordsize="4800,4473" path="m3330,4732l8130,4732,8130,258,3330,258,3330,4732xe" filled="t" fillcolor="#EDEDEE" stroked="f">
                <v:path arrowok="t"/>
                <v:fill type="solid"/>
              </v:shape>
            </v:group>
            <v:group style="position:absolute;left:3439;top:382;width:1680;height:232" coordorigin="3439,382" coordsize="1680,232">
              <v:shape style="position:absolute;left:3439;top:382;width:1680;height:232" coordorigin="3439,382" coordsize="1680,232" path="m3439,614l5119,614,5119,382,3439,382,3439,614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1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12"/>
          <w:w w:val="100"/>
        </w:rPr>
        <w:t>firs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12"/>
          <w:w w:val="100"/>
        </w:rPr>
        <w:t>6</w:t>
      </w:r>
      <w:r>
        <w:rPr>
          <w:b w:val="0"/>
          <w:bCs w:val="0"/>
          <w:color w:val="231F20"/>
          <w:spacing w:val="0"/>
          <w:w w:val="100"/>
        </w:rPr>
        <w:t>4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11"/>
          <w:w w:val="100"/>
        </w:rPr>
        <w:t>character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11"/>
          <w:w w:val="100"/>
        </w:rPr>
        <w:t>mus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11"/>
          <w:w w:val="100"/>
        </w:rPr>
        <w:t>be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71" w:lineRule="exact"/>
        <w:jc w:val="left"/>
        <w:sectPr>
          <w:headerReference w:type="default" r:id="rId16"/>
          <w:pgSz w:w="15840" w:h="24480"/>
          <w:pgMar w:header="4828" w:footer="5472" w:top="5660" w:bottom="5660" w:left="1660" w:right="1660"/>
        </w:sectPr>
      </w:pPr>
    </w:p>
    <w:p>
      <w:pPr>
        <w:pStyle w:val="Heading3"/>
        <w:spacing w:before="78"/>
        <w:ind w:left="1826" w:right="2933" w:firstLine="0"/>
        <w:jc w:val="both"/>
        <w:rPr>
          <w:rFonts w:ascii="GillSans-UltraBold" w:hAnsi="GillSans-UltraBold" w:cs="GillSans-UltraBold" w:eastAsia="GillSans-UltraBold"/>
          <w:b w:val="0"/>
          <w:bCs w:val="0"/>
        </w:rPr>
      </w:pP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Style</w:t>
      </w:r>
      <w:r>
        <w:rPr>
          <w:rFonts w:ascii="GillSans-UltraBold" w:hAnsi="GillSans-UltraBold" w:cs="GillSans-UltraBold" w:eastAsia="GillSans-UltraBold"/>
          <w:color w:val="FFFFFF"/>
          <w:spacing w:val="28"/>
          <w:w w:val="70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Points</w:t>
      </w:r>
      <w:r>
        <w:rPr>
          <w:rFonts w:ascii="GillSans-UltraBold" w:hAnsi="GillSans-UltraBold" w:cs="GillSans-UltraBold" w:eastAsia="GillSans-UltraBold"/>
          <w:color w:val="FFFFFF"/>
          <w:spacing w:val="29"/>
          <w:w w:val="70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2.1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numPr>
          <w:ilvl w:val="0"/>
          <w:numId w:val="5"/>
        </w:numPr>
        <w:tabs>
          <w:tab w:pos="1982" w:val="left" w:leader="none"/>
        </w:tabs>
        <w:spacing w:line="240" w:lineRule="auto"/>
        <w:ind w:left="1782" w:right="1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earl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version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FORTRA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Basi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languages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severel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restricte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numbe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character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coul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fo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variabl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names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longe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necessar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progra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7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wer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stil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“ba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ol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days.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”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Choos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name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variable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describ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thei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content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Fo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example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variable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used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store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velocity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object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should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named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velocity_in_feet_per_second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8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rathe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numPr>
          <w:ilvl w:val="0"/>
          <w:numId w:val="5"/>
        </w:numPr>
        <w:tabs>
          <w:tab w:pos="2019" w:val="left" w:leader="none"/>
        </w:tabs>
        <w:spacing w:line="220" w:lineRule="exact" w:before="60"/>
        <w:ind w:left="1782" w:right="0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Sinc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spac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characte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permitte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variable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9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names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convention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fo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joinin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multipl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words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togethe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mak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singl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variabl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name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underscor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characte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separat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word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(file_size),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othe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capitalize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firs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lette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additiona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words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4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100"/>
          <w:sz w:val="17"/>
          <w:szCs w:val="17"/>
        </w:rPr>
        <w:t>(fileSize).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should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choose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convention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consisten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wit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canno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us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hyphe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concatenate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words—MATLA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treat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nam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9"/>
          <w:w w:val="100"/>
          <w:sz w:val="17"/>
          <w:szCs w:val="17"/>
        </w:rPr>
        <w:t>file-siz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arithmetic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operation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subtracting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variable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6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size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3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fro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valu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variabl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file.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spacing w:line="260" w:lineRule="exact"/>
        <w:ind w:left="243" w:right="2389"/>
        <w:jc w:val="both"/>
      </w:pPr>
      <w:r>
        <w:rPr>
          <w:spacing w:val="0"/>
          <w:w w:val="100"/>
        </w:rPr>
        <w:br w:type="column"/>
      </w:r>
      <w:r>
        <w:rPr>
          <w:b w:val="0"/>
          <w:bCs w:val="0"/>
          <w:color w:val="231F20"/>
          <w:spacing w:val="2"/>
          <w:w w:val="100"/>
        </w:rPr>
        <w:t>unique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Exercis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2.2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demonstrates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243" w:right="2759"/>
        <w:jc w:val="both"/>
      </w:pPr>
      <w:r>
        <w:rPr>
          <w:b w:val="0"/>
          <w:bCs w:val="0"/>
          <w:color w:val="231F20"/>
          <w:spacing w:val="0"/>
          <w:w w:val="100"/>
        </w:rPr>
        <w:t>assignment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2"/>
          <w:numId w:val="4"/>
        </w:numPr>
        <w:tabs>
          <w:tab w:pos="775" w:val="left" w:leader="none"/>
        </w:tabs>
        <w:ind w:left="775" w:right="4155" w:hanging="532"/>
        <w:jc w:val="both"/>
        <w:rPr>
          <w:b w:val="0"/>
          <w:bCs w:val="0"/>
        </w:rPr>
      </w:pPr>
      <w:r>
        <w:rPr>
          <w:color w:val="231F20"/>
          <w:spacing w:val="0"/>
          <w:w w:val="100"/>
        </w:rPr>
        <w:t>Data</w:t>
      </w:r>
      <w:r>
        <w:rPr>
          <w:color w:val="231F20"/>
          <w:spacing w:val="15"/>
          <w:w w:val="100"/>
        </w:rPr>
        <w:t> </w:t>
      </w:r>
      <w:r>
        <w:rPr>
          <w:color w:val="231F20"/>
          <w:spacing w:val="0"/>
          <w:w w:val="100"/>
        </w:rPr>
        <w:t>Typing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243" w:right="2368"/>
        <w:jc w:val="both"/>
      </w:pP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importan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understan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how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treat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store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Differen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language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take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varyin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approache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problem,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general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fall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broad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categories: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untyped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typed.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general,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interpreted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Lisp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Forth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Python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MATLAB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determine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variabl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base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typ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of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13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13"/>
          <w:w w:val="100"/>
        </w:rPr>
        <w:t>bein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13"/>
          <w:w w:val="100"/>
        </w:rPr>
        <w:t>store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13"/>
          <w:w w:val="100"/>
        </w:rPr>
        <w:t>there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13"/>
          <w:w w:val="100"/>
        </w:rPr>
        <w:t>Such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referred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untyped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21"/>
          <w:w w:val="100"/>
        </w:rPr>
        <w:t>language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s</w:t>
      </w:r>
      <w:r>
        <w:rPr>
          <w:rFonts w:ascii="Palatino" w:hAnsi="Palatino" w:cs="Palatino" w:eastAsia="Palatino"/>
          <w:b/>
          <w:bCs/>
          <w:color w:val="231F20"/>
          <w:spacing w:val="-3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21"/>
          <w:w w:val="100"/>
        </w:rPr>
        <w:t>Eac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0"/>
          <w:w w:val="100"/>
        </w:rPr>
        <w:t>   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21"/>
          <w:w w:val="100"/>
        </w:rPr>
        <w:t>assignmen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type w:val="continuous"/>
          <w:pgSz w:w="15840" w:h="24480"/>
          <w:pgMar w:top="5660" w:bottom="5660" w:left="1660" w:right="1660"/>
          <w:cols w:num="2" w:equalWidth="0">
            <w:col w:w="6346" w:space="40"/>
            <w:col w:w="6134"/>
          </w:cols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6"/>
        </w:numPr>
        <w:tabs>
          <w:tab w:pos="4279" w:val="left" w:leader="none"/>
          <w:tab w:pos="10849" w:val="right" w:leader="none"/>
        </w:tabs>
        <w:spacing w:before="68"/>
        <w:ind w:left="4279" w:right="1670" w:hanging="390"/>
        <w:jc w:val="both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Basic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                      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                      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Manipulation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23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right="1665"/>
        <w:jc w:val="both"/>
      </w:pPr>
      <w:r>
        <w:rPr>
          <w:b w:val="0"/>
          <w:bCs w:val="0"/>
          <w:color w:val="231F20"/>
          <w:spacing w:val="0"/>
          <w:w w:val="100"/>
        </w:rPr>
        <w:t>statement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presumed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correct.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already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exists,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both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reassigned;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exist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before,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created.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Exercise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2.3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illustrates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effect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performing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simple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mathematical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operation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puttin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4</w:t>
      </w:r>
      <w:r>
        <w:rPr>
          <w:b w:val="0"/>
          <w:bCs w:val="0"/>
          <w:color w:val="231F20"/>
          <w:spacing w:val="0"/>
          <w:w w:val="100"/>
        </w:rPr>
        <w:t>9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int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variabl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9"/>
          <w:w w:val="100"/>
          <w:sz w:val="17"/>
          <w:szCs w:val="17"/>
        </w:rPr>
        <w:t>radius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4"/>
          <w:w w:val="100"/>
        </w:rPr>
        <w:t>you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establishe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typ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numeri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enable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normal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arithmetic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operations.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includin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arbitrary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character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betwee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singl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quot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marks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Thes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char,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handled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differently,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discussed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fully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Chapter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6.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stored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radius,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1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adding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cause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error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som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languages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becaus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additio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actuall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define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characte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strings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jus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di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somethin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radically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different—it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actually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converted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individual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1!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1667" w:firstLine="240"/>
        <w:jc w:val="both"/>
      </w:pPr>
      <w:r>
        <w:rPr>
          <w:b w:val="0"/>
          <w:bCs w:val="0"/>
          <w:color w:val="231F20"/>
          <w:spacing w:val="0"/>
          <w:w w:val="100"/>
        </w:rPr>
        <w:t>While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ability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assign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types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dynamically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good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interpreted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languages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undesirabl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consequence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har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unravel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runs: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2"/>
          <w:numId w:val="6"/>
        </w:numPr>
        <w:tabs>
          <w:tab w:pos="4345" w:val="left" w:leader="none"/>
        </w:tabs>
        <w:spacing w:line="260" w:lineRule="exact"/>
        <w:ind w:left="4350" w:right="2011" w:hanging="280"/>
        <w:jc w:val="left"/>
      </w:pPr>
      <w:r>
        <w:rPr/>
        <w:pict>
          <v:group style="position:absolute;margin-left:88.375pt;margin-top:34.152016pt;width:24.25pt;height:48.25pt;mso-position-horizontal-relative:page;mso-position-vertical-relative:paragraph;z-index:-2511" coordorigin="1768,683" coordsize="485,965">
            <v:group style="position:absolute;left:1892;top:1046;width:238;height:239" coordorigin="1892,1046" coordsize="238,239">
              <v:shape style="position:absolute;left:1892;top:1046;width:238;height:239" coordorigin="1892,1046" coordsize="238,239" path="m2130,1166l2112,1229,2064,1273,2021,1285,1996,1283,1934,1257,1897,1206,1892,1185,1893,1159,1917,1094,1964,1055,2004,1046,2028,1048,2089,1076,2124,1129,2130,1166xe" filled="f" stroked="t" strokeweight=".25pt" strokecolor="#231F20">
                <v:path arrowok="t"/>
              </v:shape>
            </v:group>
            <v:group style="position:absolute;left:1770;top:1166;width:480;height:2" coordorigin="1770,1166" coordsize="480,2">
              <v:shape style="position:absolute;left:1770;top:1166;width:480;height:2" coordorigin="1770,1166" coordsize="480,0" path="m1770,1166l2250,1166e" filled="f" stroked="t" strokeweight=".25pt" strokecolor="#231F20">
                <v:path arrowok="t"/>
              </v:shape>
            </v:group>
            <v:group style="position:absolute;left:2010;top:686;width:2;height:960" coordorigin="2010,686" coordsize="2,960">
              <v:shape style="position:absolute;left:2010;top:686;width:2;height:960" coordorigin="2010,686" coordsize="0,960" path="m2010,686l2010,164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34.152016pt;width:24.25pt;height:48.25pt;mso-position-horizontal-relative:page;mso-position-vertical-relative:paragraph;z-index:-2510" coordorigin="13588,683" coordsize="485,965">
            <v:group style="position:absolute;left:13712;top:1046;width:238;height:239" coordorigin="13712,1046" coordsize="238,239">
              <v:shape style="position:absolute;left:13712;top:1046;width:238;height:239" coordorigin="13712,1046" coordsize="238,239" path="m13950,1166l13932,1229,13884,1273,13841,1285,13816,1283,13754,1257,13717,1206,13712,1185,13713,1159,13737,1094,13784,1055,13824,1046,13848,1048,13909,1076,13944,1129,13950,1166xe" filled="f" stroked="t" strokeweight=".25pt" strokecolor="#231F20">
                <v:path arrowok="t"/>
              </v:shape>
            </v:group>
            <v:group style="position:absolute;left:13590;top:1166;width:480;height:2" coordorigin="13590,1166" coordsize="480,2">
              <v:shape style="position:absolute;left:13590;top:1166;width:480;height:2" coordorigin="13590,1166" coordsize="480,0" path="m13590,1166l14070,1166e" filled="f" stroked="t" strokeweight=".25pt" strokecolor="#231F20">
                <v:path arrowok="t"/>
              </v:shape>
            </v:group>
            <v:group style="position:absolute;left:13830;top:686;width:2;height:960" coordorigin="13830,686" coordsize="2,960">
              <v:shape style="position:absolute;left:13830;top:686;width:2;height:960" coordorigin="13830,686" coordsize="0,960" path="m13830,686l13830,164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Typographical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errors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misspell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assignment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statements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declared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unintentionally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without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noticing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error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6"/>
        </w:numPr>
        <w:tabs>
          <w:tab w:pos="4345" w:val="left" w:leader="none"/>
        </w:tabs>
        <w:spacing w:line="260" w:lineRule="exact" w:before="40"/>
        <w:ind w:left="4350" w:right="2194" w:hanging="280"/>
        <w:jc w:val="left"/>
      </w:pP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errors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assign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incompatible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obscure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runtime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errors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1666"/>
        <w:jc w:val="both"/>
      </w:pPr>
      <w:r>
        <w:rPr/>
        <w:pict>
          <v:group style="position:absolute;margin-left:277pt;margin-top:98.859894pt;width:349pt;height:180.067pt;mso-position-horizontal-relative:page;mso-position-vertical-relative:paragraph;z-index:-2512" coordorigin="5540,1977" coordsize="6980,3601">
            <v:group style="position:absolute;left:5550;top:1987;width:6960;height:3581" coordorigin="5550,1987" coordsize="6960,3581">
              <v:shape style="position:absolute;left:5550;top:1987;width:6960;height:3581" coordorigin="5550,1987" coordsize="6960,3581" path="m5550,5569l12510,5569,12510,1987,5550,1987,5550,5569xe" filled="t" fillcolor="#E6E7E8" stroked="f">
                <v:path arrowok="t"/>
                <v:fill type="solid"/>
              </v:shape>
              <v:shape style="position:absolute;left:5550;top:1992;width:423;height:350" type="#_x0000_t75">
                <v:imagedata r:id="rId19" o:title=""/>
              </v:shape>
            </v:group>
            <w10:wrap type="none"/>
          </v:group>
        </w:pict>
      </w:r>
      <w:r>
        <w:rPr>
          <w:rFonts w:ascii="Palatino" w:hAnsi="Palatino" w:cs="Palatino" w:eastAsia="Palatino"/>
          <w:b/>
          <w:bCs/>
          <w:color w:val="231F20"/>
          <w:spacing w:val="2"/>
          <w:w w:val="100"/>
        </w:rPr>
        <w:t>Type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d</w:t>
      </w:r>
      <w:r>
        <w:rPr>
          <w:rFonts w:ascii="Palatino" w:hAnsi="Palatino" w:cs="Palatino" w:eastAsia="Palatino"/>
          <w:b/>
          <w:bCs/>
          <w:color w:val="231F20"/>
          <w:spacing w:val="24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2"/>
          <w:w w:val="100"/>
        </w:rPr>
        <w:t>language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s</w:t>
      </w:r>
      <w:r>
        <w:rPr>
          <w:rFonts w:ascii="Palatino" w:hAnsi="Palatino" w:cs="Palatino" w:eastAsia="Palatino"/>
          <w:b/>
          <w:bCs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requir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programmer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declar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bot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before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assigned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it.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information,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compiler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better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job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ensuring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programmer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usin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variabl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unintende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way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Type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language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two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categories: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weak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typing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strong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typing.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programmers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decide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normal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types,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such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double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3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char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3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saw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above,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9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66"/>
        <w:ind w:left="441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4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2.3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6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Performing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basic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mathematical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operations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20" w:lineRule="exact"/>
        <w:ind w:left="4010" w:right="1614" w:firstLine="0"/>
        <w:jc w:val="left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Mak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followin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entrie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Interaction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window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Yo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shoul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se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responses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as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shown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here: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49" w:lineRule="auto"/>
        <w:ind w:left="4010" w:right="649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radius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49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radius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ind w:left="1895" w:right="5371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49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49" w:lineRule="auto" w:before="7"/>
        <w:ind w:left="4010" w:right="6898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radius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ind w:left="1895" w:right="5371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49" w:lineRule="auto" w:before="7"/>
        <w:ind w:left="4010" w:right="4654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radius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'radius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of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circle'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radius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ind w:left="2203" w:right="4247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radius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of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circle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49" w:lineRule="auto" w:before="7"/>
        <w:ind w:left="4010" w:right="6898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radius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ind w:left="0" w:right="304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115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98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101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106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118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116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112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103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after="0"/>
        <w:jc w:val="center"/>
        <w:rPr>
          <w:rFonts w:ascii="Courier New" w:hAnsi="Courier New" w:cs="Courier New" w:eastAsia="Courier New"/>
          <w:sz w:val="17"/>
          <w:szCs w:val="17"/>
        </w:rPr>
        <w:sectPr>
          <w:headerReference w:type="default" r:id="rId18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24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b/>
          <w:bCs/>
          <w:color w:val="231F20"/>
          <w:spacing w:val="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Getting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Started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left="3170" w:right="2384"/>
        <w:jc w:val="both"/>
        <w:rPr>
          <w:sz w:val="15"/>
          <w:szCs w:val="15"/>
        </w:rPr>
      </w:pP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know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2"/>
          <w:w w:val="100"/>
        </w:rPr>
        <w:t>wea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k</w:t>
      </w:r>
      <w:r>
        <w:rPr>
          <w:rFonts w:ascii="Palatino" w:hAnsi="Palatino" w:cs="Palatino" w:eastAsia="Palatino"/>
          <w:b/>
          <w:bCs/>
          <w:color w:val="231F20"/>
          <w:spacing w:val="24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2"/>
          <w:w w:val="100"/>
        </w:rPr>
        <w:t>typin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g</w:t>
      </w:r>
      <w:r>
        <w:rPr>
          <w:rFonts w:ascii="Palatino" w:hAnsi="Palatino" w:cs="Palatino" w:eastAsia="Palatino"/>
          <w:b/>
          <w:bCs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usua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approac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typing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some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extrem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circumstances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programmer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choos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restrictive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specific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types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limited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permitted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interactions.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strong</w:t>
      </w:r>
      <w:r>
        <w:rPr>
          <w:rFonts w:ascii="Palatino" w:hAnsi="Palatino" w:cs="Palatino" w:eastAsia="Palatino"/>
          <w:b/>
          <w:bCs/>
          <w:color w:val="231F20"/>
          <w:spacing w:val="16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typing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programmers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might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followin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types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actuall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typ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5"/>
          <w:w w:val="100"/>
          <w:sz w:val="17"/>
          <w:szCs w:val="17"/>
        </w:rPr>
        <w:t>double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: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9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5"/>
          <w:w w:val="100"/>
          <w:sz w:val="17"/>
          <w:szCs w:val="17"/>
        </w:rPr>
        <w:t>meters,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5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seconds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3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meters_per_second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.</w:t>
      </w:r>
      <w:r>
        <w:rPr>
          <w:rFonts w:ascii="Courier New" w:hAnsi="Courier New" w:cs="Courier New" w:eastAsia="Courier New"/>
          <w:b w:val="0"/>
          <w:bCs w:val="0"/>
          <w:color w:val="231F20"/>
          <w:spacing w:val="3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compile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woul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provided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se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rule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specifyin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lega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relationship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betwee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thes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types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For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example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assignment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onl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mad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variabl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typ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5"/>
          <w:w w:val="100"/>
          <w:sz w:val="17"/>
          <w:szCs w:val="17"/>
        </w:rPr>
        <w:t>meters_per_</w:t>
      </w:r>
      <w:r>
        <w:rPr>
          <w:rFonts w:ascii="Courier New" w:hAnsi="Courier New" w:cs="Courier New" w:eastAsia="Courier New"/>
          <w:b w:val="0"/>
          <w:bCs w:val="0"/>
          <w:color w:val="231F20"/>
          <w:spacing w:val="5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second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5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anothe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variabl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sam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type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dividin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variabl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type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meters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5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variabl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typ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seconds</w:t>
      </w:r>
      <w:r>
        <w:rPr>
          <w:b w:val="0"/>
          <w:bCs w:val="0"/>
          <w:color w:val="231F20"/>
          <w:spacing w:val="-5"/>
          <w:w w:val="100"/>
        </w:rPr>
        <w:t>.</w:t>
      </w:r>
      <w:r>
        <w:rPr>
          <w:b w:val="0"/>
          <w:bCs w:val="0"/>
          <w:color w:val="231F20"/>
          <w:spacing w:val="0"/>
          <w:w w:val="100"/>
          <w:position w:val="9"/>
          <w:sz w:val="15"/>
          <w:szCs w:val="15"/>
        </w:rPr>
        <w:t>1</w:t>
      </w:r>
      <w:r>
        <w:rPr>
          <w:b w:val="0"/>
          <w:bCs w:val="0"/>
          <w:color w:val="000000"/>
          <w:spacing w:val="0"/>
          <w:w w:val="100"/>
          <w:position w:val="0"/>
          <w:sz w:val="15"/>
          <w:szCs w:val="15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4"/>
        </w:numPr>
        <w:tabs>
          <w:tab w:pos="3701" w:val="left" w:leader="none"/>
        </w:tabs>
        <w:ind w:left="3701" w:right="6789" w:hanging="532"/>
        <w:jc w:val="both"/>
        <w:rPr>
          <w:b w:val="0"/>
          <w:bCs w:val="0"/>
        </w:rPr>
      </w:pPr>
      <w:r>
        <w:rPr>
          <w:color w:val="231F20"/>
          <w:spacing w:val="0"/>
          <w:w w:val="110"/>
        </w:rPr>
        <w:t>Classes</w:t>
      </w:r>
      <w:r>
        <w:rPr>
          <w:color w:val="231F20"/>
          <w:spacing w:val="-20"/>
          <w:w w:val="110"/>
        </w:rPr>
        <w:t> </w:t>
      </w:r>
      <w:r>
        <w:rPr>
          <w:color w:val="231F20"/>
          <w:spacing w:val="0"/>
          <w:w w:val="110"/>
        </w:rPr>
        <w:t>and</w:t>
      </w:r>
      <w:r>
        <w:rPr>
          <w:color w:val="231F20"/>
          <w:spacing w:val="-19"/>
          <w:w w:val="110"/>
        </w:rPr>
        <w:t> </w:t>
      </w:r>
      <w:r>
        <w:rPr>
          <w:color w:val="231F20"/>
          <w:spacing w:val="0"/>
          <w:w w:val="110"/>
        </w:rPr>
        <w:t>Objects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170" w:right="2385"/>
        <w:jc w:val="both"/>
      </w:pPr>
      <w:r>
        <w:rPr/>
        <w:pict>
          <v:group style="position:absolute;margin-left:88.375pt;margin-top:86.152016pt;width:24.25pt;height:48.25pt;mso-position-horizontal-relative:page;mso-position-vertical-relative:paragraph;z-index:-2507" coordorigin="1768,1723" coordsize="485,965">
            <v:group style="position:absolute;left:1892;top:2086;width:238;height:239" coordorigin="1892,2086" coordsize="238,239">
              <v:shape style="position:absolute;left:1892;top:2086;width:238;height:239" coordorigin="1892,2086" coordsize="238,239" path="m2130,2206l2112,2269,2064,2313,2021,2325,1996,2323,1934,2297,1897,2246,1892,2225,1893,2199,1917,2134,1964,2095,2004,2086,2028,2088,2089,2116,2124,2169,2130,2206xe" filled="f" stroked="t" strokeweight=".25pt" strokecolor="#231F20">
                <v:path arrowok="t"/>
              </v:shape>
            </v:group>
            <v:group style="position:absolute;left:1770;top:2206;width:480;height:2" coordorigin="1770,2206" coordsize="480,2">
              <v:shape style="position:absolute;left:1770;top:2206;width:480;height:2" coordorigin="1770,2206" coordsize="480,0" path="m1770,2206l2250,2206e" filled="f" stroked="t" strokeweight=".25pt" strokecolor="#231F20">
                <v:path arrowok="t"/>
              </v:shape>
            </v:group>
            <v:group style="position:absolute;left:2010;top:1726;width:2;height:960" coordorigin="2010,1726" coordsize="2,960">
              <v:shape style="position:absolute;left:2010;top:1726;width:2;height:960" coordorigin="2010,1726" coordsize="0,960" path="m2010,1726l2010,268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86.152016pt;width:24.25pt;height:48.25pt;mso-position-horizontal-relative:page;mso-position-vertical-relative:paragraph;z-index:-2506" coordorigin="13588,1723" coordsize="485,965">
            <v:group style="position:absolute;left:13712;top:2086;width:238;height:239" coordorigin="13712,2086" coordsize="238,239">
              <v:shape style="position:absolute;left:13712;top:2086;width:238;height:239" coordorigin="13712,2086" coordsize="238,239" path="m13950,2206l13932,2269,13884,2313,13841,2325,13816,2323,13754,2297,13717,2246,13712,2225,13713,2199,13737,2134,13784,2095,13824,2086,13848,2088,13909,2116,13944,2169,13950,2206xe" filled="f" stroked="t" strokeweight=".25pt" strokecolor="#231F20">
                <v:path arrowok="t"/>
              </v:shape>
            </v:group>
            <v:group style="position:absolute;left:13590;top:2206;width:480;height:2" coordorigin="13590,2206" coordsize="480,2">
              <v:shape style="position:absolute;left:13590;top:2206;width:480;height:2" coordorigin="13590,2206" coordsize="480,0" path="m13590,2206l14070,2206e" filled="f" stroked="t" strokeweight=".25pt" strokecolor="#231F20">
                <v:path arrowok="t"/>
              </v:shape>
            </v:group>
            <v:group style="position:absolute;left:13830;top:1726;width:2;height:960" coordorigin="13830,1726" coordsize="2,960">
              <v:shape style="position:absolute;left:13830;top:1726;width:2;height:960" coordorigin="13830,1726" coordsize="0,960" path="m13830,1726l13830,268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section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discusses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attributes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variable: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value.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Section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2.2.2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saw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container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data,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whose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value</w:t>
      </w:r>
      <w:r>
        <w:rPr>
          <w:rFonts w:ascii="Palatino" w:hAnsi="Palatino" w:cs="Palatino" w:eastAsia="Palatino"/>
          <w:b/>
          <w:bCs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determined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what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assigned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variable.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Section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2.2.3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saw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making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assignment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also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infers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type</w:t>
      </w:r>
      <w:r>
        <w:rPr>
          <w:rFonts w:ascii="Palatino" w:hAnsi="Palatino" w:cs="Palatino" w:eastAsia="Palatino"/>
          <w:b/>
          <w:bCs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stored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variable.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while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untype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language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program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writ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behav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differentl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if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applied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different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types.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example,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double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5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specifies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expected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behavior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number.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Adding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class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doubl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1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1"/>
          <w:w w:val="100"/>
        </w:rPr>
        <w:t>containin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expected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produc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resul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5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Similarly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char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intended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hold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single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character.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Adding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char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containin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valu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6"/>
          <w:w w:val="100"/>
          <w:sz w:val="17"/>
          <w:szCs w:val="17"/>
        </w:rPr>
        <w:t>'d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3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3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produc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numerica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equivalen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'e'.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refers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class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contained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objec</w:t>
      </w:r>
      <w:r>
        <w:rPr>
          <w:rFonts w:ascii="Palatino" w:hAnsi="Palatino" w:cs="Palatino" w:eastAsia="Palatino"/>
          <w:b/>
          <w:bCs/>
          <w:color w:val="231F20"/>
          <w:spacing w:val="-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instance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class.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3170" w:right="7507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this_number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42.0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left="3170" w:right="2388"/>
        <w:jc w:val="both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group style="position:absolute;margin-left:238.294006pt;margin-top:78.885109pt;width:351.456pt;height:17.89pt;mso-position-horizontal-relative:page;mso-position-vertical-relative:paragraph;z-index:-2508" coordorigin="4766,1578" coordsize="7029,358">
            <v:shape style="position:absolute;left:4770;top:1578;width:420;height:356" type="#_x0000_t75">
              <v:imagedata r:id="rId21" o:title=""/>
            </v:shape>
            <v:group style="position:absolute;left:4771;top:1931;width:7019;height:2" coordorigin="4771,1931" coordsize="7019,2">
              <v:shape style="position:absolute;left:4771;top:1931;width:7019;height:2" coordorigin="4771,1931" coordsize="7019,0" path="m4771,1931l11790,1931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variabl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100"/>
          <w:sz w:val="17"/>
          <w:szCs w:val="17"/>
        </w:rPr>
        <w:t>this_numbe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9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1"/>
          <w:w w:val="100"/>
        </w:rPr>
        <w:t>woul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define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(i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didn’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alread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exist)</w:t>
      </w:r>
      <w:r>
        <w:rPr>
          <w:b w:val="0"/>
          <w:bCs w:val="0"/>
          <w:color w:val="231F20"/>
          <w:spacing w:val="0"/>
          <w:w w:val="100"/>
        </w:rPr>
        <w:t>;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its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class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double,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3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inherent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floating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42.0.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1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So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double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1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corresponds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definition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class,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7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while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this_number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7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type,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instance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class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programming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terms,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object.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80" w:lineRule="exact" w:before="1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ind w:right="5294"/>
        <w:jc w:val="left"/>
        <w:rPr>
          <w:b w:val="0"/>
          <w:bCs w:val="0"/>
        </w:rPr>
      </w:pPr>
      <w:r>
        <w:rPr>
          <w:color w:val="231F20"/>
          <w:spacing w:val="0"/>
          <w:w w:val="105"/>
        </w:rPr>
        <w:t>2.3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0"/>
          <w:w w:val="105"/>
        </w:rPr>
        <w:t>MATLAB</w:t>
      </w:r>
      <w:r>
        <w:rPr>
          <w:color w:val="231F20"/>
          <w:spacing w:val="-44"/>
          <w:w w:val="105"/>
        </w:rPr>
        <w:t> </w:t>
      </w:r>
      <w:r>
        <w:rPr>
          <w:color w:val="231F20"/>
          <w:spacing w:val="0"/>
          <w:w w:val="105"/>
        </w:rPr>
        <w:t>User</w:t>
      </w:r>
      <w:r>
        <w:rPr>
          <w:color w:val="231F20"/>
          <w:spacing w:val="-44"/>
          <w:w w:val="105"/>
        </w:rPr>
        <w:t> </w:t>
      </w:r>
      <w:r>
        <w:rPr>
          <w:color w:val="231F20"/>
          <w:spacing w:val="0"/>
          <w:w w:val="105"/>
        </w:rPr>
        <w:t>Interface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left="3170" w:right="2389"/>
        <w:jc w:val="both"/>
      </w:pP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several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display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(see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2.1).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default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view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includes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large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left,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stacked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right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Files,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Workspace,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History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windows.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tabs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near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80" w:lineRule="exact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16" w:lineRule="exact"/>
        <w:ind w:left="3170" w:right="2475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/>
        <w:pict>
          <v:group style="position:absolute;margin-left:241.5pt;margin-top:-3.734988pt;width:171pt;height:.1pt;mso-position-horizontal-relative:page;mso-position-vertical-relative:paragraph;z-index:-2509" coordorigin="4830,-75" coordsize="3420,2">
            <v:shape style="position:absolute;left:4830;top:-75;width:3420;height:2" coordorigin="4830,-75" coordsize="3420,0" path="m4830,-75l8250,-75e" filled="f" stroked="t" strokeweight=".75pt" strokecolor="#231F20">
              <v:path arrowok="t"/>
            </v:shape>
            <w10:wrap type="none"/>
          </v:group>
        </w:pic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7"/>
          <w:sz w:val="13"/>
          <w:szCs w:val="13"/>
        </w:rPr>
        <w:t>1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Before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rushing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judge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pickiness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this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approach,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note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that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this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would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have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avoided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loss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1999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Mars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Climate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Orbiter,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which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crashed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into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Mars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because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one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group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programmers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used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English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units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while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another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used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metric.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after="0" w:line="216" w:lineRule="exact"/>
        <w:jc w:val="left"/>
        <w:rPr>
          <w:rFonts w:ascii="Palatino Linotype" w:hAnsi="Palatino Linotype" w:cs="Palatino Linotype" w:eastAsia="Palatino Linotype"/>
          <w:sz w:val="18"/>
          <w:szCs w:val="18"/>
        </w:rPr>
        <w:sectPr>
          <w:headerReference w:type="default" r:id="rId20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8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2.3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MATLAB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User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Interface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25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left"/>
        <w:rPr>
          <w:rFonts w:ascii="Palatino" w:hAnsi="Palatino" w:cs="Palatino" w:eastAsia="Palatino"/>
          <w:sz w:val="18"/>
          <w:szCs w:val="18"/>
        </w:rPr>
        <w:sectPr>
          <w:headerReference w:type="default" r:id="rId22"/>
          <w:pgSz w:w="15840" w:h="24480"/>
          <w:pgMar w:header="4828" w:footer="5472" w:top="5660" w:bottom="5660" w:left="1660" w:right="1660"/>
        </w:sectPr>
      </w:pP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412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3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ommand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W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ind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w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40" w:lineRule="exact" w:before="1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1"/>
          <w:w w:val="100"/>
          <w:sz w:val="16"/>
          <w:szCs w:val="16"/>
        </w:rPr>
        <w:t>Cur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00"/>
          <w:sz w:val="16"/>
          <w:szCs w:val="16"/>
        </w:rPr>
        <w:t>en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00"/>
          <w:sz w:val="16"/>
          <w:szCs w:val="16"/>
        </w:rPr>
        <w:t>lder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97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7"/>
          <w:w w:val="100"/>
          <w:sz w:val="16"/>
          <w:szCs w:val="16"/>
        </w:rPr>
        <w:t>W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or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100"/>
          <w:sz w:val="16"/>
          <w:szCs w:val="16"/>
        </w:rPr>
        <w:t>k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space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13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ab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2" w:equalWidth="0">
            <w:col w:w="7469" w:space="40"/>
            <w:col w:w="5011"/>
          </w:cols>
        </w:sectPr>
      </w:pP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573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35" w:hRule="exact"/>
        </w:trPr>
        <w:tc>
          <w:tcPr>
            <w:tcW w:w="1440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37"/>
              <w:ind w:left="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ommand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His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4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32" w:type="dxa"/>
            <w:tcBorders>
              <w:top w:val="nil" w:sz="6" w:space="0" w:color="auto"/>
              <w:left w:val="single" w:sz="4" w:space="0" w:color="231F20"/>
              <w:bottom w:val="single" w:sz="4" w:space="0" w:color="231F20"/>
              <w:right w:val="nil" w:sz="6" w:space="0" w:color="auto"/>
            </w:tcBorders>
          </w:tcPr>
          <w:p>
            <w:pPr/>
          </w:p>
        </w:tc>
      </w:tr>
      <w:tr>
        <w:trPr>
          <w:trHeight w:val="145" w:hRule="exact"/>
        </w:trPr>
        <w:tc>
          <w:tcPr>
            <w:tcW w:w="1440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/>
          </w:p>
        </w:tc>
        <w:tc>
          <w:tcPr>
            <w:tcW w:w="832" w:type="dxa"/>
            <w:tcBorders>
              <w:top w:val="single" w:sz="4" w:space="0" w:color="231F20"/>
              <w:left w:val="single" w:sz="4" w:space="0" w:color="231F2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190" w:lineRule="exact" w:before="7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50"/>
        <w:ind w:left="4977" w:right="0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/>
        <w:pict>
          <v:group style="position:absolute;margin-left:331.850006pt;margin-top:-194.923767pt;width:238.991pt;height:191.572pt;mso-position-horizontal-relative:page;mso-position-vertical-relative:paragraph;z-index:-2505" coordorigin="6637,-3898" coordsize="4780,3831">
            <v:shape style="position:absolute;left:6637;top:-3898;width:4780;height:3831" type="#_x0000_t75">
              <v:imagedata r:id="rId23" o:title=""/>
            </v:shape>
            <v:group style="position:absolute;left:9635;top:-1398;width:124;height:102" coordorigin="9635,-1398" coordsize="124,102">
              <v:shape style="position:absolute;left:9635;top:-1398;width:124;height:102" coordorigin="9635,-1398" coordsize="124,102" path="m9635,-1398l9665,-1347,9636,-1297,9760,-1348,9635,-1398xe" filled="t" fillcolor="#231F20" stroked="f">
                <v:path arrowok="t"/>
                <v:fill type="solid"/>
              </v:shape>
            </v:group>
            <v:group style="position:absolute;left:10009;top:-3213;width:587;height:797" coordorigin="10009,-3213" coordsize="587,797">
              <v:shape style="position:absolute;left:10009;top:-3213;width:587;height:797" coordorigin="10009,-3213" coordsize="587,797" path="m10009,-3213l10596,-2416e" filled="f" stroked="t" strokeweight=".5pt" strokecolor="#231F20">
                <v:path arrowok="t"/>
              </v:shape>
            </v:group>
            <v:group style="position:absolute;left:9956;top:-3284;width:115;height:130" coordorigin="9956,-3284" coordsize="115,130">
              <v:shape style="position:absolute;left:9956;top:-3284;width:115;height:130" coordorigin="9956,-3284" coordsize="115,130" path="m9956,-3284l9989,-3154,10012,-3208,10071,-3214,9956,-3284xe" filled="t" fillcolor="#231F20" stroked="f">
                <v:path arrowok="t"/>
                <v:fill type="solid"/>
              </v:shape>
            </v:group>
            <v:group style="position:absolute;left:9017;top:-2723;width:1214;height:591" coordorigin="9017,-2723" coordsize="1214,591">
              <v:shape style="position:absolute;left:9017;top:-2723;width:1214;height:591" coordorigin="9017,-2723" coordsize="1214,591" path="m10231,-2723l9017,-2132e" filled="f" stroked="t" strokeweight=".5pt" strokecolor="#231F20">
                <v:path arrowok="t"/>
              </v:shape>
            </v:group>
            <v:group style="position:absolute;left:10176;top:-2762;width:134;height:100" coordorigin="10176,-2762" coordsize="134,100">
              <v:shape style="position:absolute;left:10176;top:-2762;width:134;height:100" coordorigin="10176,-2762" coordsize="134,100" path="m10310,-2762l10176,-2753,10225,-2720,10221,-2661,10310,-2762xe" filled="t" fillcolor="#231F20" stroked="f">
                <v:path arrowok="t"/>
                <v:fill type="solid"/>
              </v:shape>
            </v:group>
            <v:group style="position:absolute;left:8950;top:-3395;width:58;height:1256" coordorigin="8950,-3395" coordsize="58,1256">
              <v:shape style="position:absolute;left:8950;top:-3395;width:58;height:1256" coordorigin="8950,-3395" coordsize="58,1256" path="m9008,-3395l8950,-2139e" filled="f" stroked="t" strokeweight=".5pt" strokecolor="#231F20">
                <v:path arrowok="t"/>
              </v:shape>
            </v:group>
            <v:group style="position:absolute;left:8955;top:-3483;width:101;height:127" coordorigin="8955,-3483" coordsize="101,127">
              <v:shape style="position:absolute;left:8955;top:-3483;width:101;height:127" coordorigin="8955,-3483" coordsize="101,127" path="m9045,-3388l9007,-3388,9057,-3356,9045,-3388xe" filled="t" fillcolor="#231F20" stroked="f">
                <v:path arrowok="t"/>
                <v:fill type="solid"/>
              </v:shape>
              <v:shape style="position:absolute;left:8955;top:-3483;width:101;height:127" coordorigin="8955,-3483" coordsize="101,127" path="m9012,-3483l8955,-3361,9007,-3388,9045,-3388,9012,-3483xe" filled="t" fillcolor="#231F20" stroked="f">
                <v:path arrowok="t"/>
                <v:fill type="solid"/>
              </v:shape>
            </v:group>
            <v:group style="position:absolute;left:7201;top:-2933;width:258;height:395" coordorigin="7201,-2933" coordsize="258,395">
              <v:shape style="position:absolute;left:7201;top:-2933;width:258;height:395" coordorigin="7201,-2933" coordsize="258,395" path="m7201,-2933l7459,-2538e" filled="f" stroked="t" strokeweight=".5pt" strokecolor="#231F20">
                <v:path arrowok="t"/>
              </v:shape>
            </v:group>
            <v:group style="position:absolute;left:7152;top:-3007;width:111;height:132" coordorigin="7152,-3007" coordsize="111,132">
              <v:shape style="position:absolute;left:7152;top:-3007;width:111;height:132" coordorigin="7152,-3007" coordsize="111,132" path="m7152,-3007l7178,-2875,7204,-2927,7263,-2930,7152,-3007xe" filled="t" fillcolor="#231F20" stroked="f">
                <v:path arrowok="t"/>
                <v:fill type="solid"/>
              </v:shape>
            </v:group>
            <v:group style="position:absolute;left:10064;top:-2491;width:1249;height:280" coordorigin="10064,-2491" coordsize="1249,280">
              <v:shape style="position:absolute;left:10064;top:-2491;width:1249;height:280" coordorigin="10064,-2491" coordsize="1249,280" path="m10064,-2211l11313,-2211,11313,-2491,10064,-2491,10064,-2211xe" filled="t" fillcolor="#E6E7E8" stroked="f">
                <v:path arrowok="t"/>
                <v:fill type="solid"/>
              </v:shape>
            </v:group>
            <v:group style="position:absolute;left:10064;top:-2491;width:1249;height:280" coordorigin="10064,-2491" coordsize="1249,280">
              <v:shape style="position:absolute;left:10064;top:-2491;width:1249;height:280" coordorigin="10064,-2491" coordsize="1249,280" path="m11313,-2211l10064,-2211,10064,-2491,11313,-2491,11313,-2211xe" filled="f" stroked="t" strokeweight=".5pt" strokecolor="#231F20">
                <v:path arrowok="t"/>
              </v:shape>
            </v:group>
            <v:group style="position:absolute;left:7946;top:-2230;width:1360;height:280" coordorigin="7946,-2230" coordsize="1360,280">
              <v:shape style="position:absolute;left:7946;top:-2230;width:1360;height:280" coordorigin="7946,-2230" coordsize="1360,280" path="m7946,-1950l9306,-1950,9306,-2230,7946,-2230,7946,-1950xe" filled="t" fillcolor="#E6E7E8" stroked="f">
                <v:path arrowok="t"/>
                <v:fill type="solid"/>
              </v:shape>
            </v:group>
            <v:group style="position:absolute;left:7946;top:-2230;width:1360;height:280" coordorigin="7946,-2230" coordsize="1360,280">
              <v:shape style="position:absolute;left:7946;top:-2230;width:1360;height:280" coordorigin="7946,-2230" coordsize="1360,280" path="m9306,-1950l7946,-1950,7946,-2230,9306,-2230,9306,-1950xe" filled="f" stroked="t" strokeweight=".5pt" strokecolor="#231F20">
                <v:path arrowok="t"/>
              </v:shape>
            </v:group>
            <v:group style="position:absolute;left:7311;top:-2671;width:1480;height:280" coordorigin="7311,-2671" coordsize="1480,280">
              <v:shape style="position:absolute;left:7311;top:-2671;width:1480;height:280" coordorigin="7311,-2671" coordsize="1480,280" path="m7311,-2391l8791,-2391,8791,-2671,7311,-2671,7311,-2391xe" filled="t" fillcolor="#E6E7E8" stroked="f">
                <v:path arrowok="t"/>
                <v:fill type="solid"/>
              </v:shape>
            </v:group>
            <v:group style="position:absolute;left:7311;top:-2671;width:1480;height:280" coordorigin="7311,-2671" coordsize="1480,280">
              <v:shape style="position:absolute;left:7311;top:-2671;width:1480;height:280" coordorigin="7311,-2671" coordsize="1480,280" path="m8791,-2391l7311,-2391,7311,-2671,8791,-2671,8791,-2391x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2.1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8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MATLAB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7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default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8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window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7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configuration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160" w:lineRule="exact" w:before="7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after="0" w:line="160" w:lineRule="exact"/>
        <w:rPr>
          <w:sz w:val="16"/>
          <w:szCs w:val="16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ind w:left="627" w:right="0" w:firstLine="0"/>
        <w:jc w:val="center"/>
        <w:rPr>
          <w:rFonts w:ascii="GillSans-UltraBold" w:hAnsi="GillSans-UltraBold" w:cs="GillSans-UltraBold" w:eastAsia="GillSans-UltraBold"/>
          <w:b w:val="0"/>
          <w:bCs w:val="0"/>
        </w:rPr>
      </w:pP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Hint</w:t>
      </w:r>
      <w:r>
        <w:rPr>
          <w:rFonts w:ascii="GillSans-UltraBold" w:hAnsi="GillSans-UltraBold" w:cs="GillSans-UltraBold" w:eastAsia="GillSans-UltraBold"/>
          <w:color w:val="FFFFFF"/>
          <w:spacing w:val="22"/>
          <w:w w:val="70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2.1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41" w:lineRule="auto"/>
        <w:ind w:left="2551" w:right="5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group style="position:absolute;margin-left:88.375pt;margin-top:1.757263pt;width:24.25pt;height:48.25pt;mso-position-horizontal-relative:page;mso-position-vertical-relative:paragraph;z-index:-2502" coordorigin="1768,35" coordsize="485,965">
            <v:group style="position:absolute;left:1892;top:398;width:238;height:239" coordorigin="1892,398" coordsize="238,239">
              <v:shape style="position:absolute;left:1892;top:398;width:238;height:239" coordorigin="1892,398" coordsize="238,239" path="m2130,518l2112,581,2064,625,2021,637,1996,635,1934,609,1897,558,1892,537,1893,511,1917,446,1964,407,2004,398,2028,400,2089,428,2124,481,2130,518xe" filled="f" stroked="t" strokeweight=".25pt" strokecolor="#231F20">
                <v:path arrowok="t"/>
              </v:shape>
            </v:group>
            <v:group style="position:absolute;left:1770;top:518;width:480;height:2" coordorigin="1770,518" coordsize="480,2">
              <v:shape style="position:absolute;left:1770;top:518;width:480;height:2" coordorigin="1770,518" coordsize="480,0" path="m1770,518l2250,518e" filled="f" stroked="t" strokeweight=".25pt" strokecolor="#231F20">
                <v:path arrowok="t"/>
              </v:shape>
            </v:group>
            <v:group style="position:absolute;left:2010;top:38;width:2;height:960" coordorigin="2010,38" coordsize="2,960">
              <v:shape style="position:absolute;left:2010;top:38;width:2;height:960" coordorigin="2010,38" coordsize="0,960" path="m2010,38l2010,998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usin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MATLAB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9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customiz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ho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initia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windo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8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display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mak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mistak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close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essentia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window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ca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always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9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restor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defaul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configuratio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9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choosin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Deskto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&gt;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Deskto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Layou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&gt;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Default.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ind w:left="626" w:right="0" w:firstLine="0"/>
        <w:jc w:val="center"/>
        <w:rPr>
          <w:rFonts w:ascii="GillSans-UltraBold" w:hAnsi="GillSans-UltraBold" w:cs="GillSans-UltraBold" w:eastAsia="GillSans-UltraBold"/>
          <w:b w:val="0"/>
          <w:bCs w:val="0"/>
        </w:rPr>
      </w:pP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Hint</w:t>
      </w:r>
      <w:r>
        <w:rPr>
          <w:rFonts w:ascii="GillSans-UltraBold" w:hAnsi="GillSans-UltraBold" w:cs="GillSans-UltraBold" w:eastAsia="GillSans-UltraBold"/>
          <w:color w:val="FFFFFF"/>
          <w:spacing w:val="22"/>
          <w:w w:val="70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2.2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41" w:lineRule="auto"/>
        <w:ind w:left="2551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19"/>
          <w:szCs w:val="19"/>
        </w:rPr>
        <w:t>Whe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mak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mistake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cannot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easil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19"/>
          <w:szCs w:val="19"/>
        </w:rPr>
        <w:t>correc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woul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19"/>
          <w:szCs w:val="19"/>
        </w:rPr>
        <w:t>word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processor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Interaction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window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9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really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functioning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like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calculator,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performing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instruction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time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exactl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specif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them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19"/>
          <w:szCs w:val="19"/>
        </w:rPr>
        <w:t>Whe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9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ente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command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immediately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9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executed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regardles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19"/>
          <w:szCs w:val="19"/>
        </w:rPr>
        <w:t>whethe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19"/>
          <w:szCs w:val="19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wha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intended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MATLA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offers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9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severa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way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correc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erroneous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commands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19"/>
          <w:szCs w:val="19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wa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us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19"/>
          <w:szCs w:val="19"/>
        </w:rPr>
        <w:t>arrow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keys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your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keyboard.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up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dow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19"/>
          <w:szCs w:val="19"/>
        </w:rPr>
        <w:t>arrow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mov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throug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lis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command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hav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executed.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Onc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fin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appropriate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command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ca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edi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press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49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1"/>
          <w:w w:val="4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19"/>
          <w:szCs w:val="19"/>
        </w:rPr>
        <w:t>execut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19"/>
          <w:szCs w:val="19"/>
        </w:rPr>
        <w:t>version.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spacing w:line="260" w:lineRule="exact" w:before="53"/>
        <w:ind w:left="295" w:right="1667"/>
        <w:jc w:val="both"/>
      </w:pPr>
      <w:r>
        <w:rPr>
          <w:spacing w:val="0"/>
          <w:w w:val="100"/>
        </w:rPr>
        <w:br w:type="column"/>
      </w:r>
      <w:r>
        <w:rPr>
          <w:b w:val="0"/>
          <w:bCs w:val="0"/>
          <w:color w:val="231F20"/>
          <w:spacing w:val="2"/>
          <w:w w:val="100"/>
        </w:rPr>
        <w:t>middl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righ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indicat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which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views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layered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particular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window.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Selecting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tab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bring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view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top.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suc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Edito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windo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Figur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will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automatically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needed.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7"/>
        </w:numPr>
        <w:tabs>
          <w:tab w:pos="827" w:val="left" w:leader="none"/>
        </w:tabs>
        <w:ind w:left="827" w:right="4164" w:hanging="532"/>
        <w:jc w:val="both"/>
        <w:rPr>
          <w:b w:val="0"/>
          <w:bCs w:val="0"/>
        </w:rPr>
      </w:pPr>
      <w:r>
        <w:rPr/>
        <w:pict>
          <v:group style="position:absolute;margin-left:202.25pt;margin-top:-79.378487pt;width:165.5pt;height:110.607pt;mso-position-horizontal-relative:page;mso-position-vertical-relative:paragraph;z-index:-2504" coordorigin="4045,-1588" coordsize="3310,2212">
            <v:group style="position:absolute;left:4050;top:-1583;width:3300;height:2202" coordorigin="4050,-1583" coordsize="3300,2202">
              <v:shape style="position:absolute;left:4050;top:-1583;width:3300;height:2202" coordorigin="4050,-1583" coordsize="3300,2202" path="m4050,620l7350,620,7350,-1583,4050,-1583,4050,620xe" filled="t" fillcolor="#EDEDEE" stroked="f">
                <v:path arrowok="t"/>
                <v:fill type="solid"/>
              </v:shape>
            </v:group>
            <v:group style="position:absolute;left:4207;top:-1459;width:1047;height:232" coordorigin="4207,-1459" coordsize="1047,232">
              <v:shape style="position:absolute;left:4207;top:-1459;width:1047;height:232" coordorigin="4207,-1459" coordsize="1047,232" path="m4207,-1227l5255,-1227,5255,-1459,4207,-1459,4207,-1227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679.375pt;margin-top:-52.336487pt;width:24.25pt;height:48.25pt;mso-position-horizontal-relative:page;mso-position-vertical-relative:paragraph;z-index:-2501" coordorigin="13588,-1047" coordsize="485,965">
            <v:group style="position:absolute;left:13712;top:-684;width:238;height:239" coordorigin="13712,-684" coordsize="238,239">
              <v:shape style="position:absolute;left:13712;top:-684;width:238;height:239" coordorigin="13712,-684" coordsize="238,239" path="m13950,-564l13932,-500,13884,-457,13841,-445,13816,-447,13754,-473,13717,-524,13712,-544,13713,-571,13737,-636,13784,-675,13824,-684,13848,-682,13909,-654,13944,-601,13950,-564xe" filled="f" stroked="t" strokeweight=".25pt" strokecolor="#231F20">
                <v:path arrowok="t"/>
              </v:shape>
            </v:group>
            <v:group style="position:absolute;left:13590;top:-564;width:480;height:2" coordorigin="13590,-564" coordsize="480,2">
              <v:shape style="position:absolute;left:13590;top:-564;width:480;height:2" coordorigin="13590,-564" coordsize="480,0" path="m13590,-564l14070,-564e" filled="f" stroked="t" strokeweight=".25pt" strokecolor="#231F20">
                <v:path arrowok="t"/>
              </v:shape>
            </v:group>
            <v:group style="position:absolute;left:13830;top:-1044;width:2;height:960" coordorigin="13830,-1044" coordsize="2,960">
              <v:shape style="position:absolute;left:13830;top:-1044;width:2;height:960" coordorigin="13830,-1044" coordsize="0,960" path="m13830,-1044l13830,-84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Command</w:t>
      </w:r>
      <w:r>
        <w:rPr>
          <w:color w:val="231F20"/>
          <w:spacing w:val="32"/>
          <w:w w:val="105"/>
        </w:rPr>
        <w:t> </w:t>
      </w:r>
      <w:r>
        <w:rPr>
          <w:color w:val="231F20"/>
          <w:spacing w:val="0"/>
          <w:w w:val="105"/>
        </w:rPr>
        <w:t>Window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295" w:right="1654"/>
        <w:jc w:val="both"/>
      </w:pPr>
      <w:r>
        <w:rPr/>
        <w:pict>
          <v:group style="position:absolute;margin-left:202.25pt;margin-top:23.819103pt;width:165.5pt;height:221.608pt;mso-position-horizontal-relative:page;mso-position-vertical-relative:paragraph;z-index:-2503" coordorigin="4045,476" coordsize="3310,4432">
            <v:group style="position:absolute;left:4050;top:481;width:3300;height:4422" coordorigin="4050,481" coordsize="3300,4422">
              <v:shape style="position:absolute;left:4050;top:481;width:3300;height:4422" coordorigin="4050,481" coordsize="3300,4422" path="m4050,4904l7350,4904,7350,481,4050,481,4050,4904xe" filled="t" fillcolor="#EDEDEE" stroked="f">
                <v:path arrowok="t"/>
                <v:fill type="solid"/>
              </v:shape>
            </v:group>
            <v:group style="position:absolute;left:4207;top:605;width:1047;height:232" coordorigin="4207,605" coordsize="1047,232">
              <v:shape style="position:absolute;left:4207;top:605;width:1047;height:232" coordorigin="4207,605" coordsize="1047,232" path="m4207,837l5254,837,5254,605,4207,605,4207,837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7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modes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Command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mode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usefu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nee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instan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responses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specifi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commands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Edi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mode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practica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solution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developed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When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workin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Comman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mode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Command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offer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environmen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simila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scientifi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calculator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windo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let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any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calculate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bu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canno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permanently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command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generat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thos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values.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se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nex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sectio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ho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the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Edito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windo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creat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execut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tex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fil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of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command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firs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ste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unleashin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full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11"/>
          <w:w w:val="100"/>
        </w:rPr>
        <w:t>programmin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11"/>
          <w:w w:val="100"/>
        </w:rPr>
        <w:t>capabilit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1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1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11"/>
          <w:w w:val="100"/>
        </w:rPr>
        <w:t>language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11"/>
          <w:w w:val="100"/>
        </w:rPr>
        <w:t>The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Comman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windo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usefu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performin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quick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experiment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discove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effect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different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command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befor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embeddin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them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large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program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perfor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calculations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1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1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15"/>
          <w:w w:val="100"/>
        </w:rPr>
        <w:t>Comman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15"/>
          <w:w w:val="100"/>
        </w:rPr>
        <w:t>windo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15"/>
          <w:w w:val="100"/>
        </w:rPr>
        <w:t>muc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15"/>
          <w:w w:val="100"/>
        </w:rPr>
        <w:t>lik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15"/>
          <w:w w:val="100"/>
        </w:rPr>
        <w:t>doing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calculation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scientifi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calculator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Mos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type w:val="continuous"/>
          <w:pgSz w:w="15840" w:h="24480"/>
          <w:pgMar w:top="5660" w:bottom="5660" w:left="1660" w:right="1660"/>
          <w:cols w:num="2" w:equalWidth="0">
            <w:col w:w="5515" w:space="40"/>
            <w:col w:w="6965"/>
          </w:cols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pt;margin-top:36.370155pt;width:349pt;height:179pt;mso-position-horizontal-relative:page;mso-position-vertical-relative:paragraph;z-index:-2499" coordorigin="4820,727" coordsize="6980,3580">
            <v:group style="position:absolute;left:4830;top:737;width:6960;height:3560" coordorigin="4830,737" coordsize="6960,3560">
              <v:shape style="position:absolute;left:4830;top:737;width:6960;height:3560" coordorigin="4830,737" coordsize="6960,3560" path="m4830,4297l11790,4297,11790,737,4830,737,4830,4297xe" filled="t" fillcolor="#E6E7E8" stroked="f">
                <v:path arrowok="t"/>
                <v:fill type="solid"/>
              </v:shape>
              <v:shape style="position:absolute;left:4830;top:742;width:423;height:355" type="#_x0000_t75">
                <v:imagedata r:id="rId25" o:title=""/>
              </v:shape>
            </v:group>
            <w10:wrap type="none"/>
          </v:group>
        </w:pic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26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b/>
          <w:bCs/>
          <w:color w:val="231F20"/>
          <w:spacing w:val="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Getting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Started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4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66"/>
        <w:ind w:left="36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1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2.4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Interactions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window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54"/>
        <w:ind w:left="3290" w:right="0" w:firstLine="0"/>
        <w:jc w:val="left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compute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value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19"/>
          <w:szCs w:val="19"/>
        </w:rPr>
        <w:t>5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8"/>
          <w:sz w:val="14"/>
          <w:szCs w:val="14"/>
        </w:rPr>
        <w:t>2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9"/>
          <w:szCs w:val="19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  <w:position w:val="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9"/>
          <w:szCs w:val="19"/>
        </w:rPr>
        <w:t>type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position w:val="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9"/>
          <w:szCs w:val="19"/>
        </w:rPr>
        <w:t>this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  <w:position w:val="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9"/>
          <w:szCs w:val="19"/>
        </w:rPr>
        <w:t>command: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position w:val="0"/>
          <w:sz w:val="19"/>
          <w:szCs w:val="19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3290" w:right="5294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5^2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89"/>
        <w:ind w:left="3290" w:right="5294" w:firstLine="0"/>
        <w:jc w:val="left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following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output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will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be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displayed: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3290" w:right="5294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3801" w:right="1931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25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89"/>
        <w:ind w:left="3290" w:right="5294" w:firstLine="0"/>
        <w:jc w:val="left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find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cosine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type: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3290" w:right="5294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cos(pi)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89"/>
        <w:ind w:left="3290" w:right="5294" w:firstLine="0"/>
        <w:jc w:val="left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which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results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following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output: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3290" w:right="5294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3290" w:right="5294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-1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60" w:lineRule="exact" w:before="53"/>
        <w:ind w:left="3170" w:right="1717"/>
        <w:jc w:val="left"/>
      </w:pPr>
      <w:r>
        <w:rPr>
          <w:b w:val="0"/>
          <w:bCs w:val="0"/>
          <w:color w:val="231F20"/>
          <w:spacing w:val="7"/>
          <w:w w:val="100"/>
        </w:rPr>
        <w:t>synta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eve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Exercis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2.</w:t>
      </w:r>
      <w:r>
        <w:rPr>
          <w:b w:val="0"/>
          <w:bCs w:val="0"/>
          <w:color w:val="231F20"/>
          <w:spacing w:val="0"/>
          <w:w w:val="100"/>
        </w:rPr>
        <w:t>4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ho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migh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the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Comman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windo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tes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simpl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calculations.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70" w:right="2388" w:firstLine="240"/>
        <w:jc w:val="both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group style="position:absolute;margin-left:88.375pt;margin-top:13.593786pt;width:24.25pt;height:48.25pt;mso-position-horizontal-relative:page;mso-position-vertical-relative:paragraph;z-index:-2498" coordorigin="1768,272" coordsize="485,965">
            <v:group style="position:absolute;left:1892;top:635;width:238;height:239" coordorigin="1892,635" coordsize="238,239">
              <v:shape style="position:absolute;left:1892;top:635;width:238;height:239" coordorigin="1892,635" coordsize="238,239" path="m2130,754l2112,818,2064,862,2021,874,1996,872,1934,846,1897,795,1892,774,1893,748,1917,683,1964,644,2004,635,2028,637,2089,665,2124,717,2130,754xe" filled="f" stroked="t" strokeweight=".25pt" strokecolor="#231F20">
                <v:path arrowok="t"/>
              </v:shape>
            </v:group>
            <v:group style="position:absolute;left:1770;top:754;width:480;height:2" coordorigin="1770,754" coordsize="480,2">
              <v:shape style="position:absolute;left:1770;top:754;width:480;height:2" coordorigin="1770,754" coordsize="480,0" path="m1770,754l2250,754e" filled="f" stroked="t" strokeweight=".25pt" strokecolor="#231F20">
                <v:path arrowok="t"/>
              </v:shape>
            </v:group>
            <v:group style="position:absolute;left:2010;top:274;width:2;height:960" coordorigin="2010,274" coordsize="2,960">
              <v:shape style="position:absolute;left:2010;top:274;width:2;height:960" coordorigin="2010,274" coordsize="0,960" path="m2010,274l2010,1234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3.593786pt;width:24.25pt;height:48.25pt;mso-position-horizontal-relative:page;mso-position-vertical-relative:paragraph;z-index:-2497" coordorigin="13588,272" coordsize="485,965">
            <v:group style="position:absolute;left:13712;top:635;width:238;height:239" coordorigin="13712,635" coordsize="238,239">
              <v:shape style="position:absolute;left:13712;top:635;width:238;height:239" coordorigin="13712,635" coordsize="238,239" path="m13950,754l13932,818,13884,862,13841,874,13816,872,13754,846,13717,795,13712,774,13713,748,13737,683,13784,644,13824,635,13848,637,13909,665,13944,717,13950,754xe" filled="f" stroked="t" strokeweight=".25pt" strokecolor="#231F20">
                <v:path arrowok="t"/>
              </v:shape>
            </v:group>
            <v:group style="position:absolute;left:13590;top:754;width:480;height:2" coordorigin="13590,754" coordsize="480,2">
              <v:shape style="position:absolute;left:13590;top:754;width:480;height:2" coordorigin="13590,754" coordsize="480,0" path="m13590,754l14070,754e" filled="f" stroked="t" strokeweight=".25pt" strokecolor="#231F20">
                <v:path arrowok="t"/>
              </v:shape>
            </v:group>
            <v:group style="position:absolute;left:13830;top:274;width:2;height:960" coordorigin="13830,274" coordsize="2,960">
              <v:shape style="position:absolute;left:13830;top:274;width:2;height:960" coordorigin="13830,274" coordsize="0,960" path="m13830,274l13830,1234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Notice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both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Exercise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2.4,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echoes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were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saved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ans.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default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resul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calculatio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perfor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Command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specifically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assigned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another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variable.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Notice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also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MATLAB’s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many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built-in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functions,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cos(...),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cosine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angle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radians,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built-in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constant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pi.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24"/>
          <w:pgSz w:w="15840" w:h="24480"/>
          <w:pgMar w:header="4828" w:footer="5472" w:top="5660" w:bottom="5660" w:left="1660" w:right="1660"/>
        </w:sectPr>
      </w:pPr>
    </w:p>
    <w:p>
      <w:pPr>
        <w:spacing w:line="180" w:lineRule="exact" w:before="2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ind w:left="0" w:right="0" w:firstLine="0"/>
        <w:jc w:val="right"/>
        <w:rPr>
          <w:rFonts w:ascii="GillSans-UltraBold" w:hAnsi="GillSans-UltraBold" w:cs="GillSans-UltraBold" w:eastAsia="GillSans-UltraBold"/>
          <w:b w:val="0"/>
          <w:bCs w:val="0"/>
        </w:rPr>
      </w:pP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Hint</w:t>
      </w:r>
      <w:r>
        <w:rPr>
          <w:rFonts w:ascii="GillSans-UltraBold" w:hAnsi="GillSans-UltraBold" w:cs="GillSans-UltraBold" w:eastAsia="GillSans-UltraBold"/>
          <w:color w:val="FFFFFF"/>
          <w:spacing w:val="22"/>
          <w:w w:val="70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2.3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</w:rPr>
      </w:r>
    </w:p>
    <w:p>
      <w:pPr>
        <w:numPr>
          <w:ilvl w:val="2"/>
          <w:numId w:val="7"/>
        </w:numPr>
        <w:tabs>
          <w:tab w:pos="901" w:val="left" w:leader="none"/>
        </w:tabs>
        <w:spacing w:before="64"/>
        <w:ind w:left="901" w:right="6966" w:hanging="532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2"/>
          <w:szCs w:val="22"/>
        </w:rPr>
        <w:br w:type="column"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2"/>
          <w:szCs w:val="22"/>
        </w:rPr>
        <w:t>Command</w:t>
      </w:r>
      <w:r>
        <w:rPr>
          <w:rFonts w:ascii="Times New Roman" w:hAnsi="Times New Roman" w:cs="Times New Roman" w:eastAsia="Times New Roman"/>
          <w:b/>
          <w:bCs/>
          <w:color w:val="231F20"/>
          <w:spacing w:val="2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2"/>
          <w:szCs w:val="22"/>
        </w:rPr>
        <w:t>History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2"/>
          <w:szCs w:val="22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70" w:right="2385"/>
        <w:jc w:val="both"/>
      </w:pP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Comman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Histor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windo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record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command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issue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Comman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windo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chronologica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sequence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exi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or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issu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5"/>
          <w:w w:val="100"/>
          <w:sz w:val="17"/>
          <w:szCs w:val="17"/>
        </w:rPr>
        <w:t>cl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9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3"/>
          <w:w w:val="100"/>
        </w:rPr>
        <w:t>(Clea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Commands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instruction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commands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290" w:right="2382"/>
        <w:jc w:val="both"/>
      </w:pPr>
      <w:r>
        <w:rPr/>
        <w:pict>
          <v:group style="position:absolute;margin-left:166pt;margin-top:12.95194pt;width:214pt;height:78.333pt;mso-position-horizontal-relative:page;mso-position-vertical-relative:paragraph;z-index:-2500" coordorigin="3320,259" coordsize="4280,1567">
            <v:group style="position:absolute;left:3330;top:269;width:4260;height:1547" coordorigin="3330,269" coordsize="4260,1547">
              <v:shape style="position:absolute;left:3330;top:269;width:4260;height:1547" coordorigin="3330,269" coordsize="4260,1547" path="m3330,1816l7590,1816,7590,269,3330,269,3330,1816xe" filled="t" fillcolor="#EDEDEE" stroked="f">
                <v:path arrowok="t"/>
                <v:fill type="solid"/>
              </v:shape>
            </v:group>
            <v:group style="position:absolute;left:3487;top:393;width:1041;height:232" coordorigin="3487,393" coordsize="1041,232">
              <v:shape style="position:absolute;left:3487;top:393;width:1041;height:232" coordorigin="3487,393" coordsize="1041,232" path="m3487,625l4528,625,4528,393,3487,393,3487,625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1"/>
          <w:w w:val="100"/>
        </w:rPr>
        <w:t>liste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Comman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windo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cleared.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However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Comman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Histor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window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retain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lis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command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you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type w:val="continuous"/>
          <w:pgSz w:w="15840" w:h="24480"/>
          <w:pgMar w:top="5660" w:bottom="5660" w:left="1660" w:right="1660"/>
          <w:cols w:num="2" w:equalWidth="0">
            <w:col w:w="2760" w:space="40"/>
            <w:col w:w="9720"/>
          </w:cols>
        </w:sectPr>
      </w:pPr>
    </w:p>
    <w:p>
      <w:pPr>
        <w:spacing w:line="208" w:lineRule="exact"/>
        <w:ind w:left="1831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securit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precaution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9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us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95"/>
          <w:sz w:val="19"/>
          <w:szCs w:val="19"/>
        </w:rPr>
        <w:t>MATLA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41" w:lineRule="auto" w:before="1"/>
        <w:ind w:left="1831" w:right="2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publi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computer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ca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default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clea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Comman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Histor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windo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whe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exi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MATLAB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8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whe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lo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computer.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spacing w:line="260" w:lineRule="exact"/>
        <w:ind w:left="303" w:right="2377"/>
        <w:jc w:val="both"/>
      </w:pPr>
      <w:r>
        <w:rPr>
          <w:spacing w:val="0"/>
          <w:w w:val="100"/>
        </w:rPr>
        <w:br w:type="column"/>
      </w:r>
      <w:r>
        <w:rPr>
          <w:b w:val="0"/>
          <w:bCs w:val="0"/>
          <w:color w:val="231F20"/>
          <w:spacing w:val="10"/>
          <w:w w:val="100"/>
        </w:rPr>
        <w:t>issued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10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10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10"/>
          <w:w w:val="100"/>
        </w:rPr>
        <w:t>clea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10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10"/>
          <w:w w:val="100"/>
        </w:rPr>
        <w:t>Command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Histor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usin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Edi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men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nee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to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selectin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Edi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Clea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Command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2"/>
          <w:w w:val="100"/>
        </w:rPr>
        <w:t>History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1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12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12"/>
          <w:w w:val="100"/>
        </w:rPr>
        <w:t>entere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1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12"/>
          <w:w w:val="100"/>
        </w:rPr>
        <w:t>sample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command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Exercis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2.4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notic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they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type w:val="continuous"/>
          <w:pgSz w:w="15840" w:h="24480"/>
          <w:pgMar w:top="5660" w:bottom="5660" w:left="1660" w:right="1660"/>
          <w:cols w:num="2" w:equalWidth="0">
            <w:col w:w="5747" w:space="40"/>
            <w:col w:w="6733"/>
          </w:cols>
        </w:sectPr>
      </w:pPr>
    </w:p>
    <w:p>
      <w:pPr>
        <w:pStyle w:val="BodyText"/>
        <w:spacing w:line="260" w:lineRule="exact"/>
        <w:ind w:left="3170" w:right="2383"/>
        <w:jc w:val="both"/>
      </w:pPr>
      <w:r>
        <w:rPr>
          <w:b w:val="0"/>
          <w:bCs w:val="0"/>
          <w:color w:val="231F20"/>
          <w:spacing w:val="4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repeate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Comman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Histor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windo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let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you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revie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previou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sessions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transfe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command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to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Comman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windo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copyin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pasting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Exercis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2.</w:t>
      </w:r>
      <w:r>
        <w:rPr>
          <w:b w:val="0"/>
          <w:bCs w:val="0"/>
          <w:color w:val="231F20"/>
          <w:spacing w:val="0"/>
          <w:w w:val="100"/>
        </w:rPr>
        <w:t>5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demonstrates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Comman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Histor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fin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Command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Histor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windo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usefu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perfor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mor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mor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complicated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calculation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Comman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window.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8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2.3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MATLAB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User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Interface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27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40" w:lineRule="exact" w:before="8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441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2.5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1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Command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History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window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91"/>
        <w:ind w:left="4010" w:right="5654" w:firstLine="0"/>
        <w:jc w:val="both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Interactions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window,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0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type: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4010" w:right="7895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clc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10" w:lineRule="exact" w:before="3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20" w:lineRule="exact"/>
        <w:ind w:left="4010" w:right="1788" w:firstLine="0"/>
        <w:jc w:val="both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should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clear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Interactions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window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but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leave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data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Command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3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Histor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windo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intact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Yo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ca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transfe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comman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fro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Command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3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History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window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Interactions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window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by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double-clicking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it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(which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also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3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executes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command)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by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clicking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dragging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line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code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into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Interactions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window.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Try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double-clicking: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4010" w:right="7793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cos(pi)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89"/>
        <w:ind w:left="4010" w:right="2445" w:firstLine="0"/>
        <w:jc w:val="both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9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should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result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9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9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following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display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9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9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Interactions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window: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4010" w:right="7998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1002" w:right="4274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-1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10" w:lineRule="exact" w:before="3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20" w:lineRule="exact"/>
        <w:ind w:left="4010" w:right="1784" w:firstLine="0"/>
        <w:jc w:val="both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10"/>
          <w:sz w:val="19"/>
          <w:szCs w:val="19"/>
        </w:rPr>
        <w:t>No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0"/>
          <w:sz w:val="19"/>
          <w:szCs w:val="19"/>
        </w:rPr>
        <w:t>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1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10"/>
          <w:sz w:val="19"/>
          <w:szCs w:val="19"/>
        </w:rPr>
        <w:t>clic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0"/>
          <w:sz w:val="19"/>
          <w:szCs w:val="19"/>
        </w:rPr>
        <w:t>k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1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10"/>
          <w:sz w:val="19"/>
          <w:szCs w:val="19"/>
        </w:rPr>
        <w:t>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0"/>
          <w:sz w:val="19"/>
          <w:szCs w:val="19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1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10"/>
          <w:sz w:val="19"/>
          <w:szCs w:val="19"/>
        </w:rPr>
        <w:t>dra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0"/>
          <w:sz w:val="19"/>
          <w:szCs w:val="19"/>
        </w:rPr>
        <w:t>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10"/>
          <w:sz w:val="19"/>
          <w:szCs w:val="19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5"/>
          <w:w w:val="110"/>
          <w:sz w:val="19"/>
          <w:szCs w:val="19"/>
        </w:rPr>
        <w:t>5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10"/>
          <w:sz w:val="17"/>
          <w:szCs w:val="17"/>
        </w:rPr>
        <w:t>^</w:t>
      </w:r>
      <w:r>
        <w:rPr>
          <w:rFonts w:ascii="Palatino" w:hAnsi="Palatino" w:cs="Palatino" w:eastAsia="Palatino"/>
          <w:b/>
          <w:bCs/>
          <w:color w:val="231F20"/>
          <w:spacing w:val="0"/>
          <w:w w:val="110"/>
          <w:sz w:val="19"/>
          <w:szCs w:val="19"/>
        </w:rPr>
        <w:t>2</w:t>
      </w:r>
      <w:r>
        <w:rPr>
          <w:rFonts w:ascii="Palatino" w:hAnsi="Palatino" w:cs="Palatino" w:eastAsia="Palatino"/>
          <w:b/>
          <w:bCs/>
          <w:color w:val="231F20"/>
          <w:spacing w:val="8"/>
          <w:w w:val="11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10"/>
          <w:sz w:val="19"/>
          <w:szCs w:val="19"/>
        </w:rPr>
        <w:t>fro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0"/>
          <w:sz w:val="19"/>
          <w:szCs w:val="19"/>
        </w:rPr>
        <w:t>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1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10"/>
          <w:sz w:val="19"/>
          <w:szCs w:val="19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0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1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10"/>
          <w:sz w:val="19"/>
          <w:szCs w:val="19"/>
        </w:rPr>
        <w:t>Comman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0"/>
          <w:sz w:val="19"/>
          <w:szCs w:val="19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1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10"/>
          <w:sz w:val="19"/>
          <w:szCs w:val="19"/>
        </w:rPr>
        <w:t>Histor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0"/>
          <w:sz w:val="19"/>
          <w:szCs w:val="19"/>
        </w:rPr>
        <w:t>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1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10"/>
          <w:sz w:val="19"/>
          <w:szCs w:val="19"/>
        </w:rPr>
        <w:t>windo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0"/>
          <w:sz w:val="19"/>
          <w:szCs w:val="19"/>
        </w:rPr>
        <w:t>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1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10"/>
          <w:sz w:val="19"/>
          <w:szCs w:val="19"/>
        </w:rPr>
        <w:t>int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0"/>
          <w:sz w:val="19"/>
          <w:szCs w:val="19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1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1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10"/>
          <w:sz w:val="19"/>
          <w:szCs w:val="19"/>
        </w:rPr>
        <w:t>Interaction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0"/>
          <w:sz w:val="19"/>
          <w:szCs w:val="19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7"/>
          <w:w w:val="11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10"/>
          <w:sz w:val="19"/>
          <w:szCs w:val="19"/>
        </w:rPr>
        <w:t>window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0"/>
          <w:sz w:val="19"/>
          <w:szCs w:val="19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6"/>
          <w:w w:val="11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10"/>
          <w:sz w:val="19"/>
          <w:szCs w:val="19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0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7"/>
          <w:w w:val="11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10"/>
          <w:sz w:val="19"/>
          <w:szCs w:val="19"/>
        </w:rPr>
        <w:t>comman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0"/>
          <w:sz w:val="19"/>
          <w:szCs w:val="19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6"/>
          <w:w w:val="11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10"/>
          <w:sz w:val="19"/>
          <w:szCs w:val="19"/>
        </w:rPr>
        <w:t>won’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0"/>
          <w:sz w:val="19"/>
          <w:szCs w:val="19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6"/>
          <w:w w:val="11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10"/>
          <w:sz w:val="19"/>
          <w:szCs w:val="19"/>
        </w:rPr>
        <w:t>execut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0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7"/>
          <w:w w:val="11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10"/>
          <w:sz w:val="19"/>
          <w:szCs w:val="19"/>
        </w:rPr>
        <w:t>unti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0"/>
          <w:sz w:val="19"/>
          <w:szCs w:val="19"/>
        </w:rPr>
        <w:t>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6"/>
          <w:w w:val="11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10"/>
          <w:sz w:val="19"/>
          <w:szCs w:val="19"/>
        </w:rPr>
        <w:t>yo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0"/>
          <w:sz w:val="19"/>
          <w:szCs w:val="19"/>
        </w:rPr>
        <w:t>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6"/>
          <w:w w:val="11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10"/>
          <w:sz w:val="19"/>
          <w:szCs w:val="19"/>
        </w:rPr>
        <w:t>pres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0"/>
          <w:sz w:val="19"/>
          <w:szCs w:val="19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7"/>
          <w:w w:val="11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10"/>
          <w:sz w:val="19"/>
          <w:szCs w:val="19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0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6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49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519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key,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you’ll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get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following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result: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4010" w:right="7998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1002" w:right="4274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25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8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spacing w:before="64"/>
        <w:ind w:left="3890" w:right="6051" w:firstLine="0"/>
        <w:jc w:val="both"/>
        <w:rPr>
          <w:b w:val="0"/>
          <w:bCs w:val="0"/>
        </w:rPr>
      </w:pPr>
      <w:r>
        <w:rPr/>
        <w:pict>
          <v:group style="position:absolute;margin-left:277pt;margin-top:-259.959473pt;width:349pt;height:244.033pt;mso-position-horizontal-relative:page;mso-position-vertical-relative:paragraph;z-index:-2495" coordorigin="5540,-5199" coordsize="6980,4881">
            <v:group style="position:absolute;left:5550;top:-5189;width:6960;height:4861" coordorigin="5550,-5189" coordsize="6960,4861">
              <v:shape style="position:absolute;left:5550;top:-5189;width:6960;height:4861" coordorigin="5550,-5189" coordsize="6960,4861" path="m5550,-329l12510,-329,12510,-5189,5550,-5189,5550,-329xe" filled="t" fillcolor="#E6E7E8" stroked="f">
                <v:path arrowok="t"/>
                <v:fill type="solid"/>
              </v:shape>
              <v:shape style="position:absolute;left:5550;top:-5185;width:423;height:350" type="#_x0000_t75">
                <v:imagedata r:id="rId27" o:title=""/>
              </v:shape>
            </v:group>
            <w10:wrap type="none"/>
          </v:group>
        </w:pict>
      </w:r>
      <w:r>
        <w:rPr/>
        <w:pict>
          <v:group style="position:absolute;margin-left:88.375pt;margin-top:-9.084485pt;width:24.25pt;height:48.25pt;mso-position-horizontal-relative:page;mso-position-vertical-relative:paragraph;z-index:-2494" coordorigin="1768,-182" coordsize="485,965">
            <v:group style="position:absolute;left:1892;top:181;width:238;height:239" coordorigin="1892,181" coordsize="238,239">
              <v:shape style="position:absolute;left:1892;top:181;width:238;height:239" coordorigin="1892,181" coordsize="238,239" path="m2130,301l2112,365,2064,408,2021,420,1996,418,1934,392,1897,341,1892,321,1893,294,1917,229,1964,190,2004,181,2028,183,2089,211,2124,264,2130,301xe" filled="f" stroked="t" strokeweight=".25pt" strokecolor="#231F20">
                <v:path arrowok="t"/>
              </v:shape>
            </v:group>
            <v:group style="position:absolute;left:1770;top:301;width:480;height:2" coordorigin="1770,301" coordsize="480,2">
              <v:shape style="position:absolute;left:1770;top:301;width:480;height:2" coordorigin="1770,301" coordsize="480,0" path="m1770,301l2250,301e" filled="f" stroked="t" strokeweight=".25pt" strokecolor="#231F20">
                <v:path arrowok="t"/>
              </v:shape>
            </v:group>
            <v:group style="position:absolute;left:2010;top:-179;width:2;height:960" coordorigin="2010,-179" coordsize="2,960">
              <v:shape style="position:absolute;left:2010;top:-179;width:2;height:960" coordorigin="2010,-179" coordsize="0,960" path="m2010,-179l2010,781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-9.084485pt;width:24.25pt;height:48.25pt;mso-position-horizontal-relative:page;mso-position-vertical-relative:paragraph;z-index:-2493" coordorigin="13588,-182" coordsize="485,965">
            <v:group style="position:absolute;left:13712;top:181;width:238;height:239" coordorigin="13712,181" coordsize="238,239">
              <v:shape style="position:absolute;left:13712;top:181;width:238;height:239" coordorigin="13712,181" coordsize="238,239" path="m13950,301l13932,365,13884,408,13841,420,13816,418,13754,392,13717,341,13712,321,13713,294,13737,229,13784,190,13824,181,13848,183,13909,211,13944,264,13950,301xe" filled="f" stroked="t" strokeweight=".25pt" strokecolor="#231F20">
                <v:path arrowok="t"/>
              </v:shape>
            </v:group>
            <v:group style="position:absolute;left:13590;top:301;width:480;height:2" coordorigin="13590,301" coordsize="480,2">
              <v:shape style="position:absolute;left:13590;top:301;width:480;height:2" coordorigin="13590,301" coordsize="480,0" path="m13590,301l14070,301e" filled="f" stroked="t" strokeweight=".25pt" strokecolor="#231F20">
                <v:path arrowok="t"/>
              </v:shape>
            </v:group>
            <v:group style="position:absolute;left:13830;top:-179;width:2;height:960" coordorigin="13830,-179" coordsize="2,960">
              <v:shape style="position:absolute;left:13830;top:-179;width:2;height:960" coordorigin="13830,-179" coordsize="0,960" path="m13830,-179l13830,781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2.3.3</w:t>
      </w:r>
      <w:r>
        <w:rPr>
          <w:color w:val="231F20"/>
          <w:spacing w:val="17"/>
          <w:w w:val="105"/>
        </w:rPr>
        <w:t> </w:t>
      </w:r>
      <w:r>
        <w:rPr>
          <w:color w:val="231F20"/>
          <w:spacing w:val="0"/>
          <w:w w:val="105"/>
        </w:rPr>
        <w:t>Workspace</w:t>
      </w:r>
      <w:r>
        <w:rPr>
          <w:color w:val="231F20"/>
          <w:spacing w:val="17"/>
          <w:w w:val="105"/>
        </w:rPr>
        <w:t> </w:t>
      </w:r>
      <w:r>
        <w:rPr>
          <w:color w:val="231F20"/>
          <w:spacing w:val="0"/>
          <w:w w:val="105"/>
        </w:rPr>
        <w:t>Window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1666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Workspace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keeps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track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defined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execute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window.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seen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exercise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far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becaus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yet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Workspace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just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variable,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ans.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7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display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current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class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(see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2.2).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case,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3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25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double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array.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Actually,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even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single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usually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consider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scalar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</w:rPr>
        <w:t> </w:t>
      </w:r>
      <w:r>
        <w:rPr>
          <w:b w:val="0"/>
          <w:bCs w:val="0"/>
          <w:color w:val="231F20"/>
          <w:spacing w:val="0"/>
          <w:w w:val="100"/>
        </w:rPr>
        <w:t>1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MATLAB.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Exercise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2.6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obtain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more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information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about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particular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variable.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2.2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normal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display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ans.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7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2.3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35"/>
        </w:rPr>
        <w:t> </w:t>
      </w:r>
      <w:r>
        <w:rPr>
          <w:b w:val="0"/>
          <w:bCs w:val="0"/>
          <w:color w:val="231F20"/>
          <w:spacing w:val="0"/>
          <w:w w:val="100"/>
        </w:rPr>
        <w:t>1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array,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memory,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object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class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double.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1145" w:firstLine="240"/>
        <w:jc w:val="left"/>
      </w:pPr>
      <w:r>
        <w:rPr/>
        <w:pict>
          <v:group style="position:absolute;margin-left:277pt;margin-top:47.620953pt;width:349pt;height:77pt;mso-position-horizontal-relative:page;mso-position-vertical-relative:paragraph;z-index:-2496" coordorigin="5540,952" coordsize="6980,1540">
            <v:group style="position:absolute;left:5550;top:962;width:6960;height:1520" coordorigin="5550,962" coordsize="6960,1520">
              <v:shape style="position:absolute;left:5550;top:962;width:6960;height:1520" coordorigin="5550,962" coordsize="6960,1520" path="m5550,2482l12510,2482,12510,962,5550,962,5550,2482xe" filled="t" fillcolor="#E6E7E8" stroked="f">
                <v:path arrowok="t"/>
                <v:fill type="solid"/>
              </v:shape>
              <v:shape style="position:absolute;left:5550;top:967;width:423;height:350" type="#_x0000_t75">
                <v:imagedata r:id="rId28" o:title="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Exercis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2.7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variabl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ha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bee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adde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Workspac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window,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alphabetical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order.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beginning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capital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4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66"/>
        <w:ind w:left="441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5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2.6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6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Showing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more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details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Workspace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window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20" w:lineRule="exact"/>
        <w:ind w:left="4010" w:right="1789" w:firstLine="0"/>
        <w:jc w:val="both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5"/>
          <w:sz w:val="19"/>
          <w:szCs w:val="19"/>
        </w:rPr>
        <w:t>Se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5"/>
          <w:sz w:val="19"/>
          <w:szCs w:val="19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5"/>
          <w:sz w:val="19"/>
          <w:szCs w:val="19"/>
        </w:rPr>
        <w:t>Variable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5"/>
          <w:sz w:val="19"/>
          <w:szCs w:val="19"/>
        </w:rPr>
        <w:t>windo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5"/>
          <w:sz w:val="19"/>
          <w:szCs w:val="19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5"/>
          <w:sz w:val="19"/>
          <w:szCs w:val="19"/>
        </w:rPr>
        <w:t>sho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5"/>
          <w:sz w:val="19"/>
          <w:szCs w:val="19"/>
        </w:rPr>
        <w:t>mor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5"/>
          <w:sz w:val="19"/>
          <w:szCs w:val="19"/>
        </w:rPr>
        <w:t>abou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5"/>
          <w:sz w:val="19"/>
          <w:szCs w:val="19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5"/>
          <w:sz w:val="19"/>
          <w:szCs w:val="19"/>
        </w:rPr>
        <w:t>variabl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-80"/>
          <w:w w:val="105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5"/>
          <w:sz w:val="19"/>
          <w:szCs w:val="19"/>
        </w:rPr>
        <w:t>b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5"/>
          <w:sz w:val="19"/>
          <w:szCs w:val="19"/>
        </w:rPr>
        <w:t>right-clicking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3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5"/>
          <w:sz w:val="19"/>
          <w:szCs w:val="19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5"/>
          <w:sz w:val="19"/>
          <w:szCs w:val="19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5"/>
          <w:sz w:val="19"/>
          <w:szCs w:val="19"/>
        </w:rPr>
        <w:t>ba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5"/>
          <w:sz w:val="19"/>
          <w:szCs w:val="19"/>
        </w:rPr>
        <w:t>wit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5"/>
          <w:sz w:val="19"/>
          <w:szCs w:val="19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5"/>
          <w:sz w:val="19"/>
          <w:szCs w:val="19"/>
        </w:rPr>
        <w:t>colum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5"/>
          <w:sz w:val="19"/>
          <w:szCs w:val="19"/>
        </w:rPr>
        <w:t>labels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5"/>
          <w:sz w:val="19"/>
          <w:szCs w:val="19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5"/>
          <w:sz w:val="19"/>
          <w:szCs w:val="19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5"/>
          <w:sz w:val="19"/>
          <w:szCs w:val="19"/>
        </w:rPr>
        <w:t>drop-dow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5"/>
          <w:sz w:val="19"/>
          <w:szCs w:val="19"/>
        </w:rPr>
        <w:t>menu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5"/>
          <w:sz w:val="19"/>
          <w:szCs w:val="19"/>
        </w:rPr>
        <w:t>chec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k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5"/>
          <w:sz w:val="19"/>
          <w:szCs w:val="19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5"/>
          <w:sz w:val="19"/>
          <w:szCs w:val="19"/>
        </w:rPr>
        <w:t>boxes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3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5"/>
          <w:sz w:val="19"/>
          <w:szCs w:val="19"/>
        </w:rPr>
        <w:t>nex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0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5"/>
          <w:sz w:val="19"/>
          <w:szCs w:val="19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0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5"/>
          <w:sz w:val="19"/>
          <w:szCs w:val="19"/>
        </w:rPr>
        <w:t>Siz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0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5"/>
          <w:sz w:val="19"/>
          <w:szCs w:val="19"/>
        </w:rPr>
        <w:t>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0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5"/>
          <w:sz w:val="19"/>
          <w:szCs w:val="19"/>
        </w:rPr>
        <w:t>Bytes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0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5"/>
          <w:sz w:val="19"/>
          <w:szCs w:val="19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0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5"/>
          <w:sz w:val="19"/>
          <w:szCs w:val="19"/>
        </w:rPr>
        <w:t>tha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9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5"/>
          <w:sz w:val="19"/>
          <w:szCs w:val="19"/>
        </w:rPr>
        <w:t>thes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0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5"/>
          <w:sz w:val="19"/>
          <w:szCs w:val="19"/>
        </w:rPr>
        <w:t>wil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0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5"/>
          <w:sz w:val="19"/>
          <w:szCs w:val="19"/>
        </w:rPr>
        <w:t>displa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0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5"/>
          <w:sz w:val="19"/>
          <w:szCs w:val="19"/>
        </w:rPr>
        <w:t>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0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5"/>
          <w:sz w:val="19"/>
          <w:szCs w:val="19"/>
        </w:rPr>
        <w:t>additio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0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5"/>
          <w:sz w:val="19"/>
          <w:szCs w:val="19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9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5"/>
          <w:sz w:val="19"/>
          <w:szCs w:val="19"/>
        </w:rPr>
        <w:t>Name,Value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0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5"/>
          <w:sz w:val="19"/>
          <w:szCs w:val="19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2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5"/>
          <w:sz w:val="19"/>
          <w:szCs w:val="19"/>
        </w:rPr>
        <w:t>Class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5"/>
          <w:sz w:val="19"/>
          <w:szCs w:val="19"/>
        </w:rPr>
        <w:t>You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5"/>
          <w:sz w:val="19"/>
          <w:szCs w:val="19"/>
        </w:rPr>
        <w:t>Variable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0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5"/>
          <w:sz w:val="19"/>
          <w:szCs w:val="19"/>
        </w:rPr>
        <w:t>windo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5"/>
          <w:sz w:val="19"/>
          <w:szCs w:val="19"/>
        </w:rPr>
        <w:t>shoul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5"/>
          <w:sz w:val="19"/>
          <w:szCs w:val="19"/>
        </w:rPr>
        <w:t>no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0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5"/>
          <w:sz w:val="19"/>
          <w:szCs w:val="19"/>
        </w:rPr>
        <w:t>loo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k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5"/>
          <w:sz w:val="19"/>
          <w:szCs w:val="19"/>
        </w:rPr>
        <w:t>lik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0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5"/>
          <w:sz w:val="19"/>
          <w:szCs w:val="19"/>
        </w:rPr>
        <w:t>Figur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5"/>
          <w:sz w:val="19"/>
          <w:szCs w:val="19"/>
        </w:rPr>
        <w:t>2.3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 w:line="220" w:lineRule="exact"/>
        <w:jc w:val="both"/>
        <w:rPr>
          <w:rFonts w:ascii="Palatino Linotype" w:hAnsi="Palatino Linotype" w:cs="Palatino Linotype" w:eastAsia="Palatino Linotype"/>
          <w:sz w:val="19"/>
          <w:szCs w:val="19"/>
        </w:rPr>
        <w:sectPr>
          <w:headerReference w:type="default" r:id="rId26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28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b/>
          <w:bCs/>
          <w:color w:val="231F20"/>
          <w:spacing w:val="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Getting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Started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4435" w:right="1416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221.387892pt;height:53.6625pt;mso-position-horizontal-relative:char;mso-position-vertical-relative:line" type="#_x0000_t75">
            <v:imagedata r:id="rId30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44"/>
        <w:ind w:left="3753" w:right="4716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2.2</w:t>
      </w:r>
      <w:r>
        <w:rPr>
          <w:rFonts w:ascii="Times New Roman" w:hAnsi="Times New Roman" w:cs="Times New Roman" w:eastAsia="Times New Roman"/>
          <w:b/>
          <w:bCs/>
          <w:color w:val="231F20"/>
          <w:spacing w:val="29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9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Workspace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0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window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4101" w:right="1416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255.319835pt;height:58.29pt;mso-position-horizontal-relative:char;mso-position-vertical-relative:line" type="#_x0000_t75">
            <v:imagedata r:id="rId31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43"/>
        <w:ind w:left="4101" w:right="0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2.3</w:t>
      </w:r>
      <w:r>
        <w:rPr>
          <w:rFonts w:ascii="Times New Roman" w:hAnsi="Times New Roman" w:cs="Times New Roman" w:eastAsia="Times New Roman"/>
          <w:b/>
          <w:bCs/>
          <w:color w:val="231F20"/>
          <w:spacing w:val="22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Additional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2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information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3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3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2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Workspace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3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window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60" w:lineRule="exact" w:before="53"/>
        <w:ind w:left="3170" w:right="2227"/>
        <w:jc w:val="left"/>
      </w:pPr>
      <w:r>
        <w:rPr>
          <w:b w:val="0"/>
          <w:bCs w:val="0"/>
          <w:color w:val="231F20"/>
          <w:spacing w:val="0"/>
          <w:w w:val="100"/>
        </w:rPr>
        <w:t>letters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listed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first,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followed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starting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lowercase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letters,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2.4.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70" w:right="2191" w:firstLine="240"/>
        <w:jc w:val="left"/>
      </w:pPr>
      <w:r>
        <w:rPr>
          <w:b w:val="0"/>
          <w:bCs w:val="0"/>
          <w:color w:val="231F20"/>
          <w:spacing w:val="3"/>
          <w:w w:val="100"/>
        </w:rPr>
        <w:t>Exercis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2.</w:t>
      </w:r>
      <w:r>
        <w:rPr>
          <w:b w:val="0"/>
          <w:bCs w:val="0"/>
          <w:color w:val="231F20"/>
          <w:spacing w:val="0"/>
          <w:w w:val="100"/>
        </w:rPr>
        <w:t>8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adde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variabl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Workspac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2.5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size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35"/>
        </w:rPr>
        <w:t> </w:t>
      </w:r>
      <w:r>
        <w:rPr>
          <w:b w:val="0"/>
          <w:bCs w:val="0"/>
          <w:color w:val="231F20"/>
          <w:spacing w:val="0"/>
          <w:w w:val="100"/>
        </w:rPr>
        <w:t>4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70" w:right="2384" w:firstLine="240"/>
        <w:jc w:val="left"/>
      </w:pPr>
      <w:r>
        <w:rPr/>
        <w:pict>
          <v:group style="position:absolute;margin-left:241pt;margin-top:45.526619pt;width:349pt;height:114pt;mso-position-horizontal-relative:page;mso-position-vertical-relative:paragraph;z-index:-2491" coordorigin="4820,911" coordsize="6980,2280">
            <v:group style="position:absolute;left:4830;top:921;width:6960;height:2260" coordorigin="4830,921" coordsize="6960,2260">
              <v:shape style="position:absolute;left:4830;top:921;width:6960;height:2260" coordorigin="4830,921" coordsize="6960,2260" path="m4830,3181l11790,3181,11790,921,4830,921,4830,3181xe" filled="t" fillcolor="#E6E7E8" stroked="f">
                <v:path arrowok="t"/>
                <v:fill type="solid"/>
              </v:shape>
              <v:shape style="position:absolute;left:4830;top:925;width:423;height:350" type="#_x0000_t75">
                <v:imagedata r:id="rId32" o:title=""/>
              </v:shape>
            </v:group>
            <w10:wrap type="none"/>
          </v:group>
        </w:pict>
      </w:r>
      <w:r>
        <w:rPr/>
        <w:pict>
          <v:group style="position:absolute;margin-left:88.375pt;margin-top:9.78562pt;width:24.25pt;height:48.25pt;mso-position-horizontal-relative:page;mso-position-vertical-relative:paragraph;z-index:-2490" coordorigin="1768,196" coordsize="485,965">
            <v:group style="position:absolute;left:1892;top:558;width:238;height:239" coordorigin="1892,558" coordsize="238,239">
              <v:shape style="position:absolute;left:1892;top:558;width:238;height:239" coordorigin="1892,558" coordsize="238,239" path="m2130,678l2112,742,2064,785,2021,798,1996,796,1934,769,1897,719,1892,698,1893,671,1917,606,1964,568,2004,558,2028,560,2089,588,2124,641,2130,678xe" filled="f" stroked="t" strokeweight=".25pt" strokecolor="#231F20">
                <v:path arrowok="t"/>
              </v:shape>
            </v:group>
            <v:group style="position:absolute;left:1770;top:678;width:480;height:2" coordorigin="1770,678" coordsize="480,2">
              <v:shape style="position:absolute;left:1770;top:678;width:480;height:2" coordorigin="1770,678" coordsize="480,0" path="m1770,678l2250,678e" filled="f" stroked="t" strokeweight=".25pt" strokecolor="#231F20">
                <v:path arrowok="t"/>
              </v:shape>
            </v:group>
            <v:group style="position:absolute;left:2010;top:198;width:2;height:960" coordorigin="2010,198" coordsize="2,960">
              <v:shape style="position:absolute;left:2010;top:198;width:2;height:960" coordorigin="2010,198" coordsize="0,960" path="m2010,198l2010,1158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9.78562pt;width:24.25pt;height:48.25pt;mso-position-horizontal-relative:page;mso-position-vertical-relative:paragraph;z-index:-2489" coordorigin="13588,196" coordsize="485,965">
            <v:group style="position:absolute;left:13712;top:558;width:238;height:239" coordorigin="13712,558" coordsize="238,239">
              <v:shape style="position:absolute;left:13712;top:558;width:238;height:239" coordorigin="13712,558" coordsize="238,239" path="m13950,678l13932,742,13884,785,13841,798,13816,796,13754,769,13717,719,13712,698,13713,671,13737,606,13784,568,13824,558,13848,560,13909,588,13944,641,13950,678xe" filled="f" stroked="t" strokeweight=".25pt" strokecolor="#231F20">
                <v:path arrowok="t"/>
              </v:shape>
            </v:group>
            <v:group style="position:absolute;left:13590;top:678;width:480;height:2" coordorigin="13590,678" coordsize="480,2">
              <v:shape style="position:absolute;left:13590;top:678;width:480;height:2" coordorigin="13590,678" coordsize="480,0" path="m13590,678l14070,678e" filled="f" stroked="t" strokeweight=".25pt" strokecolor="#231F20">
                <v:path arrowok="t"/>
              </v:shape>
            </v:group>
            <v:group style="position:absolute;left:13830;top:198;width:2;height:960" coordorigin="13830,198" coordsize="2,960">
              <v:shape style="position:absolute;left:13830;top:198;width:2;height:960" coordorigin="13830,198" coordsize="0,960" path="m13830,198l13830,1158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5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defin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two-dimensiona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simila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fashion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Semicolons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separat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rows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illustrate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Exercis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2.9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66"/>
        <w:ind w:left="3690" w:right="5294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2.7</w:t>
      </w:r>
      <w:r>
        <w:rPr>
          <w:rFonts w:ascii="Times New Roman" w:hAnsi="Times New Roman" w:cs="Times New Roman" w:eastAsia="Times New Roman"/>
          <w:b/>
          <w:bCs/>
          <w:color w:val="231F20"/>
          <w:spacing w:val="46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Defining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other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variables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20" w:lineRule="exact"/>
        <w:ind w:left="3290" w:right="2351" w:firstLine="0"/>
        <w:jc w:val="left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5"/>
          <w:sz w:val="19"/>
          <w:szCs w:val="19"/>
        </w:rPr>
        <w:t>Yo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5"/>
          <w:sz w:val="19"/>
          <w:szCs w:val="19"/>
        </w:rPr>
        <w:t>ca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5"/>
          <w:sz w:val="19"/>
          <w:szCs w:val="19"/>
        </w:rPr>
        <w:t>defin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5"/>
          <w:sz w:val="19"/>
          <w:szCs w:val="19"/>
        </w:rPr>
        <w:t>additiona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5"/>
          <w:sz w:val="19"/>
          <w:szCs w:val="19"/>
        </w:rPr>
        <w:t>variable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5"/>
          <w:sz w:val="19"/>
          <w:szCs w:val="19"/>
        </w:rPr>
        <w:t>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5"/>
          <w:sz w:val="19"/>
          <w:szCs w:val="19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5"/>
          <w:sz w:val="19"/>
          <w:szCs w:val="19"/>
        </w:rPr>
        <w:t>Interaction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5"/>
          <w:sz w:val="19"/>
          <w:szCs w:val="19"/>
        </w:rPr>
        <w:t>window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5"/>
          <w:sz w:val="19"/>
          <w:szCs w:val="19"/>
        </w:rPr>
        <w:t>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5"/>
          <w:sz w:val="19"/>
          <w:szCs w:val="19"/>
        </w:rPr>
        <w:t>will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98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be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listed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Variables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window.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For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example,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type: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3801" w:right="1931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89"/>
        <w:ind w:left="3290" w:right="5294" w:firstLine="0"/>
        <w:jc w:val="left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returns: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3801" w:right="1931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0" w:right="3995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group style="position:absolute;margin-left:241pt;margin-top:38.638161pt;width:349pt;height:146.833pt;mso-position-horizontal-relative:page;mso-position-vertical-relative:paragraph;z-index:-2492" coordorigin="4820,773" coordsize="6980,2937">
            <v:group style="position:absolute;left:4830;top:783;width:6960;height:2917" coordorigin="4830,783" coordsize="6960,2917">
              <v:shape style="position:absolute;left:4830;top:783;width:6960;height:2917" coordorigin="4830,783" coordsize="6960,2917" path="m4830,3699l11790,3699,11790,783,4830,783,4830,3699xe" filled="t" fillcolor="#E6E7E8" stroked="f">
                <v:path arrowok="t"/>
                <v:fill type="solid"/>
              </v:shape>
              <v:shape style="position:absolute;left:4830;top:787;width:423;height:350" type="#_x0000_t75">
                <v:imagedata r:id="rId33" o:title="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66"/>
        <w:ind w:left="3690" w:right="5294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2.8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Creating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vector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20" w:lineRule="exact"/>
        <w:ind w:left="3290" w:right="2307" w:firstLine="0"/>
        <w:jc w:val="left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Entering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matrices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not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discussed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detail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section.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However,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you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can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4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enter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simple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one-dimensional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matrix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by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typing: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3801" w:right="1931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89"/>
        <w:ind w:left="3290" w:right="5294" w:firstLine="0"/>
        <w:jc w:val="left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returns: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3290" w:right="5294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0" w:right="4814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89"/>
        <w:ind w:left="3290" w:right="0" w:firstLine="0"/>
        <w:jc w:val="left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commas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are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optional.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You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would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see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same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result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from: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3801" w:right="1931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7"/>
          <w:szCs w:val="17"/>
        </w:rPr>
        <w:sectPr>
          <w:headerReference w:type="default" r:id="rId29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8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2.3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MATLAB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User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Interface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29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4815" w:right="1416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253.583534pt;height:67.83pt;mso-position-horizontal-relative:char;mso-position-vertical-relative:line" type="#_x0000_t75">
            <v:imagedata r:id="rId35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49"/>
        <w:ind w:left="3762" w:right="4247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1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2.4</w:t>
      </w:r>
      <w:r>
        <w:rPr>
          <w:rFonts w:ascii="Times New Roman" w:hAnsi="Times New Roman" w:cs="Times New Roman" w:eastAsia="Times New Roman"/>
          <w:b/>
          <w:bCs/>
          <w:color w:val="231F20"/>
          <w:spacing w:val="16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Additional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6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variables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4815" w:right="1416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254.780841pt;height:81.405pt;mso-position-horizontal-relative:char;mso-position-vertical-relative:line" type="#_x0000_t75">
            <v:imagedata r:id="rId36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46"/>
        <w:ind w:left="4815" w:right="0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2.5</w:t>
      </w:r>
      <w:r>
        <w:rPr>
          <w:rFonts w:ascii="Times New Roman" w:hAnsi="Times New Roman" w:cs="Times New Roman" w:eastAsia="Times New Roman"/>
          <w:b/>
          <w:bCs/>
          <w:color w:val="231F20"/>
          <w:spacing w:val="27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Vector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0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added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0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0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9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Workspace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0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window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34"/>
          <w:pgSz w:w="15840" w:h="24480"/>
          <w:pgMar w:header="4828" w:footer="5472" w:top="5660" w:bottom="5660" w:left="1660" w:right="1660"/>
        </w:sectPr>
      </w:pP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ind w:left="0" w:right="0" w:firstLine="0"/>
        <w:jc w:val="right"/>
        <w:rPr>
          <w:rFonts w:ascii="GillSans-UltraBold" w:hAnsi="GillSans-UltraBold" w:cs="GillSans-UltraBold" w:eastAsia="GillSans-UltraBold"/>
          <w:b w:val="0"/>
          <w:bCs w:val="0"/>
        </w:rPr>
      </w:pPr>
      <w:r>
        <w:rPr/>
        <w:pict>
          <v:group style="position:absolute;margin-left:88.375pt;margin-top:-11.210449pt;width:24.25pt;height:48.25pt;mso-position-horizontal-relative:page;mso-position-vertical-relative:paragraph;z-index:-2486" coordorigin="1768,-224" coordsize="485,965">
            <v:group style="position:absolute;left:1892;top:138;width:238;height:239" coordorigin="1892,138" coordsize="238,239">
              <v:shape style="position:absolute;left:1892;top:138;width:238;height:239" coordorigin="1892,138" coordsize="238,239" path="m2130,258l2112,322,2064,365,2021,378,1996,376,1934,349,1897,299,1892,278,1893,251,1917,186,1964,148,2004,138,2028,140,2089,168,2124,221,2130,258xe" filled="f" stroked="t" strokeweight=".25pt" strokecolor="#231F20">
                <v:path arrowok="t"/>
              </v:shape>
            </v:group>
            <v:group style="position:absolute;left:1770;top:258;width:480;height:2" coordorigin="1770,258" coordsize="480,2">
              <v:shape style="position:absolute;left:1770;top:258;width:480;height:2" coordorigin="1770,258" coordsize="480,0" path="m1770,258l2250,258e" filled="f" stroked="t" strokeweight=".25pt" strokecolor="#231F20">
                <v:path arrowok="t"/>
              </v:shape>
            </v:group>
            <v:group style="position:absolute;left:2010;top:-222;width:2;height:960" coordorigin="2010,-222" coordsize="2,960">
              <v:shape style="position:absolute;left:2010;top:-222;width:2;height:960" coordorigin="2010,-222" coordsize="0,960" path="m2010,-222l2010,738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GillSans-UltraBold" w:hAnsi="GillSans-UltraBold" w:cs="GillSans-UltraBold" w:eastAsia="GillSans-UltraBold"/>
          <w:color w:val="FFFFFF"/>
          <w:spacing w:val="0"/>
          <w:w w:val="80"/>
        </w:rPr>
        <w:t>Note: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57"/>
        <w:ind w:left="697" w:right="1666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color w:val="231F20"/>
          <w:spacing w:val="3"/>
          <w:w w:val="100"/>
        </w:rPr>
        <w:t>Figur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2.6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variabl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6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3"/>
          <w:w w:val="100"/>
        </w:rPr>
        <w:t>appear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Workspac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windo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35"/>
        </w:rPr>
        <w:t> </w:t>
      </w:r>
      <w:r>
        <w:rPr>
          <w:b w:val="0"/>
          <w:bCs w:val="0"/>
          <w:color w:val="231F20"/>
          <w:spacing w:val="0"/>
          <w:w w:val="100"/>
        </w:rPr>
        <w:t>4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array.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discusse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full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Chapte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3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4156" w:right="1666" w:firstLine="240"/>
        <w:jc w:val="left"/>
      </w:pPr>
      <w:r>
        <w:rPr/>
        <w:pict>
          <v:group style="position:absolute;margin-left:202pt;margin-top:-2.529219pt;width:240.976pt;height:110.75pt;mso-position-horizontal-relative:page;mso-position-vertical-relative:paragraph;z-index:-2488" coordorigin="4040,-51" coordsize="4820,2215">
            <v:group style="position:absolute;left:4050;top:-41;width:4800;height:2195" coordorigin="4050,-41" coordsize="4800,2195">
              <v:shape style="position:absolute;left:4050;top:-41;width:4800;height:2195" coordorigin="4050,-41" coordsize="4800,2195" path="m4050,2154l8850,2154,8850,-41,4050,-41,4050,2154xe" filled="t" fillcolor="#EDEDEE" stroked="f">
                <v:path arrowok="t"/>
                <v:fill type="solid"/>
              </v:shape>
            </v:group>
            <v:group style="position:absolute;left:4159;top:83;width:720;height:232" coordorigin="4159,83" coordsize="720,232">
              <v:shape style="position:absolute;left:4159;top:83;width:720;height:232" coordorigin="4159,83" coordsize="720,232" path="m4159,315l4879,315,4879,83,4159,83,4159,315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679.375pt;margin-top:-8.68722pt;width:24.25pt;height:48.25pt;mso-position-horizontal-relative:page;mso-position-vertical-relative:paragraph;z-index:-2485" coordorigin="13588,-174" coordsize="485,965">
            <v:group style="position:absolute;left:13712;top:189;width:238;height:239" coordorigin="13712,189" coordsize="238,239">
              <v:shape style="position:absolute;left:13712;top:189;width:238;height:239" coordorigin="13712,189" coordsize="238,239" path="m13950,309l13932,373,13884,416,13841,428,13816,426,13754,400,13717,349,13712,329,13713,302,13737,237,13784,198,13824,189,13848,191,13909,219,13944,272,13950,309xe" filled="f" stroked="t" strokeweight=".25pt" strokecolor="#231F20">
                <v:path arrowok="t"/>
              </v:shape>
            </v:group>
            <v:group style="position:absolute;left:13590;top:309;width:480;height:2" coordorigin="13590,309" coordsize="480,2">
              <v:shape style="position:absolute;left:13590;top:309;width:480;height:2" coordorigin="13590,309" coordsize="480,0" path="m13590,309l14070,309e" filled="f" stroked="t" strokeweight=".25pt" strokecolor="#231F20">
                <v:path arrowok="t"/>
              </v:shape>
            </v:group>
            <v:group style="position:absolute;left:13830;top:-171;width:2;height:960" coordorigin="13830,-171" coordsize="2,960">
              <v:shape style="position:absolute;left:13830;top:-171;width:2;height:960" coordorigin="13830,-171" coordsize="0,960" path="m13830,-171l13830,789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3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recal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any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just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typing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type w:val="continuous"/>
          <w:pgSz w:w="15840" w:h="24480"/>
          <w:pgMar w:top="5660" w:bottom="5660" w:left="1660" w:right="1660"/>
          <w:cols w:num="2" w:equalWidth="0">
            <w:col w:w="3153" w:space="40"/>
            <w:col w:w="9327"/>
          </w:cols>
        </w:sectPr>
      </w:pPr>
    </w:p>
    <w:p>
      <w:pPr>
        <w:pStyle w:val="BodyText"/>
        <w:spacing w:line="180" w:lineRule="exact"/>
        <w:ind w:left="2502" w:right="0"/>
        <w:jc w:val="left"/>
      </w:pPr>
      <w:r>
        <w:rPr>
          <w:b w:val="0"/>
          <w:bCs w:val="0"/>
          <w:color w:val="231F20"/>
          <w:spacing w:val="7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present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numerica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2502" w:right="0"/>
        <w:jc w:val="left"/>
      </w:pP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default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format: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integer,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2502" w:right="0"/>
        <w:jc w:val="left"/>
      </w:pP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decimal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places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presented;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but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2502" w:right="0"/>
        <w:jc w:val="left"/>
      </w:pP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fractiona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part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fou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decima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place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appear.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2502" w:right="0"/>
        <w:jc w:val="left"/>
      </w:pPr>
      <w:r>
        <w:rPr>
          <w:b w:val="0"/>
          <w:bCs w:val="0"/>
          <w:color w:val="231F20"/>
          <w:spacing w:val="9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chang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usin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format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2502" w:right="0"/>
        <w:jc w:val="left"/>
      </w:pPr>
      <w:r>
        <w:rPr>
          <w:b w:val="0"/>
          <w:bCs w:val="0"/>
          <w:color w:val="231F20"/>
          <w:spacing w:val="0"/>
          <w:w w:val="100"/>
        </w:rPr>
        <w:t>command.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help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details.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71" w:lineRule="exact"/>
        <w:ind w:left="237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color w:val="231F20"/>
          <w:spacing w:val="0"/>
          <w:w w:val="100"/>
        </w:rPr>
        <w:t>name,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Exercise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2.10.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89"/>
        <w:ind w:left="237" w:right="1659" w:firstLine="240"/>
        <w:jc w:val="both"/>
      </w:pPr>
      <w:r>
        <w:rPr/>
        <w:pict>
          <v:group style="position:absolute;margin-left:277pt;margin-top:91.037537pt;width:349pt;height:177.5pt;mso-position-horizontal-relative:page;mso-position-vertical-relative:paragraph;z-index:-2487" coordorigin="5540,1821" coordsize="6980,3550">
            <v:group style="position:absolute;left:5550;top:1831;width:6960;height:3530" coordorigin="5550,1831" coordsize="6960,3530">
              <v:shape style="position:absolute;left:5550;top:1831;width:6960;height:3530" coordorigin="5550,1831" coordsize="6960,3530" path="m5550,5361l12510,5361,12510,1831,5550,1831,5550,5361xe" filled="t" fillcolor="#E6E7E8" stroked="f">
                <v:path arrowok="t"/>
                <v:fill type="solid"/>
              </v:shape>
              <v:shape style="position:absolute;left:5550;top:1835;width:423;height:350" type="#_x0000_t75">
                <v:imagedata r:id="rId37" o:title="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prefer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less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cluttered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desktop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clos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10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10"/>
          <w:w w:val="100"/>
        </w:rPr>
        <w:t>(excep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10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10"/>
          <w:w w:val="100"/>
        </w:rPr>
        <w:t>Command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clickin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upper-righ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corne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window.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type w:val="continuous"/>
          <w:pgSz w:w="15840" w:h="24480"/>
          <w:pgMar w:top="5660" w:bottom="5660" w:left="1660" w:right="1660"/>
          <w:cols w:num="2" w:equalWidth="0">
            <w:col w:w="7072" w:space="40"/>
            <w:col w:w="5408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5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66"/>
        <w:ind w:left="3757" w:right="4215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10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-16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10"/>
          <w:sz w:val="21"/>
          <w:szCs w:val="21"/>
        </w:rPr>
        <w:t>2.9</w:t>
      </w:r>
      <w:r>
        <w:rPr>
          <w:rFonts w:ascii="Times New Roman" w:hAnsi="Times New Roman" w:cs="Times New Roman" w:eastAsia="Times New Roman"/>
          <w:b/>
          <w:bCs/>
          <w:color w:val="231F20"/>
          <w:spacing w:val="23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20"/>
          <w:szCs w:val="20"/>
        </w:rPr>
        <w:t>Creating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20"/>
          <w:szCs w:val="20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  <w:sz w:val="20"/>
          <w:szCs w:val="20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7"/>
          <w:w w:val="13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20"/>
          <w:szCs w:val="20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20"/>
          <w:szCs w:val="20"/>
        </w:rPr>
        <w:t>matrix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40;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20]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89"/>
        <w:ind w:left="4010" w:right="5294" w:firstLine="0"/>
        <w:jc w:val="left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returns: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4010" w:right="5294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527" w:val="left" w:leader="none"/>
          <w:tab w:pos="1054" w:val="left" w:leader="none"/>
          <w:tab w:pos="1581" w:val="left" w:leader="none"/>
        </w:tabs>
        <w:spacing w:before="7"/>
        <w:ind w:left="0" w:right="1792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544" w:val="left" w:leader="none"/>
          <w:tab w:pos="1089" w:val="left" w:leader="none"/>
          <w:tab w:pos="1633" w:val="left" w:leader="none"/>
        </w:tabs>
        <w:spacing w:before="7"/>
        <w:ind w:left="0" w:right="1842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tabs>
          <w:tab w:pos="442" w:val="left" w:leader="none"/>
          <w:tab w:pos="986" w:val="left" w:leader="none"/>
          <w:tab w:pos="1531" w:val="left" w:leader="none"/>
        </w:tabs>
        <w:spacing w:before="7"/>
        <w:ind w:left="0" w:right="1740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89"/>
        <w:ind w:left="4010" w:right="7546" w:firstLine="0"/>
        <w:jc w:val="both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Now,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enter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4010" w:right="5439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40];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10" w:lineRule="exact" w:before="3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20" w:lineRule="exact"/>
        <w:ind w:left="4010" w:right="1787" w:firstLine="0"/>
        <w:jc w:val="both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You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will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see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2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value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C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change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2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Variables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window,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2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but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not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echoed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3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5"/>
          <w:sz w:val="19"/>
          <w:szCs w:val="19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5"/>
          <w:sz w:val="19"/>
          <w:szCs w:val="19"/>
        </w:rPr>
        <w:t>Interaction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5"/>
          <w:sz w:val="19"/>
          <w:szCs w:val="19"/>
        </w:rPr>
        <w:t>window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5"/>
          <w:sz w:val="19"/>
          <w:szCs w:val="19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5"/>
          <w:sz w:val="19"/>
          <w:szCs w:val="19"/>
        </w:rPr>
        <w:t>semicolo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5"/>
          <w:sz w:val="19"/>
          <w:szCs w:val="19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5"/>
          <w:sz w:val="19"/>
          <w:szCs w:val="19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5"/>
          <w:sz w:val="19"/>
          <w:szCs w:val="19"/>
        </w:rPr>
        <w:t>en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5"/>
          <w:sz w:val="19"/>
          <w:szCs w:val="19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5"/>
          <w:sz w:val="19"/>
          <w:szCs w:val="19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5"/>
          <w:sz w:val="19"/>
          <w:szCs w:val="19"/>
        </w:rPr>
        <w:t>lin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5"/>
          <w:sz w:val="19"/>
          <w:szCs w:val="19"/>
        </w:rPr>
        <w:t>suppresses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4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presentation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2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2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result.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 w:line="220" w:lineRule="exact"/>
        <w:jc w:val="both"/>
        <w:rPr>
          <w:rFonts w:ascii="Palatino Linotype" w:hAnsi="Palatino Linotype" w:cs="Palatino Linotype" w:eastAsia="Palatino Linotype"/>
          <w:sz w:val="19"/>
          <w:szCs w:val="19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30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b/>
          <w:bCs/>
          <w:color w:val="231F20"/>
          <w:spacing w:val="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Getting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Started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4017" w:right="1416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263.323997pt;height:89.775pt;mso-position-horizontal-relative:char;mso-position-vertical-relative:line" type="#_x0000_t75">
            <v:imagedata r:id="rId39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46"/>
        <w:ind w:left="4017" w:right="0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2.6</w:t>
      </w:r>
      <w:r>
        <w:rPr>
          <w:rFonts w:ascii="Times New Roman" w:hAnsi="Times New Roman" w:cs="Times New Roman" w:eastAsia="Times New Roman"/>
          <w:b/>
          <w:bCs/>
          <w:color w:val="231F20"/>
          <w:spacing w:val="28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Array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0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added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0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9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0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Workspace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0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window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6"/>
        <w:ind w:left="36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-5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2.10</w:t>
      </w:r>
      <w:r>
        <w:rPr>
          <w:rFonts w:ascii="Times New Roman" w:hAnsi="Times New Roman" w:cs="Times New Roman" w:eastAsia="Times New Roman"/>
          <w:b/>
          <w:bCs/>
          <w:color w:val="231F20"/>
          <w:spacing w:val="44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Recalling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values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variables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30" w:lineRule="exact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3290" w:right="5294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89"/>
        <w:ind w:left="3290" w:right="5294" w:firstLine="0"/>
        <w:jc w:val="left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returns: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49" w:lineRule="auto"/>
        <w:ind w:left="3290" w:right="8638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 w:before="53"/>
        <w:ind w:left="3170" w:right="2386"/>
        <w:jc w:val="both"/>
      </w:pPr>
      <w:r>
        <w:rPr/>
        <w:pict>
          <v:group style="position:absolute;margin-left:241pt;margin-top:-105.072983pt;width:349pt;height:85.25pt;mso-position-horizontal-relative:page;mso-position-vertical-relative:paragraph;z-index:-2483" coordorigin="4820,-2101" coordsize="6980,1705">
            <v:group style="position:absolute;left:4830;top:-2091;width:6960;height:1685" coordorigin="4830,-2091" coordsize="6960,1685">
              <v:shape style="position:absolute;left:4830;top:-2091;width:6960;height:1685" coordorigin="4830,-2091" coordsize="6960,1685" path="m4830,-406l11790,-406,11790,-2091,4830,-2091,4830,-406xe" filled="t" fillcolor="#E6E7E8" stroked="f">
                <v:path arrowok="t"/>
                <v:fill type="solid"/>
              </v:shape>
              <v:shape style="position:absolute;left:4830;top:-2087;width:423;height:350" type="#_x0000_t75">
                <v:imagedata r:id="rId40" o:title=""/>
              </v:shape>
            </v:group>
            <w10:wrap type="none"/>
          </v:group>
        </w:pict>
      </w:r>
      <w:r>
        <w:rPr/>
        <w:pict>
          <v:group style="position:absolute;margin-left:88.375pt;margin-top:18.044018pt;width:24.25pt;height:48.25pt;mso-position-horizontal-relative:page;mso-position-vertical-relative:paragraph;z-index:-2482" coordorigin="1768,361" coordsize="485,965">
            <v:group style="position:absolute;left:1892;top:724;width:238;height:239" coordorigin="1892,724" coordsize="238,239">
              <v:shape style="position:absolute;left:1892;top:724;width:238;height:239" coordorigin="1892,724" coordsize="238,239" path="m2130,843l2112,907,2064,951,2021,963,1996,961,1934,935,1897,884,1892,863,1893,837,1917,772,1964,733,2004,724,2028,726,2089,754,2124,806,2130,843xe" filled="f" stroked="t" strokeweight=".25pt" strokecolor="#231F20">
                <v:path arrowok="t"/>
              </v:shape>
            </v:group>
            <v:group style="position:absolute;left:1770;top:843;width:480;height:2" coordorigin="1770,843" coordsize="480,2">
              <v:shape style="position:absolute;left:1770;top:843;width:480;height:2" coordorigin="1770,843" coordsize="480,0" path="m1770,843l2250,843e" filled="f" stroked="t" strokeweight=".25pt" strokecolor="#231F20">
                <v:path arrowok="t"/>
              </v:shape>
            </v:group>
            <v:group style="position:absolute;left:2010;top:363;width:2;height:960" coordorigin="2010,363" coordsize="2,960">
              <v:shape style="position:absolute;left:2010;top:363;width:2;height:960" coordorigin="2010,363" coordsize="0,960" path="m2010,363l2010,1323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8.044018pt;width:24.25pt;height:48.25pt;mso-position-horizontal-relative:page;mso-position-vertical-relative:paragraph;z-index:-2481" coordorigin="13588,361" coordsize="485,965">
            <v:group style="position:absolute;left:13712;top:724;width:238;height:239" coordorigin="13712,724" coordsize="238,239">
              <v:shape style="position:absolute;left:13712;top:724;width:238;height:239" coordorigin="13712,724" coordsize="238,239" path="m13950,843l13932,907,13884,951,13841,963,13816,961,13754,935,13717,884,13712,863,13713,837,13737,772,13784,733,13824,724,13848,726,13909,754,13944,806,13950,843xe" filled="f" stroked="t" strokeweight=".25pt" strokecolor="#231F20">
                <v:path arrowok="t"/>
              </v:shape>
            </v:group>
            <v:group style="position:absolute;left:13590;top:843;width:480;height:2" coordorigin="13590,843" coordsize="480,2">
              <v:shape style="position:absolute;left:13590;top:843;width:480;height:2" coordorigin="13590,843" coordsize="480,0" path="m13590,843l14070,843e" filled="f" stroked="t" strokeweight=".25pt" strokecolor="#231F20">
                <v:path arrowok="t"/>
              </v:shape>
            </v:group>
            <v:group style="position:absolute;left:13830;top:363;width:2;height:960" coordorigin="13830,363" coordsize="2,960">
              <v:shape style="position:absolute;left:13830;top:363;width:2;height:960" coordorigin="13830,363" coordsize="0,960" path="m13830,363l13830,1323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3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als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personaliz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prefe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kee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ope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by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selecting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View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menu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bar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checking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appropriate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suppress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Workspace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window,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still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find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what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been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defined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who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whos.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who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2"/>
          <w:w w:val="100"/>
        </w:rPr>
        <w:t>list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variabl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names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4"/>
          <w:w w:val="100"/>
          <w:sz w:val="17"/>
          <w:szCs w:val="17"/>
        </w:rPr>
        <w:t>who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2"/>
          <w:w w:val="100"/>
        </w:rPr>
        <w:t>list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variabl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togethe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with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their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size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class.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Exercise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2.11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illustrates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capability.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ind w:left="3170" w:right="6105" w:firstLine="0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2.3.4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0"/>
          <w:w w:val="105"/>
        </w:rPr>
        <w:t>Current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0"/>
          <w:w w:val="105"/>
        </w:rPr>
        <w:t>Directory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0"/>
          <w:w w:val="105"/>
        </w:rPr>
        <w:t>Window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170" w:right="2387"/>
        <w:jc w:val="both"/>
      </w:pPr>
      <w:r>
        <w:rPr/>
        <w:pict>
          <v:group style="position:absolute;margin-left:241pt;margin-top:98.522018pt;width:349pt;height:124.647pt;mso-position-horizontal-relative:page;mso-position-vertical-relative:paragraph;z-index:-2484" coordorigin="4820,1970" coordsize="6980,2493">
            <v:group style="position:absolute;left:4830;top:1980;width:6960;height:2473" coordorigin="4830,1980" coordsize="6960,2473">
              <v:shape style="position:absolute;left:4830;top:1980;width:6960;height:2473" coordorigin="4830,1980" coordsize="6960,2473" path="m4830,4453l11790,4453,11790,1980,4830,1980,4830,4453xe" filled="t" fillcolor="#E6E7E8" stroked="f">
                <v:path arrowok="t"/>
                <v:fill type="solid"/>
              </v:shape>
              <v:shape style="position:absolute;left:4830;top:1985;width:423;height:350" type="#_x0000_t75">
                <v:imagedata r:id="rId41" o:title="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2"/>
          <w:w w:val="100"/>
        </w:rPr>
        <w:t>Whe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accesse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save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informatio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hard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drive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curren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directory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defaul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curren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directory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depend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versio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softwar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ho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installed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current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directory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listed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top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main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(see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2.7).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changed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selecting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another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directory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drop-down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righ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curren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director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browsin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throug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your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2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66"/>
        <w:ind w:left="36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1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2.11</w:t>
      </w:r>
      <w:r>
        <w:rPr>
          <w:rFonts w:ascii="Times New Roman" w:hAnsi="Times New Roman" w:cs="Times New Roman" w:eastAsia="Times New Roman"/>
          <w:b/>
          <w:bCs/>
          <w:color w:val="231F20"/>
          <w:spacing w:val="53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whos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command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60" w:lineRule="exact" w:before="2"/>
        <w:rPr>
          <w:sz w:val="16"/>
          <w:szCs w:val="16"/>
        </w:rPr>
      </w:pPr>
      <w:r>
        <w:rPr>
          <w:sz w:val="16"/>
          <w:szCs w:val="16"/>
        </w:rPr>
      </w:r>
    </w:p>
    <w:p>
      <w:pPr>
        <w:ind w:left="3290" w:right="5294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whos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89"/>
        <w:ind w:left="3290" w:right="0" w:firstLine="0"/>
        <w:jc w:val="left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You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should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see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following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display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Command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window: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30" w:lineRule="exact" w:before="7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0" w:type="auto"/>
        <w:jc w:val="left"/>
        <w:tblInd w:w="32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85" w:hRule="exact"/>
        </w:trPr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4"/>
              <w:ind w:left="4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Name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4"/>
              <w:ind w:left="186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Size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4"/>
              <w:ind w:left="17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Bytes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4"/>
              <w:ind w:left="17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Class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00" w:hRule="exact"/>
        </w:trPr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4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A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153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1x1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391" w:right="319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8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173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double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array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00" w:hRule="exact"/>
        </w:trPr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4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B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153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1x4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289" w:right="319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32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173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double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array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00" w:hRule="exact"/>
        </w:trPr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4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C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153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3x4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289" w:right="319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96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173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double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array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15" w:hRule="exact"/>
        </w:trPr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4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ans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153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1x1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391" w:right="319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8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173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double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51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array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</w:tbl>
    <w:p>
      <w:pPr>
        <w:spacing w:line="177" w:lineRule="exact"/>
        <w:ind w:left="32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Grand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total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18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elements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using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144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bytes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after="0" w:line="177" w:lineRule="exact"/>
        <w:jc w:val="left"/>
        <w:rPr>
          <w:rFonts w:ascii="Courier New" w:hAnsi="Courier New" w:cs="Courier New" w:eastAsia="Courier New"/>
          <w:sz w:val="17"/>
          <w:szCs w:val="17"/>
        </w:rPr>
        <w:sectPr>
          <w:headerReference w:type="default" r:id="rId38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8"/>
        </w:numPr>
        <w:tabs>
          <w:tab w:pos="4279" w:val="left" w:leader="none"/>
          <w:tab w:pos="10849" w:val="right" w:leader="none"/>
        </w:tabs>
        <w:spacing w:before="68"/>
        <w:ind w:left="4279" w:right="0" w:hanging="39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MATLAB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User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Interface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31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8290" w:right="2664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Browse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Button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50"/>
        <w:ind w:left="4035" w:right="4247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/>
        <w:pict>
          <v:group style="position:absolute;margin-left:329.450012pt;margin-top:-116.026733pt;width:243.251pt;height:116.175pt;mso-position-horizontal-relative:page;mso-position-vertical-relative:paragraph;z-index:-2480" coordorigin="6589,-2321" coordsize="4865,2323">
            <v:shape style="position:absolute;left:6589;top:-2321;width:4865;height:2323" type="#_x0000_t75">
              <v:imagedata r:id="rId43" o:title=""/>
            </v:shape>
            <v:group style="position:absolute;left:8155;top:-2139;width:2884;height:362" coordorigin="8155,-2139" coordsize="2884,362">
              <v:shape style="position:absolute;left:8155;top:-2139;width:2884;height:362" coordorigin="8155,-2139" coordsize="2884,362" path="m11039,-1958l10997,-1914,10926,-1887,10823,-1862,10761,-1851,10692,-1840,10617,-1829,10535,-1820,10449,-1811,10357,-1804,10260,-1797,10158,-1791,10053,-1786,9944,-1782,9831,-1779,9715,-1777,9597,-1776,9479,-1777,9363,-1779,9250,-1782,9141,-1786,9036,-1791,8934,-1797,8837,-1804,8745,-1811,8658,-1820,8577,-1829,8502,-1840,8433,-1851,8371,-1862,8268,-1887,8197,-1914,8155,-1958,8160,-1972,8228,-2015,8316,-2041,8433,-2065,8502,-2076,8577,-2086,8658,-2095,8745,-2104,8837,-2112,8934,-2119,9036,-2125,9141,-2130,9250,-2134,9363,-2136,9479,-2138,9597,-2139,9715,-2138,9831,-2136,9944,-2134,10053,-2130,10158,-2125,10260,-2119,10357,-2112,10449,-2104,10535,-2095,10617,-2086,10692,-2076,10761,-2065,10823,-2053,10926,-2028,10997,-2001,11039,-1958xe" filled="f" stroked="t" strokeweight=".5pt" strokecolor="#231F20">
                <v:path arrowok="t"/>
                <v:stroke dashstyle="dash"/>
              </v:shape>
            </v:group>
            <v:group style="position:absolute;left:10473;top:-1818;width:311;height:731" coordorigin="10473,-1818" coordsize="311,731">
              <v:shape style="position:absolute;left:10473;top:-1818;width:311;height:731" coordorigin="10473,-1818" coordsize="311,731" path="m10784,-1818l10473,-1087e" filled="f" stroked="t" strokeweight=".5pt" strokecolor="#231F20">
                <v:path arrowok="t"/>
              </v:shape>
            </v:group>
            <v:group style="position:absolute;left:10723;top:-1900;width:94;height:134" coordorigin="10723,-1900" coordsize="94,134">
              <v:shape style="position:absolute;left:10723;top:-1900;width:94;height:134" coordorigin="10723,-1900" coordsize="94,134" path="m10818,-1812l10782,-1812,10817,-1765,10818,-1812xe" filled="t" fillcolor="#231F20" stroked="f">
                <v:path arrowok="t"/>
                <v:fill type="solid"/>
              </v:shape>
              <v:shape style="position:absolute;left:10723;top:-1900;width:94;height:134" coordorigin="10723,-1900" coordsize="94,134" path="m10819,-1900l10723,-1805,10782,-1812,10818,-1812,10819,-1900xe" filled="t" fillcolor="#231F20" stroked="f">
                <v:path arrowok="t"/>
                <v:fill type="solid"/>
              </v:shape>
            </v:group>
            <v:group style="position:absolute;left:9890;top:-1230;width:1160;height:280" coordorigin="9890,-1230" coordsize="1160,280">
              <v:shape style="position:absolute;left:9890;top:-1230;width:1160;height:280" coordorigin="9890,-1230" coordsize="1160,280" path="m9890,-950l11050,-950,11050,-1230,9890,-1230,9890,-950xe" filled="t" fillcolor="#E6E7E8" stroked="f">
                <v:path arrowok="t"/>
                <v:fill type="solid"/>
              </v:shape>
            </v:group>
            <v:group style="position:absolute;left:9890;top:-1230;width:1160;height:280" coordorigin="9890,-1230" coordsize="1160,280">
              <v:shape style="position:absolute;left:9890;top:-1230;width:1160;height:280" coordorigin="9890,-1230" coordsize="1160,280" path="m11050,-950l9890,-950,9890,-1230,11050,-1230,11050,-950x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2.7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6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2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current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3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directory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 w:before="1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 w:before="53"/>
        <w:ind w:right="1668"/>
        <w:jc w:val="both"/>
      </w:pPr>
      <w:r>
        <w:rPr>
          <w:b w:val="0"/>
          <w:bCs w:val="0"/>
          <w:color w:val="231F20"/>
          <w:spacing w:val="2"/>
          <w:w w:val="100"/>
        </w:rPr>
        <w:t>compute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brows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butto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locate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righ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drop-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(circled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2.7).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8"/>
        </w:numPr>
        <w:tabs>
          <w:tab w:pos="4421" w:val="left" w:leader="none"/>
        </w:tabs>
        <w:ind w:left="4421" w:right="6613" w:hanging="532"/>
        <w:jc w:val="both"/>
        <w:rPr>
          <w:b w:val="0"/>
          <w:bCs w:val="0"/>
        </w:rPr>
      </w:pPr>
      <w:r>
        <w:rPr>
          <w:color w:val="231F20"/>
          <w:spacing w:val="0"/>
          <w:w w:val="100"/>
        </w:rPr>
        <w:t>Variable</w:t>
      </w:r>
      <w:r>
        <w:rPr>
          <w:color w:val="231F20"/>
          <w:spacing w:val="-5"/>
          <w:w w:val="100"/>
        </w:rPr>
        <w:t> </w:t>
      </w:r>
      <w:r>
        <w:rPr>
          <w:color w:val="231F20"/>
          <w:spacing w:val="0"/>
          <w:w w:val="100"/>
        </w:rPr>
        <w:t>Editor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1662"/>
        <w:jc w:val="both"/>
      </w:pPr>
      <w:r>
        <w:rPr/>
        <w:pict>
          <v:group style="position:absolute;margin-left:88.375pt;margin-top:49.449989pt;width:24.25pt;height:48.25pt;mso-position-horizontal-relative:page;mso-position-vertical-relative:paragraph;z-index:-2477" coordorigin="1768,989" coordsize="485,965">
            <v:group style="position:absolute;left:1892;top:1352;width:238;height:239" coordorigin="1892,1352" coordsize="238,239">
              <v:shape style="position:absolute;left:1892;top:1352;width:238;height:239" coordorigin="1892,1352" coordsize="238,239" path="m2130,1471l2112,1535,2064,1579,2021,1591,1996,1589,1934,1563,1897,1512,1892,1491,1893,1465,1917,1400,1964,1361,2004,1352,2028,1354,2089,1382,2124,1434,2130,1471xe" filled="f" stroked="t" strokeweight=".25pt" strokecolor="#231F20">
                <v:path arrowok="t"/>
              </v:shape>
            </v:group>
            <v:group style="position:absolute;left:1770;top:1471;width:480;height:2" coordorigin="1770,1471" coordsize="480,2">
              <v:shape style="position:absolute;left:1770;top:1471;width:480;height:2" coordorigin="1770,1471" coordsize="480,0" path="m1770,1471l2250,1471e" filled="f" stroked="t" strokeweight=".25pt" strokecolor="#231F20">
                <v:path arrowok="t"/>
              </v:shape>
            </v:group>
            <v:group style="position:absolute;left:2010;top:991;width:2;height:960" coordorigin="2010,991" coordsize="2,960">
              <v:shape style="position:absolute;left:2010;top:991;width:2;height:960" coordorigin="2010,991" coordsize="0,960" path="m2010,991l2010,1951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49.449989pt;width:24.25pt;height:48.25pt;mso-position-horizontal-relative:page;mso-position-vertical-relative:paragraph;z-index:-2476" coordorigin="13588,989" coordsize="485,965">
            <v:group style="position:absolute;left:13712;top:1352;width:238;height:239" coordorigin="13712,1352" coordsize="238,239">
              <v:shape style="position:absolute;left:13712;top:1352;width:238;height:239" coordorigin="13712,1352" coordsize="238,239" path="m13950,1471l13932,1535,13884,1579,13841,1591,13816,1589,13754,1563,13717,1512,13712,1491,13713,1465,13737,1400,13784,1361,13824,1352,13848,1354,13909,1382,13944,1434,13950,1471xe" filled="f" stroked="t" strokeweight=".25pt" strokecolor="#231F20">
                <v:path arrowok="t"/>
              </v:shape>
            </v:group>
            <v:group style="position:absolute;left:13590;top:1471;width:480;height:2" coordorigin="13590,1471" coordsize="480,2">
              <v:shape style="position:absolute;left:13590;top:1471;width:480;height:2" coordorigin="13590,1471" coordsize="480,0" path="m13590,1471l14070,1471e" filled="f" stroked="t" strokeweight=".25pt" strokecolor="#231F20">
                <v:path arrowok="t"/>
              </v:shape>
            </v:group>
            <v:group style="position:absolute;left:13830;top:991;width:2;height:960" coordorigin="13830,991" coordsize="2,960">
              <v:shape style="position:absolute;left:13830;top:991;width:2;height:960" coordorigin="13830,991" coordsize="0,960" path="m13830,991l13830,1951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7"/>
          <w:w w:val="100"/>
        </w:rPr>
        <w:t>Double-clickin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variabl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liste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Workspac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window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automaticall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launche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Variabl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Edito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store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displayed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spreadsheet-like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format.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change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editor,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70" w:lineRule="exact" w:before="8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after="0" w:line="170" w:lineRule="exact"/>
        <w:rPr>
          <w:sz w:val="17"/>
          <w:szCs w:val="17"/>
        </w:rPr>
        <w:sectPr>
          <w:headerReference w:type="default" r:id="rId42"/>
          <w:pgSz w:w="15840" w:h="24480"/>
          <w:pgMar w:header="4828" w:footer="5472" w:top="5660" w:bottom="5660" w:left="1660" w:right="166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ind w:left="0" w:right="0" w:firstLine="0"/>
        <w:jc w:val="right"/>
        <w:rPr>
          <w:rFonts w:ascii="GillSans-UltraBold" w:hAnsi="GillSans-UltraBold" w:cs="GillSans-UltraBold" w:eastAsia="GillSans-UltraBold"/>
          <w:b w:val="0"/>
          <w:bCs w:val="0"/>
        </w:rPr>
      </w:pPr>
      <w:r>
        <w:rPr/>
        <w:pict>
          <v:group style="position:absolute;margin-left:277.25pt;margin-top:106.228668pt;width:348.5pt;height:108.167pt;mso-position-horizontal-relative:page;mso-position-vertical-relative:paragraph;z-index:-2478" coordorigin="5545,2125" coordsize="6970,2163">
            <v:group style="position:absolute;left:5550;top:2130;width:6960;height:2153" coordorigin="5550,2130" coordsize="6960,2153">
              <v:shape style="position:absolute;left:5550;top:2130;width:6960;height:2153" coordorigin="5550,2130" coordsize="6960,2153" path="m5550,4283l12510,4283,12510,2130,5550,2130,5550,4283xe" filled="t" fillcolor="#E6E7E8" stroked="f">
                <v:path arrowok="t"/>
                <v:fill type="solid"/>
              </v:shape>
              <v:shape style="position:absolute;left:5550;top:2134;width:423;height:350" type="#_x0000_t75">
                <v:imagedata r:id="rId44" o:title=""/>
              </v:shape>
            </v:group>
            <w10:wrap type="none"/>
          </v:group>
        </w:pic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Hint</w:t>
      </w:r>
      <w:r>
        <w:rPr>
          <w:rFonts w:ascii="GillSans-UltraBold" w:hAnsi="GillSans-UltraBold" w:cs="GillSans-UltraBold" w:eastAsia="GillSans-UltraBold"/>
          <w:color w:val="FFFFFF"/>
          <w:spacing w:val="22"/>
          <w:w w:val="70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2.4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</w:rPr>
      </w:r>
    </w:p>
    <w:p>
      <w:pPr>
        <w:numPr>
          <w:ilvl w:val="2"/>
          <w:numId w:val="8"/>
        </w:numPr>
        <w:tabs>
          <w:tab w:pos="901" w:val="left" w:leader="none"/>
        </w:tabs>
        <w:spacing w:before="64"/>
        <w:ind w:left="901" w:right="6552" w:hanging="532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2"/>
          <w:szCs w:val="22"/>
        </w:rPr>
        <w:br w:type="column"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2"/>
          <w:szCs w:val="22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6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2"/>
          <w:szCs w:val="22"/>
        </w:rPr>
        <w:t>Window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2"/>
          <w:szCs w:val="22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70" w:right="1666"/>
        <w:jc w:val="both"/>
      </w:pP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Figur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windo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automaticall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command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request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graph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Exercis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2.1</w:t>
      </w:r>
      <w:r>
        <w:rPr>
          <w:b w:val="0"/>
          <w:bCs w:val="0"/>
          <w:color w:val="231F20"/>
          <w:spacing w:val="0"/>
          <w:w w:val="100"/>
        </w:rPr>
        <w:t>2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guide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throug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creatin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graph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windo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open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automaticall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(se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Figur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2.8)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additional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graph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creat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overwrit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plo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curren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Figur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window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290" w:right="1650"/>
        <w:jc w:val="both"/>
      </w:pPr>
      <w:r>
        <w:rPr/>
        <w:pict>
          <v:group style="position:absolute;margin-left:202.25pt;margin-top:11.776805pt;width:213.5pt;height:89.083pt;mso-position-horizontal-relative:page;mso-position-vertical-relative:paragraph;z-index:-2479" coordorigin="4045,236" coordsize="4270,1782">
            <v:group style="position:absolute;left:4050;top:241;width:4260;height:1772" coordorigin="4050,241" coordsize="4260,1772">
              <v:shape style="position:absolute;left:4050;top:241;width:4260;height:1772" coordorigin="4050,241" coordsize="4260,1772" path="m4050,2012l8310,2012,8310,241,4050,241,4050,2012xe" filled="t" fillcolor="#EDEDEE" stroked="f">
                <v:path arrowok="t"/>
                <v:fill type="solid"/>
              </v:shape>
            </v:group>
            <v:group style="position:absolute;left:4207;top:364;width:1041;height:232" coordorigin="4207,364" coordsize="1041,232">
              <v:shape style="position:absolute;left:4207;top:364;width:1041;height:232" coordorigin="4207,364" coordsize="1041,232" path="m4207,596l5248,596,5248,364,4207,364,4207,596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19"/>
          <w:w w:val="100"/>
        </w:rPr>
        <w:t>unles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19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19"/>
          <w:w w:val="100"/>
        </w:rPr>
        <w:t>specificall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19"/>
          <w:w w:val="100"/>
        </w:rPr>
        <w:t>comman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3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ope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ne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Figur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window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figure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5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3"/>
          <w:w w:val="100"/>
        </w:rPr>
        <w:t>command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using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type w:val="continuous"/>
          <w:pgSz w:w="15840" w:h="24480"/>
          <w:pgMar w:top="5660" w:bottom="5660" w:left="1660" w:right="1660"/>
          <w:cols w:num="2" w:equalWidth="0">
            <w:col w:w="3480" w:space="40"/>
            <w:col w:w="9000"/>
          </w:cols>
        </w:sectPr>
      </w:pPr>
    </w:p>
    <w:p>
      <w:pPr>
        <w:spacing w:line="180" w:lineRule="exact"/>
        <w:ind w:left="2551" w:right="5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generall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considere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poo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practic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edit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41" w:lineRule="auto" w:before="1"/>
        <w:ind w:left="2551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dat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hand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mor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rigorous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approac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woul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chang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scrip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generate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thereb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makin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dat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changes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repeatable.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spacing w:line="260" w:lineRule="exact"/>
        <w:ind w:left="299" w:right="1661"/>
        <w:jc w:val="both"/>
      </w:pPr>
      <w:r>
        <w:rPr>
          <w:spacing w:val="0"/>
          <w:w w:val="100"/>
        </w:rPr>
        <w:br w:type="column"/>
      </w:r>
      <w:r>
        <w:rPr>
          <w:b w:val="0"/>
          <w:bCs w:val="0"/>
          <w:color w:val="231F20"/>
          <w:spacing w:val="7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versio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R2008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newer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the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firs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tim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ope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Figur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pop-u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windo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appear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link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to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informatio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abou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brushin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linking.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Variabl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Editor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this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type w:val="continuous"/>
          <w:pgSz w:w="15840" w:h="24480"/>
          <w:pgMar w:top="5660" w:bottom="5660" w:left="1660" w:right="1660"/>
          <w:cols w:num="2" w:equalWidth="0">
            <w:col w:w="6470" w:space="40"/>
            <w:col w:w="6010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66"/>
        <w:ind w:left="4396" w:right="5348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2.12</w:t>
      </w:r>
      <w:r>
        <w:rPr>
          <w:rFonts w:ascii="Times New Roman" w:hAnsi="Times New Roman" w:cs="Times New Roman" w:eastAsia="Times New Roman"/>
          <w:b/>
          <w:bCs/>
          <w:color w:val="231F20"/>
          <w:spacing w:val="49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Creating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graph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30" w:lineRule="exact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4010" w:right="5294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89"/>
        <w:ind w:left="4010" w:right="0" w:firstLine="0"/>
        <w:jc w:val="left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new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variable,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9"/>
          <w:szCs w:val="19"/>
        </w:rPr>
        <w:t>x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appears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Workspace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window.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4010" w:right="5294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(x-3).^2;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89"/>
        <w:ind w:left="4010" w:right="0" w:firstLine="0"/>
        <w:jc w:val="left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create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graph,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use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plot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1"/>
          <w:w w:val="105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command: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4010" w:right="5294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plot(x,y)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7"/>
          <w:szCs w:val="17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32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b/>
          <w:bCs/>
          <w:color w:val="231F20"/>
          <w:spacing w:val="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Getting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Started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3365" w:right="1416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330.911010pt;height:290.2725pt;mso-position-horizontal-relative:char;mso-position-vertical-relative:line" type="#_x0000_t75">
            <v:imagedata r:id="rId46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52"/>
        <w:ind w:left="3365" w:right="5294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/>
        <w:pict>
          <v:group style="position:absolute;margin-left:88.375pt;margin-top:-39.902687pt;width:24.25pt;height:48.25pt;mso-position-horizontal-relative:page;mso-position-vertical-relative:paragraph;z-index:-2475" coordorigin="1768,-798" coordsize="485,965">
            <v:group style="position:absolute;left:1892;top:-435;width:238;height:239" coordorigin="1892,-435" coordsize="238,239">
              <v:shape style="position:absolute;left:1892;top:-435;width:238;height:239" coordorigin="1892,-435" coordsize="238,239" path="m2130,-316l2112,-252,2064,-208,2021,-196,1996,-198,1934,-224,1897,-275,1892,-296,1893,-322,1917,-387,1964,-426,2004,-435,2028,-433,2089,-405,2124,-353,2130,-316xe" filled="f" stroked="t" strokeweight=".25pt" strokecolor="#231F20">
                <v:path arrowok="t"/>
              </v:shape>
            </v:group>
            <v:group style="position:absolute;left:1770;top:-316;width:480;height:2" coordorigin="1770,-316" coordsize="480,2">
              <v:shape style="position:absolute;left:1770;top:-316;width:480;height:2" coordorigin="1770,-316" coordsize="480,0" path="m1770,-316l2250,-316e" filled="f" stroked="t" strokeweight=".25pt" strokecolor="#231F20">
                <v:path arrowok="t"/>
              </v:shape>
            </v:group>
            <v:group style="position:absolute;left:2010;top:-796;width:2;height:960" coordorigin="2010,-796" coordsize="2,960">
              <v:shape style="position:absolute;left:2010;top:-796;width:2;height:960" coordorigin="2010,-796" coordsize="0,960" path="m2010,-796l2010,164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-39.902687pt;width:24.25pt;height:48.25pt;mso-position-horizontal-relative:page;mso-position-vertical-relative:paragraph;z-index:-2474" coordorigin="13588,-798" coordsize="485,965">
            <v:group style="position:absolute;left:13712;top:-435;width:238;height:239" coordorigin="13712,-435" coordsize="238,239">
              <v:shape style="position:absolute;left:13712;top:-435;width:238;height:239" coordorigin="13712,-435" coordsize="238,239" path="m13950,-316l13932,-252,13884,-208,13841,-196,13816,-198,13754,-224,13717,-275,13712,-296,13713,-322,13737,-387,13784,-426,13824,-435,13848,-433,13909,-405,13944,-353,13950,-316xe" filled="f" stroked="t" strokeweight=".25pt" strokecolor="#231F20">
                <v:path arrowok="t"/>
              </v:shape>
            </v:group>
            <v:group style="position:absolute;left:13590;top:-316;width:480;height:2" coordorigin="13590,-316" coordsize="480,2">
              <v:shape style="position:absolute;left:13590;top:-316;width:480;height:2" coordorigin="13590,-316" coordsize="480,0" path="m13590,-316l14070,-316e" filled="f" stroked="t" strokeweight=".25pt" strokecolor="#231F20">
                <v:path arrowok="t"/>
              </v:shape>
            </v:group>
            <v:group style="position:absolute;left:13830;top:-796;width:2;height:960" coordorigin="13830,-796" coordsize="2,960">
              <v:shape style="position:absolute;left:13830;top:-796;width:2;height:960" coordorigin="13830,-796" coordsize="0,960" path="m13830,-796l13830,164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2.8</w:t>
      </w:r>
      <w:r>
        <w:rPr>
          <w:rFonts w:ascii="Times New Roman" w:hAnsi="Times New Roman" w:cs="Times New Roman" w:eastAsia="Times New Roman"/>
          <w:b/>
          <w:bCs/>
          <w:color w:val="231F20"/>
          <w:spacing w:val="20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4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Graphics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4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window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60" w:lineRule="exact" w:before="53"/>
        <w:ind w:left="3170" w:right="2385"/>
        <w:jc w:val="both"/>
      </w:pP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bes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modif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Hin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2.4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permanently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hid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windo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clickin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righ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side.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70" w:right="2389" w:firstLine="240"/>
        <w:jc w:val="both"/>
      </w:pP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makes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easy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modify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graphs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adding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titles,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x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and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y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labels,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multiple</w:t>
      </w:r>
      <w:r>
        <w:rPr>
          <w:b w:val="0"/>
          <w:bCs w:val="0"/>
          <w:i w:val="0"/>
          <w:color w:val="231F20"/>
          <w:spacing w:val="-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lines,</w:t>
      </w:r>
      <w:r>
        <w:rPr>
          <w:b w:val="0"/>
          <w:bCs w:val="0"/>
          <w:i w:val="0"/>
          <w:color w:val="231F20"/>
          <w:spacing w:val="-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and</w:t>
      </w:r>
      <w:r>
        <w:rPr>
          <w:b w:val="0"/>
          <w:bCs w:val="0"/>
          <w:i w:val="0"/>
          <w:color w:val="231F20"/>
          <w:spacing w:val="-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more</w:t>
      </w:r>
      <w:r>
        <w:rPr>
          <w:b w:val="0"/>
          <w:bCs w:val="0"/>
          <w:i w:val="0"/>
          <w:color w:val="231F20"/>
          <w:spacing w:val="-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with</w:t>
      </w:r>
      <w:r>
        <w:rPr>
          <w:b w:val="0"/>
          <w:bCs w:val="0"/>
          <w:i w:val="0"/>
          <w:color w:val="231F20"/>
          <w:spacing w:val="-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MATLAB</w:t>
      </w:r>
      <w:r>
        <w:rPr>
          <w:b w:val="0"/>
          <w:bCs w:val="0"/>
          <w:i w:val="0"/>
          <w:color w:val="231F20"/>
          <w:spacing w:val="-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built-in</w:t>
      </w:r>
      <w:r>
        <w:rPr>
          <w:b w:val="0"/>
          <w:bCs w:val="0"/>
          <w:i w:val="0"/>
          <w:color w:val="231F20"/>
          <w:spacing w:val="-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commands.</w:t>
      </w:r>
      <w:r>
        <w:rPr>
          <w:b w:val="0"/>
          <w:bCs w:val="0"/>
          <w:i w:val="0"/>
          <w:color w:val="231F20"/>
          <w:spacing w:val="-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Details</w:t>
      </w:r>
      <w:r>
        <w:rPr>
          <w:b w:val="0"/>
          <w:bCs w:val="0"/>
          <w:i w:val="0"/>
          <w:color w:val="231F20"/>
          <w:spacing w:val="-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-1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these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commands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will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be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presented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in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Chapter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11.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8"/>
        </w:numPr>
        <w:tabs>
          <w:tab w:pos="3701" w:val="left" w:leader="none"/>
        </w:tabs>
        <w:ind w:left="3701" w:right="7309" w:hanging="53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Editor</w:t>
      </w:r>
      <w:r>
        <w:rPr>
          <w:color w:val="231F20"/>
          <w:spacing w:val="-30"/>
          <w:w w:val="105"/>
        </w:rPr>
        <w:t> </w:t>
      </w:r>
      <w:r>
        <w:rPr>
          <w:color w:val="231F20"/>
          <w:spacing w:val="0"/>
          <w:w w:val="105"/>
        </w:rPr>
        <w:t>Window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170" w:right="2386"/>
        <w:jc w:val="both"/>
      </w:pP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provides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text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editor,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enabling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modify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text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run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Editor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window.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Editor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opened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choosing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Fil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&gt;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Ne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&gt;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M-File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windo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let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typ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serie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of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without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executing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them.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also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Editor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double-clickin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fil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Curren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Director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windo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by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typing: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3170" w:right="7405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edit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&lt;file_name&gt;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70" w:right="2386"/>
        <w:jc w:val="both"/>
      </w:pP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Comman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&lt;file_name&gt;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3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you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wan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open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ope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multipl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time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usin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headerReference w:type="default" r:id="rId45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9"/>
        </w:numPr>
        <w:tabs>
          <w:tab w:pos="4279" w:val="left" w:leader="none"/>
          <w:tab w:pos="10849" w:val="right" w:leader="none"/>
        </w:tabs>
        <w:spacing w:before="68"/>
        <w:ind w:left="4279" w:right="1670" w:hanging="390"/>
        <w:jc w:val="both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Scripts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33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right="1666"/>
        <w:jc w:val="both"/>
      </w:pPr>
      <w:r>
        <w:rPr>
          <w:b w:val="0"/>
          <w:bCs w:val="0"/>
          <w:color w:val="231F20"/>
          <w:spacing w:val="1"/>
          <w:w w:val="100"/>
        </w:rPr>
        <w:t>tabbe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overlay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identif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files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asteris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appear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with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indicat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ha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bee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modifie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sinc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saved.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Option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unde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Windo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men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le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organiz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multipl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variou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way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mak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visibl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once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closing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Edito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display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dialo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askin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nee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save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change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files.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80" w:lineRule="exact" w:before="1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ind w:left="0" w:right="2454"/>
        <w:jc w:val="center"/>
        <w:rPr>
          <w:b w:val="0"/>
          <w:bCs w:val="0"/>
        </w:rPr>
      </w:pPr>
      <w:r>
        <w:rPr/>
        <w:pict>
          <v:group style="position:absolute;margin-left:274.294006pt;margin-top:2.271794pt;width:351.456pt;height:17.89pt;mso-position-horizontal-relative:page;mso-position-vertical-relative:paragraph;z-index:-2472" coordorigin="5486,45" coordsize="7029,358">
            <v:shape style="position:absolute;left:5490;top:45;width:420;height:357" type="#_x0000_t75">
              <v:imagedata r:id="rId48" o:title=""/>
            </v:shape>
            <v:group style="position:absolute;left:5491;top:398;width:7019;height:2" coordorigin="5491,398" coordsize="7019,2">
              <v:shape style="position:absolute;left:5491;top:398;width:7019;height:2" coordorigin="5491,398" coordsize="7019,0" path="m5491,398l12510,398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2.4</w:t>
      </w:r>
      <w:r>
        <w:rPr>
          <w:color w:val="231F20"/>
          <w:spacing w:val="49"/>
          <w:w w:val="105"/>
        </w:rPr>
        <w:t> </w:t>
      </w:r>
      <w:r>
        <w:rPr>
          <w:color w:val="231F20"/>
          <w:spacing w:val="0"/>
          <w:w w:val="105"/>
        </w:rPr>
        <w:t>Scripts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right="1663"/>
        <w:jc w:val="both"/>
      </w:pPr>
      <w:r>
        <w:rPr>
          <w:b w:val="0"/>
          <w:bCs w:val="0"/>
          <w:color w:val="231F20"/>
          <w:spacing w:val="5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sectio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describe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basi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mechanis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creating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saving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and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executin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m-files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Buildin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scrip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let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sav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and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reus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progra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statement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withou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retypin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Command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2"/>
          <w:numId w:val="9"/>
        </w:numPr>
        <w:tabs>
          <w:tab w:pos="4421" w:val="left" w:leader="none"/>
        </w:tabs>
        <w:ind w:left="4421" w:right="7163" w:hanging="532"/>
        <w:jc w:val="both"/>
        <w:rPr>
          <w:b w:val="0"/>
          <w:bCs w:val="0"/>
        </w:rPr>
      </w:pPr>
      <w:r>
        <w:rPr>
          <w:color w:val="231F20"/>
          <w:spacing w:val="0"/>
          <w:w w:val="100"/>
        </w:rPr>
        <w:t>Text</w:t>
      </w:r>
      <w:r>
        <w:rPr>
          <w:color w:val="231F20"/>
          <w:spacing w:val="13"/>
          <w:w w:val="100"/>
        </w:rPr>
        <w:t> </w:t>
      </w:r>
      <w:r>
        <w:rPr>
          <w:color w:val="231F20"/>
          <w:spacing w:val="0"/>
          <w:w w:val="100"/>
        </w:rPr>
        <w:t>Files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1667"/>
        <w:jc w:val="both"/>
      </w:pPr>
      <w:r>
        <w:rPr/>
        <w:pict>
          <v:group style="position:absolute;margin-left:88.375pt;margin-top:54.152016pt;width:24.25pt;height:48.25pt;mso-position-horizontal-relative:page;mso-position-vertical-relative:paragraph;z-index:-2471" coordorigin="1768,1083" coordsize="485,965">
            <v:group style="position:absolute;left:1892;top:1446;width:238;height:239" coordorigin="1892,1446" coordsize="238,239">
              <v:shape style="position:absolute;left:1892;top:1446;width:238;height:239" coordorigin="1892,1446" coordsize="238,239" path="m2130,1566l2112,1629,2064,1673,2021,1685,1996,1683,1934,1657,1897,1606,1892,1585,1893,1559,1917,1494,1964,1455,2004,1446,2028,1448,2089,1476,2124,1529,2130,1566xe" filled="f" stroked="t" strokeweight=".25pt" strokecolor="#231F20">
                <v:path arrowok="t"/>
              </v:shape>
            </v:group>
            <v:group style="position:absolute;left:1770;top:1566;width:480;height:2" coordorigin="1770,1566" coordsize="480,2">
              <v:shape style="position:absolute;left:1770;top:1566;width:480;height:2" coordorigin="1770,1566" coordsize="480,0" path="m1770,1566l2250,1566e" filled="f" stroked="t" strokeweight=".25pt" strokecolor="#231F20">
                <v:path arrowok="t"/>
              </v:shape>
            </v:group>
            <v:group style="position:absolute;left:2010;top:1086;width:2;height:960" coordorigin="2010,1086" coordsize="2,960">
              <v:shape style="position:absolute;left:2010;top:1086;width:2;height:960" coordorigin="2010,1086" coordsize="0,960" path="m2010,1086l2010,204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54.152016pt;width:24.25pt;height:48.25pt;mso-position-horizontal-relative:page;mso-position-vertical-relative:paragraph;z-index:-2470" coordorigin="13588,1083" coordsize="485,965">
            <v:group style="position:absolute;left:13712;top:1446;width:238;height:239" coordorigin="13712,1446" coordsize="238,239">
              <v:shape style="position:absolute;left:13712;top:1446;width:238;height:239" coordorigin="13712,1446" coordsize="238,239" path="m13950,1566l13932,1629,13884,1673,13841,1685,13816,1683,13754,1657,13717,1606,13712,1585,13713,1559,13737,1494,13784,1455,13824,1446,13848,1448,13909,1476,13944,1529,13950,1566xe" filled="f" stroked="t" strokeweight=".25pt" strokecolor="#231F20">
                <v:path arrowok="t"/>
              </v:shape>
            </v:group>
            <v:group style="position:absolute;left:13590;top:1566;width:480;height:2" coordorigin="13590,1566" coordsize="480,2">
              <v:shape style="position:absolute;left:13590;top:1566;width:480;height:2" coordorigin="13590,1566" coordsize="480,0" path="m13590,1566l14070,1566e" filled="f" stroked="t" strokeweight=".25pt" strokecolor="#231F20">
                <v:path arrowok="t"/>
              </v:shape>
            </v:group>
            <v:group style="position:absolute;left:13830;top:1086;width:2;height:960" coordorigin="13830,1086" coordsize="2,960">
              <v:shape style="position:absolute;left:13830;top:1086;width:2;height:960" coordorigin="13830,1086" coordsize="0,960" path="m13830,1086l13830,204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2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tex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permanen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mean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savin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(set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instructions)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rather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just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entering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commands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Chapte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8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tex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stream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character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stored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sequentially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“markers”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indicate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text.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now,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think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much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like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writing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e-mail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message—a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text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written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“smart”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editor.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Editor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various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techniques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help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after="0" w:line="150" w:lineRule="exact"/>
        <w:rPr>
          <w:sz w:val="15"/>
          <w:szCs w:val="15"/>
        </w:rPr>
        <w:sectPr>
          <w:headerReference w:type="default" r:id="rId47"/>
          <w:pgSz w:w="15840" w:h="24480"/>
          <w:pgMar w:header="4828" w:footer="5472" w:top="5660" w:bottom="5660" w:left="1660" w:right="1660"/>
        </w:sectPr>
      </w:pP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ind w:left="0" w:right="0" w:firstLine="0"/>
        <w:jc w:val="right"/>
        <w:rPr>
          <w:rFonts w:ascii="GillSans-UltraBold" w:hAnsi="GillSans-UltraBold" w:cs="GillSans-UltraBold" w:eastAsia="GillSans-UltraBold"/>
          <w:b w:val="0"/>
          <w:bCs w:val="0"/>
        </w:rPr>
      </w:pP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Hint</w:t>
      </w:r>
      <w:r>
        <w:rPr>
          <w:rFonts w:ascii="GillSans-UltraBold" w:hAnsi="GillSans-UltraBold" w:cs="GillSans-UltraBold" w:eastAsia="GillSans-UltraBold"/>
          <w:color w:val="FFFFFF"/>
          <w:spacing w:val="22"/>
          <w:w w:val="70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2.5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</w:rPr>
      </w:r>
    </w:p>
    <w:p>
      <w:pPr>
        <w:numPr>
          <w:ilvl w:val="2"/>
          <w:numId w:val="9"/>
        </w:numPr>
        <w:tabs>
          <w:tab w:pos="901" w:val="left" w:leader="none"/>
        </w:tabs>
        <w:spacing w:before="64"/>
        <w:ind w:left="901" w:right="6491" w:hanging="532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2"/>
          <w:szCs w:val="22"/>
        </w:rPr>
        <w:br w:type="column"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2"/>
          <w:szCs w:val="22"/>
        </w:rPr>
        <w:t>Creating</w:t>
      </w:r>
      <w:r>
        <w:rPr>
          <w:rFonts w:ascii="Times New Roman" w:hAnsi="Times New Roman" w:cs="Times New Roman" w:eastAsia="Times New Roman"/>
          <w:b/>
          <w:bCs/>
          <w:color w:val="231F20"/>
          <w:spacing w:val="-25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2"/>
          <w:szCs w:val="22"/>
        </w:rPr>
        <w:t>Scripts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2"/>
          <w:szCs w:val="22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70" w:right="1663"/>
        <w:jc w:val="both"/>
      </w:pP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scrip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consist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combinatio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executabl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instructions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interpret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commen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statement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hel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readers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understan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creat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2"/>
          <w:w w:val="100"/>
        </w:rPr>
        <w:t>comment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s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puttin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percen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sig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(%)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tex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ignor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tex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mar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curren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Edito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color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suc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comment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gree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distinguis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executabl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instructions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Mos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application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specif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particula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extensio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(th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character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afte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perio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identif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ho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tex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used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MATLAB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extensio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.m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scrip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ofte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referre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2"/>
          <w:w w:val="100"/>
        </w:rPr>
        <w:t>m-files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creat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ne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scrip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eithe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choosin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&gt;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Ne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&gt;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M-Fil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clickin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ne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fil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ico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fa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lef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too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bar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MATLAB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290" w:right="1654"/>
        <w:jc w:val="left"/>
      </w:pPr>
      <w:r>
        <w:rPr/>
        <w:pict>
          <v:group style="position:absolute;margin-left:202pt;margin-top:6.676862pt;width:214pt;height:100.25pt;mso-position-horizontal-relative:page;mso-position-vertical-relative:paragraph;z-index:-2473" coordorigin="4040,134" coordsize="4280,2005">
            <v:group style="position:absolute;left:4050;top:144;width:4260;height:1985" coordorigin="4050,144" coordsize="4260,1985">
              <v:shape style="position:absolute;left:4050;top:144;width:4260;height:1985" coordorigin="4050,144" coordsize="4260,1985" path="m4050,2129l8310,2129,8310,144,4050,144,4050,2129xe" filled="t" fillcolor="#EDEDEE" stroked="f">
                <v:path arrowok="t"/>
                <v:fill type="solid"/>
              </v:shape>
            </v:group>
            <v:group style="position:absolute;left:4207;top:267;width:1041;height:232" coordorigin="4207,267" coordsize="1041,232">
              <v:shape style="position:absolute;left:4207;top:267;width:1041;height:232" coordorigin="4207,267" coordsize="1041,232" path="m4207,499l5248,499,5248,267,4207,267,4207,499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2"/>
          <w:w w:val="100"/>
        </w:rPr>
        <w:t>Edito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ope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blan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which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5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15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15"/>
          <w:w w:val="100"/>
        </w:rPr>
        <w:t>ente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1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15"/>
          <w:w w:val="100"/>
        </w:rPr>
        <w:t>command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  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15"/>
          <w:w w:val="100"/>
        </w:rPr>
        <w:t>and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type w:val="continuous"/>
          <w:pgSz w:w="15840" w:h="24480"/>
          <w:pgMar w:top="5660" w:bottom="5660" w:left="1660" w:right="1660"/>
          <w:cols w:num="2" w:equalWidth="0">
            <w:col w:w="3480" w:space="40"/>
            <w:col w:w="9000"/>
          </w:cols>
        </w:sectPr>
      </w:pP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20" w:lineRule="exact"/>
        <w:ind w:left="2551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bega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firs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scrip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wit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tw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commands: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99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clear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1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clc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Ever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scrip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shoul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hav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command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(an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later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als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close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36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befor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its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firs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executabl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instruction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However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avoid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9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repetition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wil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no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includ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thes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command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9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subsequen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listing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test.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spacing w:line="271" w:lineRule="exact"/>
        <w:ind w:left="301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color w:val="231F20"/>
          <w:spacing w:val="2"/>
          <w:w w:val="100"/>
        </w:rPr>
        <w:t>comment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script.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89"/>
        <w:ind w:left="301" w:right="1665" w:firstLine="240"/>
        <w:jc w:val="both"/>
      </w:pPr>
      <w:r>
        <w:rPr>
          <w:rFonts w:ascii="Palatino" w:hAnsi="Palatino" w:cs="Palatino" w:eastAsia="Palatino"/>
          <w:b/>
          <w:bCs/>
          <w:color w:val="231F20"/>
          <w:spacing w:val="3"/>
          <w:w w:val="100"/>
        </w:rPr>
        <w:t>Impor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t</w:t>
      </w:r>
      <w:r>
        <w:rPr>
          <w:rFonts w:ascii="Palatino" w:hAnsi="Palatino" w:cs="Palatino" w:eastAsia="Palatino"/>
          <w:b/>
          <w:bCs/>
          <w:color w:val="231F20"/>
          <w:spacing w:val="35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3"/>
          <w:w w:val="100"/>
        </w:rPr>
        <w:t>Note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Becaus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treats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muc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lik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variable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names,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sam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rule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thos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2.2.2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above.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type w:val="continuous"/>
          <w:pgSz w:w="15840" w:h="24480"/>
          <w:pgMar w:top="5660" w:bottom="5660" w:left="1660" w:right="1660"/>
          <w:cols w:num="2" w:equalWidth="0">
            <w:col w:w="6469" w:space="40"/>
            <w:col w:w="6011"/>
          </w:cols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34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b/>
          <w:bCs/>
          <w:color w:val="231F20"/>
          <w:spacing w:val="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Getting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Started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4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66"/>
        <w:ind w:left="3690" w:right="5294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2.13</w:t>
      </w:r>
      <w:r>
        <w:rPr>
          <w:rFonts w:ascii="Times New Roman" w:hAnsi="Times New Roman" w:cs="Times New Roman" w:eastAsia="Times New Roman"/>
          <w:b/>
          <w:bCs/>
          <w:color w:val="231F20"/>
          <w:spacing w:val="46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Creating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script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20" w:lineRule="exact"/>
        <w:ind w:left="3290" w:right="2509" w:firstLine="0"/>
        <w:jc w:val="both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exercise,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you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will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create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script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derived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from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Pythagorean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theorem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4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compute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hypotenuse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right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triangle: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ind w:left="6039" w:right="5259" w:firstLine="0"/>
        <w:jc w:val="center"/>
        <w:rPr>
          <w:rFonts w:ascii="Courier New" w:hAnsi="Courier New" w:cs="Courier New" w:eastAsia="Courier New"/>
          <w:sz w:val="12"/>
          <w:szCs w:val="12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7"/>
          <w:sz w:val="12"/>
          <w:szCs w:val="12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33"/>
          <w:w w:val="100"/>
          <w:position w:val="7"/>
          <w:sz w:val="12"/>
          <w:szCs w:val="12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100"/>
          <w:position w:val="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7"/>
          <w:sz w:val="12"/>
          <w:szCs w:val="12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33"/>
          <w:w w:val="100"/>
          <w:position w:val="7"/>
          <w:sz w:val="12"/>
          <w:szCs w:val="12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7"/>
          <w:szCs w:val="17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100"/>
          <w:position w:val="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7"/>
          <w:sz w:val="12"/>
          <w:szCs w:val="12"/>
        </w:rPr>
        <w:t>2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line="110" w:lineRule="exact" w:before="3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20" w:lineRule="exact"/>
        <w:ind w:left="3290" w:right="2506" w:firstLine="0"/>
        <w:jc w:val="both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where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B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are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sides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adjacent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right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angle,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hypotenuse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3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opposite.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Open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new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script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file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type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commands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shown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Listing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2.1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5"/>
          <w:sz w:val="19"/>
          <w:szCs w:val="19"/>
        </w:rPr>
        <w:t>(don’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5"/>
          <w:sz w:val="19"/>
          <w:szCs w:val="19"/>
        </w:rPr>
        <w:t>typ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5"/>
          <w:sz w:val="19"/>
          <w:szCs w:val="19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5"/>
          <w:sz w:val="19"/>
          <w:szCs w:val="19"/>
        </w:rPr>
        <w:t>accompanyin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5"/>
          <w:sz w:val="19"/>
          <w:szCs w:val="19"/>
        </w:rPr>
        <w:t>lin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5"/>
          <w:sz w:val="19"/>
          <w:szCs w:val="19"/>
        </w:rPr>
        <w:t>numbers—the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5"/>
          <w:sz w:val="19"/>
          <w:szCs w:val="19"/>
        </w:rPr>
        <w:t>wil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5"/>
          <w:sz w:val="19"/>
          <w:szCs w:val="19"/>
        </w:rPr>
        <w:t>b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5"/>
          <w:sz w:val="19"/>
          <w:szCs w:val="19"/>
        </w:rPr>
        <w:t>automatically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2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displayed).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40"/>
        <w:ind w:left="3410" w:right="0"/>
        <w:jc w:val="left"/>
      </w:pPr>
      <w:r>
        <w:rPr/>
        <w:pict>
          <v:group style="position:absolute;margin-left:241pt;margin-top:-137.897034pt;width:349pt;height:120.952pt;mso-position-horizontal-relative:page;mso-position-vertical-relative:paragraph;z-index:-2469" coordorigin="4820,-2758" coordsize="6980,2419">
            <v:group style="position:absolute;left:4830;top:-2748;width:6960;height:2399" coordorigin="4830,-2748" coordsize="6960,2399">
              <v:shape style="position:absolute;left:4830;top:-2748;width:6960;height:2399" coordorigin="4830,-2748" coordsize="6960,2399" path="m4830,-349l11790,-349,11790,-2748,4830,-2748,4830,-349xe" filled="t" fillcolor="#E6E7E8" stroked="f">
                <v:path arrowok="t"/>
                <v:fill type="solid"/>
              </v:shape>
              <v:shape style="position:absolute;left:4830;top:-2744;width:423;height:350" type="#_x0000_t75">
                <v:imagedata r:id="rId50" o:title="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-2"/>
          <w:w w:val="100"/>
        </w:rPr>
        <w:t>Tr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creatin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scrip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describe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Exercis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2.1</w:t>
      </w:r>
      <w:r>
        <w:rPr>
          <w:b w:val="0"/>
          <w:bCs w:val="0"/>
          <w:color w:val="231F20"/>
          <w:spacing w:val="0"/>
          <w:w w:val="100"/>
        </w:rPr>
        <w:t>3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Listin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2</w:t>
      </w:r>
      <w:r>
        <w:rPr>
          <w:b w:val="0"/>
          <w:bCs w:val="0"/>
          <w:color w:val="231F20"/>
          <w:spacing w:val="-2"/>
          <w:w w:val="100"/>
        </w:rPr>
        <w:t>.</w:t>
      </w:r>
      <w:r>
        <w:rPr>
          <w:b w:val="0"/>
          <w:bCs w:val="0"/>
          <w:color w:val="231F20"/>
          <w:spacing w:val="-2"/>
          <w:w w:val="100"/>
        </w:rPr>
        <w:t>1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68"/>
        <w:ind w:left="3260" w:right="537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492004pt;margin-top:3.717912pt;width:238.17pt;height:13.168pt;mso-position-horizontal-relative:page;mso-position-vertical-relative:paragraph;z-index:-2467" coordorigin="4830,74" coordsize="4763,263">
            <v:group style="position:absolute;left:4841;top:328;width:4748;height:2" coordorigin="4841,328" coordsize="4748,2">
              <v:shape style="position:absolute;left:4841;top:328;width:4748;height:2" coordorigin="4841,328" coordsize="4748,0" path="m4841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2.1</w:t>
      </w:r>
      <w:r>
        <w:rPr>
          <w:rFonts w:ascii="Times New Roman" w:hAnsi="Times New Roman" w:cs="Times New Roman" w:eastAsia="Times New Roman"/>
          <w:b/>
          <w:bCs/>
          <w:color w:val="231F20"/>
          <w:spacing w:val="3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Script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solve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hypotenuse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0"/>
        </w:numPr>
        <w:tabs>
          <w:tab w:pos="3698" w:val="left" w:leader="none"/>
        </w:tabs>
        <w:ind w:left="369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clear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0"/>
        </w:numPr>
        <w:tabs>
          <w:tab w:pos="3698" w:val="left" w:leader="none"/>
        </w:tabs>
        <w:spacing w:before="18"/>
        <w:ind w:left="369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clc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0"/>
        </w:numPr>
        <w:tabs>
          <w:tab w:pos="3698" w:val="left" w:leader="none"/>
          <w:tab w:pos="4565" w:val="left" w:leader="none"/>
        </w:tabs>
        <w:spacing w:before="18"/>
        <w:ind w:left="369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first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side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triangle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0"/>
        </w:numPr>
        <w:tabs>
          <w:tab w:pos="3698" w:val="left" w:leader="none"/>
          <w:tab w:pos="4565" w:val="left" w:leader="none"/>
        </w:tabs>
        <w:spacing w:before="18"/>
        <w:ind w:left="369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second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side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triangle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0"/>
        </w:numPr>
        <w:tabs>
          <w:tab w:pos="3698" w:val="left" w:leader="none"/>
          <w:tab w:pos="5733" w:val="left" w:leader="none"/>
        </w:tabs>
        <w:spacing w:before="10"/>
        <w:ind w:left="369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hypSq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^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^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square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5"/>
        <w:ind w:left="4470" w:right="439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88.375pt;margin-top:3.109253pt;width:24.25pt;height:48.25pt;mso-position-horizontal-relative:page;mso-position-vertical-relative:paragraph;z-index:-2466" coordorigin="1768,62" coordsize="485,965">
            <v:group style="position:absolute;left:1892;top:425;width:238;height:239" coordorigin="1892,425" coordsize="238,239">
              <v:shape style="position:absolute;left:1892;top:425;width:238;height:239" coordorigin="1892,425" coordsize="238,239" path="m2130,545l2112,608,2064,652,2021,664,1996,662,1934,636,1897,585,1892,565,1893,538,1917,473,1964,434,2004,425,2028,427,2089,455,2124,508,2130,545xe" filled="f" stroked="t" strokeweight=".25pt" strokecolor="#231F20">
                <v:path arrowok="t"/>
              </v:shape>
            </v:group>
            <v:group style="position:absolute;left:1770;top:545;width:480;height:2" coordorigin="1770,545" coordsize="480,2">
              <v:shape style="position:absolute;left:1770;top:545;width:480;height:2" coordorigin="1770,545" coordsize="480,0" path="m1770,545l2250,545e" filled="f" stroked="t" strokeweight=".25pt" strokecolor="#231F20">
                <v:path arrowok="t"/>
              </v:shape>
            </v:group>
            <v:group style="position:absolute;left:2010;top:65;width:2;height:960" coordorigin="2010,65" coordsize="2,960">
              <v:shape style="position:absolute;left:2010;top:65;width:2;height:960" coordorigin="2010,65" coordsize="0,960" path="m2010,65l2010,1025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3.109253pt;width:24.25pt;height:48.25pt;mso-position-horizontal-relative:page;mso-position-vertical-relative:paragraph;z-index:-2465" coordorigin="13588,62" coordsize="485,965">
            <v:group style="position:absolute;left:13712;top:425;width:238;height:239" coordorigin="13712,425" coordsize="238,239">
              <v:shape style="position:absolute;left:13712;top:425;width:238;height:239" coordorigin="13712,425" coordsize="238,239" path="m13950,545l13932,608,13884,652,13841,664,13816,662,13754,636,13717,585,13712,565,13713,538,13737,473,13784,434,13824,425,13848,427,13909,455,13944,508,13950,545xe" filled="f" stroked="t" strokeweight=".25pt" strokecolor="#231F20">
                <v:path arrowok="t"/>
              </v:shape>
            </v:group>
            <v:group style="position:absolute;left:13590;top:545;width:480;height:2" coordorigin="13590,545" coordsize="480,2">
              <v:shape style="position:absolute;left:13590;top:545;width:480;height:2" coordorigin="13590,545" coordsize="480,0" path="m13590,545l14070,545e" filled="f" stroked="t" strokeweight=".25pt" strokecolor="#231F20">
                <v:path arrowok="t"/>
              </v:shape>
            </v:group>
            <v:group style="position:absolute;left:13830;top:65;width:2;height:960" coordorigin="13830,65" coordsize="2,960">
              <v:shape style="position:absolute;left:13830;top:65;width:2;height:960" coordorigin="13830,65" coordsize="0,960" path="m13830,65l13830,1025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hypotenuse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0"/>
        </w:numPr>
        <w:tabs>
          <w:tab w:pos="3698" w:val="left" w:leader="none"/>
          <w:tab w:pos="5721" w:val="left" w:leader="none"/>
        </w:tabs>
        <w:spacing w:before="18"/>
        <w:ind w:left="369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pt;margin-top:19.810253pt;width:228pt;height:.1pt;mso-position-horizontal-relative:page;mso-position-vertical-relative:paragraph;z-index:-2468" coordorigin="5070,396" coordsize="4560,2">
            <v:shape style="position:absolute;left:5070;top:396;width:4560;height:2" coordorigin="5070,396" coordsize="4560,0" path="m5070,396l963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sqrt(hypSq)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answer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before="40"/>
        <w:ind w:left="3410" w:right="5294"/>
        <w:jc w:val="left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2.1: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630" w:right="2227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Instructs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delete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working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directory.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0"/>
        <w:ind w:left="3630" w:right="225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Instructs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clear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text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appears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running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previous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activities.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0"/>
        <w:ind w:left="3630" w:right="2383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3–4: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Assign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semicolons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prevent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displaying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percent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sign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begins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legible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comment.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nothing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comment.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0"/>
        <w:ind w:left="3630" w:right="2811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Intermediate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suitable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sometimes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improve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legibility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0"/>
        <w:ind w:left="3630" w:right="2267"/>
        <w:jc w:val="left"/>
      </w:pPr>
      <w:r>
        <w:rPr>
          <w:b w:val="0"/>
          <w:bCs w:val="0"/>
          <w:color w:val="231F20"/>
          <w:spacing w:val="-3"/>
          <w:w w:val="100"/>
        </w:rPr>
        <w:t>Lin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6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Invoke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built-i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librar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sqrt(...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comput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9"/>
        </w:numPr>
        <w:tabs>
          <w:tab w:pos="3701" w:val="left" w:leader="none"/>
        </w:tabs>
        <w:ind w:left="3701" w:right="6581" w:hanging="53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0"/>
          <w:w w:val="105"/>
        </w:rPr>
        <w:t>Current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0"/>
          <w:w w:val="105"/>
        </w:rPr>
        <w:t>Directory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170" w:right="2389"/>
        <w:jc w:val="both"/>
      </w:pPr>
      <w:r>
        <w:rPr>
          <w:b w:val="0"/>
          <w:bCs w:val="0"/>
          <w:color w:val="231F20"/>
          <w:spacing w:val="0"/>
          <w:w w:val="100"/>
        </w:rPr>
        <w:t>After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entered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script,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save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directory.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directory—its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working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directory—in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order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run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script.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default,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expects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stored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headerReference w:type="default" r:id="rId49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11"/>
        </w:numPr>
        <w:tabs>
          <w:tab w:pos="4279" w:val="left" w:leader="none"/>
          <w:tab w:pos="10849" w:val="right" w:leader="none"/>
        </w:tabs>
        <w:spacing w:before="68"/>
        <w:ind w:left="4279" w:right="1670" w:hanging="390"/>
        <w:jc w:val="both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Scripts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35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right="1664"/>
        <w:jc w:val="both"/>
      </w:pPr>
      <w:r>
        <w:rPr>
          <w:b w:val="0"/>
          <w:bCs w:val="0"/>
          <w:color w:val="231F20"/>
          <w:spacing w:val="0"/>
          <w:w w:val="100"/>
        </w:rPr>
        <w:t>working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directory,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displayed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tool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bar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top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specifi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pat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var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versio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MATLAB.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However,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Current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Directory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circled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2.7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always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defaul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locatio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starts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decid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stor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your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elsewhere,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redirect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directory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typing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Current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Directory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browse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button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right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display.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1668" w:firstLine="240"/>
        <w:jc w:val="both"/>
      </w:pPr>
      <w:r>
        <w:rPr>
          <w:b w:val="0"/>
          <w:bCs w:val="0"/>
          <w:color w:val="231F20"/>
          <w:spacing w:val="0"/>
          <w:w w:val="100"/>
        </w:rPr>
        <w:t>Once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saved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working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directory,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edit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agai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selectin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openin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Editor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open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them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eithe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&gt;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Ope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men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comman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double-clic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file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Curren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Director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Befor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clos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you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Exercise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2.13.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numPr>
          <w:ilvl w:val="2"/>
          <w:numId w:val="11"/>
        </w:numPr>
        <w:tabs>
          <w:tab w:pos="4421" w:val="left" w:leader="none"/>
        </w:tabs>
        <w:ind w:left="4421" w:right="6491" w:hanging="53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Running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0"/>
          <w:w w:val="105"/>
        </w:rPr>
        <w:t>Scripts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1668"/>
        <w:jc w:val="both"/>
      </w:pPr>
      <w:r>
        <w:rPr>
          <w:b w:val="0"/>
          <w:bCs w:val="0"/>
          <w:color w:val="231F20"/>
          <w:spacing w:val="2"/>
          <w:w w:val="100"/>
        </w:rPr>
        <w:t>Afte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buil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save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ru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methods: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3"/>
          <w:numId w:val="11"/>
        </w:numPr>
        <w:tabs>
          <w:tab w:pos="4345" w:val="left" w:leader="none"/>
        </w:tabs>
        <w:ind w:left="4350" w:right="0" w:hanging="280"/>
        <w:jc w:val="left"/>
      </w:pPr>
      <w:r>
        <w:rPr>
          <w:b w:val="0"/>
          <w:bCs w:val="0"/>
          <w:color w:val="231F20"/>
          <w:spacing w:val="0"/>
          <w:w w:val="100"/>
        </w:rPr>
        <w:t>Type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11"/>
        </w:numPr>
        <w:tabs>
          <w:tab w:pos="4345" w:val="left" w:leader="none"/>
        </w:tabs>
        <w:spacing w:line="260" w:lineRule="exact" w:before="29"/>
        <w:ind w:left="4350" w:right="2609" w:hanging="280"/>
        <w:jc w:val="left"/>
      </w:pPr>
      <w:r>
        <w:rPr/>
        <w:pict>
          <v:group style="position:absolute;margin-left:88.375pt;margin-top:14.602015pt;width:24.25pt;height:48.25pt;mso-position-horizontal-relative:page;mso-position-vertical-relative:paragraph;z-index:-2464" coordorigin="1768,292" coordsize="485,965">
            <v:group style="position:absolute;left:1892;top:655;width:238;height:239" coordorigin="1892,655" coordsize="238,239">
              <v:shape style="position:absolute;left:1892;top:655;width:238;height:239" coordorigin="1892,655" coordsize="238,239" path="m2130,775l2112,838,2064,882,2021,894,1996,892,1934,866,1897,815,1892,794,1893,768,1917,703,1964,664,2004,655,2028,657,2089,685,2124,738,2130,775xe" filled="f" stroked="t" strokeweight=".25pt" strokecolor="#231F20">
                <v:path arrowok="t"/>
              </v:shape>
            </v:group>
            <v:group style="position:absolute;left:1770;top:775;width:480;height:2" coordorigin="1770,775" coordsize="480,2">
              <v:shape style="position:absolute;left:1770;top:775;width:480;height:2" coordorigin="1770,775" coordsize="480,0" path="m1770,775l2250,775e" filled="f" stroked="t" strokeweight=".25pt" strokecolor="#231F20">
                <v:path arrowok="t"/>
              </v:shape>
            </v:group>
            <v:group style="position:absolute;left:2010;top:295;width:2;height:960" coordorigin="2010,295" coordsize="2,960">
              <v:shape style="position:absolute;left:2010;top:295;width:2;height:960" coordorigin="2010,295" coordsize="0,960" path="m2010,295l2010,1255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4.602015pt;width:24.25pt;height:48.25pt;mso-position-horizontal-relative:page;mso-position-vertical-relative:paragraph;z-index:-2463" coordorigin="13588,292" coordsize="485,965">
            <v:group style="position:absolute;left:13712;top:655;width:238;height:239" coordorigin="13712,655" coordsize="238,239">
              <v:shape style="position:absolute;left:13712;top:655;width:238;height:239" coordorigin="13712,655" coordsize="238,239" path="m13950,775l13932,838,13884,882,13841,894,13816,892,13754,866,13717,815,13712,794,13713,768,13737,703,13784,664,13824,655,13848,657,13909,685,13944,738,13950,775xe" filled="f" stroked="t" strokeweight=".25pt" strokecolor="#231F20">
                <v:path arrowok="t"/>
              </v:shape>
            </v:group>
            <v:group style="position:absolute;left:13590;top:775;width:480;height:2" coordorigin="13590,775" coordsize="480,2">
              <v:shape style="position:absolute;left:13590;top:775;width:480;height:2" coordorigin="13590,775" coordsize="480,0" path="m13590,775l14070,775e" filled="f" stroked="t" strokeweight=".25pt" strokecolor="#231F20">
                <v:path arrowok="t"/>
              </v:shape>
            </v:group>
            <v:group style="position:absolute;left:13830;top:295;width:2;height:960" coordorigin="13830,295" coordsize="2,960">
              <v:shape style="position:absolute;left:13830;top:295;width:2;height:960" coordorigin="13830,295" coordsize="0,960" path="m13830,295l13830,1255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Choose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Debug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&gt;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Run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menu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Editor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11"/>
        </w:numPr>
        <w:tabs>
          <w:tab w:pos="4345" w:val="left" w:leader="none"/>
        </w:tabs>
        <w:spacing w:line="260" w:lineRule="exact" w:before="40"/>
        <w:ind w:left="4350" w:right="2065" w:hanging="280"/>
        <w:jc w:val="left"/>
      </w:pPr>
      <w:r>
        <w:rPr>
          <w:b w:val="0"/>
          <w:bCs w:val="0"/>
          <w:color w:val="231F20"/>
          <w:spacing w:val="0"/>
          <w:w w:val="100"/>
        </w:rPr>
        <w:t>Press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F5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key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visible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editor.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saves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automatically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before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executing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1669" w:firstLine="240"/>
        <w:jc w:val="both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latest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versions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echo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invoke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latter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methods.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After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execute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trace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output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written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had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typed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instructions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time.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practice,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run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Exercise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2.13.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11"/>
        </w:numPr>
        <w:tabs>
          <w:tab w:pos="4421" w:val="left" w:leader="none"/>
        </w:tabs>
        <w:ind w:left="4421" w:right="6136" w:hanging="53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Punctuating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0"/>
          <w:w w:val="105"/>
        </w:rPr>
        <w:t>Scripts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1666"/>
        <w:jc w:val="both"/>
      </w:pPr>
      <w:r>
        <w:rPr>
          <w:b w:val="0"/>
          <w:bCs w:val="0"/>
          <w:color w:val="231F20"/>
          <w:spacing w:val="2"/>
          <w:w w:val="100"/>
        </w:rPr>
        <w:t>Man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programmin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language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semicolo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(;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indicat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command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Sinc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languag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end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indicat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command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doe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requir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end-of-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comman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character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lon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comman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need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extende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next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lin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convenienc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viewin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program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thre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periods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frequently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referre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2"/>
          <w:w w:val="100"/>
        </w:rPr>
        <w:t>ellipses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mus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place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continue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script.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1668" w:firstLine="240"/>
        <w:jc w:val="both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semicolon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purpose.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default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assignmen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command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displa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thei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Command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text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form.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complex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programs,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volume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output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become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too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large.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Whenever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really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don’t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want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output,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putting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semicolon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prevent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assignment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displaying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headerReference w:type="default" r:id="rId51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36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b/>
          <w:bCs/>
          <w:color w:val="231F20"/>
          <w:spacing w:val="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Getting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Started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52"/>
          <w:pgSz w:w="15840" w:h="24480"/>
          <w:pgMar w:header="4828" w:footer="5472" w:top="5660" w:bottom="5660" w:left="1660" w:right="1660"/>
        </w:sectPr>
      </w:pPr>
    </w:p>
    <w:p>
      <w:pPr>
        <w:spacing w:line="190" w:lineRule="exact" w:before="1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Heading3"/>
        <w:ind w:left="1874" w:right="2296" w:firstLine="0"/>
        <w:jc w:val="both"/>
        <w:rPr>
          <w:rFonts w:ascii="GillSans-UltraBold" w:hAnsi="GillSans-UltraBold" w:cs="GillSans-UltraBold" w:eastAsia="GillSans-UltraBold"/>
          <w:b w:val="0"/>
          <w:bCs w:val="0"/>
        </w:rPr>
      </w:pP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Style</w:t>
      </w:r>
      <w:r>
        <w:rPr>
          <w:rFonts w:ascii="GillSans-UltraBold" w:hAnsi="GillSans-UltraBold" w:cs="GillSans-UltraBold" w:eastAsia="GillSans-UltraBold"/>
          <w:color w:val="FFFFFF"/>
          <w:spacing w:val="28"/>
          <w:w w:val="70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Points</w:t>
      </w:r>
      <w:r>
        <w:rPr>
          <w:rFonts w:ascii="GillSans-UltraBold" w:hAnsi="GillSans-UltraBold" w:cs="GillSans-UltraBold" w:eastAsia="GillSans-UltraBold"/>
          <w:color w:val="FFFFFF"/>
          <w:spacing w:val="29"/>
          <w:w w:val="70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2.2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numPr>
          <w:ilvl w:val="0"/>
          <w:numId w:val="12"/>
        </w:numPr>
        <w:tabs>
          <w:tab w:pos="2065" w:val="left" w:leader="none"/>
        </w:tabs>
        <w:spacing w:line="240" w:lineRule="auto"/>
        <w:ind w:left="1831" w:right="7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When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writing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scripts,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should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invest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some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tim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comments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Comment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mak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scripts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easier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understand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developing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them,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mak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mor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likel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wil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abl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reus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scrip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later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Note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listing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include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tex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wil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no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hav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appropriat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leve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9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commentin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sav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spac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becaus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explaine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detai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text.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0"/>
          <w:numId w:val="12"/>
        </w:numPr>
        <w:tabs>
          <w:tab w:pos="2051" w:val="left" w:leader="none"/>
        </w:tabs>
        <w:spacing w:line="220" w:lineRule="exact" w:before="70"/>
        <w:ind w:left="1831" w:right="1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Script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shoul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writte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incrementally—buil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little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little—rathe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writin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whol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script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tryin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fin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wher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pil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mad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mistake(s).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ind w:left="1934" w:right="0" w:firstLine="0"/>
        <w:jc w:val="left"/>
        <w:rPr>
          <w:rFonts w:ascii="GillSans-UltraBold" w:hAnsi="GillSans-UltraBold" w:cs="GillSans-UltraBold" w:eastAsia="GillSans-UltraBold"/>
          <w:b w:val="0"/>
          <w:bCs w:val="0"/>
        </w:rPr>
      </w:pP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Common</w:t>
      </w:r>
      <w:r>
        <w:rPr>
          <w:rFonts w:ascii="GillSans-UltraBold" w:hAnsi="GillSans-UltraBold" w:cs="GillSans-UltraBold" w:eastAsia="GillSans-UltraBold"/>
          <w:color w:val="FFFFFF"/>
          <w:spacing w:val="-7"/>
          <w:w w:val="75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Pitfalls</w:t>
      </w:r>
      <w:r>
        <w:rPr>
          <w:rFonts w:ascii="GillSans-UltraBold" w:hAnsi="GillSans-UltraBold" w:cs="GillSans-UltraBold" w:eastAsia="GillSans-UltraBold"/>
          <w:color w:val="FFFFFF"/>
          <w:spacing w:val="-6"/>
          <w:w w:val="75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2.1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41" w:lineRule="auto"/>
        <w:ind w:left="1831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group style="position:absolute;margin-left:88.375pt;margin-top:45.340149pt;width:24.25pt;height:48.25pt;mso-position-horizontal-relative:page;mso-position-vertical-relative:paragraph;z-index:-2459" coordorigin="1768,907" coordsize="485,965">
            <v:group style="position:absolute;left:1892;top:1269;width:238;height:239" coordorigin="1892,1269" coordsize="238,239">
              <v:shape style="position:absolute;left:1892;top:1269;width:238;height:239" coordorigin="1892,1269" coordsize="238,239" path="m2130,1389l2112,1453,2064,1497,2021,1509,1996,1507,1934,1480,1897,1430,1892,1409,1893,1382,1917,1317,1964,1279,2004,1269,2028,1271,2089,1299,2124,1352,2130,1389xe" filled="f" stroked="t" strokeweight=".25pt" strokecolor="#231F20">
                <v:path arrowok="t"/>
              </v:shape>
            </v:group>
            <v:group style="position:absolute;left:1770;top:1389;width:480;height:2" coordorigin="1770,1389" coordsize="480,2">
              <v:shape style="position:absolute;left:1770;top:1389;width:480;height:2" coordorigin="1770,1389" coordsize="480,0" path="m1770,1389l2250,1389e" filled="f" stroked="t" strokeweight=".25pt" strokecolor="#231F20">
                <v:path arrowok="t"/>
              </v:shape>
            </v:group>
            <v:group style="position:absolute;left:2010;top:909;width:2;height:960" coordorigin="2010,909" coordsize="2,960">
              <v:shape style="position:absolute;left:2010;top:909;width:2;height:960" coordorigin="2010,909" coordsize="0,960" path="m2010,909l2010,1869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19"/>
          <w:szCs w:val="19"/>
        </w:rPr>
        <w:t>wil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quickl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becom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accustome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1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understandin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genera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flo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scrip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9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observing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assignment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statements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reported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Interaction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window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However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especiall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hav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programme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languag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requires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semicolon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command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may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inadvertentl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pu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semicolon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script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These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wil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suppres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presentatio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result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could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mislea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believin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specifi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9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instruction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no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bee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executed.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Heading3"/>
        <w:numPr>
          <w:ilvl w:val="2"/>
          <w:numId w:val="11"/>
        </w:numPr>
        <w:tabs>
          <w:tab w:pos="824" w:val="left" w:leader="none"/>
        </w:tabs>
        <w:spacing w:before="64"/>
        <w:ind w:left="824" w:right="4034" w:hanging="53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br w:type="column"/>
      </w:r>
      <w:r>
        <w:rPr>
          <w:color w:val="231F20"/>
          <w:spacing w:val="0"/>
          <w:w w:val="105"/>
        </w:rPr>
        <w:t>Debugging</w:t>
      </w:r>
      <w:r>
        <w:rPr>
          <w:color w:val="231F20"/>
          <w:spacing w:val="34"/>
          <w:w w:val="105"/>
        </w:rPr>
        <w:t> </w:t>
      </w:r>
      <w:r>
        <w:rPr>
          <w:color w:val="231F20"/>
          <w:spacing w:val="0"/>
          <w:w w:val="105"/>
        </w:rPr>
        <w:t>Scripts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293" w:right="2383"/>
        <w:jc w:val="both"/>
      </w:pPr>
      <w:r>
        <w:rPr/>
        <w:pict>
          <v:group style="position:absolute;margin-left:166pt;margin-top:-17.162928pt;width:214pt;height:169.25pt;mso-position-horizontal-relative:page;mso-position-vertical-relative:paragraph;z-index:-2461" coordorigin="3320,-343" coordsize="4280,3385">
            <v:group style="position:absolute;left:3330;top:-333;width:4260;height:3365" coordorigin="3330,-333" coordsize="4260,3365">
              <v:shape style="position:absolute;left:3330;top:-333;width:4260;height:3365" coordorigin="3330,-333" coordsize="4260,3365" path="m3330,3032l7590,3032,7590,-333,3330,-333,3330,3032xe" filled="t" fillcolor="#EDEDEE" stroked="f">
                <v:path arrowok="t"/>
                <v:fill type="solid"/>
              </v:shape>
            </v:group>
            <v:group style="position:absolute;left:3487;top:-209;width:1680;height:232" coordorigin="3487,-209" coordsize="1680,232">
              <v:shape style="position:absolute;left:3487;top:-209;width:1680;height:232" coordorigin="3487,-209" coordsize="1680,232" path="m3487,22l5167,22,5167,-209,3487,-209,3487,22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166pt;margin-top:162.837067pt;width:214pt;height:144.028pt;mso-position-horizontal-relative:page;mso-position-vertical-relative:paragraph;z-index:-2460" coordorigin="3320,3257" coordsize="4280,2881">
            <v:group style="position:absolute;left:3330;top:3267;width:4260;height:2861" coordorigin="3330,3267" coordsize="4260,2861">
              <v:shape style="position:absolute;left:3330;top:3267;width:4260;height:2861" coordorigin="3330,3267" coordsize="4260,2861" path="m3330,6127l7590,6127,7590,3267,3330,3267,3330,6127xe" filled="t" fillcolor="#EDEDEE" stroked="f">
                <v:path arrowok="t"/>
                <v:fill type="solid"/>
              </v:shape>
            </v:group>
            <v:group style="position:absolute;left:3487;top:3391;width:2309;height:232" coordorigin="3487,3391" coordsize="2309,232">
              <v:shape style="position:absolute;left:3487;top:3391;width:2309;height:232" coordorigin="3487,3391" coordsize="2309,232" path="m3487,3622l5797,3622,5797,3391,3487,3391,3487,3622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4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provide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extensiv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debugging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capabilitie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base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6"/>
          <w:w w:val="100"/>
        </w:rPr>
        <w:t>break</w:t>
      </w:r>
      <w:r>
        <w:rPr>
          <w:rFonts w:ascii="Palatino" w:hAnsi="Palatino" w:cs="Palatino" w:eastAsia="Palatino"/>
          <w:b/>
          <w:bCs/>
          <w:color w:val="231F20"/>
          <w:spacing w:val="6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2"/>
          <w:w w:val="100"/>
        </w:rPr>
        <w:t>points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place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program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want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stop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verify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doin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expect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insert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break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edit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segment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clickin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smal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das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betwee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line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star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text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ready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run,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red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dot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appears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plac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das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clicked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ha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bee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change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hasn’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been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saved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gray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case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shoul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se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brea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point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throughou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your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293" w:right="2385" w:firstLine="240"/>
        <w:jc w:val="both"/>
      </w:pPr>
      <w:r>
        <w:rPr/>
        <w:pict>
          <v:group style="position:absolute;margin-left:679.375pt;margin-top:33.711281pt;width:24.25pt;height:48.25pt;mso-position-horizontal-relative:page;mso-position-vertical-relative:paragraph;z-index:-2458" coordorigin="13588,674" coordsize="485,965">
            <v:group style="position:absolute;left:13712;top:1037;width:238;height:239" coordorigin="13712,1037" coordsize="238,239">
              <v:shape style="position:absolute;left:13712;top:1037;width:238;height:239" coordorigin="13712,1037" coordsize="238,239" path="m13950,1157l13932,1220,13884,1264,13841,1276,13816,1274,13754,1248,13717,1197,13712,1177,13713,1150,13737,1085,13784,1046,13824,1037,13848,1039,13909,1067,13944,1120,13950,1157xe" filled="f" stroked="t" strokeweight=".25pt" strokecolor="#231F20">
                <v:path arrowok="t"/>
              </v:shape>
            </v:group>
            <v:group style="position:absolute;left:13590;top:1157;width:480;height:2" coordorigin="13590,1157" coordsize="480,2">
              <v:shape style="position:absolute;left:13590;top:1157;width:480;height:2" coordorigin="13590,1157" coordsize="480,0" path="m13590,1157l14070,1157e" filled="f" stroked="t" strokeweight=".25pt" strokecolor="#231F20">
                <v:path arrowok="t"/>
              </v:shape>
            </v:group>
            <v:group style="position:absolute;left:13830;top:677;width:2;height:960" coordorigin="13830,677" coordsize="2,960">
              <v:shape style="position:absolute;left:13830;top:677;width:2;height:960" coordorigin="13830,677" coordsize="0,960" path="m13830,677l13830,1637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After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start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running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reaches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break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point,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execution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stops,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arrow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overwrites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break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symbol,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examine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eithe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Workspace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windo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passin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mous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slowly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ove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variabl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Edito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Debugging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tool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bar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available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icons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type w:val="continuous"/>
          <w:pgSz w:w="15840" w:h="24480"/>
          <w:pgMar w:top="5660" w:bottom="5660" w:left="1660" w:right="1660"/>
          <w:cols w:num="2" w:equalWidth="0">
            <w:col w:w="5757" w:space="40"/>
            <w:col w:w="6723"/>
          </w:cols>
        </w:sectPr>
      </w:pP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12"/>
        </w:numPr>
        <w:tabs>
          <w:tab w:pos="3625" w:val="left" w:leader="none"/>
        </w:tabs>
        <w:spacing w:line="260" w:lineRule="exact"/>
        <w:ind w:left="3630" w:right="2973" w:hanging="280"/>
        <w:jc w:val="left"/>
      </w:pPr>
      <w:r>
        <w:rPr>
          <w:b w:val="0"/>
          <w:bCs w:val="0"/>
          <w:color w:val="231F20"/>
          <w:spacing w:val="0"/>
          <w:w w:val="100"/>
        </w:rPr>
        <w:t>Continue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executing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(other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break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effect)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12"/>
        </w:numPr>
        <w:tabs>
          <w:tab w:pos="3625" w:val="left" w:leader="none"/>
        </w:tabs>
        <w:spacing w:before="27"/>
        <w:ind w:left="362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Step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over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next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block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12"/>
        </w:numPr>
        <w:tabs>
          <w:tab w:pos="3625" w:val="left" w:leader="none"/>
        </w:tabs>
        <w:spacing w:before="16"/>
        <w:ind w:left="362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Step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modules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referenced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12"/>
        </w:numPr>
        <w:tabs>
          <w:tab w:pos="3625" w:val="left" w:leader="none"/>
        </w:tabs>
        <w:spacing w:before="16"/>
        <w:ind w:left="362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Step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current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block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76"/>
        <w:ind w:left="3410" w:right="0"/>
        <w:jc w:val="left"/>
      </w:pPr>
      <w:r>
        <w:rPr/>
        <w:pict>
          <v:group style="position:absolute;margin-left:219.852005pt;margin-top:29.5179pt;width:370.148pt;height:17.992pt;mso-position-horizontal-relative:page;mso-position-vertical-relative:paragraph;z-index:-2462" coordorigin="4397,590" coordsize="7403,360">
            <v:group style="position:absolute;left:4830;top:600;width:6960;height:340" coordorigin="4830,600" coordsize="6960,340">
              <v:shape style="position:absolute;left:4830;top:600;width:6960;height:340" coordorigin="4830,600" coordsize="6960,340" path="m4830,940l11790,940,11790,600,4830,600,4830,940xe" filled="t" fillcolor="#231F20" stroked="f">
                <v:path arrowok="t"/>
                <v:fill type="solid"/>
              </v:shape>
              <v:shape style="position:absolute;left:4397;top:600;width:433;height:340" type="#_x0000_t75">
                <v:imagedata r:id="rId53" o:title="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Exercise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2.13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practice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inserting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break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12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3290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2.5</w:t>
      </w:r>
      <w:r>
        <w:rPr>
          <w:rFonts w:ascii="Times New Roman" w:hAnsi="Times New Roman" w:cs="Times New Roman" w:eastAsia="Times New Roman"/>
          <w:b/>
          <w:bCs/>
          <w:color w:val="FFFFFF"/>
          <w:spacing w:val="36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Engineering</w:t>
      </w:r>
      <w:r>
        <w:rPr>
          <w:rFonts w:ascii="Times New Roman" w:hAnsi="Times New Roman" w:cs="Times New Roman" w:eastAsia="Times New Roman"/>
          <w:b/>
          <w:bCs/>
          <w:color w:val="FFFFFF"/>
          <w:spacing w:val="-5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Example—Spacecraft</w:t>
      </w:r>
      <w:r>
        <w:rPr>
          <w:rFonts w:ascii="Times New Roman" w:hAnsi="Times New Roman" w:cs="Times New Roman" w:eastAsia="Times New Roman"/>
          <w:b/>
          <w:bCs/>
          <w:color w:val="FFFFFF"/>
          <w:spacing w:val="-6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Launch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spacing w:line="190" w:lineRule="exact" w:before="4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spacing w:line="258" w:lineRule="auto"/>
        <w:ind w:left="3170" w:right="2435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1996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</w:rPr>
        <w:t>Ansar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Priz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wa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</w:rPr>
        <w:t>offere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</w:rPr>
        <w:t>fo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</w:rPr>
        <w:t>firs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tim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</w:rPr>
        <w:t>fo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privat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venture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reusabl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spacecraft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requirement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wer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</w:rPr>
        <w:t>fo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sam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vehicl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carr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three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peopl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oute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spac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twic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two-wee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tim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period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competitio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was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wo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200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</w:rPr>
        <w:t>Tie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compan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</w:rPr>
        <w:t>Bur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Rutan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</w:rPr>
        <w:t>Thei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concep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wa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have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mothe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shi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tak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lan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conventiona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runwa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carryin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Spac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</w:rPr>
        <w:t>Ship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</w:rPr>
        <w:t>(se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</w:rPr>
        <w:t>Figur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2.9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spacecraf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woul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launche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25,00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</w:rPr>
        <w:t>fee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altitude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woul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reac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oute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spac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</w:rPr>
        <w:t>(a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altitud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10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</w:rPr>
        <w:t>km)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glid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bac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land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sam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runway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repeate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withi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week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wo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prize.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after="0" w:line="258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8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2.5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Engineering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Example—Spacecraft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Launch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37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3009" w:right="1416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361.195489pt;height:240.195pt;mso-position-horizontal-relative:char;mso-position-vertical-relative:line" type="#_x0000_t75">
            <v:imagedata r:id="rId55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1"/>
        <w:ind w:left="3009" w:right="5294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/>
        <w:pict>
          <v:group style="position:absolute;margin-left:88.375pt;margin-top:10.17323pt;width:24.25pt;height:48.25pt;mso-position-horizontal-relative:page;mso-position-vertical-relative:paragraph;z-index:-2453" coordorigin="1768,203" coordsize="485,965">
            <v:group style="position:absolute;left:1892;top:566;width:238;height:239" coordorigin="1892,566" coordsize="238,239">
              <v:shape style="position:absolute;left:1892;top:566;width:238;height:239" coordorigin="1892,566" coordsize="238,239" path="m2130,686l2112,750,2064,793,2021,805,1996,804,1934,777,1897,726,1892,706,1893,679,1917,614,1964,575,2004,566,2028,568,2089,596,2124,649,2130,686xe" filled="f" stroked="t" strokeweight=".25pt" strokecolor="#231F20">
                <v:path arrowok="t"/>
              </v:shape>
            </v:group>
            <v:group style="position:absolute;left:1770;top:686;width:480;height:2" coordorigin="1770,686" coordsize="480,2">
              <v:shape style="position:absolute;left:1770;top:686;width:480;height:2" coordorigin="1770,686" coordsize="480,0" path="m1770,686l2250,686e" filled="f" stroked="t" strokeweight=".25pt" strokecolor="#231F20">
                <v:path arrowok="t"/>
              </v:shape>
            </v:group>
            <v:group style="position:absolute;left:2010;top:206;width:2;height:960" coordorigin="2010,206" coordsize="2,960">
              <v:shape style="position:absolute;left:2010;top:206;width:2;height:960" coordorigin="2010,206" coordsize="0,960" path="m2010,206l2010,116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0.17323pt;width:24.25pt;height:48.25pt;mso-position-horizontal-relative:page;mso-position-vertical-relative:paragraph;z-index:-2452" coordorigin="13588,203" coordsize="485,965">
            <v:group style="position:absolute;left:13712;top:566;width:238;height:239" coordorigin="13712,566" coordsize="238,239">
              <v:shape style="position:absolute;left:13712;top:566;width:238;height:239" coordorigin="13712,566" coordsize="238,239" path="m13950,686l13932,750,13884,793,13841,805,13816,804,13754,777,13717,726,13712,706,13713,679,13737,614,13784,575,13824,566,13848,568,13909,596,13944,649,13950,686xe" filled="f" stroked="t" strokeweight=".25pt" strokecolor="#231F20">
                <v:path arrowok="t"/>
              </v:shape>
            </v:group>
            <v:group style="position:absolute;left:13590;top:686;width:480;height:2" coordorigin="13590,686" coordsize="480,2">
              <v:shape style="position:absolute;left:13590;top:686;width:480;height:2" coordorigin="13590,686" coordsize="480,0" path="m13590,686l14070,686e" filled="f" stroked="t" strokeweight=".25pt" strokecolor="#231F20">
                <v:path arrowok="t"/>
              </v:shape>
            </v:group>
            <v:group style="position:absolute;left:13830;top:206;width:2;height:960" coordorigin="13830,206" coordsize="2,960">
              <v:shape style="position:absolute;left:13830;top:206;width:2;height:960" coordorigin="13830,206" coordsize="0,960" path="m13830,206l13830,116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2.9</w:t>
      </w:r>
      <w:r>
        <w:rPr>
          <w:rFonts w:ascii="Times New Roman" w:hAnsi="Times New Roman" w:cs="Times New Roman" w:eastAsia="Times New Roman"/>
          <w:b/>
          <w:bCs/>
          <w:color w:val="231F20"/>
          <w:spacing w:val="27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Space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1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Ship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0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One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280" w:lineRule="exact" w:before="1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4"/>
        <w:spacing w:before="56"/>
        <w:ind w:right="5294"/>
        <w:jc w:val="left"/>
        <w:rPr>
          <w:b w:val="0"/>
          <w:bCs w:val="0"/>
        </w:rPr>
      </w:pPr>
      <w:r>
        <w:rPr>
          <w:color w:val="231F20"/>
          <w:spacing w:val="0"/>
          <w:w w:val="75"/>
        </w:rPr>
        <w:t>Problem: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1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Assuming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spacecraft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uses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fuel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achieve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vertical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velocity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0"/>
          <w:w w:val="105"/>
        </w:rPr>
        <w:t>u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18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25,000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feet,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0"/>
          <w:w w:val="105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spacecraft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reach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outer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space?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</w:rPr>
      </w:r>
    </w:p>
    <w:p>
      <w:pPr>
        <w:spacing w:line="160" w:lineRule="exact" w:before="6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4"/>
        <w:spacing w:line="207" w:lineRule="exact"/>
        <w:ind w:left="4502" w:right="1446"/>
        <w:jc w:val="center"/>
        <w:rPr>
          <w:b w:val="0"/>
          <w:bCs w:val="0"/>
        </w:rPr>
      </w:pPr>
      <w:r>
        <w:rPr/>
        <w:pict>
          <v:group style="position:absolute;margin-left:202pt;margin-top:3.027348pt;width:240.976pt;height:67.25pt;mso-position-horizontal-relative:page;mso-position-vertical-relative:paragraph;z-index:-2454" coordorigin="4040,61" coordsize="4820,1345">
            <v:group style="position:absolute;left:4050;top:71;width:4800;height:1325" coordorigin="4050,71" coordsize="4800,1325">
              <v:shape style="position:absolute;left:4050;top:71;width:4800;height:1325" coordorigin="4050,71" coordsize="4800,1325" path="m4050,1396l8850,1396,8850,71,4050,71,4050,1396xe" filled="t" fillcolor="#EDEDEE" stroked="f">
                <v:path arrowok="t"/>
                <v:fill type="solid"/>
              </v:shape>
            </v:group>
            <v:group style="position:absolute;left:4159;top:194;width:1680;height:232" coordorigin="4159,194" coordsize="1680,232">
              <v:shape style="position:absolute;left:4159;top:194;width:1680;height:232" coordorigin="4159,194" coordsize="1680,232" path="m4159,426l5839,426,5839,194,4159,194,4159,426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color w:val="231F20"/>
          <w:spacing w:val="0"/>
          <w:w w:val="75"/>
        </w:rPr>
        <w:t>Solution: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07" w:lineRule="exact"/>
        <w:jc w:val="center"/>
        <w:sectPr>
          <w:headerReference w:type="default" r:id="rId54"/>
          <w:pgSz w:w="15840" w:h="24480"/>
          <w:pgMar w:header="4828" w:footer="5472" w:top="5660" w:bottom="5660" w:left="1660" w:right="1660"/>
        </w:sectPr>
      </w:pPr>
    </w:p>
    <w:p>
      <w:pPr>
        <w:spacing w:line="229" w:lineRule="exact"/>
        <w:ind w:left="0" w:right="386" w:firstLine="0"/>
        <w:jc w:val="center"/>
        <w:rPr>
          <w:rFonts w:ascii="GillSans-UltraBold" w:hAnsi="GillSans-UltraBold" w:cs="GillSans-UltraBold" w:eastAsia="GillSans-UltraBold"/>
          <w:sz w:val="22"/>
          <w:szCs w:val="22"/>
        </w:rPr>
      </w:pPr>
      <w:r>
        <w:rPr>
          <w:rFonts w:ascii="GillSans-UltraBold" w:hAnsi="GillSans-UltraBold" w:cs="GillSans-UltraBold" w:eastAsia="GillSans-UltraBold"/>
          <w:b/>
          <w:bCs/>
          <w:color w:val="FFFFFF"/>
          <w:spacing w:val="0"/>
          <w:w w:val="70"/>
          <w:sz w:val="22"/>
          <w:szCs w:val="22"/>
        </w:rPr>
        <w:t>Style</w:t>
      </w:r>
      <w:r>
        <w:rPr>
          <w:rFonts w:ascii="GillSans-UltraBold" w:hAnsi="GillSans-UltraBold" w:cs="GillSans-UltraBold" w:eastAsia="GillSans-UltraBold"/>
          <w:b/>
          <w:bCs/>
          <w:color w:val="FFFFFF"/>
          <w:spacing w:val="28"/>
          <w:w w:val="70"/>
          <w:sz w:val="22"/>
          <w:szCs w:val="22"/>
        </w:rPr>
        <w:t> </w:t>
      </w:r>
      <w:r>
        <w:rPr>
          <w:rFonts w:ascii="GillSans-UltraBold" w:hAnsi="GillSans-UltraBold" w:cs="GillSans-UltraBold" w:eastAsia="GillSans-UltraBold"/>
          <w:b/>
          <w:bCs/>
          <w:color w:val="FFFFFF"/>
          <w:spacing w:val="0"/>
          <w:w w:val="70"/>
          <w:sz w:val="22"/>
          <w:szCs w:val="22"/>
        </w:rPr>
        <w:t>Points</w:t>
      </w:r>
      <w:r>
        <w:rPr>
          <w:rFonts w:ascii="GillSans-UltraBold" w:hAnsi="GillSans-UltraBold" w:cs="GillSans-UltraBold" w:eastAsia="GillSans-UltraBold"/>
          <w:b/>
          <w:bCs/>
          <w:color w:val="FFFFFF"/>
          <w:spacing w:val="29"/>
          <w:w w:val="70"/>
          <w:sz w:val="22"/>
          <w:szCs w:val="22"/>
        </w:rPr>
        <w:t> </w:t>
      </w:r>
      <w:r>
        <w:rPr>
          <w:rFonts w:ascii="GillSans-UltraBold" w:hAnsi="GillSans-UltraBold" w:cs="GillSans-UltraBold" w:eastAsia="GillSans-UltraBold"/>
          <w:b/>
          <w:bCs/>
          <w:color w:val="FFFFFF"/>
          <w:spacing w:val="0"/>
          <w:w w:val="70"/>
          <w:sz w:val="22"/>
          <w:szCs w:val="22"/>
        </w:rPr>
        <w:t>2.3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  <w:sz w:val="22"/>
          <w:szCs w:val="22"/>
        </w:rPr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41" w:lineRule="auto"/>
        <w:ind w:left="2502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Notic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whe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presente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manner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“inner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values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”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lik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inc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cance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ensur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conversions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consistent.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spacing w:line="258" w:lineRule="auto" w:before="65"/>
        <w:ind w:left="244" w:right="1727"/>
        <w:jc w:val="left"/>
        <w:rPr>
          <w:rFonts w:ascii="Times New Roman" w:hAnsi="Times New Roman" w:cs="Times New Roman" w:eastAsia="Times New Roman"/>
        </w:rPr>
      </w:pPr>
      <w:r>
        <w:rPr>
          <w:spacing w:val="0"/>
          <w:w w:val="110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parts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problem: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converting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units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metric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system,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choosing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solving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equation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motion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under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constant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acceleration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(the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rocket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motor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longer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burning).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after="0" w:line="258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5840" w:h="24480"/>
          <w:pgMar w:top="5660" w:bottom="5660" w:left="1660" w:right="1660"/>
          <w:cols w:num="2" w:equalWidth="0">
            <w:col w:w="7065" w:space="40"/>
            <w:col w:w="5415"/>
          </w:cols>
        </w:sectPr>
      </w:pP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tabs>
          <w:tab w:pos="4369" w:val="left" w:leader="none"/>
        </w:tabs>
        <w:spacing w:line="258" w:lineRule="auto"/>
        <w:ind w:left="4370" w:right="1786" w:hanging="48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1.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ab/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0"/>
          <w:w w:val="110"/>
        </w:rPr>
        <w:t>Convert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0"/>
          <w:w w:val="110"/>
        </w:rPr>
        <w:t>launch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0"/>
          <w:w w:val="110"/>
        </w:rPr>
        <w:t>altitude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0"/>
          <w:w w:val="110"/>
        </w:rPr>
        <w:t>from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0"/>
          <w:w w:val="110"/>
        </w:rPr>
        <w:t>feet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0"/>
          <w:w w:val="110"/>
        </w:rPr>
        <w:t>to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0"/>
          <w:w w:val="110"/>
        </w:rPr>
        <w:t>meters.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like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remember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as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few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numbers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as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possible.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do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remember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inch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35"/>
        </w:rPr>
        <w:t>5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20"/>
          <w:w w:val="13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2.54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cm,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so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we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2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2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2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2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2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MATLAB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2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script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2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2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find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2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2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conversion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2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2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feet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2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meters.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2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2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appropriate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2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chain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2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2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calculations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2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is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2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this: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</w:rPr>
      </w:r>
    </w:p>
    <w:p>
      <w:pPr>
        <w:spacing w:after="0" w:line="258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70" w:lineRule="exact"/>
        <w:ind w:left="0" w:right="0" w:firstLine="0"/>
        <w:jc w:val="right"/>
        <w:rPr>
          <w:rFonts w:ascii="Optima" w:hAnsi="Optima" w:cs="Optima" w:eastAsia="Optima"/>
          <w:sz w:val="18"/>
          <w:szCs w:val="18"/>
        </w:rPr>
      </w:pPr>
      <w:r>
        <w:rPr/>
        <w:pict>
          <v:group style="position:absolute;margin-left:440.169006pt;margin-top:12.056749pt;width:24.753pt;height:.1pt;mso-position-horizontal-relative:page;mso-position-vertical-relative:paragraph;z-index:-2457" coordorigin="8803,241" coordsize="495,2">
            <v:shape style="position:absolute;left:8803;top:241;width:495;height:2" coordorigin="8803,241" coordsize="495,0" path="m8803,241l9298,241e" filled="f" stroked="t" strokeweight=".348pt" strokecolor="#231F20">
              <v:path arrowok="t"/>
            </v:shape>
            <w10:wrap type="none"/>
          </v:group>
        </w:pict>
      </w:r>
      <w:r>
        <w:rPr/>
        <w:pict>
          <v:group style="position:absolute;margin-left:478.253998pt;margin-top:12.056749pt;width:16.472pt;height:.1pt;mso-position-horizontal-relative:page;mso-position-vertical-relative:paragraph;z-index:-2456" coordorigin="9565,241" coordsize="329,2">
            <v:shape style="position:absolute;left:9565;top:241;width:329;height:2" coordorigin="9565,241" coordsize="329,0" path="m9565,241l9895,241e" filled="f" stroked="t" strokeweight=".348pt" strokecolor="#231F20">
              <v:path arrowok="t"/>
            </v:shape>
            <w10:wrap type="none"/>
          </v:group>
        </w:pict>
      </w:r>
      <w:r>
        <w:rPr>
          <w:rFonts w:ascii="Optima" w:hAnsi="Optima" w:cs="Optima" w:eastAsia="Optima"/>
          <w:b w:val="0"/>
          <w:bCs w:val="0"/>
          <w:i/>
          <w:color w:val="231F20"/>
          <w:spacing w:val="0"/>
          <w:w w:val="110"/>
          <w:position w:val="1"/>
          <w:sz w:val="18"/>
          <w:szCs w:val="18"/>
        </w:rPr>
        <w:t>meters</w:t>
      </w:r>
      <w:r>
        <w:rPr>
          <w:rFonts w:ascii="Optima" w:hAnsi="Optima" w:cs="Optima" w:eastAsia="Optima"/>
          <w:b w:val="0"/>
          <w:bCs w:val="0"/>
          <w:i/>
          <w:color w:val="231F20"/>
          <w:spacing w:val="-28"/>
          <w:w w:val="110"/>
          <w:position w:val="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20"/>
          <w:position w:val="1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28"/>
          <w:w w:val="120"/>
          <w:position w:val="1"/>
          <w:sz w:val="18"/>
          <w:szCs w:val="18"/>
        </w:rPr>
        <w:t> </w:t>
      </w:r>
      <w:r>
        <w:rPr>
          <w:rFonts w:ascii="Optima" w:hAnsi="Optima" w:cs="Optima" w:eastAsia="Optima"/>
          <w:b w:val="0"/>
          <w:bCs w:val="0"/>
          <w:i/>
          <w:color w:val="231F20"/>
          <w:spacing w:val="0"/>
          <w:w w:val="110"/>
          <w:position w:val="1"/>
          <w:sz w:val="18"/>
          <w:szCs w:val="18"/>
        </w:rPr>
        <w:t>feet</w:t>
      </w:r>
      <w:r>
        <w:rPr>
          <w:rFonts w:ascii="Optima" w:hAnsi="Optima" w:cs="Optima" w:eastAsia="Optima"/>
          <w:b w:val="0"/>
          <w:bCs w:val="0"/>
          <w:i/>
          <w:color w:val="231F20"/>
          <w:spacing w:val="-28"/>
          <w:w w:val="110"/>
          <w:position w:val="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  <w:position w:val="0"/>
          <w:sz w:val="18"/>
          <w:szCs w:val="18"/>
        </w:rPr>
        <w:t>X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24"/>
          <w:w w:val="110"/>
          <w:position w:val="0"/>
          <w:sz w:val="18"/>
          <w:szCs w:val="18"/>
        </w:rPr>
        <w:t> </w:t>
      </w:r>
      <w:r>
        <w:rPr>
          <w:rFonts w:ascii="Optima" w:hAnsi="Optima" w:cs="Optima" w:eastAsia="Optima"/>
          <w:b w:val="0"/>
          <w:bCs w:val="0"/>
          <w:i/>
          <w:color w:val="231F20"/>
          <w:spacing w:val="0"/>
          <w:w w:val="110"/>
          <w:position w:val="13"/>
          <w:sz w:val="18"/>
          <w:szCs w:val="18"/>
        </w:rPr>
        <w:t>meters</w:t>
      </w:r>
      <w:r>
        <w:rPr>
          <w:rFonts w:ascii="Optima" w:hAnsi="Optima" w:cs="Optima" w:eastAsia="Optima"/>
          <w:b w:val="0"/>
          <w:bCs w:val="0"/>
          <w:i/>
          <w:color w:val="231F20"/>
          <w:spacing w:val="-21"/>
          <w:w w:val="110"/>
          <w:position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  <w:position w:val="0"/>
          <w:sz w:val="18"/>
          <w:szCs w:val="18"/>
        </w:rPr>
        <w:t>X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5"/>
          <w:w w:val="110"/>
          <w:position w:val="0"/>
          <w:sz w:val="18"/>
          <w:szCs w:val="18"/>
        </w:rPr>
        <w:t> </w:t>
      </w:r>
      <w:r>
        <w:rPr>
          <w:rFonts w:ascii="Optima" w:hAnsi="Optima" w:cs="Optima" w:eastAsia="Optima"/>
          <w:b w:val="0"/>
          <w:bCs w:val="0"/>
          <w:i/>
          <w:color w:val="231F20"/>
          <w:spacing w:val="0"/>
          <w:w w:val="110"/>
          <w:position w:val="13"/>
          <w:sz w:val="18"/>
          <w:szCs w:val="18"/>
        </w:rPr>
        <w:t>cm</w:t>
      </w:r>
      <w:r>
        <w:rPr>
          <w:rFonts w:ascii="Optima" w:hAnsi="Optima" w:cs="Optima" w:eastAsia="Optima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110" w:lineRule="exact" w:before="4"/>
        <w:rPr>
          <w:sz w:val="11"/>
          <w:szCs w:val="11"/>
        </w:rPr>
      </w:pPr>
      <w:r>
        <w:rPr/>
        <w:br w:type="column"/>
      </w:r>
      <w:r>
        <w:rPr>
          <w:sz w:val="11"/>
          <w:szCs w:val="11"/>
        </w:rPr>
      </w:r>
    </w:p>
    <w:p>
      <w:pPr>
        <w:spacing w:line="186" w:lineRule="exact"/>
        <w:ind w:left="267" w:right="0" w:firstLine="0"/>
        <w:jc w:val="left"/>
        <w:rPr>
          <w:rFonts w:ascii="Optima" w:hAnsi="Optima" w:cs="Optima" w:eastAsia="Optima"/>
          <w:sz w:val="18"/>
          <w:szCs w:val="18"/>
        </w:rPr>
      </w:pPr>
      <w:r>
        <w:rPr>
          <w:rFonts w:ascii="Optima" w:hAnsi="Optima" w:cs="Optima" w:eastAsia="Optima"/>
          <w:b w:val="0"/>
          <w:bCs w:val="0"/>
          <w:i/>
          <w:color w:val="231F20"/>
          <w:spacing w:val="0"/>
          <w:w w:val="100"/>
          <w:sz w:val="18"/>
          <w:szCs w:val="18"/>
        </w:rPr>
        <w:t>inc</w:t>
      </w:r>
      <w:r>
        <w:rPr>
          <w:rFonts w:ascii="Optima" w:hAnsi="Optima" w:cs="Optima" w:eastAsia="Optima"/>
          <w:b w:val="0"/>
          <w:bCs w:val="0"/>
          <w:i/>
          <w:color w:val="231F20"/>
          <w:spacing w:val="0"/>
          <w:w w:val="100"/>
          <w:sz w:val="18"/>
          <w:szCs w:val="18"/>
        </w:rPr>
        <w:t>h</w:t>
      </w:r>
      <w:r>
        <w:rPr>
          <w:rFonts w:ascii="Optima" w:hAnsi="Optima" w:cs="Optima" w:eastAsia="Optima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79" w:lineRule="exact"/>
        <w:ind w:left="7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508.878998pt;margin-top:2.492537pt;width:17.141pt;height:.1pt;mso-position-horizontal-relative:page;mso-position-vertical-relative:paragraph;z-index:-2455" coordorigin="10178,50" coordsize="343,2">
            <v:shape style="position:absolute;left:10178;top:50;width:343;height:2" coordorigin="10178,50" coordsize="343,0" path="m10178,50l10520,50e" filled="f" stroked="t" strokeweight=".348pt" strokecolor="#231F2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18"/>
          <w:szCs w:val="18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after="0" w:line="79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5840" w:h="24480"/>
          <w:pgMar w:top="5660" w:bottom="5660" w:left="1660" w:right="1660"/>
          <w:cols w:num="2" w:equalWidth="0">
            <w:col w:w="8203" w:space="40"/>
            <w:col w:w="4277"/>
          </w:cols>
        </w:sectPr>
      </w:pPr>
    </w:p>
    <w:p>
      <w:pPr>
        <w:tabs>
          <w:tab w:pos="629" w:val="left" w:leader="none"/>
        </w:tabs>
        <w:spacing w:line="203" w:lineRule="exact"/>
        <w:ind w:left="0" w:right="0" w:firstLine="0"/>
        <w:jc w:val="right"/>
        <w:rPr>
          <w:rFonts w:ascii="Optima" w:hAnsi="Optima" w:cs="Optima" w:eastAsia="Optima"/>
          <w:sz w:val="18"/>
          <w:szCs w:val="18"/>
        </w:rPr>
      </w:pPr>
      <w:r>
        <w:rPr>
          <w:rFonts w:ascii="Optima" w:hAnsi="Optima" w:cs="Optima" w:eastAsia="Optima"/>
          <w:b w:val="0"/>
          <w:bCs w:val="0"/>
          <w:i/>
          <w:color w:val="231F20"/>
          <w:spacing w:val="0"/>
          <w:w w:val="100"/>
          <w:position w:val="2"/>
          <w:sz w:val="18"/>
          <w:szCs w:val="18"/>
        </w:rPr>
        <w:t>cm</w:t>
      </w:r>
      <w:r>
        <w:rPr>
          <w:rFonts w:ascii="Optima" w:hAnsi="Optima" w:cs="Optima" w:eastAsia="Optima"/>
          <w:b w:val="0"/>
          <w:bCs w:val="0"/>
          <w:i/>
          <w:color w:val="231F20"/>
          <w:spacing w:val="0"/>
          <w:w w:val="100"/>
          <w:position w:val="2"/>
          <w:sz w:val="18"/>
          <w:szCs w:val="18"/>
        </w:rPr>
        <w:tab/>
      </w:r>
      <w:r>
        <w:rPr>
          <w:rFonts w:ascii="Optima" w:hAnsi="Optima" w:cs="Optima" w:eastAsia="Optima"/>
          <w:b w:val="0"/>
          <w:bCs w:val="0"/>
          <w:i/>
          <w:color w:val="231F20"/>
          <w:spacing w:val="0"/>
          <w:w w:val="100"/>
          <w:position w:val="0"/>
          <w:sz w:val="18"/>
          <w:szCs w:val="18"/>
        </w:rPr>
        <w:t>inch</w:t>
      </w:r>
      <w:r>
        <w:rPr>
          <w:rFonts w:ascii="Optima" w:hAnsi="Optima" w:cs="Optima" w:eastAsia="Optima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203" w:lineRule="exact"/>
        <w:ind w:left="239" w:right="0" w:firstLine="0"/>
        <w:jc w:val="left"/>
        <w:rPr>
          <w:rFonts w:ascii="Optima" w:hAnsi="Optima" w:cs="Optima" w:eastAsia="Optima"/>
          <w:sz w:val="18"/>
          <w:szCs w:val="18"/>
        </w:rPr>
      </w:pPr>
      <w:r>
        <w:rPr>
          <w:spacing w:val="0"/>
          <w:w w:val="100"/>
        </w:rPr>
        <w:br w:type="column"/>
      </w:r>
      <w:r>
        <w:rPr>
          <w:rFonts w:ascii="Optima" w:hAnsi="Optima" w:cs="Optima" w:eastAsia="Optima"/>
          <w:b w:val="0"/>
          <w:bCs w:val="0"/>
          <w:i/>
          <w:color w:val="231F20"/>
          <w:spacing w:val="0"/>
          <w:w w:val="100"/>
          <w:sz w:val="18"/>
          <w:szCs w:val="18"/>
        </w:rPr>
        <w:t>feet</w:t>
      </w:r>
      <w:r>
        <w:rPr>
          <w:rFonts w:ascii="Optima" w:hAnsi="Optima" w:cs="Optima" w:eastAsia="Optima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after="0" w:line="203" w:lineRule="exact"/>
        <w:jc w:val="left"/>
        <w:rPr>
          <w:rFonts w:ascii="Optima" w:hAnsi="Optima" w:cs="Optima" w:eastAsia="Optima"/>
          <w:sz w:val="18"/>
          <w:szCs w:val="18"/>
        </w:rPr>
        <w:sectPr>
          <w:type w:val="continuous"/>
          <w:pgSz w:w="15840" w:h="24480"/>
          <w:pgMar w:top="5660" w:bottom="5660" w:left="1660" w:right="1660"/>
          <w:cols w:num="2" w:equalWidth="0">
            <w:col w:w="8253" w:space="40"/>
            <w:col w:w="4227"/>
          </w:cols>
        </w:sectPr>
      </w:pP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377" w:lineRule="auto" w:before="66"/>
        <w:ind w:right="2037" w:firstLine="48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Listing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2.2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shows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beginning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script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solve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problem.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Listing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2.2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8" w:lineRule="auto" w:before="5"/>
        <w:ind w:left="4370" w:right="1717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1–3: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Define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general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knowledge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meaningful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variable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names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enable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subsequent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values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without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ambiguity.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after="0" w:line="258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38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b/>
          <w:bCs/>
          <w:color w:val="231F20"/>
          <w:spacing w:val="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Getting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Started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32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492004pt;margin-top:3.718116pt;width:238.17pt;height:13.168pt;mso-position-horizontal-relative:page;mso-position-vertical-relative:paragraph;z-index:-2447" coordorigin="4830,74" coordsize="4763,263">
            <v:group style="position:absolute;left:4841;top:328;width:4748;height:2" coordorigin="4841,328" coordsize="4748,2">
              <v:shape style="position:absolute;left:4841;top:328;width:4748;height:2" coordorigin="4841,328" coordsize="4748,0" path="m4841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2.2</w:t>
      </w:r>
      <w:r>
        <w:rPr>
          <w:rFonts w:ascii="Times New Roman" w:hAnsi="Times New Roman" w:cs="Times New Roman" w:eastAsia="Times New Roman"/>
          <w:b/>
          <w:bCs/>
          <w:color w:val="231F20"/>
          <w:spacing w:val="3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Script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compute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spacecraft’s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velocity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(Part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3"/>
        </w:numPr>
        <w:tabs>
          <w:tab w:pos="3698" w:val="left" w:leader="none"/>
          <w:tab w:pos="5721" w:val="left" w:leader="none"/>
        </w:tabs>
        <w:ind w:left="369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cmPerInch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2.54;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general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knowledge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3698" w:val="left" w:leader="none"/>
          <w:tab w:pos="5721" w:val="left" w:leader="none"/>
        </w:tabs>
        <w:spacing w:before="18"/>
        <w:ind w:left="369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inchesPerFt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12;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general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knowledge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3698" w:val="left" w:leader="none"/>
        </w:tabs>
        <w:spacing w:before="18"/>
        <w:ind w:left="369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metersPerCm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1/100;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general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knowledge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3698" w:val="left" w:leader="none"/>
        </w:tabs>
        <w:spacing w:before="18"/>
        <w:ind w:left="369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MetersPerFt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metersPerCm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cmPerInch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inchesPerFt;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3698" w:val="left" w:leader="none"/>
        </w:tabs>
        <w:spacing w:before="18"/>
        <w:ind w:left="369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startFt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25000;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given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3698" w:val="left" w:leader="none"/>
        </w:tabs>
        <w:spacing w:before="18"/>
        <w:ind w:left="369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pt;margin-top:19.810272pt;width:228pt;height:.1pt;mso-position-horizontal-relative:page;mso-position-vertical-relative:paragraph;z-index:-2448" coordorigin="5070,396" coordsize="4560,2">
            <v:shape style="position:absolute;left:5070;top:396;width:4560;height:2" coordorigin="5070,396" coordsize="4560,0" path="m5070,396l963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startM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startFt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MetersPerFt;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58" w:lineRule="auto" w:before="66"/>
        <w:ind w:left="3650" w:right="302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Lin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conversio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facto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need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Notic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becaus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variabl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name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consisten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wit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logic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hel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avoid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errors.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40"/>
        <w:ind w:left="3650" w:right="3441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5–6: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Develop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initial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conditions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suitable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units.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numPr>
          <w:ilvl w:val="0"/>
          <w:numId w:val="14"/>
        </w:numPr>
        <w:tabs>
          <w:tab w:pos="3649" w:val="left" w:leader="none"/>
        </w:tabs>
        <w:ind w:left="3649" w:right="0" w:hanging="48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b/>
          <w:bCs/>
          <w:i/>
          <w:color w:val="231F20"/>
          <w:spacing w:val="0"/>
          <w:w w:val="105"/>
          <w:sz w:val="21"/>
          <w:szCs w:val="21"/>
        </w:rPr>
        <w:t>Find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0"/>
          <w:w w:val="105"/>
          <w:sz w:val="21"/>
          <w:szCs w:val="21"/>
        </w:rPr>
        <w:t>and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0"/>
          <w:w w:val="105"/>
          <w:sz w:val="21"/>
          <w:szCs w:val="21"/>
        </w:rPr>
        <w:t>solve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0"/>
          <w:w w:val="105"/>
          <w:sz w:val="21"/>
          <w:szCs w:val="21"/>
        </w:rPr>
        <w:t>the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0"/>
          <w:w w:val="105"/>
          <w:sz w:val="21"/>
          <w:szCs w:val="21"/>
        </w:rPr>
        <w:t>equation.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sz w:val="21"/>
          <w:szCs w:val="21"/>
        </w:rPr>
        <w:t>Given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sz w:val="21"/>
          <w:szCs w:val="21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sz w:val="21"/>
          <w:szCs w:val="21"/>
        </w:rPr>
        <w:t>following: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numPr>
          <w:ilvl w:val="1"/>
          <w:numId w:val="14"/>
        </w:numPr>
        <w:tabs>
          <w:tab w:pos="3890" w:val="left" w:leader="none"/>
        </w:tabs>
        <w:spacing w:line="258" w:lineRule="auto" w:before="98"/>
        <w:ind w:left="3890" w:right="2572" w:hanging="265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Initial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final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altitudes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which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compute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distance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traveled: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14"/>
        </w:numPr>
        <w:tabs>
          <w:tab w:pos="3890" w:val="left" w:leader="none"/>
        </w:tabs>
        <w:spacing w:before="40"/>
        <w:ind w:left="3890" w:right="2794" w:hanging="265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motion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under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constant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acceleration,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force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gravity: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0"/>
          <w:w w:val="105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14"/>
        </w:numPr>
        <w:tabs>
          <w:tab w:pos="3890" w:val="left" w:leader="none"/>
        </w:tabs>
        <w:spacing w:before="58"/>
        <w:ind w:left="3890" w:right="4089" w:hanging="265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just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reach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outer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space,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final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velocity,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0"/>
          <w:w w:val="105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0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14"/>
        </w:numPr>
        <w:tabs>
          <w:tab w:pos="3890" w:val="left" w:leader="none"/>
        </w:tabs>
        <w:spacing w:before="58"/>
        <w:ind w:left="3890" w:right="5735" w:hanging="265"/>
        <w:jc w:val="both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88.375pt;margin-top:4.223731pt;width:24.25pt;height:48.25pt;mso-position-horizontal-relative:page;mso-position-vertical-relative:paragraph;z-index:-2446" coordorigin="1768,84" coordsize="485,965">
            <v:group style="position:absolute;left:1892;top:447;width:238;height:239" coordorigin="1892,447" coordsize="238,239">
              <v:shape style="position:absolute;left:1892;top:447;width:238;height:239" coordorigin="1892,447" coordsize="238,239" path="m2130,567l2112,631,2064,674,2021,686,1996,685,1934,658,1897,607,1892,587,1893,560,1917,495,1964,456,2004,447,2028,449,2089,477,2124,530,2130,567xe" filled="f" stroked="t" strokeweight=".25pt" strokecolor="#231F20">
                <v:path arrowok="t"/>
              </v:shape>
            </v:group>
            <v:group style="position:absolute;left:1770;top:567;width:480;height:2" coordorigin="1770,567" coordsize="480,2">
              <v:shape style="position:absolute;left:1770;top:567;width:480;height:2" coordorigin="1770,567" coordsize="480,0" path="m1770,567l2250,567e" filled="f" stroked="t" strokeweight=".25pt" strokecolor="#231F20">
                <v:path arrowok="t"/>
              </v:shape>
            </v:group>
            <v:group style="position:absolute;left:2010;top:87;width:2;height:960" coordorigin="2010,87" coordsize="2,960">
              <v:shape style="position:absolute;left:2010;top:87;width:2;height:960" coordorigin="2010,87" coordsize="0,960" path="m2010,87l2010,1047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4.223731pt;width:24.25pt;height:48.25pt;mso-position-horizontal-relative:page;mso-position-vertical-relative:paragraph;z-index:-2445" coordorigin="13588,84" coordsize="485,965">
            <v:group style="position:absolute;left:13712;top:447;width:238;height:239" coordorigin="13712,447" coordsize="238,239">
              <v:shape style="position:absolute;left:13712;top:447;width:238;height:239" coordorigin="13712,447" coordsize="238,239" path="m13950,567l13932,631,13884,674,13841,686,13816,685,13754,658,13717,607,13712,587,13713,560,13737,495,13784,456,13824,447,13848,449,13909,477,13944,530,13950,567xe" filled="f" stroked="t" strokeweight=".25pt" strokecolor="#231F20">
                <v:path arrowok="t"/>
              </v:shape>
            </v:group>
            <v:group style="position:absolute;left:13590;top:567;width:480;height:2" coordorigin="13590,567" coordsize="480,2">
              <v:shape style="position:absolute;left:13590;top:567;width:480;height:2" coordorigin="13590,567" coordsize="480,0" path="m13590,567l14070,567e" filled="f" stroked="t" strokeweight=".25pt" strokecolor="#231F20">
                <v:path arrowok="t"/>
              </v:shape>
            </v:group>
            <v:group style="position:absolute;left:13830;top:87;width:2;height:960" coordorigin="13830,87" coordsize="2,960">
              <v:shape style="position:absolute;left:13830;top:87;width:2;height:960" coordorigin="13830,87" coordsize="0,960" path="m13830,87l13830,1047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initial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velocity,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0"/>
          <w:w w:val="105"/>
        </w:rPr>
        <w:t>u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needed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</w:rPr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58" w:lineRule="auto"/>
        <w:ind w:left="3170" w:right="1986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after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some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diligent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head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scratching,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remember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equation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motion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under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constant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acceleration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connecting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0"/>
          <w:w w:val="105"/>
        </w:rPr>
        <w:t>u,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0"/>
          <w:w w:val="105"/>
        </w:rPr>
        <w:t>v,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0"/>
          <w:w w:val="105"/>
        </w:rPr>
        <w:t>s,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is: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</w:rPr>
      </w:r>
    </w:p>
    <w:p>
      <w:pPr>
        <w:spacing w:before="86"/>
        <w:ind w:left="6039" w:right="5259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0"/>
          <w:w w:val="105"/>
          <w:sz w:val="21"/>
          <w:szCs w:val="21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position w:val="9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26"/>
          <w:w w:val="105"/>
          <w:position w:val="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position w:val="0"/>
          <w:sz w:val="21"/>
          <w:szCs w:val="21"/>
        </w:rPr>
        <w:t>=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0"/>
          <w:w w:val="105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0"/>
          <w:w w:val="105"/>
          <w:position w:val="0"/>
          <w:sz w:val="21"/>
          <w:szCs w:val="21"/>
        </w:rPr>
        <w:t>u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position w:val="9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26"/>
          <w:w w:val="105"/>
          <w:position w:val="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position w:val="0"/>
          <w:sz w:val="21"/>
          <w:szCs w:val="21"/>
        </w:rPr>
        <w:t>+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1"/>
          <w:w w:val="105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position w:val="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0"/>
          <w:w w:val="105"/>
          <w:position w:val="0"/>
          <w:sz w:val="21"/>
          <w:szCs w:val="21"/>
        </w:rPr>
        <w:t>as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21"/>
          <w:szCs w:val="21"/>
        </w:rPr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58" w:lineRule="auto"/>
        <w:ind w:left="3170" w:right="2409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425.164001pt;margin-top:109.904976pt;width:14.994pt;height:.1pt;mso-position-horizontal-relative:page;mso-position-vertical-relative:paragraph;z-index:-2451" coordorigin="8503,2198" coordsize="300,2">
            <v:shape style="position:absolute;left:8503;top:2198;width:300;height:2" coordorigin="8503,2198" coordsize="300,0" path="m8503,2198l8803,2198e" filled="f" stroked="t" strokeweight=".42pt" strokecolor="#231F2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However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no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ye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usefu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form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Fo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computer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abl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solve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equation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nee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unknow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quantit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lef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equatio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everythin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know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right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Sinc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0"/>
          <w:w w:val="110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1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10"/>
        </w:rPr>
        <w:t>unknown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10"/>
        </w:rPr>
        <w:t>w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10"/>
        </w:rPr>
        <w:t>mov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10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10"/>
        </w:rPr>
        <w:t>lef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10"/>
        </w:rPr>
        <w:t>sid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f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1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10"/>
        </w:rPr>
        <w:t>assignment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10"/>
        </w:rPr>
        <w:t>an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10"/>
        </w:rPr>
        <w:t>organiz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1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10"/>
        </w:rPr>
        <w:t>know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10"/>
        </w:rPr>
        <w:t>quantitie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1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10"/>
        </w:rPr>
        <w:t>right.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0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10"/>
        </w:rPr>
        <w:t>Thes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10"/>
        </w:rPr>
        <w:t>ar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1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10"/>
        </w:rPr>
        <w:t>fina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10"/>
        </w:rPr>
        <w:t>velocity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0"/>
          <w:w w:val="11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10"/>
        </w:rPr>
        <w:t>(i.e.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10"/>
        </w:rPr>
        <w:t>0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1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10"/>
        </w:rPr>
        <w:t>give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10"/>
        </w:rPr>
        <w:t>distance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1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10"/>
        </w:rPr>
        <w:t>acceleration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1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10"/>
        </w:rPr>
        <w:t>Sinc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1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10"/>
        </w:rPr>
        <w:t>positiv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10"/>
        </w:rPr>
        <w:t>directio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10"/>
        </w:rPr>
        <w:t>fo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0"/>
          <w:w w:val="110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10"/>
        </w:rPr>
        <w:t>an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10"/>
        </w:rPr>
        <w:t>upward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10"/>
        </w:rPr>
        <w:t>but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0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10"/>
        </w:rPr>
        <w:t>gravit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10"/>
        </w:rPr>
        <w:t>downward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10"/>
        </w:rPr>
        <w:t>w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10"/>
        </w:rPr>
        <w:t>mus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10"/>
        </w:rPr>
        <w:t>us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=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1"/>
          <w:w w:val="110"/>
        </w:rPr>
        <w:t>−g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10"/>
        </w:rPr>
        <w:t>an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1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10"/>
        </w:rPr>
        <w:t>equatio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ca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10"/>
        </w:rPr>
        <w:t>be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05"/>
        </w:rPr>
        <w:t>transforme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05"/>
        </w:rPr>
        <w:t>to: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</w:rPr>
      </w: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775" w:right="0" w:firstLine="0"/>
        <w:jc w:val="center"/>
        <w:rPr>
          <w:rFonts w:ascii="Optima" w:hAnsi="Optima" w:cs="Optima" w:eastAsia="Optima"/>
          <w:sz w:val="21"/>
          <w:szCs w:val="21"/>
        </w:rPr>
      </w:pPr>
      <w:r>
        <w:rPr>
          <w:rFonts w:ascii="Optima" w:hAnsi="Optima" w:cs="Optima" w:eastAsia="Optima"/>
          <w:b w:val="0"/>
          <w:bCs w:val="0"/>
          <w:i/>
          <w:color w:val="231F20"/>
          <w:spacing w:val="0"/>
          <w:w w:val="115"/>
          <w:sz w:val="21"/>
          <w:szCs w:val="21"/>
        </w:rPr>
        <w:t>u</w:t>
      </w:r>
      <w:r>
        <w:rPr>
          <w:rFonts w:ascii="Optima" w:hAnsi="Optima" w:cs="Optima" w:eastAsia="Optima"/>
          <w:b w:val="0"/>
          <w:bCs w:val="0"/>
          <w:i/>
          <w:color w:val="231F20"/>
          <w:spacing w:val="49"/>
          <w:w w:val="1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5"/>
          <w:sz w:val="21"/>
          <w:szCs w:val="21"/>
        </w:rPr>
        <w:t>=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21"/>
          <w:w w:val="1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5"/>
          <w:sz w:val="21"/>
          <w:szCs w:val="21"/>
        </w:rPr>
        <w:t>2</w:t>
      </w:r>
      <w:r>
        <w:rPr>
          <w:rFonts w:ascii="Optima" w:hAnsi="Optima" w:cs="Optima" w:eastAsia="Optima"/>
          <w:b w:val="0"/>
          <w:bCs w:val="0"/>
          <w:i w:val="0"/>
          <w:color w:val="231F20"/>
          <w:spacing w:val="-15"/>
          <w:w w:val="115"/>
          <w:sz w:val="21"/>
          <w:szCs w:val="21"/>
        </w:rPr>
        <w:t>2</w:t>
      </w:r>
      <w:r>
        <w:rPr>
          <w:rFonts w:ascii="Optima" w:hAnsi="Optima" w:cs="Optima" w:eastAsia="Optima"/>
          <w:b w:val="0"/>
          <w:bCs w:val="0"/>
          <w:i/>
          <w:color w:val="231F20"/>
          <w:spacing w:val="0"/>
          <w:w w:val="115"/>
          <w:sz w:val="21"/>
          <w:szCs w:val="21"/>
        </w:rPr>
        <w:t>gs</w:t>
      </w:r>
      <w:r>
        <w:rPr>
          <w:rFonts w:ascii="Optima" w:hAnsi="Optima" w:cs="Optima" w:eastAsia="Optima"/>
          <w:b w:val="0"/>
          <w:bCs w:val="0"/>
          <w:i w:val="0"/>
          <w:color w:val="000000"/>
          <w:spacing w:val="0"/>
          <w:w w:val="100"/>
          <w:sz w:val="21"/>
          <w:szCs w:val="21"/>
        </w:rPr>
      </w:r>
    </w:p>
    <w:p>
      <w:pPr>
        <w:spacing w:line="170" w:lineRule="exact" w:before="10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spacing w:line="258" w:lineRule="auto"/>
        <w:ind w:left="3170" w:right="2191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information,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solve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problem.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Listing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2.3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shows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Listing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2.2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complete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calculation.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32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492004pt;margin-top:3.717943pt;width:238.17pt;height:13.168pt;mso-position-horizontal-relative:page;mso-position-vertical-relative:paragraph;z-index:-2449" coordorigin="4830,74" coordsize="4763,263">
            <v:group style="position:absolute;left:4841;top:328;width:4748;height:2" coordorigin="4841,328" coordsize="4748,2">
              <v:shape style="position:absolute;left:4841;top:328;width:4748;height:2" coordorigin="4841,328" coordsize="4748,0" path="m4841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2.3</w:t>
      </w:r>
      <w:r>
        <w:rPr>
          <w:rFonts w:ascii="Times New Roman" w:hAnsi="Times New Roman" w:cs="Times New Roman" w:eastAsia="Times New Roman"/>
          <w:b/>
          <w:bCs/>
          <w:color w:val="231F20"/>
          <w:spacing w:val="4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Script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complete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computation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spacecraft’s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velocity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3410" w:right="529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9.81;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m/se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^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5"/>
        </w:numPr>
        <w:tabs>
          <w:tab w:pos="3698" w:val="left" w:leader="none"/>
        </w:tabs>
        <w:spacing w:before="15"/>
        <w:ind w:left="369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top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100;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km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given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5"/>
        </w:numPr>
        <w:tabs>
          <w:tab w:pos="3698" w:val="left" w:leader="none"/>
        </w:tabs>
        <w:spacing w:before="18"/>
        <w:ind w:left="369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(top*1000)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startM;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5"/>
        </w:numPr>
        <w:tabs>
          <w:tab w:pos="3698" w:val="left" w:leader="none"/>
        </w:tabs>
        <w:spacing w:before="10"/>
        <w:ind w:left="369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pt;margin-top:19.826422pt;width:228pt;height:.1pt;mso-position-horizontal-relative:page;mso-position-vertical-relative:paragraph;z-index:-2450" coordorigin="5070,397" coordsize="4560,2">
            <v:shape style="position:absolute;left:5070;top:397;width:4560;height:2" coordorigin="5070,397" coordsize="4560,0" path="m5070,397l9630,397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initialV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(2*g*s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^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0.5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final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answer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headerReference w:type="default" r:id="rId56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7"/>
        <w:ind w:left="3890" w:right="1670" w:firstLine="0"/>
        <w:jc w:val="both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Summary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39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7404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Listing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2.3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ind w:left="437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standard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acceleration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gravity.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78" w:lineRule="auto" w:before="58"/>
        <w:ind w:left="4370" w:right="1599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2: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altitude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outer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space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given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problem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statement.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Lin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Compute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distanc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traveled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includin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uni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conversion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fro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kilometer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meters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Not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optional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case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23" w:lineRule="exact"/>
        <w:ind w:left="437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unnecessary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us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parenthese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defin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orde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operations.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46" w:lineRule="auto" w:before="58"/>
        <w:ind w:left="4370" w:right="1665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4: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final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computation.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operator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^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MATLAB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expression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exponentiation;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x^y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MATLAB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results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computing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9"/>
          <w:sz w:val="15"/>
          <w:szCs w:val="15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Notice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parentheses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required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here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force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multiplication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happen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before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exponentiation.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58" w:lineRule="auto"/>
        <w:ind w:right="1836"/>
        <w:jc w:val="both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253.5pt;margin-top:56.264996pt;width:372.25pt;height:17.604pt;mso-position-horizontal-relative:page;mso-position-vertical-relative:paragraph;z-index:-2444" coordorigin="5070,1125" coordsize="7445,352">
            <v:shape style="position:absolute;left:5070;top:1125;width:422;height:351" type="#_x0000_t75">
              <v:imagedata r:id="rId58" o:title=""/>
            </v:shape>
            <v:group style="position:absolute;left:5490;top:1472;width:7020;height:2" coordorigin="5490,1472" coordsize="7020,2">
              <v:shape style="position:absolute;left:5490;top:1472;width:7020;height:2" coordorigin="5490,1472" coordsize="7020,0" path="m5490,1472l12510,1472e" filled="f" stroked="t" strokeweight=".5pt" strokecolor="#939598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Although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most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modern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computing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environments,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including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MATLAB,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have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tools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actually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solve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symbolic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equations,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tools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not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appropriate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introduction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programming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not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discussed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book.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890" w:right="6736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24"/>
          <w:szCs w:val="24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54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24"/>
          <w:szCs w:val="24"/>
        </w:rPr>
        <w:t>Summary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70" w:lineRule="auto"/>
        <w:ind w:left="3890" w:right="1938" w:firstLine="0"/>
        <w:jc w:val="both"/>
        <w:rPr>
          <w:rFonts w:ascii="Palatino" w:hAnsi="Palatino" w:cs="Palatino" w:eastAsia="Palatino"/>
          <w:sz w:val="21"/>
          <w:szCs w:val="21"/>
        </w:rPr>
      </w:pPr>
      <w:r>
        <w:rPr/>
        <w:pict>
          <v:group style="position:absolute;margin-left:88.375pt;margin-top:20.317932pt;width:24.25pt;height:48.25pt;mso-position-horizontal-relative:page;mso-position-vertical-relative:paragraph;z-index:-2443" coordorigin="1768,406" coordsize="485,965">
            <v:group style="position:absolute;left:1892;top:769;width:238;height:239" coordorigin="1892,769" coordsize="238,239">
              <v:shape style="position:absolute;left:1892;top:769;width:238;height:239" coordorigin="1892,769" coordsize="238,239" path="m2130,889l2112,953,2064,996,2021,1008,1996,1007,1934,980,1897,929,1892,909,1893,882,1917,817,1964,778,2004,769,2028,771,2089,799,2124,852,2130,889xe" filled="f" stroked="t" strokeweight=".25pt" strokecolor="#231F20">
                <v:path arrowok="t"/>
              </v:shape>
            </v:group>
            <v:group style="position:absolute;left:1770;top:889;width:480;height:2" coordorigin="1770,889" coordsize="480,2">
              <v:shape style="position:absolute;left:1770;top:889;width:480;height:2" coordorigin="1770,889" coordsize="480,0" path="m1770,889l2250,889e" filled="f" stroked="t" strokeweight=".25pt" strokecolor="#231F20">
                <v:path arrowok="t"/>
              </v:shape>
            </v:group>
            <v:group style="position:absolute;left:2010;top:409;width:2;height:960" coordorigin="2010,409" coordsize="2,960">
              <v:shape style="position:absolute;left:2010;top:409;width:2;height:960" coordorigin="2010,409" coordsize="0,960" path="m2010,409l2010,1369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20.317932pt;width:24.25pt;height:48.25pt;mso-position-horizontal-relative:page;mso-position-vertical-relative:paragraph;z-index:-2442" coordorigin="13588,406" coordsize="485,965">
            <v:group style="position:absolute;left:13712;top:769;width:238;height:239" coordorigin="13712,769" coordsize="238,239">
              <v:shape style="position:absolute;left:13712;top:769;width:238;height:239" coordorigin="13712,769" coordsize="238,239" path="m13950,889l13932,953,13884,996,13841,1008,13816,1007,13754,980,13717,929,13712,909,13713,882,13737,817,13784,778,13824,769,13848,771,13909,799,13944,852,13950,889xe" filled="f" stroked="t" strokeweight=".25pt" strokecolor="#231F20">
                <v:path arrowok="t"/>
              </v:shape>
            </v:group>
            <v:group style="position:absolute;left:13590;top:889;width:480;height:2" coordorigin="13590,889" coordsize="480,2">
              <v:shape style="position:absolute;left:13590;top:889;width:480;height:2" coordorigin="13590,889" coordsize="480,0" path="m13590,889l14070,889e" filled="f" stroked="t" strokeweight=".25pt" strokecolor="#231F20">
                <v:path arrowok="t"/>
              </v:shape>
            </v:group>
            <v:group style="position:absolute;left:13830;top:409;width:2;height:960" coordorigin="13830,409" coordsize="2,960">
              <v:shape style="position:absolute;left:13830;top:409;width:2;height:960" coordorigin="13830,409" coordsize="0,960" path="m13830,409l13830,1369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This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chapter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presented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some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fundamental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notions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of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computing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and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introduced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you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to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nature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of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1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MATLA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1"/>
          <w:w w:val="100"/>
          <w:sz w:val="21"/>
          <w:szCs w:val="21"/>
        </w:rPr>
        <w:t>B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,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its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user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interface,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and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fundamental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tools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for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making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programs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work.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numPr>
          <w:ilvl w:val="1"/>
          <w:numId w:val="15"/>
        </w:numPr>
        <w:tabs>
          <w:tab w:pos="4345" w:val="left" w:leader="none"/>
        </w:tabs>
        <w:spacing w:line="260" w:lineRule="exact" w:before="25"/>
        <w:ind w:left="4350" w:right="2048" w:hanging="280"/>
        <w:jc w:val="left"/>
      </w:pPr>
      <w:r>
        <w:rPr>
          <w:b w:val="0"/>
          <w:bCs w:val="0"/>
          <w:color w:val="231F20"/>
          <w:spacing w:val="0"/>
          <w:w w:val="100"/>
        </w:rPr>
        <w:t>Abstraction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refer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instructions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whole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15"/>
        </w:numPr>
        <w:tabs>
          <w:tab w:pos="4345" w:val="left" w:leader="none"/>
        </w:tabs>
        <w:spacing w:line="260" w:lineRule="exact"/>
        <w:ind w:left="4350" w:right="2470" w:hanging="280"/>
        <w:jc w:val="left"/>
      </w:pP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instructions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appropriate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level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abstraction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solving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15"/>
        </w:numPr>
        <w:tabs>
          <w:tab w:pos="4345" w:val="left" w:leader="none"/>
        </w:tabs>
        <w:spacing w:line="260" w:lineRule="exact"/>
        <w:ind w:left="4350" w:right="1959" w:hanging="280"/>
        <w:jc w:val="left"/>
      </w:pP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class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describes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15"/>
        </w:numPr>
        <w:tabs>
          <w:tab w:pos="4345" w:val="left" w:leader="none"/>
        </w:tabs>
        <w:spacing w:line="260" w:lineRule="exact"/>
        <w:ind w:left="4350" w:right="2191" w:hanging="280"/>
        <w:jc w:val="left"/>
      </w:pP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object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instance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class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assigned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15"/>
        </w:numPr>
        <w:tabs>
          <w:tab w:pos="4345" w:val="left" w:leader="none"/>
        </w:tabs>
        <w:spacing w:line="260" w:lineRule="exact"/>
        <w:ind w:left="4350" w:right="1931" w:hanging="28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experiment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ideas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entering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line-by-line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seeing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immediate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15"/>
        </w:numPr>
        <w:tabs>
          <w:tab w:pos="4345" w:val="left" w:leader="none"/>
        </w:tabs>
        <w:spacing w:line="260" w:lineRule="exact"/>
        <w:ind w:left="4350" w:right="1880" w:hanging="28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History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review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previous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15"/>
        </w:numPr>
        <w:tabs>
          <w:tab w:pos="4345" w:val="left" w:leader="none"/>
        </w:tabs>
        <w:spacing w:line="260" w:lineRule="exact"/>
        <w:ind w:left="4350" w:right="2096" w:hanging="28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Workspace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class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15"/>
        </w:numPr>
        <w:tabs>
          <w:tab w:pos="4345" w:val="left" w:leader="none"/>
        </w:tabs>
        <w:spacing w:line="260" w:lineRule="exact"/>
        <w:ind w:left="4350" w:right="1863" w:hanging="28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Current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Directory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current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directory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currently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pointed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15"/>
        </w:numPr>
        <w:tabs>
          <w:tab w:pos="4345" w:val="left" w:leader="none"/>
        </w:tabs>
        <w:spacing w:line="260" w:lineRule="exact"/>
        <w:ind w:left="4350" w:right="2347" w:hanging="280"/>
        <w:jc w:val="left"/>
      </w:pP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Document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Workspace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selected,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view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15"/>
        </w:numPr>
        <w:tabs>
          <w:tab w:pos="4345" w:val="left" w:leader="none"/>
        </w:tabs>
        <w:spacing w:line="260" w:lineRule="exact"/>
        <w:ind w:left="4350" w:right="2117" w:hanging="280"/>
        <w:jc w:val="left"/>
      </w:pP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presents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and/or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invoked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15"/>
        </w:numPr>
        <w:tabs>
          <w:tab w:pos="4345" w:val="left" w:leader="none"/>
        </w:tabs>
        <w:spacing w:line="271" w:lineRule="exact"/>
        <w:ind w:left="434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Editor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view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modify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text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15"/>
        </w:numPr>
        <w:tabs>
          <w:tab w:pos="4345" w:val="left" w:leader="none"/>
        </w:tabs>
        <w:spacing w:line="260" w:lineRule="exact"/>
        <w:ind w:left="434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Scripts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provide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basic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mechanism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implementing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solutions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0" w:right="2943"/>
        <w:jc w:val="center"/>
      </w:pPr>
      <w:r>
        <w:rPr>
          <w:b w:val="0"/>
          <w:bCs w:val="0"/>
          <w:color w:val="231F20"/>
          <w:spacing w:val="0"/>
          <w:w w:val="100"/>
        </w:rPr>
        <w:t>problems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center"/>
        <w:sectPr>
          <w:headerReference w:type="default" r:id="rId57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17.5pt;margin-top:36.870155pt;width:372.25pt;height:17.604pt;mso-position-horizontal-relative:page;mso-position-vertical-relative:paragraph;z-index:-2439" coordorigin="4350,737" coordsize="7445,352">
            <v:shape style="position:absolute;left:4350;top:737;width:422;height:351" type="#_x0000_t75">
              <v:imagedata r:id="rId60" o:title=""/>
            </v:shape>
            <v:group style="position:absolute;left:4770;top:1084;width:7020;height:2" coordorigin="4770,1084" coordsize="7020,2">
              <v:shape style="position:absolute;left:4770;top:1084;width:7020;height:2" coordorigin="4770,1084" coordsize="7020,0" path="m4770,1084l11790,1084e" filled="f" stroked="t" strokeweight=".5pt" strokecolor="#939598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40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b/>
          <w:bCs/>
          <w:color w:val="231F20"/>
          <w:spacing w:val="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Getting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Started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Special</w:t>
      </w:r>
      <w:r>
        <w:rPr>
          <w:color w:val="231F20"/>
          <w:spacing w:val="5"/>
          <w:w w:val="100"/>
        </w:rPr>
        <w:t> </w:t>
      </w:r>
      <w:r>
        <w:rPr>
          <w:color w:val="231F20"/>
          <w:spacing w:val="0"/>
          <w:w w:val="100"/>
        </w:rPr>
        <w:t>Characters,</w:t>
      </w:r>
      <w:r>
        <w:rPr>
          <w:color w:val="231F20"/>
          <w:spacing w:val="5"/>
          <w:w w:val="100"/>
        </w:rPr>
        <w:t> </w:t>
      </w:r>
      <w:r>
        <w:rPr>
          <w:color w:val="231F20"/>
          <w:spacing w:val="0"/>
          <w:w w:val="100"/>
        </w:rPr>
        <w:t>Reserved</w:t>
      </w:r>
      <w:r>
        <w:rPr>
          <w:color w:val="231F20"/>
          <w:spacing w:val="5"/>
          <w:w w:val="100"/>
        </w:rPr>
        <w:t> </w:t>
      </w:r>
      <w:r>
        <w:rPr>
          <w:color w:val="231F20"/>
          <w:spacing w:val="0"/>
          <w:w w:val="100"/>
        </w:rPr>
        <w:t>Words,</w:t>
      </w:r>
      <w:r>
        <w:rPr>
          <w:color w:val="231F20"/>
          <w:spacing w:val="5"/>
          <w:w w:val="100"/>
        </w:rPr>
        <w:t> </w:t>
      </w:r>
      <w:r>
        <w:rPr>
          <w:color w:val="231F20"/>
          <w:spacing w:val="0"/>
          <w:w w:val="100"/>
        </w:rPr>
        <w:t>and</w:t>
      </w:r>
      <w:r>
        <w:rPr>
          <w:color w:val="231F20"/>
          <w:spacing w:val="5"/>
          <w:w w:val="100"/>
        </w:rPr>
        <w:t> </w:t>
      </w:r>
      <w:r>
        <w:rPr>
          <w:color w:val="231F20"/>
          <w:spacing w:val="0"/>
          <w:w w:val="100"/>
        </w:rPr>
        <w:t>Functions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10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after="0" w:line="180" w:lineRule="exact"/>
        <w:rPr>
          <w:sz w:val="18"/>
          <w:szCs w:val="18"/>
        </w:rPr>
        <w:sectPr>
          <w:headerReference w:type="default" r:id="rId59"/>
          <w:pgSz w:w="15840" w:h="24480"/>
          <w:pgMar w:header="4828" w:footer="5472" w:top="5660" w:bottom="5660" w:left="1660" w:right="1660"/>
        </w:sectPr>
      </w:pPr>
    </w:p>
    <w:p>
      <w:pPr>
        <w:spacing w:line="241" w:lineRule="auto" w:before="76"/>
        <w:ind w:left="3291" w:right="1086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247.584991pt;margin-top:3.336215pt;width:341.830007pt;height:.1pt;mso-position-horizontal-relative:page;mso-position-vertical-relative:paragraph;z-index:-2441" coordorigin="4952,67" coordsize="6837,2">
            <v:shape style="position:absolute;left:4952;top:67;width:6837;height:2" coordorigin="4952,67" coordsize="6837,0" path="m4952,67l11788,67e" filled="f" stroked="t" strokeweight=".750008pt" strokecolor="#6D6E71">
              <v:path arrowok="t"/>
            </v:shape>
            <w10:wrap type="none"/>
          </v:group>
        </w:pic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Special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11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Characters,</w:t>
      </w:r>
      <w:r>
        <w:rPr>
          <w:rFonts w:ascii="Arial" w:hAnsi="Arial" w:cs="Arial" w:eastAsia="Arial"/>
          <w:b/>
          <w:bCs/>
          <w:color w:val="231F20"/>
          <w:spacing w:val="0"/>
          <w:w w:val="83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Reserved</w:t>
      </w:r>
      <w:r>
        <w:rPr>
          <w:rFonts w:ascii="Arial" w:hAnsi="Arial" w:cs="Arial" w:eastAsia="Arial"/>
          <w:b/>
          <w:bCs/>
          <w:color w:val="231F20"/>
          <w:spacing w:val="17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Words,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4983" w:val="left" w:leader="none"/>
        </w:tabs>
        <w:ind w:left="329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247.584991pt;margin-top:12.286093pt;width:341.830007pt;height:.1pt;mso-position-horizontal-relative:page;mso-position-vertical-relative:paragraph;z-index:-2440" coordorigin="4952,246" coordsize="6837,2">
            <v:shape style="position:absolute;left:4952;top:246;width:6837;height:2" coordorigin="4952,246" coordsize="6837,0" path="m4952,246l11788,246e" filled="f" stroked="t" strokeweight=".750008pt" strokecolor="#6D6E71">
              <v:path arrowok="t"/>
            </v:shape>
            <w10:wrap type="none"/>
          </v:group>
        </w:pic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and</w:t>
      </w:r>
      <w:r>
        <w:rPr>
          <w:rFonts w:ascii="Arial" w:hAnsi="Arial" w:cs="Arial" w:eastAsia="Arial"/>
          <w:b/>
          <w:bCs/>
          <w:color w:val="231F20"/>
          <w:spacing w:val="3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Functions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ab/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Description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80" w:lineRule="exact" w:before="16"/>
        <w:rPr>
          <w:sz w:val="28"/>
          <w:szCs w:val="28"/>
        </w:rPr>
      </w:pPr>
      <w:r>
        <w:rPr/>
        <w:br w:type="column"/>
      </w:r>
      <w:r>
        <w:rPr>
          <w:sz w:val="28"/>
          <w:szCs w:val="28"/>
        </w:rPr>
      </w:r>
    </w:p>
    <w:p>
      <w:pPr>
        <w:spacing w:line="241" w:lineRule="auto"/>
        <w:ind w:left="3215" w:right="2460" w:firstLine="0"/>
        <w:jc w:val="center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Discussed</w:t>
      </w:r>
      <w:r>
        <w:rPr>
          <w:rFonts w:ascii="Arial" w:hAnsi="Arial" w:cs="Arial" w:eastAsia="Arial"/>
          <w:b/>
          <w:bCs/>
          <w:color w:val="231F20"/>
          <w:spacing w:val="17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in</w:t>
      </w:r>
      <w:r>
        <w:rPr>
          <w:rFonts w:ascii="Arial" w:hAnsi="Arial" w:cs="Arial" w:eastAsia="Arial"/>
          <w:b/>
          <w:bCs/>
          <w:color w:val="231F20"/>
          <w:spacing w:val="0"/>
          <w:w w:val="83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This</w:t>
      </w:r>
      <w:r>
        <w:rPr>
          <w:rFonts w:ascii="Arial" w:hAnsi="Arial" w:cs="Arial" w:eastAsia="Arial"/>
          <w:b/>
          <w:bCs/>
          <w:color w:val="231F20"/>
          <w:spacing w:val="20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Section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 w:line="241" w:lineRule="auto"/>
        <w:jc w:val="center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  <w:cols w:num="2" w:equalWidth="0">
            <w:col w:w="5845" w:space="40"/>
            <w:col w:w="6635"/>
          </w:cols>
        </w:sectPr>
      </w:pPr>
    </w:p>
    <w:p>
      <w:pPr>
        <w:tabs>
          <w:tab w:pos="4983" w:val="left" w:leader="none"/>
          <w:tab w:pos="9455" w:val="right" w:leader="none"/>
        </w:tabs>
        <w:spacing w:before="106"/>
        <w:ind w:left="329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position w:val="2"/>
          <w:sz w:val="17"/>
          <w:szCs w:val="17"/>
        </w:rPr>
        <w:t>'abc'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position w:val="2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position w:val="0"/>
          <w:sz w:val="19"/>
          <w:szCs w:val="19"/>
        </w:rPr>
        <w:t>Singl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position w:val="0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position w:val="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position w:val="0"/>
          <w:sz w:val="19"/>
          <w:szCs w:val="19"/>
        </w:rPr>
        <w:t>quote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position w:val="0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position w:val="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position w:val="0"/>
          <w:sz w:val="19"/>
          <w:szCs w:val="19"/>
        </w:rPr>
        <w:t>enclos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position w:val="0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position w:val="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position w:val="0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position w:val="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position w:val="0"/>
          <w:sz w:val="19"/>
          <w:szCs w:val="19"/>
        </w:rPr>
        <w:t>litera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position w:val="0"/>
          <w:sz w:val="19"/>
          <w:szCs w:val="19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position w:val="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position w:val="0"/>
          <w:sz w:val="19"/>
          <w:szCs w:val="19"/>
        </w:rPr>
        <w:t>characte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position w:val="0"/>
          <w:sz w:val="19"/>
          <w:szCs w:val="19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position w:val="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position w:val="0"/>
          <w:sz w:val="19"/>
          <w:szCs w:val="19"/>
        </w:rPr>
        <w:t>string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position w:val="0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position w:val="0"/>
          <w:sz w:val="19"/>
          <w:szCs w:val="19"/>
        </w:rPr>
        <w:t>2.2.3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9"/>
          <w:szCs w:val="19"/>
        </w:rPr>
      </w:r>
    </w:p>
    <w:p>
      <w:pPr>
        <w:tabs>
          <w:tab w:pos="4983" w:val="left" w:leader="none"/>
          <w:tab w:pos="9455" w:val="right" w:leader="none"/>
        </w:tabs>
        <w:spacing w:before="77"/>
        <w:ind w:left="329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percen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sig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indicate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commen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M-file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2.4.2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tabs>
          <w:tab w:pos="4983" w:val="left" w:leader="none"/>
        </w:tabs>
        <w:spacing w:line="210" w:lineRule="exact" w:before="76"/>
        <w:ind w:left="4983" w:right="0" w:hanging="1692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semicolo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suppresse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outpu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fro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m</w:t>
      </w:r>
      <w:r>
        <w:rPr>
          <w:rFonts w:ascii="Arial" w:hAnsi="Arial" w:cs="Arial" w:eastAsia="Arial"/>
          <w:b w:val="0"/>
          <w:bCs w:val="0"/>
          <w:color w:val="231F20"/>
          <w:spacing w:val="-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assignment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3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statements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66"/>
        <w:ind w:left="74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spacing w:val="0"/>
          <w:w w:val="85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2.4.5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  <w:cols w:num="2" w:equalWidth="0">
            <w:col w:w="8320" w:space="40"/>
            <w:col w:w="4160"/>
          </w:cols>
        </w:sectPr>
      </w:pPr>
    </w:p>
    <w:p>
      <w:pPr>
        <w:tabs>
          <w:tab w:pos="4983" w:val="left" w:leader="none"/>
          <w:tab w:pos="9455" w:val="right" w:leader="none"/>
        </w:tabs>
        <w:spacing w:before="75"/>
        <w:ind w:left="329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0"/>
          <w:sz w:val="17"/>
          <w:szCs w:val="17"/>
        </w:rPr>
        <w:t>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0"/>
          <w:sz w:val="19"/>
          <w:szCs w:val="19"/>
        </w:rPr>
        <w:t>Ellipse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0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2"/>
          <w:w w:val="8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0"/>
          <w:sz w:val="19"/>
          <w:szCs w:val="19"/>
        </w:rPr>
        <w:t>continu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0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2"/>
          <w:w w:val="8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0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8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0"/>
          <w:sz w:val="19"/>
          <w:szCs w:val="19"/>
        </w:rPr>
        <w:t>MATLA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0"/>
          <w:sz w:val="19"/>
          <w:szCs w:val="19"/>
        </w:rPr>
        <w:t>B</w:t>
      </w:r>
      <w:r>
        <w:rPr>
          <w:rFonts w:ascii="Arial" w:hAnsi="Arial" w:cs="Arial" w:eastAsia="Arial"/>
          <w:b w:val="0"/>
          <w:bCs w:val="0"/>
          <w:color w:val="231F20"/>
          <w:spacing w:val="2"/>
          <w:w w:val="8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0"/>
          <w:sz w:val="19"/>
          <w:szCs w:val="19"/>
        </w:rPr>
        <w:t>comman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0"/>
          <w:sz w:val="19"/>
          <w:szCs w:val="19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2"/>
          <w:w w:val="8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0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0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8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0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0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2"/>
          <w:w w:val="8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0"/>
          <w:sz w:val="19"/>
          <w:szCs w:val="19"/>
        </w:rPr>
        <w:t>nex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0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8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0"/>
          <w:sz w:val="19"/>
          <w:szCs w:val="19"/>
        </w:rPr>
        <w:t>line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0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0"/>
          <w:sz w:val="19"/>
          <w:szCs w:val="19"/>
        </w:rPr>
        <w:t>2.4.5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tabs>
          <w:tab w:pos="4983" w:val="left" w:leader="none"/>
        </w:tabs>
        <w:spacing w:line="210" w:lineRule="exact" w:before="76"/>
        <w:ind w:left="4983" w:right="0" w:hanging="1692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assignmen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operato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assign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valu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-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memory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4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location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;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thi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no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sam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equalit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test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4983" w:val="left" w:leader="none"/>
        </w:tabs>
        <w:spacing w:line="210" w:lineRule="exact" w:before="85"/>
        <w:ind w:left="4983" w:right="403" w:hanging="1692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position w:val="2"/>
          <w:sz w:val="17"/>
          <w:szCs w:val="17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position w:val="2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position w:val="0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position w:val="0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18"/>
          <w:w w:val="85"/>
          <w:position w:val="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position w:val="0"/>
          <w:sz w:val="19"/>
          <w:szCs w:val="19"/>
        </w:rPr>
        <w:t>defaul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position w:val="0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18"/>
          <w:w w:val="85"/>
          <w:position w:val="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position w:val="0"/>
          <w:sz w:val="19"/>
          <w:szCs w:val="19"/>
        </w:rPr>
        <w:t>variabl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position w:val="0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17"/>
          <w:w w:val="85"/>
          <w:position w:val="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position w:val="0"/>
          <w:sz w:val="19"/>
          <w:szCs w:val="19"/>
        </w:rPr>
        <w:t>nam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position w:val="0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18"/>
          <w:w w:val="85"/>
          <w:position w:val="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position w:val="0"/>
          <w:sz w:val="19"/>
          <w:szCs w:val="19"/>
        </w:rPr>
        <w:t>fo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position w:val="0"/>
          <w:sz w:val="19"/>
          <w:szCs w:val="19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18"/>
          <w:w w:val="85"/>
          <w:position w:val="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position w:val="0"/>
          <w:sz w:val="19"/>
          <w:szCs w:val="19"/>
        </w:rPr>
        <w:t>result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position w:val="0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7"/>
          <w:w w:val="85"/>
          <w:position w:val="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position w:val="0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position w:val="0"/>
          <w:sz w:val="19"/>
          <w:szCs w:val="19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-18"/>
          <w:w w:val="85"/>
          <w:position w:val="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position w:val="0"/>
          <w:sz w:val="19"/>
          <w:szCs w:val="19"/>
        </w:rPr>
        <w:t>MATLAB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78"/>
          <w:position w:val="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position w:val="0"/>
          <w:sz w:val="19"/>
          <w:szCs w:val="19"/>
        </w:rPr>
        <w:t>calculations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9"/>
          <w:szCs w:val="19"/>
        </w:rPr>
      </w:r>
    </w:p>
    <w:p>
      <w:pPr>
        <w:spacing w:before="66"/>
        <w:ind w:left="366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spacing w:val="0"/>
          <w:w w:val="85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2.2.2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287"/>
        <w:ind w:left="366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2.3.1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  <w:cols w:num="2" w:equalWidth="0">
            <w:col w:w="8694" w:space="40"/>
            <w:col w:w="3786"/>
          </w:cols>
        </w:sectPr>
      </w:pPr>
    </w:p>
    <w:p>
      <w:pPr>
        <w:tabs>
          <w:tab w:pos="4983" w:val="left" w:leader="none"/>
          <w:tab w:pos="9099" w:val="left" w:leader="none"/>
        </w:tabs>
        <w:spacing w:before="75"/>
        <w:ind w:left="329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position w:val="2"/>
          <w:sz w:val="17"/>
          <w:szCs w:val="17"/>
        </w:rPr>
        <w:t>clc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position w:val="2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position w:val="0"/>
          <w:sz w:val="19"/>
          <w:szCs w:val="19"/>
        </w:rPr>
        <w:t>Clear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position w:val="0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position w:val="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position w:val="0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position w:val="0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position w:val="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position w:val="0"/>
          <w:sz w:val="19"/>
          <w:szCs w:val="19"/>
        </w:rPr>
        <w:t>Comman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position w:val="0"/>
          <w:sz w:val="19"/>
          <w:szCs w:val="19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position w:val="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position w:val="0"/>
          <w:sz w:val="19"/>
          <w:szCs w:val="19"/>
        </w:rPr>
        <w:t>window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position w:val="0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position w:val="0"/>
          <w:sz w:val="19"/>
          <w:szCs w:val="19"/>
        </w:rPr>
        <w:t>2.3.2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9"/>
          <w:szCs w:val="19"/>
        </w:rPr>
      </w:r>
    </w:p>
    <w:p>
      <w:pPr>
        <w:tabs>
          <w:tab w:pos="4983" w:val="left" w:leader="none"/>
          <w:tab w:pos="9099" w:val="left" w:leader="none"/>
        </w:tabs>
        <w:spacing w:before="77"/>
        <w:ind w:left="329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position w:val="2"/>
          <w:sz w:val="17"/>
          <w:szCs w:val="17"/>
        </w:rPr>
        <w:t>clear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position w:val="2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position w:val="0"/>
          <w:sz w:val="19"/>
          <w:szCs w:val="19"/>
        </w:rPr>
        <w:t>Clear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position w:val="0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position w:val="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position w:val="0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position w:val="0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position w:val="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position w:val="0"/>
          <w:sz w:val="19"/>
          <w:szCs w:val="19"/>
        </w:rPr>
        <w:t>Workspac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position w:val="0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position w:val="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position w:val="0"/>
          <w:sz w:val="19"/>
          <w:szCs w:val="19"/>
        </w:rPr>
        <w:t>window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position w:val="0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position w:val="0"/>
          <w:sz w:val="19"/>
          <w:szCs w:val="19"/>
        </w:rPr>
        <w:t>2.4.2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9"/>
          <w:szCs w:val="19"/>
        </w:rPr>
      </w:r>
    </w:p>
    <w:p>
      <w:pPr>
        <w:tabs>
          <w:tab w:pos="4983" w:val="left" w:leader="none"/>
          <w:tab w:pos="9099" w:val="left" w:leader="none"/>
        </w:tabs>
        <w:spacing w:before="77"/>
        <w:ind w:left="329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217.498993pt;margin-top:43.189861pt;width:372.25pt;height:17.604pt;mso-position-horizontal-relative:page;mso-position-vertical-relative:paragraph;z-index:-2438" coordorigin="4350,864" coordsize="7445,352">
            <v:shape style="position:absolute;left:4350;top:864;width:422;height:351" type="#_x0000_t75">
              <v:imagedata r:id="rId61" o:title=""/>
            </v:shape>
            <v:group style="position:absolute;left:4770;top:1211;width:7020;height:2" coordorigin="4770,1211" coordsize="7020,2">
              <v:shape style="position:absolute;left:4770;top:1211;width:7020;height:2" coordorigin="4770,1211" coordsize="7020,0" path="m4770,1211l11790,1211e" filled="f" stroked="t" strokeweight=".5pt" strokecolor="#939598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sqrt(x)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Calculate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squar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roo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9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2.4.2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60" w:lineRule="exact" w:before="5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right="5294"/>
        <w:jc w:val="left"/>
        <w:rPr>
          <w:b w:val="0"/>
          <w:bCs w:val="0"/>
        </w:rPr>
      </w:pPr>
      <w:r>
        <w:rPr/>
        <w:pict>
          <v:group style="position:absolute;margin-left:88.375pt;margin-top:-4.800903pt;width:24.25pt;height:48.25pt;mso-position-horizontal-relative:page;mso-position-vertical-relative:paragraph;z-index:-2437" coordorigin="1768,-96" coordsize="485,965">
            <v:group style="position:absolute;left:1892;top:267;width:238;height:239" coordorigin="1892,267" coordsize="238,239">
              <v:shape style="position:absolute;left:1892;top:267;width:238;height:239" coordorigin="1892,267" coordsize="238,239" path="m2130,386l2112,450,2064,494,2021,506,1996,504,1934,478,1897,427,1892,406,1893,380,1917,315,1964,276,2004,267,2028,269,2089,297,2124,349,2130,386xe" filled="f" stroked="t" strokeweight=".25pt" strokecolor="#231F20">
                <v:path arrowok="t"/>
              </v:shape>
            </v:group>
            <v:group style="position:absolute;left:1770;top:386;width:480;height:2" coordorigin="1770,386" coordsize="480,2">
              <v:shape style="position:absolute;left:1770;top:386;width:480;height:2" coordorigin="1770,386" coordsize="480,0" path="m1770,386l2250,386e" filled="f" stroked="t" strokeweight=".25pt" strokecolor="#231F20">
                <v:path arrowok="t"/>
              </v:shape>
            </v:group>
            <v:group style="position:absolute;left:2010;top:-94;width:2;height:960" coordorigin="2010,-94" coordsize="2,960">
              <v:shape style="position:absolute;left:2010;top:-94;width:2;height:960" coordorigin="2010,-94" coordsize="0,960" path="m2010,-94l2010,86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-4.800903pt;width:24.25pt;height:48.25pt;mso-position-horizontal-relative:page;mso-position-vertical-relative:paragraph;z-index:-2436" coordorigin="13588,-96" coordsize="485,965">
            <v:group style="position:absolute;left:13712;top:267;width:238;height:239" coordorigin="13712,267" coordsize="238,239">
              <v:shape style="position:absolute;left:13712;top:267;width:238;height:239" coordorigin="13712,267" coordsize="238,239" path="m13950,386l13932,450,13884,494,13841,506,13816,504,13754,478,13717,427,13712,406,13713,380,13737,315,13784,276,13824,267,13848,269,13909,297,13944,349,13950,386xe" filled="f" stroked="t" strokeweight=".25pt" strokecolor="#231F20">
                <v:path arrowok="t"/>
              </v:shape>
            </v:group>
            <v:group style="position:absolute;left:13590;top:386;width:480;height:2" coordorigin="13590,386" coordsize="480,2">
              <v:shape style="position:absolute;left:13590;top:386;width:480;height:2" coordorigin="13590,386" coordsize="480,0" path="m13590,386l14070,386e" filled="f" stroked="t" strokeweight=".25pt" strokecolor="#231F20">
                <v:path arrowok="t"/>
              </v:shape>
            </v:group>
            <v:group style="position:absolute;left:13830;top:-94;width:2;height:960" coordorigin="13830,-94" coordsize="2,960">
              <v:shape style="position:absolute;left:13830;top:-94;width:2;height:960" coordorigin="13830,-94" coordsize="0,960" path="m13830,-94l13830,86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0"/>
        </w:rPr>
        <w:t>Self</w:t>
      </w:r>
      <w:r>
        <w:rPr>
          <w:color w:val="231F20"/>
          <w:spacing w:val="-12"/>
          <w:w w:val="100"/>
        </w:rPr>
        <w:t> </w:t>
      </w:r>
      <w:r>
        <w:rPr>
          <w:color w:val="231F20"/>
          <w:spacing w:val="0"/>
          <w:w w:val="100"/>
        </w:rPr>
        <w:t>Test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70" w:lineRule="auto"/>
        <w:ind w:left="3170" w:right="2250" w:firstLine="0"/>
        <w:jc w:val="left"/>
        <w:rPr>
          <w:rFonts w:ascii="Palatino" w:hAnsi="Palatino" w:cs="Palatino" w:eastAsia="Palatino"/>
          <w:sz w:val="21"/>
          <w:szCs w:val="21"/>
        </w:rPr>
      </w:pP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Use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following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questions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to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check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your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understanding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of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material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in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this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chapter: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sz w:val="21"/>
          <w:szCs w:val="21"/>
        </w:rPr>
      </w: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ind w:left="3170" w:right="5294" w:firstLine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True</w:t>
      </w:r>
      <w:r>
        <w:rPr>
          <w:rFonts w:ascii="Times New Roman" w:hAnsi="Times New Roman" w:cs="Times New Roman" w:eastAsia="Times New Roman"/>
          <w:color w:val="231F20"/>
          <w:spacing w:val="16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or</w:t>
      </w:r>
      <w:r>
        <w:rPr>
          <w:rFonts w:ascii="Times New Roman" w:hAnsi="Times New Roman" w:cs="Times New Roman" w:eastAsia="Times New Roman"/>
          <w:color w:val="231F20"/>
          <w:spacing w:val="17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False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6"/>
        </w:numPr>
        <w:tabs>
          <w:tab w:pos="3769" w:val="left" w:leader="none"/>
        </w:tabs>
        <w:ind w:left="377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groceries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abstraction.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6"/>
        </w:numPr>
        <w:tabs>
          <w:tab w:pos="3769" w:val="left" w:leader="none"/>
        </w:tabs>
        <w:spacing w:before="96"/>
        <w:ind w:left="3770" w:right="0" w:hanging="402"/>
        <w:jc w:val="left"/>
      </w:pPr>
      <w:r>
        <w:rPr>
          <w:b w:val="0"/>
          <w:bCs w:val="0"/>
          <w:color w:val="231F20"/>
          <w:spacing w:val="-4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algorith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serie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logica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step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solve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specifi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problem.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16"/>
        </w:numPr>
        <w:tabs>
          <w:tab w:pos="3769" w:val="left" w:leader="none"/>
        </w:tabs>
        <w:spacing w:line="260" w:lineRule="exact"/>
        <w:ind w:left="3770" w:right="3114" w:hanging="405"/>
        <w:jc w:val="left"/>
      </w:pP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impossible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complete,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practical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paradigm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procedural.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6"/>
        </w:numPr>
        <w:tabs>
          <w:tab w:pos="3769" w:val="left" w:leader="none"/>
        </w:tabs>
        <w:spacing w:line="260" w:lineRule="exact"/>
        <w:ind w:left="3769" w:right="2578" w:hanging="405"/>
        <w:jc w:val="left"/>
      </w:pP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useful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every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assigned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16"/>
        </w:numPr>
        <w:tabs>
          <w:tab w:pos="3769" w:val="left" w:leader="none"/>
        </w:tabs>
        <w:ind w:left="377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programming,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know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z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expression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/>
        <w:ind w:left="3753" w:right="4929" w:firstLine="0"/>
        <w:jc w:val="center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z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you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derive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value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16"/>
        </w:numPr>
        <w:tabs>
          <w:tab w:pos="3769" w:val="left" w:leader="none"/>
        </w:tabs>
        <w:spacing w:line="260" w:lineRule="exact"/>
        <w:ind w:left="3770" w:right="3016" w:hanging="405"/>
        <w:jc w:val="left"/>
      </w:pPr>
      <w:r>
        <w:rPr>
          <w:b w:val="0"/>
          <w:bCs w:val="0"/>
          <w:color w:val="231F20"/>
          <w:spacing w:val="0"/>
          <w:w w:val="100"/>
        </w:rPr>
        <w:t>Untyped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ignore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16"/>
        </w:numPr>
        <w:tabs>
          <w:tab w:pos="3769" w:val="left" w:leader="none"/>
        </w:tabs>
        <w:ind w:left="377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Anything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assigned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object.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6"/>
        </w:numPr>
        <w:tabs>
          <w:tab w:pos="3769" w:val="left" w:leader="none"/>
        </w:tabs>
        <w:spacing w:before="96"/>
        <w:ind w:left="377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Class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concept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restricted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object-oriented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programming.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16"/>
        </w:numPr>
        <w:tabs>
          <w:tab w:pos="3769" w:val="left" w:leader="none"/>
        </w:tabs>
        <w:spacing w:line="260" w:lineRule="exact"/>
        <w:ind w:left="3770" w:right="2488" w:hanging="405"/>
        <w:jc w:val="left"/>
      </w:pP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permanently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entered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7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Self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Test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41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6"/>
        </w:numPr>
        <w:tabs>
          <w:tab w:pos="4489" w:val="left" w:leader="none"/>
        </w:tabs>
        <w:spacing w:line="260" w:lineRule="exact"/>
        <w:ind w:left="4490" w:right="1736" w:hanging="510"/>
        <w:jc w:val="left"/>
      </w:pPr>
      <w:r>
        <w:rPr>
          <w:b w:val="0"/>
          <w:bCs w:val="0"/>
          <w:color w:val="231F20"/>
          <w:spacing w:val="0"/>
          <w:w w:val="100"/>
        </w:rPr>
        <w:t>Double-clicking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History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rerun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6"/>
        </w:numPr>
        <w:tabs>
          <w:tab w:pos="4489" w:val="left" w:leader="none"/>
        </w:tabs>
        <w:spacing w:line="260" w:lineRule="exact"/>
        <w:ind w:left="4490" w:right="1952" w:hanging="510"/>
        <w:jc w:val="left"/>
      </w:pP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manually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change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displayed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Workspace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6"/>
        </w:numPr>
        <w:tabs>
          <w:tab w:pos="4489" w:val="left" w:leader="none"/>
        </w:tabs>
        <w:spacing w:line="260" w:lineRule="exact"/>
        <w:ind w:left="4490" w:right="2019" w:hanging="510"/>
        <w:jc w:val="left"/>
      </w:pP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double-click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Current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Directory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run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16"/>
        </w:numPr>
        <w:tabs>
          <w:tab w:pos="4489" w:val="left" w:leader="none"/>
        </w:tabs>
        <w:ind w:left="4490" w:right="0" w:hanging="510"/>
        <w:jc w:val="left"/>
      </w:pP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Document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view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16"/>
        </w:numPr>
        <w:tabs>
          <w:tab w:pos="4489" w:val="left" w:leader="none"/>
        </w:tabs>
        <w:spacing w:line="260" w:lineRule="exact"/>
        <w:ind w:left="4490" w:right="2913" w:hanging="510"/>
        <w:jc w:val="left"/>
      </w:pP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permits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simultaneously.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6"/>
        </w:numPr>
        <w:tabs>
          <w:tab w:pos="4489" w:val="left" w:leader="none"/>
        </w:tabs>
        <w:spacing w:line="260" w:lineRule="exact"/>
        <w:ind w:left="4490" w:right="2067" w:hanging="510"/>
        <w:jc w:val="left"/>
      </w:pP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asterisk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Editor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indicates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executed.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6"/>
        </w:numPr>
        <w:tabs>
          <w:tab w:pos="4489" w:val="left" w:leader="none"/>
        </w:tabs>
        <w:spacing w:line="260" w:lineRule="exact"/>
        <w:ind w:left="4489" w:right="2089" w:hanging="510"/>
        <w:jc w:val="left"/>
      </w:pP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echoes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entered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6"/>
        </w:numPr>
        <w:tabs>
          <w:tab w:pos="4489" w:val="left" w:leader="none"/>
        </w:tabs>
        <w:spacing w:line="260" w:lineRule="exact"/>
        <w:ind w:left="4489" w:right="1862" w:hanging="510"/>
        <w:jc w:val="left"/>
      </w:pP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saved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necessary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before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executed.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80" w:lineRule="exact" w:before="1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ind w:left="3890" w:right="5294" w:firstLine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/>
        <w:pict>
          <v:group style="position:absolute;margin-left:88.375pt;margin-top:1.521545pt;width:24.25pt;height:48.25pt;mso-position-horizontal-relative:page;mso-position-vertical-relative:paragraph;z-index:-2435" coordorigin="1768,30" coordsize="485,965">
            <v:group style="position:absolute;left:1892;top:393;width:238;height:239" coordorigin="1892,393" coordsize="238,239">
              <v:shape style="position:absolute;left:1892;top:393;width:238;height:239" coordorigin="1892,393" coordsize="238,239" path="m2130,513l2112,577,2064,620,2021,632,1996,631,1934,604,1897,553,1892,533,1893,506,1917,441,1964,402,2004,393,2028,395,2089,423,2124,476,2130,513xe" filled="f" stroked="t" strokeweight=".25pt" strokecolor="#231F20">
                <v:path arrowok="t"/>
              </v:shape>
            </v:group>
            <v:group style="position:absolute;left:1770;top:513;width:480;height:2" coordorigin="1770,513" coordsize="480,2">
              <v:shape style="position:absolute;left:1770;top:513;width:480;height:2" coordorigin="1770,513" coordsize="480,0" path="m1770,513l2250,513e" filled="f" stroked="t" strokeweight=".25pt" strokecolor="#231F20">
                <v:path arrowok="t"/>
              </v:shape>
            </v:group>
            <v:group style="position:absolute;left:2010;top:33;width:2;height:960" coordorigin="2010,33" coordsize="2,960">
              <v:shape style="position:absolute;left:2010;top:33;width:2;height:960" coordorigin="2010,33" coordsize="0,960" path="m2010,33l2010,993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.521545pt;width:24.25pt;height:48.25pt;mso-position-horizontal-relative:page;mso-position-vertical-relative:paragraph;z-index:-2434" coordorigin="13588,30" coordsize="485,965">
            <v:group style="position:absolute;left:13712;top:393;width:238;height:239" coordorigin="13712,393" coordsize="238,239">
              <v:shape style="position:absolute;left:13712;top:393;width:238;height:239" coordorigin="13712,393" coordsize="238,239" path="m13950,513l13932,577,13884,620,13841,632,13816,631,13754,604,13717,553,13712,533,13713,506,13737,441,13784,402,13824,393,13848,395,13909,423,13944,476,13950,513xe" filled="f" stroked="t" strokeweight=".25pt" strokecolor="#231F20">
                <v:path arrowok="t"/>
              </v:shape>
            </v:group>
            <v:group style="position:absolute;left:13590;top:513;width:480;height:2" coordorigin="13590,513" coordsize="480,2">
              <v:shape style="position:absolute;left:13590;top:513;width:480;height:2" coordorigin="13590,513" coordsize="480,0" path="m13590,513l14070,513e" filled="f" stroked="t" strokeweight=".25pt" strokecolor="#231F20">
                <v:path arrowok="t"/>
              </v:shape>
            </v:group>
            <v:group style="position:absolute;left:13830;top:33;width:2;height:960" coordorigin="13830,33" coordsize="2,960">
              <v:shape style="position:absolute;left:13830;top:33;width:2;height:960" coordorigin="13830,33" coordsize="0,960" path="m13830,33l13830,993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Fill</w:t>
      </w:r>
      <w:r>
        <w:rPr>
          <w:rFonts w:ascii="Times New Roman" w:hAnsi="Times New Roman" w:cs="Times New Roman" w:eastAsia="Times New Roman"/>
          <w:color w:val="231F20"/>
          <w:spacing w:val="19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in</w:t>
      </w:r>
      <w:r>
        <w:rPr>
          <w:rFonts w:ascii="Times New Roman" w:hAnsi="Times New Roman" w:cs="Times New Roman" w:eastAsia="Times New Roman"/>
          <w:color w:val="231F20"/>
          <w:spacing w:val="20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the</w:t>
      </w:r>
      <w:r>
        <w:rPr>
          <w:rFonts w:ascii="Times New Roman" w:hAnsi="Times New Roman" w:cs="Times New Roman" w:eastAsia="Times New Roman"/>
          <w:color w:val="231F20"/>
          <w:spacing w:val="19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Blanks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17"/>
        </w:numPr>
        <w:tabs>
          <w:tab w:pos="4489" w:val="left" w:leader="none"/>
          <w:tab w:pos="5434" w:val="left" w:leader="none"/>
        </w:tabs>
        <w:spacing w:line="260" w:lineRule="exact"/>
        <w:ind w:left="4490" w:right="2345" w:hanging="405"/>
        <w:jc w:val="left"/>
      </w:pPr>
      <w:r>
        <w:rPr>
          <w:b w:val="0"/>
          <w:bCs w:val="0"/>
          <w:color w:val="231F20"/>
          <w:u w:val="single" w:color="221E1F"/>
        </w:rPr>
        <w:t> </w:t>
      </w:r>
      <w:r>
        <w:rPr>
          <w:b w:val="0"/>
          <w:bCs w:val="0"/>
          <w:color w:val="231F20"/>
          <w:u w:val="single" w:color="221E1F"/>
        </w:rPr>
        <w:tab/>
      </w:r>
      <w:r>
        <w:rPr>
          <w:b w:val="0"/>
          <w:bCs w:val="0"/>
          <w:color w:val="231F20"/>
          <w:u w:val="none"/>
        </w:rPr>
      </w:r>
      <w:r>
        <w:rPr>
          <w:b w:val="0"/>
          <w:bCs w:val="0"/>
          <w:color w:val="231F2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means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expressing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quality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apart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from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particular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implementation.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17"/>
        </w:numPr>
        <w:tabs>
          <w:tab w:pos="4489" w:val="left" w:leader="none"/>
          <w:tab w:pos="5434" w:val="left" w:leader="none"/>
        </w:tabs>
        <w:ind w:left="4490" w:right="0" w:hanging="405"/>
        <w:jc w:val="left"/>
      </w:pPr>
      <w:r>
        <w:rPr>
          <w:b w:val="0"/>
          <w:bCs w:val="0"/>
          <w:color w:val="231F20"/>
          <w:u w:val="single" w:color="221E1F"/>
        </w:rPr>
        <w:t> </w:t>
      </w:r>
      <w:r>
        <w:rPr>
          <w:b w:val="0"/>
          <w:bCs w:val="0"/>
          <w:color w:val="231F20"/>
          <w:u w:val="single" w:color="221E1F"/>
        </w:rPr>
        <w:tab/>
      </w:r>
      <w:r>
        <w:rPr>
          <w:b w:val="0"/>
          <w:bCs w:val="0"/>
          <w:color w:val="231F2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is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sequence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of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instructions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for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solving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problem.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17"/>
        </w:numPr>
        <w:tabs>
          <w:tab w:pos="4489" w:val="left" w:leader="none"/>
          <w:tab w:pos="6573" w:val="left" w:leader="none"/>
        </w:tabs>
        <w:spacing w:line="260" w:lineRule="exact"/>
        <w:ind w:left="4489" w:right="2931" w:hanging="405"/>
        <w:jc w:val="left"/>
      </w:pPr>
      <w:r>
        <w:rPr>
          <w:b w:val="0"/>
          <w:bCs w:val="0"/>
          <w:color w:val="231F20"/>
          <w:spacing w:val="0"/>
          <w:w w:val="100"/>
        </w:rPr>
        <w:t>Without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,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programming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solution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can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be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mathematically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proven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to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be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correct.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17"/>
        </w:numPr>
        <w:tabs>
          <w:tab w:pos="4489" w:val="left" w:leader="none"/>
          <w:tab w:pos="9379" w:val="left" w:leader="none"/>
        </w:tabs>
        <w:ind w:left="449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begin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17"/>
        </w:numPr>
        <w:tabs>
          <w:tab w:pos="4489" w:val="left" w:leader="none"/>
          <w:tab w:pos="7655" w:val="left" w:leader="none"/>
          <w:tab w:pos="9218" w:val="left" w:leader="none"/>
        </w:tabs>
        <w:spacing w:line="260" w:lineRule="exact"/>
        <w:ind w:left="4489" w:right="1898" w:hanging="405"/>
        <w:jc w:val="both"/>
      </w:pPr>
      <w:r>
        <w:rPr>
          <w:b w:val="0"/>
          <w:bCs w:val="0"/>
          <w:color w:val="231F20"/>
          <w:spacing w:val="0"/>
          <w:w w:val="100"/>
        </w:rPr>
        <w:t>Armed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and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of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variable,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compiler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can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do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better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job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of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ensuring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that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programmer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isn’t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misinterpreting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data.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7"/>
        </w:numPr>
        <w:tabs>
          <w:tab w:pos="4489" w:val="left" w:leader="none"/>
          <w:tab w:pos="7191" w:val="left" w:leader="none"/>
          <w:tab w:pos="8761" w:val="left" w:leader="none"/>
          <w:tab w:pos="8969" w:val="left" w:leader="none"/>
        </w:tabs>
        <w:spacing w:line="260" w:lineRule="exact"/>
        <w:ind w:left="4489" w:right="2245" w:hanging="405"/>
        <w:jc w:val="left"/>
      </w:pP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instance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is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a(n)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that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is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usually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stored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in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variable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of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that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7"/>
        </w:numPr>
        <w:tabs>
          <w:tab w:pos="4489" w:val="left" w:leader="none"/>
          <w:tab w:pos="6661" w:val="left" w:leader="none"/>
          <w:tab w:pos="7782" w:val="left" w:leader="none"/>
        </w:tabs>
        <w:spacing w:line="260" w:lineRule="exact"/>
        <w:ind w:left="4489" w:right="2242" w:hanging="405"/>
        <w:jc w:val="left"/>
      </w:pP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in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Command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window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in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manner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similar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to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way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you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on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scientific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calculator.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17"/>
        </w:numPr>
        <w:tabs>
          <w:tab w:pos="4489" w:val="left" w:leader="none"/>
          <w:tab w:pos="6183" w:val="left" w:leader="none"/>
        </w:tabs>
        <w:ind w:left="4489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an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entry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in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Command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History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window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to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pStyle w:val="BodyText"/>
        <w:tabs>
          <w:tab w:pos="1154" w:val="left" w:leader="none"/>
        </w:tabs>
        <w:spacing w:line="260" w:lineRule="exact"/>
        <w:ind w:left="0" w:right="981"/>
        <w:jc w:val="center"/>
      </w:pPr>
      <w:r>
        <w:rPr>
          <w:b w:val="0"/>
          <w:bCs w:val="0"/>
          <w:color w:val="231F20"/>
        </w:rPr>
      </w:r>
      <w:r>
        <w:rPr>
          <w:b w:val="0"/>
          <w:bCs w:val="0"/>
          <w:color w:val="231F20"/>
          <w:u w:val="single" w:color="221E1F"/>
        </w:rPr>
        <w:t> </w:t>
      </w:r>
      <w:r>
        <w:rPr>
          <w:b w:val="0"/>
          <w:bCs w:val="0"/>
          <w:color w:val="231F20"/>
          <w:u w:val="single" w:color="221E1F"/>
        </w:rPr>
        <w:tab/>
      </w:r>
      <w:r>
        <w:rPr>
          <w:b w:val="0"/>
          <w:bCs w:val="0"/>
          <w:color w:val="231F2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that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command.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17"/>
        </w:numPr>
        <w:tabs>
          <w:tab w:pos="4489" w:val="left" w:leader="none"/>
          <w:tab w:pos="6771" w:val="left" w:leader="none"/>
          <w:tab w:pos="8605" w:val="left" w:leader="none"/>
          <w:tab w:pos="10185" w:val="left" w:leader="none"/>
        </w:tabs>
        <w:spacing w:line="260" w:lineRule="exact"/>
        <w:ind w:left="4489" w:right="1805" w:hanging="405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Workspace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of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variable,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its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,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and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its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7"/>
        </w:numPr>
        <w:tabs>
          <w:tab w:pos="4489" w:val="left" w:leader="none"/>
          <w:tab w:pos="5658" w:val="left" w:leader="none"/>
        </w:tabs>
        <w:spacing w:line="260" w:lineRule="exact"/>
        <w:ind w:left="4489" w:right="1846" w:hanging="510"/>
        <w:jc w:val="left"/>
      </w:pP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name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of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file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in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Current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Directory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window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to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edit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that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file.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after="0" w:line="260" w:lineRule="exact"/>
        <w:jc w:val="left"/>
        <w:sectPr>
          <w:headerReference w:type="default" r:id="rId62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42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b/>
          <w:bCs/>
          <w:color w:val="231F20"/>
          <w:spacing w:val="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Getting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Started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60" w:lineRule="exact" w:before="5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7"/>
        </w:numPr>
        <w:tabs>
          <w:tab w:pos="3769" w:val="left" w:leader="none"/>
          <w:tab w:pos="9699" w:val="left" w:leader="none"/>
        </w:tabs>
        <w:ind w:left="3770" w:right="0" w:hanging="510"/>
        <w:jc w:val="left"/>
      </w:pP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Document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automatically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a(n)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pStyle w:val="BodyText"/>
        <w:tabs>
          <w:tab w:pos="4609" w:val="left" w:leader="none"/>
        </w:tabs>
        <w:spacing w:line="260" w:lineRule="exact"/>
        <w:ind w:left="3770" w:right="0"/>
        <w:jc w:val="left"/>
      </w:pPr>
      <w:r>
        <w:rPr>
          <w:b w:val="0"/>
          <w:bCs w:val="0"/>
          <w:color w:val="231F20"/>
        </w:rPr>
      </w:r>
      <w:r>
        <w:rPr>
          <w:b w:val="0"/>
          <w:bCs w:val="0"/>
          <w:color w:val="231F20"/>
          <w:u w:val="single" w:color="221E1F"/>
        </w:rPr>
        <w:t> </w:t>
      </w:r>
      <w:r>
        <w:rPr>
          <w:b w:val="0"/>
          <w:bCs w:val="0"/>
          <w:color w:val="231F20"/>
          <w:u w:val="single" w:color="221E1F"/>
        </w:rPr>
        <w:tab/>
      </w:r>
      <w:r>
        <w:rPr>
          <w:b w:val="0"/>
          <w:bCs w:val="0"/>
          <w:color w:val="231F20"/>
          <w:u w:val="none"/>
        </w:rPr>
      </w:r>
      <w:r>
        <w:rPr>
          <w:b w:val="0"/>
          <w:bCs w:val="0"/>
          <w:color w:val="231F2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in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Workspace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window.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pStyle w:val="BodyText"/>
        <w:numPr>
          <w:ilvl w:val="0"/>
          <w:numId w:val="17"/>
        </w:numPr>
        <w:tabs>
          <w:tab w:pos="3769" w:val="left" w:leader="none"/>
          <w:tab w:pos="8590" w:val="left" w:leader="none"/>
        </w:tabs>
        <w:spacing w:before="96"/>
        <w:ind w:left="3770" w:right="0" w:hanging="510"/>
        <w:jc w:val="left"/>
      </w:pPr>
      <w:r>
        <w:rPr>
          <w:b w:val="0"/>
          <w:bCs w:val="0"/>
          <w:color w:val="231F20"/>
          <w:spacing w:val="-5"/>
          <w:w w:val="100"/>
        </w:rPr>
        <w:t>Graphic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whe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a(n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-5"/>
          <w:w w:val="100"/>
          <w:u w:val="none"/>
        </w:rPr>
        <w:t>request</w:t>
      </w:r>
      <w:r>
        <w:rPr>
          <w:b w:val="0"/>
          <w:bCs w:val="0"/>
          <w:color w:val="231F20"/>
          <w:spacing w:val="0"/>
          <w:w w:val="100"/>
          <w:u w:val="none"/>
        </w:rPr>
        <w:t>s</w:t>
      </w:r>
      <w:r>
        <w:rPr>
          <w:b w:val="0"/>
          <w:bCs w:val="0"/>
          <w:color w:val="231F20"/>
          <w:spacing w:val="-9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</w:t>
      </w:r>
      <w:r>
        <w:rPr>
          <w:b w:val="0"/>
          <w:bCs w:val="0"/>
          <w:color w:val="231F20"/>
          <w:spacing w:val="-9"/>
          <w:w w:val="100"/>
          <w:u w:val="none"/>
        </w:rPr>
        <w:t> </w:t>
      </w:r>
      <w:r>
        <w:rPr>
          <w:b w:val="0"/>
          <w:bCs w:val="0"/>
          <w:color w:val="231F20"/>
          <w:spacing w:val="-5"/>
          <w:w w:val="100"/>
          <w:u w:val="none"/>
        </w:rPr>
        <w:t>graph.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pStyle w:val="BodyText"/>
        <w:numPr>
          <w:ilvl w:val="0"/>
          <w:numId w:val="17"/>
        </w:numPr>
        <w:tabs>
          <w:tab w:pos="3769" w:val="left" w:leader="none"/>
          <w:tab w:pos="8526" w:val="left" w:leader="none"/>
        </w:tabs>
        <w:spacing w:before="96"/>
        <w:ind w:left="3770" w:right="0" w:hanging="510"/>
        <w:jc w:val="left"/>
      </w:pP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putting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a(n)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in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text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file.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pStyle w:val="BodyText"/>
        <w:numPr>
          <w:ilvl w:val="0"/>
          <w:numId w:val="17"/>
        </w:numPr>
        <w:tabs>
          <w:tab w:pos="3769" w:val="left" w:leader="none"/>
          <w:tab w:pos="6614" w:val="left" w:leader="none"/>
        </w:tabs>
        <w:spacing w:before="96"/>
        <w:ind w:left="3770" w:right="0" w:hanging="510"/>
        <w:jc w:val="left"/>
      </w:pP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all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text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from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comment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mark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to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pStyle w:val="BodyText"/>
        <w:tabs>
          <w:tab w:pos="5134" w:val="left" w:leader="none"/>
        </w:tabs>
        <w:spacing w:line="260" w:lineRule="exact"/>
        <w:ind w:left="3770" w:right="0"/>
        <w:jc w:val="left"/>
      </w:pPr>
      <w:r>
        <w:rPr>
          <w:b w:val="0"/>
          <w:bCs w:val="0"/>
          <w:color w:val="231F20"/>
        </w:rPr>
      </w:r>
      <w:r>
        <w:rPr>
          <w:b w:val="0"/>
          <w:bCs w:val="0"/>
          <w:color w:val="231F20"/>
          <w:u w:val="single" w:color="221E1F"/>
        </w:rPr>
        <w:t> </w:t>
      </w:r>
      <w:r>
        <w:rPr>
          <w:b w:val="0"/>
          <w:bCs w:val="0"/>
          <w:color w:val="231F20"/>
          <w:u w:val="single" w:color="221E1F"/>
        </w:rPr>
        <w:tab/>
      </w:r>
      <w:r>
        <w:rPr>
          <w:b w:val="0"/>
          <w:bCs w:val="0"/>
          <w:color w:val="231F2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ind w:right="5294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Programming</w:t>
      </w:r>
      <w:r>
        <w:rPr>
          <w:color w:val="231F20"/>
          <w:spacing w:val="-23"/>
          <w:w w:val="100"/>
        </w:rPr>
        <w:t> </w:t>
      </w:r>
      <w:r>
        <w:rPr>
          <w:color w:val="231F20"/>
          <w:spacing w:val="0"/>
          <w:w w:val="100"/>
        </w:rPr>
        <w:t>Projects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18"/>
        </w:numPr>
        <w:tabs>
          <w:tab w:pos="3769" w:val="left" w:leader="none"/>
        </w:tabs>
        <w:spacing w:line="260" w:lineRule="exact"/>
        <w:ind w:left="3770" w:right="2550" w:hanging="405"/>
        <w:jc w:val="both"/>
      </w:pPr>
      <w:r>
        <w:rPr/>
        <w:pict>
          <v:group style="position:absolute;margin-left:217.498993pt;margin-top:-20.114986pt;width:372.25pt;height:17.604pt;mso-position-horizontal-relative:page;mso-position-vertical-relative:paragraph;z-index:-2433" coordorigin="4350,-402" coordsize="7445,352">
            <v:shape style="position:absolute;left:4350;top:-402;width:422;height:351" type="#_x0000_t75">
              <v:imagedata r:id="rId64" o:title=""/>
            </v:shape>
            <v:group style="position:absolute;left:4770;top:-55;width:7020;height:2" coordorigin="4770,-55" coordsize="7020,2">
              <v:shape style="position:absolute;left:4770;top:-55;width:7020;height:2" coordorigin="4770,-55" coordsize="7020,0" path="m4770,-55l11790,-55e" filled="f" stroked="t" strokeweight=".5pt" strokecolor="#939598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given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sides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triangle,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4.5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6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angle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35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degrees.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length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third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triangle.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8"/>
        </w:numPr>
        <w:tabs>
          <w:tab w:pos="3769" w:val="left" w:leader="none"/>
        </w:tabs>
        <w:spacing w:line="260" w:lineRule="exact"/>
        <w:ind w:left="3770" w:right="2811" w:hanging="405"/>
        <w:jc w:val="left"/>
      </w:pPr>
      <w:r>
        <w:rPr/>
        <w:pict>
          <v:group style="position:absolute;margin-left:88.375pt;margin-top:69.152138pt;width:24.25pt;height:48.25pt;mso-position-horizontal-relative:page;mso-position-vertical-relative:paragraph;z-index:-2432" coordorigin="1768,1383" coordsize="485,965">
            <v:group style="position:absolute;left:1892;top:1746;width:238;height:239" coordorigin="1892,1746" coordsize="238,239">
              <v:shape style="position:absolute;left:1892;top:1746;width:238;height:239" coordorigin="1892,1746" coordsize="238,239" path="m2130,1866l2112,1929,2064,1973,2021,1985,1996,1983,1934,1957,1897,1906,1892,1885,1893,1859,1917,1794,1964,1755,2004,1746,2028,1748,2089,1776,2124,1829,2130,1866xe" filled="f" stroked="t" strokeweight=".25pt" strokecolor="#231F20">
                <v:path arrowok="t"/>
              </v:shape>
            </v:group>
            <v:group style="position:absolute;left:1770;top:1866;width:480;height:2" coordorigin="1770,1866" coordsize="480,2">
              <v:shape style="position:absolute;left:1770;top:1866;width:480;height:2" coordorigin="1770,1866" coordsize="480,0" path="m1770,1866l2250,1866e" filled="f" stroked="t" strokeweight=".25pt" strokecolor="#231F20">
                <v:path arrowok="t"/>
              </v:shape>
            </v:group>
            <v:group style="position:absolute;left:2010;top:1386;width:2;height:960" coordorigin="2010,1386" coordsize="2,960">
              <v:shape style="position:absolute;left:2010;top:1386;width:2;height:960" coordorigin="2010,1386" coordsize="0,960" path="m2010,1386l2010,234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69.152138pt;width:24.25pt;height:48.25pt;mso-position-horizontal-relative:page;mso-position-vertical-relative:paragraph;z-index:-2431" coordorigin="13588,1383" coordsize="485,965">
            <v:group style="position:absolute;left:13712;top:1746;width:238;height:239" coordorigin="13712,1746" coordsize="238,239">
              <v:shape style="position:absolute;left:13712;top:1746;width:238;height:239" coordorigin="13712,1746" coordsize="238,239" path="m13950,1866l13932,1929,13884,1973,13841,1985,13816,1983,13754,1957,13717,1906,13712,1885,13713,1859,13737,1794,13784,1755,13824,1746,13848,1748,13909,1776,13944,1829,13950,1866xe" filled="f" stroked="t" strokeweight=".25pt" strokecolor="#231F20">
                <v:path arrowok="t"/>
              </v:shape>
            </v:group>
            <v:group style="position:absolute;left:13590;top:1866;width:480;height:2" coordorigin="13590,1866" coordsize="480,2">
              <v:shape style="position:absolute;left:13590;top:1866;width:480;height:2" coordorigin="13590,1866" coordsize="480,0" path="m13590,1866l14070,1866e" filled="f" stroked="t" strokeweight=".25pt" strokecolor="#231F20">
                <v:path arrowok="t"/>
              </v:shape>
            </v:group>
            <v:group style="position:absolute;left:13830;top:1386;width:2;height:960" coordorigin="13830,1386" coordsize="2,960">
              <v:shape style="position:absolute;left:13830;top:1386;width:2;height:960" coordorigin="13830,1386" coordsize="0,960" path="m13830,1386l13830,234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bottom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ninth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inning,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bases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loaded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Braves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three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runs.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Chipper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Jones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steps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plate.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Twice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swings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misses.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crowd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heads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exits.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next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pitch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fast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middle.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swings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makes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perfect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ball,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sending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45-degree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angle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toward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fence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400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away.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18"/>
        </w:numPr>
        <w:tabs>
          <w:tab w:pos="4030" w:val="left" w:leader="none"/>
        </w:tabs>
        <w:spacing w:line="260" w:lineRule="exact"/>
        <w:ind w:left="4030" w:right="2602" w:hanging="260"/>
        <w:jc w:val="left"/>
      </w:pP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determine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fast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fence,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neglecting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air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resistance.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18"/>
        </w:numPr>
        <w:tabs>
          <w:tab w:pos="4030" w:val="left" w:leader="none"/>
        </w:tabs>
        <w:spacing w:line="260" w:lineRule="exact"/>
        <w:ind w:left="4030" w:right="2425" w:hanging="260"/>
        <w:jc w:val="left"/>
      </w:pPr>
      <w:r>
        <w:rPr>
          <w:b w:val="0"/>
          <w:bCs w:val="0"/>
          <w:color w:val="231F20"/>
          <w:spacing w:val="-4"/>
          <w:w w:val="100"/>
        </w:rPr>
        <w:t>Perfor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brie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experimen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determin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whethe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wa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better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angl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hi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bal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coul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clea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1</w:t>
      </w:r>
      <w:r>
        <w:rPr>
          <w:b w:val="0"/>
          <w:bCs w:val="0"/>
          <w:color w:val="231F20"/>
          <w:spacing w:val="0"/>
          <w:w w:val="100"/>
        </w:rPr>
        <w:t>2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f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fence.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8"/>
        </w:numPr>
        <w:tabs>
          <w:tab w:pos="3769" w:val="left" w:leader="none"/>
        </w:tabs>
        <w:spacing w:line="260" w:lineRule="exact"/>
        <w:ind w:left="3770" w:right="2632" w:hanging="405"/>
        <w:jc w:val="left"/>
      </w:pP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inches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tall,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rim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diameter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inches,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determine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weight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assuming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perfect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hemisphere.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neglect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thickness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material.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Assume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gallon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weighs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occupies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7.5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cubic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feet.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8"/>
        </w:numPr>
        <w:tabs>
          <w:tab w:pos="3767" w:val="left" w:leader="none"/>
        </w:tabs>
        <w:spacing w:line="260" w:lineRule="exact"/>
        <w:ind w:left="3770" w:right="2450" w:hanging="408"/>
        <w:jc w:val="left"/>
      </w:pPr>
      <w:r>
        <w:rPr>
          <w:b w:val="0"/>
          <w:bCs w:val="0"/>
          <w:color w:val="231F20"/>
          <w:spacing w:val="1"/>
          <w:w w:val="100"/>
        </w:rPr>
        <w:t>Writ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scrip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validate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relationshi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betwee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si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</w:rPr>
        <w:t>u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co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</w:rPr>
        <w:t>u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tan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8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evaluatin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suitabl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chose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values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</w:rPr>
        <w:t>u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8"/>
        </w:numPr>
        <w:tabs>
          <w:tab w:pos="3769" w:val="left" w:leader="none"/>
        </w:tabs>
        <w:spacing w:line="260" w:lineRule="exact"/>
        <w:ind w:left="3770" w:right="2480" w:hanging="405"/>
        <w:jc w:val="left"/>
      </w:pPr>
      <w:r>
        <w:rPr>
          <w:b w:val="0"/>
          <w:bCs w:val="0"/>
          <w:color w:val="231F20"/>
          <w:spacing w:val="0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remain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hours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100°F,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cheap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those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on-demand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systems.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don’t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slowly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runs.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supply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50°F,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heater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rated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50,000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BTU/hour.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maximum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flow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cubic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feet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minute)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keeps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temperature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100°F.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8"/>
        </w:numPr>
        <w:tabs>
          <w:tab w:pos="3769" w:val="left" w:leader="none"/>
        </w:tabs>
        <w:spacing w:line="260" w:lineRule="exact"/>
        <w:ind w:left="3770" w:right="2751" w:hanging="405"/>
        <w:jc w:val="left"/>
      </w:pP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takes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average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45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horsepower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run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electric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average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35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mph.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electrical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headerReference w:type="default" r:id="rId63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7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Programming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Projects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43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left="4490" w:right="1614"/>
        <w:jc w:val="left"/>
      </w:pPr>
      <w:r>
        <w:rPr>
          <w:b w:val="0"/>
          <w:bCs w:val="0"/>
          <w:color w:val="231F20"/>
          <w:spacing w:val="0"/>
          <w:w w:val="100"/>
        </w:rPr>
        <w:t>storage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capacity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battery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system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practical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25-mile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commute,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recharging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batteries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night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electricity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cheap.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alkaline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batteries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this?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8"/>
        </w:numPr>
        <w:tabs>
          <w:tab w:pos="4489" w:val="left" w:leader="none"/>
        </w:tabs>
        <w:spacing w:line="260" w:lineRule="exact"/>
        <w:ind w:left="4489" w:right="2059" w:hanging="405"/>
        <w:jc w:val="left"/>
      </w:pP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$300,000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20%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payment.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current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compound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4.5%.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18"/>
        </w:numPr>
        <w:tabs>
          <w:tab w:pos="4750" w:val="left" w:leader="none"/>
        </w:tabs>
        <w:spacing w:line="271" w:lineRule="exact"/>
        <w:ind w:left="4750" w:right="735" w:hanging="260"/>
        <w:jc w:val="center"/>
      </w:pP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determine: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18"/>
        </w:numPr>
        <w:tabs>
          <w:tab w:pos="4990" w:val="left" w:leader="none"/>
        </w:tabs>
        <w:spacing w:line="260" w:lineRule="exact"/>
        <w:ind w:left="4990" w:right="0" w:hanging="24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monthly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payments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30-year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loan,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18"/>
        </w:numPr>
        <w:tabs>
          <w:tab w:pos="4990" w:val="left" w:leader="none"/>
        </w:tabs>
        <w:spacing w:line="260" w:lineRule="exact"/>
        <w:ind w:left="4990" w:right="0" w:hanging="240"/>
        <w:jc w:val="center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equivalent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simple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rate,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18"/>
        </w:numPr>
        <w:tabs>
          <w:tab w:pos="4990" w:val="left" w:leader="none"/>
        </w:tabs>
        <w:spacing w:line="260" w:lineRule="exact"/>
        <w:ind w:left="4990" w:right="0" w:hanging="24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total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paid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over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life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loan.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18"/>
        </w:numPr>
        <w:tabs>
          <w:tab w:pos="4750" w:val="left" w:leader="none"/>
        </w:tabs>
        <w:spacing w:line="260" w:lineRule="exact"/>
        <w:ind w:left="4750" w:right="0" w:hanging="260"/>
        <w:jc w:val="left"/>
      </w:pPr>
      <w:r>
        <w:rPr>
          <w:b w:val="0"/>
          <w:bCs w:val="0"/>
          <w:color w:val="231F20"/>
          <w:spacing w:val="0"/>
          <w:w w:val="100"/>
        </w:rPr>
        <w:t>Now,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repeat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15-year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5%.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0" w:right="1942"/>
        <w:jc w:val="center"/>
      </w:pPr>
      <w:r>
        <w:rPr>
          <w:b w:val="0"/>
          <w:bCs w:val="0"/>
          <w:color w:val="231F20"/>
          <w:spacing w:val="0"/>
          <w:w w:val="100"/>
        </w:rPr>
        <w:t>better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deal?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18"/>
        </w:numPr>
        <w:tabs>
          <w:tab w:pos="4489" w:val="left" w:leader="none"/>
        </w:tabs>
        <w:spacing w:line="260" w:lineRule="exact"/>
        <w:ind w:left="4489" w:right="1931" w:hanging="409"/>
        <w:jc w:val="left"/>
      </w:pP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distanc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hous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offic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1.</w:t>
      </w:r>
      <w:r>
        <w:rPr>
          <w:b w:val="0"/>
          <w:bCs w:val="0"/>
          <w:color w:val="231F20"/>
          <w:spacing w:val="0"/>
          <w:w w:val="100"/>
        </w:rPr>
        <w:t>5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miles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Every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morning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decid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whethe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tak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bu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averages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(onc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arrives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2</w:t>
      </w:r>
      <w:r>
        <w:rPr>
          <w:b w:val="0"/>
          <w:bCs w:val="0"/>
          <w:color w:val="231F20"/>
          <w:spacing w:val="0"/>
          <w:w w:val="100"/>
        </w:rPr>
        <w:t>5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mph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walk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wal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mph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Write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scrip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determin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frequentl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buse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shoul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ru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giv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50</w:t>
      </w:r>
      <w:r>
        <w:rPr>
          <w:b w:val="0"/>
          <w:bCs w:val="0"/>
          <w:color w:val="231F20"/>
          <w:spacing w:val="0"/>
          <w:w w:val="100"/>
        </w:rPr>
        <w:t>%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chanc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gettin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offic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faste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walking.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8"/>
        </w:numPr>
        <w:tabs>
          <w:tab w:pos="4489" w:val="left" w:leader="none"/>
        </w:tabs>
        <w:spacing w:line="260" w:lineRule="exact"/>
        <w:ind w:left="4489" w:right="1764" w:hanging="405"/>
        <w:jc w:val="left"/>
      </w:pPr>
      <w:r>
        <w:rPr/>
        <w:pict>
          <v:group style="position:absolute;margin-left:88.375pt;margin-top:1.152075pt;width:24.25pt;height:48.25pt;mso-position-horizontal-relative:page;mso-position-vertical-relative:paragraph;z-index:-2430" coordorigin="1768,23" coordsize="485,965">
            <v:group style="position:absolute;left:1892;top:386;width:238;height:239" coordorigin="1892,386" coordsize="238,239">
              <v:shape style="position:absolute;left:1892;top:386;width:238;height:239" coordorigin="1892,386" coordsize="238,239" path="m2130,506l2112,569,2064,613,2021,625,1996,623,1934,597,1897,546,1892,525,1893,499,1917,434,1964,395,2004,386,2028,388,2089,416,2124,469,2130,506xe" filled="f" stroked="t" strokeweight=".25pt" strokecolor="#231F20">
                <v:path arrowok="t"/>
              </v:shape>
            </v:group>
            <v:group style="position:absolute;left:1770;top:506;width:480;height:2" coordorigin="1770,506" coordsize="480,2">
              <v:shape style="position:absolute;left:1770;top:506;width:480;height:2" coordorigin="1770,506" coordsize="480,0" path="m1770,506l2250,506e" filled="f" stroked="t" strokeweight=".25pt" strokecolor="#231F20">
                <v:path arrowok="t"/>
              </v:shape>
            </v:group>
            <v:group style="position:absolute;left:2010;top:26;width:2;height:960" coordorigin="2010,26" coordsize="2,960">
              <v:shape style="position:absolute;left:2010;top:26;width:2;height:960" coordorigin="2010,26" coordsize="0,960" path="m2010,26l2010,98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.152075pt;width:24.25pt;height:48.25pt;mso-position-horizontal-relative:page;mso-position-vertical-relative:paragraph;z-index:-2429" coordorigin="13588,23" coordsize="485,965">
            <v:group style="position:absolute;left:13712;top:386;width:238;height:239" coordorigin="13712,386" coordsize="238,239">
              <v:shape style="position:absolute;left:13712;top:386;width:238;height:239" coordorigin="13712,386" coordsize="238,239" path="m13950,506l13932,569,13884,613,13841,625,13816,623,13754,597,13717,546,13712,525,13713,499,13737,434,13784,395,13824,386,13848,388,13909,416,13944,469,13950,506xe" filled="f" stroked="t" strokeweight=".25pt" strokecolor="#231F20">
                <v:path arrowok="t"/>
              </v:shape>
            </v:group>
            <v:group style="position:absolute;left:13590;top:506;width:480;height:2" coordorigin="13590,506" coordsize="480,2">
              <v:shape style="position:absolute;left:13590;top:506;width:480;height:2" coordorigin="13590,506" coordsize="480,0" path="m13590,506l14070,506e" filled="f" stroked="t" strokeweight=".25pt" strokecolor="#231F20">
                <v:path arrowok="t"/>
              </v:shape>
            </v:group>
            <v:group style="position:absolute;left:13830;top:26;width:2;height:960" coordorigin="13830,26" coordsize="2,960">
              <v:shape style="position:absolute;left:13830;top:26;width:2;height:960" coordorigin="13830,26" coordsize="0,960" path="m13830,26l13830,98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glass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shape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truncated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height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inches.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diameter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3.5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inches,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diameter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inches.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poured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glass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gallons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minute,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calculate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takes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glass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brim.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gallon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71" w:lineRule="exact"/>
        <w:ind w:left="3334" w:right="5624"/>
        <w:jc w:val="center"/>
      </w:pPr>
      <w:r>
        <w:rPr>
          <w:b w:val="0"/>
          <w:bCs w:val="0"/>
          <w:color w:val="231F20"/>
          <w:spacing w:val="0"/>
          <w:w w:val="100"/>
        </w:rPr>
        <w:t>7.5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cubic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feet.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18"/>
        </w:numPr>
        <w:tabs>
          <w:tab w:pos="4489" w:val="left" w:leader="none"/>
        </w:tabs>
        <w:spacing w:line="260" w:lineRule="exact"/>
        <w:ind w:left="4489" w:right="2336" w:hanging="517"/>
        <w:jc w:val="left"/>
      </w:pPr>
      <w:r>
        <w:rPr>
          <w:b w:val="0"/>
          <w:bCs w:val="0"/>
          <w:color w:val="231F20"/>
          <w:spacing w:val="3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calculat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aerodynami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dra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objec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formula: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ind w:left="4397" w:right="2177" w:firstLine="0"/>
        <w:jc w:val="center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0"/>
          <w:sz w:val="21"/>
          <w:szCs w:val="21"/>
        </w:rPr>
        <w:t>Drag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8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40"/>
          <w:sz w:val="21"/>
          <w:szCs w:val="21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3"/>
          <w:w w:val="14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76"/>
          <w:w w:val="140"/>
          <w:position w:val="9"/>
          <w:sz w:val="15"/>
          <w:szCs w:val="15"/>
        </w:rPr>
        <w:t>1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2"/>
          <w:w w:val="140"/>
          <w:position w:val="0"/>
          <w:sz w:val="21"/>
          <w:szCs w:val="21"/>
        </w:rPr>
        <w:t>/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40"/>
          <w:position w:val="-3"/>
          <w:sz w:val="15"/>
          <w:szCs w:val="15"/>
        </w:rPr>
        <w:t>2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2"/>
          <w:w w:val="140"/>
          <w:position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40"/>
          <w:position w:val="0"/>
          <w:sz w:val="21"/>
          <w:szCs w:val="21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3"/>
          <w:w w:val="140"/>
          <w:position w:val="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0"/>
          <w:position w:val="0"/>
          <w:sz w:val="21"/>
          <w:szCs w:val="21"/>
        </w:rPr>
        <w:t>V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0"/>
          <w:position w:val="9"/>
          <w:sz w:val="15"/>
          <w:szCs w:val="15"/>
        </w:rPr>
        <w:t>2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10"/>
          <w:position w:val="9"/>
          <w:sz w:val="15"/>
          <w:szCs w:val="15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0"/>
          <w:position w:val="0"/>
          <w:sz w:val="21"/>
          <w:szCs w:val="21"/>
        </w:rPr>
        <w:t>C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0"/>
          <w:position w:val="-3"/>
          <w:sz w:val="15"/>
          <w:szCs w:val="15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10"/>
          <w:position w:val="-3"/>
          <w:sz w:val="15"/>
          <w:szCs w:val="15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10"/>
          <w:position w:val="0"/>
          <w:sz w:val="21"/>
          <w:szCs w:val="21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position w:val="0"/>
          <w:sz w:val="21"/>
          <w:szCs w:val="21"/>
        </w:rPr>
      </w:r>
    </w:p>
    <w:p>
      <w:pPr>
        <w:pStyle w:val="BodyText"/>
        <w:spacing w:line="260" w:lineRule="exact" w:before="87"/>
        <w:ind w:left="4490" w:right="1689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air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density,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1.3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kg/m3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drag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area,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C</w:t>
      </w:r>
      <w:r>
        <w:rPr>
          <w:b w:val="0"/>
          <w:bCs w:val="0"/>
          <w:color w:val="231F20"/>
          <w:spacing w:val="0"/>
          <w:w w:val="100"/>
          <w:position w:val="-3"/>
          <w:sz w:val="15"/>
          <w:szCs w:val="15"/>
        </w:rPr>
        <w:t>d</w:t>
      </w:r>
      <w:r>
        <w:rPr>
          <w:b w:val="0"/>
          <w:bCs w:val="0"/>
          <w:color w:val="231F20"/>
          <w:spacing w:val="0"/>
          <w:w w:val="100"/>
          <w:position w:val="0"/>
        </w:rPr>
        <w:t>S,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is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measure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of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the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resistance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of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the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object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as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it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moves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through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the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air.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An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object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falling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through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air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reaches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terminal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velocity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when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the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aerodynamic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drag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equals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the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object’s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weight.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60" w:lineRule="exact"/>
        <w:ind w:left="4490" w:right="1665"/>
        <w:jc w:val="left"/>
      </w:pP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sk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dive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weighin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8</w:t>
      </w:r>
      <w:r>
        <w:rPr>
          <w:b w:val="0"/>
          <w:bCs w:val="0"/>
          <w:color w:val="231F20"/>
          <w:spacing w:val="0"/>
          <w:w w:val="100"/>
        </w:rPr>
        <w:t>0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k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ha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</w:t>
      </w:r>
      <w:r>
        <w:rPr>
          <w:b w:val="0"/>
          <w:bCs w:val="0"/>
          <w:color w:val="231F20"/>
          <w:spacing w:val="0"/>
          <w:w w:val="100"/>
          <w:position w:val="-3"/>
          <w:sz w:val="15"/>
          <w:szCs w:val="15"/>
        </w:rPr>
        <w:t>d</w:t>
      </w:r>
      <w:r>
        <w:rPr>
          <w:b w:val="0"/>
          <w:bCs w:val="0"/>
          <w:color w:val="231F20"/>
          <w:spacing w:val="11"/>
          <w:w w:val="100"/>
          <w:position w:val="-3"/>
          <w:sz w:val="15"/>
          <w:szCs w:val="15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-2"/>
          <w:w w:val="100"/>
          <w:position w:val="0"/>
        </w:rPr>
        <w:t> </w:t>
      </w:r>
      <w:r>
        <w:rPr>
          <w:b w:val="0"/>
          <w:bCs w:val="0"/>
          <w:color w:val="231F20"/>
          <w:spacing w:val="4"/>
          <w:w w:val="100"/>
          <w:position w:val="0"/>
        </w:rPr>
        <w:t>valu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4"/>
          <w:w w:val="100"/>
          <w:position w:val="0"/>
        </w:rPr>
        <w:t>o</w:t>
      </w:r>
      <w:r>
        <w:rPr>
          <w:b w:val="0"/>
          <w:bCs w:val="0"/>
          <w:color w:val="231F20"/>
          <w:spacing w:val="0"/>
          <w:w w:val="100"/>
          <w:position w:val="0"/>
        </w:rPr>
        <w:t>f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4"/>
          <w:w w:val="100"/>
          <w:position w:val="0"/>
        </w:rPr>
        <w:t>0.</w:t>
      </w:r>
      <w:r>
        <w:rPr>
          <w:b w:val="0"/>
          <w:bCs w:val="0"/>
          <w:color w:val="231F20"/>
          <w:spacing w:val="0"/>
          <w:w w:val="100"/>
          <w:position w:val="0"/>
        </w:rPr>
        <w:t>7</w:t>
      </w:r>
      <w:r>
        <w:rPr>
          <w:b w:val="0"/>
          <w:bCs w:val="0"/>
          <w:color w:val="231F20"/>
          <w:spacing w:val="-2"/>
          <w:w w:val="100"/>
          <w:position w:val="0"/>
        </w:rPr>
        <w:t> </w:t>
      </w:r>
      <w:r>
        <w:rPr>
          <w:b w:val="0"/>
          <w:bCs w:val="0"/>
          <w:color w:val="231F20"/>
          <w:spacing w:val="4"/>
          <w:w w:val="100"/>
          <w:position w:val="0"/>
        </w:rPr>
        <w:t>whe</w:t>
      </w:r>
      <w:r>
        <w:rPr>
          <w:b w:val="0"/>
          <w:bCs w:val="0"/>
          <w:color w:val="231F20"/>
          <w:spacing w:val="0"/>
          <w:w w:val="100"/>
          <w:position w:val="0"/>
        </w:rPr>
        <w:t>n</w:t>
      </w:r>
      <w:r>
        <w:rPr>
          <w:b w:val="0"/>
          <w:bCs w:val="0"/>
          <w:color w:val="231F20"/>
          <w:spacing w:val="-3"/>
          <w:w w:val="100"/>
          <w:position w:val="0"/>
        </w:rPr>
        <w:t> </w:t>
      </w:r>
      <w:r>
        <w:rPr>
          <w:b w:val="0"/>
          <w:bCs w:val="0"/>
          <w:color w:val="231F20"/>
          <w:spacing w:val="4"/>
          <w:w w:val="100"/>
          <w:position w:val="0"/>
        </w:rPr>
        <w:t>horizontal</w:t>
      </w:r>
      <w:r>
        <w:rPr>
          <w:b w:val="0"/>
          <w:bCs w:val="0"/>
          <w:color w:val="231F20"/>
          <w:spacing w:val="4"/>
          <w:w w:val="100"/>
          <w:position w:val="0"/>
        </w:rPr>
        <w:t> </w:t>
      </w:r>
      <w:r>
        <w:rPr>
          <w:b w:val="0"/>
          <w:bCs w:val="0"/>
          <w:color w:val="231F20"/>
          <w:spacing w:val="4"/>
          <w:w w:val="100"/>
          <w:position w:val="0"/>
        </w:rPr>
        <w:t>wit</w:t>
      </w:r>
      <w:r>
        <w:rPr>
          <w:b w:val="0"/>
          <w:bCs w:val="0"/>
          <w:color w:val="231F20"/>
          <w:spacing w:val="0"/>
          <w:w w:val="100"/>
          <w:position w:val="0"/>
        </w:rPr>
        <w:t>h</w:t>
      </w:r>
      <w:r>
        <w:rPr>
          <w:b w:val="0"/>
          <w:bCs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color w:val="231F20"/>
          <w:spacing w:val="4"/>
          <w:w w:val="100"/>
          <w:position w:val="0"/>
        </w:rPr>
        <w:t>arm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color w:val="231F20"/>
          <w:spacing w:val="4"/>
          <w:w w:val="100"/>
          <w:position w:val="0"/>
        </w:rPr>
        <w:t>an</w:t>
      </w:r>
      <w:r>
        <w:rPr>
          <w:b w:val="0"/>
          <w:bCs w:val="0"/>
          <w:color w:val="231F20"/>
          <w:spacing w:val="0"/>
          <w:w w:val="100"/>
          <w:position w:val="0"/>
        </w:rPr>
        <w:t>d</w:t>
      </w:r>
      <w:r>
        <w:rPr>
          <w:b w:val="0"/>
          <w:bCs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color w:val="231F20"/>
          <w:spacing w:val="4"/>
          <w:w w:val="100"/>
          <w:position w:val="0"/>
        </w:rPr>
        <w:t>leg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color w:val="231F20"/>
          <w:spacing w:val="4"/>
          <w:w w:val="100"/>
          <w:position w:val="0"/>
        </w:rPr>
        <w:t>extended</w:t>
      </w:r>
      <w:r>
        <w:rPr>
          <w:b w:val="0"/>
          <w:bCs w:val="0"/>
          <w:color w:val="231F20"/>
          <w:spacing w:val="0"/>
          <w:w w:val="100"/>
          <w:position w:val="0"/>
        </w:rPr>
        <w:t>,</w:t>
      </w:r>
      <w:r>
        <w:rPr>
          <w:b w:val="0"/>
          <w:bCs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color w:val="231F20"/>
          <w:spacing w:val="4"/>
          <w:w w:val="100"/>
          <w:position w:val="0"/>
        </w:rPr>
        <w:t>an</w:t>
      </w:r>
      <w:r>
        <w:rPr>
          <w:b w:val="0"/>
          <w:bCs w:val="0"/>
          <w:color w:val="231F20"/>
          <w:spacing w:val="0"/>
          <w:w w:val="100"/>
          <w:position w:val="0"/>
        </w:rPr>
        <w:t>d</w:t>
      </w:r>
      <w:r>
        <w:rPr>
          <w:b w:val="0"/>
          <w:bCs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color w:val="231F20"/>
          <w:spacing w:val="4"/>
          <w:w w:val="100"/>
          <w:position w:val="0"/>
        </w:rPr>
        <w:t>0.1</w:t>
      </w:r>
      <w:r>
        <w:rPr>
          <w:b w:val="0"/>
          <w:bCs w:val="0"/>
          <w:color w:val="231F20"/>
          <w:spacing w:val="0"/>
          <w:w w:val="100"/>
          <w:position w:val="0"/>
        </w:rPr>
        <w:t>5</w:t>
      </w:r>
      <w:r>
        <w:rPr>
          <w:b w:val="0"/>
          <w:bCs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color w:val="231F20"/>
          <w:spacing w:val="4"/>
          <w:w w:val="100"/>
          <w:position w:val="0"/>
        </w:rPr>
        <w:t>whe</w:t>
      </w:r>
      <w:r>
        <w:rPr>
          <w:b w:val="0"/>
          <w:bCs w:val="0"/>
          <w:color w:val="231F20"/>
          <w:spacing w:val="0"/>
          <w:w w:val="100"/>
          <w:position w:val="0"/>
        </w:rPr>
        <w:t>n</w:t>
      </w:r>
      <w:r>
        <w:rPr>
          <w:b w:val="0"/>
          <w:bCs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color w:val="231F20"/>
          <w:spacing w:val="4"/>
          <w:w w:val="100"/>
          <w:position w:val="0"/>
        </w:rPr>
        <w:t>hea</w:t>
      </w:r>
      <w:r>
        <w:rPr>
          <w:b w:val="0"/>
          <w:bCs w:val="0"/>
          <w:color w:val="231F20"/>
          <w:spacing w:val="0"/>
          <w:w w:val="100"/>
          <w:position w:val="0"/>
        </w:rPr>
        <w:t>d</w:t>
      </w:r>
      <w:r>
        <w:rPr>
          <w:b w:val="0"/>
          <w:bCs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color w:val="231F20"/>
          <w:spacing w:val="4"/>
          <w:w w:val="100"/>
          <w:position w:val="0"/>
        </w:rPr>
        <w:t>dow</w:t>
      </w:r>
      <w:r>
        <w:rPr>
          <w:b w:val="0"/>
          <w:bCs w:val="0"/>
          <w:color w:val="231F20"/>
          <w:spacing w:val="0"/>
          <w:w w:val="100"/>
          <w:position w:val="0"/>
        </w:rPr>
        <w:t>n</w:t>
      </w:r>
      <w:r>
        <w:rPr>
          <w:b w:val="0"/>
          <w:bCs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color w:val="231F20"/>
          <w:spacing w:val="4"/>
          <w:w w:val="100"/>
          <w:position w:val="0"/>
        </w:rPr>
        <w:t>with</w:t>
      </w:r>
      <w:r>
        <w:rPr>
          <w:b w:val="0"/>
          <w:bCs w:val="0"/>
          <w:color w:val="231F20"/>
          <w:spacing w:val="4"/>
          <w:w w:val="100"/>
          <w:position w:val="0"/>
        </w:rPr>
        <w:t> </w:t>
      </w:r>
      <w:r>
        <w:rPr>
          <w:b w:val="0"/>
          <w:bCs w:val="0"/>
          <w:color w:val="231F20"/>
          <w:spacing w:val="4"/>
          <w:w w:val="100"/>
          <w:position w:val="0"/>
        </w:rPr>
        <w:t>arm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color w:val="231F20"/>
          <w:spacing w:val="4"/>
          <w:w w:val="100"/>
          <w:position w:val="0"/>
        </w:rPr>
        <w:t>an</w:t>
      </w:r>
      <w:r>
        <w:rPr>
          <w:b w:val="0"/>
          <w:bCs w:val="0"/>
          <w:color w:val="231F20"/>
          <w:spacing w:val="0"/>
          <w:w w:val="100"/>
          <w:position w:val="0"/>
        </w:rPr>
        <w:t>d</w:t>
      </w:r>
      <w:r>
        <w:rPr>
          <w:b w:val="0"/>
          <w:bCs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color w:val="231F20"/>
          <w:spacing w:val="4"/>
          <w:w w:val="100"/>
          <w:position w:val="0"/>
        </w:rPr>
        <w:t>leg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color w:val="231F20"/>
          <w:spacing w:val="4"/>
          <w:w w:val="100"/>
          <w:position w:val="0"/>
        </w:rPr>
        <w:t>i</w:t>
      </w:r>
      <w:r>
        <w:rPr>
          <w:b w:val="0"/>
          <w:bCs w:val="0"/>
          <w:color w:val="231F20"/>
          <w:spacing w:val="0"/>
          <w:w w:val="100"/>
          <w:position w:val="0"/>
        </w:rPr>
        <w:t>n</w:t>
      </w:r>
      <w:r>
        <w:rPr>
          <w:b w:val="0"/>
          <w:bCs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color w:val="231F20"/>
          <w:spacing w:val="4"/>
          <w:w w:val="100"/>
          <w:position w:val="0"/>
        </w:rPr>
        <w:t>line</w:t>
      </w:r>
      <w:r>
        <w:rPr>
          <w:b w:val="0"/>
          <w:bCs w:val="0"/>
          <w:color w:val="231F20"/>
          <w:spacing w:val="0"/>
          <w:w w:val="100"/>
          <w:position w:val="0"/>
        </w:rPr>
        <w:t>.</w:t>
      </w:r>
      <w:r>
        <w:rPr>
          <w:b w:val="0"/>
          <w:bCs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color w:val="231F20"/>
          <w:spacing w:val="4"/>
          <w:w w:val="100"/>
          <w:position w:val="0"/>
        </w:rPr>
        <w:t>On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color w:val="231F20"/>
          <w:spacing w:val="4"/>
          <w:w w:val="100"/>
          <w:position w:val="0"/>
        </w:rPr>
        <w:t>dive</w:t>
      </w:r>
      <w:r>
        <w:rPr>
          <w:b w:val="0"/>
          <w:bCs w:val="0"/>
          <w:color w:val="231F20"/>
          <w:spacing w:val="0"/>
          <w:w w:val="100"/>
          <w:position w:val="0"/>
        </w:rPr>
        <w:t>r</w:t>
      </w:r>
      <w:r>
        <w:rPr>
          <w:b w:val="0"/>
          <w:bCs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color w:val="231F20"/>
          <w:spacing w:val="4"/>
          <w:w w:val="100"/>
          <w:position w:val="0"/>
        </w:rPr>
        <w:t>jump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color w:val="231F20"/>
          <w:spacing w:val="4"/>
          <w:w w:val="100"/>
          <w:position w:val="0"/>
        </w:rPr>
        <w:t>fro</w:t>
      </w:r>
      <w:r>
        <w:rPr>
          <w:b w:val="0"/>
          <w:bCs w:val="0"/>
          <w:color w:val="231F20"/>
          <w:spacing w:val="0"/>
          <w:w w:val="100"/>
          <w:position w:val="0"/>
        </w:rPr>
        <w:t>m</w:t>
      </w:r>
      <w:r>
        <w:rPr>
          <w:b w:val="0"/>
          <w:bCs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</w:t>
      </w:r>
      <w:r>
        <w:rPr>
          <w:b w:val="0"/>
          <w:bCs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color w:val="231F20"/>
          <w:spacing w:val="4"/>
          <w:w w:val="100"/>
          <w:position w:val="0"/>
        </w:rPr>
        <w:t>plan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color w:val="231F20"/>
          <w:spacing w:val="4"/>
          <w:w w:val="100"/>
          <w:position w:val="0"/>
        </w:rPr>
        <w:t>a</w:t>
      </w:r>
      <w:r>
        <w:rPr>
          <w:b w:val="0"/>
          <w:bCs w:val="0"/>
          <w:color w:val="231F20"/>
          <w:spacing w:val="0"/>
          <w:w w:val="100"/>
          <w:position w:val="0"/>
        </w:rPr>
        <w:t>t</w:t>
      </w:r>
      <w:r>
        <w:rPr>
          <w:b w:val="0"/>
          <w:bCs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color w:val="231F20"/>
          <w:spacing w:val="4"/>
          <w:w w:val="100"/>
          <w:position w:val="0"/>
        </w:rPr>
        <w:t>an</w:t>
      </w:r>
      <w:r>
        <w:rPr>
          <w:b w:val="0"/>
          <w:bCs w:val="0"/>
          <w:color w:val="231F20"/>
          <w:spacing w:val="4"/>
          <w:w w:val="100"/>
          <w:position w:val="0"/>
        </w:rPr>
        <w:t> </w:t>
      </w:r>
      <w:r>
        <w:rPr>
          <w:b w:val="0"/>
          <w:bCs w:val="0"/>
          <w:color w:val="231F20"/>
          <w:spacing w:val="4"/>
          <w:w w:val="100"/>
          <w:position w:val="0"/>
        </w:rPr>
        <w:t> </w:t>
      </w:r>
      <w:r>
        <w:rPr>
          <w:b w:val="0"/>
          <w:bCs w:val="0"/>
          <w:color w:val="231F20"/>
          <w:spacing w:val="4"/>
          <w:w w:val="100"/>
          <w:position w:val="0"/>
        </w:rPr>
        <w:t>altitud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color w:val="231F20"/>
          <w:spacing w:val="4"/>
          <w:w w:val="100"/>
          <w:position w:val="0"/>
        </w:rPr>
        <w:t>o</w:t>
      </w:r>
      <w:r>
        <w:rPr>
          <w:b w:val="0"/>
          <w:bCs w:val="0"/>
          <w:color w:val="231F20"/>
          <w:spacing w:val="0"/>
          <w:w w:val="100"/>
          <w:position w:val="0"/>
        </w:rPr>
        <w:t>f</w:t>
      </w:r>
      <w:r>
        <w:rPr>
          <w:b w:val="0"/>
          <w:bCs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color w:val="231F20"/>
          <w:spacing w:val="4"/>
          <w:w w:val="100"/>
          <w:position w:val="0"/>
        </w:rPr>
        <w:t>5,00</w:t>
      </w:r>
      <w:r>
        <w:rPr>
          <w:b w:val="0"/>
          <w:bCs w:val="0"/>
          <w:color w:val="231F20"/>
          <w:spacing w:val="0"/>
          <w:w w:val="100"/>
          <w:position w:val="0"/>
        </w:rPr>
        <w:t>0</w:t>
      </w:r>
      <w:r>
        <w:rPr>
          <w:b w:val="0"/>
          <w:bCs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m</w:t>
      </w:r>
      <w:r>
        <w:rPr>
          <w:b w:val="0"/>
          <w:bCs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color w:val="231F20"/>
          <w:spacing w:val="4"/>
          <w:w w:val="100"/>
          <w:position w:val="0"/>
        </w:rPr>
        <w:t>i</w:t>
      </w:r>
      <w:r>
        <w:rPr>
          <w:b w:val="0"/>
          <w:bCs w:val="0"/>
          <w:color w:val="231F20"/>
          <w:spacing w:val="0"/>
          <w:w w:val="100"/>
          <w:position w:val="0"/>
        </w:rPr>
        <w:t>n</w:t>
      </w:r>
      <w:r>
        <w:rPr>
          <w:b w:val="0"/>
          <w:bCs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color w:val="231F20"/>
          <w:spacing w:val="4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color w:val="231F20"/>
          <w:spacing w:val="4"/>
          <w:w w:val="100"/>
          <w:position w:val="0"/>
        </w:rPr>
        <w:t>horizonta</w:t>
      </w:r>
      <w:r>
        <w:rPr>
          <w:b w:val="0"/>
          <w:bCs w:val="0"/>
          <w:color w:val="231F20"/>
          <w:spacing w:val="0"/>
          <w:w w:val="100"/>
          <w:position w:val="0"/>
        </w:rPr>
        <w:t>l</w:t>
      </w:r>
      <w:r>
        <w:rPr>
          <w:b w:val="0"/>
          <w:bCs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color w:val="231F20"/>
          <w:spacing w:val="4"/>
          <w:w w:val="100"/>
          <w:position w:val="0"/>
        </w:rPr>
        <w:t>position</w:t>
      </w:r>
      <w:r>
        <w:rPr>
          <w:b w:val="0"/>
          <w:bCs w:val="0"/>
          <w:color w:val="231F20"/>
          <w:spacing w:val="0"/>
          <w:w w:val="100"/>
          <w:position w:val="0"/>
        </w:rPr>
        <w:t>.</w:t>
      </w:r>
      <w:r>
        <w:rPr>
          <w:b w:val="0"/>
          <w:bCs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color w:val="231F20"/>
          <w:spacing w:val="4"/>
          <w:w w:val="100"/>
          <w:position w:val="0"/>
        </w:rPr>
        <w:t>Afte</w:t>
      </w:r>
      <w:r>
        <w:rPr>
          <w:b w:val="0"/>
          <w:bCs w:val="0"/>
          <w:color w:val="231F20"/>
          <w:spacing w:val="0"/>
          <w:w w:val="100"/>
          <w:position w:val="0"/>
        </w:rPr>
        <w:t>r</w:t>
      </w:r>
      <w:r>
        <w:rPr>
          <w:b w:val="0"/>
          <w:bCs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color w:val="231F20"/>
          <w:spacing w:val="4"/>
          <w:w w:val="100"/>
          <w:position w:val="0"/>
        </w:rPr>
        <w:t>2</w:t>
      </w:r>
      <w:r>
        <w:rPr>
          <w:b w:val="0"/>
          <w:bCs w:val="0"/>
          <w:color w:val="231F20"/>
          <w:spacing w:val="0"/>
          <w:w w:val="100"/>
          <w:position w:val="0"/>
        </w:rPr>
        <w:t>0</w:t>
      </w:r>
      <w:r>
        <w:rPr>
          <w:b w:val="0"/>
          <w:bCs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color w:val="231F20"/>
          <w:spacing w:val="4"/>
          <w:w w:val="100"/>
          <w:position w:val="0"/>
        </w:rPr>
        <w:t>sec,</w:t>
      </w:r>
      <w:r>
        <w:rPr>
          <w:b w:val="0"/>
          <w:bCs w:val="0"/>
          <w:color w:val="231F20"/>
          <w:spacing w:val="4"/>
          <w:w w:val="100"/>
          <w:position w:val="0"/>
        </w:rPr>
        <w:t> </w:t>
      </w:r>
      <w:r>
        <w:rPr>
          <w:b w:val="0"/>
          <w:bCs w:val="0"/>
          <w:color w:val="231F20"/>
          <w:spacing w:val="4"/>
          <w:w w:val="100"/>
          <w:position w:val="0"/>
        </w:rPr>
        <w:t>anothe</w:t>
      </w:r>
      <w:r>
        <w:rPr>
          <w:b w:val="0"/>
          <w:bCs w:val="0"/>
          <w:color w:val="231F20"/>
          <w:spacing w:val="0"/>
          <w:w w:val="100"/>
          <w:position w:val="0"/>
        </w:rPr>
        <w:t>r</w:t>
      </w:r>
      <w:r>
        <w:rPr>
          <w:b w:val="0"/>
          <w:bCs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color w:val="231F20"/>
          <w:spacing w:val="4"/>
          <w:w w:val="100"/>
          <w:position w:val="0"/>
        </w:rPr>
        <w:t>dive</w:t>
      </w:r>
      <w:r>
        <w:rPr>
          <w:b w:val="0"/>
          <w:bCs w:val="0"/>
          <w:color w:val="231F20"/>
          <w:spacing w:val="0"/>
          <w:w w:val="100"/>
          <w:position w:val="0"/>
        </w:rPr>
        <w:t>r</w:t>
      </w:r>
      <w:r>
        <w:rPr>
          <w:b w:val="0"/>
          <w:bCs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color w:val="231F20"/>
          <w:spacing w:val="4"/>
          <w:w w:val="100"/>
          <w:position w:val="0"/>
        </w:rPr>
        <w:t>jumps</w:t>
      </w:r>
      <w:r>
        <w:rPr>
          <w:b w:val="0"/>
          <w:bCs w:val="0"/>
          <w:color w:val="231F20"/>
          <w:spacing w:val="0"/>
          <w:w w:val="100"/>
          <w:position w:val="0"/>
        </w:rPr>
        <w:t>.</w:t>
      </w:r>
      <w:r>
        <w:rPr>
          <w:b w:val="0"/>
          <w:bCs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color w:val="231F20"/>
          <w:spacing w:val="4"/>
          <w:w w:val="100"/>
          <w:position w:val="0"/>
        </w:rPr>
        <w:t>Writ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</w:t>
      </w:r>
      <w:r>
        <w:rPr>
          <w:b w:val="0"/>
          <w:bCs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color w:val="231F20"/>
          <w:spacing w:val="4"/>
          <w:w w:val="100"/>
          <w:position w:val="0"/>
        </w:rPr>
        <w:t>scrip</w:t>
      </w:r>
      <w:r>
        <w:rPr>
          <w:b w:val="0"/>
          <w:bCs w:val="0"/>
          <w:color w:val="231F20"/>
          <w:spacing w:val="0"/>
          <w:w w:val="100"/>
          <w:position w:val="0"/>
        </w:rPr>
        <w:t>t</w:t>
      </w:r>
      <w:r>
        <w:rPr>
          <w:b w:val="0"/>
          <w:bCs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color w:val="231F20"/>
          <w:spacing w:val="4"/>
          <w:w w:val="100"/>
          <w:position w:val="0"/>
        </w:rPr>
        <w:t>t</w:t>
      </w:r>
      <w:r>
        <w:rPr>
          <w:b w:val="0"/>
          <w:bCs w:val="0"/>
          <w:color w:val="231F20"/>
          <w:spacing w:val="0"/>
          <w:w w:val="100"/>
          <w:position w:val="0"/>
        </w:rPr>
        <w:t>o</w:t>
      </w:r>
      <w:r>
        <w:rPr>
          <w:b w:val="0"/>
          <w:bCs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color w:val="231F20"/>
          <w:spacing w:val="4"/>
          <w:w w:val="100"/>
          <w:position w:val="0"/>
        </w:rPr>
        <w:t>determin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color w:val="231F20"/>
          <w:spacing w:val="4"/>
          <w:w w:val="100"/>
          <w:position w:val="0"/>
        </w:rPr>
        <w:t>ho</w:t>
      </w:r>
      <w:r>
        <w:rPr>
          <w:b w:val="0"/>
          <w:bCs w:val="0"/>
          <w:color w:val="231F20"/>
          <w:spacing w:val="0"/>
          <w:w w:val="100"/>
          <w:position w:val="0"/>
        </w:rPr>
        <w:t>w</w:t>
      </w:r>
      <w:r>
        <w:rPr>
          <w:b w:val="0"/>
          <w:bCs w:val="0"/>
          <w:color w:val="231F20"/>
          <w:spacing w:val="8"/>
          <w:w w:val="100"/>
          <w:position w:val="0"/>
        </w:rPr>
        <w:t> </w:t>
      </w:r>
      <w:r>
        <w:rPr>
          <w:b w:val="0"/>
          <w:bCs w:val="0"/>
          <w:color w:val="231F20"/>
          <w:spacing w:val="4"/>
          <w:w w:val="100"/>
          <w:position w:val="0"/>
        </w:rPr>
        <w:t>much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pStyle w:val="BodyText"/>
        <w:spacing w:line="260" w:lineRule="exact"/>
        <w:ind w:left="4490" w:right="1881"/>
        <w:jc w:val="left"/>
      </w:pPr>
      <w:r>
        <w:rPr>
          <w:b w:val="0"/>
          <w:bCs w:val="0"/>
          <w:color w:val="231F20"/>
          <w:spacing w:val="4"/>
          <w:w w:val="100"/>
        </w:rPr>
        <w:t>tim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secon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dive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mus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spen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hea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dow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orde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catch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u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firs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diver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Als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comput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heigh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abov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ground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firs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meet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simplicity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assum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sk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diver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immediatel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reac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thei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termina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velocit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when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jumping.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headerReference w:type="default" r:id="rId65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/>
        <w:pict>
          <v:group style="position:absolute;margin-left:88.375pt;margin-top:587.875pt;width:24.25pt;height:48.25pt;mso-position-horizontal-relative:page;mso-position-vertical-relative:page;z-index:-2428" coordorigin="1768,11758" coordsize="485,965">
            <v:group style="position:absolute;left:1892;top:12120;width:238;height:239" coordorigin="1892,12120" coordsize="238,239">
              <v:shape style="position:absolute;left:1892;top:12120;width:238;height:239" coordorigin="1892,12120" coordsize="238,239" path="m2130,12240l2112,12304,2064,12347,2021,12359,1996,12358,1934,12331,1897,12280,1892,12260,1893,12233,1917,12168,1964,12129,2004,12120,2028,12122,2089,12150,2124,12203,2130,12240xe" filled="f" stroked="t" strokeweight=".25pt" strokecolor="#231F20">
                <v:path arrowok="t"/>
              </v:shape>
            </v:group>
            <v:group style="position:absolute;left:1770;top:12240;width:480;height:2" coordorigin="1770,12240" coordsize="480,2">
              <v:shape style="position:absolute;left:1770;top:12240;width:480;height:2" coordorigin="1770,12240" coordsize="480,0" path="m1770,12240l2250,12240e" filled="f" stroked="t" strokeweight=".25pt" strokecolor="#231F20">
                <v:path arrowok="t"/>
              </v:shape>
            </v:group>
            <v:group style="position:absolute;left:2010;top:11760;width:2;height:960" coordorigin="2010,11760" coordsize="2,960">
              <v:shape style="position:absolute;left:2010;top:11760;width:2;height:960" coordorigin="2010,11760" coordsize="0,960" path="m2010,11760l2010,12720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587.875pt;width:24.25pt;height:48.25pt;mso-position-horizontal-relative:page;mso-position-vertical-relative:page;z-index:-2427" coordorigin="13588,11758" coordsize="485,965">
            <v:group style="position:absolute;left:13712;top:12120;width:238;height:239" coordorigin="13712,12120" coordsize="238,239">
              <v:shape style="position:absolute;left:13712;top:12120;width:238;height:239" coordorigin="13712,12120" coordsize="238,239" path="m13950,12240l13932,12304,13884,12347,13841,12359,13816,12358,13754,12331,13717,12280,13712,12260,13713,12233,13737,12168,13784,12129,13824,12120,13848,12122,13909,12150,13944,12203,13950,12240xe" filled="f" stroked="t" strokeweight=".25pt" strokecolor="#231F20">
                <v:path arrowok="t"/>
              </v:shape>
            </v:group>
            <v:group style="position:absolute;left:13590;top:12240;width:480;height:2" coordorigin="13590,12240" coordsize="480,2">
              <v:shape style="position:absolute;left:13590;top:12240;width:480;height:2" coordorigin="13590,12240" coordsize="480,0" path="m13590,12240l14070,12240e" filled="f" stroked="t" strokeweight=".25pt" strokecolor="#231F20">
                <v:path arrowok="t"/>
              </v:shape>
            </v:group>
            <v:group style="position:absolute;left:13830;top:11760;width:2;height:960" coordorigin="13830,11760" coordsize="2,960">
              <v:shape style="position:absolute;left:13830;top:11760;width:2;height:960" coordorigin="13830,11760" coordsize="0,960" path="m13830,11760l13830,12720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44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b/>
          <w:bCs/>
          <w:color w:val="231F20"/>
          <w:spacing w:val="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Getting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Started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60" w:lineRule="exact" w:before="5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8"/>
        </w:numPr>
        <w:tabs>
          <w:tab w:pos="3769" w:val="left" w:leader="none"/>
        </w:tabs>
        <w:ind w:left="3770" w:right="0" w:hanging="517"/>
        <w:jc w:val="left"/>
      </w:pPr>
      <w:r>
        <w:rPr>
          <w:b w:val="0"/>
          <w:bCs w:val="0"/>
          <w:color w:val="231F20"/>
          <w:spacing w:val="3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give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circl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radiu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centere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2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770" w:right="0"/>
        <w:jc w:val="left"/>
      </w:pPr>
      <w:r>
        <w:rPr>
          <w:b w:val="0"/>
          <w:bCs w:val="0"/>
          <w:color w:val="231F20"/>
          <w:spacing w:val="3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wan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calculat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intersectio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som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770" w:right="0"/>
        <w:jc w:val="left"/>
      </w:pPr>
      <w:r>
        <w:rPr>
          <w:b w:val="0"/>
          <w:bCs w:val="0"/>
          <w:color w:val="231F20"/>
          <w:spacing w:val="3"/>
          <w:w w:val="100"/>
        </w:rPr>
        <w:t>circle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Writ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scrip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fin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7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7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3"/>
          <w:w w:val="100"/>
        </w:rPr>
        <w:t>coordinate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both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770" w:right="0"/>
        <w:jc w:val="left"/>
      </w:pPr>
      <w:r>
        <w:rPr>
          <w:b w:val="0"/>
          <w:bCs w:val="0"/>
          <w:color w:val="231F20"/>
          <w:spacing w:val="3"/>
          <w:w w:val="100"/>
        </w:rPr>
        <w:t>point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intersection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shoul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tes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leas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with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770" w:right="5294"/>
        <w:jc w:val="left"/>
      </w:pPr>
      <w:r>
        <w:rPr>
          <w:b w:val="0"/>
          <w:bCs w:val="0"/>
          <w:color w:val="231F20"/>
          <w:spacing w:val="3"/>
          <w:w w:val="100"/>
        </w:rPr>
        <w:t>thes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lines: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4396" w:right="4072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-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i w:val="0"/>
          <w:color w:val="000000"/>
          <w:spacing w:val="0"/>
          <w:w w:val="100"/>
          <w:sz w:val="17"/>
          <w:szCs w:val="17"/>
        </w:rPr>
      </w:r>
    </w:p>
    <w:p>
      <w:pPr>
        <w:spacing w:before="27"/>
        <w:ind w:left="528" w:right="0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-2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-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10</w:t>
      </w:r>
      <w:r>
        <w:rPr>
          <w:rFonts w:ascii="Courier New" w:hAnsi="Courier New" w:cs="Courier New" w:eastAsia="Courier New"/>
          <w:b w:val="0"/>
          <w:bCs w:val="0"/>
          <w:i w:val="0"/>
          <w:color w:val="000000"/>
          <w:spacing w:val="0"/>
          <w:w w:val="100"/>
          <w:sz w:val="17"/>
          <w:szCs w:val="17"/>
        </w:rPr>
      </w:r>
    </w:p>
    <w:p>
      <w:pPr>
        <w:spacing w:before="27"/>
        <w:ind w:left="732" w:right="0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+</w:t>
      </w:r>
      <w:r>
        <w:rPr>
          <w:rFonts w:ascii="Courier New" w:hAnsi="Courier New" w:cs="Courier New" w:eastAsia="Courier New"/>
          <w:b w:val="0"/>
          <w:bCs w:val="0"/>
          <w:i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5.9054</w:t>
      </w:r>
      <w:r>
        <w:rPr>
          <w:rFonts w:ascii="Courier New" w:hAnsi="Courier New" w:cs="Courier New" w:eastAsia="Courier New"/>
          <w:b w:val="0"/>
          <w:bCs w:val="0"/>
          <w:i w:val="0"/>
          <w:color w:val="000000"/>
          <w:spacing w:val="0"/>
          <w:w w:val="100"/>
          <w:sz w:val="17"/>
          <w:szCs w:val="17"/>
        </w:rPr>
      </w:r>
    </w:p>
    <w:sectPr>
      <w:headerReference w:type="default" r:id="rId66"/>
      <w:pgSz w:w="15840" w:h="24480"/>
      <w:pgMar w:header="4828" w:footer="5472" w:top="5660" w:bottom="5660" w:left="166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Palatino">
    <w:altName w:val="Palatino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Courier New">
    <w:altName w:val="Courier New"/>
    <w:charset w:val="0"/>
    <w:family w:val="roman"/>
    <w:pitch w:val="fixed"/>
  </w:font>
  <w:font w:name="Optima">
    <w:altName w:val="Optima"/>
    <w:charset w:val="0"/>
    <w:family w:val="auto"/>
    <w:pitch w:val="default"/>
  </w:font>
  <w:font w:name="GillSans-UltraBold">
    <w:altName w:val="GillSans-UltraBold"/>
    <w:charset w:val="0"/>
    <w:family w:val="roman"/>
    <w:pitch w:val="variable"/>
  </w:font>
  <w:font w:name="ＭＳ 明朝">
    <w:altName w:val="ＭＳ 明朝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958.5pt;width:.1pt;height:24pt;mso-position-horizontal-relative:page;mso-position-vertical-relative:page;z-index:-2520" coordorigin="2610,19170" coordsize="2,480">
          <v:shape style="position:absolute;left:2610;top:19170;width:2;height:480" coordorigin="2610,19170" coordsize="0,480" path="m2610,19170l261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958.375pt;width:48.25pt;height:24.25pt;mso-position-horizontal-relative:page;mso-position-vertical-relative:page;z-index:-2519" coordorigin="7438,19168" coordsize="965,485">
          <v:group style="position:absolute;left:7802;top:19290;width:238;height:239" coordorigin="7802,19290" coordsize="238,239">
            <v:shape style="position:absolute;left:7802;top:19290;width:238;height:239" coordorigin="7802,19290" coordsize="238,239" path="m8040,19410l8022,19474,7974,19517,7931,19529,7906,19528,7844,19501,7807,19450,7802,19430,7803,19403,7827,19338,7874,19299,7914,19290,7938,19292,7999,19320,8034,19373,8040,19410xe" filled="f" stroked="t" strokeweight=".25pt" strokecolor="#231F20">
              <v:path arrowok="t"/>
            </v:shape>
          </v:group>
          <v:group style="position:absolute;left:7440;top:19410;width:960;height:2" coordorigin="7440,19410" coordsize="960,2">
            <v:shape style="position:absolute;left:7440;top:19410;width:960;height:2" coordorigin="7440,19410" coordsize="960,0" path="m7440,19410l8400,19410e" filled="f" stroked="t" strokeweight=".25pt" strokecolor="#231F20">
              <v:path arrowok="t"/>
            </v:shape>
          </v:group>
          <v:group style="position:absolute;left:7920;top:19170;width:2;height:480" coordorigin="7920,19170" coordsize="2,480">
            <v:shape style="position:absolute;left:7920;top:19170;width:2;height:480" coordorigin="7920,19170" coordsize="0,480" path="m7920,19170l7920,1965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958.5pt;width:.1pt;height:24pt;mso-position-horizontal-relative:page;mso-position-vertical-relative:page;z-index:-2518" coordorigin="13230,19170" coordsize="2,480">
          <v:shape style="position:absolute;left:13230;top:19170;width:2;height:480" coordorigin="13230,19170" coordsize="0,480" path="m13230,19170l1323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88.5pt;margin-top:940.5pt;width:24pt;height:.1pt;mso-position-horizontal-relative:page;mso-position-vertical-relative:page;z-index:-2517" coordorigin="1770,18810" coordsize="480,2">
          <v:shape style="position:absolute;left:1770;top:18810;width:480;height:2" coordorigin="1770,18810" coordsize="480,0" path="m2250,18810l1770,1881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940.5pt;width:24pt;height:.1pt;mso-position-horizontal-relative:page;mso-position-vertical-relative:page;z-index:-2516" coordorigin="13590,18810" coordsize="480,2">
          <v:shape style="position:absolute;left:13590;top:18810;width:480;height:2" coordorigin="13590,18810" coordsize="480,0" path="m13590,18810l14070,18810e" filled="f" stroked="t" strokeweight=".25pt" strokecolor="#231F20">
            <v:path arrowok="t"/>
          </v:shape>
          <w10:wrap type="none"/>
        </v:group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53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53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53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52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52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52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52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52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52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52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34.5pt;margin-top:249.959778pt;width:245.472512pt;height:9.5pt;mso-position-horizontal-relative:page;mso-position-vertical-relative:page;z-index:-252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M02_SMIT8708_03_SE_C02.indd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9:10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52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419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418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417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416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415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414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413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412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411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410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240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M02_SMIT8708_03_SE_C02.indd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9:10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40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407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406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405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404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403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402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401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400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399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398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239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M02_SMIT8708_03_SE_C02.indd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9:10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39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395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394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393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392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391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390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389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388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387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386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238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M02_SMIT8708_03_SE_C02.indd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9:10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38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383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382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381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380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379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378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377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376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375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374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237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M02_SMIT8708_03_SE_C02.indd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9:10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37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371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370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369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368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367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366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365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364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363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362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236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M02_SMIT8708_03_SE_C02.indd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9:10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36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359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358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357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356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355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354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353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352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351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350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234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M02_SMIT8708_03_SE_C02.indd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9:10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34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347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346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345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344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343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342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341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340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339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338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233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M02_SMIT8708_03_SE_C02.indd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9:11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33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335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334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333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332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331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330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329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328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327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326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232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M02_SMIT8708_03_SE_C02.indd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9:11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32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323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322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321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320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319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318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317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316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315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314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231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M02_SMIT8708_03_SE_C02.indd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9:11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31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311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310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309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308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307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306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305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304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303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302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230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M02_SMIT8708_03_SE_C02.indd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9:11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30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515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514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513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512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511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510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509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508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507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506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250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M02_SMIT8708_03_SE_C02.indd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9:10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50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299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298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297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296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295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294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293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292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291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290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228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M02_SMIT8708_03_SE_C02.indd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9:11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28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287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286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285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284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283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282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281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280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279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278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227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M02_SMIT8708_03_SE_C02.indd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9:11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27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275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274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273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272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271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270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269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268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267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266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226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M02_SMIT8708_03_SE_C02.indd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9:11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26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263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262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261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260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259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258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257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256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255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254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225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M02_SMIT8708_03_SE_C02.indd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9:11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25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251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250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249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248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247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246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245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244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243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242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224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M02_SMIT8708_03_SE_C02.indd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9:11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24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239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238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237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236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235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234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233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232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231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230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222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M02_SMIT8708_03_SE_C02.indd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9:11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22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227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226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225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224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223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222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221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220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219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218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221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M02_SMIT8708_03_SE_C02.indd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9:11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21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215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214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213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212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211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210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209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208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207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206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220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M02_SMIT8708_03_SE_C02.indd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9:11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20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203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202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201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200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199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198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197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196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195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194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219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M02_SMIT8708_03_SE_C02.indd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44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9:11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19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503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502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501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500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499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498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497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496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495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494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249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M02_SMIT8708_03_SE_C02.indd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9:10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49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491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490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489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488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487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486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485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484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483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482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248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M02_SMIT8708_03_SE_C02.indd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9:10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48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479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478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477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476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475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474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473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472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471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470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246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M02_SMIT8708_03_SE_C02.indd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9:10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46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467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466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465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464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463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462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461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460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459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458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245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M02_SMIT8708_03_SE_C02.indd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9:10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45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455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454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453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452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451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450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449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448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447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446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244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M02_SMIT8708_03_SE_C02.indd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9:10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44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443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442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441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440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439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438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437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436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435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434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243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M02_SMIT8708_03_SE_C02.indd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9:10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43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431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430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429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428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427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426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425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424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423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422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5.472512pt;height:9.5pt;mso-position-horizontal-relative:page;mso-position-vertical-relative:page;z-index:-242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M02_SMIT8708_03_SE_C02.indd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9:10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42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1"/>
      <w:numFmt w:val="decimal"/>
      <w:lvlText w:val="%1."/>
      <w:lvlJc w:val="left"/>
      <w:pPr>
        <w:ind w:hanging="405"/>
        <w:jc w:val="righ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hanging="235"/>
        <w:jc w:val="left"/>
      </w:pPr>
      <w:rPr>
        <w:rFonts w:hint="default" w:ascii="GillSans-UltraBold" w:hAnsi="GillSans-UltraBold" w:eastAsia="GillSans-UltraBold"/>
        <w:b/>
        <w:bCs/>
        <w:color w:val="231F20"/>
        <w:spacing w:val="1"/>
        <w:w w:val="65"/>
        <w:sz w:val="19"/>
        <w:szCs w:val="19"/>
      </w:rPr>
    </w:lvl>
    <w:lvl w:ilvl="1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hanging="201"/>
        <w:jc w:val="left"/>
      </w:pPr>
      <w:rPr>
        <w:rFonts w:hint="default" w:ascii="GillSans-UltraBold" w:hAnsi="GillSans-UltraBold" w:eastAsia="GillSans-UltraBold"/>
        <w:b/>
        <w:bCs/>
        <w:color w:val="231F20"/>
        <w:spacing w:val="-1"/>
        <w:w w:val="65"/>
        <w:sz w:val="19"/>
        <w:szCs w:val="19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hanging="405"/>
        <w:jc w:val="righ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1">
      <w:start w:val="1"/>
      <w:numFmt w:val="lowerLetter"/>
      <w:lvlText w:val="%2."/>
      <w:lvlJc w:val="left"/>
      <w:pPr>
        <w:ind w:hanging="260"/>
        <w:jc w:val="lef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2">
      <w:start w:val="1"/>
      <w:numFmt w:val="bullet"/>
      <w:lvlText w:val="•"/>
      <w:lvlJc w:val="left"/>
      <w:pPr>
        <w:ind w:hanging="240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hanging="405"/>
        <w:jc w:val="righ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4">
    <w:multiLevelType w:val="hybridMultilevel"/>
    <w:lvl w:ilvl="0">
      <w:start w:val="2"/>
      <w:numFmt w:val="decimal"/>
      <w:lvlText w:val="%1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3">
    <w:multiLevelType w:val="hybridMultilevel"/>
    <w:lvl w:ilvl="0">
      <w:start w:val="2"/>
      <w:numFmt w:val="decimal"/>
      <w:lvlText w:val="%1."/>
      <w:lvlJc w:val="left"/>
      <w:pPr>
        <w:ind w:hanging="480"/>
        <w:jc w:val="left"/>
      </w:pPr>
      <w:rPr>
        <w:rFonts w:hint="default" w:ascii="Times New Roman" w:hAnsi="Times New Roman" w:eastAsia="Times New Roman"/>
        <w:color w:val="231F20"/>
        <w:w w:val="111"/>
        <w:sz w:val="21"/>
        <w:szCs w:val="21"/>
      </w:rPr>
    </w:lvl>
    <w:lvl w:ilvl="1">
      <w:start w:val="1"/>
      <w:numFmt w:val="bullet"/>
      <w:lvlText w:val="■"/>
      <w:lvlJc w:val="left"/>
      <w:pPr>
        <w:ind w:hanging="265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0">
    <w:multiLevelType w:val="hybridMultilevel"/>
    <w:lvl w:ilvl="0">
      <w:start w:val="2"/>
      <w:numFmt w:val="decimal"/>
      <w:lvlText w:val="%1"/>
      <w:lvlJc w:val="left"/>
      <w:pPr>
        <w:ind w:hanging="390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390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4"/>
      <w:numFmt w:val="decimal"/>
      <w:lvlText w:val="%1.%2.%3"/>
      <w:lvlJc w:val="left"/>
      <w:pPr>
        <w:ind w:hanging="532"/>
        <w:jc w:val="right"/>
      </w:pPr>
      <w:rPr>
        <w:rFonts w:hint="default" w:ascii="Times New Roman" w:hAnsi="Times New Roman" w:eastAsia="Times New Roman"/>
        <w:b/>
        <w:bCs/>
        <w:color w:val="231F20"/>
        <w:w w:val="108"/>
        <w:sz w:val="22"/>
        <w:szCs w:val="22"/>
      </w:rPr>
    </w:lvl>
    <w:lvl w:ilvl="3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8">
    <w:multiLevelType w:val="hybridMultilevel"/>
    <w:lvl w:ilvl="0">
      <w:start w:val="2"/>
      <w:numFmt w:val="decimal"/>
      <w:lvlText w:val="%1"/>
      <w:lvlJc w:val="left"/>
      <w:pPr>
        <w:ind w:hanging="390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390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decimal"/>
      <w:lvlText w:val="%1.%2.%3"/>
      <w:lvlJc w:val="left"/>
      <w:pPr>
        <w:ind w:hanging="532"/>
        <w:jc w:val="right"/>
      </w:pPr>
      <w:rPr>
        <w:rFonts w:hint="default" w:ascii="Times New Roman" w:hAnsi="Times New Roman" w:eastAsia="Times New Roman"/>
        <w:b/>
        <w:bCs/>
        <w:color w:val="231F20"/>
        <w:w w:val="108"/>
        <w:sz w:val="22"/>
        <w:szCs w:val="22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">
    <w:multiLevelType w:val="hybridMultilevel"/>
    <w:lvl w:ilvl="0">
      <w:start w:val="2"/>
      <w:numFmt w:val="decimal"/>
      <w:lvlText w:val="%1"/>
      <w:lvlJc w:val="left"/>
      <w:pPr>
        <w:ind w:hanging="390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390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5"/>
      <w:numFmt w:val="decimal"/>
      <w:lvlText w:val="%1.%2.%3"/>
      <w:lvlJc w:val="left"/>
      <w:pPr>
        <w:ind w:hanging="532"/>
        <w:jc w:val="right"/>
      </w:pPr>
      <w:rPr>
        <w:rFonts w:hint="default" w:ascii="Times New Roman" w:hAnsi="Times New Roman" w:eastAsia="Times New Roman"/>
        <w:b/>
        <w:bCs/>
        <w:color w:val="231F20"/>
        <w:w w:val="108"/>
        <w:sz w:val="22"/>
        <w:szCs w:val="22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2"/>
      <w:numFmt w:val="decimal"/>
      <w:lvlText w:val="%1"/>
      <w:lvlJc w:val="left"/>
      <w:pPr>
        <w:ind w:hanging="532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532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532"/>
        <w:jc w:val="right"/>
      </w:pPr>
      <w:rPr>
        <w:rFonts w:hint="default" w:ascii="Times New Roman" w:hAnsi="Times New Roman" w:eastAsia="Times New Roman"/>
        <w:b/>
        <w:bCs/>
        <w:color w:val="231F20"/>
        <w:w w:val="108"/>
        <w:sz w:val="22"/>
        <w:szCs w:val="22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2"/>
      <w:numFmt w:val="decimal"/>
      <w:lvlText w:val="%1"/>
      <w:lvlJc w:val="left"/>
      <w:pPr>
        <w:ind w:hanging="39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390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hanging="39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390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2"/>
      <w:numFmt w:val="decimal"/>
      <w:lvlText w:val="%1.%2.%3"/>
      <w:lvlJc w:val="left"/>
      <w:pPr>
        <w:ind w:hanging="532"/>
        <w:jc w:val="right"/>
      </w:pPr>
      <w:rPr>
        <w:rFonts w:hint="default" w:ascii="Times New Roman" w:hAnsi="Times New Roman" w:eastAsia="Times New Roman"/>
        <w:b/>
        <w:bCs/>
        <w:color w:val="231F20"/>
        <w:w w:val="108"/>
        <w:sz w:val="22"/>
        <w:szCs w:val="22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hanging="39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90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2"/>
      <w:numFmt w:val="decimal"/>
      <w:lvlText w:val="%1.%2.%3"/>
      <w:lvlJc w:val="left"/>
      <w:pPr>
        <w:ind w:hanging="532"/>
        <w:jc w:val="right"/>
      </w:pPr>
      <w:rPr>
        <w:rFonts w:hint="default" w:ascii="Times New Roman" w:hAnsi="Times New Roman" w:eastAsia="Times New Roman"/>
        <w:b/>
        <w:bCs/>
        <w:color w:val="231F20"/>
        <w:w w:val="108"/>
        <w:sz w:val="22"/>
        <w:szCs w:val="22"/>
      </w:rPr>
    </w:lvl>
    <w:lvl w:ilvl="3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■"/>
      <w:lvlJc w:val="left"/>
      <w:pPr>
        <w:ind w:hanging="200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16">
    <w:abstractNumId w:val="15"/>
  </w:num>
  <w:num w:numId="13">
    <w:abstractNumId w:val="12"/>
  </w:num>
  <w:num w:numId="12">
    <w:abstractNumId w:val="11"/>
  </w:num>
  <w:num w:numId="10">
    <w:abstractNumId w:val="9"/>
  </w:num>
  <w:num w:numId="5">
    <w:abstractNumId w:val="4"/>
  </w:num>
  <w:num w:numId="2">
    <w:abstractNumId w:val="1"/>
  </w:num>
  <w:num w:numId="18">
    <w:abstractNumId w:val="17"/>
  </w:num>
  <w:num w:numId="17">
    <w:abstractNumId w:val="16"/>
  </w:num>
  <w:num w:numId="15">
    <w:abstractNumId w:val="14"/>
  </w:num>
  <w:num w:numId="14">
    <w:abstractNumId w:val="13"/>
  </w:num>
  <w:num w:numId="11">
    <w:abstractNumId w:val="10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3890"/>
    </w:pPr>
    <w:rPr>
      <w:rFonts w:ascii="Palatino Linotype" w:hAnsi="Palatino Linotype" w:eastAsia="Palatino Linotype"/>
      <w:sz w:val="21"/>
      <w:szCs w:val="21"/>
    </w:rPr>
  </w:style>
  <w:style w:styleId="Heading1" w:type="paragraph">
    <w:name w:val="Heading 1"/>
    <w:basedOn w:val="Normal"/>
    <w:uiPriority w:val="1"/>
    <w:qFormat/>
    <w:pPr>
      <w:ind w:left="3670"/>
      <w:outlineLvl w:val="1"/>
    </w:pPr>
    <w:rPr>
      <w:rFonts w:ascii="Times New Roman" w:hAnsi="Times New Roman" w:eastAsia="Times New Roman"/>
      <w:b/>
      <w:bCs/>
      <w:sz w:val="26"/>
      <w:szCs w:val="26"/>
    </w:rPr>
  </w:style>
  <w:style w:styleId="Heading2" w:type="paragraph">
    <w:name w:val="Heading 2"/>
    <w:basedOn w:val="Normal"/>
    <w:uiPriority w:val="1"/>
    <w:qFormat/>
    <w:pPr>
      <w:ind w:left="3170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4421" w:hanging="532"/>
      <w:outlineLvl w:val="3"/>
    </w:pPr>
    <w:rPr>
      <w:rFonts w:ascii="Times New Roman" w:hAnsi="Times New Roman" w:eastAsia="Times New Roman"/>
      <w:b/>
      <w:bCs/>
      <w:sz w:val="22"/>
      <w:szCs w:val="22"/>
    </w:rPr>
  </w:style>
  <w:style w:styleId="Heading4" w:type="paragraph">
    <w:name w:val="Heading 4"/>
    <w:basedOn w:val="Normal"/>
    <w:uiPriority w:val="1"/>
    <w:qFormat/>
    <w:pPr>
      <w:ind w:left="3890"/>
      <w:outlineLvl w:val="4"/>
    </w:pPr>
    <w:rPr>
      <w:rFonts w:ascii="GillSans-UltraBold" w:hAnsi="GillSans-UltraBold" w:eastAsia="GillSans-UltraBold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header" Target="header2.xml"/><Relationship Id="rId10" Type="http://schemas.openxmlformats.org/officeDocument/2006/relationships/image" Target="media/image3.jpg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image" Target="media/image4.jpg"/><Relationship Id="rId14" Type="http://schemas.openxmlformats.org/officeDocument/2006/relationships/header" Target="header5.xml"/><Relationship Id="rId15" Type="http://schemas.openxmlformats.org/officeDocument/2006/relationships/image" Target="media/image5.jpg"/><Relationship Id="rId16" Type="http://schemas.openxmlformats.org/officeDocument/2006/relationships/header" Target="header6.xml"/><Relationship Id="rId17" Type="http://schemas.openxmlformats.org/officeDocument/2006/relationships/image" Target="media/image6.jpg"/><Relationship Id="rId18" Type="http://schemas.openxmlformats.org/officeDocument/2006/relationships/header" Target="header7.xml"/><Relationship Id="rId19" Type="http://schemas.openxmlformats.org/officeDocument/2006/relationships/image" Target="media/image7.jpg"/><Relationship Id="rId20" Type="http://schemas.openxmlformats.org/officeDocument/2006/relationships/header" Target="header8.xml"/><Relationship Id="rId21" Type="http://schemas.openxmlformats.org/officeDocument/2006/relationships/image" Target="media/image8.jpg"/><Relationship Id="rId22" Type="http://schemas.openxmlformats.org/officeDocument/2006/relationships/header" Target="header9.xml"/><Relationship Id="rId23" Type="http://schemas.openxmlformats.org/officeDocument/2006/relationships/image" Target="media/image9.jpg"/><Relationship Id="rId24" Type="http://schemas.openxmlformats.org/officeDocument/2006/relationships/header" Target="header10.xml"/><Relationship Id="rId25" Type="http://schemas.openxmlformats.org/officeDocument/2006/relationships/image" Target="media/image10.jpg"/><Relationship Id="rId26" Type="http://schemas.openxmlformats.org/officeDocument/2006/relationships/header" Target="header11.xml"/><Relationship Id="rId27" Type="http://schemas.openxmlformats.org/officeDocument/2006/relationships/image" Target="media/image11.jpg"/><Relationship Id="rId28" Type="http://schemas.openxmlformats.org/officeDocument/2006/relationships/image" Target="media/image12.jpg"/><Relationship Id="rId29" Type="http://schemas.openxmlformats.org/officeDocument/2006/relationships/header" Target="header12.xml"/><Relationship Id="rId30" Type="http://schemas.openxmlformats.org/officeDocument/2006/relationships/image" Target="media/image13.jpg"/><Relationship Id="rId31" Type="http://schemas.openxmlformats.org/officeDocument/2006/relationships/image" Target="media/image14.jpg"/><Relationship Id="rId32" Type="http://schemas.openxmlformats.org/officeDocument/2006/relationships/image" Target="media/image15.jpg"/><Relationship Id="rId33" Type="http://schemas.openxmlformats.org/officeDocument/2006/relationships/image" Target="media/image16.jpg"/><Relationship Id="rId34" Type="http://schemas.openxmlformats.org/officeDocument/2006/relationships/header" Target="header13.xml"/><Relationship Id="rId35" Type="http://schemas.openxmlformats.org/officeDocument/2006/relationships/image" Target="media/image17.jpg"/><Relationship Id="rId36" Type="http://schemas.openxmlformats.org/officeDocument/2006/relationships/image" Target="media/image18.jpg"/><Relationship Id="rId37" Type="http://schemas.openxmlformats.org/officeDocument/2006/relationships/image" Target="media/image19.jpg"/><Relationship Id="rId38" Type="http://schemas.openxmlformats.org/officeDocument/2006/relationships/header" Target="header14.xml"/><Relationship Id="rId39" Type="http://schemas.openxmlformats.org/officeDocument/2006/relationships/image" Target="media/image20.jpg"/><Relationship Id="rId40" Type="http://schemas.openxmlformats.org/officeDocument/2006/relationships/image" Target="media/image21.jpg"/><Relationship Id="rId41" Type="http://schemas.openxmlformats.org/officeDocument/2006/relationships/image" Target="media/image22.jpg"/><Relationship Id="rId42" Type="http://schemas.openxmlformats.org/officeDocument/2006/relationships/header" Target="header15.xml"/><Relationship Id="rId43" Type="http://schemas.openxmlformats.org/officeDocument/2006/relationships/image" Target="media/image23.jpg"/><Relationship Id="rId44" Type="http://schemas.openxmlformats.org/officeDocument/2006/relationships/image" Target="media/image24.jpg"/><Relationship Id="rId45" Type="http://schemas.openxmlformats.org/officeDocument/2006/relationships/header" Target="header16.xml"/><Relationship Id="rId46" Type="http://schemas.openxmlformats.org/officeDocument/2006/relationships/image" Target="media/image25.jpg"/><Relationship Id="rId47" Type="http://schemas.openxmlformats.org/officeDocument/2006/relationships/header" Target="header17.xml"/><Relationship Id="rId48" Type="http://schemas.openxmlformats.org/officeDocument/2006/relationships/image" Target="media/image26.jpg"/><Relationship Id="rId49" Type="http://schemas.openxmlformats.org/officeDocument/2006/relationships/header" Target="header18.xml"/><Relationship Id="rId50" Type="http://schemas.openxmlformats.org/officeDocument/2006/relationships/image" Target="media/image27.jpg"/><Relationship Id="rId51" Type="http://schemas.openxmlformats.org/officeDocument/2006/relationships/header" Target="header19.xml"/><Relationship Id="rId52" Type="http://schemas.openxmlformats.org/officeDocument/2006/relationships/header" Target="header20.xml"/><Relationship Id="rId53" Type="http://schemas.openxmlformats.org/officeDocument/2006/relationships/image" Target="media/image28.jpg"/><Relationship Id="rId54" Type="http://schemas.openxmlformats.org/officeDocument/2006/relationships/header" Target="header21.xml"/><Relationship Id="rId55" Type="http://schemas.openxmlformats.org/officeDocument/2006/relationships/image" Target="media/image29.jpg"/><Relationship Id="rId56" Type="http://schemas.openxmlformats.org/officeDocument/2006/relationships/header" Target="header22.xml"/><Relationship Id="rId57" Type="http://schemas.openxmlformats.org/officeDocument/2006/relationships/header" Target="header23.xml"/><Relationship Id="rId58" Type="http://schemas.openxmlformats.org/officeDocument/2006/relationships/image" Target="media/image30.jpg"/><Relationship Id="rId59" Type="http://schemas.openxmlformats.org/officeDocument/2006/relationships/header" Target="header24.xml"/><Relationship Id="rId60" Type="http://schemas.openxmlformats.org/officeDocument/2006/relationships/image" Target="media/image31.jpg"/><Relationship Id="rId61" Type="http://schemas.openxmlformats.org/officeDocument/2006/relationships/image" Target="media/image32.jpg"/><Relationship Id="rId62" Type="http://schemas.openxmlformats.org/officeDocument/2006/relationships/header" Target="header25.xml"/><Relationship Id="rId63" Type="http://schemas.openxmlformats.org/officeDocument/2006/relationships/header" Target="header26.xml"/><Relationship Id="rId64" Type="http://schemas.openxmlformats.org/officeDocument/2006/relationships/image" Target="media/image33.jpg"/><Relationship Id="rId65" Type="http://schemas.openxmlformats.org/officeDocument/2006/relationships/header" Target="header27.xml"/><Relationship Id="rId66" Type="http://schemas.openxmlformats.org/officeDocument/2006/relationships/header" Target="header28.xml"/><Relationship Id="rId6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epgjup</dc:creator>
  <dc:title>M02_SMIT8708_03_SE_C02.indd</dc:title>
  <dcterms:created xsi:type="dcterms:W3CDTF">2014-10-30T15:43:38Z</dcterms:created>
  <dcterms:modified xsi:type="dcterms:W3CDTF">2014-10-30T15:43:38Z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2012-02-02T00:00:00Z</vt:filetime>
  </property>
  <property fmtid="{D5CDD505-2E9C-101B-9397-08002B2CF9AE}" pid="3" name="LastSaved">
    <vt:filetime>2014-10-30T00:00:00Z</vt:filetime>
  </property>
</Properties>
</file>