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.xml" ContentType="application/vnd.openxmlformats-officedocument.wordprocessingml.footer+xml"/>
  <Override PartName="/word/header2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footerReference w:type="default" r:id="rId6"/>
          <w:type w:val="continuous"/>
          <w:pgSz w:w="15840" w:h="24480"/>
          <w:pgMar w:header="4828" w:footer="5472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2395" w:right="0" w:firstLine="0"/>
        <w:jc w:val="left"/>
        <w:rPr>
          <w:rFonts w:ascii="Times New Roman" w:hAnsi="Times New Roman" w:cs="Times New Roman" w:eastAsia="Times New Roman"/>
          <w:sz w:val="52"/>
          <w:szCs w:val="52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95"/>
          <w:sz w:val="52"/>
          <w:szCs w:val="52"/>
        </w:rPr>
        <w:t>Sorting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52"/>
          <w:szCs w:val="52"/>
        </w:rPr>
      </w:r>
    </w:p>
    <w:p>
      <w:pPr>
        <w:tabs>
          <w:tab w:pos="3973" w:val="left" w:leader="none"/>
        </w:tabs>
        <w:spacing w:before="42"/>
        <w:ind w:left="2395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spacing w:val="0"/>
          <w:w w:val="95"/>
        </w:rPr>
        <w:br w:type="column"/>
      </w:r>
      <w:r>
        <w:rPr>
          <w:rFonts w:ascii="Times New Roman" w:hAnsi="Times New Roman" w:cs="Times New Roman" w:eastAsia="Times New Roman"/>
          <w:b/>
          <w:bCs/>
          <w:color w:val="231F20"/>
          <w:spacing w:val="49"/>
          <w:w w:val="95"/>
          <w:sz w:val="24"/>
          <w:szCs w:val="24"/>
        </w:rPr>
        <w:t>CHAPTE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68"/>
          <w:w w:val="95"/>
          <w:sz w:val="36"/>
          <w:szCs w:val="36"/>
        </w:rPr>
        <w:t>1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36"/>
          <w:szCs w:val="36"/>
        </w:rPr>
        <w:t>6</w:t>
      </w:r>
      <w:r>
        <w:rPr>
          <w:rFonts w:ascii="Times New Roman" w:hAnsi="Times New Roman" w:cs="Times New Roman" w:eastAsia="Times New Roman"/>
          <w:b/>
          <w:bCs/>
          <w:color w:val="231F20"/>
          <w:spacing w:val="-18"/>
          <w:w w:val="100"/>
          <w:sz w:val="36"/>
          <w:szCs w:val="3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5840" w:h="24480"/>
          <w:pgMar w:top="5660" w:bottom="5660" w:left="1660" w:right="1660"/>
          <w:cols w:num="2" w:equalWidth="0">
            <w:col w:w="4014" w:space="2156"/>
            <w:col w:w="6350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ind w:left="2390" w:right="0"/>
        <w:jc w:val="left"/>
        <w:rPr>
          <w:b w:val="0"/>
          <w:bCs w:val="0"/>
        </w:rPr>
      </w:pPr>
      <w:r>
        <w:rPr/>
        <w:pict>
          <v:group style="position:absolute;margin-left:130.5pt;margin-top:-133.718872pt;width:540pt;height:117.72pt;mso-position-horizontal-relative:page;mso-position-vertical-relative:paragraph;z-index:-2935" coordorigin="2610,-2674" coordsize="10800,2354">
            <v:shape style="position:absolute;left:3624;top:-2480;width:9786;height:2160" type="#_x0000_t75">
              <v:imagedata r:id="rId7" o:title=""/>
            </v:shape>
            <v:shape style="position:absolute;left:2610;top:-2480;width:1240;height:2160" type="#_x0000_t75">
              <v:imagedata r:id="rId8" o:title=""/>
            </v:shape>
            <v:group style="position:absolute;left:9992;top:-1516;width:3;height:2" coordorigin="9992,-1516" coordsize="3,2">
              <v:shape style="position:absolute;left:9992;top:-1516;width:3;height:2" coordorigin="9992,-1516" coordsize="3,0" path="m9992,-1516l9994,-1516e" filled="f" stroked="t" strokeweight=".307pt" strokecolor="#231F20">
                <v:path arrowok="t"/>
              </v:shape>
            </v:group>
            <v:group style="position:absolute;left:9843;top:-2664;width:2657;height:488" coordorigin="9843,-2664" coordsize="2657,488">
              <v:shape style="position:absolute;left:9843;top:-2664;width:2657;height:488" coordorigin="9843,-2664" coordsize="2657,488" path="m9843,-2176l12500,-2176,12500,-2664,9843,-2664,9843,-2176xe" filled="t" fillcolor="#FFFFFF" stroked="f">
                <v:path arrowok="t"/>
                <v:fill type="solid"/>
              </v:shape>
            </v:group>
            <v:group style="position:absolute;left:9843;top:-2664;width:2657;height:488" coordorigin="9843,-2664" coordsize="2657,488">
              <v:shape style="position:absolute;left:9843;top:-2664;width:2657;height:488" coordorigin="9843,-2664" coordsize="2657,488" path="m12500,-2664l9843,-2664,9843,-2176,12500,-2176,12500,-2664xe" filled="f" stroked="t" strokeweight="1pt" strokecolor="#231F2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494.928009pt;margin-top:-55.778877pt;width:131.976pt;height:516.816013pt;mso-position-horizontal-relative:page;mso-position-vertical-relative:paragraph;z-index:-2932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6501" w:hRule="exact"/>
                    </w:trPr>
                    <w:tc>
                      <w:tcPr>
                        <w:tcW w:w="26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line="280" w:lineRule="exact" w:before="5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/>
                          <w:ind w:left="573" w:right="455" w:hanging="54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16.1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15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Measuring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9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Algorithm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8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Cost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8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16.1.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4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Specifi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1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Bi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ind w:left="290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Examples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16.1.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7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Analyzing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1"/>
                          <w:ind w:left="1113" w:right="696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Complex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1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Algorithms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41"/>
                          <w:ind w:left="573" w:right="335" w:hanging="54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16.2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23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Algorithms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2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for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2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Sorting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8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Data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8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16.2.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5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Insertio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Sort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16.2.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Bubbl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7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Sort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16.2.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Quic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k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Sort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16.2.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6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Merg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Sort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16.2.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7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Radi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5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Sort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30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16.3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13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Performance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0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Analysis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36"/>
                          <w:ind w:left="573" w:right="317" w:hanging="54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16.4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44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Applications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5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of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6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Sorting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8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Algorithms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8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16.4.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1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Usin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3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sort(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2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2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.)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16.4.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5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Insertio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Sort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16.4.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Bubbl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7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Sort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16.4.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Quic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k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Sort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202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16.4.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6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Merg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Sort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573" w:right="202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16.4.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7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Radi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5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Sort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23"/>
                          <w:ind w:left="573" w:right="202" w:hanging="48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16.5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45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0"/>
                            <w:sz w:val="19"/>
                            <w:szCs w:val="19"/>
                          </w:rPr>
                          <w:t>Engineerin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0"/>
                            <w:sz w:val="19"/>
                            <w:szCs w:val="19"/>
                          </w:rPr>
                          <w:t>Example—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6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0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0"/>
                            <w:sz w:val="19"/>
                            <w:szCs w:val="19"/>
                          </w:rPr>
                          <w:t>Selectio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0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0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1"/>
                            <w:w w:val="9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0"/>
                            <w:sz w:val="19"/>
                            <w:szCs w:val="19"/>
                          </w:rPr>
                          <w:t>Countries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</w:tr>
                  <w:tr>
                    <w:trPr>
                      <w:trHeight w:val="60" w:hRule="exact"/>
                    </w:trPr>
                    <w:tc>
                      <w:tcPr>
                        <w:tcW w:w="26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BCBEC0"/>
                      </w:tcPr>
                      <w:p>
                        <w:pPr/>
                      </w:p>
                    </w:tc>
                  </w:tr>
                  <w:tr>
                    <w:trPr>
                      <w:trHeight w:val="3775" w:hRule="exact"/>
                    </w:trPr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8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8" w:type="dxa"/>
                        <w:tcBorders>
                          <w:top w:val="nil" w:sz="6" w:space="0" w:color="auto"/>
                          <w:left w:val="single" w:sz="8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color w:val="231F20"/>
          <w:spacing w:val="0"/>
          <w:w w:val="100"/>
        </w:rPr>
        <w:t>Chapter</w:t>
      </w:r>
      <w:r>
        <w:rPr>
          <w:color w:val="231F20"/>
          <w:spacing w:val="21"/>
          <w:w w:val="100"/>
        </w:rPr>
        <w:t> </w:t>
      </w:r>
      <w:r>
        <w:rPr>
          <w:color w:val="231F20"/>
          <w:spacing w:val="0"/>
          <w:w w:val="100"/>
        </w:rPr>
        <w:t>Objectives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239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discusses: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technique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comparing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performance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algorithms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range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algorithms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sorting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collection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Application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areas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which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algorithms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most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appropriate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307" w:lineRule="auto"/>
        <w:ind w:left="2390" w:right="4506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8.375pt;margin-top:42.415771pt;width:24.25pt;height:48.25pt;mso-position-horizontal-relative:page;mso-position-vertical-relative:paragraph;z-index:-2934" coordorigin="1768,848" coordsize="485,965">
            <v:group style="position:absolute;left:1892;top:1211;width:238;height:239" coordorigin="1892,1211" coordsize="238,239">
              <v:shape style="position:absolute;left:1892;top:1211;width:238;height:239" coordorigin="1892,1211" coordsize="238,239" path="m2130,1331l2112,1395,2064,1438,2021,1450,1996,1448,1934,1422,1897,1371,1892,1351,1893,1324,1917,1259,1964,1220,2004,1211,2028,1213,2089,1241,2124,1294,2130,1331xe" filled="f" stroked="t" strokeweight=".25pt" strokecolor="#231F20">
                <v:path arrowok="t"/>
              </v:shape>
            </v:group>
            <v:group style="position:absolute;left:1770;top:1331;width:480;height:2" coordorigin="1770,1331" coordsize="480,2">
              <v:shape style="position:absolute;left:1770;top:1331;width:480;height:2" coordorigin="1770,1331" coordsize="480,0" path="m1770,1331l2250,1331e" filled="f" stroked="t" strokeweight=".25pt" strokecolor="#231F20">
                <v:path arrowok="t"/>
              </v:shape>
            </v:group>
            <v:group style="position:absolute;left:2010;top:851;width:2;height:960" coordorigin="2010,851" coordsize="2,960">
              <v:shape style="position:absolute;left:2010;top:851;width:2;height:960" coordorigin="2010,851" coordsize="0,960" path="m2010,851l2010,181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42.415771pt;width:24.25pt;height:48.25pt;mso-position-horizontal-relative:page;mso-position-vertical-relative:paragraph;z-index:-2933" coordorigin="13588,848" coordsize="485,965">
            <v:group style="position:absolute;left:13712;top:1211;width:238;height:239" coordorigin="13712,1211" coordsize="238,239">
              <v:shape style="position:absolute;left:13712;top:1211;width:238;height:239" coordorigin="13712,1211" coordsize="238,239" path="m13950,1331l13932,1395,13884,1438,13841,1450,13816,1448,13754,1422,13717,1371,13712,1351,13713,1324,13737,1259,13784,1220,13824,1211,13848,1213,13909,1241,13944,1294,13950,1331xe" filled="f" stroked="t" strokeweight=".25pt" strokecolor="#231F20">
                <v:path arrowok="t"/>
              </v:shape>
            </v:group>
            <v:group style="position:absolute;left:13590;top:1331;width:480;height:2" coordorigin="13590,1331" coordsize="480,2">
              <v:shape style="position:absolute;left:13590;top:1331;width:480;height:2" coordorigin="13590,1331" coordsize="480,0" path="m13590,1331l14070,1331e" filled="f" stroked="t" strokeweight=".25pt" strokecolor="#231F20">
                <v:path arrowok="t"/>
              </v:shape>
            </v:group>
            <v:group style="position:absolute;left:13830;top:851;width:2;height:960" coordorigin="13830,851" coordsize="2,960">
              <v:shape style="position:absolute;left:13830;top:851;width:2;height:960" coordorigin="13830,851" coordsize="0,960" path="m13830,851l13830,181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First,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digress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thread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problem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solving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dis-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cuss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“engineering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algebra”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measuring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algorithm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terms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amount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work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done.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consider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sorting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algorithms,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technique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assess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their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relative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merits.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91"/>
        <w:ind w:left="0" w:right="1802" w:firstLine="0"/>
        <w:jc w:val="right"/>
        <w:rPr>
          <w:rFonts w:ascii="Palatino" w:hAnsi="Palatino" w:cs="Palatino" w:eastAsia="Palatino"/>
          <w:sz w:val="18"/>
          <w:szCs w:val="18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367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right"/>
        <w:rPr>
          <w:rFonts w:ascii="Palatino" w:hAnsi="Palatino" w:cs="Palatino" w:eastAsia="Palatino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368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16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Sorting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/>
        <w:pict>
          <v:group style="position:absolute;margin-left:237.992996pt;margin-top:3.146032pt;width:351.456pt;height:17.89pt;mso-position-horizontal-relative:page;mso-position-vertical-relative:paragraph;z-index:-2931" coordorigin="4760,63" coordsize="7029,358">
            <v:shape style="position:absolute;left:4764;top:63;width:420;height:357" type="#_x0000_t75">
              <v:imagedata r:id="rId10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16.1</w:t>
      </w:r>
      <w:r>
        <w:rPr>
          <w:color w:val="231F20"/>
          <w:spacing w:val="61"/>
          <w:w w:val="105"/>
        </w:rPr>
        <w:t> </w:t>
      </w:r>
      <w:r>
        <w:rPr>
          <w:color w:val="231F20"/>
          <w:spacing w:val="0"/>
          <w:w w:val="105"/>
        </w:rPr>
        <w:t>Measuring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0"/>
          <w:w w:val="105"/>
        </w:rPr>
        <w:t>Algorithm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0"/>
          <w:w w:val="105"/>
        </w:rPr>
        <w:t>Cost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170" w:right="2380"/>
        <w:jc w:val="both"/>
      </w:pPr>
      <w:r>
        <w:rPr>
          <w:b w:val="0"/>
          <w:bCs w:val="0"/>
          <w:color w:val="231F20"/>
          <w:spacing w:val="2"/>
          <w:w w:val="100"/>
        </w:rPr>
        <w:t>Ho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time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yourself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“Jus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goo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algorithm?”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Probabl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ver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often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ever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Afte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creatin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relatively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wor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small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finit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functions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execut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retur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answe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withi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secon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(excep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recursiv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Fibonacc</w:t>
      </w:r>
      <w:r>
        <w:rPr>
          <w:b w:val="0"/>
          <w:bCs w:val="0"/>
          <w:color w:val="231F20"/>
          <w:spacing w:val="0"/>
          <w:w w:val="100"/>
        </w:rPr>
        <w:t>i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ove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25)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noticed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imag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processin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tak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second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run.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problem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becom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comple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volum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increases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conside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whethe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solvin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proble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efficien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manner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extrem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cases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processe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manipulat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huge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amount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lik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inventor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larg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warehous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national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telephon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director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migh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possibl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highl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efficient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algorithms.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410" w:right="0"/>
        <w:jc w:val="left"/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Big</w:t>
      </w:r>
      <w:r>
        <w:rPr>
          <w:rFonts w:ascii="Palatino" w:hAnsi="Palatino" w:cs="Palatino" w:eastAsia="Palatino"/>
          <w:b/>
          <w:bCs/>
          <w:color w:val="231F20"/>
          <w:spacing w:val="10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O</w:t>
      </w:r>
      <w:r>
        <w:rPr>
          <w:rFonts w:ascii="Palatino" w:hAnsi="Palatino" w:cs="Palatino" w:eastAsia="Palatino"/>
          <w:b/>
          <w:bCs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algebra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permits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amount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6089" w:right="1858"/>
        <w:jc w:val="left"/>
      </w:pPr>
      <w:r>
        <w:rPr/>
        <w:pict>
          <v:group style="position:absolute;margin-left:166.25pt;margin-top:8.577759pt;width:213.5pt;height:52.25pt;mso-position-horizontal-relative:page;mso-position-vertical-relative:paragraph;z-index:-2930" coordorigin="3325,172" coordsize="4270,1045">
            <v:group style="position:absolute;left:3330;top:177;width:4260;height:1035" coordorigin="3330,177" coordsize="4260,1035">
              <v:shape style="position:absolute;left:3330;top:177;width:4260;height:1035" coordorigin="3330,177" coordsize="4260,1035" path="m3330,1212l7590,1212,7590,177,3330,177,3330,1212xe" filled="t" fillcolor="#EDEDEE" stroked="f">
                <v:path arrowok="t"/>
                <v:fill type="solid"/>
              </v:shape>
            </v:group>
            <v:group style="position:absolute;left:3439;top:300;width:2346;height:232" coordorigin="3439,300" coordsize="2346,232">
              <v:shape style="position:absolute;left:3439;top:300;width:2346;height:232" coordorigin="3439,300" coordsize="2346,232" path="m3439,532l5785,532,5785,300,3439,300,3439,532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4"/>
          <w:w w:val="100"/>
        </w:rPr>
        <w:t>don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solvin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proble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relate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9"/>
          <w:pgSz w:w="15840" w:h="24480"/>
          <w:pgMar w:header="4828" w:footer="5472" w:top="5660" w:bottom="5660" w:left="1660" w:right="1660"/>
        </w:sectPr>
      </w:pPr>
    </w:p>
    <w:p>
      <w:pPr>
        <w:pStyle w:val="Heading3"/>
        <w:spacing w:before="7"/>
        <w:ind w:left="1839" w:right="0" w:firstLine="0"/>
        <w:jc w:val="left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Technical</w:t>
      </w:r>
      <w:r>
        <w:rPr>
          <w:rFonts w:ascii="GillSans-UltraBold" w:hAnsi="GillSans-UltraBold" w:cs="GillSans-UltraBold" w:eastAsia="GillSans-UltraBold"/>
          <w:color w:val="FFFFFF"/>
          <w:spacing w:val="32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Insight</w:t>
      </w:r>
      <w:r>
        <w:rPr>
          <w:rFonts w:ascii="GillSans-UltraBold" w:hAnsi="GillSans-UltraBold" w:cs="GillSans-UltraBold" w:eastAsia="GillSans-UltraBold"/>
          <w:color w:val="FFFFFF"/>
          <w:spacing w:val="32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16.1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241" w:lineRule="auto" w:before="85"/>
        <w:ind w:left="1790" w:right="0" w:hanging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8.375pt;margin-top:24.594116pt;width:24.25pt;height:48.25pt;mso-position-horizontal-relative:page;mso-position-vertical-relative:paragraph;z-index:-2929" coordorigin="1768,492" coordsize="485,965">
            <v:group style="position:absolute;left:1892;top:855;width:238;height:239" coordorigin="1892,855" coordsize="238,239">
              <v:shape style="position:absolute;left:1892;top:855;width:238;height:239" coordorigin="1892,855" coordsize="238,239" path="m2130,974l2112,1038,2064,1082,2021,1094,1996,1092,1934,1066,1897,1015,1892,994,1893,968,1917,903,1964,864,2004,855,2028,857,2089,885,2124,937,2130,974xe" filled="f" stroked="t" strokeweight=".25pt" strokecolor="#231F20">
                <v:path arrowok="t"/>
              </v:shape>
            </v:group>
            <v:group style="position:absolute;left:1770;top:974;width:480;height:2" coordorigin="1770,974" coordsize="480,2">
              <v:shape style="position:absolute;left:1770;top:974;width:480;height:2" coordorigin="1770,974" coordsize="480,0" path="m1770,974l2250,974e" filled="f" stroked="t" strokeweight=".25pt" strokecolor="#231F20">
                <v:path arrowok="t"/>
              </v:shape>
            </v:group>
            <v:group style="position:absolute;left:2010;top:494;width:2;height:960" coordorigin="2010,494" coordsize="2,960">
              <v:shape style="position:absolute;left:2010;top:494;width:2;height:960" coordorigin="2010,494" coordsize="0,960" path="m2010,494l2010,145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Intereste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reader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shoul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loo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little-O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Big-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8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little-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Big-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Q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260" w:lineRule="exact"/>
        <w:ind w:left="239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0"/>
          <w:w w:val="100"/>
        </w:rPr>
        <w:t>amount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being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processed.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gross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239" w:right="0"/>
        <w:jc w:val="left"/>
      </w:pPr>
      <w:r>
        <w:rPr>
          <w:b w:val="0"/>
          <w:bCs w:val="0"/>
          <w:color w:val="231F20"/>
          <w:spacing w:val="6"/>
          <w:w w:val="100"/>
        </w:rPr>
        <w:t>simplificatio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softwar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engineering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239" w:right="0"/>
        <w:jc w:val="left"/>
      </w:pPr>
      <w:r>
        <w:rPr/>
        <w:pict>
          <v:group style="position:absolute;margin-left:679.375pt;margin-top:12.702637pt;width:24.25pt;height:48.25pt;mso-position-horizontal-relative:page;mso-position-vertical-relative:paragraph;z-index:-2928" coordorigin="13588,254" coordsize="485,965">
            <v:group style="position:absolute;left:13712;top:617;width:238;height:239" coordorigin="13712,617" coordsize="238,239">
              <v:shape style="position:absolute;left:13712;top:617;width:238;height:239" coordorigin="13712,617" coordsize="238,239" path="m13950,737l13932,800,13884,844,13841,856,13816,854,13754,828,13717,777,13712,756,13713,730,13737,665,13784,626,13824,617,13848,619,13909,647,13944,700,13950,737xe" filled="f" stroked="t" strokeweight=".25pt" strokecolor="#231F20">
                <v:path arrowok="t"/>
              </v:shape>
            </v:group>
            <v:group style="position:absolute;left:13590;top:737;width:480;height:2" coordorigin="13590,737" coordsize="480,2">
              <v:shape style="position:absolute;left:13590;top:737;width:480;height:2" coordorigin="13590,737" coordsize="480,0" path="m13590,737l14070,737e" filled="f" stroked="t" strokeweight=".25pt" strokecolor="#231F20">
                <v:path arrowok="t"/>
              </v:shape>
            </v:group>
            <v:group style="position:absolute;left:13830;top:257;width:2;height:960" coordorigin="13830,257" coordsize="2,960">
              <v:shape style="position:absolute;left:13830;top:257;width:2;height:960" coordorigin="13830,257" coordsize="0,960" path="m13830,257l13830,121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3"/>
          <w:w w:val="100"/>
        </w:rPr>
        <w:t>analysi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purposes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base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sound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239" w:right="0"/>
        <w:jc w:val="left"/>
      </w:pPr>
      <w:r>
        <w:rPr>
          <w:b w:val="0"/>
          <w:bCs w:val="0"/>
          <w:color w:val="231F20"/>
          <w:spacing w:val="0"/>
          <w:w w:val="100"/>
        </w:rPr>
        <w:t>but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increasingly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theory.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  <w:cols w:num="2" w:equalWidth="0">
            <w:col w:w="5811" w:space="40"/>
            <w:col w:w="6669"/>
          </w:cols>
        </w:sectPr>
      </w:pP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7" w:firstLine="240"/>
        <w:jc w:val="both"/>
      </w:pPr>
      <w:r>
        <w:rPr>
          <w:b w:val="0"/>
          <w:bCs w:val="0"/>
          <w:color w:val="231F20"/>
          <w:spacing w:val="2"/>
          <w:w w:val="100"/>
        </w:rPr>
        <w:t>Bi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mean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estimatin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wors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performanc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given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algorith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presente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certai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items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usually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referred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N.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fact,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actual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attempts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determine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limit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relationshi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betwee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wor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algorith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approaches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infinity.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left="3170" w:right="2386" w:firstLine="240"/>
        <w:jc w:val="both"/>
      </w:pP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report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Big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(&lt;expression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N&gt;).</w:t>
      </w:r>
      <w:r>
        <w:rPr>
          <w:b w:val="0"/>
          <w:bCs w:val="0"/>
          <w:color w:val="231F20"/>
          <w:spacing w:val="0"/>
          <w:w w:val="105"/>
        </w:rPr>
        <w:t> </w:t>
      </w:r>
      <w:r>
        <w:rPr>
          <w:b w:val="0"/>
          <w:bCs w:val="0"/>
          <w:color w:val="231F20"/>
          <w:spacing w:val="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O(1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describe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situatio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computin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independent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O(N)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describes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situation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computing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cost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directly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proportional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O(2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N</w:t>
      </w:r>
      <w:r>
        <w:rPr>
          <w:b w:val="0"/>
          <w:bCs w:val="0"/>
          <w:color w:val="231F20"/>
          <w:spacing w:val="0"/>
          <w:w w:val="100"/>
          <w:position w:val="0"/>
        </w:rPr>
        <w:t>)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2"/>
          <w:w w:val="100"/>
          <w:position w:val="0"/>
        </w:rPr>
        <w:t>describe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color w:val="231F20"/>
          <w:spacing w:val="2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color w:val="231F20"/>
          <w:spacing w:val="2"/>
          <w:w w:val="100"/>
          <w:position w:val="0"/>
        </w:rPr>
        <w:t>situatio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color w:val="231F20"/>
          <w:spacing w:val="2"/>
          <w:w w:val="100"/>
          <w:position w:val="0"/>
        </w:rPr>
        <w:t>wher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color w:val="231F20"/>
          <w:spacing w:val="2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color w:val="231F20"/>
          <w:spacing w:val="2"/>
          <w:w w:val="100"/>
          <w:position w:val="0"/>
        </w:rPr>
        <w:t>computin</w:t>
      </w:r>
      <w:r>
        <w:rPr>
          <w:b w:val="0"/>
          <w:bCs w:val="0"/>
          <w:color w:val="231F20"/>
          <w:spacing w:val="0"/>
          <w:w w:val="100"/>
          <w:position w:val="0"/>
        </w:rPr>
        <w:t>g</w:t>
      </w:r>
      <w:r>
        <w:rPr>
          <w:b w:val="0"/>
          <w:bCs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color w:val="231F20"/>
          <w:spacing w:val="2"/>
          <w:w w:val="100"/>
          <w:position w:val="0"/>
        </w:rPr>
        <w:t>cos</w:t>
      </w:r>
      <w:r>
        <w:rPr>
          <w:b w:val="0"/>
          <w:bCs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color w:val="231F20"/>
          <w:spacing w:val="2"/>
          <w:w w:val="100"/>
          <w:position w:val="0"/>
        </w:rPr>
        <w:t>double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color w:val="231F20"/>
          <w:spacing w:val="2"/>
          <w:w w:val="100"/>
          <w:position w:val="0"/>
        </w:rPr>
        <w:t>eac</w:t>
      </w:r>
      <w:r>
        <w:rPr>
          <w:b w:val="0"/>
          <w:bCs w:val="0"/>
          <w:color w:val="231F20"/>
          <w:spacing w:val="0"/>
          <w:w w:val="100"/>
          <w:position w:val="0"/>
        </w:rPr>
        <w:t>h</w:t>
      </w:r>
      <w:r>
        <w:rPr>
          <w:b w:val="0"/>
          <w:bCs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color w:val="231F20"/>
          <w:spacing w:val="2"/>
          <w:w w:val="100"/>
          <w:position w:val="0"/>
        </w:rPr>
        <w:t>tim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19"/>
          <w:w w:val="100"/>
          <w:position w:val="0"/>
        </w:rPr>
        <w:t> </w:t>
      </w:r>
      <w:r>
        <w:rPr>
          <w:b w:val="0"/>
          <w:bCs w:val="0"/>
          <w:color w:val="231F20"/>
          <w:spacing w:val="2"/>
          <w:w w:val="100"/>
          <w:position w:val="0"/>
        </w:rPr>
        <w:t>one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mor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piec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o</w:t>
      </w:r>
      <w:r>
        <w:rPr>
          <w:b w:val="0"/>
          <w:bCs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dat</w:t>
      </w:r>
      <w:r>
        <w:rPr>
          <w:b w:val="0"/>
          <w:bCs w:val="0"/>
          <w:color w:val="231F20"/>
          <w:spacing w:val="0"/>
          <w:w w:val="100"/>
          <w:position w:val="0"/>
        </w:rPr>
        <w:t>a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i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added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A</w:t>
      </w:r>
      <w:r>
        <w:rPr>
          <w:b w:val="0"/>
          <w:bCs w:val="0"/>
          <w:color w:val="231F20"/>
          <w:spacing w:val="0"/>
          <w:w w:val="100"/>
          <w:position w:val="0"/>
        </w:rPr>
        <w:t>t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thi</w:t>
      </w:r>
      <w:r>
        <w:rPr>
          <w:b w:val="0"/>
          <w:bCs w:val="0"/>
          <w:color w:val="231F20"/>
          <w:spacing w:val="0"/>
          <w:w w:val="100"/>
          <w:position w:val="0"/>
        </w:rPr>
        <w:t>s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point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w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shoul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als</w:t>
      </w:r>
      <w:r>
        <w:rPr>
          <w:b w:val="0"/>
          <w:bCs w:val="0"/>
          <w:color w:val="231F20"/>
          <w:spacing w:val="0"/>
          <w:w w:val="100"/>
          <w:position w:val="0"/>
        </w:rPr>
        <w:t>o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observ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some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simplifying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assumptions: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2"/>
        </w:numPr>
        <w:tabs>
          <w:tab w:pos="3625" w:val="left" w:leader="none"/>
        </w:tabs>
        <w:spacing w:line="260" w:lineRule="exact"/>
        <w:ind w:left="3630" w:right="2578" w:hanging="280"/>
        <w:jc w:val="left"/>
      </w:pP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concerned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multipliers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rapidly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performance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improving,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multiplicative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improvements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achieved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merely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acquiring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hardware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software.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concept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reports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qualitative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improvement.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Therefore,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choose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ignore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multipliers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analyses.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3625" w:val="left" w:leader="none"/>
        </w:tabs>
        <w:spacing w:line="260" w:lineRule="exact" w:before="40"/>
        <w:ind w:left="3630" w:right="2723" w:hanging="280"/>
        <w:jc w:val="left"/>
      </w:pP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concerned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performance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approaches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infinity.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Consequently,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keep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fastest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growth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rate.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3"/>
        </w:numPr>
        <w:tabs>
          <w:tab w:pos="4390" w:val="left" w:leader="none"/>
          <w:tab w:pos="10849" w:val="right" w:leader="none"/>
        </w:tabs>
        <w:spacing w:before="68"/>
        <w:ind w:left="4390" w:right="1670" w:hanging="501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Measuring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Algorithm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Cost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369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3"/>
        </w:numPr>
        <w:tabs>
          <w:tab w:pos="4531" w:val="left" w:leader="none"/>
        </w:tabs>
        <w:ind w:left="4531" w:right="5574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Specific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0"/>
          <w:w w:val="105"/>
        </w:rPr>
        <w:t>Big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0"/>
          <w:w w:val="105"/>
        </w:rPr>
        <w:t>O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0"/>
          <w:w w:val="105"/>
        </w:rPr>
        <w:t>Examples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7"/>
        <w:jc w:val="both"/>
      </w:pP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basi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alread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discussed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loo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8"/>
        <w:jc w:val="both"/>
      </w:pP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O(1)—Independent</w:t>
      </w:r>
      <w:r>
        <w:rPr>
          <w:rFonts w:ascii="Times New Roman" w:hAnsi="Times New Roman" w:cs="Times New Roman" w:eastAsia="Times New Roman"/>
          <w:b/>
          <w:bCs/>
          <w:color w:val="808285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b/>
          <w:bCs/>
          <w:color w:val="808285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/>
          <w:bCs/>
          <w:color w:val="808285"/>
          <w:spacing w:val="2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O(1)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describes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ideal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whose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amount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independent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amount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obvious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accessing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modifying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entry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good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permit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access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independent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92"/>
        <w:ind w:left="3890" w:right="1669"/>
        <w:jc w:val="both"/>
      </w:pP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O(N)—Linear</w:t>
      </w:r>
      <w:r>
        <w:rPr>
          <w:rFonts w:ascii="Times New Roman" w:hAnsi="Times New Roman" w:cs="Times New Roman" w:eastAsia="Times New Roman"/>
          <w:b/>
          <w:bCs/>
          <w:color w:val="80828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b/>
          <w:bCs/>
          <w:color w:val="80828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/>
          <w:bCs/>
          <w:color w:val="808285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O(N)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describes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whose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performance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linearly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related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N.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Copying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obvious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searching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piece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such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argue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occasionally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equal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chance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unlucky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average,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claim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performance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search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mean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numbers: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</w:t>
      </w:r>
      <w:r>
        <w:rPr>
          <w:b w:val="0"/>
          <w:bCs w:val="0"/>
          <w:color w:val="231F20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1)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60"/>
        </w:rPr>
        <w:t>/</w:t>
      </w:r>
      <w:r>
        <w:rPr>
          <w:b w:val="0"/>
          <w:bCs w:val="0"/>
          <w:color w:val="231F20"/>
          <w:spacing w:val="-39"/>
          <w:w w:val="160"/>
        </w:rPr>
        <w:t> </w:t>
      </w:r>
      <w:r>
        <w:rPr>
          <w:b w:val="0"/>
          <w:bCs w:val="0"/>
          <w:color w:val="231F20"/>
          <w:spacing w:val="0"/>
          <w:w w:val="100"/>
        </w:rPr>
        <w:t>2.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applying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simplification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rules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above,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reject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being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lower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power,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leaving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N/2,</w:t>
      </w:r>
      <w:r>
        <w:rPr>
          <w:b w:val="0"/>
          <w:bCs w:val="0"/>
          <w:color w:val="231F20"/>
          <w:spacing w:val="0"/>
          <w:w w:val="115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reject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constant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multiplier,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leaving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O(N)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search.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100"/>
        <w:ind w:left="3890" w:right="1667"/>
        <w:jc w:val="both"/>
      </w:pPr>
      <w:r>
        <w:rPr/>
        <w:pict>
          <v:group style="position:absolute;margin-left:88.375pt;margin-top:16.111975pt;width:24.25pt;height:48.25pt;mso-position-horizontal-relative:page;mso-position-vertical-relative:paragraph;z-index:-2927" coordorigin="1768,322" coordsize="485,965">
            <v:group style="position:absolute;left:1892;top:685;width:238;height:239" coordorigin="1892,685" coordsize="238,239">
              <v:shape style="position:absolute;left:1892;top:685;width:238;height:239" coordorigin="1892,685" coordsize="238,239" path="m2130,805l2112,869,2064,912,2021,924,1996,922,1934,896,1897,845,1892,825,1893,798,1917,733,1964,694,2004,685,2028,687,2089,715,2124,768,2130,805xe" filled="f" stroked="t" strokeweight=".25pt" strokecolor="#231F20">
                <v:path arrowok="t"/>
              </v:shape>
            </v:group>
            <v:group style="position:absolute;left:1770;top:805;width:480;height:2" coordorigin="1770,805" coordsize="480,2">
              <v:shape style="position:absolute;left:1770;top:805;width:480;height:2" coordorigin="1770,805" coordsize="480,0" path="m1770,805l2250,805e" filled="f" stroked="t" strokeweight=".25pt" strokecolor="#231F20">
                <v:path arrowok="t"/>
              </v:shape>
            </v:group>
            <v:group style="position:absolute;left:2010;top:325;width:2;height:960" coordorigin="2010,325" coordsize="2,960">
              <v:shape style="position:absolute;left:2010;top:325;width:2;height:960" coordorigin="2010,325" coordsize="0,960" path="m2010,325l2010,128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6.111975pt;width:24.25pt;height:48.25pt;mso-position-horizontal-relative:page;mso-position-vertical-relative:paragraph;z-index:-2926" coordorigin="13588,322" coordsize="485,965">
            <v:group style="position:absolute;left:13712;top:685;width:238;height:239" coordorigin="13712,685" coordsize="238,239">
              <v:shape style="position:absolute;left:13712;top:685;width:238;height:239" coordorigin="13712,685" coordsize="238,239" path="m13950,805l13932,869,13884,912,13841,924,13816,922,13754,896,13717,845,13712,825,13713,798,13737,733,13784,694,13824,685,13848,687,13909,715,13944,768,13950,805xe" filled="f" stroked="t" strokeweight=".25pt" strokecolor="#231F20">
                <v:path arrowok="t"/>
              </v:shape>
            </v:group>
            <v:group style="position:absolute;left:13590;top:805;width:480;height:2" coordorigin="13590,805" coordsize="480,2">
              <v:shape style="position:absolute;left:13590;top:805;width:480;height:2" coordorigin="13590,805" coordsize="480,0" path="m13590,805l14070,805e" filled="f" stroked="t" strokeweight=".25pt" strokecolor="#231F20">
                <v:path arrowok="t"/>
              </v:shape>
            </v:group>
            <v:group style="position:absolute;left:13830;top:325;width:2;height:960" coordorigin="13830,325" coordsize="2,960">
              <v:shape style="position:absolute;left:13830;top:325;width:2;height:960" coordorigin="13830,325" coordsize="0,960" path="m13830,325l13830,128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O(logN)—Binary</w:t>
      </w:r>
      <w:r>
        <w:rPr>
          <w:rFonts w:ascii="Times New Roman" w:hAnsi="Times New Roman" w:cs="Times New Roman" w:eastAsia="Times New Roman"/>
          <w:b/>
          <w:bCs/>
          <w:color w:val="808285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Search</w:t>
      </w:r>
      <w:r>
        <w:rPr>
          <w:rFonts w:ascii="Times New Roman" w:hAnsi="Times New Roman" w:cs="Times New Roman" w:eastAsia="Times New Roman"/>
          <w:b/>
          <w:bCs/>
          <w:color w:val="808285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searching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number—say,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86—in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sorte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suc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16.1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linear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searc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withou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takin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advantag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orderin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3"/>
        </w:numPr>
        <w:tabs>
          <w:tab w:pos="4350" w:val="left" w:leader="none"/>
        </w:tabs>
        <w:spacing w:line="260" w:lineRule="exact"/>
        <w:ind w:left="4350" w:right="2154" w:hanging="280"/>
        <w:jc w:val="left"/>
      </w:pPr>
      <w:r>
        <w:rPr>
          <w:b w:val="0"/>
          <w:bCs w:val="0"/>
          <w:color w:val="231F20"/>
          <w:spacing w:val="0"/>
          <w:w w:val="100"/>
        </w:rPr>
        <w:t>Go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middle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(app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oximately)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(59)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sought.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3"/>
        </w:numPr>
        <w:tabs>
          <w:tab w:pos="4350" w:val="left" w:leader="none"/>
        </w:tabs>
        <w:spacing w:before="47"/>
        <w:ind w:left="4350" w:right="0" w:hanging="280"/>
        <w:jc w:val="left"/>
      </w:pP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desi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answe</w:t>
      </w:r>
      <w:r>
        <w:rPr>
          <w:b w:val="0"/>
          <w:bCs w:val="0"/>
          <w:color w:val="231F20"/>
          <w:spacing w:val="-16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3"/>
        </w:numPr>
        <w:tabs>
          <w:tab w:pos="4350" w:val="left" w:leader="none"/>
        </w:tabs>
        <w:spacing w:line="260" w:lineRule="exact" w:before="49"/>
        <w:ind w:left="4350" w:right="1907" w:hanging="280"/>
        <w:jc w:val="both"/>
      </w:pP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-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eject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half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includ-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59.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3"/>
        </w:numPr>
        <w:tabs>
          <w:tab w:pos="4350" w:val="left" w:leader="none"/>
        </w:tabs>
        <w:spacing w:line="260" w:lineRule="exact" w:before="60"/>
        <w:ind w:left="4350" w:right="1951" w:hanging="280"/>
        <w:jc w:val="left"/>
      </w:pPr>
      <w:r>
        <w:rPr>
          <w:b w:val="0"/>
          <w:bCs w:val="0"/>
          <w:color w:val="231F20"/>
          <w:spacing w:val="0"/>
          <w:w w:val="100"/>
        </w:rPr>
        <w:t>Similarl</w:t>
      </w:r>
      <w:r>
        <w:rPr>
          <w:b w:val="0"/>
          <w:bCs w:val="0"/>
          <w:color w:val="231F20"/>
          <w:spacing w:val="-24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sought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eater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eject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half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left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including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59.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3"/>
        </w:numPr>
        <w:tabs>
          <w:tab w:pos="4350" w:val="left" w:leader="none"/>
        </w:tabs>
        <w:spacing w:line="260" w:lineRule="exact" w:before="60"/>
        <w:ind w:left="4350" w:right="2174" w:hanging="280"/>
        <w:jc w:val="left"/>
      </w:pPr>
      <w:r>
        <w:rPr>
          <w:b w:val="0"/>
          <w:bCs w:val="0"/>
          <w:color w:val="231F20"/>
          <w:spacing w:val="0"/>
          <w:w w:val="100"/>
        </w:rPr>
        <w:t>Repeat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steps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emaining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half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until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either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emaining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half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ze</w:t>
      </w:r>
      <w:r>
        <w:rPr>
          <w:b w:val="0"/>
          <w:bCs w:val="0"/>
          <w:color w:val="231F20"/>
          <w:spacing w:val="-4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o.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890" w:right="1403" w:firstLine="240"/>
        <w:jc w:val="left"/>
      </w:pPr>
      <w:r>
        <w:rPr>
          <w:b w:val="0"/>
          <w:bCs w:val="0"/>
          <w:color w:val="231F20"/>
          <w:spacing w:val="0"/>
          <w:w w:val="100"/>
        </w:rPr>
        <w:t>Now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much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covered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test—a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measure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Table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16.1.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4130" w:right="0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relationship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3890" w:right="8041" w:firstLine="0"/>
        <w:jc w:val="both"/>
        <w:rPr>
          <w:rFonts w:ascii="Courier New" w:hAnsi="Courier New" w:cs="Courier New" w:eastAsia="Courier New"/>
          <w:sz w:val="12"/>
          <w:szCs w:val="12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7"/>
          <w:sz w:val="12"/>
          <w:szCs w:val="12"/>
        </w:rPr>
        <w:t>W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position w:val="0"/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572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29" w:hRule="exact"/>
        </w:trPr>
        <w:tc>
          <w:tcPr>
            <w:tcW w:w="42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5"/>
              <w:ind w:left="37" w:right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5"/>
              <w:ind w:left="8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5"/>
              <w:ind w:left="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42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D1D3D4"/>
          </w:tcPr>
          <w:p>
            <w:pPr>
              <w:pStyle w:val="TableParagraph"/>
              <w:spacing w:before="65"/>
              <w:ind w:left="10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59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5"/>
              <w:ind w:left="10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71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5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86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5"/>
              <w:ind w:left="6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104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2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65"/>
              <w:ind w:left="6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212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spacing w:before="91"/>
        <w:ind w:left="2587" w:right="1689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16.1</w:t>
      </w:r>
      <w:r>
        <w:rPr>
          <w:rFonts w:ascii="Times New Roman" w:hAnsi="Times New Roman" w:cs="Times New Roman" w:eastAsia="Times New Roman"/>
          <w:b/>
          <w:bCs/>
          <w:color w:val="231F20"/>
          <w:spacing w:val="22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Binary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2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search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center"/>
        <w:rPr>
          <w:rFonts w:ascii="Palatino Linotype" w:hAnsi="Palatino Linotype" w:cs="Palatino Linotype" w:eastAsia="Palatino Linotype"/>
          <w:sz w:val="18"/>
          <w:szCs w:val="18"/>
        </w:rPr>
        <w:sectPr>
          <w:headerReference w:type="default" r:id="rId11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370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16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Sorting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2220" w:right="1492" w:firstLine="0"/>
        <w:jc w:val="center"/>
        <w:rPr>
          <w:rFonts w:ascii="Palatino" w:hAnsi="Palatino" w:cs="Palatino" w:eastAsia="Palatino"/>
          <w:sz w:val="20"/>
          <w:szCs w:val="20"/>
        </w:rPr>
      </w:pPr>
      <w:r>
        <w:rPr/>
        <w:pict>
          <v:group style="position:absolute;margin-left:314.549988pt;margin-top:2.736226pt;width:201.9pt;height:12.5pt;mso-position-horizontal-relative:page;mso-position-vertical-relative:paragraph;z-index:-2925" coordorigin="6291,55" coordsize="4038,250">
            <v:group style="position:absolute;left:6311;top:55;width:3998;height:220" coordorigin="6311,55" coordsize="3998,220">
              <v:shape style="position:absolute;left:6311;top:55;width:3998;height:220" coordorigin="6311,55" coordsize="3998,220" path="m6311,275l10309,275,10309,55,6311,55,6311,275xe" filled="t" fillcolor="#231F20" stroked="f">
                <v:path arrowok="t"/>
                <v:fill type="solid"/>
              </v:shape>
            </v:group>
            <v:group style="position:absolute;left:6311;top:285;width:3998;height:2" coordorigin="6311,285" coordsize="3998,2">
              <v:shape style="position:absolute;left:6311;top:285;width:3998;height:2" coordorigin="6311,285" coordsize="3998,0" path="m6311,285l10309,285e" filled="f" stroked="t" strokeweight="2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Table</w:t>
      </w:r>
      <w:r>
        <w:rPr>
          <w:rFonts w:ascii="Times New Roman" w:hAnsi="Times New Roman" w:cs="Times New Roman" w:eastAsia="Times New Roman"/>
          <w:b/>
          <w:bCs/>
          <w:color w:val="FFFFFF"/>
          <w:spacing w:val="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16.1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6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Work</w:t>
      </w:r>
      <w:r>
        <w:rPr>
          <w:rFonts w:ascii="Palatino" w:hAnsi="Palatino" w:cs="Palatino" w:eastAsia="Palatino"/>
          <w:b/>
          <w:bCs/>
          <w:color w:val="FFFFFF"/>
          <w:spacing w:val="3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done</w:t>
      </w:r>
      <w:r>
        <w:rPr>
          <w:rFonts w:ascii="Palatino" w:hAnsi="Palatino" w:cs="Palatino" w:eastAsia="Palatino"/>
          <w:b/>
          <w:bCs/>
          <w:color w:val="FFFFFF"/>
          <w:spacing w:val="3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in</w:t>
      </w:r>
      <w:r>
        <w:rPr>
          <w:rFonts w:ascii="Palatino" w:hAnsi="Palatino" w:cs="Palatino" w:eastAsia="Palatino"/>
          <w:b/>
          <w:bCs/>
          <w:color w:val="FFFFFF"/>
          <w:spacing w:val="2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a</w:t>
      </w:r>
      <w:r>
        <w:rPr>
          <w:rFonts w:ascii="Palatino" w:hAnsi="Palatino" w:cs="Palatino" w:eastAsia="Palatino"/>
          <w:b/>
          <w:bCs/>
          <w:color w:val="FFFFFF"/>
          <w:spacing w:val="3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binary</w:t>
      </w:r>
      <w:r>
        <w:rPr>
          <w:rFonts w:ascii="Palatino" w:hAnsi="Palatino" w:cs="Palatino" w:eastAsia="Palatino"/>
          <w:b/>
          <w:bCs/>
          <w:color w:val="FFFFFF"/>
          <w:spacing w:val="3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search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tabs>
          <w:tab w:pos="2780" w:val="left" w:leader="none"/>
        </w:tabs>
        <w:ind w:left="719" w:right="0" w:firstLine="0"/>
        <w:jc w:val="center"/>
        <w:rPr>
          <w:rFonts w:ascii="GillSans-UltraBold" w:hAnsi="GillSans-UltraBold" w:cs="GillSans-UltraBold" w:eastAsia="GillSans-UltraBold"/>
          <w:sz w:val="20"/>
          <w:szCs w:val="20"/>
        </w:rPr>
      </w:pPr>
      <w:r>
        <w:rPr>
          <w:rFonts w:ascii="GillSans-UltraBold" w:hAnsi="GillSans-UltraBold" w:cs="GillSans-UltraBold" w:eastAsia="GillSans-UltraBold"/>
          <w:b/>
          <w:bCs/>
          <w:color w:val="231F20"/>
          <w:spacing w:val="0"/>
          <w:w w:val="90"/>
          <w:sz w:val="20"/>
          <w:szCs w:val="20"/>
        </w:rPr>
        <w:t>Work</w:t>
      </w:r>
      <w:r>
        <w:rPr>
          <w:rFonts w:ascii="GillSans-UltraBold" w:hAnsi="GillSans-UltraBold" w:cs="GillSans-UltraBold" w:eastAsia="GillSans-UltraBold"/>
          <w:b/>
          <w:bCs/>
          <w:color w:val="231F20"/>
          <w:spacing w:val="0"/>
          <w:w w:val="90"/>
          <w:sz w:val="20"/>
          <w:szCs w:val="20"/>
        </w:rPr>
        <w:tab/>
      </w:r>
      <w:r>
        <w:rPr>
          <w:rFonts w:ascii="GillSans-UltraBold" w:hAnsi="GillSans-UltraBold" w:cs="GillSans-UltraBold" w:eastAsia="GillSans-UltraBold"/>
          <w:b/>
          <w:bCs/>
          <w:color w:val="231F20"/>
          <w:spacing w:val="0"/>
          <w:w w:val="90"/>
          <w:sz w:val="20"/>
          <w:szCs w:val="20"/>
        </w:rPr>
        <w:t>N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numPr>
          <w:ilvl w:val="0"/>
          <w:numId w:val="4"/>
        </w:numPr>
        <w:tabs>
          <w:tab w:pos="2780" w:val="left" w:leader="none"/>
          <w:tab w:pos="7595" w:val="left" w:leader="none"/>
        </w:tabs>
        <w:spacing w:before="97"/>
        <w:ind w:left="7595" w:right="0" w:hanging="1865"/>
        <w:jc w:val="center"/>
        <w:rPr>
          <w:rFonts w:ascii="GillSans-UltraBold" w:hAnsi="GillSans-UltraBold" w:cs="GillSans-UltraBold" w:eastAsia="GillSans-UltraBold"/>
          <w:sz w:val="20"/>
          <w:szCs w:val="20"/>
        </w:rPr>
      </w:pPr>
      <w:r>
        <w:rPr/>
        <w:pict>
          <v:group style="position:absolute;margin-left:315.550018pt;margin-top:3.9719pt;width:192.971pt;height:.1pt;mso-position-horizontal-relative:page;mso-position-vertical-relative:paragraph;z-index:-2924" coordorigin="6311,79" coordsize="3859,2">
            <v:shape style="position:absolute;left:6311;top:79;width:3859;height:2" coordorigin="6311,79" coordsize="3859,0" path="m6311,79l10170,79e" filled="f" stroked="t" strokeweight="1pt" strokecolor="#231F20">
              <v:path arrowok="t"/>
            </v:shape>
            <w10:wrap type="none"/>
          </v:group>
        </w:pict>
      </w:r>
      <w:r>
        <w:rPr>
          <w:rFonts w:ascii="GillSans-UltraBold" w:hAnsi="GillSans-UltraBold" w:cs="GillSans-UltraBold" w:eastAsia="GillSans-UltraBold"/>
          <w:b/>
          <w:bCs/>
          <w:color w:val="231F20"/>
          <w:spacing w:val="0"/>
          <w:w w:val="65"/>
          <w:sz w:val="20"/>
          <w:szCs w:val="20"/>
        </w:rPr>
        <w:t>2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0"/>
          <w:numId w:val="4"/>
        </w:numPr>
        <w:tabs>
          <w:tab w:pos="2780" w:val="left" w:leader="none"/>
          <w:tab w:pos="7595" w:val="left" w:leader="none"/>
        </w:tabs>
        <w:ind w:left="7595" w:right="0" w:hanging="1865"/>
        <w:jc w:val="center"/>
        <w:rPr>
          <w:rFonts w:ascii="GillSans-UltraBold" w:hAnsi="GillSans-UltraBold" w:cs="GillSans-UltraBold" w:eastAsia="GillSans-UltraBold"/>
          <w:sz w:val="20"/>
          <w:szCs w:val="20"/>
        </w:rPr>
      </w:pPr>
      <w:r>
        <w:rPr/>
        <w:pict>
          <v:group style="position:absolute;margin-left:315.550018pt;margin-top:-1.558535pt;width:192.971pt;height:.1pt;mso-position-horizontal-relative:page;mso-position-vertical-relative:paragraph;z-index:-2923" coordorigin="6311,-31" coordsize="3859,2">
            <v:shape style="position:absolute;left:6311;top:-31;width:3859;height:2" coordorigin="6311,-31" coordsize="3859,0" path="m6311,-31l10170,-31e" filled="f" stroked="t" strokeweight="1pt" strokecolor="#BCBEC0">
              <v:path arrowok="t"/>
            </v:shape>
            <w10:wrap type="none"/>
          </v:group>
        </w:pict>
      </w:r>
      <w:r>
        <w:rPr>
          <w:rFonts w:ascii="GillSans-UltraBold" w:hAnsi="GillSans-UltraBold" w:cs="GillSans-UltraBold" w:eastAsia="GillSans-UltraBold"/>
          <w:b/>
          <w:bCs/>
          <w:color w:val="231F20"/>
          <w:spacing w:val="0"/>
          <w:w w:val="65"/>
          <w:sz w:val="20"/>
          <w:szCs w:val="20"/>
        </w:rPr>
        <w:t>4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numPr>
          <w:ilvl w:val="0"/>
          <w:numId w:val="4"/>
        </w:numPr>
        <w:tabs>
          <w:tab w:pos="2780" w:val="left" w:leader="none"/>
          <w:tab w:pos="7595" w:val="left" w:leader="none"/>
        </w:tabs>
        <w:spacing w:before="97"/>
        <w:ind w:left="7595" w:right="0" w:hanging="1865"/>
        <w:jc w:val="center"/>
        <w:rPr>
          <w:rFonts w:ascii="GillSans-UltraBold" w:hAnsi="GillSans-UltraBold" w:cs="GillSans-UltraBold" w:eastAsia="GillSans-UltraBold"/>
          <w:sz w:val="20"/>
          <w:szCs w:val="20"/>
        </w:rPr>
      </w:pPr>
      <w:r>
        <w:rPr/>
        <w:pict>
          <v:group style="position:absolute;margin-left:315.550018pt;margin-top:3.971519pt;width:192.971pt;height:.1pt;mso-position-horizontal-relative:page;mso-position-vertical-relative:paragraph;z-index:-2922" coordorigin="6311,79" coordsize="3859,2">
            <v:shape style="position:absolute;left:6311;top:79;width:3859;height:2" coordorigin="6311,79" coordsize="3859,0" path="m6311,79l10170,79e" filled="f" stroked="t" strokeweight="1pt" strokecolor="#BCBEC0">
              <v:path arrowok="t"/>
            </v:shape>
            <w10:wrap type="none"/>
          </v:group>
        </w:pict>
      </w:r>
      <w:r>
        <w:rPr>
          <w:rFonts w:ascii="GillSans-UltraBold" w:hAnsi="GillSans-UltraBold" w:cs="GillSans-UltraBold" w:eastAsia="GillSans-UltraBold"/>
          <w:b/>
          <w:bCs/>
          <w:color w:val="231F20"/>
          <w:spacing w:val="0"/>
          <w:w w:val="65"/>
          <w:sz w:val="20"/>
          <w:szCs w:val="20"/>
        </w:rPr>
        <w:t>8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tabs>
          <w:tab w:pos="2780" w:val="left" w:leader="none"/>
        </w:tabs>
        <w:spacing w:before="97"/>
        <w:ind w:left="971" w:right="0" w:firstLine="0"/>
        <w:jc w:val="center"/>
        <w:rPr>
          <w:rFonts w:ascii="GillSans-UltraBold" w:hAnsi="GillSans-UltraBold" w:cs="GillSans-UltraBold" w:eastAsia="GillSans-UltraBold"/>
          <w:sz w:val="20"/>
          <w:szCs w:val="20"/>
        </w:rPr>
      </w:pPr>
      <w:r>
        <w:rPr/>
        <w:pict>
          <v:group style="position:absolute;margin-left:315.550018pt;margin-top:3.972542pt;width:192.971pt;height:.1pt;mso-position-horizontal-relative:page;mso-position-vertical-relative:paragraph;z-index:-2921" coordorigin="6311,79" coordsize="3859,2">
            <v:shape style="position:absolute;left:6311;top:79;width:3859;height:2" coordorigin="6311,79" coordsize="3859,0" path="m6311,79l10170,79e" filled="f" stroked="t" strokeweight="1pt" strokecolor="#BCBEC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80"/>
          <w:sz w:val="20"/>
          <w:szCs w:val="20"/>
        </w:rPr>
        <w:t>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80"/>
          <w:sz w:val="20"/>
          <w:szCs w:val="20"/>
        </w:rPr>
        <w:tab/>
      </w:r>
      <w:r>
        <w:rPr>
          <w:rFonts w:ascii="GillSans-UltraBold" w:hAnsi="GillSans-UltraBold" w:cs="GillSans-UltraBold" w:eastAsia="GillSans-UltraBold"/>
          <w:b/>
          <w:bCs/>
          <w:color w:val="231F20"/>
          <w:spacing w:val="0"/>
          <w:w w:val="80"/>
          <w:sz w:val="20"/>
          <w:szCs w:val="20"/>
        </w:rPr>
        <w:t>16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tabs>
          <w:tab w:pos="2780" w:val="left" w:leader="none"/>
        </w:tabs>
        <w:spacing w:before="97"/>
        <w:ind w:left="971" w:right="0" w:firstLine="0"/>
        <w:jc w:val="center"/>
        <w:rPr>
          <w:rFonts w:ascii="GillSans-UltraBold" w:hAnsi="GillSans-UltraBold" w:cs="GillSans-UltraBold" w:eastAsia="GillSans-UltraBold"/>
          <w:sz w:val="20"/>
          <w:szCs w:val="20"/>
        </w:rPr>
      </w:pPr>
      <w:r>
        <w:rPr/>
        <w:pict>
          <v:group style="position:absolute;margin-left:315.550018pt;margin-top:3.971381pt;width:192.971pt;height:.1pt;mso-position-horizontal-relative:page;mso-position-vertical-relative:paragraph;z-index:-2920" coordorigin="6311,79" coordsize="3859,2">
            <v:shape style="position:absolute;left:6311;top:79;width:3859;height:2" coordorigin="6311,79" coordsize="3859,0" path="m6311,79l10170,79e" filled="f" stroked="t" strokeweight="1pt" strokecolor="#BCBEC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80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80"/>
          <w:sz w:val="20"/>
          <w:szCs w:val="20"/>
        </w:rPr>
        <w:tab/>
      </w:r>
      <w:r>
        <w:rPr>
          <w:rFonts w:ascii="GillSans-UltraBold" w:hAnsi="GillSans-UltraBold" w:cs="GillSans-UltraBold" w:eastAsia="GillSans-UltraBold"/>
          <w:b/>
          <w:bCs/>
          <w:color w:val="231F20"/>
          <w:spacing w:val="0"/>
          <w:w w:val="80"/>
          <w:sz w:val="20"/>
          <w:szCs w:val="20"/>
        </w:rPr>
        <w:t>32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tabs>
          <w:tab w:pos="2780" w:val="left" w:leader="none"/>
        </w:tabs>
        <w:ind w:left="911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15.550018pt;margin-top:-1.484102pt;width:192.971pt;height:.1pt;mso-position-horizontal-relative:page;mso-position-vertical-relative:paragraph;z-index:-2919" coordorigin="6311,-30" coordsize="3859,2">
            <v:shape style="position:absolute;left:6311;top:-30;width:3859;height:2" coordorigin="6311,-30" coordsize="3859,0" path="m6311,-30l10170,-30e" filled="f" stroked="t" strokeweight="1pt" strokecolor="#BCBEC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8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85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8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tabs>
          <w:tab w:pos="2780" w:val="left" w:leader="none"/>
        </w:tabs>
        <w:ind w:left="911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15.550018pt;margin-top:-1.484056pt;width:192.971pt;height:.1pt;mso-position-horizontal-relative:page;mso-position-vertical-relative:paragraph;z-index:-2918" coordorigin="6311,-30" coordsize="3859,2">
            <v:shape style="position:absolute;left:6311;top:-30;width:3859;height:2" coordorigin="6311,-30" coordsize="3859,0" path="m6311,-30l10170,-30e" filled="f" stroked="t" strokeweight="1pt" strokecolor="#BCBEC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8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85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85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tabs>
          <w:tab w:pos="2780" w:val="left" w:leader="none"/>
        </w:tabs>
        <w:spacing w:before="83"/>
        <w:ind w:left="935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315.550018pt;margin-top:4.332006pt;width:192.971pt;height:.1pt;mso-position-horizontal-relative:page;mso-position-vertical-relative:paragraph;z-index:-2917" coordorigin="6311,87" coordsize="3859,2">
            <v:shape style="position:absolute;left:6311;top:87;width:3859;height:2" coordorigin="6311,87" coordsize="3859,0" path="m6311,87l10170,87e" filled="f" stroked="t" strokeweight="1pt" strokecolor="#BCBEC0">
              <v:path arrowok="t"/>
            </v:shape>
            <w10:wrap type="none"/>
          </v:group>
        </w:pict>
      </w:r>
      <w:r>
        <w:rPr/>
        <w:pict>
          <v:group style="position:absolute;margin-left:315.550018pt;margin-top:21.651999pt;width:192.971pt;height:.1pt;mso-position-horizontal-relative:page;mso-position-vertical-relative:paragraph;z-index:-2916" coordorigin="6311,433" coordsize="3859,2">
            <v:shape style="position:absolute;left:6311;top:433;width:3859;height:2" coordorigin="6311,433" coordsize="3859,0" path="m6311,433l10170,433e" filled="f" stroked="t" strokeweight="1pt" strokecolor="#231F2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20"/>
          <w:szCs w:val="20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position w:val="8"/>
          <w:sz w:val="15"/>
          <w:szCs w:val="1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position w:val="0"/>
          <w:sz w:val="15"/>
          <w:szCs w:val="15"/>
        </w:rPr>
      </w: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left="3170" w:right="2387"/>
        <w:jc w:val="both"/>
      </w:pPr>
      <w:r>
        <w:rPr>
          <w:b w:val="0"/>
          <w:bCs w:val="0"/>
          <w:color w:val="231F20"/>
          <w:spacing w:val="3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expressio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work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Therefore,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170" w:right="8454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lo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-2"/>
          <w:sz w:val="12"/>
          <w:szCs w:val="12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position w:val="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position w:val="0"/>
          <w:sz w:val="17"/>
          <w:szCs w:val="17"/>
        </w:rPr>
      </w:r>
    </w:p>
    <w:p>
      <w:pPr>
        <w:pStyle w:val="BodyText"/>
        <w:spacing w:line="260" w:lineRule="exact" w:before="86"/>
        <w:ind w:left="3170" w:right="2389"/>
        <w:jc w:val="both"/>
      </w:pPr>
      <w:r>
        <w:rPr/>
        <w:pict>
          <v:group style="position:absolute;margin-left:88.375pt;margin-top:12.702014pt;width:24.25pt;height:48.25pt;mso-position-horizontal-relative:page;mso-position-vertical-relative:paragraph;z-index:-2915" coordorigin="1768,254" coordsize="485,965">
            <v:group style="position:absolute;left:1892;top:617;width:238;height:239" coordorigin="1892,617" coordsize="238,239">
              <v:shape style="position:absolute;left:1892;top:617;width:238;height:239" coordorigin="1892,617" coordsize="238,239" path="m2130,737l2112,800,2064,844,2021,856,1996,854,1934,828,1897,777,1892,756,1893,730,1917,665,1964,626,2004,617,2028,619,2089,647,2124,700,2130,737xe" filled="f" stroked="t" strokeweight=".25pt" strokecolor="#231F20">
                <v:path arrowok="t"/>
              </v:shape>
            </v:group>
            <v:group style="position:absolute;left:1770;top:737;width:480;height:2" coordorigin="1770,737" coordsize="480,2">
              <v:shape style="position:absolute;left:1770;top:737;width:480;height:2" coordorigin="1770,737" coordsize="480,0" path="m1770,737l2250,737e" filled="f" stroked="t" strokeweight=".25pt" strokecolor="#231F20">
                <v:path arrowok="t"/>
              </v:shape>
            </v:group>
            <v:group style="position:absolute;left:2010;top:257;width:2;height:960" coordorigin="2010,257" coordsize="2,960">
              <v:shape style="position:absolute;left:2010;top:257;width:2;height:960" coordorigin="2010,257" coordsize="0,960" path="m2010,257l2010,121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2.702014pt;width:24.25pt;height:48.25pt;mso-position-horizontal-relative:page;mso-position-vertical-relative:paragraph;z-index:-2914" coordorigin="13588,254" coordsize="485,965">
            <v:group style="position:absolute;left:13712;top:617;width:238;height:239" coordorigin="13712,617" coordsize="238,239">
              <v:shape style="position:absolute;left:13712;top:617;width:238;height:239" coordorigin="13712,617" coordsize="238,239" path="m13950,737l13932,800,13884,844,13841,856,13816,854,13754,828,13717,777,13712,756,13713,730,13737,665,13784,626,13824,617,13848,619,13909,647,13944,700,13950,737xe" filled="f" stroked="t" strokeweight=".25pt" strokecolor="#231F20">
                <v:path arrowok="t"/>
              </v:shape>
            </v:group>
            <v:group style="position:absolute;left:13590;top:737;width:480;height:2" coordorigin="13590,737" coordsize="480,2">
              <v:shape style="position:absolute;left:13590;top:737;width:480;height:2" coordorigin="13590,737" coordsize="480,0" path="m13590,737l14070,737e" filled="f" stroked="t" strokeweight=".25pt" strokecolor="#231F20">
                <v:path arrowok="t"/>
              </v:shape>
            </v:group>
            <v:group style="position:absolute;left:13830;top:257;width:2;height:960" coordorigin="13830,257" coordsize="2,960">
              <v:shape style="position:absolute;left:13830;top:257;width:2;height:960" coordorigin="13830,257" coordsize="0,960" path="m13830,257l13830,121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Now,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realize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</w:t>
      </w:r>
      <w:r>
        <w:rPr>
          <w:b w:val="0"/>
          <w:bCs w:val="0"/>
          <w:color w:val="231F20"/>
          <w:spacing w:val="-1"/>
          <w:w w:val="100"/>
        </w:rPr>
        <w:t>g</w:t>
      </w:r>
      <w:r>
        <w:rPr>
          <w:b w:val="0"/>
          <w:bCs w:val="0"/>
          <w:color w:val="231F20"/>
          <w:spacing w:val="0"/>
          <w:w w:val="100"/>
          <w:position w:val="-3"/>
          <w:sz w:val="15"/>
          <w:szCs w:val="15"/>
        </w:rPr>
        <w:t>2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-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to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lo</w:t>
      </w:r>
      <w:r>
        <w:rPr>
          <w:b w:val="0"/>
          <w:bCs w:val="0"/>
          <w:color w:val="231F20"/>
          <w:spacing w:val="-1"/>
          <w:w w:val="100"/>
          <w:position w:val="0"/>
        </w:rPr>
        <w:t>g</w:t>
      </w:r>
      <w:r>
        <w:rPr>
          <w:b w:val="0"/>
          <w:bCs w:val="0"/>
          <w:color w:val="231F20"/>
          <w:spacing w:val="0"/>
          <w:w w:val="100"/>
          <w:position w:val="-3"/>
          <w:sz w:val="15"/>
          <w:szCs w:val="15"/>
        </w:rPr>
        <w:t>x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merely</w:t>
      </w:r>
      <w:r>
        <w:rPr>
          <w:b w:val="0"/>
          <w:bCs w:val="0"/>
          <w:color w:val="231F20"/>
          <w:spacing w:val="-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by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multiplying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by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log</w:t>
      </w:r>
      <w:r>
        <w:rPr>
          <w:b w:val="0"/>
          <w:bCs w:val="0"/>
          <w:color w:val="231F20"/>
          <w:spacing w:val="0"/>
          <w:w w:val="100"/>
          <w:position w:val="-3"/>
          <w:sz w:val="15"/>
          <w:szCs w:val="15"/>
        </w:rPr>
        <w:t>2</w:t>
      </w:r>
      <w:r>
        <w:rPr>
          <w:b w:val="0"/>
          <w:bCs w:val="0"/>
          <w:color w:val="231F20"/>
          <w:spacing w:val="0"/>
          <w:w w:val="100"/>
          <w:position w:val="0"/>
        </w:rPr>
        <w:t>x,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constant</w:t>
      </w:r>
      <w:r>
        <w:rPr>
          <w:b w:val="0"/>
          <w:bCs w:val="0"/>
          <w:color w:val="231F20"/>
          <w:spacing w:val="1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that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we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are</w:t>
      </w:r>
      <w:r>
        <w:rPr>
          <w:b w:val="0"/>
          <w:bCs w:val="0"/>
          <w:color w:val="231F20"/>
          <w:spacing w:val="1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allowed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to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ignore.</w:t>
      </w:r>
      <w:r>
        <w:rPr>
          <w:b w:val="0"/>
          <w:bCs w:val="0"/>
          <w:color w:val="231F20"/>
          <w:spacing w:val="1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Consequently,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we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lose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interest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in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representing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specific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base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of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logarithm,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leaving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work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for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binary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search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O(log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N).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spacing w:line="260" w:lineRule="exact" w:before="100"/>
        <w:ind w:left="3170" w:right="2381"/>
        <w:jc w:val="both"/>
      </w:pPr>
      <w:r>
        <w:rPr>
          <w:rFonts w:ascii="Times New Roman" w:hAnsi="Times New Roman" w:cs="Times New Roman" w:eastAsia="Times New Roman"/>
          <w:b/>
          <w:bCs/>
          <w:color w:val="808285"/>
          <w:spacing w:val="9"/>
          <w:w w:val="110"/>
        </w:rPr>
        <w:t>O(N</w:t>
      </w:r>
      <w:r>
        <w:rPr>
          <w:b w:val="0"/>
          <w:bCs w:val="0"/>
          <w:color w:val="808285"/>
          <w:spacing w:val="6"/>
          <w:w w:val="110"/>
          <w:position w:val="9"/>
          <w:sz w:val="15"/>
          <w:szCs w:val="15"/>
        </w:rPr>
        <w:t>2</w:t>
      </w:r>
      <w:r>
        <w:rPr>
          <w:rFonts w:ascii="Times New Roman" w:hAnsi="Times New Roman" w:cs="Times New Roman" w:eastAsia="Times New Roman"/>
          <w:b/>
          <w:bCs/>
          <w:color w:val="808285"/>
          <w:spacing w:val="9"/>
          <w:w w:val="110"/>
          <w:position w:val="0"/>
        </w:rPr>
        <w:t>)—Proportiona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10"/>
          <w:position w:val="0"/>
        </w:rPr>
        <w:t>l</w:t>
      </w:r>
      <w:r>
        <w:rPr>
          <w:rFonts w:ascii="Times New Roman" w:hAnsi="Times New Roman" w:cs="Times New Roman" w:eastAsia="Times New Roman"/>
          <w:b/>
          <w:bCs/>
          <w:color w:val="808285"/>
          <w:spacing w:val="22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8"/>
          <w:w w:val="110"/>
          <w:position w:val="0"/>
        </w:rPr>
        <w:t>t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10"/>
          <w:position w:val="0"/>
        </w:rPr>
        <w:t>o</w:t>
      </w:r>
      <w:r>
        <w:rPr>
          <w:rFonts w:ascii="Times New Roman" w:hAnsi="Times New Roman" w:cs="Times New Roman" w:eastAsia="Times New Roman"/>
          <w:b/>
          <w:bCs/>
          <w:color w:val="808285"/>
          <w:spacing w:val="23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9"/>
          <w:w w:val="110"/>
          <w:position w:val="0"/>
        </w:rPr>
        <w:t>N</w:t>
      </w:r>
      <w:r>
        <w:rPr>
          <w:b w:val="0"/>
          <w:bCs w:val="0"/>
          <w:color w:val="808285"/>
          <w:spacing w:val="0"/>
          <w:w w:val="110"/>
          <w:position w:val="9"/>
          <w:sz w:val="15"/>
          <w:szCs w:val="15"/>
        </w:rPr>
        <w:t>2</w:t>
      </w:r>
      <w:r>
        <w:rPr>
          <w:b w:val="0"/>
          <w:bCs w:val="0"/>
          <w:color w:val="808285"/>
          <w:spacing w:val="29"/>
          <w:w w:val="110"/>
          <w:position w:val="9"/>
          <w:sz w:val="15"/>
          <w:szCs w:val="15"/>
        </w:rPr>
        <w:t> </w:t>
      </w:r>
      <w:r>
        <w:rPr>
          <w:b w:val="0"/>
          <w:bCs w:val="0"/>
          <w:color w:val="231F20"/>
          <w:spacing w:val="9"/>
          <w:w w:val="110"/>
          <w:position w:val="0"/>
        </w:rPr>
        <w:t>O(N</w:t>
      </w:r>
      <w:r>
        <w:rPr>
          <w:b w:val="0"/>
          <w:bCs w:val="0"/>
          <w:color w:val="231F20"/>
          <w:spacing w:val="6"/>
          <w:w w:val="110"/>
          <w:position w:val="9"/>
          <w:sz w:val="15"/>
          <w:szCs w:val="15"/>
        </w:rPr>
        <w:t>2</w:t>
      </w:r>
      <w:r>
        <w:rPr>
          <w:b w:val="0"/>
          <w:bCs w:val="0"/>
          <w:color w:val="231F20"/>
          <w:spacing w:val="0"/>
          <w:w w:val="110"/>
          <w:position w:val="0"/>
        </w:rPr>
        <w:t>)</w:t>
      </w:r>
      <w:r>
        <w:rPr>
          <w:b w:val="0"/>
          <w:bCs w:val="0"/>
          <w:color w:val="231F20"/>
          <w:spacing w:val="23"/>
          <w:w w:val="110"/>
          <w:position w:val="0"/>
        </w:rPr>
        <w:t> </w:t>
      </w:r>
      <w:r>
        <w:rPr>
          <w:b w:val="0"/>
          <w:bCs w:val="0"/>
          <w:color w:val="231F20"/>
          <w:spacing w:val="9"/>
          <w:w w:val="110"/>
          <w:position w:val="0"/>
        </w:rPr>
        <w:t>describe</w:t>
      </w:r>
      <w:r>
        <w:rPr>
          <w:b w:val="0"/>
          <w:bCs w:val="0"/>
          <w:color w:val="231F20"/>
          <w:spacing w:val="0"/>
          <w:w w:val="110"/>
          <w:position w:val="0"/>
        </w:rPr>
        <w:t>s</w:t>
      </w:r>
      <w:r>
        <w:rPr>
          <w:b w:val="0"/>
          <w:bCs w:val="0"/>
          <w:color w:val="231F20"/>
          <w:spacing w:val="23"/>
          <w:w w:val="110"/>
          <w:position w:val="0"/>
        </w:rPr>
        <w:t> </w:t>
      </w:r>
      <w:r>
        <w:rPr>
          <w:b w:val="0"/>
          <w:bCs w:val="0"/>
          <w:color w:val="231F20"/>
          <w:spacing w:val="9"/>
          <w:w w:val="110"/>
          <w:position w:val="0"/>
        </w:rPr>
        <w:t>a</w:t>
      </w:r>
      <w:r>
        <w:rPr>
          <w:b w:val="0"/>
          <w:bCs w:val="0"/>
          <w:color w:val="231F20"/>
          <w:spacing w:val="0"/>
          <w:w w:val="110"/>
          <w:position w:val="0"/>
        </w:rPr>
        <w:t>n</w:t>
      </w:r>
      <w:r>
        <w:rPr>
          <w:b w:val="0"/>
          <w:bCs w:val="0"/>
          <w:color w:val="231F20"/>
          <w:spacing w:val="22"/>
          <w:w w:val="110"/>
          <w:position w:val="0"/>
        </w:rPr>
        <w:t> </w:t>
      </w:r>
      <w:r>
        <w:rPr>
          <w:b w:val="0"/>
          <w:bCs w:val="0"/>
          <w:color w:val="231F20"/>
          <w:spacing w:val="9"/>
          <w:w w:val="110"/>
          <w:position w:val="0"/>
        </w:rPr>
        <w:t>algorith</w:t>
      </w:r>
      <w:r>
        <w:rPr>
          <w:b w:val="0"/>
          <w:bCs w:val="0"/>
          <w:color w:val="231F20"/>
          <w:spacing w:val="0"/>
          <w:w w:val="110"/>
          <w:position w:val="0"/>
        </w:rPr>
        <w:t>m</w:t>
      </w:r>
      <w:r>
        <w:rPr>
          <w:b w:val="0"/>
          <w:bCs w:val="0"/>
          <w:color w:val="231F20"/>
          <w:spacing w:val="23"/>
          <w:w w:val="110"/>
          <w:position w:val="0"/>
        </w:rPr>
        <w:t> </w:t>
      </w:r>
      <w:r>
        <w:rPr>
          <w:b w:val="0"/>
          <w:bCs w:val="0"/>
          <w:color w:val="231F20"/>
          <w:spacing w:val="9"/>
          <w:w w:val="110"/>
          <w:position w:val="0"/>
        </w:rPr>
        <w:t>whose</w:t>
      </w:r>
      <w:r>
        <w:rPr>
          <w:b w:val="0"/>
          <w:bCs w:val="0"/>
          <w:color w:val="231F20"/>
          <w:spacing w:val="9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10"/>
          <w:position w:val="0"/>
        </w:rPr>
        <w:t>performanc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-10"/>
          <w:w w:val="110"/>
          <w:position w:val="0"/>
        </w:rPr>
        <w:t> </w:t>
      </w:r>
      <w:r>
        <w:rPr>
          <w:b w:val="0"/>
          <w:bCs w:val="0"/>
          <w:color w:val="231F20"/>
          <w:spacing w:val="3"/>
          <w:w w:val="110"/>
          <w:position w:val="0"/>
        </w:rPr>
        <w:t>i</w:t>
      </w:r>
      <w:r>
        <w:rPr>
          <w:b w:val="0"/>
          <w:bCs w:val="0"/>
          <w:color w:val="231F20"/>
          <w:spacing w:val="0"/>
          <w:w w:val="110"/>
          <w:position w:val="0"/>
        </w:rPr>
        <w:t>s</w:t>
      </w:r>
      <w:r>
        <w:rPr>
          <w:b w:val="0"/>
          <w:bCs w:val="0"/>
          <w:color w:val="231F20"/>
          <w:spacing w:val="-11"/>
          <w:w w:val="110"/>
          <w:position w:val="0"/>
        </w:rPr>
        <w:t> </w:t>
      </w:r>
      <w:r>
        <w:rPr>
          <w:b w:val="0"/>
          <w:bCs w:val="0"/>
          <w:color w:val="231F20"/>
          <w:spacing w:val="3"/>
          <w:w w:val="110"/>
          <w:position w:val="0"/>
        </w:rPr>
        <w:t>proportiona</w:t>
      </w:r>
      <w:r>
        <w:rPr>
          <w:b w:val="0"/>
          <w:bCs w:val="0"/>
          <w:color w:val="231F20"/>
          <w:spacing w:val="0"/>
          <w:w w:val="110"/>
          <w:position w:val="0"/>
        </w:rPr>
        <w:t>l</w:t>
      </w:r>
      <w:r>
        <w:rPr>
          <w:b w:val="0"/>
          <w:bCs w:val="0"/>
          <w:color w:val="231F20"/>
          <w:spacing w:val="-10"/>
          <w:w w:val="110"/>
          <w:position w:val="0"/>
        </w:rPr>
        <w:t> </w:t>
      </w:r>
      <w:r>
        <w:rPr>
          <w:b w:val="0"/>
          <w:bCs w:val="0"/>
          <w:color w:val="231F20"/>
          <w:spacing w:val="3"/>
          <w:w w:val="110"/>
          <w:position w:val="0"/>
        </w:rPr>
        <w:t>t</w:t>
      </w:r>
      <w:r>
        <w:rPr>
          <w:b w:val="0"/>
          <w:bCs w:val="0"/>
          <w:color w:val="231F20"/>
          <w:spacing w:val="0"/>
          <w:w w:val="110"/>
          <w:position w:val="0"/>
        </w:rPr>
        <w:t>o</w:t>
      </w:r>
      <w:r>
        <w:rPr>
          <w:b w:val="0"/>
          <w:bCs w:val="0"/>
          <w:color w:val="231F20"/>
          <w:spacing w:val="-10"/>
          <w:w w:val="110"/>
          <w:position w:val="0"/>
        </w:rPr>
        <w:t> </w:t>
      </w:r>
      <w:r>
        <w:rPr>
          <w:b w:val="0"/>
          <w:bCs w:val="0"/>
          <w:color w:val="231F20"/>
          <w:spacing w:val="3"/>
          <w:w w:val="110"/>
          <w:position w:val="0"/>
        </w:rPr>
        <w:t>th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-10"/>
          <w:w w:val="110"/>
          <w:position w:val="0"/>
        </w:rPr>
        <w:t> </w:t>
      </w:r>
      <w:r>
        <w:rPr>
          <w:b w:val="0"/>
          <w:bCs w:val="0"/>
          <w:color w:val="231F20"/>
          <w:spacing w:val="3"/>
          <w:w w:val="110"/>
          <w:position w:val="0"/>
        </w:rPr>
        <w:t>squar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-10"/>
          <w:w w:val="110"/>
          <w:position w:val="0"/>
        </w:rPr>
        <w:t> </w:t>
      </w:r>
      <w:r>
        <w:rPr>
          <w:b w:val="0"/>
          <w:bCs w:val="0"/>
          <w:color w:val="231F20"/>
          <w:spacing w:val="3"/>
          <w:w w:val="110"/>
          <w:position w:val="0"/>
        </w:rPr>
        <w:t>o</w:t>
      </w:r>
      <w:r>
        <w:rPr>
          <w:b w:val="0"/>
          <w:bCs w:val="0"/>
          <w:color w:val="231F20"/>
          <w:spacing w:val="0"/>
          <w:w w:val="110"/>
          <w:position w:val="0"/>
        </w:rPr>
        <w:t>f</w:t>
      </w:r>
      <w:r>
        <w:rPr>
          <w:b w:val="0"/>
          <w:bCs w:val="0"/>
          <w:color w:val="231F20"/>
          <w:spacing w:val="-10"/>
          <w:w w:val="110"/>
          <w:position w:val="0"/>
        </w:rPr>
        <w:t> </w:t>
      </w:r>
      <w:r>
        <w:rPr>
          <w:b w:val="0"/>
          <w:bCs w:val="0"/>
          <w:color w:val="231F20"/>
          <w:spacing w:val="3"/>
          <w:w w:val="110"/>
          <w:position w:val="0"/>
        </w:rPr>
        <w:t>N</w:t>
      </w:r>
      <w:r>
        <w:rPr>
          <w:b w:val="0"/>
          <w:bCs w:val="0"/>
          <w:color w:val="231F20"/>
          <w:spacing w:val="0"/>
          <w:w w:val="110"/>
          <w:position w:val="0"/>
        </w:rPr>
        <w:t>.</w:t>
      </w:r>
      <w:r>
        <w:rPr>
          <w:b w:val="0"/>
          <w:bCs w:val="0"/>
          <w:color w:val="231F20"/>
          <w:spacing w:val="-10"/>
          <w:w w:val="110"/>
          <w:position w:val="0"/>
        </w:rPr>
        <w:t> </w:t>
      </w:r>
      <w:r>
        <w:rPr>
          <w:b w:val="0"/>
          <w:bCs w:val="0"/>
          <w:color w:val="231F20"/>
          <w:spacing w:val="3"/>
          <w:w w:val="110"/>
          <w:position w:val="0"/>
        </w:rPr>
        <w:t>I</w:t>
      </w:r>
      <w:r>
        <w:rPr>
          <w:b w:val="0"/>
          <w:bCs w:val="0"/>
          <w:color w:val="231F20"/>
          <w:spacing w:val="0"/>
          <w:w w:val="110"/>
          <w:position w:val="0"/>
        </w:rPr>
        <w:t>t</w:t>
      </w:r>
      <w:r>
        <w:rPr>
          <w:b w:val="0"/>
          <w:bCs w:val="0"/>
          <w:color w:val="231F20"/>
          <w:spacing w:val="-10"/>
          <w:w w:val="110"/>
          <w:position w:val="0"/>
        </w:rPr>
        <w:t> </w:t>
      </w:r>
      <w:r>
        <w:rPr>
          <w:b w:val="0"/>
          <w:bCs w:val="0"/>
          <w:color w:val="231F20"/>
          <w:spacing w:val="3"/>
          <w:w w:val="110"/>
          <w:position w:val="0"/>
        </w:rPr>
        <w:t>i</w:t>
      </w:r>
      <w:r>
        <w:rPr>
          <w:b w:val="0"/>
          <w:bCs w:val="0"/>
          <w:color w:val="231F20"/>
          <w:spacing w:val="0"/>
          <w:w w:val="110"/>
          <w:position w:val="0"/>
        </w:rPr>
        <w:t>s</w:t>
      </w:r>
      <w:r>
        <w:rPr>
          <w:b w:val="0"/>
          <w:bCs w:val="0"/>
          <w:color w:val="231F20"/>
          <w:spacing w:val="-10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</w:t>
      </w:r>
      <w:r>
        <w:rPr>
          <w:b w:val="0"/>
          <w:bCs w:val="0"/>
          <w:color w:val="231F20"/>
          <w:spacing w:val="-10"/>
          <w:w w:val="110"/>
          <w:position w:val="0"/>
        </w:rPr>
        <w:t> </w:t>
      </w:r>
      <w:r>
        <w:rPr>
          <w:b w:val="0"/>
          <w:bCs w:val="0"/>
          <w:color w:val="231F20"/>
          <w:spacing w:val="3"/>
          <w:w w:val="110"/>
          <w:position w:val="0"/>
        </w:rPr>
        <w:t>specia</w:t>
      </w:r>
      <w:r>
        <w:rPr>
          <w:b w:val="0"/>
          <w:bCs w:val="0"/>
          <w:color w:val="231F20"/>
          <w:spacing w:val="0"/>
          <w:w w:val="110"/>
          <w:position w:val="0"/>
        </w:rPr>
        <w:t>l</w:t>
      </w:r>
      <w:r>
        <w:rPr>
          <w:b w:val="0"/>
          <w:bCs w:val="0"/>
          <w:color w:val="231F20"/>
          <w:spacing w:val="-10"/>
          <w:w w:val="110"/>
          <w:position w:val="0"/>
        </w:rPr>
        <w:t> </w:t>
      </w:r>
      <w:r>
        <w:rPr>
          <w:b w:val="0"/>
          <w:bCs w:val="0"/>
          <w:color w:val="231F20"/>
          <w:spacing w:val="3"/>
          <w:w w:val="110"/>
          <w:position w:val="0"/>
        </w:rPr>
        <w:t>cas</w:t>
      </w:r>
      <w:r>
        <w:rPr>
          <w:b w:val="0"/>
          <w:bCs w:val="0"/>
          <w:color w:val="231F20"/>
          <w:spacing w:val="0"/>
          <w:w w:val="110"/>
          <w:position w:val="0"/>
        </w:rPr>
        <w:t>e</w:t>
      </w:r>
      <w:r>
        <w:rPr>
          <w:b w:val="0"/>
          <w:bCs w:val="0"/>
          <w:color w:val="231F20"/>
          <w:spacing w:val="-10"/>
          <w:w w:val="110"/>
          <w:position w:val="0"/>
        </w:rPr>
        <w:t> </w:t>
      </w:r>
      <w:r>
        <w:rPr>
          <w:b w:val="0"/>
          <w:bCs w:val="0"/>
          <w:color w:val="231F20"/>
          <w:spacing w:val="3"/>
          <w:w w:val="110"/>
          <w:position w:val="0"/>
        </w:rPr>
        <w:t>of</w:t>
      </w:r>
      <w:r>
        <w:rPr>
          <w:b w:val="0"/>
          <w:bCs w:val="0"/>
          <w:color w:val="231F20"/>
          <w:spacing w:val="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O(N</w:t>
      </w:r>
      <w:r>
        <w:rPr>
          <w:b w:val="0"/>
          <w:bCs w:val="0"/>
          <w:color w:val="231F20"/>
          <w:spacing w:val="-4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0"/>
          <w:position w:val="0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0"/>
          <w:w w:val="13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M),</w:t>
      </w:r>
      <w:r>
        <w:rPr>
          <w:b w:val="0"/>
          <w:bCs w:val="0"/>
          <w:color w:val="231F20"/>
          <w:spacing w:val="-40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which</w:t>
      </w:r>
      <w:r>
        <w:rPr>
          <w:b w:val="0"/>
          <w:bCs w:val="0"/>
          <w:color w:val="231F20"/>
          <w:spacing w:val="-3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describes</w:t>
      </w:r>
      <w:r>
        <w:rPr>
          <w:b w:val="0"/>
          <w:bCs w:val="0"/>
          <w:color w:val="231F20"/>
          <w:spacing w:val="-40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any</w:t>
      </w:r>
      <w:r>
        <w:rPr>
          <w:b w:val="0"/>
          <w:bCs w:val="0"/>
          <w:color w:val="231F20"/>
          <w:spacing w:val="-3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operation</w:t>
      </w:r>
      <w:r>
        <w:rPr>
          <w:b w:val="0"/>
          <w:bCs w:val="0"/>
          <w:color w:val="231F20"/>
          <w:spacing w:val="-40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on</w:t>
      </w:r>
      <w:r>
        <w:rPr>
          <w:b w:val="0"/>
          <w:bCs w:val="0"/>
          <w:color w:val="231F20"/>
          <w:spacing w:val="-3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an</w:t>
      </w:r>
      <w:r>
        <w:rPr>
          <w:b w:val="0"/>
          <w:bCs w:val="0"/>
          <w:color w:val="231F20"/>
          <w:spacing w:val="-40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N</w:t>
      </w:r>
      <w:r>
        <w:rPr>
          <w:b w:val="0"/>
          <w:bCs w:val="0"/>
          <w:color w:val="231F20"/>
          <w:spacing w:val="-40"/>
          <w:w w:val="11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0"/>
          <w:position w:val="0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0"/>
          <w:w w:val="13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M</w:t>
      </w:r>
      <w:r>
        <w:rPr>
          <w:b w:val="0"/>
          <w:bCs w:val="0"/>
          <w:color w:val="231F20"/>
          <w:spacing w:val="-39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array</w:t>
      </w:r>
      <w:r>
        <w:rPr>
          <w:b w:val="0"/>
          <w:bCs w:val="0"/>
          <w:color w:val="231F20"/>
          <w:spacing w:val="-40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or</w:t>
      </w:r>
      <w:r>
        <w:rPr>
          <w:b w:val="0"/>
          <w:bCs w:val="0"/>
          <w:color w:val="231F20"/>
          <w:spacing w:val="-40"/>
          <w:w w:val="110"/>
          <w:position w:val="0"/>
        </w:rPr>
        <w:t> </w:t>
      </w:r>
      <w:r>
        <w:rPr>
          <w:b w:val="0"/>
          <w:bCs w:val="0"/>
          <w:color w:val="231F20"/>
          <w:spacing w:val="0"/>
          <w:w w:val="110"/>
          <w:position w:val="0"/>
        </w:rPr>
        <w:t>image.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spacing w:line="260" w:lineRule="exact" w:before="100"/>
        <w:ind w:left="3169" w:right="2385"/>
        <w:jc w:val="both"/>
      </w:pPr>
      <w:r>
        <w:rPr>
          <w:rFonts w:ascii="Times New Roman" w:hAnsi="Times New Roman" w:cs="Times New Roman" w:eastAsia="Times New Roman"/>
          <w:b/>
          <w:bCs/>
          <w:color w:val="808285"/>
          <w:spacing w:val="1"/>
          <w:w w:val="105"/>
        </w:rPr>
        <w:t>O(2</w:t>
      </w:r>
      <w:r>
        <w:rPr>
          <w:b w:val="0"/>
          <w:bCs w:val="0"/>
          <w:color w:val="808285"/>
          <w:spacing w:val="1"/>
          <w:w w:val="105"/>
          <w:position w:val="9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b/>
          <w:bCs/>
          <w:color w:val="808285"/>
          <w:spacing w:val="1"/>
          <w:w w:val="105"/>
          <w:position w:val="0"/>
        </w:rPr>
        <w:t>)—Exponentia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5"/>
          <w:position w:val="0"/>
        </w:rPr>
        <w:t>l</w:t>
      </w:r>
      <w:r>
        <w:rPr>
          <w:rFonts w:ascii="Times New Roman" w:hAnsi="Times New Roman" w:cs="Times New Roman" w:eastAsia="Times New Roman"/>
          <w:b/>
          <w:bCs/>
          <w:color w:val="808285"/>
          <w:spacing w:val="1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1"/>
          <w:w w:val="105"/>
          <w:position w:val="0"/>
        </w:rPr>
        <w:t>Growt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5"/>
          <w:position w:val="0"/>
        </w:rPr>
        <w:t>h</w:t>
      </w:r>
      <w:r>
        <w:rPr>
          <w:rFonts w:ascii="Times New Roman" w:hAnsi="Times New Roman" w:cs="Times New Roman" w:eastAsia="Times New Roman"/>
          <w:b/>
          <w:bCs/>
          <w:color w:val="808285"/>
          <w:spacing w:val="1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1"/>
          <w:w w:val="105"/>
          <w:position w:val="0"/>
        </w:rPr>
        <w:t>o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5"/>
          <w:position w:val="0"/>
        </w:rPr>
        <w:t>r</w:t>
      </w:r>
      <w:r>
        <w:rPr>
          <w:rFonts w:ascii="Times New Roman" w:hAnsi="Times New Roman" w:cs="Times New Roman" w:eastAsia="Times New Roman"/>
          <w:b/>
          <w:bCs/>
          <w:color w:val="808285"/>
          <w:spacing w:val="1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5"/>
          <w:position w:val="0"/>
        </w:rPr>
        <w:t>Wors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5"/>
          <w:position w:val="0"/>
        </w:rPr>
        <w:t>e</w:t>
      </w:r>
      <w:r>
        <w:rPr>
          <w:rFonts w:ascii="Times New Roman" w:hAnsi="Times New Roman" w:cs="Times New Roman" w:eastAsia="Times New Roman"/>
          <w:b/>
          <w:bCs/>
          <w:color w:val="808285"/>
          <w:spacing w:val="30"/>
          <w:w w:val="105"/>
          <w:position w:val="0"/>
        </w:rPr>
        <w:t> </w:t>
      </w:r>
      <w:r>
        <w:rPr>
          <w:b w:val="0"/>
          <w:bCs w:val="0"/>
          <w:color w:val="231F20"/>
          <w:spacing w:val="1"/>
          <w:w w:val="105"/>
          <w:position w:val="0"/>
        </w:rPr>
        <w:t>Occasionall</w:t>
      </w:r>
      <w:r>
        <w:rPr>
          <w:b w:val="0"/>
          <w:bCs w:val="0"/>
          <w:color w:val="231F20"/>
          <w:spacing w:val="0"/>
          <w:w w:val="105"/>
          <w:position w:val="0"/>
        </w:rPr>
        <w:t>y</w:t>
      </w:r>
      <w:r>
        <w:rPr>
          <w:b w:val="0"/>
          <w:bCs w:val="0"/>
          <w:color w:val="231F20"/>
          <w:spacing w:val="1"/>
          <w:w w:val="105"/>
          <w:position w:val="0"/>
        </w:rPr>
        <w:t> </w:t>
      </w:r>
      <w:r>
        <w:rPr>
          <w:b w:val="0"/>
          <w:bCs w:val="0"/>
          <w:color w:val="231F20"/>
          <w:spacing w:val="1"/>
          <w:w w:val="105"/>
          <w:position w:val="0"/>
        </w:rPr>
        <w:t>w</w:t>
      </w:r>
      <w:r>
        <w:rPr>
          <w:b w:val="0"/>
          <w:bCs w:val="0"/>
          <w:color w:val="231F20"/>
          <w:spacing w:val="0"/>
          <w:w w:val="105"/>
          <w:position w:val="0"/>
        </w:rPr>
        <w:t>e</w:t>
      </w:r>
      <w:r>
        <w:rPr>
          <w:b w:val="0"/>
          <w:bCs w:val="0"/>
          <w:color w:val="231F20"/>
          <w:spacing w:val="1"/>
          <w:w w:val="105"/>
          <w:position w:val="0"/>
        </w:rPr>
        <w:t> </w:t>
      </w:r>
      <w:r>
        <w:rPr>
          <w:b w:val="0"/>
          <w:bCs w:val="0"/>
          <w:color w:val="231F20"/>
          <w:spacing w:val="1"/>
          <w:w w:val="105"/>
          <w:position w:val="0"/>
        </w:rPr>
        <w:t>ru</w:t>
      </w:r>
      <w:r>
        <w:rPr>
          <w:b w:val="0"/>
          <w:bCs w:val="0"/>
          <w:color w:val="231F20"/>
          <w:spacing w:val="0"/>
          <w:w w:val="105"/>
          <w:position w:val="0"/>
        </w:rPr>
        <w:t>n</w:t>
      </w:r>
      <w:r>
        <w:rPr>
          <w:b w:val="0"/>
          <w:bCs w:val="0"/>
          <w:color w:val="231F20"/>
          <w:spacing w:val="2"/>
          <w:w w:val="105"/>
          <w:position w:val="0"/>
        </w:rPr>
        <w:t> </w:t>
      </w:r>
      <w:r>
        <w:rPr>
          <w:b w:val="0"/>
          <w:bCs w:val="0"/>
          <w:color w:val="231F20"/>
          <w:spacing w:val="1"/>
          <w:w w:val="105"/>
          <w:position w:val="0"/>
        </w:rPr>
        <w:t>acros</w:t>
      </w:r>
      <w:r>
        <w:rPr>
          <w:b w:val="0"/>
          <w:bCs w:val="0"/>
          <w:color w:val="231F20"/>
          <w:spacing w:val="0"/>
          <w:w w:val="105"/>
          <w:position w:val="0"/>
        </w:rPr>
        <w:t>s</w:t>
      </w:r>
      <w:r>
        <w:rPr>
          <w:b w:val="0"/>
          <w:bCs w:val="0"/>
          <w:color w:val="231F20"/>
          <w:spacing w:val="1"/>
          <w:w w:val="105"/>
          <w:position w:val="0"/>
        </w:rPr>
        <w:t> </w:t>
      </w:r>
      <w:r>
        <w:rPr>
          <w:b w:val="0"/>
          <w:bCs w:val="0"/>
          <w:color w:val="231F20"/>
          <w:spacing w:val="1"/>
          <w:w w:val="105"/>
          <w:position w:val="0"/>
        </w:rPr>
        <w:t>very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2"/>
          <w:w w:val="105"/>
          <w:position w:val="0"/>
        </w:rPr>
        <w:t>nast</w:t>
      </w:r>
      <w:r>
        <w:rPr>
          <w:b w:val="0"/>
          <w:bCs w:val="0"/>
          <w:color w:val="231F20"/>
          <w:spacing w:val="0"/>
          <w:w w:val="105"/>
          <w:position w:val="0"/>
        </w:rPr>
        <w:t>y</w:t>
      </w:r>
      <w:r>
        <w:rPr>
          <w:b w:val="0"/>
          <w:bCs w:val="0"/>
          <w:color w:val="231F20"/>
          <w:spacing w:val="-12"/>
          <w:w w:val="105"/>
          <w:position w:val="0"/>
        </w:rPr>
        <w:t> </w:t>
      </w:r>
      <w:r>
        <w:rPr>
          <w:b w:val="0"/>
          <w:bCs w:val="0"/>
          <w:color w:val="231F20"/>
          <w:spacing w:val="2"/>
          <w:w w:val="105"/>
          <w:position w:val="0"/>
        </w:rPr>
        <w:t>implementation</w:t>
      </w:r>
      <w:r>
        <w:rPr>
          <w:b w:val="0"/>
          <w:bCs w:val="0"/>
          <w:color w:val="231F20"/>
          <w:spacing w:val="0"/>
          <w:w w:val="105"/>
          <w:position w:val="0"/>
        </w:rPr>
        <w:t>s</w:t>
      </w:r>
      <w:r>
        <w:rPr>
          <w:b w:val="0"/>
          <w:bCs w:val="0"/>
          <w:color w:val="231F20"/>
          <w:spacing w:val="-12"/>
          <w:w w:val="105"/>
          <w:position w:val="0"/>
        </w:rPr>
        <w:t> </w:t>
      </w:r>
      <w:r>
        <w:rPr>
          <w:b w:val="0"/>
          <w:bCs w:val="0"/>
          <w:color w:val="231F20"/>
          <w:spacing w:val="2"/>
          <w:w w:val="105"/>
          <w:position w:val="0"/>
        </w:rPr>
        <w:t>o</w:t>
      </w:r>
      <w:r>
        <w:rPr>
          <w:b w:val="0"/>
          <w:bCs w:val="0"/>
          <w:color w:val="231F20"/>
          <w:spacing w:val="0"/>
          <w:w w:val="105"/>
          <w:position w:val="0"/>
        </w:rPr>
        <w:t>f</w:t>
      </w:r>
      <w:r>
        <w:rPr>
          <w:b w:val="0"/>
          <w:bCs w:val="0"/>
          <w:color w:val="231F20"/>
          <w:spacing w:val="-12"/>
          <w:w w:val="105"/>
          <w:position w:val="0"/>
        </w:rPr>
        <w:t> </w:t>
      </w:r>
      <w:r>
        <w:rPr>
          <w:b w:val="0"/>
          <w:bCs w:val="0"/>
          <w:color w:val="231F20"/>
          <w:spacing w:val="2"/>
          <w:w w:val="105"/>
          <w:position w:val="0"/>
        </w:rPr>
        <w:t>simpl</w:t>
      </w:r>
      <w:r>
        <w:rPr>
          <w:b w:val="0"/>
          <w:bCs w:val="0"/>
          <w:color w:val="231F20"/>
          <w:spacing w:val="0"/>
          <w:w w:val="105"/>
          <w:position w:val="0"/>
        </w:rPr>
        <w:t>e</w:t>
      </w:r>
      <w:r>
        <w:rPr>
          <w:b w:val="0"/>
          <w:bCs w:val="0"/>
          <w:color w:val="231F20"/>
          <w:spacing w:val="-11"/>
          <w:w w:val="105"/>
          <w:position w:val="0"/>
        </w:rPr>
        <w:t> </w:t>
      </w:r>
      <w:r>
        <w:rPr>
          <w:b w:val="0"/>
          <w:bCs w:val="0"/>
          <w:color w:val="231F20"/>
          <w:spacing w:val="2"/>
          <w:w w:val="105"/>
          <w:position w:val="0"/>
        </w:rPr>
        <w:t>algorithms</w:t>
      </w:r>
      <w:r>
        <w:rPr>
          <w:b w:val="0"/>
          <w:bCs w:val="0"/>
          <w:color w:val="231F20"/>
          <w:spacing w:val="0"/>
          <w:w w:val="105"/>
          <w:position w:val="0"/>
        </w:rPr>
        <w:t>.</w:t>
      </w:r>
      <w:r>
        <w:rPr>
          <w:b w:val="0"/>
          <w:bCs w:val="0"/>
          <w:color w:val="231F20"/>
          <w:spacing w:val="-12"/>
          <w:w w:val="105"/>
          <w:position w:val="0"/>
        </w:rPr>
        <w:t> </w:t>
      </w:r>
      <w:r>
        <w:rPr>
          <w:b w:val="0"/>
          <w:bCs w:val="0"/>
          <w:color w:val="231F20"/>
          <w:spacing w:val="2"/>
          <w:w w:val="105"/>
          <w:position w:val="0"/>
        </w:rPr>
        <w:t>Fo</w:t>
      </w:r>
      <w:r>
        <w:rPr>
          <w:b w:val="0"/>
          <w:bCs w:val="0"/>
          <w:color w:val="231F20"/>
          <w:spacing w:val="0"/>
          <w:w w:val="105"/>
          <w:position w:val="0"/>
        </w:rPr>
        <w:t>r</w:t>
      </w:r>
      <w:r>
        <w:rPr>
          <w:b w:val="0"/>
          <w:bCs w:val="0"/>
          <w:color w:val="231F20"/>
          <w:spacing w:val="-12"/>
          <w:w w:val="105"/>
          <w:position w:val="0"/>
        </w:rPr>
        <w:t> </w:t>
      </w:r>
      <w:r>
        <w:rPr>
          <w:b w:val="0"/>
          <w:bCs w:val="0"/>
          <w:color w:val="231F20"/>
          <w:spacing w:val="2"/>
          <w:w w:val="105"/>
          <w:position w:val="0"/>
        </w:rPr>
        <w:t>example</w:t>
      </w:r>
      <w:r>
        <w:rPr>
          <w:b w:val="0"/>
          <w:bCs w:val="0"/>
          <w:color w:val="231F20"/>
          <w:spacing w:val="0"/>
          <w:w w:val="105"/>
          <w:position w:val="0"/>
        </w:rPr>
        <w:t>,</w:t>
      </w:r>
      <w:r>
        <w:rPr>
          <w:b w:val="0"/>
          <w:bCs w:val="0"/>
          <w:color w:val="231F20"/>
          <w:spacing w:val="-11"/>
          <w:w w:val="105"/>
          <w:position w:val="0"/>
        </w:rPr>
        <w:t> </w:t>
      </w:r>
      <w:r>
        <w:rPr>
          <w:b w:val="0"/>
          <w:bCs w:val="0"/>
          <w:color w:val="231F20"/>
          <w:spacing w:val="2"/>
          <w:w w:val="105"/>
          <w:position w:val="0"/>
        </w:rPr>
        <w:t>conside</w:t>
      </w:r>
      <w:r>
        <w:rPr>
          <w:b w:val="0"/>
          <w:bCs w:val="0"/>
          <w:color w:val="231F20"/>
          <w:spacing w:val="0"/>
          <w:w w:val="105"/>
          <w:position w:val="0"/>
        </w:rPr>
        <w:t>r</w:t>
      </w:r>
      <w:r>
        <w:rPr>
          <w:b w:val="0"/>
          <w:bCs w:val="0"/>
          <w:color w:val="231F20"/>
          <w:spacing w:val="-12"/>
          <w:w w:val="105"/>
          <w:position w:val="0"/>
        </w:rPr>
        <w:t> </w:t>
      </w:r>
      <w:r>
        <w:rPr>
          <w:b w:val="0"/>
          <w:bCs w:val="0"/>
          <w:color w:val="231F20"/>
          <w:spacing w:val="2"/>
          <w:w w:val="105"/>
          <w:position w:val="0"/>
        </w:rPr>
        <w:t>the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5"/>
          <w:position w:val="0"/>
        </w:rPr>
        <w:t>recursiv</w:t>
      </w:r>
      <w:r>
        <w:rPr>
          <w:b w:val="0"/>
          <w:bCs w:val="0"/>
          <w:color w:val="231F20"/>
          <w:spacing w:val="0"/>
          <w:w w:val="105"/>
          <w:position w:val="0"/>
        </w:rPr>
        <w:t>e</w:t>
      </w:r>
      <w:r>
        <w:rPr>
          <w:b w:val="0"/>
          <w:bCs w:val="0"/>
          <w:color w:val="231F20"/>
          <w:spacing w:val="3"/>
          <w:w w:val="105"/>
          <w:position w:val="0"/>
        </w:rPr>
        <w:t> </w:t>
      </w:r>
      <w:r>
        <w:rPr>
          <w:b w:val="0"/>
          <w:bCs w:val="0"/>
          <w:color w:val="231F20"/>
          <w:spacing w:val="4"/>
          <w:w w:val="105"/>
          <w:position w:val="0"/>
        </w:rPr>
        <w:t>implementatio</w:t>
      </w:r>
      <w:r>
        <w:rPr>
          <w:b w:val="0"/>
          <w:bCs w:val="0"/>
          <w:color w:val="231F20"/>
          <w:spacing w:val="0"/>
          <w:w w:val="105"/>
          <w:position w:val="0"/>
        </w:rPr>
        <w:t>n</w:t>
      </w:r>
      <w:r>
        <w:rPr>
          <w:b w:val="0"/>
          <w:bCs w:val="0"/>
          <w:color w:val="231F20"/>
          <w:spacing w:val="3"/>
          <w:w w:val="105"/>
          <w:position w:val="0"/>
        </w:rPr>
        <w:t> </w:t>
      </w:r>
      <w:r>
        <w:rPr>
          <w:b w:val="0"/>
          <w:bCs w:val="0"/>
          <w:color w:val="231F20"/>
          <w:spacing w:val="4"/>
          <w:w w:val="105"/>
          <w:position w:val="0"/>
        </w:rPr>
        <w:t>o</w:t>
      </w:r>
      <w:r>
        <w:rPr>
          <w:b w:val="0"/>
          <w:bCs w:val="0"/>
          <w:color w:val="231F20"/>
          <w:spacing w:val="0"/>
          <w:w w:val="105"/>
          <w:position w:val="0"/>
        </w:rPr>
        <w:t>f</w:t>
      </w:r>
      <w:r>
        <w:rPr>
          <w:b w:val="0"/>
          <w:bCs w:val="0"/>
          <w:color w:val="231F20"/>
          <w:spacing w:val="3"/>
          <w:w w:val="105"/>
          <w:position w:val="0"/>
        </w:rPr>
        <w:t> </w:t>
      </w:r>
      <w:r>
        <w:rPr>
          <w:b w:val="0"/>
          <w:bCs w:val="0"/>
          <w:color w:val="231F20"/>
          <w:spacing w:val="4"/>
          <w:w w:val="105"/>
          <w:position w:val="0"/>
        </w:rPr>
        <w:t>th</w:t>
      </w:r>
      <w:r>
        <w:rPr>
          <w:b w:val="0"/>
          <w:bCs w:val="0"/>
          <w:color w:val="231F20"/>
          <w:spacing w:val="0"/>
          <w:w w:val="105"/>
          <w:position w:val="0"/>
        </w:rPr>
        <w:t>e</w:t>
      </w:r>
      <w:r>
        <w:rPr>
          <w:b w:val="0"/>
          <w:bCs w:val="0"/>
          <w:color w:val="231F20"/>
          <w:spacing w:val="3"/>
          <w:w w:val="105"/>
          <w:position w:val="0"/>
        </w:rPr>
        <w:t> </w:t>
      </w:r>
      <w:r>
        <w:rPr>
          <w:b w:val="0"/>
          <w:bCs w:val="0"/>
          <w:color w:val="231F20"/>
          <w:spacing w:val="4"/>
          <w:w w:val="105"/>
          <w:position w:val="0"/>
        </w:rPr>
        <w:t>Fibonacc</w:t>
      </w:r>
      <w:r>
        <w:rPr>
          <w:b w:val="0"/>
          <w:bCs w:val="0"/>
          <w:color w:val="231F20"/>
          <w:spacing w:val="0"/>
          <w:w w:val="105"/>
          <w:position w:val="0"/>
        </w:rPr>
        <w:t>i</w:t>
      </w:r>
      <w:r>
        <w:rPr>
          <w:b w:val="0"/>
          <w:bCs w:val="0"/>
          <w:color w:val="231F20"/>
          <w:spacing w:val="3"/>
          <w:w w:val="105"/>
          <w:position w:val="0"/>
        </w:rPr>
        <w:t> </w:t>
      </w:r>
      <w:r>
        <w:rPr>
          <w:b w:val="0"/>
          <w:bCs w:val="0"/>
          <w:color w:val="231F20"/>
          <w:spacing w:val="4"/>
          <w:w w:val="105"/>
          <w:position w:val="0"/>
        </w:rPr>
        <w:t>algorith</w:t>
      </w:r>
      <w:r>
        <w:rPr>
          <w:b w:val="0"/>
          <w:bCs w:val="0"/>
          <w:color w:val="231F20"/>
          <w:spacing w:val="0"/>
          <w:w w:val="105"/>
          <w:position w:val="0"/>
        </w:rPr>
        <w:t>m</w:t>
      </w:r>
      <w:r>
        <w:rPr>
          <w:b w:val="0"/>
          <w:bCs w:val="0"/>
          <w:color w:val="231F20"/>
          <w:spacing w:val="3"/>
          <w:w w:val="105"/>
          <w:position w:val="0"/>
        </w:rPr>
        <w:t> </w:t>
      </w:r>
      <w:r>
        <w:rPr>
          <w:b w:val="0"/>
          <w:bCs w:val="0"/>
          <w:color w:val="231F20"/>
          <w:spacing w:val="4"/>
          <w:w w:val="105"/>
          <w:position w:val="0"/>
        </w:rPr>
        <w:t>w</w:t>
      </w:r>
      <w:r>
        <w:rPr>
          <w:b w:val="0"/>
          <w:bCs w:val="0"/>
          <w:color w:val="231F20"/>
          <w:spacing w:val="0"/>
          <w:w w:val="105"/>
          <w:position w:val="0"/>
        </w:rPr>
        <w:t>e</w:t>
      </w:r>
      <w:r>
        <w:rPr>
          <w:b w:val="0"/>
          <w:bCs w:val="0"/>
          <w:color w:val="231F20"/>
          <w:spacing w:val="4"/>
          <w:w w:val="105"/>
          <w:position w:val="0"/>
        </w:rPr>
        <w:t> </w:t>
      </w:r>
      <w:r>
        <w:rPr>
          <w:b w:val="0"/>
          <w:bCs w:val="0"/>
          <w:color w:val="231F20"/>
          <w:spacing w:val="4"/>
          <w:w w:val="105"/>
          <w:position w:val="0"/>
        </w:rPr>
        <w:t>discusse</w:t>
      </w:r>
      <w:r>
        <w:rPr>
          <w:b w:val="0"/>
          <w:bCs w:val="0"/>
          <w:color w:val="231F20"/>
          <w:spacing w:val="0"/>
          <w:w w:val="105"/>
          <w:position w:val="0"/>
        </w:rPr>
        <w:t>d</w:t>
      </w:r>
      <w:r>
        <w:rPr>
          <w:b w:val="0"/>
          <w:bCs w:val="0"/>
          <w:color w:val="231F20"/>
          <w:spacing w:val="3"/>
          <w:w w:val="105"/>
          <w:position w:val="0"/>
        </w:rPr>
        <w:t> </w:t>
      </w:r>
      <w:r>
        <w:rPr>
          <w:b w:val="0"/>
          <w:bCs w:val="0"/>
          <w:color w:val="231F20"/>
          <w:spacing w:val="4"/>
          <w:w w:val="105"/>
          <w:position w:val="0"/>
        </w:rPr>
        <w:t>in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Section</w:t>
      </w:r>
      <w:r>
        <w:rPr>
          <w:b w:val="0"/>
          <w:bCs w:val="0"/>
          <w:color w:val="231F20"/>
          <w:spacing w:val="-3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9.6.2.</w:t>
      </w:r>
      <w:r>
        <w:rPr>
          <w:b w:val="0"/>
          <w:bCs w:val="0"/>
          <w:color w:val="231F20"/>
          <w:spacing w:val="-2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In</w:t>
      </w:r>
      <w:r>
        <w:rPr>
          <w:b w:val="0"/>
          <w:bCs w:val="0"/>
          <w:color w:val="231F20"/>
          <w:spacing w:val="-3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this</w:t>
      </w:r>
      <w:r>
        <w:rPr>
          <w:b w:val="0"/>
          <w:bCs w:val="0"/>
          <w:color w:val="231F20"/>
          <w:spacing w:val="-2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implementation,</w:t>
      </w:r>
      <w:r>
        <w:rPr>
          <w:b w:val="0"/>
          <w:bCs w:val="0"/>
          <w:color w:val="231F20"/>
          <w:spacing w:val="-3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fib(N)</w:t>
      </w:r>
      <w:r>
        <w:rPr>
          <w:b w:val="0"/>
          <w:bCs w:val="0"/>
          <w:color w:val="231F20"/>
          <w:spacing w:val="-2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position w:val="0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3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fib(N</w:t>
      </w:r>
      <w:r>
        <w:rPr>
          <w:b w:val="0"/>
          <w:bCs w:val="0"/>
          <w:color w:val="231F20"/>
          <w:spacing w:val="-3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position w:val="0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3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1)</w:t>
      </w:r>
      <w:r>
        <w:rPr>
          <w:b w:val="0"/>
          <w:bCs w:val="0"/>
          <w:color w:val="231F20"/>
          <w:spacing w:val="-2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position w:val="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3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fib(N</w:t>
      </w:r>
      <w:r>
        <w:rPr>
          <w:b w:val="0"/>
          <w:bCs w:val="0"/>
          <w:color w:val="231F20"/>
          <w:spacing w:val="-3"/>
          <w:w w:val="105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position w:val="0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8"/>
          <w:w w:val="13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2).</w:t>
      </w:r>
      <w:r>
        <w:rPr>
          <w:b w:val="0"/>
          <w:bCs w:val="0"/>
          <w:color w:val="231F20"/>
          <w:spacing w:val="-2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So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each</w:t>
      </w:r>
      <w:r>
        <w:rPr>
          <w:b w:val="0"/>
          <w:bCs w:val="0"/>
          <w:color w:val="231F20"/>
          <w:spacing w:val="-42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time</w:t>
      </w:r>
      <w:r>
        <w:rPr>
          <w:b w:val="0"/>
          <w:bCs w:val="0"/>
          <w:color w:val="231F20"/>
          <w:spacing w:val="-42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we</w:t>
      </w:r>
      <w:r>
        <w:rPr>
          <w:b w:val="0"/>
          <w:bCs w:val="0"/>
          <w:color w:val="231F20"/>
          <w:spacing w:val="-41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add</w:t>
      </w:r>
      <w:r>
        <w:rPr>
          <w:b w:val="0"/>
          <w:bCs w:val="0"/>
          <w:color w:val="231F20"/>
          <w:spacing w:val="-42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another</w:t>
      </w:r>
      <w:r>
        <w:rPr>
          <w:b w:val="0"/>
          <w:bCs w:val="0"/>
          <w:color w:val="231F20"/>
          <w:spacing w:val="-42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term,</w:t>
      </w:r>
      <w:r>
        <w:rPr>
          <w:b w:val="0"/>
          <w:bCs w:val="0"/>
          <w:color w:val="231F20"/>
          <w:spacing w:val="-41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the</w:t>
      </w:r>
      <w:r>
        <w:rPr>
          <w:b w:val="0"/>
          <w:bCs w:val="0"/>
          <w:color w:val="231F20"/>
          <w:spacing w:val="-42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previous</w:t>
      </w:r>
      <w:r>
        <w:rPr>
          <w:b w:val="0"/>
          <w:bCs w:val="0"/>
          <w:color w:val="231F20"/>
          <w:spacing w:val="-41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two</w:t>
      </w:r>
      <w:r>
        <w:rPr>
          <w:b w:val="0"/>
          <w:bCs w:val="0"/>
          <w:color w:val="231F20"/>
          <w:spacing w:val="-42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terms</w:t>
      </w:r>
      <w:r>
        <w:rPr>
          <w:b w:val="0"/>
          <w:bCs w:val="0"/>
          <w:color w:val="231F20"/>
          <w:spacing w:val="-42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have</w:t>
      </w:r>
      <w:r>
        <w:rPr>
          <w:b w:val="0"/>
          <w:bCs w:val="0"/>
          <w:color w:val="231F20"/>
          <w:spacing w:val="-41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to</w:t>
      </w:r>
      <w:r>
        <w:rPr>
          <w:b w:val="0"/>
          <w:bCs w:val="0"/>
          <w:color w:val="231F20"/>
          <w:spacing w:val="-42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be</w:t>
      </w:r>
      <w:r>
        <w:rPr>
          <w:b w:val="0"/>
          <w:bCs w:val="0"/>
          <w:color w:val="231F20"/>
          <w:spacing w:val="-41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calculated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again,</w:t>
      </w:r>
      <w:r>
        <w:rPr>
          <w:b w:val="0"/>
          <w:bCs w:val="0"/>
          <w:color w:val="231F20"/>
          <w:spacing w:val="-31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thereby</w:t>
      </w:r>
      <w:r>
        <w:rPr>
          <w:b w:val="0"/>
          <w:bCs w:val="0"/>
          <w:color w:val="231F20"/>
          <w:spacing w:val="-31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doubling</w:t>
      </w:r>
      <w:r>
        <w:rPr>
          <w:b w:val="0"/>
          <w:bCs w:val="0"/>
          <w:color w:val="231F20"/>
          <w:spacing w:val="-30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the</w:t>
      </w:r>
      <w:r>
        <w:rPr>
          <w:b w:val="0"/>
          <w:bCs w:val="0"/>
          <w:color w:val="231F20"/>
          <w:spacing w:val="-31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amount</w:t>
      </w:r>
      <w:r>
        <w:rPr>
          <w:b w:val="0"/>
          <w:bCs w:val="0"/>
          <w:color w:val="231F20"/>
          <w:spacing w:val="-30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of</w:t>
      </w:r>
      <w:r>
        <w:rPr>
          <w:b w:val="0"/>
          <w:bCs w:val="0"/>
          <w:color w:val="231F20"/>
          <w:spacing w:val="-31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work.</w:t>
      </w:r>
      <w:r>
        <w:rPr>
          <w:b w:val="0"/>
          <w:bCs w:val="0"/>
          <w:color w:val="231F20"/>
          <w:spacing w:val="-30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If</w:t>
      </w:r>
      <w:r>
        <w:rPr>
          <w:b w:val="0"/>
          <w:bCs w:val="0"/>
          <w:color w:val="231F20"/>
          <w:spacing w:val="-31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we</w:t>
      </w:r>
      <w:r>
        <w:rPr>
          <w:b w:val="0"/>
          <w:bCs w:val="0"/>
          <w:color w:val="231F20"/>
          <w:spacing w:val="-30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double</w:t>
      </w:r>
      <w:r>
        <w:rPr>
          <w:b w:val="0"/>
          <w:bCs w:val="0"/>
          <w:color w:val="231F20"/>
          <w:spacing w:val="-31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the</w:t>
      </w:r>
      <w:r>
        <w:rPr>
          <w:b w:val="0"/>
          <w:bCs w:val="0"/>
          <w:color w:val="231F20"/>
          <w:spacing w:val="-30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work</w:t>
      </w:r>
      <w:r>
        <w:rPr>
          <w:b w:val="0"/>
          <w:bCs w:val="0"/>
          <w:color w:val="231F20"/>
          <w:spacing w:val="-31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when</w:t>
      </w:r>
      <w:r>
        <w:rPr>
          <w:b w:val="0"/>
          <w:bCs w:val="0"/>
          <w:color w:val="231F20"/>
          <w:spacing w:val="-30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1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is</w:t>
      </w:r>
      <w:r>
        <w:rPr>
          <w:b w:val="0"/>
          <w:bCs w:val="0"/>
          <w:color w:val="231F20"/>
          <w:spacing w:val="-5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added</w:t>
      </w:r>
      <w:r>
        <w:rPr>
          <w:b w:val="0"/>
          <w:bCs w:val="0"/>
          <w:color w:val="231F20"/>
          <w:spacing w:val="-4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to</w:t>
      </w:r>
      <w:r>
        <w:rPr>
          <w:b w:val="0"/>
          <w:bCs w:val="0"/>
          <w:color w:val="231F20"/>
          <w:spacing w:val="-4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N,</w:t>
      </w:r>
      <w:r>
        <w:rPr>
          <w:b w:val="0"/>
          <w:bCs w:val="0"/>
          <w:color w:val="231F20"/>
          <w:spacing w:val="-4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in</w:t>
      </w:r>
      <w:r>
        <w:rPr>
          <w:b w:val="0"/>
          <w:bCs w:val="0"/>
          <w:color w:val="231F20"/>
          <w:spacing w:val="-5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general</w:t>
      </w:r>
      <w:r>
        <w:rPr>
          <w:b w:val="0"/>
          <w:bCs w:val="0"/>
          <w:color w:val="231F20"/>
          <w:spacing w:val="-4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the</w:t>
      </w:r>
      <w:r>
        <w:rPr>
          <w:b w:val="0"/>
          <w:bCs w:val="0"/>
          <w:color w:val="231F20"/>
          <w:spacing w:val="-4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Big</w:t>
      </w:r>
      <w:r>
        <w:rPr>
          <w:b w:val="0"/>
          <w:bCs w:val="0"/>
          <w:color w:val="231F20"/>
          <w:spacing w:val="-4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O</w:t>
      </w:r>
      <w:r>
        <w:rPr>
          <w:b w:val="0"/>
          <w:bCs w:val="0"/>
          <w:color w:val="231F20"/>
          <w:spacing w:val="-5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is</w:t>
      </w:r>
      <w:r>
        <w:rPr>
          <w:b w:val="0"/>
          <w:bCs w:val="0"/>
          <w:color w:val="231F20"/>
          <w:spacing w:val="-4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O(2</w:t>
      </w:r>
      <w:r>
        <w:rPr>
          <w:b w:val="0"/>
          <w:bCs w:val="0"/>
          <w:color w:val="231F20"/>
          <w:spacing w:val="0"/>
          <w:w w:val="105"/>
          <w:position w:val="9"/>
          <w:sz w:val="15"/>
          <w:szCs w:val="15"/>
        </w:rPr>
        <w:t>N</w:t>
      </w:r>
      <w:r>
        <w:rPr>
          <w:b w:val="0"/>
          <w:bCs w:val="0"/>
          <w:color w:val="231F20"/>
          <w:spacing w:val="0"/>
          <w:w w:val="105"/>
          <w:position w:val="0"/>
        </w:rPr>
        <w:t>).</w:t>
      </w:r>
      <w:r>
        <w:rPr>
          <w:b w:val="0"/>
          <w:bCs w:val="0"/>
          <w:color w:val="231F20"/>
          <w:spacing w:val="-4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Of</w:t>
      </w:r>
      <w:r>
        <w:rPr>
          <w:b w:val="0"/>
          <w:bCs w:val="0"/>
          <w:color w:val="231F20"/>
          <w:spacing w:val="-4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course,</w:t>
      </w:r>
      <w:r>
        <w:rPr>
          <w:b w:val="0"/>
          <w:bCs w:val="0"/>
          <w:color w:val="231F20"/>
          <w:spacing w:val="-5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in</w:t>
      </w:r>
      <w:r>
        <w:rPr>
          <w:b w:val="0"/>
          <w:bCs w:val="0"/>
          <w:color w:val="231F20"/>
          <w:spacing w:val="-4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the</w:t>
      </w:r>
      <w:r>
        <w:rPr>
          <w:b w:val="0"/>
          <w:bCs w:val="0"/>
          <w:color w:val="231F20"/>
          <w:spacing w:val="-4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case</w:t>
      </w:r>
      <w:r>
        <w:rPr>
          <w:b w:val="0"/>
          <w:bCs w:val="0"/>
          <w:color w:val="231F20"/>
          <w:spacing w:val="-4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of</w:t>
      </w:r>
      <w:r>
        <w:rPr>
          <w:b w:val="0"/>
          <w:bCs w:val="0"/>
          <w:color w:val="231F20"/>
          <w:spacing w:val="-5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this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4"/>
          <w:w w:val="105"/>
          <w:position w:val="0"/>
        </w:rPr>
        <w:t>particula</w:t>
      </w:r>
      <w:r>
        <w:rPr>
          <w:b w:val="0"/>
          <w:bCs w:val="0"/>
          <w:color w:val="231F20"/>
          <w:spacing w:val="0"/>
          <w:w w:val="105"/>
          <w:position w:val="0"/>
        </w:rPr>
        <w:t>r</w:t>
      </w:r>
      <w:r>
        <w:rPr>
          <w:b w:val="0"/>
          <w:bCs w:val="0"/>
          <w:color w:val="231F20"/>
          <w:spacing w:val="9"/>
          <w:w w:val="105"/>
          <w:position w:val="0"/>
        </w:rPr>
        <w:t> </w:t>
      </w:r>
      <w:r>
        <w:rPr>
          <w:b w:val="0"/>
          <w:bCs w:val="0"/>
          <w:color w:val="231F20"/>
          <w:spacing w:val="4"/>
          <w:w w:val="105"/>
          <w:position w:val="0"/>
        </w:rPr>
        <w:t>algorithm</w:t>
      </w:r>
      <w:r>
        <w:rPr>
          <w:b w:val="0"/>
          <w:bCs w:val="0"/>
          <w:color w:val="231F20"/>
          <w:spacing w:val="0"/>
          <w:w w:val="105"/>
          <w:position w:val="0"/>
        </w:rPr>
        <w:t>,</w:t>
      </w:r>
      <w:r>
        <w:rPr>
          <w:b w:val="0"/>
          <w:bCs w:val="0"/>
          <w:color w:val="231F20"/>
          <w:spacing w:val="9"/>
          <w:w w:val="105"/>
          <w:position w:val="0"/>
        </w:rPr>
        <w:t> </w:t>
      </w:r>
      <w:r>
        <w:rPr>
          <w:b w:val="0"/>
          <w:bCs w:val="0"/>
          <w:color w:val="231F20"/>
          <w:spacing w:val="4"/>
          <w:w w:val="105"/>
          <w:position w:val="0"/>
        </w:rPr>
        <w:t>ther</w:t>
      </w:r>
      <w:r>
        <w:rPr>
          <w:b w:val="0"/>
          <w:bCs w:val="0"/>
          <w:color w:val="231F20"/>
          <w:spacing w:val="0"/>
          <w:w w:val="105"/>
          <w:position w:val="0"/>
        </w:rPr>
        <w:t>e</w:t>
      </w:r>
      <w:r>
        <w:rPr>
          <w:b w:val="0"/>
          <w:bCs w:val="0"/>
          <w:color w:val="231F20"/>
          <w:spacing w:val="10"/>
          <w:w w:val="105"/>
          <w:position w:val="0"/>
        </w:rPr>
        <w:t> </w:t>
      </w:r>
      <w:r>
        <w:rPr>
          <w:b w:val="0"/>
          <w:bCs w:val="0"/>
          <w:color w:val="231F20"/>
          <w:spacing w:val="4"/>
          <w:w w:val="105"/>
          <w:position w:val="0"/>
        </w:rPr>
        <w:t>i</w:t>
      </w:r>
      <w:r>
        <w:rPr>
          <w:b w:val="0"/>
          <w:bCs w:val="0"/>
          <w:color w:val="231F20"/>
          <w:spacing w:val="0"/>
          <w:w w:val="105"/>
          <w:position w:val="0"/>
        </w:rPr>
        <w:t>s</w:t>
      </w:r>
      <w:r>
        <w:rPr>
          <w:b w:val="0"/>
          <w:bCs w:val="0"/>
          <w:color w:val="231F20"/>
          <w:spacing w:val="9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a</w:t>
      </w:r>
      <w:r>
        <w:rPr>
          <w:b w:val="0"/>
          <w:bCs w:val="0"/>
          <w:color w:val="231F20"/>
          <w:spacing w:val="9"/>
          <w:w w:val="105"/>
          <w:position w:val="0"/>
        </w:rPr>
        <w:t> </w:t>
      </w:r>
      <w:r>
        <w:rPr>
          <w:b w:val="0"/>
          <w:bCs w:val="0"/>
          <w:color w:val="231F20"/>
          <w:spacing w:val="4"/>
          <w:w w:val="105"/>
          <w:position w:val="0"/>
        </w:rPr>
        <w:t>simpl</w:t>
      </w:r>
      <w:r>
        <w:rPr>
          <w:b w:val="0"/>
          <w:bCs w:val="0"/>
          <w:color w:val="231F20"/>
          <w:spacing w:val="0"/>
          <w:w w:val="105"/>
          <w:position w:val="0"/>
        </w:rPr>
        <w:t>e</w:t>
      </w:r>
      <w:r>
        <w:rPr>
          <w:b w:val="0"/>
          <w:bCs w:val="0"/>
          <w:color w:val="231F20"/>
          <w:spacing w:val="10"/>
          <w:w w:val="105"/>
          <w:position w:val="0"/>
        </w:rPr>
        <w:t> </w:t>
      </w:r>
      <w:r>
        <w:rPr>
          <w:b w:val="0"/>
          <w:bCs w:val="0"/>
          <w:color w:val="231F20"/>
          <w:spacing w:val="4"/>
          <w:w w:val="105"/>
          <w:position w:val="0"/>
        </w:rPr>
        <w:t>iterativ</w:t>
      </w:r>
      <w:r>
        <w:rPr>
          <w:b w:val="0"/>
          <w:bCs w:val="0"/>
          <w:color w:val="231F20"/>
          <w:spacing w:val="0"/>
          <w:w w:val="105"/>
          <w:position w:val="0"/>
        </w:rPr>
        <w:t>e</w:t>
      </w:r>
      <w:r>
        <w:rPr>
          <w:b w:val="0"/>
          <w:bCs w:val="0"/>
          <w:color w:val="231F20"/>
          <w:spacing w:val="9"/>
          <w:w w:val="105"/>
          <w:position w:val="0"/>
        </w:rPr>
        <w:t> </w:t>
      </w:r>
      <w:r>
        <w:rPr>
          <w:b w:val="0"/>
          <w:bCs w:val="0"/>
          <w:color w:val="231F20"/>
          <w:spacing w:val="4"/>
          <w:w w:val="105"/>
          <w:position w:val="0"/>
        </w:rPr>
        <w:t>solutio</w:t>
      </w:r>
      <w:r>
        <w:rPr>
          <w:b w:val="0"/>
          <w:bCs w:val="0"/>
          <w:color w:val="231F20"/>
          <w:spacing w:val="0"/>
          <w:w w:val="105"/>
          <w:position w:val="0"/>
        </w:rPr>
        <w:t>n</w:t>
      </w:r>
      <w:r>
        <w:rPr>
          <w:b w:val="0"/>
          <w:bCs w:val="0"/>
          <w:color w:val="231F20"/>
          <w:spacing w:val="9"/>
          <w:w w:val="105"/>
          <w:position w:val="0"/>
        </w:rPr>
        <w:t> </w:t>
      </w:r>
      <w:r>
        <w:rPr>
          <w:b w:val="0"/>
          <w:bCs w:val="0"/>
          <w:color w:val="231F20"/>
          <w:spacing w:val="4"/>
          <w:w w:val="105"/>
          <w:position w:val="0"/>
        </w:rPr>
        <w:t>wit</w:t>
      </w:r>
      <w:r>
        <w:rPr>
          <w:b w:val="0"/>
          <w:bCs w:val="0"/>
          <w:color w:val="231F20"/>
          <w:spacing w:val="0"/>
          <w:w w:val="105"/>
          <w:position w:val="0"/>
        </w:rPr>
        <w:t>h</w:t>
      </w:r>
      <w:r>
        <w:rPr>
          <w:b w:val="0"/>
          <w:bCs w:val="0"/>
          <w:color w:val="231F20"/>
          <w:spacing w:val="10"/>
          <w:w w:val="105"/>
          <w:position w:val="0"/>
        </w:rPr>
        <w:t> </w:t>
      </w:r>
      <w:r>
        <w:rPr>
          <w:b w:val="0"/>
          <w:bCs w:val="0"/>
          <w:color w:val="231F20"/>
          <w:spacing w:val="0"/>
          <w:w w:val="105"/>
          <w:position w:val="0"/>
        </w:rPr>
        <w:t>a</w:t>
      </w:r>
      <w:r>
        <w:rPr>
          <w:b w:val="0"/>
          <w:bCs w:val="0"/>
          <w:color w:val="231F20"/>
          <w:spacing w:val="9"/>
          <w:w w:val="105"/>
          <w:position w:val="0"/>
        </w:rPr>
        <w:t> </w:t>
      </w:r>
      <w:r>
        <w:rPr>
          <w:b w:val="0"/>
          <w:bCs w:val="0"/>
          <w:color w:val="231F20"/>
          <w:spacing w:val="4"/>
          <w:w w:val="105"/>
          <w:position w:val="0"/>
        </w:rPr>
        <w:t>much</w:t>
      </w:r>
      <w:r>
        <w:rPr>
          <w:b w:val="0"/>
          <w:bCs w:val="0"/>
          <w:color w:val="231F20"/>
          <w:spacing w:val="4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preferable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performance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of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O(N).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3"/>
        </w:numPr>
        <w:tabs>
          <w:tab w:pos="3811" w:val="left" w:leader="none"/>
        </w:tabs>
        <w:ind w:left="3811" w:right="5579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Analyzing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0"/>
          <w:w w:val="105"/>
        </w:rPr>
        <w:t>Complex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0"/>
          <w:w w:val="105"/>
        </w:rPr>
        <w:t>Algorithms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80"/>
        <w:jc w:val="both"/>
      </w:pP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easil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calculat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Bi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algorithms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complex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algorithms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determin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Bi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breakin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comple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algorithm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simple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abstractions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sa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Chapte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10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continue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proces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unti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abstraction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characterize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simple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operation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define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determin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thei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Big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Bi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overal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algorith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determine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12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5"/>
        </w:numPr>
        <w:tabs>
          <w:tab w:pos="4390" w:val="left" w:leader="none"/>
          <w:tab w:pos="10849" w:val="right" w:leader="none"/>
        </w:tabs>
        <w:spacing w:before="68"/>
        <w:ind w:left="4390" w:right="1670" w:hanging="501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Algorithms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Sorting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Data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371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50" w:lineRule="exact" w:before="4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890" w:right="1665"/>
        <w:jc w:val="both"/>
      </w:pPr>
      <w:r>
        <w:rPr>
          <w:b w:val="0"/>
          <w:bCs w:val="0"/>
          <w:color w:val="231F20"/>
          <w:spacing w:val="4"/>
          <w:w w:val="100"/>
        </w:rPr>
        <w:t>individua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component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combinin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accordin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following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rules: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2"/>
          <w:numId w:val="5"/>
        </w:numPr>
        <w:tabs>
          <w:tab w:pos="4345" w:val="left" w:leader="none"/>
        </w:tabs>
        <w:spacing w:line="260" w:lineRule="exact"/>
        <w:ind w:left="4350" w:right="2209" w:hanging="280"/>
        <w:jc w:val="left"/>
      </w:pP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components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sequential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(do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B),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their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5"/>
        </w:numPr>
        <w:tabs>
          <w:tab w:pos="4345" w:val="left" w:leader="none"/>
        </w:tabs>
        <w:spacing w:line="260" w:lineRule="exact" w:before="40"/>
        <w:ind w:left="4350" w:right="1995" w:hanging="280"/>
        <w:jc w:val="left"/>
      </w:pP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components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nested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B),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their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9"/>
        <w:jc w:val="both"/>
      </w:pPr>
      <w:r>
        <w:rPr>
          <w:b w:val="0"/>
          <w:bCs w:val="0"/>
          <w:color w:val="231F20"/>
          <w:spacing w:val="-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merg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sor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algorith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16.2.5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be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abstracted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4610" w:right="1667"/>
        <w:jc w:val="both"/>
      </w:pPr>
      <w:r>
        <w:rPr>
          <w:b w:val="0"/>
          <w:bCs w:val="0"/>
          <w:color w:val="231F20"/>
          <w:spacing w:val="2"/>
          <w:w w:val="100"/>
        </w:rPr>
        <w:t>Perfor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binar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divisio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(O(logN)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"/>
          <w:w w:val="100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"/>
          <w:w w:val="100"/>
        </w:rPr>
        <w:t>fo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0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"/>
          <w:w w:val="100"/>
        </w:rPr>
        <w:t>each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binary</w:t>
      </w:r>
      <w:r>
        <w:rPr>
          <w:b w:val="0"/>
          <w:bCs w:val="0"/>
          <w:i w:val="0"/>
          <w:color w:val="231F20"/>
          <w:spacing w:val="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step</w:t>
      </w:r>
      <w:r>
        <w:rPr>
          <w:b w:val="0"/>
          <w:bCs w:val="0"/>
          <w:i w:val="0"/>
          <w:color w:val="231F20"/>
          <w:spacing w:val="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(of</w:t>
      </w:r>
      <w:r>
        <w:rPr>
          <w:b w:val="0"/>
          <w:bCs w:val="0"/>
          <w:i w:val="0"/>
          <w:color w:val="231F20"/>
          <w:spacing w:val="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which</w:t>
      </w:r>
      <w:r>
        <w:rPr>
          <w:b w:val="0"/>
          <w:bCs w:val="0"/>
          <w:i w:val="0"/>
          <w:color w:val="231F20"/>
          <w:spacing w:val="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there</w:t>
      </w:r>
      <w:r>
        <w:rPr>
          <w:b w:val="0"/>
          <w:bCs w:val="0"/>
          <w:i w:val="0"/>
          <w:color w:val="231F20"/>
          <w:spacing w:val="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are</w:t>
      </w:r>
      <w:r>
        <w:rPr>
          <w:b w:val="0"/>
          <w:bCs w:val="0"/>
          <w:i w:val="0"/>
          <w:color w:val="231F20"/>
          <w:spacing w:val="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O(log(N)),</w:t>
      </w:r>
      <w:r>
        <w:rPr>
          <w:b w:val="0"/>
          <w:bCs w:val="0"/>
          <w:i w:val="0"/>
          <w:color w:val="231F20"/>
          <w:spacing w:val="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merge</w:t>
      </w:r>
      <w:r>
        <w:rPr>
          <w:b w:val="0"/>
          <w:bCs w:val="0"/>
          <w:i w:val="0"/>
          <w:color w:val="231F20"/>
          <w:spacing w:val="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all</w:t>
      </w:r>
      <w:r>
        <w:rPr>
          <w:b w:val="0"/>
          <w:bCs w:val="0"/>
          <w:i w:val="0"/>
          <w:color w:val="231F20"/>
          <w:spacing w:val="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data</w:t>
      </w:r>
      <w:r>
        <w:rPr>
          <w:b w:val="0"/>
          <w:bCs w:val="0"/>
          <w:i w:val="0"/>
          <w:color w:val="231F20"/>
          <w:spacing w:val="9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items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(O(N)).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87"/>
        <w:ind w:left="3890" w:right="6216"/>
        <w:jc w:val="both"/>
      </w:pP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76"/>
        <w:ind w:left="971" w:right="1736"/>
        <w:jc w:val="center"/>
      </w:pP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9"/>
        <w:ind w:left="3890" w:right="1668"/>
        <w:jc w:val="both"/>
      </w:pPr>
      <w:r>
        <w:rPr>
          <w:b w:val="0"/>
          <w:bCs w:val="0"/>
          <w:color w:val="231F20"/>
          <w:spacing w:val="1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accordin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rule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above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resul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0"/>
          <w:w w:val="100"/>
          <w:position w:val="-3"/>
          <w:sz w:val="15"/>
          <w:szCs w:val="15"/>
        </w:rPr>
        <w:t>A</w:t>
      </w:r>
      <w:r>
        <w:rPr>
          <w:b w:val="0"/>
          <w:bCs w:val="0"/>
          <w:color w:val="231F20"/>
          <w:spacing w:val="36"/>
          <w:w w:val="100"/>
          <w:position w:val="-3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position w:val="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35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O</w:t>
      </w:r>
      <w:r>
        <w:rPr>
          <w:b w:val="0"/>
          <w:bCs w:val="0"/>
          <w:color w:val="231F20"/>
          <w:spacing w:val="0"/>
          <w:w w:val="100"/>
          <w:position w:val="-3"/>
          <w:sz w:val="15"/>
          <w:szCs w:val="15"/>
        </w:rPr>
        <w:t>B</w:t>
      </w:r>
      <w:r>
        <w:rPr>
          <w:b w:val="0"/>
          <w:bCs w:val="0"/>
          <w:color w:val="231F20"/>
          <w:spacing w:val="36"/>
          <w:w w:val="100"/>
          <w:position w:val="-3"/>
          <w:sz w:val="15"/>
          <w:szCs w:val="15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*</w:t>
      </w:r>
      <w:r>
        <w:rPr>
          <w:b w:val="0"/>
          <w:bCs w:val="0"/>
          <w:color w:val="231F20"/>
          <w:spacing w:val="21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O</w:t>
      </w:r>
      <w:r>
        <w:rPr>
          <w:b w:val="0"/>
          <w:bCs w:val="0"/>
          <w:color w:val="231F20"/>
          <w:spacing w:val="0"/>
          <w:w w:val="100"/>
          <w:position w:val="-3"/>
          <w:sz w:val="15"/>
          <w:szCs w:val="15"/>
        </w:rPr>
        <w:t>C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231F20"/>
          <w:spacing w:val="22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  <w:t>The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overall</w:t>
      </w:r>
      <w:r>
        <w:rPr>
          <w:b w:val="0"/>
          <w:bCs w:val="0"/>
          <w:color w:val="231F20"/>
          <w:spacing w:val="1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algorithm</w:t>
      </w:r>
      <w:r>
        <w:rPr>
          <w:b w:val="0"/>
          <w:bCs w:val="0"/>
          <w:color w:val="231F20"/>
          <w:spacing w:val="1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therefore</w:t>
      </w:r>
      <w:r>
        <w:rPr>
          <w:b w:val="0"/>
          <w:bCs w:val="0"/>
          <w:color w:val="231F20"/>
          <w:spacing w:val="1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costs</w:t>
      </w:r>
      <w:r>
        <w:rPr>
          <w:b w:val="0"/>
          <w:bCs w:val="0"/>
          <w:color w:val="231F20"/>
          <w:spacing w:val="1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O(log</w:t>
      </w:r>
      <w:r>
        <w:rPr>
          <w:b w:val="0"/>
          <w:bCs w:val="0"/>
          <w:color w:val="231F20"/>
          <w:spacing w:val="1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N)</w:t>
      </w:r>
      <w:r>
        <w:rPr>
          <w:b w:val="0"/>
          <w:bCs w:val="0"/>
          <w:color w:val="231F20"/>
          <w:spacing w:val="1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position w:val="0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35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O(N)</w:t>
      </w:r>
      <w:r>
        <w:rPr>
          <w:b w:val="0"/>
          <w:bCs w:val="0"/>
          <w:color w:val="231F20"/>
          <w:spacing w:val="1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*</w:t>
      </w:r>
      <w:r>
        <w:rPr>
          <w:b w:val="0"/>
          <w:bCs w:val="0"/>
          <w:color w:val="231F20"/>
          <w:spacing w:val="1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O(log</w:t>
      </w:r>
      <w:r>
        <w:rPr>
          <w:b w:val="0"/>
          <w:bCs w:val="0"/>
          <w:color w:val="231F20"/>
          <w:spacing w:val="1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N).</w:t>
      </w:r>
      <w:r>
        <w:rPr>
          <w:b w:val="0"/>
          <w:bCs w:val="0"/>
          <w:color w:val="231F20"/>
          <w:spacing w:val="1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We</w:t>
      </w:r>
      <w:r>
        <w:rPr>
          <w:b w:val="0"/>
          <w:bCs w:val="0"/>
          <w:color w:val="231F20"/>
          <w:spacing w:val="1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remove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first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term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because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its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growth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is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slower,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leaving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O(N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log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N)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as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-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overall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algorithm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cost.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Heading1"/>
        <w:ind w:left="138" w:right="0"/>
        <w:jc w:val="center"/>
        <w:rPr>
          <w:b w:val="0"/>
          <w:bCs w:val="0"/>
        </w:rPr>
      </w:pPr>
      <w:r>
        <w:rPr/>
        <w:pict>
          <v:group style="position:absolute;margin-left:273.993011pt;margin-top:3.146738pt;width:351.456pt;height:17.89pt;mso-position-horizontal-relative:page;mso-position-vertical-relative:paragraph;z-index:-2913" coordorigin="5480,63" coordsize="7029,358">
            <v:shape style="position:absolute;left:5484;top:63;width:420;height:356" type="#_x0000_t75">
              <v:imagedata r:id="rId14" o:title=""/>
            </v:shape>
            <v:group style="position:absolute;left:5485;top:416;width:7019;height:2" coordorigin="5485,416" coordsize="7019,2">
              <v:shape style="position:absolute;left:5485;top:416;width:7019;height:2" coordorigin="5485,416" coordsize="7019,0" path="m5485,416l12504,416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8.375pt;margin-top:-8.581263pt;width:24.25pt;height:48.25pt;mso-position-horizontal-relative:page;mso-position-vertical-relative:paragraph;z-index:-2912" coordorigin="1768,-172" coordsize="485,965">
            <v:group style="position:absolute;left:1892;top:191;width:238;height:239" coordorigin="1892,191" coordsize="238,239">
              <v:shape style="position:absolute;left:1892;top:191;width:238;height:239" coordorigin="1892,191" coordsize="238,239" path="m2130,311l2112,375,2064,418,2021,430,1996,429,1934,402,1897,351,1892,331,1893,304,1917,239,1964,200,2004,191,2028,193,2089,221,2124,274,2130,311xe" filled="f" stroked="t" strokeweight=".25pt" strokecolor="#231F20">
                <v:path arrowok="t"/>
              </v:shape>
            </v:group>
            <v:group style="position:absolute;left:1770;top:311;width:480;height:2" coordorigin="1770,311" coordsize="480,2">
              <v:shape style="position:absolute;left:1770;top:311;width:480;height:2" coordorigin="1770,311" coordsize="480,0" path="m1770,311l2250,311e" filled="f" stroked="t" strokeweight=".25pt" strokecolor="#231F20">
                <v:path arrowok="t"/>
              </v:shape>
            </v:group>
            <v:group style="position:absolute;left:2010;top:-169;width:2;height:960" coordorigin="2010,-169" coordsize="2,960">
              <v:shape style="position:absolute;left:2010;top:-169;width:2;height:960" coordorigin="2010,-169" coordsize="0,960" path="m2010,-169l2010,79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8.581263pt;width:24.25pt;height:48.25pt;mso-position-horizontal-relative:page;mso-position-vertical-relative:paragraph;z-index:-2911" coordorigin="13588,-172" coordsize="485,965">
            <v:group style="position:absolute;left:13712;top:191;width:238;height:239" coordorigin="13712,191" coordsize="238,239">
              <v:shape style="position:absolute;left:13712;top:191;width:238;height:239" coordorigin="13712,191" coordsize="238,239" path="m13950,311l13932,375,13884,418,13841,430,13816,429,13754,402,13717,351,13712,331,13713,304,13737,239,13784,200,13824,191,13848,193,13909,221,13944,274,13950,311xe" filled="f" stroked="t" strokeweight=".25pt" strokecolor="#231F20">
                <v:path arrowok="t"/>
              </v:shape>
            </v:group>
            <v:group style="position:absolute;left:13590;top:311;width:480;height:2" coordorigin="13590,311" coordsize="480,2">
              <v:shape style="position:absolute;left:13590;top:311;width:480;height:2" coordorigin="13590,311" coordsize="480,0" path="m13590,311l14070,311e" filled="f" stroked="t" strokeweight=".25pt" strokecolor="#231F20">
                <v:path arrowok="t"/>
              </v:shape>
            </v:group>
            <v:group style="position:absolute;left:13830;top:-169;width:2;height:960" coordorigin="13830,-169" coordsize="2,960">
              <v:shape style="position:absolute;left:13830;top:-169;width:2;height:960" coordorigin="13830,-169" coordsize="0,960" path="m13830,-169l13830,79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16.2</w:t>
      </w:r>
      <w:r>
        <w:rPr>
          <w:color w:val="231F20"/>
          <w:spacing w:val="47"/>
          <w:w w:val="105"/>
        </w:rPr>
        <w:t> </w:t>
      </w:r>
      <w:r>
        <w:rPr>
          <w:color w:val="231F20"/>
          <w:spacing w:val="0"/>
          <w:w w:val="105"/>
        </w:rPr>
        <w:t>Algorithms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0"/>
          <w:w w:val="105"/>
        </w:rPr>
        <w:t>Sorting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0"/>
          <w:w w:val="105"/>
        </w:rPr>
        <w:t>Data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890" w:right="1668"/>
        <w:jc w:val="both"/>
      </w:pPr>
      <w:r>
        <w:rPr>
          <w:b w:val="0"/>
          <w:bCs w:val="0"/>
          <w:color w:val="231F20"/>
          <w:spacing w:val="-2"/>
          <w:w w:val="100"/>
        </w:rPr>
        <w:t>Generally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sortin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organiz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suc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possibl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searc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specifi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ite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binar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search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rathe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linea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search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concep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nic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principl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dealing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simpl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lik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difficult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practic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telephon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book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alway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sorted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person’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las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facilitate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searchin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las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does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hel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lookin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neighbo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whos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do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know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searc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requir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sortin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stree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name.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5" w:firstLine="240"/>
        <w:jc w:val="both"/>
      </w:pP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methods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sorting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present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five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representative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samples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selected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many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sorting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algorithms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because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practical,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engineerin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application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describ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compar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thei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performanc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sugges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engineerin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circumstance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apply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algorithm.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comparison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don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(e.g.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9"/>
          <w:w w:val="100"/>
          <w:sz w:val="17"/>
          <w:szCs w:val="17"/>
        </w:rPr>
        <w:t>gt(...)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9"/>
          <w:w w:val="100"/>
          <w:sz w:val="17"/>
          <w:szCs w:val="17"/>
        </w:rPr>
        <w:t>lt(...)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equals(...)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rather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mathematical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operators.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permits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arbitrarily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complex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sorted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merely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customizing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comparison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ind w:left="3890" w:right="6601" w:firstLine="0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16.2.1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0"/>
          <w:w w:val="105"/>
        </w:rPr>
        <w:t>Insertion</w:t>
      </w:r>
      <w:r>
        <w:rPr>
          <w:color w:val="231F20"/>
          <w:spacing w:val="5"/>
          <w:w w:val="105"/>
        </w:rPr>
        <w:t> </w:t>
      </w:r>
      <w:r>
        <w:rPr>
          <w:color w:val="231F20"/>
          <w:spacing w:val="0"/>
          <w:w w:val="105"/>
        </w:rPr>
        <w:t>Sort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6"/>
        <w:jc w:val="both"/>
      </w:pPr>
      <w:r>
        <w:rPr>
          <w:b w:val="0"/>
          <w:bCs w:val="0"/>
          <w:color w:val="231F20"/>
          <w:spacing w:val="2"/>
          <w:w w:val="100"/>
        </w:rPr>
        <w:t>Insertio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perhap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obviou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sortin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technique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Give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origina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object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begin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initializin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empty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13"/>
          <w:pgSz w:w="15840" w:h="24480"/>
          <w:pgMar w:header="4827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372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16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Sorting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5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15"/>
          <w:pgSz w:w="15840" w:h="24480"/>
          <w:pgMar w:header="4828" w:footer="5472" w:top="5660" w:bottom="5660" w:left="1660" w:right="1660"/>
        </w:sectPr>
      </w:pPr>
    </w:p>
    <w:p>
      <w:pPr>
        <w:spacing w:before="78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Original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894" w:val="left" w:leader="none"/>
          <w:tab w:pos="1254" w:val="left" w:leader="none"/>
          <w:tab w:pos="1703" w:val="left" w:leader="none"/>
          <w:tab w:pos="2071" w:val="left" w:leader="none"/>
          <w:tab w:pos="2516" w:val="left" w:leader="none"/>
        </w:tabs>
        <w:spacing w:before="78"/>
        <w:ind w:left="51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8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5515" w:space="40"/>
            <w:col w:w="6965"/>
          </w:cols>
        </w:sectPr>
      </w:pPr>
    </w:p>
    <w:p>
      <w:pPr>
        <w:spacing w:line="190" w:lineRule="exact" w:before="7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8"/>
        <w:ind w:left="0" w:right="1812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448.455994pt;margin-top:18.003101pt;width:25.018pt;height:19.551286pt;mso-position-horizontal-relative:page;mso-position-vertical-relative:paragraph;z-index:-2910" coordorigin="8969,360" coordsize="500,391">
            <v:group style="position:absolute;left:8974;top:365;width:440;height:381" coordorigin="8974,365" coordsize="440,381">
              <v:shape style="position:absolute;left:8974;top:365;width:440;height:381" coordorigin="8974,365" coordsize="440,381" path="m8975,746l8974,584,8985,517,9014,459,9058,411,9115,379,9181,365,9206,366,9274,382,9331,415,9375,462,9404,519,9413,562,9414,584e" filled="f" stroked="t" strokeweight=".5pt" strokecolor="#231F20">
                <v:path arrowok="t"/>
              </v:shape>
            </v:group>
            <v:group style="position:absolute;left:9363;top:548;width:102;height:124" coordorigin="9363,548" coordsize="102,124">
              <v:shape style="position:absolute;left:9363;top:548;width:102;height:124" coordorigin="9363,548" coordsize="102,124" path="m9363,548l9414,673,9452,578,9414,578,9363,548xe" filled="t" fillcolor="#231F20" stroked="f">
                <v:path arrowok="t"/>
                <v:fill type="solid"/>
              </v:shape>
              <v:shape style="position:absolute;left:9363;top:548;width:102;height:124" coordorigin="9363,548" coordsize="102,124" path="m9464,548l9414,578,9452,578,9464,548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78.179993pt;margin-top:-31.652613pt;width:121.103pt;height:32.083pt;mso-position-horizontal-relative:page;mso-position-vertical-relative:paragraph;z-index:-2909" coordorigin="7564,-633" coordsize="2422,642">
            <v:group style="position:absolute;left:7569;top:-628;width:2412;height:280" coordorigin="7569,-628" coordsize="2412,280">
              <v:shape style="position:absolute;left:7569;top:-628;width:2412;height:280" coordorigin="7569,-628" coordsize="2412,280" path="m9981,-628l7569,-628,7569,-348,9981,-348,9981,-628xe" filled="t" fillcolor="#E6E7E8" stroked="f">
                <v:path arrowok="t"/>
                <v:fill type="solid"/>
              </v:shape>
            </v:group>
            <v:group style="position:absolute;left:7569;top:-628;width:2412;height:280" coordorigin="7569,-628" coordsize="2412,280">
              <v:shape style="position:absolute;left:7569;top:-628;width:2412;height:280" coordorigin="7569,-628" coordsize="2412,280" path="m9981,-490l9981,-348,7569,-348,7569,-628,9981,-628,9981,-490xe" filled="f" stroked="t" strokeweight=".5pt" strokecolor="#231F20">
                <v:path arrowok="t"/>
              </v:shape>
            </v:group>
            <v:group style="position:absolute;left:8372;top:-628;width:2;height:280" coordorigin="8372,-628" coordsize="2,280">
              <v:shape style="position:absolute;left:8372;top:-628;width:2;height:280" coordorigin="8372,-628" coordsize="0,280" path="m8372,-628l8372,-348e" filled="t" fillcolor="#E6E7E8" stroked="f">
                <v:path arrowok="t"/>
                <v:fill type="solid"/>
              </v:shape>
            </v:group>
            <v:group style="position:absolute;left:8372;top:-628;width:2;height:280" coordorigin="8372,-628" coordsize="2,280">
              <v:shape style="position:absolute;left:8372;top:-628;width:2;height:280" coordorigin="8372,-628" coordsize="0,280" path="m8372,-628l8372,-348e" filled="f" stroked="t" strokeweight=".5pt" strokecolor="#231F20">
                <v:path arrowok="t"/>
              </v:shape>
            </v:group>
            <v:group style="position:absolute;left:7971;top:-628;width:2;height:280" coordorigin="7971,-628" coordsize="2,280">
              <v:shape style="position:absolute;left:7971;top:-628;width:2;height:280" coordorigin="7971,-628" coordsize="0,280" path="m7971,-348l7971,-628e" filled="t" fillcolor="#E6E7E8" stroked="f">
                <v:path arrowok="t"/>
                <v:fill type="solid"/>
              </v:shape>
            </v:group>
            <v:group style="position:absolute;left:7971;top:-628;width:2;height:280" coordorigin="7971,-628" coordsize="2,280">
              <v:shape style="position:absolute;left:7971;top:-628;width:2;height:280" coordorigin="7971,-628" coordsize="0,280" path="m7971,-348l7971,-628e" filled="f" stroked="t" strokeweight=".5pt" strokecolor="#231F20">
                <v:path arrowok="t"/>
              </v:shape>
            </v:group>
            <v:group style="position:absolute;left:9176;top:-628;width:2;height:280" coordorigin="9176,-628" coordsize="2,280">
              <v:shape style="position:absolute;left:9176;top:-628;width:2;height:280" coordorigin="9176,-628" coordsize="0,280" path="m9176,-628l9176,-348e" filled="t" fillcolor="#E6E7E8" stroked="f">
                <v:path arrowok="t"/>
                <v:fill type="solid"/>
              </v:shape>
            </v:group>
            <v:group style="position:absolute;left:9176;top:-628;width:2;height:280" coordorigin="9176,-628" coordsize="2,280">
              <v:shape style="position:absolute;left:9176;top:-628;width:2;height:280" coordorigin="9176,-628" coordsize="0,280" path="m9176,-628l9176,-348e" filled="f" stroked="t" strokeweight=".5pt" strokecolor="#231F20">
                <v:path arrowok="t"/>
              </v:shape>
            </v:group>
            <v:group style="position:absolute;left:8774;top:-628;width:2;height:280" coordorigin="8774,-628" coordsize="2,280">
              <v:shape style="position:absolute;left:8774;top:-628;width:2;height:280" coordorigin="8774,-628" coordsize="0,280" path="m8774,-348l8774,-628e" filled="t" fillcolor="#E6E7E8" stroked="f">
                <v:path arrowok="t"/>
                <v:fill type="solid"/>
              </v:shape>
            </v:group>
            <v:group style="position:absolute;left:8774;top:-628;width:2;height:280" coordorigin="8774,-628" coordsize="2,280">
              <v:shape style="position:absolute;left:8774;top:-628;width:2;height:280" coordorigin="8774,-628" coordsize="0,280" path="m8774,-348l8774,-628e" filled="f" stroked="t" strokeweight=".5pt" strokecolor="#231F20">
                <v:path arrowok="t"/>
              </v:shape>
            </v:group>
            <v:group style="position:absolute;left:9578;top:-628;width:2;height:280" coordorigin="9578,-628" coordsize="2,280">
              <v:shape style="position:absolute;left:9578;top:-628;width:2;height:280" coordorigin="9578,-628" coordsize="0,280" path="m9578,-348l9578,-628e" filled="t" fillcolor="#E6E7E8" stroked="f">
                <v:path arrowok="t"/>
                <v:fill type="solid"/>
              </v:shape>
            </v:group>
            <v:group style="position:absolute;left:9578;top:-628;width:2;height:280" coordorigin="9578,-628" coordsize="2,280">
              <v:shape style="position:absolute;left:9578;top:-628;width:2;height:280" coordorigin="9578,-628" coordsize="0,280" path="m9578,-348l9578,-628e" filled="f" stroked="t" strokeweight=".5pt" strokecolor="#231F20">
                <v:path arrowok="t"/>
              </v:shape>
            </v:group>
            <v:group style="position:absolute;left:8775;top:-346;width:602;height:261" coordorigin="8775,-346" coordsize="602,261">
              <v:shape style="position:absolute;left:8775;top:-346;width:602;height:261" coordorigin="8775,-346" coordsize="602,261" path="m9377,-346l9377,-217,8775,-217,8775,-85e" filled="f" stroked="t" strokeweight=".5pt" strokecolor="#231F20">
                <v:path arrowok="t"/>
              </v:shape>
            </v:group>
            <v:group style="position:absolute;left:8724;top:-121;width:102;height:124" coordorigin="8724,-121" coordsize="102,124">
              <v:shape style="position:absolute;left:8724;top:-121;width:102;height:124" coordorigin="8724,-121" coordsize="102,124" path="m8724,-121l8775,4,8814,-91,8775,-91,8724,-121xe" filled="t" fillcolor="#231F20" stroked="f">
                <v:path arrowok="t"/>
                <v:fill type="solid"/>
              </v:shape>
              <v:shape style="position:absolute;left:8724;top:-121;width:102;height:124" coordorigin="8724,-121" coordsize="102,124" path="m8826,-121l8775,-91,8814,-91,8826,-121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378.179993pt;margin-top:1.347388pt;width:81.139pt;height:14.5pt;mso-position-horizontal-relative:page;mso-position-vertical-relative:paragraph;z-index:-2904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80" w:hRule="exact"/>
                    </w:trPr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41"/>
                          <w:ind w:left="138" w:right="126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41"/>
                          <w:ind w:right="36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41"/>
                          <w:ind w:right="31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41"/>
                          <w:ind w:left="94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12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New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59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0" w:hRule="exact"/>
        </w:trPr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138" w:right="126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right="36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right="31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/>
          </w:p>
        </w:tc>
        <w:tc>
          <w:tcPr>
            <w:tcW w:w="467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13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spacing w:before="67"/>
        <w:ind w:left="237" w:right="0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16.2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8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Insertion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4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sort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4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4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progress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left="3170" w:right="2389"/>
        <w:jc w:val="both"/>
      </w:pPr>
      <w:r>
        <w:rPr>
          <w:b w:val="0"/>
          <w:bCs w:val="0"/>
          <w:color w:val="231F20"/>
          <w:spacing w:val="0"/>
          <w:w w:val="100"/>
        </w:rPr>
        <w:t>collection.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were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might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allocate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initialize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“output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index”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traverses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inserting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vector.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usually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“shuffling”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8" w:firstLine="240"/>
        <w:jc w:val="both"/>
      </w:pP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16.2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illustrates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situation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inserted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vector;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plac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inser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nex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(10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move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acros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9" w:firstLine="240"/>
        <w:jc w:val="both"/>
      </w:pPr>
      <w:r>
        <w:rPr/>
        <w:pict>
          <v:group style="position:absolute;margin-left:88.375pt;margin-top:9.687353pt;width:24.25pt;height:48.25pt;mso-position-horizontal-relative:page;mso-position-vertical-relative:paragraph;z-index:-2906" coordorigin="1768,194" coordsize="485,965">
            <v:group style="position:absolute;left:1892;top:556;width:238;height:239" coordorigin="1892,556" coordsize="238,239">
              <v:shape style="position:absolute;left:1892;top:556;width:238;height:239" coordorigin="1892,556" coordsize="238,239" path="m2130,676l2112,740,2064,783,2021,796,1996,794,1934,767,1897,717,1892,696,1893,669,1917,604,1964,566,2004,556,2028,558,2089,586,2124,639,2130,676xe" filled="f" stroked="t" strokeweight=".25pt" strokecolor="#231F20">
                <v:path arrowok="t"/>
              </v:shape>
            </v:group>
            <v:group style="position:absolute;left:1770;top:676;width:480;height:2" coordorigin="1770,676" coordsize="480,2">
              <v:shape style="position:absolute;left:1770;top:676;width:480;height:2" coordorigin="1770,676" coordsize="480,0" path="m1770,676l2250,676e" filled="f" stroked="t" strokeweight=".25pt" strokecolor="#231F20">
                <v:path arrowok="t"/>
              </v:shape>
            </v:group>
            <v:group style="position:absolute;left:2010;top:196;width:2;height:960" coordorigin="2010,196" coordsize="2,960">
              <v:shape style="position:absolute;left:2010;top:196;width:2;height:960" coordorigin="2010,196" coordsize="0,960" path="m2010,196l2010,115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9.687353pt;width:24.25pt;height:48.25pt;mso-position-horizontal-relative:page;mso-position-vertical-relative:paragraph;z-index:-2905" coordorigin="13588,194" coordsize="485,965">
            <v:group style="position:absolute;left:13712;top:556;width:238;height:239" coordorigin="13712,556" coordsize="238,239">
              <v:shape style="position:absolute;left:13712;top:556;width:238;height:239" coordorigin="13712,556" coordsize="238,239" path="m13950,676l13932,740,13884,783,13841,796,13816,794,13754,767,13717,717,13712,696,13713,669,13737,604,13784,566,13824,556,13848,558,13909,586,13944,639,13950,676xe" filled="f" stroked="t" strokeweight=".25pt" strokecolor="#231F20">
                <v:path arrowok="t"/>
              </v:shape>
            </v:group>
            <v:group style="position:absolute;left:13590;top:676;width:480;height:2" coordorigin="13590,676" coordsize="480,2">
              <v:shape style="position:absolute;left:13590;top:676;width:480;height:2" coordorigin="13590,676" coordsize="480,0" path="m13590,676l14070,676e" filled="f" stroked="t" strokeweight=".25pt" strokecolor="#231F20">
                <v:path arrowok="t"/>
              </v:shape>
            </v:group>
            <v:group style="position:absolute;left:13830;top:196;width:2;height:960" coordorigin="13830,196" coordsize="2,960">
              <v:shape style="position:absolute;left:13830;top:196;width:2;height:960" coordorigin="13830,196" coordsize="0,960" path="m13830,196l13830,115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1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16</w:t>
      </w:r>
      <w:r>
        <w:rPr>
          <w:b w:val="0"/>
          <w:bCs w:val="0"/>
          <w:color w:val="231F20"/>
          <w:spacing w:val="1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insertio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numbers.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works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lt(A,B)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compares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instances.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3260" w:right="587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7943pt;width:238.395pt;height:13.168pt;mso-position-horizontal-relative:page;mso-position-vertical-relative:paragraph;z-index:-2907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16.1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insertion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6"/>
        </w:numPr>
        <w:tabs>
          <w:tab w:pos="3795" w:val="left" w:leader="none"/>
        </w:tabs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insertionsort(a)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2964" w:right="423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sorts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column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vector,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2580" w:right="404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using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insertion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sort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algorithm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[];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length(a);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sz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4565" w:val="left" w:leader="none"/>
        </w:tabs>
        <w:spacing w:before="18"/>
        <w:ind w:left="456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insert(b,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a(i,1)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4565" w:val="left" w:leader="none"/>
        </w:tabs>
        <w:spacing w:before="18"/>
        <w:ind w:left="456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insert(a,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95" w:right="243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insert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value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into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column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vector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length(a);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done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false;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sz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lt(v,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a(i,1))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6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done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true;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951" w:val="left" w:leader="none"/>
        </w:tabs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[a(1:i-1);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a(i:end)];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break;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~done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565" w:val="left" w:leader="none"/>
        </w:tabs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19.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a(sz+1,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8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162pt;width:228pt;height:.1pt;mso-position-horizontal-relative:page;mso-position-vertical-relative:paragraph;z-index:-2908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1670" w:firstLine="0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16.2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                  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Algorithms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Sorting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Data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373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890" w:right="7265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16.1: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96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Initializes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right="218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helper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insert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output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right="1858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8−21: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helper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inserts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8"/>
        <w:jc w:val="both"/>
      </w:pPr>
      <w:r>
        <w:rPr>
          <w:b w:val="0"/>
          <w:bCs w:val="0"/>
          <w:color w:val="231F20"/>
          <w:spacing w:val="1"/>
          <w:w w:val="100"/>
        </w:rPr>
        <w:t>Late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refe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algorith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simila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concept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insertio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Rathe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sortin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ne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new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algorith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repeatedl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find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deletes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smalles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ite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origina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put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directl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new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9" w:firstLine="240"/>
        <w:jc w:val="both"/>
      </w:pPr>
      <w:r>
        <w:rPr>
          <w:b w:val="0"/>
          <w:bCs w:val="0"/>
          <w:color w:val="231F20"/>
          <w:spacing w:val="0"/>
          <w:w w:val="100"/>
        </w:rPr>
        <w:t>Both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insertion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selection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O(N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2</w:t>
      </w:r>
      <w:r>
        <w:rPr>
          <w:b w:val="0"/>
          <w:bCs w:val="0"/>
          <w:color w:val="231F20"/>
          <w:spacing w:val="0"/>
          <w:w w:val="100"/>
          <w:position w:val="0"/>
        </w:rPr>
        <w:t>)</w:t>
      </w:r>
      <w:r>
        <w:rPr>
          <w:b w:val="0"/>
          <w:bCs w:val="0"/>
          <w:color w:val="231F20"/>
          <w:spacing w:val="1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if</w:t>
      </w:r>
      <w:r>
        <w:rPr>
          <w:b w:val="0"/>
          <w:bCs w:val="0"/>
          <w:color w:val="231F20"/>
          <w:spacing w:val="1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used</w:t>
      </w:r>
      <w:r>
        <w:rPr>
          <w:b w:val="0"/>
          <w:bCs w:val="0"/>
          <w:color w:val="231F20"/>
          <w:spacing w:val="1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to</w:t>
      </w:r>
      <w:r>
        <w:rPr>
          <w:b w:val="0"/>
          <w:bCs w:val="0"/>
          <w:color w:val="231F20"/>
          <w:spacing w:val="1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sort</w:t>
      </w:r>
      <w:r>
        <w:rPr>
          <w:b w:val="0"/>
          <w:bCs w:val="0"/>
          <w:color w:val="231F20"/>
          <w:spacing w:val="1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</w:t>
      </w:r>
      <w:r>
        <w:rPr>
          <w:b w:val="0"/>
          <w:bCs w:val="0"/>
          <w:color w:val="231F20"/>
          <w:spacing w:val="1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whole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vector.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left="3890" w:right="6796" w:firstLine="0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16.2.2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0"/>
          <w:w w:val="105"/>
        </w:rPr>
        <w:t>Bubble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0"/>
          <w:w w:val="105"/>
        </w:rPr>
        <w:t>Sort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6"/>
        <w:jc w:val="both"/>
      </w:pPr>
      <w:r>
        <w:rPr/>
        <w:pict>
          <v:group style="position:absolute;margin-left:88.375pt;margin-top:29.152075pt;width:24.25pt;height:48.25pt;mso-position-horizontal-relative:page;mso-position-vertical-relative:paragraph;z-index:-2903" coordorigin="1768,583" coordsize="485,965">
            <v:group style="position:absolute;left:1892;top:946;width:238;height:239" coordorigin="1892,946" coordsize="238,239">
              <v:shape style="position:absolute;left:1892;top:946;width:238;height:239" coordorigin="1892,946" coordsize="238,239" path="m2130,1066l2112,1129,2064,1173,2021,1185,1996,1183,1934,1157,1897,1106,1892,1085,1893,1059,1917,994,1964,955,2004,946,2028,948,2089,976,2124,1029,2130,1066xe" filled="f" stroked="t" strokeweight=".25pt" strokecolor="#231F20">
                <v:path arrowok="t"/>
              </v:shape>
            </v:group>
            <v:group style="position:absolute;left:1770;top:1066;width:480;height:2" coordorigin="1770,1066" coordsize="480,2">
              <v:shape style="position:absolute;left:1770;top:1066;width:480;height:2" coordorigin="1770,1066" coordsize="480,0" path="m1770,1066l2250,1066e" filled="f" stroked="t" strokeweight=".25pt" strokecolor="#231F20">
                <v:path arrowok="t"/>
              </v:shape>
            </v:group>
            <v:group style="position:absolute;left:2010;top:586;width:2;height:960" coordorigin="2010,586" coordsize="2,960">
              <v:shape style="position:absolute;left:2010;top:586;width:2;height:960" coordorigin="2010,586" coordsize="0,960" path="m2010,586l2010,154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9.152075pt;width:24.25pt;height:48.25pt;mso-position-horizontal-relative:page;mso-position-vertical-relative:paragraph;z-index:-2902" coordorigin="13588,583" coordsize="485,965">
            <v:group style="position:absolute;left:13712;top:946;width:238;height:239" coordorigin="13712,946" coordsize="238,239">
              <v:shape style="position:absolute;left:13712;top:946;width:238;height:239" coordorigin="13712,946" coordsize="238,239" path="m13950,1066l13932,1129,13884,1173,13841,1185,13816,1183,13754,1157,13717,1106,13712,1085,13713,1059,13737,994,13784,955,13824,946,13848,948,13909,976,13944,1029,13950,1066xe" filled="f" stroked="t" strokeweight=".25pt" strokecolor="#231F20">
                <v:path arrowok="t"/>
              </v:shape>
            </v:group>
            <v:group style="position:absolute;left:13590;top:1066;width:480;height:2" coordorigin="13590,1066" coordsize="480,2">
              <v:shape style="position:absolute;left:13590;top:1066;width:480;height:2" coordorigin="13590,1066" coordsize="480,0" path="m13590,1066l14070,1066e" filled="f" stroked="t" strokeweight=".25pt" strokecolor="#231F20">
                <v:path arrowok="t"/>
              </v:shape>
            </v:group>
            <v:group style="position:absolute;left:13830;top:586;width:2;height:960" coordorigin="13830,586" coordsize="2,960">
              <v:shape style="position:absolute;left:13830;top:586;width:2;height:960" coordorigin="13830,586" coordsize="0,960" path="m13830,586l13830,154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2"/>
          <w:w w:val="100"/>
        </w:rPr>
        <w:t>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insertio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eas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visualize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normall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implemente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creating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growing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proceeds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Bubbl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sor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conceptuall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easies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sortin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techniqu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visualiz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usuall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accomplishe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rearrangin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place.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sort,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35"/>
        </w:rPr>
        <w:t> </w:t>
      </w:r>
      <w:r>
        <w:rPr>
          <w:b w:val="0"/>
          <w:bCs w:val="0"/>
          <w:color w:val="231F20"/>
          <w:spacing w:val="0"/>
          <w:w w:val="100"/>
        </w:rPr>
        <w:t>1)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major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passes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through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major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examines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object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mino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pass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subsequen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passe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reduc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examinations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minor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through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beginning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moving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incrementally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through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data,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checks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whether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next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smaller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so,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swapped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8" w:firstLine="240"/>
        <w:jc w:val="both"/>
      </w:pP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major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largest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moved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After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subsequent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major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largest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remaining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found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remaining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items.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repeats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until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last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major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pass,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swappe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necessary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16.</w:t>
      </w:r>
      <w:r>
        <w:rPr>
          <w:b w:val="0"/>
          <w:bCs w:val="0"/>
          <w:color w:val="231F20"/>
          <w:spacing w:val="0"/>
          <w:w w:val="100"/>
        </w:rPr>
        <w:t>3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illustrate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bubbl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short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98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moved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completely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across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rightmost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position.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next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pass,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45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moved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position.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third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pass,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23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reaches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position,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last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finishes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6" w:firstLine="240"/>
        <w:jc w:val="both"/>
      </w:pPr>
      <w:r>
        <w:rPr>
          <w:b w:val="0"/>
          <w:bCs w:val="0"/>
          <w:color w:val="231F20"/>
          <w:spacing w:val="3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16</w:t>
      </w:r>
      <w:r>
        <w:rPr>
          <w:b w:val="0"/>
          <w:bCs w:val="0"/>
          <w:color w:val="231F20"/>
          <w:spacing w:val="3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bubbl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algorith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work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typ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function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6"/>
          <w:w w:val="100"/>
          <w:sz w:val="17"/>
          <w:szCs w:val="17"/>
        </w:rPr>
        <w:t>gt(A,B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4"/>
          <w:w w:val="100"/>
        </w:rPr>
        <w:t>compare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instances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Sinc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bubbl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sor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perform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(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35"/>
        </w:rPr>
        <w:t> </w:t>
      </w:r>
      <w:r>
        <w:rPr>
          <w:b w:val="0"/>
          <w:bCs w:val="0"/>
          <w:color w:val="231F20"/>
          <w:spacing w:val="4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*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(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35"/>
        </w:rPr>
        <w:t> </w:t>
      </w:r>
      <w:r>
        <w:rPr>
          <w:b w:val="0"/>
          <w:bCs w:val="0"/>
          <w:color w:val="231F20"/>
          <w:spacing w:val="0"/>
          <w:w w:val="100"/>
        </w:rPr>
        <w:t>1)/2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comparisons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O(</w:t>
      </w:r>
      <w:r>
        <w:rPr>
          <w:b w:val="0"/>
          <w:bCs w:val="0"/>
          <w:color w:val="231F20"/>
          <w:spacing w:val="-1"/>
          <w:w w:val="100"/>
        </w:rPr>
        <w:t>N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2</w:t>
      </w:r>
      <w:r>
        <w:rPr>
          <w:b w:val="0"/>
          <w:bCs w:val="0"/>
          <w:color w:val="231F20"/>
          <w:spacing w:val="0"/>
          <w:w w:val="100"/>
          <w:position w:val="0"/>
        </w:rPr>
        <w:t>).</w:t>
      </w:r>
      <w:r>
        <w:rPr>
          <w:b w:val="0"/>
          <w:bCs w:val="0"/>
          <w:color w:val="231F20"/>
          <w:spacing w:val="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Some</w:t>
      </w:r>
      <w:r>
        <w:rPr>
          <w:b w:val="0"/>
          <w:bCs w:val="0"/>
          <w:color w:val="231F20"/>
          <w:spacing w:val="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implementations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use</w:t>
      </w:r>
      <w:r>
        <w:rPr>
          <w:b w:val="0"/>
          <w:bCs w:val="0"/>
          <w:color w:val="231F20"/>
          <w:spacing w:val="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</w:t>
      </w:r>
      <w:r>
        <w:rPr>
          <w:b w:val="0"/>
          <w:bCs w:val="0"/>
          <w:color w:val="231F20"/>
          <w:spacing w:val="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flag</w:t>
      </w:r>
      <w:r>
        <w:rPr>
          <w:b w:val="0"/>
          <w:bCs w:val="0"/>
          <w:color w:val="231F20"/>
          <w:spacing w:val="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to</w:t>
      </w:r>
      <w:r>
        <w:rPr>
          <w:b w:val="0"/>
          <w:bCs w:val="0"/>
          <w:color w:val="231F20"/>
          <w:spacing w:val="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determine</w:t>
      </w:r>
      <w:r>
        <w:rPr>
          <w:b w:val="0"/>
          <w:bCs w:val="0"/>
          <w:color w:val="231F20"/>
          <w:spacing w:val="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whether</w:t>
      </w:r>
      <w:r>
        <w:rPr>
          <w:b w:val="0"/>
          <w:bCs w:val="0"/>
          <w:color w:val="231F20"/>
          <w:spacing w:val="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any</w:t>
      </w:r>
      <w:r>
        <w:rPr>
          <w:b w:val="0"/>
          <w:bCs w:val="0"/>
          <w:color w:val="231F20"/>
          <w:spacing w:val="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swaps</w:t>
      </w:r>
      <w:r>
        <w:rPr>
          <w:b w:val="0"/>
          <w:bCs w:val="0"/>
          <w:color w:val="231F20"/>
          <w:spacing w:val="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occurred</w:t>
      </w:r>
      <w:r>
        <w:rPr>
          <w:b w:val="0"/>
          <w:bCs w:val="0"/>
          <w:color w:val="231F20"/>
          <w:spacing w:val="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on</w:t>
      </w:r>
      <w:r>
        <w:rPr>
          <w:b w:val="0"/>
          <w:bCs w:val="0"/>
          <w:color w:val="231F20"/>
          <w:spacing w:val="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last</w:t>
      </w:r>
      <w:r>
        <w:rPr>
          <w:b w:val="0"/>
          <w:bCs w:val="0"/>
          <w:color w:val="231F20"/>
          <w:spacing w:val="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major</w:t>
      </w:r>
      <w:r>
        <w:rPr>
          <w:b w:val="0"/>
          <w:bCs w:val="0"/>
          <w:color w:val="231F20"/>
          <w:spacing w:val="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pass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an</w:t>
      </w:r>
      <w:r>
        <w:rPr>
          <w:b w:val="0"/>
          <w:bCs w:val="0"/>
          <w:color w:val="231F20"/>
          <w:spacing w:val="0"/>
          <w:w w:val="100"/>
          <w:position w:val="0"/>
        </w:rPr>
        <w:t>d</w:t>
      </w:r>
      <w:r>
        <w:rPr>
          <w:b w:val="0"/>
          <w:bCs w:val="0"/>
          <w:color w:val="231F20"/>
          <w:spacing w:val="31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terminat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32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31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algorith</w:t>
      </w:r>
      <w:r>
        <w:rPr>
          <w:b w:val="0"/>
          <w:bCs w:val="0"/>
          <w:color w:val="231F20"/>
          <w:spacing w:val="0"/>
          <w:w w:val="100"/>
          <w:position w:val="0"/>
        </w:rPr>
        <w:t>m</w:t>
      </w:r>
      <w:r>
        <w:rPr>
          <w:b w:val="0"/>
          <w:bCs w:val="0"/>
          <w:color w:val="231F20"/>
          <w:spacing w:val="32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i</w:t>
      </w:r>
      <w:r>
        <w:rPr>
          <w:b w:val="0"/>
          <w:bCs w:val="0"/>
          <w:color w:val="231F20"/>
          <w:spacing w:val="0"/>
          <w:w w:val="100"/>
          <w:position w:val="0"/>
        </w:rPr>
        <w:t>f</w:t>
      </w:r>
      <w:r>
        <w:rPr>
          <w:b w:val="0"/>
          <w:bCs w:val="0"/>
          <w:color w:val="231F20"/>
          <w:spacing w:val="31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non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32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occurred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231F20"/>
          <w:spacing w:val="31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However</w:t>
      </w:r>
      <w:r>
        <w:rPr>
          <w:b w:val="0"/>
          <w:bCs w:val="0"/>
          <w:color w:val="231F20"/>
          <w:spacing w:val="0"/>
          <w:w w:val="100"/>
          <w:position w:val="0"/>
        </w:rPr>
        <w:t>,</w:t>
      </w:r>
      <w:r>
        <w:rPr>
          <w:b w:val="0"/>
          <w:bCs w:val="0"/>
          <w:color w:val="231F20"/>
          <w:spacing w:val="32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th</w:t>
      </w:r>
      <w:r>
        <w:rPr>
          <w:b w:val="0"/>
          <w:bCs w:val="0"/>
          <w:color w:val="231F20"/>
          <w:spacing w:val="0"/>
          <w:w w:val="100"/>
          <w:position w:val="0"/>
        </w:rPr>
        <w:t>e</w:t>
      </w:r>
      <w:r>
        <w:rPr>
          <w:b w:val="0"/>
          <w:bCs w:val="0"/>
          <w:color w:val="231F20"/>
          <w:spacing w:val="31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efficiency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after="0" w:line="260" w:lineRule="exact"/>
        <w:jc w:val="both"/>
        <w:sectPr>
          <w:headerReference w:type="default" r:id="rId16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374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16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Sorting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80" w:lineRule="exact" w:before="85"/>
        <w:ind w:left="7476" w:right="3993" w:hanging="178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53.899994pt;margin-top:-27.708179pt;width:15.032pt;height:46.472pt;mso-position-horizontal-relative:page;mso-position-vertical-relative:paragraph;z-index:-2901" coordorigin="7078,-554" coordsize="301,929">
            <v:group style="position:absolute;left:7233;top:-549;width:2;height:280" coordorigin="7233,-549" coordsize="2,280">
              <v:shape style="position:absolute;left:7233;top:-549;width:2;height:280" coordorigin="7233,-549" coordsize="0,280" path="m7233,-549l7233,-269e" filled="t" fillcolor="#E6E7E8" stroked="f">
                <v:path arrowok="t"/>
                <v:fill type="solid"/>
              </v:shape>
            </v:group>
            <v:group style="position:absolute;left:7233;top:-229;width:2;height:280" coordorigin="7233,-229" coordsize="2,280">
              <v:shape style="position:absolute;left:7233;top:-229;width:2;height:280" coordorigin="7233,-229" coordsize="0,280" path="m7233,-229l7233,51e" filled="t" fillcolor="#E6E7E8" stroked="f">
                <v:path arrowok="t"/>
                <v:fill type="solid"/>
              </v:shape>
            </v:group>
            <v:group style="position:absolute;left:7233;top:90;width:2;height:280" coordorigin="7233,90" coordsize="2,280">
              <v:shape style="position:absolute;left:7233;top:90;width:2;height:280" coordorigin="7233,90" coordsize="0,280" path="m7233,90l7233,370e" filled="t" fillcolor="#E6E7E8" stroked="f">
                <v:path arrowok="t"/>
                <v:fill type="solid"/>
              </v:shape>
            </v:group>
            <v:group style="position:absolute;left:7155;top:-46;width:212;height:151" coordorigin="7155,-46" coordsize="212,151">
              <v:shape style="position:absolute;left:7155;top:-46;width:212;height:151" coordorigin="7155,-46" coordsize="212,151" path="m7367,-46l7155,104e" filled="f" stroked="t" strokeweight=".5pt" strokecolor="#231F20">
                <v:path arrowok="t"/>
              </v:shape>
            </v:group>
            <v:group style="position:absolute;left:7083;top:42;width:131;height:113" coordorigin="7083,42" coordsize="131,113">
              <v:shape style="position:absolute;left:7083;top:42;width:131;height:113" coordorigin="7083,42" coordsize="131,113" path="m7155,42l7083,155,7214,125,7160,101,7155,42xe" filled="t" fillcolor="#231F20" stroked="f">
                <v:path arrowok="t"/>
                <v:fill type="solid"/>
              </v:shape>
            </v:group>
            <v:group style="position:absolute;left:7127;top:-38;width:178;height:143" coordorigin="7127,-38" coordsize="178,143">
              <v:shape style="position:absolute;left:7127;top:-38;width:178;height:143" coordorigin="7127,-38" coordsize="178,143" path="m7127,-38l7305,104e" filled="f" stroked="t" strokeweight=".5pt" strokecolor="#231F20">
                <v:path arrowok="t"/>
              </v:shape>
            </v:group>
            <v:group style="position:absolute;left:7245;top:42;width:129;height:117" coordorigin="7245,42" coordsize="129,117">
              <v:shape style="position:absolute;left:7245;top:42;width:129;height:117" coordorigin="7245,42" coordsize="129,117" path="m7308,42l7300,100,7245,121,7374,160,7308,42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33.895996pt;margin-top:-27.708179pt;width:14.921pt;height:30.5pt;mso-position-horizontal-relative:page;mso-position-vertical-relative:paragraph;z-index:-2900" coordorigin="6678,-554" coordsize="298,610">
            <v:group style="position:absolute;left:6831;top:-549;width:2;height:280" coordorigin="6831,-549" coordsize="2,280">
              <v:shape style="position:absolute;left:6831;top:-549;width:2;height:280" coordorigin="6831,-549" coordsize="0,280" path="m6831,-269l6831,-549e" filled="t" fillcolor="#E6E7E8" stroked="f">
                <v:path arrowok="t"/>
                <v:fill type="solid"/>
              </v:shape>
            </v:group>
            <v:group style="position:absolute;left:6831;top:-229;width:2;height:280" coordorigin="6831,-229" coordsize="2,280">
              <v:shape style="position:absolute;left:6831;top:-229;width:2;height:280" coordorigin="6831,-229" coordsize="0,280" path="m6831,51l6831,-229e" filled="t" fillcolor="#E6E7E8" stroked="f">
                <v:path arrowok="t"/>
                <v:fill type="solid"/>
              </v:shape>
            </v:group>
            <v:group style="position:absolute;left:6753;top:-355;width:184;height:143" coordorigin="6753,-355" coordsize="184,143">
              <v:shape style="position:absolute;left:6753;top:-355;width:184;height:143" coordorigin="6753,-355" coordsize="184,143" path="m6936,-355l6753,-212e" filled="f" stroked="t" strokeweight=".5pt" strokecolor="#231F20">
                <v:path arrowok="t"/>
              </v:shape>
            </v:group>
            <v:group style="position:absolute;left:6683;top:-274;width:129;height:116" coordorigin="6683,-274" coordsize="129,116">
              <v:shape style="position:absolute;left:6683;top:-274;width:129;height:116" coordorigin="6683,-274" coordsize="129,116" path="m6750,-274l6683,-158,6812,-194,6758,-216,6750,-274xe" filled="t" fillcolor="#231F20" stroked="f">
                <v:path arrowok="t"/>
                <v:fill type="solid"/>
              </v:shape>
            </v:group>
            <v:group style="position:absolute;left:6725;top:-355;width:178;height:143" coordorigin="6725,-355" coordsize="178,143">
              <v:shape style="position:absolute;left:6725;top:-355;width:178;height:143" coordorigin="6725,-355" coordsize="178,143" path="m6725,-355l6902,-212e" filled="f" stroked="t" strokeweight=".5pt" strokecolor="#231F20">
                <v:path arrowok="t"/>
              </v:shape>
            </v:group>
            <v:group style="position:absolute;left:6843;top:-274;width:129;height:117" coordorigin="6843,-274" coordsize="129,117">
              <v:shape style="position:absolute;left:6843;top:-274;width:129;height:117" coordorigin="6843,-274" coordsize="129,117" path="m6906,-274l6897,-216,6843,-195,6971,-157,6906,-274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01.580994pt;margin-top:-27.708179pt;width:.5pt;height:46.5pt;mso-position-horizontal-relative:page;mso-position-vertical-relative:paragraph;z-index:-2899" coordorigin="8032,-554" coordsize="10,930">
            <v:group style="position:absolute;left:8037;top:-549;width:2;height:280" coordorigin="8037,-549" coordsize="2,280">
              <v:shape style="position:absolute;left:8037;top:-549;width:2;height:280" coordorigin="8037,-549" coordsize="0,280" path="m8037,-549l8037,-269e" filled="t" fillcolor="#E6E7E8" stroked="f">
                <v:path arrowok="t"/>
                <v:fill type="solid"/>
              </v:shape>
            </v:group>
            <v:group style="position:absolute;left:8037;top:-229;width:2;height:280" coordorigin="8037,-229" coordsize="2,280">
              <v:shape style="position:absolute;left:8037;top:-229;width:2;height:280" coordorigin="8037,-229" coordsize="0,280" path="m8037,-229l8037,51e" filled="t" fillcolor="#E6E7E8" stroked="f">
                <v:path arrowok="t"/>
                <v:fill type="solid"/>
              </v:shape>
            </v:group>
            <v:group style="position:absolute;left:8037;top:91;width:2;height:280" coordorigin="8037,91" coordsize="2,280">
              <v:shape style="position:absolute;left:8037;top:91;width:2;height:280" coordorigin="8037,91" coordsize="0,280" path="m8037,91l8037,371e" filled="t" fillcolor="#E6E7E8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81.483002pt;margin-top:-27.708179pt;width:.5pt;height:30.5pt;mso-position-horizontal-relative:page;mso-position-vertical-relative:paragraph;z-index:-2898" coordorigin="7630,-554" coordsize="10,610">
            <v:group style="position:absolute;left:7635;top:-549;width:2;height:280" coordorigin="7635,-549" coordsize="2,280">
              <v:shape style="position:absolute;left:7635;top:-549;width:2;height:280" coordorigin="7635,-549" coordsize="0,280" path="m7635,-269l7635,-549e" filled="t" fillcolor="#E6E7E8" stroked="f">
                <v:path arrowok="t"/>
                <v:fill type="solid"/>
              </v:shape>
            </v:group>
            <v:group style="position:absolute;left:7635;top:-229;width:2;height:280" coordorigin="7635,-229" coordsize="2,280">
              <v:shape style="position:absolute;left:7635;top:-229;width:2;height:280" coordorigin="7635,-229" coordsize="0,280" path="m7635,51l7635,-229e" filled="t" fillcolor="#E6E7E8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94.225006pt;margin-top:29.83882pt;width:14.93pt;height:36.953pt;mso-position-horizontal-relative:page;mso-position-vertical-relative:paragraph;z-index:-2897" coordorigin="7885,597" coordsize="299,739">
            <v:group style="position:absolute;left:8037;top:729;width:2;height:280" coordorigin="8037,729" coordsize="2,280">
              <v:shape style="position:absolute;left:8037;top:729;width:2;height:280" coordorigin="8037,729" coordsize="0,280" path="m8037,729l8037,1009e" filled="t" fillcolor="#E6E7E8" stroked="f">
                <v:path arrowok="t"/>
                <v:fill type="solid"/>
              </v:shape>
            </v:group>
            <v:group style="position:absolute;left:8037;top:1051;width:2;height:280" coordorigin="8037,1051" coordsize="2,280">
              <v:shape style="position:absolute;left:8037;top:1051;width:2;height:280" coordorigin="8037,1051" coordsize="0,280" path="m8037,1051l8037,1331e" filled="t" fillcolor="#E6E7E8" stroked="f">
                <v:path arrowok="t"/>
                <v:fill type="solid"/>
              </v:shape>
            </v:group>
            <v:group style="position:absolute;left:7959;top:602;width:184;height:143" coordorigin="7959,602" coordsize="184,143">
              <v:shape style="position:absolute;left:7959;top:602;width:184;height:143" coordorigin="7959,602" coordsize="184,143" path="m8143,602l7959,744e" filled="f" stroked="t" strokeweight=".5pt" strokecolor="#231F20">
                <v:path arrowok="t"/>
              </v:shape>
            </v:group>
            <v:group style="position:absolute;left:7890;top:682;width:129;height:116" coordorigin="7890,682" coordsize="129,116">
              <v:shape style="position:absolute;left:7890;top:682;width:129;height:116" coordorigin="7890,682" coordsize="129,116" path="m7957,682l7890,798,8019,762,7964,740,7957,682xe" filled="t" fillcolor="#231F20" stroked="f">
                <v:path arrowok="t"/>
                <v:fill type="solid"/>
              </v:shape>
            </v:group>
            <v:group style="position:absolute;left:7931;top:602;width:178;height:143" coordorigin="7931,602" coordsize="178,143">
              <v:shape style="position:absolute;left:7931;top:602;width:178;height:143" coordorigin="7931,602" coordsize="178,143" path="m7931,602l8109,744e" filled="f" stroked="t" strokeweight=".5pt" strokecolor="#231F20">
                <v:path arrowok="t"/>
              </v:shape>
            </v:group>
            <v:group style="position:absolute;left:8049;top:682;width:129;height:117" coordorigin="8049,682" coordsize="129,117">
              <v:shape style="position:absolute;left:8049;top:682;width:129;height:117" coordorigin="8049,682" coordsize="129,117" path="m8113,682l8104,740,8049,761,8178,800,8113,682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41.287994pt;margin-top:20.291821pt;width:.5pt;height:30.5pt;mso-position-horizontal-relative:page;mso-position-vertical-relative:paragraph;z-index:-2896" coordorigin="6826,406" coordsize="10,610">
            <v:group style="position:absolute;left:6831;top:411;width:2;height:280" coordorigin="6831,411" coordsize="2,280">
              <v:shape style="position:absolute;left:6831;top:411;width:2;height:280" coordorigin="6831,411" coordsize="0,280" path="m6831,691l6831,411e" filled="t" fillcolor="#E6E7E8" stroked="f">
                <v:path arrowok="t"/>
                <v:fill type="solid"/>
              </v:shape>
            </v:group>
            <v:group style="position:absolute;left:6831;top:731;width:2;height:280" coordorigin="6831,731" coordsize="2,280">
              <v:shape style="position:absolute;left:6831;top:731;width:2;height:280" coordorigin="6831,731" coordsize="0,280" path="m6831,1011l6831,731e" filled="t" fillcolor="#E6E7E8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74.082001pt;margin-top:13.850821pt;width:14.928pt;height:20.941pt;mso-position-horizontal-relative:page;mso-position-vertical-relative:paragraph;z-index:-2895" coordorigin="7482,277" coordsize="299,419">
            <v:group style="position:absolute;left:7635;top:411;width:2;height:280" coordorigin="7635,411" coordsize="2,280">
              <v:shape style="position:absolute;left:7635;top:411;width:2;height:280" coordorigin="7635,411" coordsize="0,280" path="m7635,691l7635,411e" filled="t" fillcolor="#E6E7E8" stroked="f">
                <v:path arrowok="t"/>
                <v:fill type="solid"/>
              </v:shape>
            </v:group>
            <v:group style="position:absolute;left:7556;top:282;width:184;height:143" coordorigin="7556,282" coordsize="184,143">
              <v:shape style="position:absolute;left:7556;top:282;width:184;height:143" coordorigin="7556,282" coordsize="184,143" path="m7740,282l7556,425e" filled="f" stroked="t" strokeweight=".5pt" strokecolor="#231F20">
                <v:path arrowok="t"/>
              </v:shape>
            </v:group>
            <v:group style="position:absolute;left:7487;top:362;width:129;height:116" coordorigin="7487,362" coordsize="129,116">
              <v:shape style="position:absolute;left:7487;top:362;width:129;height:116" coordorigin="7487,362" coordsize="129,116" path="m7554,362l7487,479,7616,443,7562,421,7554,362xe" filled="t" fillcolor="#231F20" stroked="f">
                <v:path arrowok="t"/>
                <v:fill type="solid"/>
              </v:shape>
            </v:group>
            <v:group style="position:absolute;left:7528;top:282;width:178;height:143" coordorigin="7528,282" coordsize="178,143">
              <v:shape style="position:absolute;left:7528;top:282;width:178;height:143" coordorigin="7528,282" coordsize="178,143" path="m7528,282l7706,425e" filled="f" stroked="t" strokeweight=".5pt" strokecolor="#231F20">
                <v:path arrowok="t"/>
              </v:shape>
            </v:group>
            <v:group style="position:absolute;left:7646;top:362;width:129;height:117" coordorigin="7646,362" coordsize="129,117">
              <v:shape style="position:absolute;left:7646;top:362;width:129;height:117" coordorigin="7646,362" coordsize="129,117" path="m7710,362l7701,420,7646,442,7775,480,7710,362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54.011993pt;margin-top:36.291821pt;width:14.922pt;height:30.5pt;mso-position-horizontal-relative:page;mso-position-vertical-relative:paragraph;z-index:-2894" coordorigin="7080,726" coordsize="298,610">
            <v:group style="position:absolute;left:7233;top:731;width:2;height:280" coordorigin="7233,731" coordsize="2,280">
              <v:shape style="position:absolute;left:7233;top:731;width:2;height:280" coordorigin="7233,731" coordsize="0,280" path="m7233,731l7233,1011e" filled="t" fillcolor="#E6E7E8" stroked="f">
                <v:path arrowok="t"/>
                <v:fill type="solid"/>
              </v:shape>
            </v:group>
            <v:group style="position:absolute;left:7233;top:1051;width:2;height:280" coordorigin="7233,1051" coordsize="2,280">
              <v:shape style="position:absolute;left:7233;top:1051;width:2;height:280" coordorigin="7233,1051" coordsize="0,280" path="m7233,1051l7233,1331e" filled="t" fillcolor="#E6E7E8" stroked="f">
                <v:path arrowok="t"/>
                <v:fill type="solid"/>
              </v:shape>
            </v:group>
            <v:group style="position:absolute;left:7155;top:922;width:184;height:143" coordorigin="7155,922" coordsize="184,143">
              <v:shape style="position:absolute;left:7155;top:922;width:184;height:143" coordorigin="7155,922" coordsize="184,143" path="m7339,922l7155,1065e" filled="f" stroked="t" strokeweight=".5pt" strokecolor="#231F20">
                <v:path arrowok="t"/>
              </v:shape>
            </v:group>
            <v:group style="position:absolute;left:7085;top:1003;width:129;height:116" coordorigin="7085,1003" coordsize="129,116">
              <v:shape style="position:absolute;left:7085;top:1003;width:129;height:116" coordorigin="7085,1003" coordsize="129,116" path="m7152,1003l7085,1119,7215,1083,7160,1061,7152,1003xe" filled="t" fillcolor="#231F20" stroked="f">
                <v:path arrowok="t"/>
                <v:fill type="solid"/>
              </v:shape>
            </v:group>
            <v:group style="position:absolute;left:7127;top:922;width:178;height:143" coordorigin="7127,922" coordsize="178,143">
              <v:shape style="position:absolute;left:7127;top:922;width:178;height:143" coordorigin="7127,922" coordsize="178,143" path="m7127,922l7305,1065e" filled="f" stroked="t" strokeweight=".5pt" strokecolor="#231F20">
                <v:path arrowok="t"/>
              </v:shape>
            </v:group>
            <v:group style="position:absolute;left:7245;top:1003;width:129;height:117" coordorigin="7245,1003" coordsize="129,117">
              <v:shape style="position:absolute;left:7245;top:1003;width:129;height:117" coordorigin="7245,1003" coordsize="129,117" path="m7308,1003l7300,1061,7245,1082,7374,1120,7308,1003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29.174988pt;margin-top:-23.893179pt;width:11.863pt;height:71.823pt;mso-position-horizontal-relative:page;mso-position-vertical-relative:paragraph;z-index:-2887" coordorigin="8583,-478" coordsize="237,1436">
            <v:shape style="position:absolute;left:8583;top:-478;width:237;height:1436" coordorigin="8583,-478" coordsize="237,1436" path="m8608,-478l8583,-478,8583,-464,8618,-462,8633,-458,8685,-417,8712,-361,8726,-286,8727,-256,8726,-225,8725,-209,8724,-190,8721,-117,8716,-50,8714,-34,8711,27,8709,120,8710,140,8734,204,8800,237,8793,242,8733,279,8712,347,8710,381,8710,399,8713,468,8718,532,8720,546,8721,560,8724,621,8728,730,8727,760,8713,838,8685,896,8633,939,8604,945,8583,945,8583,959,8650,950,8704,898,8728,836,8740,761,8743,708,8742,693,8740,629,8735,560,8732,524,8730,506,8726,437,8724,373,8723,359,8724,341,8747,285,8821,258,8813,220,8745,191,8724,134,8724,113,8724,98,8726,34,8731,-36,8734,-71,8736,-87,8740,-151,8742,-220,8742,-257,8741,-281,8730,-354,8705,-417,8648,-470,8629,-476,8608,-478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21.19101pt;margin-top:-27.208179pt;width:101.03pt;height:158.5pt;mso-position-horizontal-relative:page;mso-position-vertical-relative:paragraph;z-index:-2880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320" w:hRule="exact"/>
                    </w:trPr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41"/>
                          <w:ind w:left="11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98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41"/>
                          <w:ind w:left="116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23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41"/>
                          <w:ind w:left="91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45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41"/>
                          <w:ind w:left="9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14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41"/>
                          <w:ind w:left="129" w:right="135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D1D3D4"/>
                      </w:tcPr>
                      <w:p>
                        <w:pPr>
                          <w:pStyle w:val="TableParagraph"/>
                          <w:spacing w:before="61"/>
                          <w:ind w:left="11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23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D1D3D4"/>
                      </w:tcPr>
                      <w:p>
                        <w:pPr>
                          <w:pStyle w:val="TableParagraph"/>
                          <w:spacing w:before="61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98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61"/>
                          <w:ind w:left="91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45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61"/>
                          <w:ind w:left="9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14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61"/>
                          <w:ind w:left="129" w:right="135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61"/>
                          <w:ind w:left="11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23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D1D3D4"/>
                      </w:tcPr>
                      <w:p>
                        <w:pPr>
                          <w:pStyle w:val="TableParagraph"/>
                          <w:spacing w:before="61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45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D1D3D4"/>
                      </w:tcPr>
                      <w:p>
                        <w:pPr>
                          <w:pStyle w:val="TableParagraph"/>
                          <w:spacing w:before="61"/>
                          <w:ind w:left="91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98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61"/>
                          <w:ind w:left="9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14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61"/>
                          <w:ind w:right="5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61"/>
                          <w:ind w:left="11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23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61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45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D1D3D4"/>
                      </w:tcPr>
                      <w:p>
                        <w:pPr>
                          <w:pStyle w:val="TableParagraph"/>
                          <w:spacing w:before="61"/>
                          <w:ind w:left="91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14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D1D3D4"/>
                      </w:tcPr>
                      <w:p>
                        <w:pPr>
                          <w:pStyle w:val="TableParagraph"/>
                          <w:spacing w:before="61"/>
                          <w:ind w:left="9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98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61"/>
                          <w:ind w:left="129" w:right="135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61"/>
                          <w:ind w:left="11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23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61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45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61"/>
                          <w:ind w:left="91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14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D1D3D4"/>
                      </w:tcPr>
                      <w:p>
                        <w:pPr>
                          <w:pStyle w:val="TableParagraph"/>
                          <w:spacing w:before="61"/>
                          <w:ind w:left="119" w:right="145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D1D3D4"/>
                      </w:tcPr>
                      <w:p>
                        <w:pPr>
                          <w:pStyle w:val="TableParagraph"/>
                          <w:spacing w:before="61"/>
                          <w:ind w:left="104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98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61"/>
                          <w:ind w:left="11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23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D1D3D4"/>
                      </w:tcPr>
                      <w:p>
                        <w:pPr>
                          <w:pStyle w:val="TableParagraph"/>
                          <w:spacing w:before="61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14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D1D3D4"/>
                      </w:tcPr>
                      <w:p>
                        <w:pPr>
                          <w:pStyle w:val="TableParagraph"/>
                          <w:spacing w:before="61"/>
                          <w:ind w:left="91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45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61"/>
                          <w:ind w:left="119" w:right="145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61"/>
                          <w:ind w:left="104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98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61"/>
                          <w:ind w:left="11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23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61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14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D1D3D4"/>
                      </w:tcPr>
                      <w:p>
                        <w:pPr>
                          <w:pStyle w:val="TableParagraph"/>
                          <w:spacing w:before="61"/>
                          <w:ind w:left="116" w:right="147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D1D3D4"/>
                      </w:tcPr>
                      <w:p>
                        <w:pPr>
                          <w:pStyle w:val="TableParagraph"/>
                          <w:spacing w:before="61"/>
                          <w:ind w:left="9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45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61"/>
                          <w:ind w:left="104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98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D1D3D4"/>
                      </w:tcPr>
                      <w:p>
                        <w:pPr>
                          <w:pStyle w:val="TableParagraph"/>
                          <w:spacing w:before="61"/>
                          <w:ind w:left="11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14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D1D3D4"/>
                      </w:tcPr>
                      <w:p>
                        <w:pPr>
                          <w:pStyle w:val="TableParagraph"/>
                          <w:spacing w:before="61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23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61"/>
                          <w:ind w:left="116" w:right="147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61"/>
                          <w:ind w:left="9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45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61"/>
                          <w:ind w:left="104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98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61"/>
                          <w:ind w:left="11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14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D1D3D4"/>
                      </w:tcPr>
                      <w:p>
                        <w:pPr>
                          <w:pStyle w:val="TableParagraph"/>
                          <w:spacing w:before="61"/>
                          <w:ind w:right="8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D1D3D4"/>
                      </w:tcPr>
                      <w:p>
                        <w:pPr>
                          <w:pStyle w:val="TableParagraph"/>
                          <w:spacing w:before="61"/>
                          <w:ind w:left="91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23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61"/>
                          <w:ind w:left="9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45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61"/>
                          <w:ind w:left="104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98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280" w:hRule="exact"/>
                    </w:trPr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D1D3D4"/>
                      </w:tcPr>
                      <w:p>
                        <w:pPr>
                          <w:pStyle w:val="TableParagraph"/>
                          <w:spacing w:before="61"/>
                          <w:ind w:left="133" w:right="121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D1D3D4"/>
                      </w:tcPr>
                      <w:p>
                        <w:pPr>
                          <w:pStyle w:val="TableParagraph"/>
                          <w:spacing w:before="61"/>
                          <w:ind w:left="102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14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61"/>
                          <w:ind w:left="91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23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61"/>
                          <w:ind w:left="9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45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3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61"/>
                          <w:ind w:left="104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98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Pass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Moves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98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into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Position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7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after="0" w:line="220" w:lineRule="exact"/>
        <w:rPr>
          <w:sz w:val="22"/>
          <w:szCs w:val="22"/>
        </w:rPr>
        <w:sectPr>
          <w:headerReference w:type="default" r:id="rId17"/>
          <w:pgSz w:w="15840" w:h="24480"/>
          <w:pgMar w:header="4828" w:footer="5472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0" w:firstLine="0"/>
        <w:jc w:val="right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333.876007pt;margin-top:-66.478676pt;width:14.921pt;height:30.5pt;mso-position-horizontal-relative:page;mso-position-vertical-relative:paragraph;z-index:-2893" coordorigin="6678,-1330" coordsize="298,610">
            <v:group style="position:absolute;left:6831;top:-1325;width:2;height:280" coordorigin="6831,-1325" coordsize="2,280">
              <v:shape style="position:absolute;left:6831;top:-1325;width:2;height:280" coordorigin="6831,-1325" coordsize="0,280" path="m6831,-1045l6831,-1325e" filled="t" fillcolor="#E6E7E8" stroked="f">
                <v:path arrowok="t"/>
                <v:fill type="solid"/>
              </v:shape>
            </v:group>
            <v:group style="position:absolute;left:6831;top:-1005;width:2;height:280" coordorigin="6831,-1005" coordsize="2,280">
              <v:shape style="position:absolute;left:6831;top:-1005;width:2;height:280" coordorigin="6831,-1005" coordsize="0,280" path="m6831,-725l6831,-1005e" filled="t" fillcolor="#E6E7E8" stroked="f">
                <v:path arrowok="t"/>
                <v:fill type="solid"/>
              </v:shape>
            </v:group>
            <v:group style="position:absolute;left:6752;top:-1133;width:184;height:143" coordorigin="6752,-1133" coordsize="184,143">
              <v:shape style="position:absolute;left:6752;top:-1133;width:184;height:143" coordorigin="6752,-1133" coordsize="184,143" path="m6936,-1133l6752,-990e" filled="f" stroked="t" strokeweight=".5pt" strokecolor="#231F20">
                <v:path arrowok="t"/>
              </v:shape>
            </v:group>
            <v:group style="position:absolute;left:6683;top:-1053;width:129;height:116" coordorigin="6683,-1053" coordsize="129,116">
              <v:shape style="position:absolute;left:6683;top:-1053;width:129;height:116" coordorigin="6683,-1053" coordsize="129,116" path="m6750,-1053l6683,-936,6812,-972,6757,-994,6750,-1053xe" filled="t" fillcolor="#231F20" stroked="f">
                <v:path arrowok="t"/>
                <v:fill type="solid"/>
              </v:shape>
            </v:group>
            <v:group style="position:absolute;left:6724;top:-1133;width:178;height:143" coordorigin="6724,-1133" coordsize="178,143">
              <v:shape style="position:absolute;left:6724;top:-1133;width:178;height:143" coordorigin="6724,-1133" coordsize="178,143" path="m6724,-1133l6902,-990e" filled="f" stroked="t" strokeweight=".5pt" strokecolor="#231F20">
                <v:path arrowok="t"/>
              </v:shape>
            </v:group>
            <v:group style="position:absolute;left:6842;top:-1053;width:129;height:117" coordorigin="6842,-1053" coordsize="129,117">
              <v:shape style="position:absolute;left:6842;top:-1053;width:129;height:117" coordorigin="6842,-1053" coordsize="129,117" path="m6906,-1053l6897,-995,6842,-973,6971,-935,6906,-1053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74.132996pt;margin-top:-72.956673pt;width:14.93pt;height:36.978pt;mso-position-horizontal-relative:page;mso-position-vertical-relative:paragraph;z-index:-2892" coordorigin="7483,-1459" coordsize="299,740">
            <v:group style="position:absolute;left:7635;top:-1325;width:2;height:280" coordorigin="7635,-1325" coordsize="2,280">
              <v:shape style="position:absolute;left:7635;top:-1325;width:2;height:280" coordorigin="7635,-1325" coordsize="0,280" path="m7635,-1045l7635,-1325e" filled="t" fillcolor="#E6E7E8" stroked="f">
                <v:path arrowok="t"/>
                <v:fill type="solid"/>
              </v:shape>
            </v:group>
            <v:group style="position:absolute;left:7635;top:-1005;width:2;height:280" coordorigin="7635,-1005" coordsize="2,280">
              <v:shape style="position:absolute;left:7635;top:-1005;width:2;height:280" coordorigin="7635,-1005" coordsize="0,280" path="m7635,-725l7635,-1005e" filled="t" fillcolor="#E6E7E8" stroked="f">
                <v:path arrowok="t"/>
                <v:fill type="solid"/>
              </v:shape>
            </v:group>
            <v:group style="position:absolute;left:7557;top:-1454;width:184;height:143" coordorigin="7557,-1454" coordsize="184,143">
              <v:shape style="position:absolute;left:7557;top:-1454;width:184;height:143" coordorigin="7557,-1454" coordsize="184,143" path="m7741,-1454l7557,-1312e" filled="f" stroked="t" strokeweight=".5pt" strokecolor="#231F20">
                <v:path arrowok="t"/>
              </v:shape>
            </v:group>
            <v:group style="position:absolute;left:7488;top:-1374;width:129;height:116" coordorigin="7488,-1374" coordsize="129,116">
              <v:shape style="position:absolute;left:7488;top:-1374;width:129;height:116" coordorigin="7488,-1374" coordsize="129,116" path="m7555,-1374l7488,-1257,7617,-1294,7563,-1316,7555,-1374xe" filled="t" fillcolor="#231F20" stroked="f">
                <v:path arrowok="t"/>
                <v:fill type="solid"/>
              </v:shape>
            </v:group>
            <v:group style="position:absolute;left:7530;top:-1454;width:178;height:143" coordorigin="7530,-1454" coordsize="178,143">
              <v:shape style="position:absolute;left:7530;top:-1454;width:178;height:143" coordorigin="7530,-1454" coordsize="178,143" path="m7530,-1454l7707,-1312e" filled="f" stroked="t" strokeweight=".5pt" strokecolor="#231F20">
                <v:path arrowok="t"/>
              </v:shape>
            </v:group>
            <v:group style="position:absolute;left:7647;top:-1374;width:129;height:117" coordorigin="7647,-1374" coordsize="129,117">
              <v:shape style="position:absolute;left:7647;top:-1374;width:129;height:117" coordorigin="7647,-1374" coordsize="129,117" path="m7711,-1374l7702,-1316,7647,-1294,7776,-1256,7711,-1374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01.580994pt;margin-top:-50.478676pt;width:.5pt;height:46.5pt;mso-position-horizontal-relative:page;mso-position-vertical-relative:paragraph;z-index:-2891" coordorigin="8032,-1010" coordsize="10,930">
            <v:group style="position:absolute;left:8037;top:-1005;width:2;height:280" coordorigin="8037,-1005" coordsize="2,280">
              <v:shape style="position:absolute;left:8037;top:-1005;width:2;height:280" coordorigin="8037,-1005" coordsize="0,280" path="m8037,-1005l8037,-725e" filled="t" fillcolor="#E6E7E8" stroked="f">
                <v:path arrowok="t"/>
                <v:fill type="solid"/>
              </v:shape>
            </v:group>
            <v:group style="position:absolute;left:8037;top:-685;width:2;height:280" coordorigin="8037,-685" coordsize="2,280">
              <v:shape style="position:absolute;left:8037;top:-685;width:2;height:280" coordorigin="8037,-685" coordsize="0,280" path="m8037,-685l8037,-405e" filled="t" fillcolor="#E6E7E8" stroked="f">
                <v:path arrowok="t"/>
                <v:fill type="solid"/>
              </v:shape>
            </v:group>
            <v:group style="position:absolute;left:8037;top:-365;width:2;height:280" coordorigin="8037,-365" coordsize="2,280">
              <v:shape style="position:absolute;left:8037;top:-365;width:2;height:280" coordorigin="8037,-365" coordsize="0,280" path="m8037,-365l8037,-85e" filled="t" fillcolor="#E6E7E8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54.019012pt;margin-top:-40.857674pt;width:14.921pt;height:20.879pt;mso-position-horizontal-relative:page;mso-position-vertical-relative:paragraph;z-index:-2890" coordorigin="7080,-817" coordsize="298,418">
            <v:group style="position:absolute;left:7233;top:-685;width:2;height:280" coordorigin="7233,-685" coordsize="2,280">
              <v:shape style="position:absolute;left:7233;top:-685;width:2;height:280" coordorigin="7233,-685" coordsize="0,280" path="m7233,-685l7233,-405e" filled="t" fillcolor="#E6E7E8" stroked="f">
                <v:path arrowok="t"/>
                <v:fill type="solid"/>
              </v:shape>
            </v:group>
            <v:group style="position:absolute;left:7155;top:-812;width:184;height:143" coordorigin="7155,-812" coordsize="184,143">
              <v:shape style="position:absolute;left:7155;top:-812;width:184;height:143" coordorigin="7155,-812" coordsize="184,143" path="m7339,-812l7155,-670e" filled="f" stroked="t" strokeweight=".5pt" strokecolor="#231F20">
                <v:path arrowok="t"/>
              </v:shape>
            </v:group>
            <v:group style="position:absolute;left:7085;top:-732;width:129;height:116" coordorigin="7085,-732" coordsize="129,116">
              <v:shape style="position:absolute;left:7085;top:-732;width:129;height:116" coordorigin="7085,-732" coordsize="129,116" path="m7153,-732l7085,-615,7215,-652,7160,-674,7153,-732xe" filled="t" fillcolor="#231F20" stroked="f">
                <v:path arrowok="t"/>
                <v:fill type="solid"/>
              </v:shape>
            </v:group>
            <v:group style="position:absolute;left:7127;top:-812;width:178;height:143" coordorigin="7127,-812" coordsize="178,143">
              <v:shape style="position:absolute;left:7127;top:-812;width:178;height:143" coordorigin="7127,-812" coordsize="178,143" path="m7127,-812l7305,-670e" filled="f" stroked="t" strokeweight=".5pt" strokecolor="#231F20">
                <v:path arrowok="t"/>
              </v:shape>
            </v:group>
            <v:group style="position:absolute;left:7245;top:-732;width:129;height:117" coordorigin="7245,-732" coordsize="129,117">
              <v:shape style="position:absolute;left:7245;top:-732;width:129;height:117" coordorigin="7245,-732" coordsize="129,117" path="m7309,-732l7300,-674,7245,-653,7374,-614,7309,-732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33.96701pt;margin-top:-24.936676pt;width:14.922pt;height:20.958pt;mso-position-horizontal-relative:page;mso-position-vertical-relative:paragraph;z-index:-2889" coordorigin="6679,-499" coordsize="298,419">
            <v:group style="position:absolute;left:6831;top:-365;width:2;height:280" coordorigin="6831,-365" coordsize="2,280">
              <v:shape style="position:absolute;left:6831;top:-365;width:2;height:280" coordorigin="6831,-365" coordsize="0,280" path="m6831,-85l6831,-365e" filled="t" fillcolor="#E6E7E8" stroked="f">
                <v:path arrowok="t"/>
                <v:fill type="solid"/>
              </v:shape>
            </v:group>
            <v:group style="position:absolute;left:6754;top:-494;width:184;height:143" coordorigin="6754,-494" coordsize="184,143">
              <v:shape style="position:absolute;left:6754;top:-494;width:184;height:143" coordorigin="6754,-494" coordsize="184,143" path="m6938,-494l6754,-351e" filled="f" stroked="t" strokeweight=".5pt" strokecolor="#231F20">
                <v:path arrowok="t"/>
              </v:shape>
            </v:group>
            <v:group style="position:absolute;left:6684;top:-413;width:129;height:116" coordorigin="6684,-413" coordsize="129,116">
              <v:shape style="position:absolute;left:6684;top:-413;width:129;height:116" coordorigin="6684,-413" coordsize="129,116" path="m6751,-413l6684,-297,6814,-333,6759,-355,6751,-413xe" filled="t" fillcolor="#231F20" stroked="f">
                <v:path arrowok="t"/>
                <v:fill type="solid"/>
              </v:shape>
            </v:group>
            <v:group style="position:absolute;left:6726;top:-494;width:178;height:143" coordorigin="6726,-494" coordsize="178,143">
              <v:shape style="position:absolute;left:6726;top:-494;width:178;height:143" coordorigin="6726,-494" coordsize="178,143" path="m6726,-494l6904,-351e" filled="f" stroked="t" strokeweight=".5pt" strokecolor="#231F20">
                <v:path arrowok="t"/>
              </v:shape>
            </v:group>
            <v:group style="position:absolute;left:6844;top:-413;width:129;height:117" coordorigin="6844,-413" coordsize="129,117">
              <v:shape style="position:absolute;left:6844;top:-413;width:129;height:117" coordorigin="6844,-413" coordsize="129,117" path="m6908,-413l6899,-355,6844,-334,6973,-296,6908,-413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81.733002pt;margin-top:-18.228676pt;width:.1pt;height:14pt;mso-position-horizontal-relative:page;mso-position-vertical-relative:paragraph;z-index:-2888" coordorigin="7635,-365" coordsize="2,280">
            <v:shape style="position:absolute;left:7635;top:-365;width:2;height:280" coordorigin="7635,-365" coordsize="0,280" path="m7635,-85l7635,-365e" filled="t" fillcolor="#E6E7E8" stroked="f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1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16.3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Bubble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6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sort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80" w:lineRule="exact" w:before="85"/>
        <w:ind w:left="857" w:right="3758" w:hanging="178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Pass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Moves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into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Position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80" w:lineRule="exact"/>
        <w:ind w:left="857" w:right="3758" w:hanging="178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429.174988pt;margin-top:-3.326627pt;width:11.863pt;height:23.912pt;mso-position-horizontal-relative:page;mso-position-vertical-relative:paragraph;z-index:-2886" coordorigin="8583,-67" coordsize="237,478">
            <v:shape style="position:absolute;left:8583;top:-67;width:237;height:478" coordorigin="8583,-67" coordsize="237,478" path="m8608,-67l8583,-67,8583,-51,8612,-51,8637,-51,8698,-38,8724,3,8722,26,8720,45,8715,67,8712,82,8710,102,8734,159,8800,171,8783,174,8724,195,8710,239,8711,255,8716,274,8722,298,8724,317,8696,385,8630,396,8604,397,8583,397,8583,412,8670,408,8726,382,8743,327,8741,311,8736,292,8730,268,8725,249,8753,195,8821,185,8789,157,8731,130,8725,97,8729,78,8735,57,8739,41,8741,21,8742,-4,8737,-21,8673,-62,8643,-65,8608,-67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29.174988pt;margin-top:-36.085625pt;width:11.863pt;height:23.911pt;mso-position-horizontal-relative:page;mso-position-vertical-relative:paragraph;z-index:-2885" coordorigin="8583,-722" coordsize="237,478">
            <v:shape style="position:absolute;left:8583;top:-722;width:237;height:478" coordorigin="8583,-722" coordsize="237,478" path="m8608,-722l8583,-722,8583,-707,8612,-707,8637,-706,8698,-693,8724,-652,8722,-629,8720,-610,8715,-588,8712,-573,8710,-554,8734,-497,8800,-484,8783,-481,8724,-460,8710,-416,8711,-400,8716,-381,8722,-357,8724,-339,8696,-271,8630,-259,8604,-258,8583,-258,8583,-243,8670,-248,8726,-273,8743,-328,8741,-344,8736,-363,8730,-387,8725,-406,8753,-460,8821,-470,8789,-498,8731,-525,8725,-558,8729,-577,8735,-599,8739,-615,8741,-634,8742,-659,8737,-677,8673,-717,8643,-721,8608,-722xe" filled="t" fillcolor="#231F20" stroked="f">
              <v:path arrowok="t"/>
              <v:fill type="solid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Pass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Moves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into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Position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80" w:lineRule="exact" w:before="78"/>
        <w:ind w:left="857" w:right="3758" w:hanging="178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Pass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Moves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into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Position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 w:line="180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6580" w:space="40"/>
            <w:col w:w="5900"/>
          </w:cols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198" w:right="408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8954pt;width:238.395pt;height:13.168pt;mso-position-horizontal-relative:page;mso-position-vertical-relative:paragraph;z-index:-2883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16.2</w:t>
      </w:r>
      <w:r>
        <w:rPr>
          <w:rFonts w:ascii="Times New Roman" w:hAnsi="Times New Roman" w:cs="Times New Roman" w:eastAsia="Times New Roman"/>
          <w:b/>
          <w:bCs/>
          <w:color w:val="231F20"/>
          <w:spacing w:val="2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Bubble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sort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9"/>
        </w:numPr>
        <w:tabs>
          <w:tab w:pos="3795" w:val="left" w:leader="none"/>
        </w:tabs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bubblesort()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95" w:right="243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sorts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column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array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place,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95" w:right="243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using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bubble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sort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algorithm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276" w:val="left" w:leader="none"/>
        </w:tabs>
        <w:spacing w:before="18"/>
        <w:ind w:left="4276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7.239172pt;width:24.25pt;height:48.25pt;mso-position-horizontal-relative:page;mso-position-vertical-relative:paragraph;z-index:-2882" coordorigin="1768,145" coordsize="485,965">
            <v:group style="position:absolute;left:1892;top:507;width:238;height:239" coordorigin="1892,507" coordsize="238,239">
              <v:shape style="position:absolute;left:1892;top:507;width:238;height:239" coordorigin="1892,507" coordsize="238,239" path="m2130,627l2112,691,2064,734,2021,747,1996,745,1934,718,1897,668,1892,647,1893,620,1917,555,1964,517,2004,507,2028,509,2089,537,2124,590,2130,627xe" filled="f" stroked="t" strokeweight=".25pt" strokecolor="#231F20">
                <v:path arrowok="t"/>
              </v:shape>
            </v:group>
            <v:group style="position:absolute;left:1770;top:627;width:480;height:2" coordorigin="1770,627" coordsize="480,2">
              <v:shape style="position:absolute;left:1770;top:627;width:480;height:2" coordorigin="1770,627" coordsize="480,0" path="m1770,627l2250,627e" filled="f" stroked="t" strokeweight=".25pt" strokecolor="#231F20">
                <v:path arrowok="t"/>
              </v:shape>
            </v:group>
            <v:group style="position:absolute;left:2010;top:147;width:2;height:960" coordorigin="2010,147" coordsize="2,960">
              <v:shape style="position:absolute;left:2010;top:147;width:2;height:960" coordorigin="2010,147" coordsize="0,960" path="m2010,147l2010,110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7.239172pt;width:24.25pt;height:48.25pt;mso-position-horizontal-relative:page;mso-position-vertical-relative:paragraph;z-index:-2881" coordorigin="13588,145" coordsize="485,965">
            <v:group style="position:absolute;left:13712;top:507;width:238;height:239" coordorigin="13712,507" coordsize="238,239">
              <v:shape style="position:absolute;left:13712;top:507;width:238;height:239" coordorigin="13712,507" coordsize="238,239" path="m13950,627l13932,691,13884,734,13841,747,13816,745,13754,718,13717,668,13712,647,13713,620,13737,555,13784,517,13824,507,13848,509,13909,537,13944,590,13950,627xe" filled="f" stroked="t" strokeweight=".25pt" strokecolor="#231F20">
                <v:path arrowok="t"/>
              </v:shape>
            </v:group>
            <v:group style="position:absolute;left:13590;top:627;width:480;height:2" coordorigin="13590,627" coordsize="480,2">
              <v:shape style="position:absolute;left:13590;top:627;width:480;height:2" coordorigin="13590,627" coordsize="480,0" path="m13590,627l14070,627e" filled="f" stroked="t" strokeweight=".25pt" strokecolor="#231F20">
                <v:path arrowok="t"/>
              </v:shape>
            </v:group>
            <v:group style="position:absolute;left:13830;top:147;width:2;height:960" coordorigin="13830,147" coordsize="2,960">
              <v:shape style="position:absolute;left:13830;top:147;width:2;height:960" coordorigin="13830,147" coordsize="0,960" path="m13830,147l13830,110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global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276" w:val="left" w:leader="none"/>
        </w:tabs>
        <w:spacing w:before="18"/>
        <w:ind w:left="4276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length(b);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276" w:val="left" w:leader="none"/>
        </w:tabs>
        <w:spacing w:before="18"/>
        <w:ind w:left="4276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right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N-1;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276" w:val="left" w:leader="none"/>
        </w:tabs>
        <w:spacing w:before="18"/>
        <w:ind w:left="4276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1:(N-1)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662" w:val="left" w:leader="none"/>
        </w:tabs>
        <w:spacing w:before="18"/>
        <w:ind w:left="4662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jn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1:right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5047" w:val="left" w:leader="none"/>
        </w:tabs>
        <w:spacing w:before="18"/>
        <w:ind w:left="5047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gt(b(jn),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b(jn+1))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5432" w:val="left" w:leader="none"/>
        </w:tabs>
        <w:spacing w:before="18"/>
        <w:ind w:left="5432" w:right="0" w:hanging="192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tmp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b(jn);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swap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b(jn)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with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b(jn+1)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5432" w:val="left" w:leader="none"/>
        </w:tabs>
        <w:spacing w:before="18"/>
        <w:ind w:left="5432" w:right="0" w:hanging="192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b(jn)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b(jn+1);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5432" w:val="left" w:leader="none"/>
        </w:tabs>
        <w:spacing w:before="18"/>
        <w:ind w:left="5432" w:right="0" w:hanging="202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b(jn+1)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tmp;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5047" w:val="left" w:leader="none"/>
        </w:tabs>
        <w:spacing w:before="18"/>
        <w:ind w:left="5047" w:right="0" w:hanging="163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662" w:val="left" w:leader="none"/>
        </w:tabs>
        <w:spacing w:before="18"/>
        <w:ind w:left="4662" w:right="0" w:hanging="125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662" w:val="left" w:leader="none"/>
        </w:tabs>
        <w:spacing w:before="18"/>
        <w:ind w:left="4662" w:right="0" w:hanging="1253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right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right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4276" w:val="left" w:leader="none"/>
        </w:tabs>
        <w:spacing w:before="18"/>
        <w:ind w:left="4276" w:right="0" w:hanging="867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9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143pt;width:228pt;height:.1pt;mso-position-horizontal-relative:page;mso-position-vertical-relative:paragraph;z-index:-2884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left="3170" w:right="2238"/>
        <w:jc w:val="left"/>
      </w:pPr>
      <w:r>
        <w:rPr>
          <w:b w:val="0"/>
          <w:bCs w:val="0"/>
          <w:color w:val="231F20"/>
          <w:spacing w:val="0"/>
          <w:w w:val="100"/>
        </w:rPr>
        <w:t>gained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stopping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early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weighed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against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flag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whenever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swap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accomplished.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170" w:right="0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16.2: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630" w:right="2569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place,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global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instead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3630" w:right="2690"/>
        <w:jc w:val="both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3–4: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puts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place,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reduce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initializes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27"/>
        <w:ind w:left="3630" w:right="3906"/>
        <w:jc w:val="left"/>
      </w:pPr>
      <w:r>
        <w:rPr>
          <w:b w:val="0"/>
          <w:bCs w:val="0"/>
          <w:color w:val="231F20"/>
          <w:spacing w:val="0"/>
          <w:w w:val="105"/>
        </w:rPr>
        <w:t>Lines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4–14: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Show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loop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for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N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</w:rPr>
        <w:t>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5"/>
          <w:w w:val="135"/>
        </w:rPr>
        <w:t> </w:t>
      </w:r>
      <w:r>
        <w:rPr>
          <w:b w:val="0"/>
          <w:bCs w:val="0"/>
          <w:color w:val="231F20"/>
          <w:spacing w:val="0"/>
          <w:w w:val="105"/>
        </w:rPr>
        <w:t>1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major</w:t>
      </w:r>
      <w:r>
        <w:rPr>
          <w:b w:val="0"/>
          <w:bCs w:val="0"/>
          <w:color w:val="231F20"/>
          <w:spacing w:val="-19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passes.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5"/>
        </w:rPr>
        <w:t>Lines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6–12: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Show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the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loop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for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each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major</w:t>
      </w:r>
      <w:r>
        <w:rPr>
          <w:b w:val="0"/>
          <w:bCs w:val="0"/>
          <w:color w:val="231F20"/>
          <w:spacing w:val="-2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pass.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54" w:lineRule="auto"/>
        <w:jc w:val="left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0"/>
        </w:numPr>
        <w:tabs>
          <w:tab w:pos="4390" w:val="left" w:leader="none"/>
          <w:tab w:pos="10849" w:val="right" w:leader="none"/>
        </w:tabs>
        <w:spacing w:before="68"/>
        <w:ind w:left="4390" w:right="0" w:hanging="501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Algorithms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Sorting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Data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375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57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0" w:hRule="exact"/>
        </w:trPr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11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939598"/>
                <w:spacing w:val="0"/>
                <w:w w:val="100"/>
                <w:sz w:val="16"/>
                <w:szCs w:val="16"/>
              </w:rPr>
              <w:t>36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8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45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9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right="5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67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10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42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2682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532.445984pt;margin-top:23.446877pt;width:20.592pt;height:76.81pt;mso-position-horizontal-relative:page;mso-position-vertical-relative:paragraph;z-index:-2872" coordorigin="10649,469" coordsize="412,1536">
            <v:group style="position:absolute;left:10654;top:474;width:402;height:280" coordorigin="10654,474" coordsize="402,280">
              <v:shape style="position:absolute;left:10654;top:474;width:402;height:280" coordorigin="10654,474" coordsize="402,280" path="m11056,474l10654,474,10654,754,11056,754,11056,474xe" filled="t" fillcolor="#E6E7E8" stroked="f">
                <v:path arrowok="t"/>
                <v:fill type="solid"/>
              </v:shape>
            </v:group>
            <v:group style="position:absolute;left:10654;top:474;width:402;height:280" coordorigin="10654,474" coordsize="402,280">
              <v:shape style="position:absolute;left:10654;top:474;width:402;height:280" coordorigin="10654,474" coordsize="402,280" path="m11056,612l11056,754,10654,754,10654,474,11056,474,11056,612xe" filled="f" stroked="t" strokeweight=".5pt" strokecolor="#231F20">
                <v:path arrowok="t"/>
              </v:shape>
            </v:group>
            <v:group style="position:absolute;left:10870;top:750;width:2;height:1161" coordorigin="10870,750" coordsize="2,1161">
              <v:shape style="position:absolute;left:10870;top:750;width:2;height:1161" coordorigin="10870,750" coordsize="0,1161" path="m10870,750l10870,1912e" filled="f" stroked="t" strokeweight=".5pt" strokecolor="#231F20">
                <v:path arrowok="t"/>
              </v:shape>
            </v:group>
            <v:group style="position:absolute;left:10819;top:1876;width:102;height:124" coordorigin="10819,1876" coordsize="102,124">
              <v:shape style="position:absolute;left:10819;top:1876;width:102;height:124" coordorigin="10819,1876" coordsize="102,124" path="m10819,1876l10870,2000,10909,1905,10870,1905,10819,1876xe" filled="t" fillcolor="#231F20" stroked="f">
                <v:path arrowok="t"/>
                <v:fill type="solid"/>
              </v:shape>
              <v:shape style="position:absolute;left:10819;top:1876;width:102;height:124" coordorigin="10819,1876" coordsize="102,124" path="m10921,1876l10870,1905,10909,1905,10921,1876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50.541962pt;margin-top:-33.637966pt;width:44.411043pt;height:50.737086pt;mso-position-horizontal-relative:page;mso-position-vertical-relative:paragraph;z-index:-2870" coordorigin="7011,-673" coordsize="888,1015">
            <v:group style="position:absolute;left:7414;top:-668;width:480;height:479" coordorigin="7414,-668" coordsize="480,479">
              <v:shape style="position:absolute;left:7414;top:-668;width:480;height:479" coordorigin="7414,-668" coordsize="480,479" path="m7894,-428l7884,-360,7857,-300,7816,-250,7762,-213,7699,-192,7677,-189,7651,-189,7580,-203,7519,-232,7471,-274,7436,-327,7417,-387,7414,-409,7415,-434,7429,-504,7459,-564,7501,-612,7555,-647,7616,-665,7638,-668,7663,-667,7732,-652,7792,-622,7839,-579,7873,-525,7891,-463,7894,-428xe" filled="f" stroked="t" strokeweight=".5pt" strokecolor="#231F20">
                <v:path arrowok="t"/>
                <v:stroke dashstyle="dash"/>
              </v:shape>
            </v:group>
            <v:group style="position:absolute;left:7016;top:-142;width:480;height:479" coordorigin="7016,-142" coordsize="480,479">
              <v:shape style="position:absolute;left:7016;top:-142;width:480;height:479" coordorigin="7016,-142" coordsize="480,479" path="m7496,98l7486,165,7459,225,7418,275,7364,312,7301,334,7279,337,7253,336,7182,322,7121,293,7073,251,7038,199,7019,138,7016,117,7017,92,7031,21,7061,-39,7103,-87,7156,-121,7218,-140,7239,-142,7264,-141,7334,-127,7393,-97,7441,-53,7475,0,7493,62,7496,98xe" filled="f" stroked="t" strokeweight=".5pt" strokecolor="#231F20">
                <v:path arrowok="t"/>
                <v:stroke dashstyle="dash"/>
              </v:shape>
            </v:group>
            <w10:wrap type="none"/>
          </v:group>
        </w:pict>
      </w:r>
      <w:r>
        <w:rPr/>
        <w:pict>
          <v:group style="position:absolute;margin-left:490.92395pt;margin-top:-7.1089pt;width:24.001043pt;height:23.958021pt;mso-position-horizontal-relative:page;mso-position-vertical-relative:paragraph;z-index:-2869" coordorigin="9818,-142" coordsize="480,479">
            <v:shape style="position:absolute;left:9818;top:-142;width:480;height:479" coordorigin="9818,-142" coordsize="480,479" path="m10298,98l10289,165,10262,225,10220,275,10167,312,10104,334,10081,337,10056,336,9984,322,9924,293,9875,251,9841,199,9821,138,9818,117,9819,92,9834,21,9863,-39,9906,-87,9959,-121,10020,-140,10042,-142,10067,-141,10136,-127,10196,-97,10244,-53,10278,0,10296,62,10298,98xe" filled="f" stroked="t" strokeweight=".5pt" strokecolor="#231F20">
              <v:path arrowok="t"/>
              <v:stroke dashstyle="dash"/>
            </v:shape>
            <w10:wrap type="none"/>
          </v:group>
        </w:pict>
      </w:r>
      <w:r>
        <w:rPr/>
        <w:pict>
          <v:shape style="position:absolute;margin-left:352.446014pt;margin-top:-2.553123pt;width:81.147pt;height:14.5pt;mso-position-horizontal-relative:page;mso-position-vertical-relative:paragraph;z-index:-2866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80" w:hRule="exact"/>
                    </w:trPr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41"/>
                          <w:ind w:left="11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939598"/>
                            <w:spacing w:val="0"/>
                            <w:w w:val="100"/>
                            <w:sz w:val="16"/>
                            <w:szCs w:val="16"/>
                          </w:rPr>
                          <w:t>23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41"/>
                          <w:ind w:left="88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14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41"/>
                          <w:ind w:left="116" w:right="147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41"/>
                          <w:ind w:left="94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33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492.446014pt;margin-top:-2.553123pt;width:61.06pt;height:14.5pt;mso-position-horizontal-relative:page;mso-position-vertical-relative:paragraph;z-index:-2865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80" w:hRule="exact"/>
                    </w:trPr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41"/>
                          <w:ind w:left="11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939598"/>
                            <w:spacing w:val="0"/>
                            <w:w w:val="100"/>
                            <w:sz w:val="16"/>
                            <w:szCs w:val="16"/>
                          </w:rPr>
                          <w:t>45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41"/>
                          <w:ind w:left="88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67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41"/>
                          <w:ind w:left="91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42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939598"/>
          <w:spacing w:val="0"/>
          <w:w w:val="100"/>
          <w:sz w:val="16"/>
          <w:szCs w:val="16"/>
        </w:rPr>
        <w:t>36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after="0" w:line="240" w:lineRule="exact"/>
        <w:rPr>
          <w:sz w:val="24"/>
          <w:szCs w:val="24"/>
        </w:rPr>
        <w:sectPr>
          <w:headerReference w:type="default" r:id="rId18"/>
          <w:pgSz w:w="15840" w:h="24480"/>
          <w:pgMar w:header="4827" w:footer="5472" w:top="5660" w:bottom="5660" w:left="1660" w:right="1660"/>
        </w:sectPr>
      </w:pPr>
    </w:p>
    <w:p>
      <w:pPr>
        <w:tabs>
          <w:tab w:pos="432" w:val="left" w:leader="none"/>
          <w:tab w:pos="1199" w:val="left" w:leader="none"/>
        </w:tabs>
        <w:spacing w:before="78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10.728943pt;margin-top:-3.400954pt;width:42.43406pt;height:24.458003pt;mso-position-horizontal-relative:page;mso-position-vertical-relative:paragraph;z-index:-2878" coordorigin="6215,-68" coordsize="849,489">
            <v:group style="position:absolute;left:6254;top:32;width:804;height:280" coordorigin="6254,32" coordsize="804,280">
              <v:shape style="position:absolute;left:6254;top:32;width:804;height:280" coordorigin="6254,32" coordsize="804,280" path="m7058,32l6254,32,6254,312,7058,312,7058,32xe" filled="t" fillcolor="#E6E7E8" stroked="f">
                <v:path arrowok="t"/>
                <v:fill type="solid"/>
              </v:shape>
            </v:group>
            <v:group style="position:absolute;left:6254;top:32;width:804;height:280" coordorigin="6254,32" coordsize="804,280">
              <v:shape style="position:absolute;left:6254;top:32;width:804;height:280" coordorigin="6254,32" coordsize="804,280" path="m7058,170l7058,312,6254,312,6254,32,7058,32,7058,170xe" filled="f" stroked="t" strokeweight=".5pt" strokecolor="#231F20">
                <v:path arrowok="t"/>
              </v:shape>
            </v:group>
            <v:group style="position:absolute;left:6656;top:32;width:2;height:280" coordorigin="6656,32" coordsize="2,280">
              <v:shape style="position:absolute;left:6656;top:32;width:2;height:280" coordorigin="6656,32" coordsize="0,280" path="m6656,312l6656,32e" filled="t" fillcolor="#E6E7E8" stroked="f">
                <v:path arrowok="t"/>
                <v:fill type="solid"/>
              </v:shape>
            </v:group>
            <v:group style="position:absolute;left:6656;top:32;width:2;height:280" coordorigin="6656,32" coordsize="2,280">
              <v:shape style="position:absolute;left:6656;top:32;width:2;height:280" coordorigin="6656,32" coordsize="0,280" path="m6656,312l6656,32e" filled="f" stroked="t" strokeweight=".5pt" strokecolor="#231F20">
                <v:path arrowok="t"/>
              </v:shape>
            </v:group>
            <v:group style="position:absolute;left:6220;top:-63;width:480;height:479" coordorigin="6220,-63" coordsize="480,479">
              <v:shape style="position:absolute;left:6220;top:-63;width:480;height:479" coordorigin="6220,-63" coordsize="480,479" path="m6700,177l6690,244,6663,304,6621,354,6568,391,6505,413,6482,416,6457,415,6386,401,6325,372,6276,330,6242,278,6222,218,6220,196,6220,171,6235,101,6264,41,6307,-8,6360,-42,6421,-61,6443,-63,6468,-62,6538,-48,6597,-17,6645,26,6679,80,6697,142,6700,177xe" filled="f" stroked="t" strokeweight=".5pt" strokecolor="#231F20">
                <v:path arrowok="t"/>
                <v:stroke dashstyle="dash"/>
              </v:shape>
            </v:group>
            <w10:wrap type="none"/>
          </v:group>
        </w:pict>
      </w:r>
      <w:r>
        <w:rPr/>
        <w:pict>
          <v:group style="position:absolute;margin-left:372.446014pt;margin-top:1.346877pt;width:20.592pt;height:77.507pt;mso-position-horizontal-relative:page;mso-position-vertical-relative:paragraph;z-index:-2877" coordorigin="7449,27" coordsize="412,1550">
            <v:group style="position:absolute;left:7454;top:32;width:402;height:280" coordorigin="7454,32" coordsize="402,280">
              <v:shape style="position:absolute;left:7454;top:32;width:402;height:280" coordorigin="7454,32" coordsize="402,280" path="m7856,32l7454,32,7454,312,7856,312,7856,32xe" filled="t" fillcolor="#E6E7E8" stroked="f">
                <v:path arrowok="t"/>
                <v:fill type="solid"/>
              </v:shape>
            </v:group>
            <v:group style="position:absolute;left:7454;top:32;width:402;height:280" coordorigin="7454,32" coordsize="402,280">
              <v:shape style="position:absolute;left:7454;top:32;width:402;height:280" coordorigin="7454,32" coordsize="402,280" path="m7856,170l7856,312,7454,312,7454,32,7856,32,7856,170xe" filled="f" stroked="t" strokeweight=".5pt" strokecolor="#231F20">
                <v:path arrowok="t"/>
              </v:shape>
            </v:group>
            <v:group style="position:absolute;left:7670;top:308;width:2;height:1175" coordorigin="7670,308" coordsize="2,1175">
              <v:shape style="position:absolute;left:7670;top:308;width:2;height:1175" coordorigin="7670,308" coordsize="0,1175" path="m7670,308l7670,1484e" filled="f" stroked="t" strokeweight=".5pt" strokecolor="#231F20">
                <v:path arrowok="t"/>
              </v:shape>
            </v:group>
            <v:group style="position:absolute;left:7619;top:1448;width:102;height:124" coordorigin="7619,1448" coordsize="102,124">
              <v:shape style="position:absolute;left:7619;top:1448;width:102;height:124" coordorigin="7619,1448" coordsize="102,124" path="m7619,1448l7670,1572,7708,1477,7670,1477,7619,1448xe" filled="t" fillcolor="#231F20" stroked="f">
                <v:path arrowok="t"/>
                <v:fill type="solid"/>
              </v:shape>
              <v:shape style="position:absolute;left:7619;top:1448;width:102;height:124" coordorigin="7619,1448" coordsize="102,124" path="m7720,1448l7670,1477,7708,1477,7720,1448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939598"/>
          <w:spacing w:val="0"/>
          <w:w w:val="100"/>
          <w:sz w:val="16"/>
          <w:szCs w:val="16"/>
        </w:rPr>
        <w:t>14</w:t>
      </w:r>
      <w:r>
        <w:rPr>
          <w:rFonts w:ascii="Arial" w:hAnsi="Arial" w:cs="Arial" w:eastAsia="Arial"/>
          <w:b w:val="0"/>
          <w:bCs w:val="0"/>
          <w:color w:val="939598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939598"/>
          <w:spacing w:val="0"/>
          <w:w w:val="100"/>
          <w:sz w:val="16"/>
          <w:szCs w:val="16"/>
        </w:rPr>
        <w:t>23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2182" w:val="left" w:leader="none"/>
          <w:tab w:pos="2981" w:val="left" w:leader="none"/>
          <w:tab w:pos="3781" w:val="left" w:leader="none"/>
        </w:tabs>
        <w:spacing w:before="78"/>
        <w:ind w:left="58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939598"/>
          <w:spacing w:val="0"/>
          <w:w w:val="100"/>
          <w:sz w:val="16"/>
          <w:szCs w:val="16"/>
        </w:rPr>
        <w:t>42</w:t>
      </w:r>
      <w:r>
        <w:rPr>
          <w:rFonts w:ascii="Arial" w:hAnsi="Arial" w:cs="Arial" w:eastAsia="Arial"/>
          <w:b w:val="0"/>
          <w:bCs w:val="0"/>
          <w:color w:val="939598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67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6090" w:space="40"/>
            <w:col w:w="6390"/>
          </w:cols>
        </w:sectPr>
      </w:pP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751" w:val="left" w:leader="none"/>
        </w:tabs>
        <w:spacing w:before="78"/>
        <w:ind w:left="0" w:right="2105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12.446014pt;margin-top:1.346877pt;width:20.592pt;height:14.5pt;mso-position-horizontal-relative:page;mso-position-vertical-relative:paragraph;z-index:-2876" coordorigin="6249,27" coordsize="412,290">
            <v:group style="position:absolute;left:6254;top:32;width:402;height:280" coordorigin="6254,32" coordsize="402,280">
              <v:shape style="position:absolute;left:6254;top:32;width:402;height:280" coordorigin="6254,32" coordsize="402,280" path="m6656,32l6254,32,6254,312,6656,312,6656,32xe" filled="t" fillcolor="#E6E7E8" stroked="f">
                <v:path arrowok="t"/>
                <v:fill type="solid"/>
              </v:shape>
            </v:group>
            <v:group style="position:absolute;left:6254;top:32;width:402;height:280" coordorigin="6254,32" coordsize="402,280">
              <v:shape style="position:absolute;left:6254;top:32;width:402;height:280" coordorigin="6254,32" coordsize="402,280" path="m6656,170l6656,312,6254,312,6254,32,6656,32,6656,170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32.446014pt;margin-top:1.346877pt;width:40.695pt;height:40.5pt;mso-position-horizontal-relative:page;mso-position-vertical-relative:paragraph;z-index:-2875" coordorigin="6649,27" coordsize="814,810">
            <v:group style="position:absolute;left:7054;top:32;width:402;height:280" coordorigin="7054,32" coordsize="402,280">
              <v:shape style="position:absolute;left:7054;top:32;width:402;height:280" coordorigin="7054,32" coordsize="402,280" path="m7456,32l7054,32,7054,312,7456,312,7456,32xe" filled="t" fillcolor="#E6E7E8" stroked="f">
                <v:path arrowok="t"/>
                <v:fill type="solid"/>
              </v:shape>
            </v:group>
            <v:group style="position:absolute;left:7054;top:32;width:402;height:280" coordorigin="7054,32" coordsize="402,280">
              <v:shape style="position:absolute;left:7054;top:32;width:402;height:280" coordorigin="7054,32" coordsize="402,280" path="m7456,170l7456,312,7054,312,7054,32,7456,32,7456,170xe" filled="f" stroked="t" strokeweight=".5pt" strokecolor="#231F20">
                <v:path arrowok="t"/>
              </v:shape>
            </v:group>
            <v:group style="position:absolute;left:7258;top:309;width:2;height:126" coordorigin="7258,309" coordsize="2,126">
              <v:shape style="position:absolute;left:7258;top:309;width:2;height:126" coordorigin="7258,309" coordsize="0,126" path="m7258,309l7258,435e" filled="f" stroked="t" strokeweight=".5pt" strokecolor="#231F20">
                <v:path arrowok="t"/>
              </v:shape>
            </v:group>
            <v:group style="position:absolute;left:6654;top:552;width:804;height:280" coordorigin="6654,552" coordsize="804,280">
              <v:shape style="position:absolute;left:6654;top:552;width:804;height:280" coordorigin="6654,552" coordsize="804,280" path="m7458,552l6654,552,6654,832,7458,832,7458,552xe" filled="t" fillcolor="#E6E7E8" stroked="f">
                <v:path arrowok="t"/>
                <v:fill type="solid"/>
              </v:shape>
            </v:group>
            <v:group style="position:absolute;left:6654;top:552;width:804;height:280" coordorigin="6654,552" coordsize="804,280">
              <v:shape style="position:absolute;left:6654;top:552;width:804;height:280" coordorigin="6654,552" coordsize="804,280" path="m7458,690l7458,832,6654,832,6654,552,7458,552,7458,690xe" filled="f" stroked="t" strokeweight=".5pt" strokecolor="#231F20">
                <v:path arrowok="t"/>
              </v:shape>
            </v:group>
            <v:group style="position:absolute;left:7056;top:552;width:2;height:280" coordorigin="7056,552" coordsize="2,280">
              <v:shape style="position:absolute;left:7056;top:552;width:2;height:280" coordorigin="7056,552" coordsize="0,280" path="m7056,832l7056,552e" filled="t" fillcolor="#E6E7E8" stroked="f">
                <v:path arrowok="t"/>
                <v:fill type="solid"/>
              </v:shape>
            </v:group>
            <v:group style="position:absolute;left:7056;top:552;width:2;height:280" coordorigin="7056,552" coordsize="2,280">
              <v:shape style="position:absolute;left:7056;top:552;width:2;height:280" coordorigin="7056,552" coordsize="0,280" path="m7056,832l7056,552e" filled="f" stroked="t" strokeweight=".5pt" strokecolor="#231F20">
                <v:path arrowok="t"/>
              </v:shape>
            </v:group>
            <v:group style="position:absolute;left:7207;top:399;width:102;height:124" coordorigin="7207,399" coordsize="102,124">
              <v:shape style="position:absolute;left:7207;top:399;width:102;height:124" coordorigin="7207,399" coordsize="102,124" path="m7207,399l7258,523,7297,428,7258,428,7207,399xe" filled="t" fillcolor="#231F20" stroked="f">
                <v:path arrowok="t"/>
                <v:fill type="solid"/>
              </v:shape>
              <v:shape style="position:absolute;left:7207;top:399;width:102;height:124" coordorigin="7207,399" coordsize="102,124" path="m7309,399l7258,428,7297,428,7309,399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412.446014pt;margin-top:-24.653124pt;width:20.592pt;height:14.5pt;mso-position-horizontal-relative:page;mso-position-vertical-relative:paragraph;z-index:-2874" coordorigin="8249,-493" coordsize="412,290">
            <v:group style="position:absolute;left:8254;top:-488;width:402;height:280" coordorigin="8254,-488" coordsize="402,280">
              <v:shape style="position:absolute;left:8254;top:-488;width:402;height:280" coordorigin="8254,-488" coordsize="402,280" path="m8656,-488l8254,-488,8254,-208,8656,-208,8656,-488xe" filled="t" fillcolor="#E6E7E8" stroked="f">
                <v:path arrowok="t"/>
                <v:fill type="solid"/>
              </v:shape>
            </v:group>
            <v:group style="position:absolute;left:8254;top:-488;width:402;height:280" coordorigin="8254,-488" coordsize="402,280">
              <v:shape style="position:absolute;left:8254;top:-488;width:402;height:280" coordorigin="8254,-488" coordsize="402,280" path="m8656,-350l8656,-208,8254,-208,8254,-488,8656,-488,8656,-350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92.446014pt;margin-top:-24.653124pt;width:20.592pt;height:14.5pt;mso-position-horizontal-relative:page;mso-position-vertical-relative:paragraph;z-index:-2873" coordorigin="9849,-493" coordsize="412,290">
            <v:group style="position:absolute;left:9854;top:-488;width:402;height:280" coordorigin="9854,-488" coordsize="402,280">
              <v:shape style="position:absolute;left:9854;top:-488;width:402;height:280" coordorigin="9854,-488" coordsize="402,280" path="m10256,-488l9854,-488,9854,-208,10256,-208,10256,-488xe" filled="t" fillcolor="#E6E7E8" stroked="f">
                <v:path arrowok="t"/>
                <v:fill type="solid"/>
              </v:shape>
            </v:group>
            <v:group style="position:absolute;left:9854;top:-488;width:402;height:280" coordorigin="9854,-488" coordsize="402,280">
              <v:shape style="position:absolute;left:9854;top:-488;width:402;height:280" coordorigin="9854,-488" coordsize="402,280" path="m10256,-350l10256,-208,9854,-208,9854,-488,10256,-488,10256,-350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72.445984pt;margin-top:-24.653124pt;width:20.592pt;height:14.5pt;mso-position-horizontal-relative:page;mso-position-vertical-relative:paragraph;z-index:-2871" coordorigin="11449,-493" coordsize="412,290">
            <v:group style="position:absolute;left:11454;top:-488;width:402;height:280" coordorigin="11454,-488" coordsize="402,280">
              <v:shape style="position:absolute;left:11454;top:-488;width:402;height:280" coordorigin="11454,-488" coordsize="402,280" path="m11856,-488l11454,-488,11454,-208,11856,-208,11856,-488xe" filled="t" fillcolor="#E6E7E8" stroked="f">
                <v:path arrowok="t"/>
                <v:fill type="solid"/>
              </v:shape>
            </v:group>
            <v:group style="position:absolute;left:11454;top:-488;width:402;height:280" coordorigin="11454,-488" coordsize="402,280">
              <v:shape style="position:absolute;left:11454;top:-488;width:402;height:280" coordorigin="11454,-488" coordsize="402,280" path="m11856,-350l11856,-208,11454,-208,11454,-488,11856,-488,11856,-350x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939598"/>
          <w:spacing w:val="0"/>
          <w:w w:val="100"/>
          <w:sz w:val="16"/>
          <w:szCs w:val="16"/>
        </w:rPr>
        <w:t>14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339" w:val="left" w:leader="none"/>
        </w:tabs>
        <w:spacing w:before="78"/>
        <w:ind w:left="0" w:right="1689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512.445984pt;margin-top:27.346876pt;width:61.06pt;height:14.5pt;mso-position-horizontal-relative:page;mso-position-vertical-relative:paragraph;z-index:-2864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80" w:hRule="exact"/>
                    </w:trPr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41"/>
                          <w:ind w:left="11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42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41"/>
                          <w:ind w:left="88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939598"/>
                            <w:spacing w:val="0"/>
                            <w:w w:val="100"/>
                            <w:sz w:val="16"/>
                            <w:szCs w:val="16"/>
                          </w:rPr>
                          <w:t>45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41"/>
                          <w:ind w:left="91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67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939598"/>
          <w:spacing w:val="0"/>
          <w:w w:val="100"/>
          <w:sz w:val="16"/>
          <w:szCs w:val="16"/>
        </w:rPr>
        <w:t>14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49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0" w:hRule="exact"/>
        </w:trPr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133" w:right="121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8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10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939598"/>
                <w:spacing w:val="0"/>
                <w:w w:val="100"/>
                <w:sz w:val="16"/>
                <w:szCs w:val="16"/>
              </w:rPr>
              <w:t>23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9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57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0" w:hRule="exact"/>
        </w:trPr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129" w:right="125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8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11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10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939598"/>
                <w:spacing w:val="0"/>
                <w:w w:val="100"/>
                <w:sz w:val="16"/>
                <w:szCs w:val="16"/>
              </w:rPr>
              <w:t>36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42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45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10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67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spacing w:before="67"/>
        <w:ind w:left="3260" w:right="4921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452.446014pt;margin-top:-144.501648pt;width:20.597pt;height:129.561pt;mso-position-horizontal-relative:page;mso-position-vertical-relative:paragraph;z-index:-2879" coordorigin="9049,-2890" coordsize="412,2591">
            <v:group style="position:absolute;left:9054;top:-2885;width:402;height:280" coordorigin="9054,-2885" coordsize="402,280">
              <v:shape style="position:absolute;left:9054;top:-2885;width:402;height:280" coordorigin="9054,-2885" coordsize="402,280" path="m9456,-2885l9054,-2885,9054,-2605,9456,-2605,9456,-2885xe" filled="t" fillcolor="#E6E7E8" stroked="f">
                <v:path arrowok="t"/>
                <v:fill type="solid"/>
              </v:shape>
            </v:group>
            <v:group style="position:absolute;left:9054;top:-2885;width:402;height:280" coordorigin="9054,-2885" coordsize="402,280">
              <v:shape style="position:absolute;left:9054;top:-2885;width:402;height:280" coordorigin="9054,-2885" coordsize="402,280" path="m9456,-2747l9456,-2605,9054,-2605,9054,-2885,9456,-2885,9456,-2747xe" filled="f" stroked="t" strokeweight=".5pt" strokecolor="#231F20">
                <v:path arrowok="t"/>
              </v:shape>
            </v:group>
            <v:group style="position:absolute;left:9250;top:-2608;width:2;height:2216" coordorigin="9250,-2608" coordsize="2,2216">
              <v:shape style="position:absolute;left:9250;top:-2608;width:2;height:2216" coordorigin="9250,-2608" coordsize="0,2216" path="m9250,-2608l9250,-392e" filled="f" stroked="t" strokeweight=".5pt" strokecolor="#231F20">
                <v:path arrowok="t"/>
              </v:shape>
            </v:group>
            <v:group style="position:absolute;left:9199;top:-428;width:102;height:124" coordorigin="9199,-428" coordsize="102,124">
              <v:shape style="position:absolute;left:9199;top:-428;width:102;height:124" coordorigin="9199,-428" coordsize="102,124" path="m9199,-428l9250,-304,9288,-399,9250,-399,9199,-428xe" filled="t" fillcolor="#231F20" stroked="f">
                <v:path arrowok="t"/>
                <v:fill type="solid"/>
              </v:shape>
              <v:shape style="position:absolute;left:9199;top:-428;width:102;height:124" coordorigin="9199,-428" coordsize="102,124" path="m9300,-428l9250,-399,9288,-399,9300,-428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16.4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6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Quick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4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sort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60" w:lineRule="exact" w:before="53"/>
        <w:ind w:right="1893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8–10: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Swap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neighbor.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place,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always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until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reaches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right="1922"/>
        <w:jc w:val="left"/>
      </w:pPr>
      <w:r>
        <w:rPr/>
        <w:pict>
          <v:group style="position:absolute;margin-left:88.375pt;margin-top:6.472571pt;width:24.25pt;height:48.25pt;mso-position-horizontal-relative:page;mso-position-vertical-relative:paragraph;z-index:-2868" coordorigin="1768,129" coordsize="485,965">
            <v:group style="position:absolute;left:1892;top:492;width:238;height:239" coordorigin="1892,492" coordsize="238,239">
              <v:shape style="position:absolute;left:1892;top:492;width:238;height:239" coordorigin="1892,492" coordsize="238,239" path="m2130,612l2112,676,2064,719,2021,731,1996,730,1934,703,1897,652,1892,632,1893,605,1917,540,1964,501,2004,492,2028,494,2089,522,2124,575,2130,612xe" filled="f" stroked="t" strokeweight=".25pt" strokecolor="#231F20">
                <v:path arrowok="t"/>
              </v:shape>
            </v:group>
            <v:group style="position:absolute;left:1770;top:612;width:480;height:2" coordorigin="1770,612" coordsize="480,2">
              <v:shape style="position:absolute;left:1770;top:612;width:480;height:2" coordorigin="1770,612" coordsize="480,0" path="m1770,612l2250,612e" filled="f" stroked="t" strokeweight=".25pt" strokecolor="#231F20">
                <v:path arrowok="t"/>
              </v:shape>
            </v:group>
            <v:group style="position:absolute;left:2010;top:132;width:2;height:960" coordorigin="2010,132" coordsize="2,960">
              <v:shape style="position:absolute;left:2010;top:132;width:2;height:960" coordorigin="2010,132" coordsize="0,960" path="m2010,132l2010,1092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6.472571pt;width:24.25pt;height:48.25pt;mso-position-horizontal-relative:page;mso-position-vertical-relative:paragraph;z-index:-2867" coordorigin="13588,129" coordsize="485,965">
            <v:group style="position:absolute;left:13712;top:492;width:238;height:239" coordorigin="13712,492" coordsize="238,239">
              <v:shape style="position:absolute;left:13712;top:492;width:238;height:239" coordorigin="13712,492" coordsize="238,239" path="m13950,612l13932,676,13884,719,13841,731,13816,730,13754,703,13717,652,13712,632,13713,605,13737,540,13784,501,13824,492,13848,494,13909,522,13944,575,13950,612xe" filled="f" stroked="t" strokeweight=".25pt" strokecolor="#231F20">
                <v:path arrowok="t"/>
              </v:shape>
            </v:group>
            <v:group style="position:absolute;left:13590;top:612;width:480;height:2" coordorigin="13590,612" coordsize="480,2">
              <v:shape style="position:absolute;left:13590;top:612;width:480;height:2" coordorigin="13590,612" coordsize="480,0" path="m13590,612l14070,612e" filled="f" stroked="t" strokeweight=".25pt" strokecolor="#231F20">
                <v:path arrowok="t"/>
              </v:shape>
            </v:group>
            <v:group style="position:absolute;left:13830;top:132;width:2;height:960" coordorigin="13830,132" coordsize="2,960">
              <v:shape style="position:absolute;left:13830;top:132;width:2;height:960" coordorigin="13830,132" coordsize="0,960" path="m13830,132l13830,1092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Shortens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after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major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because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placed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right-hand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10"/>
        </w:numPr>
        <w:tabs>
          <w:tab w:pos="4531" w:val="left" w:leader="none"/>
        </w:tabs>
        <w:ind w:left="4531" w:right="6894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Quick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0"/>
          <w:w w:val="105"/>
        </w:rPr>
        <w:t>Sort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3"/>
        <w:jc w:val="both"/>
      </w:pP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suggests,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quick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fastest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algorithms.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Like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Bubble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designed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“in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place.”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quic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sor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algorith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recursiv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elegan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approac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subdividin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origina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16.</w:t>
      </w:r>
      <w:r>
        <w:rPr>
          <w:b w:val="0"/>
          <w:bCs w:val="0"/>
          <w:color w:val="231F20"/>
          <w:spacing w:val="0"/>
          <w:w w:val="100"/>
        </w:rPr>
        <w:t>4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illustrate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process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proceeds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10"/>
        </w:numPr>
        <w:tabs>
          <w:tab w:pos="4345" w:val="left" w:leader="none"/>
        </w:tabs>
        <w:spacing w:line="260" w:lineRule="exact"/>
        <w:ind w:left="4350" w:right="2244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terminating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condition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occurs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obviously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10"/>
        </w:numPr>
        <w:tabs>
          <w:tab w:pos="4345" w:val="left" w:leader="none"/>
        </w:tabs>
        <w:spacing w:line="260" w:lineRule="exact" w:before="40"/>
        <w:ind w:left="4350" w:right="1947" w:hanging="280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“pivot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point”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chosen.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sophisticated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versions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significant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amount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effort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calculate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effective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pivot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point.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choose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10"/>
        </w:numPr>
        <w:tabs>
          <w:tab w:pos="4345" w:val="left" w:leader="none"/>
        </w:tabs>
        <w:spacing w:line="260" w:lineRule="exact" w:before="40"/>
        <w:ind w:left="4350" w:right="1922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subdivided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moving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pivot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left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those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greater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pivot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thereby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placing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pivot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10"/>
        </w:numPr>
        <w:tabs>
          <w:tab w:pos="4345" w:val="left" w:leader="none"/>
        </w:tabs>
        <w:spacing w:line="260" w:lineRule="exact" w:before="40"/>
        <w:ind w:left="4350" w:right="2406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left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pivot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recursively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10"/>
        </w:numPr>
        <w:tabs>
          <w:tab w:pos="4345" w:val="left" w:leader="none"/>
        </w:tabs>
        <w:spacing w:line="260" w:lineRule="exact" w:before="40"/>
        <w:ind w:left="4350" w:right="2439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always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because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halves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always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shorter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0" w:firstLine="240"/>
        <w:jc w:val="left"/>
      </w:pPr>
      <w:r>
        <w:rPr>
          <w:b w:val="0"/>
          <w:bCs w:val="0"/>
          <w:color w:val="231F20"/>
          <w:spacing w:val="9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16</w:t>
      </w:r>
      <w:r>
        <w:rPr>
          <w:b w:val="0"/>
          <w:bCs w:val="0"/>
          <w:color w:val="231F20"/>
          <w:spacing w:val="9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3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quic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sor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partitionin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algorith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look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littl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messy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jus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performin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376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16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Sorting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120" w:right="408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8115pt;width:238.395pt;height:13.168pt;mso-position-horizontal-relative:page;mso-position-vertical-relative:paragraph;z-index:-2862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16.3</w:t>
      </w:r>
      <w:r>
        <w:rPr>
          <w:rFonts w:ascii="Times New Roman" w:hAnsi="Times New Roman" w:cs="Times New Roman" w:eastAsia="Times New Roman"/>
          <w:b/>
          <w:bCs/>
          <w:color w:val="231F20"/>
          <w:spacing w:val="3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Quick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sort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1"/>
        </w:numPr>
        <w:tabs>
          <w:tab w:pos="3795" w:val="left" w:leader="none"/>
        </w:tabs>
        <w:ind w:left="3410" w:right="0" w:firstLine="9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quicksort(a,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from,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95" w:right="243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sorts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column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array,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2241" w:right="408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using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quick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sort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algorithm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from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4565" w:val="left" w:leader="none"/>
        </w:tabs>
        <w:spacing w:before="18"/>
        <w:ind w:left="456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partition(a,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from,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4565" w:val="left" w:leader="none"/>
        </w:tabs>
        <w:spacing w:before="18"/>
        <w:ind w:left="456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quicksort(a,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from,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4565" w:val="left" w:leader="none"/>
        </w:tabs>
        <w:spacing w:before="18"/>
        <w:ind w:left="456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quicksort(a,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lower]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partition(a,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from,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82" w:right="476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partitions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column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array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pivot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a(from);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from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j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4180" w:val="left" w:leader="none"/>
          <w:tab w:pos="4565" w:val="left" w:leader="none"/>
        </w:tabs>
        <w:spacing w:line="264" w:lineRule="auto" w:before="18"/>
        <w:ind w:left="3410" w:right="699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j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565" w:val="left" w:leader="none"/>
          <w:tab w:pos="4951" w:val="left" w:leader="none"/>
        </w:tabs>
        <w:spacing w:line="264" w:lineRule="auto"/>
        <w:ind w:left="3410" w:right="593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lt(a(i),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pivot)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565" w:val="left" w:leader="none"/>
        </w:tabs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j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j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2"/>
        </w:numPr>
        <w:tabs>
          <w:tab w:pos="4565" w:val="left" w:leader="none"/>
          <w:tab w:pos="4951" w:val="left" w:leader="none"/>
        </w:tabs>
        <w:spacing w:line="264" w:lineRule="auto" w:before="18"/>
        <w:ind w:left="3410" w:right="5931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gt(a(j),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pivot)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17.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j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j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65" w:val="left" w:leader="none"/>
        </w:tabs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j)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temp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a(i);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section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swaps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3.417273pt;width:24.25pt;height:48.25pt;mso-position-horizontal-relative:page;mso-position-vertical-relative:paragraph;z-index:-2861" coordorigin="1768,68" coordsize="485,965">
            <v:group style="position:absolute;left:1892;top:431;width:238;height:239" coordorigin="1892,431" coordsize="238,239">
              <v:shape style="position:absolute;left:1892;top:431;width:238;height:239" coordorigin="1892,431" coordsize="238,239" path="m2130,551l2112,615,2064,658,2021,670,1996,669,1934,642,1897,591,1892,571,1893,544,1917,479,1964,440,2004,431,2028,433,2089,461,2124,514,2130,551xe" filled="f" stroked="t" strokeweight=".25pt" strokecolor="#231F20">
                <v:path arrowok="t"/>
              </v:shape>
            </v:group>
            <v:group style="position:absolute;left:1770;top:551;width:480;height:2" coordorigin="1770,551" coordsize="480,2">
              <v:shape style="position:absolute;left:1770;top:551;width:480;height:2" coordorigin="1770,551" coordsize="480,0" path="m1770,551l2250,551e" filled="f" stroked="t" strokeweight=".25pt" strokecolor="#231F20">
                <v:path arrowok="t"/>
              </v:shape>
            </v:group>
            <v:group style="position:absolute;left:2010;top:71;width:2;height:960" coordorigin="2010,71" coordsize="2,960">
              <v:shape style="position:absolute;left:2010;top:71;width:2;height:960" coordorigin="2010,71" coordsize="0,960" path="m2010,71l2010,103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.417273pt;width:24.25pt;height:48.25pt;mso-position-horizontal-relative:page;mso-position-vertical-relative:paragraph;z-index:-2860" coordorigin="13588,68" coordsize="485,965">
            <v:group style="position:absolute;left:13712;top:431;width:238;height:239" coordorigin="13712,431" coordsize="238,239">
              <v:shape style="position:absolute;left:13712;top:431;width:238;height:239" coordorigin="13712,431" coordsize="238,239" path="m13950,551l13932,615,13884,658,13841,670,13816,669,13754,642,13717,591,13712,571,13713,544,13737,479,13784,440,13824,431,13848,433,13909,461,13944,514,13950,551xe" filled="f" stroked="t" strokeweight=".25pt" strokecolor="#231F20">
                <v:path arrowok="t"/>
              </v:shape>
            </v:group>
            <v:group style="position:absolute;left:13590;top:551;width:480;height:2" coordorigin="13590,551" coordsize="480,2">
              <v:shape style="position:absolute;left:13590;top:551;width:480;height:2" coordorigin="13590,551" coordsize="480,0" path="m13590,551l14070,551e" filled="f" stroked="t" strokeweight=".25pt" strokecolor="#231F20">
                <v:path arrowok="t"/>
              </v:shape>
            </v:group>
            <v:group style="position:absolute;left:13830;top:71;width:2;height:960" coordorigin="13830,71" coordsize="2,960">
              <v:shape style="position:absolute;left:13830;top:71;width:2;height:960" coordorigin="13830,71" coordsize="0,960" path="m13830,71l13830,103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a(i)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a(j);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a(i)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with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a(j)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a(j)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temp;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lower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j;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3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272pt;width:228pt;height:.1pt;mso-position-horizontal-relative:page;mso-position-vertical-relative:paragraph;z-index:-2863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27.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left="3170" w:right="2386"/>
        <w:jc w:val="both"/>
      </w:pPr>
      <w:r>
        <w:rPr>
          <w:b w:val="0"/>
          <w:bCs w:val="0"/>
          <w:color w:val="231F20"/>
          <w:spacing w:val="3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adjustments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start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j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outsid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lef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right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keep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movin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towar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middl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lon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values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j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prope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pivot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stops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j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indice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order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swapped,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repeate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unti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crosse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pas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j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Quic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O(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lo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</w:t>
      </w:r>
      <w:r>
        <w:rPr>
          <w:b w:val="0"/>
          <w:bCs w:val="0"/>
          <w:color w:val="231F20"/>
          <w:spacing w:val="3"/>
          <w:w w:val="100"/>
        </w:rPr>
        <w:t>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previou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techniques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algorith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applie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typ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lt(A,B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gt(A,B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compar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two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instances.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170" w:right="7985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16.3: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630" w:right="2794"/>
        <w:jc w:val="both"/>
      </w:pPr>
      <w:r>
        <w:rPr>
          <w:b w:val="0"/>
          <w:bCs w:val="0"/>
          <w:color w:val="231F20"/>
          <w:spacing w:val="1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recursiv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rang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indice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initiall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from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to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length(a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3630" w:right="3069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terminating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condition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recursion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1—that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from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o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left="3630" w:right="2741"/>
        <w:jc w:val="both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partition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roles—it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pivot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place,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moves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smaller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19"/>
          <w:pgSz w:w="15840" w:h="24480"/>
          <w:pgMar w:header="4827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4"/>
        </w:numPr>
        <w:tabs>
          <w:tab w:pos="4390" w:val="left" w:leader="none"/>
          <w:tab w:pos="10849" w:val="right" w:leader="none"/>
        </w:tabs>
        <w:spacing w:before="68"/>
        <w:ind w:left="4390" w:right="1670" w:hanging="501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Algorithms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Sorting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Data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377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right="2026"/>
        <w:jc w:val="left"/>
      </w:pPr>
      <w:r>
        <w:rPr>
          <w:b w:val="0"/>
          <w:bCs w:val="0"/>
          <w:color w:val="231F20"/>
          <w:spacing w:val="0"/>
          <w:w w:val="100"/>
        </w:rPr>
        <w:t>correct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sides,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pivot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permit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recursive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partitioning.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40"/>
        <w:ind w:right="1927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recursive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left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27"/>
        <w:ind w:right="4305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8–26: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helper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9: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Initializes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10–24: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until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passes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j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7" w:lineRule="auto" w:before="19"/>
        <w:ind w:right="1944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11–14: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Skip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forward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over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pivot.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15–18: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Skip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j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backward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over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greater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pivot.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30"/>
        <w:ind w:right="1902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20–22: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j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greater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pivot,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j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pivot.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swapping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a(i)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a(j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rectify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inequities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continue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inner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loop.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exits,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both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j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pivot.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70"/>
        <w:jc w:val="both"/>
      </w:pPr>
      <w:r>
        <w:rPr/>
        <w:pict>
          <v:group style="position:absolute;margin-left:88.375pt;margin-top:36.15226pt;width:24.25pt;height:48.25pt;mso-position-horizontal-relative:page;mso-position-vertical-relative:paragraph;z-index:-2859" coordorigin="1768,723" coordsize="485,965">
            <v:group style="position:absolute;left:1892;top:1086;width:238;height:239" coordorigin="1892,1086" coordsize="238,239">
              <v:shape style="position:absolute;left:1892;top:1086;width:238;height:239" coordorigin="1892,1086" coordsize="238,239" path="m2130,1206l2112,1269,2064,1313,2021,1325,1996,1323,1934,1297,1897,1246,1892,1225,1893,1199,1917,1134,1964,1095,2004,1086,2028,1088,2089,1116,2124,1169,2130,1206xe" filled="f" stroked="t" strokeweight=".25pt" strokecolor="#231F20">
                <v:path arrowok="t"/>
              </v:shape>
            </v:group>
            <v:group style="position:absolute;left:1770;top:1206;width:480;height:2" coordorigin="1770,1206" coordsize="480,2">
              <v:shape style="position:absolute;left:1770;top:1206;width:480;height:2" coordorigin="1770,1206" coordsize="480,0" path="m1770,1206l2250,1206e" filled="f" stroked="t" strokeweight=".25pt" strokecolor="#231F20">
                <v:path arrowok="t"/>
              </v:shape>
            </v:group>
            <v:group style="position:absolute;left:2010;top:726;width:2;height:960" coordorigin="2010,726" coordsize="2,960">
              <v:shape style="position:absolute;left:2010;top:726;width:2;height:960" coordorigin="2010,726" coordsize="0,960" path="m2010,726l2010,168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6.15226pt;width:24.25pt;height:48.25pt;mso-position-horizontal-relative:page;mso-position-vertical-relative:paragraph;z-index:-2858" coordorigin="13588,723" coordsize="485,965">
            <v:group style="position:absolute;left:13712;top:1086;width:238;height:239" coordorigin="13712,1086" coordsize="238,239">
              <v:shape style="position:absolute;left:13712;top:1086;width:238;height:239" coordorigin="13712,1086" coordsize="238,239" path="m13950,1206l13932,1269,13884,1313,13841,1325,13816,1323,13754,1297,13717,1246,13712,1225,13713,1199,13737,1134,13784,1095,13824,1086,13848,1088,13909,1116,13944,1169,13950,1206xe" filled="f" stroked="t" strokeweight=".25pt" strokecolor="#231F20">
                <v:path arrowok="t"/>
              </v:shape>
            </v:group>
            <v:group style="position:absolute;left:13590;top:1206;width:480;height:2" coordorigin="13590,1206" coordsize="480,2">
              <v:shape style="position:absolute;left:13590;top:1206;width:480;height:2" coordorigin="13590,1206" coordsize="480,0" path="m13590,1206l14070,1206e" filled="f" stroked="t" strokeweight=".25pt" strokecolor="#231F20">
                <v:path arrowok="t"/>
              </v:shape>
            </v:group>
            <v:group style="position:absolute;left:13830;top:726;width:2;height:960" coordorigin="13830,726" coordsize="2,960">
              <v:shape style="position:absolute;left:13830;top:726;width:2;height:960" coordorigin="13830,726" coordsize="0,960" path="m13830,726l13830,168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performance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caution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about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quick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speed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depends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randomness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mostly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sorted,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performance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reduces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O(</w:t>
      </w:r>
      <w:r>
        <w:rPr>
          <w:b w:val="0"/>
          <w:bCs w:val="0"/>
          <w:color w:val="231F20"/>
          <w:spacing w:val="-1"/>
          <w:w w:val="100"/>
        </w:rPr>
        <w:t>N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2</w:t>
      </w:r>
      <w:r>
        <w:rPr>
          <w:b w:val="0"/>
          <w:bCs w:val="0"/>
          <w:color w:val="231F20"/>
          <w:spacing w:val="0"/>
          <w:w w:val="100"/>
          <w:position w:val="0"/>
        </w:rPr>
        <w:t>).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14"/>
        </w:numPr>
        <w:tabs>
          <w:tab w:pos="4531" w:val="left" w:leader="none"/>
        </w:tabs>
        <w:ind w:left="4531" w:right="6857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Merge</w:t>
      </w:r>
      <w:r>
        <w:rPr>
          <w:color w:val="231F20"/>
          <w:spacing w:val="7"/>
          <w:w w:val="105"/>
        </w:rPr>
        <w:t> </w:t>
      </w:r>
      <w:r>
        <w:rPr>
          <w:color w:val="231F20"/>
          <w:spacing w:val="0"/>
          <w:w w:val="105"/>
        </w:rPr>
        <w:t>Sort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8"/>
        <w:jc w:val="both"/>
      </w:pPr>
      <w:r>
        <w:rPr>
          <w:b w:val="0"/>
          <w:bCs w:val="0"/>
          <w:color w:val="231F20"/>
          <w:spacing w:val="-2"/>
          <w:w w:val="100"/>
        </w:rPr>
        <w:t>Merg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sor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anothe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O(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lo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algorith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achieve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spee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dividing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origina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vecto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“equal</w:t>
      </w:r>
      <w:r>
        <w:rPr>
          <w:b w:val="0"/>
          <w:bCs w:val="0"/>
          <w:color w:val="231F20"/>
          <w:spacing w:val="0"/>
          <w:w w:val="100"/>
        </w:rPr>
        <w:t>”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halves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difficul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perfor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merg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sor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plac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Equality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course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possibl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when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od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object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sorted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cas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lengt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“halves</w:t>
      </w:r>
      <w:r>
        <w:rPr>
          <w:b w:val="0"/>
          <w:bCs w:val="0"/>
          <w:color w:val="231F20"/>
          <w:spacing w:val="0"/>
          <w:w w:val="100"/>
        </w:rPr>
        <w:t>”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diffe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hear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merg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sor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algorith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techniqu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reunit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smalle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sorte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called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“merge.</w:t>
      </w:r>
      <w:r>
        <w:rPr>
          <w:b w:val="0"/>
          <w:bCs w:val="0"/>
          <w:color w:val="231F20"/>
          <w:spacing w:val="0"/>
          <w:w w:val="100"/>
        </w:rPr>
        <w:t>”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objectiv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merg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previously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sorted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Sinc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sorted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smalles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objec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fron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vectors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smalles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ite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remove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place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adde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resul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merg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proces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continue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unti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halve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empty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remainin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hal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(whos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all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excee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resul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copie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result.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4130" w:right="0"/>
        <w:jc w:val="left"/>
      </w:pP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merg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sor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algorith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16.</w:t>
      </w:r>
      <w:r>
        <w:rPr>
          <w:b w:val="0"/>
          <w:bCs w:val="0"/>
          <w:color w:val="231F20"/>
          <w:spacing w:val="0"/>
          <w:w w:val="100"/>
        </w:rPr>
        <w:t>5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proceed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14"/>
        </w:numPr>
        <w:tabs>
          <w:tab w:pos="4345" w:val="left" w:leader="none"/>
        </w:tabs>
        <w:spacing w:line="260" w:lineRule="exact"/>
        <w:ind w:left="4350" w:right="1924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terminating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condition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is,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obviously,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14"/>
        </w:numPr>
        <w:tabs>
          <w:tab w:pos="4345" w:val="left" w:leader="none"/>
        </w:tabs>
        <w:spacing w:line="260" w:lineRule="exact" w:before="40"/>
        <w:ind w:left="4350" w:right="1976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recursive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invokes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merge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recursive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merge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halves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14"/>
        </w:numPr>
        <w:tabs>
          <w:tab w:pos="4345" w:val="left" w:leader="none"/>
        </w:tabs>
        <w:spacing w:line="260" w:lineRule="exact" w:before="40"/>
        <w:ind w:left="4350" w:right="2053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converges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because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halves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always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smaller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3890" w:right="4136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merge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16.4.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both"/>
        <w:sectPr>
          <w:headerReference w:type="default" r:id="rId20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378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16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Sorting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50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0" w:hRule="exact"/>
        </w:trPr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11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98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8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45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9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right="5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67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10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42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48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0" w:hRule="exact"/>
        </w:trPr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11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98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8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45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9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21"/>
          <w:pgSz w:w="15840" w:h="24480"/>
          <w:pgMar w:header="4828" w:footer="5472" w:top="5660" w:bottom="5660" w:left="1660" w:right="1660"/>
        </w:sectPr>
      </w:pPr>
    </w:p>
    <w:p>
      <w:pPr>
        <w:spacing w:before="78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424.94101pt;margin-top:-24.652674pt;width:81.147pt;height:14.5pt;mso-position-horizontal-relative:page;mso-position-vertical-relative:paragraph;z-index:-2837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80" w:hRule="exact"/>
                    </w:trPr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41"/>
                          <w:ind w:left="137" w:right="125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41"/>
                          <w:ind w:left="88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67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41"/>
                          <w:ind w:left="91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33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41"/>
                          <w:ind w:left="94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42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98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Arial" w:hAnsi="Arial" w:cs="Arial" w:eastAsia="Arial"/>
          <w:b w:val="0"/>
          <w:bCs w:val="0"/>
          <w:color w:val="231F20"/>
          <w:spacing w:val="2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1848" w:val="left" w:leader="none"/>
          <w:tab w:pos="2181" w:val="left" w:leader="none"/>
          <w:tab w:pos="3004" w:val="left" w:leader="none"/>
        </w:tabs>
        <w:spacing w:before="78"/>
        <w:ind w:left="60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Arial" w:hAnsi="Arial" w:cs="Arial" w:eastAsia="Arial"/>
          <w:b w:val="0"/>
          <w:bCs w:val="0"/>
          <w:color w:val="231F20"/>
          <w:spacing w:val="2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67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Arial" w:hAnsi="Arial" w:cs="Arial" w:eastAsia="Arial"/>
          <w:b w:val="0"/>
          <w:bCs w:val="0"/>
          <w:color w:val="231F20"/>
          <w:spacing w:val="2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5118" w:space="40"/>
            <w:col w:w="7362"/>
          </w:cols>
        </w:sectPr>
      </w:pP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4561" w:val="left" w:leader="none"/>
          <w:tab w:pos="5361" w:val="left" w:leader="none"/>
          <w:tab w:pos="6161" w:val="left" w:leader="none"/>
          <w:tab w:pos="7006" w:val="left" w:leader="none"/>
          <w:tab w:pos="7761" w:val="left" w:leader="none"/>
          <w:tab w:pos="8561" w:val="left" w:leader="none"/>
          <w:tab w:pos="9361" w:val="left" w:leader="none"/>
        </w:tabs>
        <w:spacing w:before="78"/>
        <w:ind w:left="376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04.94101pt;margin-top:-24.652613pt;width:40.717pt;height:14.5pt;mso-position-horizontal-relative:page;mso-position-vertical-relative:paragraph;z-index:-2857" coordorigin="6099,-493" coordsize="814,290">
            <v:group style="position:absolute;left:6104;top:-488;width:804;height:280" coordorigin="6104,-488" coordsize="804,280">
              <v:shape style="position:absolute;left:6104;top:-488;width:804;height:280" coordorigin="6104,-488" coordsize="804,280" path="m6908,-488l6104,-488,6104,-208,6908,-208,6908,-488xe" filled="t" fillcolor="#E6E7E8" stroked="f">
                <v:path arrowok="t"/>
                <v:fill type="solid"/>
              </v:shape>
            </v:group>
            <v:group style="position:absolute;left:6104;top:-488;width:804;height:280" coordorigin="6104,-488" coordsize="804,280">
              <v:shape style="position:absolute;left:6104;top:-488;width:804;height:280" coordorigin="6104,-488" coordsize="804,280" path="m6908,-350l6908,-208,6104,-208,6104,-488,6908,-488,6908,-350xe" filled="f" stroked="t" strokeweight=".5pt" strokecolor="#231F20">
                <v:path arrowok="t"/>
              </v:shape>
            </v:group>
            <v:group style="position:absolute;left:6506;top:-488;width:2;height:280" coordorigin="6506,-488" coordsize="2,280">
              <v:shape style="position:absolute;left:6506;top:-488;width:2;height:280" coordorigin="6506,-488" coordsize="0,280" path="m6506,-208l6506,-488e" filled="t" fillcolor="#E6E7E8" stroked="f">
                <v:path arrowok="t"/>
                <v:fill type="solid"/>
              </v:shape>
            </v:group>
            <v:group style="position:absolute;left:6506;top:-488;width:2;height:280" coordorigin="6506,-488" coordsize="2,280">
              <v:shape style="position:absolute;left:6506;top:-488;width:2;height:280" coordorigin="6506,-488" coordsize="0,280" path="m6506,-208l6506,-488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4.94101pt;margin-top:-24.652613pt;width:40.717pt;height:14.5pt;mso-position-horizontal-relative:page;mso-position-vertical-relative:paragraph;z-index:-2852" coordorigin="7299,-493" coordsize="814,290">
            <v:group style="position:absolute;left:7304;top:-488;width:804;height:280" coordorigin="7304,-488" coordsize="804,280">
              <v:shape style="position:absolute;left:7304;top:-488;width:804;height:280" coordorigin="7304,-488" coordsize="804,280" path="m8108,-488l7304,-488,7304,-208,8108,-208,8108,-488xe" filled="t" fillcolor="#E6E7E8" stroked="f">
                <v:path arrowok="t"/>
                <v:fill type="solid"/>
              </v:shape>
            </v:group>
            <v:group style="position:absolute;left:7304;top:-488;width:804;height:280" coordorigin="7304,-488" coordsize="804,280">
              <v:shape style="position:absolute;left:7304;top:-488;width:804;height:280" coordorigin="7304,-488" coordsize="804,280" path="m8108,-350l8108,-208,7304,-208,7304,-488,8108,-488,8108,-350xe" filled="f" stroked="t" strokeweight=".5pt" strokecolor="#231F20">
                <v:path arrowok="t"/>
              </v:shape>
            </v:group>
            <v:group style="position:absolute;left:7706;top:-488;width:2;height:280" coordorigin="7706,-488" coordsize="2,280">
              <v:shape style="position:absolute;left:7706;top:-488;width:2;height:280" coordorigin="7706,-488" coordsize="0,280" path="m7706,-208l7706,-488e" filled="t" fillcolor="#E6E7E8" stroked="f">
                <v:path arrowok="t"/>
                <v:fill type="solid"/>
              </v:shape>
            </v:group>
            <v:group style="position:absolute;left:7706;top:-488;width:2;height:280" coordorigin="7706,-488" coordsize="2,280">
              <v:shape style="position:absolute;left:7706;top:-488;width:2;height:280" coordorigin="7706,-488" coordsize="0,280" path="m7706,-208l7706,-488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24.94101pt;margin-top:-24.652613pt;width:40.717pt;height:14.5pt;mso-position-horizontal-relative:page;mso-position-vertical-relative:paragraph;z-index:-2851" coordorigin="8499,-493" coordsize="814,290">
            <v:group style="position:absolute;left:8504;top:-488;width:804;height:280" coordorigin="8504,-488" coordsize="804,280">
              <v:shape style="position:absolute;left:8504;top:-488;width:804;height:280" coordorigin="8504,-488" coordsize="804,280" path="m9308,-488l8504,-488,8504,-208,9308,-208,9308,-488xe" filled="t" fillcolor="#E6E7E8" stroked="f">
                <v:path arrowok="t"/>
                <v:fill type="solid"/>
              </v:shape>
            </v:group>
            <v:group style="position:absolute;left:8504;top:-488;width:804;height:280" coordorigin="8504,-488" coordsize="804,280">
              <v:shape style="position:absolute;left:8504;top:-488;width:804;height:280" coordorigin="8504,-488" coordsize="804,280" path="m9308,-350l9308,-208,8504,-208,8504,-488,9308,-488,9308,-350xe" filled="f" stroked="t" strokeweight=".5pt" strokecolor="#231F20">
                <v:path arrowok="t"/>
              </v:shape>
            </v:group>
            <v:group style="position:absolute;left:8906;top:-488;width:2;height:280" coordorigin="8906,-488" coordsize="2,280">
              <v:shape style="position:absolute;left:8906;top:-488;width:2;height:280" coordorigin="8906,-488" coordsize="0,280" path="m8906,-208l8906,-488e" filled="t" fillcolor="#E6E7E8" stroked="f">
                <v:path arrowok="t"/>
                <v:fill type="solid"/>
              </v:shape>
            </v:group>
            <v:group style="position:absolute;left:8906;top:-488;width:2;height:280" coordorigin="8906,-488" coordsize="2,280">
              <v:shape style="position:absolute;left:8906;top:-488;width:2;height:280" coordorigin="8906,-488" coordsize="0,280" path="m8906,-208l8906,-488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84.94101pt;margin-top:-24.652613pt;width:40.717pt;height:14.5pt;mso-position-horizontal-relative:page;mso-position-vertical-relative:paragraph;z-index:-2850" coordorigin="9699,-493" coordsize="814,290">
            <v:group style="position:absolute;left:9704;top:-488;width:804;height:280" coordorigin="9704,-488" coordsize="804,280">
              <v:shape style="position:absolute;left:9704;top:-488;width:804;height:280" coordorigin="9704,-488" coordsize="804,280" path="m10508,-488l9704,-488,9704,-208,10508,-208,10508,-488xe" filled="t" fillcolor="#E6E7E8" stroked="f">
                <v:path arrowok="t"/>
                <v:fill type="solid"/>
              </v:shape>
            </v:group>
            <v:group style="position:absolute;left:9704;top:-488;width:804;height:280" coordorigin="9704,-488" coordsize="804,280">
              <v:shape style="position:absolute;left:9704;top:-488;width:804;height:280" coordorigin="9704,-488" coordsize="804,280" path="m10508,-350l10508,-208,9704,-208,9704,-488,10508,-488,10508,-350xe" filled="f" stroked="t" strokeweight=".5pt" strokecolor="#231F20">
                <v:path arrowok="t"/>
              </v:shape>
            </v:group>
            <v:group style="position:absolute;left:10106;top:-488;width:2;height:280" coordorigin="10106,-488" coordsize="2,280">
              <v:shape style="position:absolute;left:10106;top:-488;width:2;height:280" coordorigin="10106,-488" coordsize="0,280" path="m10106,-208l10106,-488e" filled="t" fillcolor="#E6E7E8" stroked="f">
                <v:path arrowok="t"/>
                <v:fill type="solid"/>
              </v:shape>
            </v:group>
            <v:group style="position:absolute;left:10106;top:-488;width:2;height:280" coordorigin="10106,-488" coordsize="2,280">
              <v:shape style="position:absolute;left:10106;top:-488;width:2;height:280" coordorigin="10106,-488" coordsize="0,280" path="m10106,-208l10106,-488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64.94101pt;margin-top:1.347388pt;width:20.601pt;height:14.5pt;mso-position-horizontal-relative:page;mso-position-vertical-relative:paragraph;z-index:-2849" coordorigin="5299,27" coordsize="412,290">
            <v:group style="position:absolute;left:5304;top:32;width:402;height:280" coordorigin="5304,32" coordsize="402,280">
              <v:shape style="position:absolute;left:5304;top:32;width:402;height:280" coordorigin="5304,32" coordsize="402,280" path="m5706,32l5304,32,5304,312,5706,312,5706,32xe" filled="t" fillcolor="#E6E7E8" stroked="f">
                <v:path arrowok="t"/>
                <v:fill type="solid"/>
              </v:shape>
            </v:group>
            <v:group style="position:absolute;left:5304;top:32;width:402;height:280" coordorigin="5304,32" coordsize="402,280">
              <v:shape style="position:absolute;left:5304;top:32;width:402;height:280" coordorigin="5304,32" coordsize="402,280" path="m5706,170l5706,312,5304,312,5304,32,5706,32,5706,170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04.94101pt;margin-top:1.347388pt;width:20.601pt;height:14.5pt;mso-position-horizontal-relative:page;mso-position-vertical-relative:paragraph;z-index:-2848" coordorigin="6099,27" coordsize="412,290">
            <v:group style="position:absolute;left:6104;top:32;width:402;height:280" coordorigin="6104,32" coordsize="402,280">
              <v:shape style="position:absolute;left:6104;top:32;width:402;height:280" coordorigin="6104,32" coordsize="402,280" path="m6506,32l6104,32,6104,312,6506,312,6506,32xe" filled="t" fillcolor="#E6E7E8" stroked="f">
                <v:path arrowok="t"/>
                <v:fill type="solid"/>
              </v:shape>
            </v:group>
            <v:group style="position:absolute;left:6104;top:32;width:402;height:280" coordorigin="6104,32" coordsize="402,280">
              <v:shape style="position:absolute;left:6104;top:32;width:402;height:280" coordorigin="6104,32" coordsize="402,280" path="m6506,170l6506,312,6104,312,6104,32,6506,32,6506,170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44.94101pt;margin-top:1.347388pt;width:20.601pt;height:14.5pt;mso-position-horizontal-relative:page;mso-position-vertical-relative:paragraph;z-index:-2847" coordorigin="6899,27" coordsize="412,290">
            <v:group style="position:absolute;left:6904;top:32;width:402;height:280" coordorigin="6904,32" coordsize="402,280">
              <v:shape style="position:absolute;left:6904;top:32;width:402;height:280" coordorigin="6904,32" coordsize="402,280" path="m7306,32l6904,32,6904,312,7306,312,7306,32xe" filled="t" fillcolor="#E6E7E8" stroked="f">
                <v:path arrowok="t"/>
                <v:fill type="solid"/>
              </v:shape>
            </v:group>
            <v:group style="position:absolute;left:6904;top:32;width:402;height:280" coordorigin="6904,32" coordsize="402,280">
              <v:shape style="position:absolute;left:6904;top:32;width:402;height:280" coordorigin="6904,32" coordsize="402,280" path="m7306,170l7306,312,6904,312,6904,32,7306,32,7306,170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84.94101pt;margin-top:1.347388pt;width:20.601pt;height:14.5pt;mso-position-horizontal-relative:page;mso-position-vertical-relative:paragraph;z-index:-2846" coordorigin="7699,27" coordsize="412,290">
            <v:group style="position:absolute;left:7704;top:32;width:402;height:280" coordorigin="7704,32" coordsize="402,280">
              <v:shape style="position:absolute;left:7704;top:32;width:402;height:280" coordorigin="7704,32" coordsize="402,280" path="m8106,32l7704,32,7704,312,8106,312,8106,32xe" filled="t" fillcolor="#E6E7E8" stroked="f">
                <v:path arrowok="t"/>
                <v:fill type="solid"/>
              </v:shape>
            </v:group>
            <v:group style="position:absolute;left:7704;top:32;width:402;height:280" coordorigin="7704,32" coordsize="402,280">
              <v:shape style="position:absolute;left:7704;top:32;width:402;height:280" coordorigin="7704,32" coordsize="402,280" path="m8106,170l8106,312,7704,312,7704,32,8106,32,8106,170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24.94101pt;margin-top:1.347388pt;width:20.601pt;height:14.5pt;mso-position-horizontal-relative:page;mso-position-vertical-relative:paragraph;z-index:-2845" coordorigin="8499,27" coordsize="412,290">
            <v:group style="position:absolute;left:8504;top:32;width:402;height:280" coordorigin="8504,32" coordsize="402,280">
              <v:shape style="position:absolute;left:8504;top:32;width:402;height:280" coordorigin="8504,32" coordsize="402,280" path="m8906,32l8504,32,8504,312,8906,312,8906,32xe" filled="t" fillcolor="#E6E7E8" stroked="f">
                <v:path arrowok="t"/>
                <v:fill type="solid"/>
              </v:shape>
            </v:group>
            <v:group style="position:absolute;left:8504;top:32;width:402;height:280" coordorigin="8504,32" coordsize="402,280">
              <v:shape style="position:absolute;left:8504;top:32;width:402;height:280" coordorigin="8504,32" coordsize="402,280" path="m8906,170l8906,312,8504,312,8504,32,8906,32,8906,170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64.94101pt;margin-top:1.347388pt;width:20.601pt;height:14.5pt;mso-position-horizontal-relative:page;mso-position-vertical-relative:paragraph;z-index:-2844" coordorigin="9299,27" coordsize="412,290">
            <v:group style="position:absolute;left:9304;top:32;width:402;height:280" coordorigin="9304,32" coordsize="402,280">
              <v:shape style="position:absolute;left:9304;top:32;width:402;height:280" coordorigin="9304,32" coordsize="402,280" path="m9706,32l9304,32,9304,312,9706,312,9706,32xe" filled="t" fillcolor="#E6E7E8" stroked="f">
                <v:path arrowok="t"/>
                <v:fill type="solid"/>
              </v:shape>
            </v:group>
            <v:group style="position:absolute;left:9304;top:32;width:402;height:280" coordorigin="9304,32" coordsize="402,280">
              <v:shape style="position:absolute;left:9304;top:32;width:402;height:280" coordorigin="9304,32" coordsize="402,280" path="m9706,170l9706,312,9304,312,9304,32,9706,32,9706,170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04.94101pt;margin-top:1.347388pt;width:20.601pt;height:14.5pt;mso-position-horizontal-relative:page;mso-position-vertical-relative:paragraph;z-index:-2843" coordorigin="10099,27" coordsize="412,290">
            <v:group style="position:absolute;left:10104;top:32;width:402;height:280" coordorigin="10104,32" coordsize="402,280">
              <v:shape style="position:absolute;left:10104;top:32;width:402;height:280" coordorigin="10104,32" coordsize="402,280" path="m10506,32l10104,32,10104,312,10506,312,10506,32xe" filled="t" fillcolor="#E6E7E8" stroked="f">
                <v:path arrowok="t"/>
                <v:fill type="solid"/>
              </v:shape>
            </v:group>
            <v:group style="position:absolute;left:10104;top:32;width:402;height:280" coordorigin="10104,32" coordsize="402,280">
              <v:shape style="position:absolute;left:10104;top:32;width:402;height:280" coordorigin="10104,32" coordsize="402,280" path="m10506,170l10506,312,10104,312,10104,32,10506,32,10506,170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544.940979pt;margin-top:1.347388pt;width:20.601pt;height:14.5pt;mso-position-horizontal-relative:page;mso-position-vertical-relative:paragraph;z-index:-2842" coordorigin="10899,27" coordsize="412,290">
            <v:group style="position:absolute;left:10904;top:32;width:402;height:280" coordorigin="10904,32" coordsize="402,280">
              <v:shape style="position:absolute;left:10904;top:32;width:402;height:280" coordorigin="10904,32" coordsize="402,280" path="m11306,32l10904,32,10904,312,11306,312,11306,32xe" filled="t" fillcolor="#E6E7E8" stroked="f">
                <v:path arrowok="t"/>
                <v:fill type="solid"/>
              </v:shape>
            </v:group>
            <v:group style="position:absolute;left:10904;top:32;width:402;height:280" coordorigin="10904,32" coordsize="402,280">
              <v:shape style="position:absolute;left:10904;top:32;width:402;height:280" coordorigin="10904,32" coordsize="402,280" path="m11306,170l11306,312,10904,312,10904,32,11306,32,11306,170x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98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67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5761" w:val="left" w:leader="none"/>
          <w:tab w:pos="7006" w:val="left" w:leader="none"/>
          <w:tab w:pos="7339" w:val="left" w:leader="none"/>
          <w:tab w:pos="8161" w:val="left" w:leader="none"/>
        </w:tabs>
        <w:spacing w:before="78"/>
        <w:ind w:left="456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04.94101pt;margin-top:1.347021pt;width:40.717pt;height:14.5pt;mso-position-horizontal-relative:page;mso-position-vertical-relative:paragraph;z-index:-2856" coordorigin="6099,27" coordsize="814,290">
            <v:group style="position:absolute;left:6104;top:32;width:804;height:280" coordorigin="6104,32" coordsize="804,280">
              <v:shape style="position:absolute;left:6104;top:32;width:804;height:280" coordorigin="6104,32" coordsize="804,280" path="m6908,32l6104,32,6104,312,6908,312,6908,32xe" filled="t" fillcolor="#E6E7E8" stroked="f">
                <v:path arrowok="t"/>
                <v:fill type="solid"/>
              </v:shape>
            </v:group>
            <v:group style="position:absolute;left:6104;top:32;width:804;height:280" coordorigin="6104,32" coordsize="804,280">
              <v:shape style="position:absolute;left:6104;top:32;width:804;height:280" coordorigin="6104,32" coordsize="804,280" path="m6908,170l6908,312,6104,312,6104,32,6908,32,6908,170xe" filled="f" stroked="t" strokeweight=".5pt" strokecolor="#231F20">
                <v:path arrowok="t"/>
              </v:shape>
            </v:group>
            <v:group style="position:absolute;left:6506;top:32;width:2;height:280" coordorigin="6506,32" coordsize="2,280">
              <v:shape style="position:absolute;left:6506;top:32;width:2;height:280" coordorigin="6506,32" coordsize="0,280" path="m6506,312l6506,32e" filled="t" fillcolor="#E6E7E8" stroked="f">
                <v:path arrowok="t"/>
                <v:fill type="solid"/>
              </v:shape>
            </v:group>
            <v:group style="position:absolute;left:6506;top:32;width:2;height:280" coordorigin="6506,32" coordsize="2,280">
              <v:shape style="position:absolute;left:6506;top:32;width:2;height:280" coordorigin="6506,32" coordsize="0,280" path="m6506,312l6506,32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4.94101pt;margin-top:1.347021pt;width:40.717pt;height:14.5pt;mso-position-horizontal-relative:page;mso-position-vertical-relative:paragraph;z-index:-2855" coordorigin="7299,27" coordsize="814,290">
            <v:group style="position:absolute;left:7304;top:32;width:804;height:280" coordorigin="7304,32" coordsize="804,280">
              <v:shape style="position:absolute;left:7304;top:32;width:804;height:280" coordorigin="7304,32" coordsize="804,280" path="m8108,32l7304,32,7304,312,8108,312,8108,32xe" filled="t" fillcolor="#E6E7E8" stroked="f">
                <v:path arrowok="t"/>
                <v:fill type="solid"/>
              </v:shape>
            </v:group>
            <v:group style="position:absolute;left:7304;top:32;width:804;height:280" coordorigin="7304,32" coordsize="804,280">
              <v:shape style="position:absolute;left:7304;top:32;width:804;height:280" coordorigin="7304,32" coordsize="804,280" path="m8108,170l8108,312,7304,312,7304,32,8108,32,8108,170xe" filled="f" stroked="t" strokeweight=".5pt" strokecolor="#231F20">
                <v:path arrowok="t"/>
              </v:shape>
            </v:group>
            <v:group style="position:absolute;left:7706;top:32;width:2;height:280" coordorigin="7706,32" coordsize="2,280">
              <v:shape style="position:absolute;left:7706;top:32;width:2;height:280" coordorigin="7706,32" coordsize="0,280" path="m7706,312l7706,32e" filled="t" fillcolor="#E6E7E8" stroked="f">
                <v:path arrowok="t"/>
                <v:fill type="solid"/>
              </v:shape>
            </v:group>
            <v:group style="position:absolute;left:7706;top:32;width:2;height:280" coordorigin="7706,32" coordsize="2,280">
              <v:shape style="position:absolute;left:7706;top:32;width:2;height:280" coordorigin="7706,32" coordsize="0,280" path="m7706,312l7706,32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24.94101pt;margin-top:1.347021pt;width:40.717pt;height:14.5pt;mso-position-horizontal-relative:page;mso-position-vertical-relative:paragraph;z-index:-2854" coordorigin="8499,27" coordsize="814,290">
            <v:group style="position:absolute;left:8504;top:32;width:804;height:280" coordorigin="8504,32" coordsize="804,280">
              <v:shape style="position:absolute;left:8504;top:32;width:804;height:280" coordorigin="8504,32" coordsize="804,280" path="m9308,32l8504,32,8504,312,9308,312,9308,32xe" filled="t" fillcolor="#E6E7E8" stroked="f">
                <v:path arrowok="t"/>
                <v:fill type="solid"/>
              </v:shape>
            </v:group>
            <v:group style="position:absolute;left:8504;top:32;width:804;height:280" coordorigin="8504,32" coordsize="804,280">
              <v:shape style="position:absolute;left:8504;top:32;width:804;height:280" coordorigin="8504,32" coordsize="804,280" path="m9308,170l9308,312,8504,312,8504,32,9308,32,9308,170xe" filled="f" stroked="t" strokeweight=".5pt" strokecolor="#231F20">
                <v:path arrowok="t"/>
              </v:shape>
            </v:group>
            <v:group style="position:absolute;left:8906;top:32;width:2;height:280" coordorigin="8906,32" coordsize="2,280">
              <v:shape style="position:absolute;left:8906;top:32;width:2;height:280" coordorigin="8906,32" coordsize="0,280" path="m8906,312l8906,32e" filled="t" fillcolor="#E6E7E8" stroked="f">
                <v:path arrowok="t"/>
                <v:fill type="solid"/>
              </v:shape>
            </v:group>
            <v:group style="position:absolute;left:8906;top:32;width:2;height:280" coordorigin="8906,32" coordsize="2,280">
              <v:shape style="position:absolute;left:8906;top:32;width:2;height:280" coordorigin="8906,32" coordsize="0,280" path="m8906,312l8906,32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84.94101pt;margin-top:1.347021pt;width:40.717pt;height:14.5pt;mso-position-horizontal-relative:page;mso-position-vertical-relative:paragraph;z-index:-2853" coordorigin="9699,27" coordsize="814,290">
            <v:group style="position:absolute;left:9704;top:32;width:804;height:280" coordorigin="9704,32" coordsize="804,280">
              <v:shape style="position:absolute;left:9704;top:32;width:804;height:280" coordorigin="9704,32" coordsize="804,280" path="m10508,32l9704,32,9704,312,10508,312,10508,32xe" filled="t" fillcolor="#E6E7E8" stroked="f">
                <v:path arrowok="t"/>
                <v:fill type="solid"/>
              </v:shape>
            </v:group>
            <v:group style="position:absolute;left:9704;top:32;width:804;height:280" coordorigin="9704,32" coordsize="804,280">
              <v:shape style="position:absolute;left:9704;top:32;width:804;height:280" coordorigin="9704,32" coordsize="804,280" path="m10508,170l10508,312,9704,312,9704,32,10508,32,10508,170xe" filled="f" stroked="t" strokeweight=".5pt" strokecolor="#231F20">
                <v:path arrowok="t"/>
              </v:shape>
            </v:group>
            <v:group style="position:absolute;left:10106;top:32;width:2;height:280" coordorigin="10106,32" coordsize="2,280">
              <v:shape style="position:absolute;left:10106;top:32;width:2;height:280" coordorigin="10106,32" coordsize="0,280" path="m10106,312l10106,32e" filled="t" fillcolor="#E6E7E8" stroked="f">
                <v:path arrowok="t"/>
                <v:fill type="solid"/>
              </v:shape>
            </v:group>
            <v:group style="position:absolute;left:10106;top:32;width:2;height:280" coordorigin="10106,32" coordsize="2,280">
              <v:shape style="position:absolute;left:10106;top:32;width:2;height:280" coordorigin="10106,32" coordsize="0,280" path="m10106,312l10106,32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424.94101pt;margin-top:27.347021pt;width:81.147pt;height:14.5pt;mso-position-horizontal-relative:page;mso-position-vertical-relative:paragraph;z-index:-2836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80" w:hRule="exact"/>
                    </w:trPr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41"/>
                          <w:ind w:left="137" w:right="125"/>
                          <w:jc w:val="center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41"/>
                          <w:ind w:left="88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33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41"/>
                          <w:ind w:left="91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42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  <w:tc>
                      <w:tcPr>
                        <w:tcW w:w="402" w:type="dxa"/>
                        <w:tc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before="41"/>
                          <w:ind w:left="94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6"/>
                            <w:szCs w:val="16"/>
                          </w:rPr>
                          <w:t>67</w:t>
                        </w:r>
                        <w:r>
                          <w:rPr>
                            <w:rFonts w:ascii="Arial" w:hAnsi="Arial" w:cs="Arial" w:eastAsia="Arial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Arial" w:hAnsi="Arial" w:cs="Arial" w:eastAsia="Arial"/>
          <w:b w:val="0"/>
          <w:bCs w:val="0"/>
          <w:color w:val="231F20"/>
          <w:spacing w:val="2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98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Arial" w:hAnsi="Arial" w:cs="Arial" w:eastAsia="Arial"/>
          <w:b w:val="0"/>
          <w:bCs w:val="0"/>
          <w:color w:val="231F20"/>
          <w:spacing w:val="2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6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67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33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  </w:t>
      </w:r>
      <w:r>
        <w:rPr>
          <w:rFonts w:ascii="Arial" w:hAnsi="Arial" w:cs="Arial" w:eastAsia="Arial"/>
          <w:b w:val="0"/>
          <w:bCs w:val="0"/>
          <w:color w:val="231F20"/>
          <w:spacing w:val="2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42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48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0" w:hRule="exact"/>
        </w:trPr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11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8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45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9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98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50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0" w:hRule="exact"/>
        </w:trPr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133" w:right="121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8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14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91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23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9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33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10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42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9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45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3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9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67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02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41"/>
              <w:ind w:left="10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231F20"/>
                <w:spacing w:val="0"/>
                <w:w w:val="100"/>
                <w:sz w:val="16"/>
                <w:szCs w:val="16"/>
              </w:rPr>
              <w:t>98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16"/>
                <w:szCs w:val="16"/>
              </w:rPr>
            </w:r>
          </w:p>
        </w:tc>
      </w:tr>
    </w:tbl>
    <w:p>
      <w:pPr>
        <w:spacing w:before="67"/>
        <w:ind w:left="3638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16.5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7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Merge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3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sort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40" w:lineRule="exact" w:before="10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before="68"/>
        <w:ind w:left="131" w:right="408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3.718954pt;width:238.395pt;height:13.168pt;mso-position-horizontal-relative:page;mso-position-vertical-relative:paragraph;z-index:-2840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16.4</w:t>
      </w:r>
      <w:r>
        <w:rPr>
          <w:rFonts w:ascii="Times New Roman" w:hAnsi="Times New Roman" w:cs="Times New Roman" w:eastAsia="Times New Roman"/>
          <w:b/>
          <w:bCs/>
          <w:color w:val="231F20"/>
          <w:spacing w:val="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Merge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sort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5"/>
        </w:numPr>
        <w:tabs>
          <w:tab w:pos="3795" w:val="left" w:leader="none"/>
        </w:tabs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mergesort(a)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95" w:right="243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sorts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column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array,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95" w:right="243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96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using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merge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sort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algorithm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5"/>
        </w:numPr>
        <w:tabs>
          <w:tab w:pos="4084" w:val="left" w:leader="none"/>
        </w:tabs>
        <w:spacing w:before="18"/>
        <w:ind w:left="4084" w:right="0" w:hanging="578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88.375pt;margin-top:5.739172pt;width:24.25pt;height:48.25pt;mso-position-horizontal-relative:page;mso-position-vertical-relative:paragraph;z-index:-2839" coordorigin="1768,115" coordsize="485,965">
            <v:group style="position:absolute;left:1892;top:477;width:238;height:239" coordorigin="1892,477" coordsize="238,239">
              <v:shape style="position:absolute;left:1892;top:477;width:238;height:239" coordorigin="1892,477" coordsize="238,239" path="m2130,597l2112,661,2064,704,2021,717,1996,715,1934,688,1897,638,1892,617,1893,590,1917,525,1964,487,2004,477,2028,479,2089,507,2124,560,2130,597xe" filled="f" stroked="t" strokeweight=".25pt" strokecolor="#231F20">
                <v:path arrowok="t"/>
              </v:shape>
            </v:group>
            <v:group style="position:absolute;left:1770;top:597;width:480;height:2" coordorigin="1770,597" coordsize="480,2">
              <v:shape style="position:absolute;left:1770;top:597;width:480;height:2" coordorigin="1770,597" coordsize="480,0" path="m1770,597l2250,597e" filled="f" stroked="t" strokeweight=".25pt" strokecolor="#231F20">
                <v:path arrowok="t"/>
              </v:shape>
            </v:group>
            <v:group style="position:absolute;left:2010;top:117;width:2;height:960" coordorigin="2010,117" coordsize="2,960">
              <v:shape style="position:absolute;left:2010;top:117;width:2;height:960" coordorigin="2010,117" coordsize="0,960" path="m2010,117l2010,107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.739172pt;width:24.25pt;height:48.25pt;mso-position-horizontal-relative:page;mso-position-vertical-relative:paragraph;z-index:-2838" coordorigin="13588,115" coordsize="485,965">
            <v:group style="position:absolute;left:13712;top:477;width:238;height:239" coordorigin="13712,477" coordsize="238,239">
              <v:shape style="position:absolute;left:13712;top:477;width:238;height:239" coordorigin="13712,477" coordsize="238,239" path="m13950,597l13932,661,13884,704,13841,717,13816,715,13754,688,13717,638,13712,617,13713,590,13737,525,13784,487,13824,477,13848,479,13909,507,13944,560,13950,597xe" filled="f" stroked="t" strokeweight=".25pt" strokecolor="#231F20">
                <v:path arrowok="t"/>
              </v:shape>
            </v:group>
            <v:group style="position:absolute;left:13590;top:597;width:480;height:2" coordorigin="13590,597" coordsize="480,2">
              <v:shape style="position:absolute;left:13590;top:597;width:480;height:2" coordorigin="13590,597" coordsize="480,0" path="m13590,597l14070,597e" filled="f" stroked="t" strokeweight=".25pt" strokecolor="#231F20">
                <v:path arrowok="t"/>
              </v:shape>
            </v:group>
            <v:group style="position:absolute;left:13830;top:117;width:2;height:960" coordorigin="13830,117" coordsize="2,960">
              <v:shape style="position:absolute;left:13830;top:117;width:2;height:960" coordorigin="13830,117" coordsize="0,960" path="m13830,117l13830,107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length(a);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5"/>
        </w:numPr>
        <w:tabs>
          <w:tab w:pos="4084" w:val="left" w:leader="none"/>
        </w:tabs>
        <w:spacing w:before="18"/>
        <w:ind w:left="4084" w:right="0" w:hanging="578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5"/>
        </w:numPr>
        <w:tabs>
          <w:tab w:pos="4565" w:val="left" w:leader="none"/>
        </w:tabs>
        <w:spacing w:before="18"/>
        <w:ind w:left="456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szb2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floor(sz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/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5"/>
        </w:numPr>
        <w:tabs>
          <w:tab w:pos="4565" w:val="left" w:leader="none"/>
        </w:tabs>
        <w:spacing w:before="18"/>
        <w:ind w:left="456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first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mergesort(a(1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szb2));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5"/>
        </w:numPr>
        <w:tabs>
          <w:tab w:pos="4565" w:val="left" w:leader="none"/>
        </w:tabs>
        <w:spacing w:before="18"/>
        <w:ind w:left="456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second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mergesort(a(szb2+1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: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sz));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5"/>
        </w:numPr>
        <w:tabs>
          <w:tab w:pos="4565" w:val="left" w:leader="none"/>
        </w:tabs>
        <w:spacing w:before="18"/>
        <w:ind w:left="456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merge(first,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second);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5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5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5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merge(first,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second)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4180" w:val="left" w:leader="none"/>
        </w:tabs>
        <w:spacing w:line="264" w:lineRule="auto" w:before="18"/>
        <w:ind w:left="3410" w:right="6027" w:firstLine="38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Merges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two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sorted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arrays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11.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ind w:left="3254" w:right="3175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long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neither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past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end,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82" w:right="4762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move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smaller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element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into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(i1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length(first))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&amp;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(i2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length(second))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lt(first(i1),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second(i2))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b(out,1)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first(i1);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else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951" w:val="left" w:leader="none"/>
        </w:tabs>
        <w:spacing w:before="18"/>
        <w:ind w:left="4951" w:right="0" w:hanging="1542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b(out,1)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second(i2);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68" w:right="0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copy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remaining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entries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first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array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length(first)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b(out,1)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first(i1);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80" w:right="2154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copy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remaining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entries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second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array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while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length(second)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b(out,1)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second(i2);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6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265pt;width:228pt;height:.1pt;mso-position-horizontal-relative:page;mso-position-vertical-relative:paragraph;z-index:-2841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17"/>
        </w:numPr>
        <w:tabs>
          <w:tab w:pos="4390" w:val="left" w:leader="none"/>
          <w:tab w:pos="10849" w:val="right" w:leader="none"/>
        </w:tabs>
        <w:spacing w:before="68"/>
        <w:ind w:left="4390" w:right="1670" w:hanging="501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Algorithms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Sorting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Data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379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890" w:right="7265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16.4: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7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ind w:left="945" w:right="1689"/>
        <w:jc w:val="center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Initializes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29"/>
        <w:ind w:right="1904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terminating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condition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0" w:right="835"/>
        <w:jc w:val="center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Divides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half.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4" w:lineRule="auto" w:before="16"/>
        <w:ind w:right="3903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halves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Merges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halves.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31" w:lineRule="auto" w:before="7"/>
        <w:ind w:right="1955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10–26: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helper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merge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12–19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loo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repeat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unti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used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p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choosin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removin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smalle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elemen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two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arrays.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9"/>
        <w:ind w:right="0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20–25: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Copy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remains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17"/>
        </w:numPr>
        <w:tabs>
          <w:tab w:pos="4531" w:val="left" w:leader="none"/>
        </w:tabs>
        <w:ind w:left="4531" w:right="6955" w:hanging="642"/>
        <w:jc w:val="both"/>
        <w:rPr>
          <w:b w:val="0"/>
          <w:bCs w:val="0"/>
        </w:rPr>
      </w:pPr>
      <w:r>
        <w:rPr>
          <w:color w:val="231F20"/>
          <w:spacing w:val="0"/>
          <w:w w:val="100"/>
        </w:rPr>
        <w:t>Radix</w:t>
      </w:r>
      <w:r>
        <w:rPr>
          <w:color w:val="231F20"/>
          <w:spacing w:val="12"/>
          <w:w w:val="100"/>
        </w:rPr>
        <w:t> </w:t>
      </w:r>
      <w:r>
        <w:rPr>
          <w:color w:val="231F20"/>
          <w:spacing w:val="0"/>
          <w:w w:val="100"/>
        </w:rPr>
        <w:t>Sort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2"/>
        <w:jc w:val="both"/>
      </w:pPr>
      <w:r>
        <w:rPr/>
        <w:pict>
          <v:group style="position:absolute;margin-left:88.375pt;margin-top:40.152016pt;width:24.25pt;height:48.25pt;mso-position-horizontal-relative:page;mso-position-vertical-relative:paragraph;z-index:-2835" coordorigin="1768,803" coordsize="485,965">
            <v:group style="position:absolute;left:1892;top:1166;width:238;height:239" coordorigin="1892,1166" coordsize="238,239">
              <v:shape style="position:absolute;left:1892;top:1166;width:238;height:239" coordorigin="1892,1166" coordsize="238,239" path="m2130,1286l2112,1349,2064,1393,2021,1405,1996,1403,1934,1377,1897,1326,1892,1305,1893,1279,1917,1214,1964,1175,2004,1166,2028,1168,2089,1196,2124,1249,2130,1286xe" filled="f" stroked="t" strokeweight=".25pt" strokecolor="#231F20">
                <v:path arrowok="t"/>
              </v:shape>
            </v:group>
            <v:group style="position:absolute;left:1770;top:1286;width:480;height:2" coordorigin="1770,1286" coordsize="480,2">
              <v:shape style="position:absolute;left:1770;top:1286;width:480;height:2" coordorigin="1770,1286" coordsize="480,0" path="m1770,1286l2250,1286e" filled="f" stroked="t" strokeweight=".25pt" strokecolor="#231F20">
                <v:path arrowok="t"/>
              </v:shape>
            </v:group>
            <v:group style="position:absolute;left:2010;top:806;width:2;height:960" coordorigin="2010,806" coordsize="2,960">
              <v:shape style="position:absolute;left:2010;top:806;width:2;height:960" coordorigin="2010,806" coordsize="0,960" path="m2010,806l2010,176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40.152016pt;width:24.25pt;height:48.25pt;mso-position-horizontal-relative:page;mso-position-vertical-relative:paragraph;z-index:-2834" coordorigin="13588,803" coordsize="485,965">
            <v:group style="position:absolute;left:13712;top:1166;width:238;height:239" coordorigin="13712,1166" coordsize="238,239">
              <v:shape style="position:absolute;left:13712;top:1166;width:238;height:239" coordorigin="13712,1166" coordsize="238,239" path="m13950,1286l13932,1349,13884,1393,13841,1405,13816,1403,13754,1377,13717,1326,13712,1305,13713,1279,13737,1214,13784,1175,13824,1166,13848,1168,13909,1196,13944,1249,13950,1286xe" filled="f" stroked="t" strokeweight=".25pt" strokecolor="#231F20">
                <v:path arrowok="t"/>
              </v:shape>
            </v:group>
            <v:group style="position:absolute;left:13590;top:1286;width:480;height:2" coordorigin="13590,1286" coordsize="480,2">
              <v:shape style="position:absolute;left:13590;top:1286;width:480;height:2" coordorigin="13590,1286" coordsize="480,0" path="m13590,1286l14070,1286e" filled="f" stroked="t" strokeweight=".25pt" strokecolor="#231F20">
                <v:path arrowok="t"/>
              </v:shape>
            </v:group>
            <v:group style="position:absolute;left:13830;top:806;width:2;height:960" coordorigin="13830,806" coordsize="2,960">
              <v:shape style="position:absolute;left:13830;top:806;width:2;height:960" coordorigin="13830,806" coordsize="0,960" path="m13830,806l13830,176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discussio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sortin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technique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woul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complet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9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without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discussin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radi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commonl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referre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bucke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als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O(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lo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algorith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whos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obviou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applicatio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sorting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physica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pile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papers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suc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students</w:t>
      </w:r>
      <w:r>
        <w:rPr>
          <w:b w:val="0"/>
          <w:bCs w:val="0"/>
          <w:color w:val="231F20"/>
          <w:spacing w:val="0"/>
          <w:w w:val="100"/>
        </w:rPr>
        <w:t>’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papers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same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principl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applie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sortin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successivel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units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ten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and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hundred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digi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(hence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ter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radi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sort)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process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begin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stac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unsorte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papers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identifie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consisting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uniqu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pas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mad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throug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stack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separatin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paper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pile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base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digi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characte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identifier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Subsequen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passe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sor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pile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2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subsequent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digit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unti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pile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smal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paper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sorte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insertio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selectio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sorts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pile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7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8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be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reassemble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order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Figur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16.</w:t>
      </w:r>
      <w:r>
        <w:rPr>
          <w:b w:val="0"/>
          <w:bCs w:val="0"/>
          <w:color w:val="231F20"/>
          <w:spacing w:val="0"/>
          <w:w w:val="100"/>
        </w:rPr>
        <w:t>6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illustrate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situatio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en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secon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sortin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pas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pile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digi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als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been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separate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secon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digit.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left="3890" w:right="960" w:firstLine="240"/>
        <w:jc w:val="left"/>
      </w:pPr>
      <w:r>
        <w:rPr>
          <w:b w:val="0"/>
          <w:bCs w:val="0"/>
          <w:color w:val="231F20"/>
          <w:spacing w:val="7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reason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wh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techniqu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popula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7"/>
          <w:w w:val="100"/>
        </w:rPr>
        <w:t>for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sorting: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3"/>
          <w:numId w:val="17"/>
        </w:numPr>
        <w:tabs>
          <w:tab w:pos="4345" w:val="left" w:leader="none"/>
        </w:tabs>
        <w:ind w:left="4350" w:right="0" w:hanging="280"/>
        <w:jc w:val="left"/>
      </w:pP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minimal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amount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“paper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shuffling”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bookkeeping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17"/>
        </w:numPr>
        <w:tabs>
          <w:tab w:pos="4345" w:val="left" w:leader="none"/>
        </w:tabs>
        <w:spacing w:line="260" w:lineRule="exact" w:before="29"/>
        <w:ind w:left="4350" w:right="2011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logarithm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O(N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either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(numerical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identifier)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26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(alphabetic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identifier),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“constant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multiplier”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advantage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17"/>
        </w:numPr>
        <w:tabs>
          <w:tab w:pos="4345" w:val="left" w:leader="none"/>
        </w:tabs>
        <w:spacing w:line="260" w:lineRule="exact" w:before="40"/>
        <w:ind w:left="4350" w:right="1849" w:hanging="280"/>
        <w:jc w:val="left"/>
      </w:pPr>
      <w:r>
        <w:rPr>
          <w:b w:val="0"/>
          <w:bCs w:val="0"/>
          <w:color w:val="231F20"/>
          <w:spacing w:val="0"/>
          <w:w w:val="100"/>
        </w:rPr>
        <w:t>Once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complete,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multi-processing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extra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people)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parallel,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reducing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effective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performance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O(N)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(given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sufficient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parallel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resources)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22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380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16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Sorting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tabs>
          <w:tab w:pos="1079" w:val="left" w:leader="none"/>
          <w:tab w:pos="1959" w:val="left" w:leader="none"/>
          <w:tab w:pos="2839" w:val="left" w:leader="none"/>
        </w:tabs>
        <w:spacing w:before="78"/>
        <w:ind w:left="199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17.44101pt;margin-top:-11.653077pt;width:28.5pt;height:34.5pt;mso-position-horizontal-relative:page;mso-position-vertical-relative:paragraph;z-index:-2833" coordorigin="6349,-233" coordsize="570,690">
            <v:group style="position:absolute;left:6354;top:-228;width:440;height:560" coordorigin="6354,-228" coordsize="440,560">
              <v:shape style="position:absolute;left:6354;top:-228;width:440;height:560" coordorigin="6354,-228" coordsize="440,560" path="m6794,49l6794,332,6354,332,6354,-228,6794,-228,6794,49xe" filled="f" stroked="t" strokeweight=".5pt" strokecolor="#231F20">
                <v:path arrowok="t"/>
              </v:shape>
            </v:group>
            <v:group style="position:absolute;left:6413;top:-188;width:402;height:560" coordorigin="6413,-188" coordsize="402,560">
              <v:shape style="position:absolute;left:6413;top:-188;width:402;height:560" coordorigin="6413,-188" coordsize="402,560" path="m6815,89l6815,372,6413,372,6413,-188,6815,-188,6815,89xe" filled="f" stroked="t" strokeweight=".5pt" strokecolor="#231F20">
                <v:path arrowok="t"/>
              </v:shape>
            </v:group>
            <v:group style="position:absolute;left:6394;top:-188;width:440;height:560" coordorigin="6394,-188" coordsize="440,560">
              <v:shape style="position:absolute;left:6394;top:-188;width:440;height:560" coordorigin="6394,-188" coordsize="440,560" path="m6834,-188l6394,-188,6394,372,6834,372,6834,-188xe" filled="t" fillcolor="#FFFFFF" stroked="f">
                <v:path arrowok="t"/>
                <v:fill type="solid"/>
              </v:shape>
            </v:group>
            <v:group style="position:absolute;left:6394;top:-188;width:440;height:560" coordorigin="6394,-188" coordsize="440,560">
              <v:shape style="position:absolute;left:6394;top:-188;width:440;height:560" coordorigin="6394,-188" coordsize="440,560" path="m6834,89l6834,372,6394,372,6394,-188,6834,-188,6834,89xe" filled="f" stroked="t" strokeweight=".5pt" strokecolor="#231F20">
                <v:path arrowok="t"/>
              </v:shape>
            </v:group>
            <v:group style="position:absolute;left:6434;top:-148;width:440;height:560" coordorigin="6434,-148" coordsize="440,560">
              <v:shape style="position:absolute;left:6434;top:-148;width:440;height:560" coordorigin="6434,-148" coordsize="440,560" path="m6874,-148l6434,-148,6434,412,6874,412,6874,-148xe" filled="t" fillcolor="#FFFFFF" stroked="f">
                <v:path arrowok="t"/>
                <v:fill type="solid"/>
              </v:shape>
            </v:group>
            <v:group style="position:absolute;left:6434;top:-148;width:440;height:560" coordorigin="6434,-148" coordsize="440,560">
              <v:shape style="position:absolute;left:6434;top:-148;width:440;height:560" coordorigin="6434,-148" coordsize="440,560" path="m6874,129l6874,412,6434,412,6434,-148,6874,-148,6874,129xe" filled="f" stroked="t" strokeweight=".5pt" strokecolor="#231F20">
                <v:path arrowok="t"/>
              </v:shape>
            </v:group>
            <v:group style="position:absolute;left:6474;top:-108;width:440;height:560" coordorigin="6474,-108" coordsize="440,560">
              <v:shape style="position:absolute;left:6474;top:-108;width:440;height:560" coordorigin="6474,-108" coordsize="440,560" path="m6914,-108l6474,-108,6474,452,6914,452,6914,-108xe" filled="t" fillcolor="#E6E7E8" stroked="f">
                <v:path arrowok="t"/>
                <v:fill type="solid"/>
              </v:shape>
            </v:group>
            <v:group style="position:absolute;left:6474;top:-108;width:440;height:560" coordorigin="6474,-108" coordsize="440,560">
              <v:shape style="position:absolute;left:6474;top:-108;width:440;height:560" coordorigin="6474,-108" coordsize="440,560" path="m6914,169l6914,452,6474,452,6474,-108,6914,-108,6914,169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1.44101pt;margin-top:-11.653077pt;width:28.5pt;height:34.5pt;mso-position-horizontal-relative:page;mso-position-vertical-relative:paragraph;z-index:-2832" coordorigin="7229,-233" coordsize="570,690">
            <v:group style="position:absolute;left:7234;top:-228;width:440;height:560" coordorigin="7234,-228" coordsize="440,560">
              <v:shape style="position:absolute;left:7234;top:-228;width:440;height:560" coordorigin="7234,-228" coordsize="440,560" path="m7674,49l7674,332,7234,332,7234,-228,7674,-228,7674,49xe" filled="f" stroked="t" strokeweight=".5pt" strokecolor="#231F20">
                <v:path arrowok="t"/>
              </v:shape>
            </v:group>
            <v:group style="position:absolute;left:7293;top:-188;width:402;height:560" coordorigin="7293,-188" coordsize="402,560">
              <v:shape style="position:absolute;left:7293;top:-188;width:402;height:560" coordorigin="7293,-188" coordsize="402,560" path="m7695,89l7695,372,7293,372,7293,-188,7695,-188,7695,89xe" filled="f" stroked="t" strokeweight=".5pt" strokecolor="#231F20">
                <v:path arrowok="t"/>
              </v:shape>
            </v:group>
            <v:group style="position:absolute;left:7274;top:-188;width:440;height:560" coordorigin="7274,-188" coordsize="440,560">
              <v:shape style="position:absolute;left:7274;top:-188;width:440;height:560" coordorigin="7274,-188" coordsize="440,560" path="m7714,-188l7274,-188,7274,372,7714,372,7714,-188xe" filled="t" fillcolor="#FFFFFF" stroked="f">
                <v:path arrowok="t"/>
                <v:fill type="solid"/>
              </v:shape>
            </v:group>
            <v:group style="position:absolute;left:7274;top:-188;width:440;height:560" coordorigin="7274,-188" coordsize="440,560">
              <v:shape style="position:absolute;left:7274;top:-188;width:440;height:560" coordorigin="7274,-188" coordsize="440,560" path="m7714,89l7714,372,7274,372,7274,-188,7714,-188,7714,89xe" filled="f" stroked="t" strokeweight=".5pt" strokecolor="#231F20">
                <v:path arrowok="t"/>
              </v:shape>
            </v:group>
            <v:group style="position:absolute;left:7314;top:-148;width:440;height:560" coordorigin="7314,-148" coordsize="440,560">
              <v:shape style="position:absolute;left:7314;top:-148;width:440;height:560" coordorigin="7314,-148" coordsize="440,560" path="m7754,-148l7314,-148,7314,412,7754,412,7754,-148xe" filled="t" fillcolor="#FFFFFF" stroked="f">
                <v:path arrowok="t"/>
                <v:fill type="solid"/>
              </v:shape>
            </v:group>
            <v:group style="position:absolute;left:7314;top:-148;width:440;height:560" coordorigin="7314,-148" coordsize="440,560">
              <v:shape style="position:absolute;left:7314;top:-148;width:440;height:560" coordorigin="7314,-148" coordsize="440,560" path="m7754,129l7754,412,7314,412,7314,-148,7754,-148,7754,129xe" filled="f" stroked="t" strokeweight=".5pt" strokecolor="#231F20">
                <v:path arrowok="t"/>
              </v:shape>
            </v:group>
            <v:group style="position:absolute;left:7354;top:-108;width:440;height:560" coordorigin="7354,-108" coordsize="440,560">
              <v:shape style="position:absolute;left:7354;top:-108;width:440;height:560" coordorigin="7354,-108" coordsize="440,560" path="m7794,-108l7354,-108,7354,452,7794,452,7794,-108xe" filled="t" fillcolor="#E6E7E8" stroked="f">
                <v:path arrowok="t"/>
                <v:fill type="solid"/>
              </v:shape>
            </v:group>
            <v:group style="position:absolute;left:7354;top:-108;width:440;height:560" coordorigin="7354,-108" coordsize="440,560">
              <v:shape style="position:absolute;left:7354;top:-108;width:440;height:560" coordorigin="7354,-108" coordsize="440,560" path="m7794,169l7794,452,7354,452,7354,-108,7794,-108,7794,169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05.441986pt;margin-top:-11.653077pt;width:28.499pt;height:34.5pt;mso-position-horizontal-relative:page;mso-position-vertical-relative:paragraph;z-index:-2831" coordorigin="8109,-233" coordsize="570,690">
            <v:group style="position:absolute;left:8114;top:-228;width:440;height:560" coordorigin="8114,-228" coordsize="440,560">
              <v:shape style="position:absolute;left:8114;top:-228;width:440;height:560" coordorigin="8114,-228" coordsize="440,560" path="m8554,49l8554,332,8114,332,8114,-228,8554,-228,8554,49xe" filled="f" stroked="t" strokeweight=".5pt" strokecolor="#231F20">
                <v:path arrowok="t"/>
              </v:shape>
            </v:group>
            <v:group style="position:absolute;left:8173;top:-188;width:402;height:560" coordorigin="8173,-188" coordsize="402,560">
              <v:shape style="position:absolute;left:8173;top:-188;width:402;height:560" coordorigin="8173,-188" coordsize="402,560" path="m8575,89l8575,372,8173,372,8173,-188,8575,-188,8575,89xe" filled="f" stroked="t" strokeweight=".5pt" strokecolor="#231F20">
                <v:path arrowok="t"/>
              </v:shape>
            </v:group>
            <v:group style="position:absolute;left:8154;top:-188;width:440;height:560" coordorigin="8154,-188" coordsize="440,560">
              <v:shape style="position:absolute;left:8154;top:-188;width:440;height:560" coordorigin="8154,-188" coordsize="440,560" path="m8594,-188l8154,-188,8154,372,8594,372,8594,-188xe" filled="t" fillcolor="#FFFFFF" stroked="f">
                <v:path arrowok="t"/>
                <v:fill type="solid"/>
              </v:shape>
            </v:group>
            <v:group style="position:absolute;left:8154;top:-188;width:440;height:560" coordorigin="8154,-188" coordsize="440,560">
              <v:shape style="position:absolute;left:8154;top:-188;width:440;height:560" coordorigin="8154,-188" coordsize="440,560" path="m8594,89l8594,372,8154,372,8154,-188,8594,-188,8594,89xe" filled="f" stroked="t" strokeweight=".5pt" strokecolor="#231F20">
                <v:path arrowok="t"/>
              </v:shape>
            </v:group>
            <v:group style="position:absolute;left:8194;top:-148;width:440;height:560" coordorigin="8194,-148" coordsize="440,560">
              <v:shape style="position:absolute;left:8194;top:-148;width:440;height:560" coordorigin="8194,-148" coordsize="440,560" path="m8634,-148l8194,-148,8194,412,8634,412,8634,-148xe" filled="t" fillcolor="#FFFFFF" stroked="f">
                <v:path arrowok="t"/>
                <v:fill type="solid"/>
              </v:shape>
            </v:group>
            <v:group style="position:absolute;left:8194;top:-148;width:440;height:560" coordorigin="8194,-148" coordsize="440,560">
              <v:shape style="position:absolute;left:8194;top:-148;width:440;height:560" coordorigin="8194,-148" coordsize="440,560" path="m8634,129l8634,412,8194,412,8194,-148,8634,-148,8634,129xe" filled="f" stroked="t" strokeweight=".5pt" strokecolor="#231F20">
                <v:path arrowok="t"/>
              </v:shape>
            </v:group>
            <v:group style="position:absolute;left:8234;top:-108;width:440;height:560" coordorigin="8234,-108" coordsize="440,560">
              <v:shape style="position:absolute;left:8234;top:-108;width:440;height:560" coordorigin="8234,-108" coordsize="440,560" path="m8674,-108l8234,-108,8234,452,8674,452,8674,-108xe" filled="t" fillcolor="#E6E7E8" stroked="f">
                <v:path arrowok="t"/>
                <v:fill type="solid"/>
              </v:shape>
            </v:group>
            <v:group style="position:absolute;left:8234;top:-108;width:440;height:560" coordorigin="8234,-108" coordsize="440,560">
              <v:shape style="position:absolute;left:8234;top:-108;width:440;height:560" coordorigin="8234,-108" coordsize="440,560" path="m8674,169l8674,452,8234,452,8234,-108,8674,-108,8674,169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49.44101pt;margin-top:-11.653077pt;width:28.5pt;height:34.5pt;mso-position-horizontal-relative:page;mso-position-vertical-relative:paragraph;z-index:-2830" coordorigin="8989,-233" coordsize="570,690">
            <v:group style="position:absolute;left:8994;top:-228;width:440;height:560" coordorigin="8994,-228" coordsize="440,560">
              <v:shape style="position:absolute;left:8994;top:-228;width:440;height:560" coordorigin="8994,-228" coordsize="440,560" path="m9434,49l9434,332,8994,332,8994,-228,9434,-228,9434,49xe" filled="f" stroked="t" strokeweight=".5pt" strokecolor="#231F20">
                <v:path arrowok="t"/>
              </v:shape>
            </v:group>
            <v:group style="position:absolute;left:9053;top:-188;width:402;height:560" coordorigin="9053,-188" coordsize="402,560">
              <v:shape style="position:absolute;left:9053;top:-188;width:402;height:560" coordorigin="9053,-188" coordsize="402,560" path="m9455,89l9455,372,9053,372,9053,-188,9455,-188,9455,89xe" filled="f" stroked="t" strokeweight=".5pt" strokecolor="#231F20">
                <v:path arrowok="t"/>
              </v:shape>
            </v:group>
            <v:group style="position:absolute;left:9034;top:-188;width:440;height:560" coordorigin="9034,-188" coordsize="440,560">
              <v:shape style="position:absolute;left:9034;top:-188;width:440;height:560" coordorigin="9034,-188" coordsize="440,560" path="m9474,-188l9034,-188,9034,372,9474,372,9474,-188xe" filled="t" fillcolor="#FFFFFF" stroked="f">
                <v:path arrowok="t"/>
                <v:fill type="solid"/>
              </v:shape>
            </v:group>
            <v:group style="position:absolute;left:9034;top:-188;width:440;height:560" coordorigin="9034,-188" coordsize="440,560">
              <v:shape style="position:absolute;left:9034;top:-188;width:440;height:560" coordorigin="9034,-188" coordsize="440,560" path="m9474,89l9474,372,9034,372,9034,-188,9474,-188,9474,89xe" filled="f" stroked="t" strokeweight=".5pt" strokecolor="#231F20">
                <v:path arrowok="t"/>
              </v:shape>
            </v:group>
            <v:group style="position:absolute;left:9074;top:-148;width:440;height:560" coordorigin="9074,-148" coordsize="440,560">
              <v:shape style="position:absolute;left:9074;top:-148;width:440;height:560" coordorigin="9074,-148" coordsize="440,560" path="m9514,-148l9074,-148,9074,412,9514,412,9514,-148xe" filled="t" fillcolor="#FFFFFF" stroked="f">
                <v:path arrowok="t"/>
                <v:fill type="solid"/>
              </v:shape>
            </v:group>
            <v:group style="position:absolute;left:9074;top:-148;width:440;height:560" coordorigin="9074,-148" coordsize="440,560">
              <v:shape style="position:absolute;left:9074;top:-148;width:440;height:560" coordorigin="9074,-148" coordsize="440,560" path="m9514,129l9514,412,9074,412,9074,-148,9514,-148,9514,129xe" filled="f" stroked="t" strokeweight=".5pt" strokecolor="#231F20">
                <v:path arrowok="t"/>
              </v:shape>
            </v:group>
            <v:group style="position:absolute;left:9114;top:-108;width:440;height:560" coordorigin="9114,-108" coordsize="440,560">
              <v:shape style="position:absolute;left:9114;top:-108;width:440;height:560" coordorigin="9114,-108" coordsize="440,560" path="m9554,-108l9114,-108,9114,452,9554,452,9554,-108xe" filled="t" fillcolor="#E6E7E8" stroked="f">
                <v:path arrowok="t"/>
                <v:fill type="solid"/>
              </v:shape>
            </v:group>
            <v:group style="position:absolute;left:9114;top:-108;width:440;height:560" coordorigin="9114,-108" coordsize="440,560">
              <v:shape style="position:absolute;left:9114;top:-108;width:440;height:560" coordorigin="9114,-108" coordsize="440,560" path="m9554,169l9554,452,9114,452,9114,-108,9554,-108,9554,169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86.972992pt;margin-top:6.750389pt;width:3.250534pt;height:3.378767pt;mso-position-horizontal-relative:page;mso-position-vertical-relative:paragraph;z-index:-2817" coordorigin="9739,135" coordsize="65,68">
            <v:shape style="position:absolute;left:9739;top:135;width:65;height:68" coordorigin="9739,135" coordsize="65,68" path="m9777,135l9755,141,9742,157,9739,169,9746,190,9764,203,9789,199,9804,185,9803,158,9793,142,9777,135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94.472992pt;margin-top:6.750389pt;width:3.250534pt;height:3.378767pt;mso-position-horizontal-relative:page;mso-position-vertical-relative:paragraph;z-index:-2816" coordorigin="9889,135" coordsize="65,68">
            <v:shape style="position:absolute;left:9889;top:135;width:65;height:68" coordorigin="9889,135" coordsize="65,68" path="m9927,135l9905,141,9892,157,9889,169,9896,190,9914,203,9939,199,9954,185,9953,158,9943,142,9927,135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01.972992pt;margin-top:6.750389pt;width:3.250534pt;height:3.378767pt;mso-position-horizontal-relative:page;mso-position-vertical-relative:paragraph;z-index:-2815" coordorigin="10039,135" coordsize="65,68">
            <v:shape style="position:absolute;left:10039;top:135;width:65;height:68" coordorigin="10039,135" coordsize="65,68" path="m10077,135l10055,141,10042,157,10039,169,10046,190,10064,203,10089,199,10104,185,10103,158,10093,142,10077,135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09.472992pt;margin-top:6.750389pt;width:3.250534pt;height:3.378767pt;mso-position-horizontal-relative:page;mso-position-vertical-relative:paragraph;z-index:-2814" coordorigin="10189,135" coordsize="65,68">
            <v:shape style="position:absolute;left:10189;top:135;width:65;height:68" coordorigin="10189,135" coordsize="65,68" path="m10227,135l10205,141,10192,157,10189,169,10196,190,10214,203,10239,199,10254,185,10253,158,10243,142,10227,135xe" filled="t" fillcolor="#231F20" stroked="f">
              <v:path arrowok="t"/>
              <v:fill type="solid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00xx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01xx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02xx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03xx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79" w:val="left" w:leader="none"/>
          <w:tab w:pos="1959" w:val="left" w:leader="none"/>
          <w:tab w:pos="2839" w:val="left" w:leader="none"/>
        </w:tabs>
        <w:spacing w:before="78"/>
        <w:ind w:left="199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17.44101pt;margin-top:-11.652711pt;width:28.5pt;height:34.5pt;mso-position-horizontal-relative:page;mso-position-vertical-relative:paragraph;z-index:-2829" coordorigin="6349,-233" coordsize="570,690">
            <v:group style="position:absolute;left:6354;top:-228;width:440;height:560" coordorigin="6354,-228" coordsize="440,560">
              <v:shape style="position:absolute;left:6354;top:-228;width:440;height:560" coordorigin="6354,-228" coordsize="440,560" path="m6794,49l6794,332,6354,332,6354,-228,6794,-228,6794,49xe" filled="f" stroked="t" strokeweight=".5pt" strokecolor="#231F20">
                <v:path arrowok="t"/>
              </v:shape>
            </v:group>
            <v:group style="position:absolute;left:6413;top:-188;width:402;height:560" coordorigin="6413,-188" coordsize="402,560">
              <v:shape style="position:absolute;left:6413;top:-188;width:402;height:560" coordorigin="6413,-188" coordsize="402,560" path="m6815,89l6815,372,6413,372,6413,-188,6815,-188,6815,89xe" filled="f" stroked="t" strokeweight=".5pt" strokecolor="#231F20">
                <v:path arrowok="t"/>
              </v:shape>
            </v:group>
            <v:group style="position:absolute;left:6394;top:-188;width:440;height:560" coordorigin="6394,-188" coordsize="440,560">
              <v:shape style="position:absolute;left:6394;top:-188;width:440;height:560" coordorigin="6394,-188" coordsize="440,560" path="m6834,-188l6394,-188,6394,372,6834,372,6834,-188xe" filled="t" fillcolor="#FFFFFF" stroked="f">
                <v:path arrowok="t"/>
                <v:fill type="solid"/>
              </v:shape>
            </v:group>
            <v:group style="position:absolute;left:6394;top:-188;width:440;height:560" coordorigin="6394,-188" coordsize="440,560">
              <v:shape style="position:absolute;left:6394;top:-188;width:440;height:560" coordorigin="6394,-188" coordsize="440,560" path="m6834,89l6834,372,6394,372,6394,-188,6834,-188,6834,89xe" filled="f" stroked="t" strokeweight=".5pt" strokecolor="#231F20">
                <v:path arrowok="t"/>
              </v:shape>
            </v:group>
            <v:group style="position:absolute;left:6434;top:-148;width:440;height:560" coordorigin="6434,-148" coordsize="440,560">
              <v:shape style="position:absolute;left:6434;top:-148;width:440;height:560" coordorigin="6434,-148" coordsize="440,560" path="m6874,-148l6434,-148,6434,412,6874,412,6874,-148xe" filled="t" fillcolor="#FFFFFF" stroked="f">
                <v:path arrowok="t"/>
                <v:fill type="solid"/>
              </v:shape>
            </v:group>
            <v:group style="position:absolute;left:6434;top:-148;width:440;height:560" coordorigin="6434,-148" coordsize="440,560">
              <v:shape style="position:absolute;left:6434;top:-148;width:440;height:560" coordorigin="6434,-148" coordsize="440,560" path="m6874,129l6874,412,6434,412,6434,-148,6874,-148,6874,129xe" filled="f" stroked="t" strokeweight=".5pt" strokecolor="#231F20">
                <v:path arrowok="t"/>
              </v:shape>
            </v:group>
            <v:group style="position:absolute;left:6474;top:-108;width:440;height:560" coordorigin="6474,-108" coordsize="440,560">
              <v:shape style="position:absolute;left:6474;top:-108;width:440;height:560" coordorigin="6474,-108" coordsize="440,560" path="m6914,-108l6474,-108,6474,452,6914,452,6914,-108xe" filled="t" fillcolor="#E6E7E8" stroked="f">
                <v:path arrowok="t"/>
                <v:fill type="solid"/>
              </v:shape>
            </v:group>
            <v:group style="position:absolute;left:6474;top:-108;width:440;height:560" coordorigin="6474,-108" coordsize="440,560">
              <v:shape style="position:absolute;left:6474;top:-108;width:440;height:560" coordorigin="6474,-108" coordsize="440,560" path="m6914,169l6914,452,6474,452,6474,-108,6914,-108,6914,169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1.44101pt;margin-top:-11.652711pt;width:28.5pt;height:34.5pt;mso-position-horizontal-relative:page;mso-position-vertical-relative:paragraph;z-index:-2828" coordorigin="7229,-233" coordsize="570,690">
            <v:group style="position:absolute;left:7234;top:-228;width:440;height:560" coordorigin="7234,-228" coordsize="440,560">
              <v:shape style="position:absolute;left:7234;top:-228;width:440;height:560" coordorigin="7234,-228" coordsize="440,560" path="m7674,49l7674,332,7234,332,7234,-228,7674,-228,7674,49xe" filled="f" stroked="t" strokeweight=".5pt" strokecolor="#231F20">
                <v:path arrowok="t"/>
              </v:shape>
            </v:group>
            <v:group style="position:absolute;left:7293;top:-188;width:402;height:560" coordorigin="7293,-188" coordsize="402,560">
              <v:shape style="position:absolute;left:7293;top:-188;width:402;height:560" coordorigin="7293,-188" coordsize="402,560" path="m7695,89l7695,372,7293,372,7293,-188,7695,-188,7695,89xe" filled="f" stroked="t" strokeweight=".5pt" strokecolor="#231F20">
                <v:path arrowok="t"/>
              </v:shape>
            </v:group>
            <v:group style="position:absolute;left:7274;top:-188;width:440;height:560" coordorigin="7274,-188" coordsize="440,560">
              <v:shape style="position:absolute;left:7274;top:-188;width:440;height:560" coordorigin="7274,-188" coordsize="440,560" path="m7714,-188l7274,-188,7274,372,7714,372,7714,-188xe" filled="t" fillcolor="#FFFFFF" stroked="f">
                <v:path arrowok="t"/>
                <v:fill type="solid"/>
              </v:shape>
            </v:group>
            <v:group style="position:absolute;left:7274;top:-188;width:440;height:560" coordorigin="7274,-188" coordsize="440,560">
              <v:shape style="position:absolute;left:7274;top:-188;width:440;height:560" coordorigin="7274,-188" coordsize="440,560" path="m7714,89l7714,372,7274,372,7274,-188,7714,-188,7714,89xe" filled="f" stroked="t" strokeweight=".5pt" strokecolor="#231F20">
                <v:path arrowok="t"/>
              </v:shape>
            </v:group>
            <v:group style="position:absolute;left:7314;top:-148;width:440;height:560" coordorigin="7314,-148" coordsize="440,560">
              <v:shape style="position:absolute;left:7314;top:-148;width:440;height:560" coordorigin="7314,-148" coordsize="440,560" path="m7754,-148l7314,-148,7314,412,7754,412,7754,-148xe" filled="t" fillcolor="#FFFFFF" stroked="f">
                <v:path arrowok="t"/>
                <v:fill type="solid"/>
              </v:shape>
            </v:group>
            <v:group style="position:absolute;left:7314;top:-148;width:440;height:560" coordorigin="7314,-148" coordsize="440,560">
              <v:shape style="position:absolute;left:7314;top:-148;width:440;height:560" coordorigin="7314,-148" coordsize="440,560" path="m7754,129l7754,412,7314,412,7314,-148,7754,-148,7754,129xe" filled="f" stroked="t" strokeweight=".5pt" strokecolor="#231F20">
                <v:path arrowok="t"/>
              </v:shape>
            </v:group>
            <v:group style="position:absolute;left:7354;top:-108;width:440;height:560" coordorigin="7354,-108" coordsize="440,560">
              <v:shape style="position:absolute;left:7354;top:-108;width:440;height:560" coordorigin="7354,-108" coordsize="440,560" path="m7794,-108l7354,-108,7354,452,7794,452,7794,-108xe" filled="t" fillcolor="#E6E7E8" stroked="f">
                <v:path arrowok="t"/>
                <v:fill type="solid"/>
              </v:shape>
            </v:group>
            <v:group style="position:absolute;left:7354;top:-108;width:440;height:560" coordorigin="7354,-108" coordsize="440,560">
              <v:shape style="position:absolute;left:7354;top:-108;width:440;height:560" coordorigin="7354,-108" coordsize="440,560" path="m7794,169l7794,452,7354,452,7354,-108,7794,-108,7794,169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05.441986pt;margin-top:-11.652711pt;width:28.499pt;height:34.5pt;mso-position-horizontal-relative:page;mso-position-vertical-relative:paragraph;z-index:-2827" coordorigin="8109,-233" coordsize="570,690">
            <v:group style="position:absolute;left:8114;top:-228;width:440;height:560" coordorigin="8114,-228" coordsize="440,560">
              <v:shape style="position:absolute;left:8114;top:-228;width:440;height:560" coordorigin="8114,-228" coordsize="440,560" path="m8554,49l8554,332,8114,332,8114,-228,8554,-228,8554,49xe" filled="f" stroked="t" strokeweight=".5pt" strokecolor="#231F20">
                <v:path arrowok="t"/>
              </v:shape>
            </v:group>
            <v:group style="position:absolute;left:8173;top:-188;width:402;height:560" coordorigin="8173,-188" coordsize="402,560">
              <v:shape style="position:absolute;left:8173;top:-188;width:402;height:560" coordorigin="8173,-188" coordsize="402,560" path="m8575,89l8575,372,8173,372,8173,-188,8575,-188,8575,89xe" filled="f" stroked="t" strokeweight=".5pt" strokecolor="#231F20">
                <v:path arrowok="t"/>
              </v:shape>
            </v:group>
            <v:group style="position:absolute;left:8154;top:-188;width:440;height:560" coordorigin="8154,-188" coordsize="440,560">
              <v:shape style="position:absolute;left:8154;top:-188;width:440;height:560" coordorigin="8154,-188" coordsize="440,560" path="m8594,-188l8154,-188,8154,372,8594,372,8594,-188xe" filled="t" fillcolor="#FFFFFF" stroked="f">
                <v:path arrowok="t"/>
                <v:fill type="solid"/>
              </v:shape>
            </v:group>
            <v:group style="position:absolute;left:8154;top:-188;width:440;height:560" coordorigin="8154,-188" coordsize="440,560">
              <v:shape style="position:absolute;left:8154;top:-188;width:440;height:560" coordorigin="8154,-188" coordsize="440,560" path="m8594,89l8594,372,8154,372,8154,-188,8594,-188,8594,89xe" filled="f" stroked="t" strokeweight=".5pt" strokecolor="#231F20">
                <v:path arrowok="t"/>
              </v:shape>
            </v:group>
            <v:group style="position:absolute;left:8194;top:-148;width:440;height:560" coordorigin="8194,-148" coordsize="440,560">
              <v:shape style="position:absolute;left:8194;top:-148;width:440;height:560" coordorigin="8194,-148" coordsize="440,560" path="m8634,-148l8194,-148,8194,412,8634,412,8634,-148xe" filled="t" fillcolor="#FFFFFF" stroked="f">
                <v:path arrowok="t"/>
                <v:fill type="solid"/>
              </v:shape>
            </v:group>
            <v:group style="position:absolute;left:8194;top:-148;width:440;height:560" coordorigin="8194,-148" coordsize="440,560">
              <v:shape style="position:absolute;left:8194;top:-148;width:440;height:560" coordorigin="8194,-148" coordsize="440,560" path="m8634,129l8634,412,8194,412,8194,-148,8634,-148,8634,129xe" filled="f" stroked="t" strokeweight=".5pt" strokecolor="#231F20">
                <v:path arrowok="t"/>
              </v:shape>
            </v:group>
            <v:group style="position:absolute;left:8234;top:-108;width:440;height:560" coordorigin="8234,-108" coordsize="440,560">
              <v:shape style="position:absolute;left:8234;top:-108;width:440;height:560" coordorigin="8234,-108" coordsize="440,560" path="m8674,-108l8234,-108,8234,452,8674,452,8674,-108xe" filled="t" fillcolor="#E6E7E8" stroked="f">
                <v:path arrowok="t"/>
                <v:fill type="solid"/>
              </v:shape>
            </v:group>
            <v:group style="position:absolute;left:8234;top:-108;width:440;height:560" coordorigin="8234,-108" coordsize="440,560">
              <v:shape style="position:absolute;left:8234;top:-108;width:440;height:560" coordorigin="8234,-108" coordsize="440,560" path="m8674,169l8674,452,8234,452,8234,-108,8674,-108,8674,169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49.44101pt;margin-top:-11.652711pt;width:28.5pt;height:34.5pt;mso-position-horizontal-relative:page;mso-position-vertical-relative:paragraph;z-index:-2826" coordorigin="8989,-233" coordsize="570,690">
            <v:group style="position:absolute;left:8994;top:-228;width:440;height:560" coordorigin="8994,-228" coordsize="440,560">
              <v:shape style="position:absolute;left:8994;top:-228;width:440;height:560" coordorigin="8994,-228" coordsize="440,560" path="m9434,49l9434,332,8994,332,8994,-228,9434,-228,9434,49xe" filled="f" stroked="t" strokeweight=".5pt" strokecolor="#231F20">
                <v:path arrowok="t"/>
              </v:shape>
            </v:group>
            <v:group style="position:absolute;left:9053;top:-188;width:402;height:560" coordorigin="9053,-188" coordsize="402,560">
              <v:shape style="position:absolute;left:9053;top:-188;width:402;height:560" coordorigin="9053,-188" coordsize="402,560" path="m9455,89l9455,372,9053,372,9053,-188,9455,-188,9455,89xe" filled="f" stroked="t" strokeweight=".5pt" strokecolor="#231F20">
                <v:path arrowok="t"/>
              </v:shape>
            </v:group>
            <v:group style="position:absolute;left:9034;top:-188;width:440;height:560" coordorigin="9034,-188" coordsize="440,560">
              <v:shape style="position:absolute;left:9034;top:-188;width:440;height:560" coordorigin="9034,-188" coordsize="440,560" path="m9474,-188l9034,-188,9034,372,9474,372,9474,-188xe" filled="t" fillcolor="#FFFFFF" stroked="f">
                <v:path arrowok="t"/>
                <v:fill type="solid"/>
              </v:shape>
            </v:group>
            <v:group style="position:absolute;left:9034;top:-188;width:440;height:560" coordorigin="9034,-188" coordsize="440,560">
              <v:shape style="position:absolute;left:9034;top:-188;width:440;height:560" coordorigin="9034,-188" coordsize="440,560" path="m9474,89l9474,372,9034,372,9034,-188,9474,-188,9474,89xe" filled="f" stroked="t" strokeweight=".5pt" strokecolor="#231F20">
                <v:path arrowok="t"/>
              </v:shape>
            </v:group>
            <v:group style="position:absolute;left:9074;top:-148;width:440;height:560" coordorigin="9074,-148" coordsize="440,560">
              <v:shape style="position:absolute;left:9074;top:-148;width:440;height:560" coordorigin="9074,-148" coordsize="440,560" path="m9514,-148l9074,-148,9074,412,9514,412,9514,-148xe" filled="t" fillcolor="#FFFFFF" stroked="f">
                <v:path arrowok="t"/>
                <v:fill type="solid"/>
              </v:shape>
            </v:group>
            <v:group style="position:absolute;left:9074;top:-148;width:440;height:560" coordorigin="9074,-148" coordsize="440,560">
              <v:shape style="position:absolute;left:9074;top:-148;width:440;height:560" coordorigin="9074,-148" coordsize="440,560" path="m9514,129l9514,412,9074,412,9074,-148,9514,-148,9514,129xe" filled="f" stroked="t" strokeweight=".5pt" strokecolor="#231F20">
                <v:path arrowok="t"/>
              </v:shape>
            </v:group>
            <v:group style="position:absolute;left:9114;top:-108;width:440;height:560" coordorigin="9114,-108" coordsize="440,560">
              <v:shape style="position:absolute;left:9114;top:-108;width:440;height:560" coordorigin="9114,-108" coordsize="440,560" path="m9554,-108l9114,-108,9114,452,9554,452,9554,-108xe" filled="t" fillcolor="#E6E7E8" stroked="f">
                <v:path arrowok="t"/>
                <v:fill type="solid"/>
              </v:shape>
            </v:group>
            <v:group style="position:absolute;left:9114;top:-108;width:440;height:560" coordorigin="9114,-108" coordsize="440,560">
              <v:shape style="position:absolute;left:9114;top:-108;width:440;height:560" coordorigin="9114,-108" coordsize="440,560" path="m9554,169l9554,452,9114,452,9114,-108,9554,-108,9554,169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86.972992pt;margin-top:6.749832pt;width:3.250534pt;height:3.379691pt;mso-position-horizontal-relative:page;mso-position-vertical-relative:paragraph;z-index:-2813" coordorigin="9739,135" coordsize="65,68">
            <v:shape style="position:absolute;left:9739;top:135;width:65;height:68" coordorigin="9739,135" coordsize="65,68" path="m9777,135l9755,141,9742,157,9739,169,9746,190,9764,203,9789,199,9804,185,9803,158,9793,142,9777,135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94.472992pt;margin-top:6.749832pt;width:3.250534pt;height:3.379691pt;mso-position-horizontal-relative:page;mso-position-vertical-relative:paragraph;z-index:-2812" coordorigin="9889,135" coordsize="65,68">
            <v:shape style="position:absolute;left:9889;top:135;width:65;height:68" coordorigin="9889,135" coordsize="65,68" path="m9927,135l9905,141,9892,157,9889,169,9896,190,9914,203,9939,199,9954,185,9953,158,9943,142,9927,135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01.972992pt;margin-top:6.749832pt;width:3.250534pt;height:3.379691pt;mso-position-horizontal-relative:page;mso-position-vertical-relative:paragraph;z-index:-2811" coordorigin="10039,135" coordsize="65,68">
            <v:shape style="position:absolute;left:10039;top:135;width:65;height:68" coordorigin="10039,135" coordsize="65,68" path="m10077,135l10055,141,10042,157,10039,169,10046,190,10064,203,10089,199,10104,185,10103,158,10093,142,10077,135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09.472992pt;margin-top:6.749832pt;width:3.250534pt;height:3.379691pt;mso-position-horizontal-relative:page;mso-position-vertical-relative:paragraph;z-index:-2810" coordorigin="10189,135" coordsize="65,68">
            <v:shape style="position:absolute;left:10189;top:135;width:65;height:68" coordorigin="10189,135" coordsize="65,68" path="m10227,135l10205,141,10192,157,10189,169,10196,190,10214,203,10239,199,10254,185,10253,158,10243,142,10227,135xe" filled="t" fillcolor="#231F20" stroked="f">
              <v:path arrowok="t"/>
              <v:fill type="solid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10xx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11xx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12xx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13xx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79" w:val="left" w:leader="none"/>
          <w:tab w:pos="1959" w:val="left" w:leader="none"/>
          <w:tab w:pos="2839" w:val="left" w:leader="none"/>
        </w:tabs>
        <w:spacing w:before="78"/>
        <w:ind w:left="199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17.44101pt;margin-top:-11.653077pt;width:28.5pt;height:34.5pt;mso-position-horizontal-relative:page;mso-position-vertical-relative:paragraph;z-index:-2825" coordorigin="6349,-233" coordsize="570,690">
            <v:group style="position:absolute;left:6354;top:-228;width:440;height:560" coordorigin="6354,-228" coordsize="440,560">
              <v:shape style="position:absolute;left:6354;top:-228;width:440;height:560" coordorigin="6354,-228" coordsize="440,560" path="m6794,49l6794,332,6354,332,6354,-228,6794,-228,6794,49xe" filled="f" stroked="t" strokeweight=".5pt" strokecolor="#231F20">
                <v:path arrowok="t"/>
              </v:shape>
            </v:group>
            <v:group style="position:absolute;left:6413;top:-188;width:402;height:560" coordorigin="6413,-188" coordsize="402,560">
              <v:shape style="position:absolute;left:6413;top:-188;width:402;height:560" coordorigin="6413,-188" coordsize="402,560" path="m6815,89l6815,372,6413,372,6413,-188,6815,-188,6815,89xe" filled="f" stroked="t" strokeweight=".5pt" strokecolor="#231F20">
                <v:path arrowok="t"/>
              </v:shape>
            </v:group>
            <v:group style="position:absolute;left:6394;top:-188;width:440;height:560" coordorigin="6394,-188" coordsize="440,560">
              <v:shape style="position:absolute;left:6394;top:-188;width:440;height:560" coordorigin="6394,-188" coordsize="440,560" path="m6834,-188l6394,-188,6394,372,6834,372,6834,-188xe" filled="t" fillcolor="#FFFFFF" stroked="f">
                <v:path arrowok="t"/>
                <v:fill type="solid"/>
              </v:shape>
            </v:group>
            <v:group style="position:absolute;left:6394;top:-188;width:440;height:560" coordorigin="6394,-188" coordsize="440,560">
              <v:shape style="position:absolute;left:6394;top:-188;width:440;height:560" coordorigin="6394,-188" coordsize="440,560" path="m6834,89l6834,372,6394,372,6394,-188,6834,-188,6834,89xe" filled="f" stroked="t" strokeweight=".5pt" strokecolor="#231F20">
                <v:path arrowok="t"/>
              </v:shape>
            </v:group>
            <v:group style="position:absolute;left:6434;top:-148;width:440;height:560" coordorigin="6434,-148" coordsize="440,560">
              <v:shape style="position:absolute;left:6434;top:-148;width:440;height:560" coordorigin="6434,-148" coordsize="440,560" path="m6874,-148l6434,-148,6434,412,6874,412,6874,-148xe" filled="t" fillcolor="#FFFFFF" stroked="f">
                <v:path arrowok="t"/>
                <v:fill type="solid"/>
              </v:shape>
            </v:group>
            <v:group style="position:absolute;left:6434;top:-148;width:440;height:560" coordorigin="6434,-148" coordsize="440,560">
              <v:shape style="position:absolute;left:6434;top:-148;width:440;height:560" coordorigin="6434,-148" coordsize="440,560" path="m6874,129l6874,412,6434,412,6434,-148,6874,-148,6874,129xe" filled="f" stroked="t" strokeweight=".5pt" strokecolor="#231F20">
                <v:path arrowok="t"/>
              </v:shape>
            </v:group>
            <v:group style="position:absolute;left:6474;top:-108;width:440;height:560" coordorigin="6474,-108" coordsize="440,560">
              <v:shape style="position:absolute;left:6474;top:-108;width:440;height:560" coordorigin="6474,-108" coordsize="440,560" path="m6914,-108l6474,-108,6474,452,6914,452,6914,-108xe" filled="t" fillcolor="#E6E7E8" stroked="f">
                <v:path arrowok="t"/>
                <v:fill type="solid"/>
              </v:shape>
            </v:group>
            <v:group style="position:absolute;left:6474;top:-108;width:440;height:560" coordorigin="6474,-108" coordsize="440,560">
              <v:shape style="position:absolute;left:6474;top:-108;width:440;height:560" coordorigin="6474,-108" coordsize="440,560" path="m6914,169l6914,452,6474,452,6474,-108,6914,-108,6914,169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1.44101pt;margin-top:-11.653077pt;width:28.5pt;height:34.5pt;mso-position-horizontal-relative:page;mso-position-vertical-relative:paragraph;z-index:-2824" coordorigin="7229,-233" coordsize="570,690">
            <v:group style="position:absolute;left:7234;top:-228;width:440;height:560" coordorigin="7234,-228" coordsize="440,560">
              <v:shape style="position:absolute;left:7234;top:-228;width:440;height:560" coordorigin="7234,-228" coordsize="440,560" path="m7674,49l7674,332,7234,332,7234,-228,7674,-228,7674,49xe" filled="f" stroked="t" strokeweight=".5pt" strokecolor="#231F20">
                <v:path arrowok="t"/>
              </v:shape>
            </v:group>
            <v:group style="position:absolute;left:7293;top:-188;width:402;height:560" coordorigin="7293,-188" coordsize="402,560">
              <v:shape style="position:absolute;left:7293;top:-188;width:402;height:560" coordorigin="7293,-188" coordsize="402,560" path="m7695,89l7695,372,7293,372,7293,-188,7695,-188,7695,89xe" filled="f" stroked="t" strokeweight=".5pt" strokecolor="#231F20">
                <v:path arrowok="t"/>
              </v:shape>
            </v:group>
            <v:group style="position:absolute;left:7274;top:-188;width:440;height:560" coordorigin="7274,-188" coordsize="440,560">
              <v:shape style="position:absolute;left:7274;top:-188;width:440;height:560" coordorigin="7274,-188" coordsize="440,560" path="m7714,-188l7274,-188,7274,372,7714,372,7714,-188xe" filled="t" fillcolor="#FFFFFF" stroked="f">
                <v:path arrowok="t"/>
                <v:fill type="solid"/>
              </v:shape>
            </v:group>
            <v:group style="position:absolute;left:7274;top:-188;width:440;height:560" coordorigin="7274,-188" coordsize="440,560">
              <v:shape style="position:absolute;left:7274;top:-188;width:440;height:560" coordorigin="7274,-188" coordsize="440,560" path="m7714,89l7714,372,7274,372,7274,-188,7714,-188,7714,89xe" filled="f" stroked="t" strokeweight=".5pt" strokecolor="#231F20">
                <v:path arrowok="t"/>
              </v:shape>
            </v:group>
            <v:group style="position:absolute;left:7314;top:-148;width:440;height:560" coordorigin="7314,-148" coordsize="440,560">
              <v:shape style="position:absolute;left:7314;top:-148;width:440;height:560" coordorigin="7314,-148" coordsize="440,560" path="m7754,-148l7314,-148,7314,412,7754,412,7754,-148xe" filled="t" fillcolor="#FFFFFF" stroked="f">
                <v:path arrowok="t"/>
                <v:fill type="solid"/>
              </v:shape>
            </v:group>
            <v:group style="position:absolute;left:7314;top:-148;width:440;height:560" coordorigin="7314,-148" coordsize="440,560">
              <v:shape style="position:absolute;left:7314;top:-148;width:440;height:560" coordorigin="7314,-148" coordsize="440,560" path="m7754,129l7754,412,7314,412,7314,-148,7754,-148,7754,129xe" filled="f" stroked="t" strokeweight=".5pt" strokecolor="#231F20">
                <v:path arrowok="t"/>
              </v:shape>
            </v:group>
            <v:group style="position:absolute;left:7354;top:-108;width:440;height:560" coordorigin="7354,-108" coordsize="440,560">
              <v:shape style="position:absolute;left:7354;top:-108;width:440;height:560" coordorigin="7354,-108" coordsize="440,560" path="m7794,-108l7354,-108,7354,452,7794,452,7794,-108xe" filled="t" fillcolor="#E6E7E8" stroked="f">
                <v:path arrowok="t"/>
                <v:fill type="solid"/>
              </v:shape>
            </v:group>
            <v:group style="position:absolute;left:7354;top:-108;width:440;height:560" coordorigin="7354,-108" coordsize="440,560">
              <v:shape style="position:absolute;left:7354;top:-108;width:440;height:560" coordorigin="7354,-108" coordsize="440,560" path="m7794,169l7794,452,7354,452,7354,-108,7794,-108,7794,169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05.441986pt;margin-top:-11.653077pt;width:28.499pt;height:34.5pt;mso-position-horizontal-relative:page;mso-position-vertical-relative:paragraph;z-index:-2823" coordorigin="8109,-233" coordsize="570,690">
            <v:group style="position:absolute;left:8114;top:-228;width:440;height:560" coordorigin="8114,-228" coordsize="440,560">
              <v:shape style="position:absolute;left:8114;top:-228;width:440;height:560" coordorigin="8114,-228" coordsize="440,560" path="m8554,49l8554,332,8114,332,8114,-228,8554,-228,8554,49xe" filled="f" stroked="t" strokeweight=".5pt" strokecolor="#231F20">
                <v:path arrowok="t"/>
              </v:shape>
            </v:group>
            <v:group style="position:absolute;left:8173;top:-188;width:402;height:560" coordorigin="8173,-188" coordsize="402,560">
              <v:shape style="position:absolute;left:8173;top:-188;width:402;height:560" coordorigin="8173,-188" coordsize="402,560" path="m8575,89l8575,372,8173,372,8173,-188,8575,-188,8575,89xe" filled="f" stroked="t" strokeweight=".5pt" strokecolor="#231F20">
                <v:path arrowok="t"/>
              </v:shape>
            </v:group>
            <v:group style="position:absolute;left:8154;top:-188;width:440;height:560" coordorigin="8154,-188" coordsize="440,560">
              <v:shape style="position:absolute;left:8154;top:-188;width:440;height:560" coordorigin="8154,-188" coordsize="440,560" path="m8594,-188l8154,-188,8154,372,8594,372,8594,-188xe" filled="t" fillcolor="#FFFFFF" stroked="f">
                <v:path arrowok="t"/>
                <v:fill type="solid"/>
              </v:shape>
            </v:group>
            <v:group style="position:absolute;left:8154;top:-188;width:440;height:560" coordorigin="8154,-188" coordsize="440,560">
              <v:shape style="position:absolute;left:8154;top:-188;width:440;height:560" coordorigin="8154,-188" coordsize="440,560" path="m8594,89l8594,372,8154,372,8154,-188,8594,-188,8594,89xe" filled="f" stroked="t" strokeweight=".5pt" strokecolor="#231F20">
                <v:path arrowok="t"/>
              </v:shape>
            </v:group>
            <v:group style="position:absolute;left:8194;top:-148;width:440;height:560" coordorigin="8194,-148" coordsize="440,560">
              <v:shape style="position:absolute;left:8194;top:-148;width:440;height:560" coordorigin="8194,-148" coordsize="440,560" path="m8634,-148l8194,-148,8194,412,8634,412,8634,-148xe" filled="t" fillcolor="#FFFFFF" stroked="f">
                <v:path arrowok="t"/>
                <v:fill type="solid"/>
              </v:shape>
            </v:group>
            <v:group style="position:absolute;left:8194;top:-148;width:440;height:560" coordorigin="8194,-148" coordsize="440,560">
              <v:shape style="position:absolute;left:8194;top:-148;width:440;height:560" coordorigin="8194,-148" coordsize="440,560" path="m8634,129l8634,412,8194,412,8194,-148,8634,-148,8634,129xe" filled="f" stroked="t" strokeweight=".5pt" strokecolor="#231F20">
                <v:path arrowok="t"/>
              </v:shape>
            </v:group>
            <v:group style="position:absolute;left:8234;top:-108;width:440;height:560" coordorigin="8234,-108" coordsize="440,560">
              <v:shape style="position:absolute;left:8234;top:-108;width:440;height:560" coordorigin="8234,-108" coordsize="440,560" path="m8674,-108l8234,-108,8234,452,8674,452,8674,-108xe" filled="t" fillcolor="#E6E7E8" stroked="f">
                <v:path arrowok="t"/>
                <v:fill type="solid"/>
              </v:shape>
            </v:group>
            <v:group style="position:absolute;left:8234;top:-108;width:440;height:560" coordorigin="8234,-108" coordsize="440,560">
              <v:shape style="position:absolute;left:8234;top:-108;width:440;height:560" coordorigin="8234,-108" coordsize="440,560" path="m8674,169l8674,452,8234,452,8234,-108,8674,-108,8674,169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49.44101pt;margin-top:-11.653077pt;width:28.5pt;height:34.5pt;mso-position-horizontal-relative:page;mso-position-vertical-relative:paragraph;z-index:-2822" coordorigin="8989,-233" coordsize="570,690">
            <v:group style="position:absolute;left:8994;top:-228;width:440;height:560" coordorigin="8994,-228" coordsize="440,560">
              <v:shape style="position:absolute;left:8994;top:-228;width:440;height:560" coordorigin="8994,-228" coordsize="440,560" path="m9434,49l9434,332,8994,332,8994,-228,9434,-228,9434,49xe" filled="f" stroked="t" strokeweight=".5pt" strokecolor="#231F20">
                <v:path arrowok="t"/>
              </v:shape>
            </v:group>
            <v:group style="position:absolute;left:9053;top:-188;width:402;height:560" coordorigin="9053,-188" coordsize="402,560">
              <v:shape style="position:absolute;left:9053;top:-188;width:402;height:560" coordorigin="9053,-188" coordsize="402,560" path="m9455,89l9455,372,9053,372,9053,-188,9455,-188,9455,89xe" filled="f" stroked="t" strokeweight=".5pt" strokecolor="#231F20">
                <v:path arrowok="t"/>
              </v:shape>
            </v:group>
            <v:group style="position:absolute;left:9034;top:-188;width:440;height:560" coordorigin="9034,-188" coordsize="440,560">
              <v:shape style="position:absolute;left:9034;top:-188;width:440;height:560" coordorigin="9034,-188" coordsize="440,560" path="m9474,-188l9034,-188,9034,372,9474,372,9474,-188xe" filled="t" fillcolor="#FFFFFF" stroked="f">
                <v:path arrowok="t"/>
                <v:fill type="solid"/>
              </v:shape>
            </v:group>
            <v:group style="position:absolute;left:9034;top:-188;width:440;height:560" coordorigin="9034,-188" coordsize="440,560">
              <v:shape style="position:absolute;left:9034;top:-188;width:440;height:560" coordorigin="9034,-188" coordsize="440,560" path="m9474,89l9474,372,9034,372,9034,-188,9474,-188,9474,89xe" filled="f" stroked="t" strokeweight=".5pt" strokecolor="#231F20">
                <v:path arrowok="t"/>
              </v:shape>
            </v:group>
            <v:group style="position:absolute;left:9074;top:-148;width:440;height:560" coordorigin="9074,-148" coordsize="440,560">
              <v:shape style="position:absolute;left:9074;top:-148;width:440;height:560" coordorigin="9074,-148" coordsize="440,560" path="m9514,-148l9074,-148,9074,412,9514,412,9514,-148xe" filled="t" fillcolor="#FFFFFF" stroked="f">
                <v:path arrowok="t"/>
                <v:fill type="solid"/>
              </v:shape>
            </v:group>
            <v:group style="position:absolute;left:9074;top:-148;width:440;height:560" coordorigin="9074,-148" coordsize="440,560">
              <v:shape style="position:absolute;left:9074;top:-148;width:440;height:560" coordorigin="9074,-148" coordsize="440,560" path="m9514,129l9514,412,9074,412,9074,-148,9514,-148,9514,129xe" filled="f" stroked="t" strokeweight=".5pt" strokecolor="#231F20">
                <v:path arrowok="t"/>
              </v:shape>
            </v:group>
            <v:group style="position:absolute;left:9114;top:-108;width:440;height:560" coordorigin="9114,-108" coordsize="440,560">
              <v:shape style="position:absolute;left:9114;top:-108;width:440;height:560" coordorigin="9114,-108" coordsize="440,560" path="m9554,-108l9114,-108,9114,452,9554,452,9554,-108xe" filled="t" fillcolor="#E6E7E8" stroked="f">
                <v:path arrowok="t"/>
                <v:fill type="solid"/>
              </v:shape>
            </v:group>
            <v:group style="position:absolute;left:9114;top:-108;width:440;height:560" coordorigin="9114,-108" coordsize="440,560">
              <v:shape style="position:absolute;left:9114;top:-108;width:440;height:560" coordorigin="9114,-108" coordsize="440,560" path="m9554,169l9554,452,9114,452,9114,-108,9554,-108,9554,169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86.972992pt;margin-top:6.750389pt;width:3.250534pt;height:3.378767pt;mso-position-horizontal-relative:page;mso-position-vertical-relative:paragraph;z-index:-2809" coordorigin="9739,135" coordsize="65,68">
            <v:shape style="position:absolute;left:9739;top:135;width:65;height:68" coordorigin="9739,135" coordsize="65,68" path="m9777,135l9755,141,9742,157,9739,169,9746,190,9764,203,9789,199,9804,185,9803,158,9793,142,9777,135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94.472992pt;margin-top:6.750389pt;width:3.250534pt;height:3.378767pt;mso-position-horizontal-relative:page;mso-position-vertical-relative:paragraph;z-index:-2808" coordorigin="9889,135" coordsize="65,68">
            <v:shape style="position:absolute;left:9889;top:135;width:65;height:68" coordorigin="9889,135" coordsize="65,68" path="m9927,135l9905,141,9892,157,9889,169,9896,190,9914,203,9939,199,9954,185,9953,158,9943,142,9927,135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01.972992pt;margin-top:6.750389pt;width:3.250534pt;height:3.378767pt;mso-position-horizontal-relative:page;mso-position-vertical-relative:paragraph;z-index:-2807" coordorigin="10039,135" coordsize="65,68">
            <v:shape style="position:absolute;left:10039;top:135;width:65;height:68" coordorigin="10039,135" coordsize="65,68" path="m10077,135l10055,141,10042,157,10039,169,10046,190,10064,203,10089,199,10104,185,10103,158,10093,142,10077,135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09.472992pt;margin-top:6.750389pt;width:3.250534pt;height:3.378767pt;mso-position-horizontal-relative:page;mso-position-vertical-relative:paragraph;z-index:-2806" coordorigin="10189,135" coordsize="65,68">
            <v:shape style="position:absolute;left:10189;top:135;width:65;height:68" coordorigin="10189,135" coordsize="65,68" path="m10227,135l10205,141,10192,157,10189,169,10196,190,10214,203,10239,199,10254,185,10253,158,10243,142,10227,135xe" filled="t" fillcolor="#231F20" stroked="f">
              <v:path arrowok="t"/>
              <v:fill type="solid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20xx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21xx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22xx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23xx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79" w:val="left" w:leader="none"/>
          <w:tab w:pos="1959" w:val="left" w:leader="none"/>
          <w:tab w:pos="2839" w:val="left" w:leader="none"/>
        </w:tabs>
        <w:spacing w:before="78"/>
        <w:ind w:left="199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17.44101pt;margin-top:-11.653077pt;width:28.5pt;height:34.5pt;mso-position-horizontal-relative:page;mso-position-vertical-relative:paragraph;z-index:-2821" coordorigin="6349,-233" coordsize="570,690">
            <v:group style="position:absolute;left:6354;top:-228;width:440;height:560" coordorigin="6354,-228" coordsize="440,560">
              <v:shape style="position:absolute;left:6354;top:-228;width:440;height:560" coordorigin="6354,-228" coordsize="440,560" path="m6794,49l6794,332,6354,332,6354,-228,6794,-228,6794,49xe" filled="f" stroked="t" strokeweight=".5pt" strokecolor="#231F20">
                <v:path arrowok="t"/>
              </v:shape>
            </v:group>
            <v:group style="position:absolute;left:6413;top:-188;width:402;height:560" coordorigin="6413,-188" coordsize="402,560">
              <v:shape style="position:absolute;left:6413;top:-188;width:402;height:560" coordorigin="6413,-188" coordsize="402,560" path="m6815,89l6815,372,6413,372,6413,-188,6815,-188,6815,89xe" filled="f" stroked="t" strokeweight=".5pt" strokecolor="#231F20">
                <v:path arrowok="t"/>
              </v:shape>
            </v:group>
            <v:group style="position:absolute;left:6394;top:-188;width:440;height:560" coordorigin="6394,-188" coordsize="440,560">
              <v:shape style="position:absolute;left:6394;top:-188;width:440;height:560" coordorigin="6394,-188" coordsize="440,560" path="m6834,-188l6394,-188,6394,372,6834,372,6834,-188xe" filled="t" fillcolor="#FFFFFF" stroked="f">
                <v:path arrowok="t"/>
                <v:fill type="solid"/>
              </v:shape>
            </v:group>
            <v:group style="position:absolute;left:6394;top:-188;width:440;height:560" coordorigin="6394,-188" coordsize="440,560">
              <v:shape style="position:absolute;left:6394;top:-188;width:440;height:560" coordorigin="6394,-188" coordsize="440,560" path="m6834,89l6834,372,6394,372,6394,-188,6834,-188,6834,89xe" filled="f" stroked="t" strokeweight=".5pt" strokecolor="#231F20">
                <v:path arrowok="t"/>
              </v:shape>
            </v:group>
            <v:group style="position:absolute;left:6434;top:-148;width:440;height:560" coordorigin="6434,-148" coordsize="440,560">
              <v:shape style="position:absolute;left:6434;top:-148;width:440;height:560" coordorigin="6434,-148" coordsize="440,560" path="m6874,-148l6434,-148,6434,412,6874,412,6874,-148xe" filled="t" fillcolor="#FFFFFF" stroked="f">
                <v:path arrowok="t"/>
                <v:fill type="solid"/>
              </v:shape>
            </v:group>
            <v:group style="position:absolute;left:6434;top:-148;width:440;height:560" coordorigin="6434,-148" coordsize="440,560">
              <v:shape style="position:absolute;left:6434;top:-148;width:440;height:560" coordorigin="6434,-148" coordsize="440,560" path="m6874,129l6874,412,6434,412,6434,-148,6874,-148,6874,129xe" filled="f" stroked="t" strokeweight=".5pt" strokecolor="#231F20">
                <v:path arrowok="t"/>
              </v:shape>
            </v:group>
            <v:group style="position:absolute;left:6474;top:-108;width:440;height:560" coordorigin="6474,-108" coordsize="440,560">
              <v:shape style="position:absolute;left:6474;top:-108;width:440;height:560" coordorigin="6474,-108" coordsize="440,560" path="m6914,-108l6474,-108,6474,452,6914,452,6914,-108xe" filled="t" fillcolor="#E6E7E8" stroked="f">
                <v:path arrowok="t"/>
                <v:fill type="solid"/>
              </v:shape>
            </v:group>
            <v:group style="position:absolute;left:6474;top:-108;width:440;height:560" coordorigin="6474,-108" coordsize="440,560">
              <v:shape style="position:absolute;left:6474;top:-108;width:440;height:560" coordorigin="6474,-108" coordsize="440,560" path="m6914,169l6914,452,6474,452,6474,-108,6914,-108,6914,169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1.44101pt;margin-top:-11.653077pt;width:28.5pt;height:34.5pt;mso-position-horizontal-relative:page;mso-position-vertical-relative:paragraph;z-index:-2820" coordorigin="7229,-233" coordsize="570,690">
            <v:group style="position:absolute;left:7234;top:-228;width:440;height:560" coordorigin="7234,-228" coordsize="440,560">
              <v:shape style="position:absolute;left:7234;top:-228;width:440;height:560" coordorigin="7234,-228" coordsize="440,560" path="m7674,49l7674,332,7234,332,7234,-228,7674,-228,7674,49xe" filled="f" stroked="t" strokeweight=".5pt" strokecolor="#231F20">
                <v:path arrowok="t"/>
              </v:shape>
            </v:group>
            <v:group style="position:absolute;left:7293;top:-188;width:402;height:560" coordorigin="7293,-188" coordsize="402,560">
              <v:shape style="position:absolute;left:7293;top:-188;width:402;height:560" coordorigin="7293,-188" coordsize="402,560" path="m7695,89l7695,372,7293,372,7293,-188,7695,-188,7695,89xe" filled="f" stroked="t" strokeweight=".5pt" strokecolor="#231F20">
                <v:path arrowok="t"/>
              </v:shape>
            </v:group>
            <v:group style="position:absolute;left:7274;top:-188;width:440;height:560" coordorigin="7274,-188" coordsize="440,560">
              <v:shape style="position:absolute;left:7274;top:-188;width:440;height:560" coordorigin="7274,-188" coordsize="440,560" path="m7714,-188l7274,-188,7274,372,7714,372,7714,-188xe" filled="t" fillcolor="#FFFFFF" stroked="f">
                <v:path arrowok="t"/>
                <v:fill type="solid"/>
              </v:shape>
            </v:group>
            <v:group style="position:absolute;left:7274;top:-188;width:440;height:560" coordorigin="7274,-188" coordsize="440,560">
              <v:shape style="position:absolute;left:7274;top:-188;width:440;height:560" coordorigin="7274,-188" coordsize="440,560" path="m7714,89l7714,372,7274,372,7274,-188,7714,-188,7714,89xe" filled="f" stroked="t" strokeweight=".5pt" strokecolor="#231F20">
                <v:path arrowok="t"/>
              </v:shape>
            </v:group>
            <v:group style="position:absolute;left:7314;top:-148;width:440;height:560" coordorigin="7314,-148" coordsize="440,560">
              <v:shape style="position:absolute;left:7314;top:-148;width:440;height:560" coordorigin="7314,-148" coordsize="440,560" path="m7754,-148l7314,-148,7314,412,7754,412,7754,-148xe" filled="t" fillcolor="#FFFFFF" stroked="f">
                <v:path arrowok="t"/>
                <v:fill type="solid"/>
              </v:shape>
            </v:group>
            <v:group style="position:absolute;left:7314;top:-148;width:440;height:560" coordorigin="7314,-148" coordsize="440,560">
              <v:shape style="position:absolute;left:7314;top:-148;width:440;height:560" coordorigin="7314,-148" coordsize="440,560" path="m7754,129l7754,412,7314,412,7314,-148,7754,-148,7754,129xe" filled="f" stroked="t" strokeweight=".5pt" strokecolor="#231F20">
                <v:path arrowok="t"/>
              </v:shape>
            </v:group>
            <v:group style="position:absolute;left:7354;top:-108;width:440;height:560" coordorigin="7354,-108" coordsize="440,560">
              <v:shape style="position:absolute;left:7354;top:-108;width:440;height:560" coordorigin="7354,-108" coordsize="440,560" path="m7794,-108l7354,-108,7354,452,7794,452,7794,-108xe" filled="t" fillcolor="#E6E7E8" stroked="f">
                <v:path arrowok="t"/>
                <v:fill type="solid"/>
              </v:shape>
            </v:group>
            <v:group style="position:absolute;left:7354;top:-108;width:440;height:560" coordorigin="7354,-108" coordsize="440,560">
              <v:shape style="position:absolute;left:7354;top:-108;width:440;height:560" coordorigin="7354,-108" coordsize="440,560" path="m7794,169l7794,452,7354,452,7354,-108,7794,-108,7794,169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05.441986pt;margin-top:-11.653077pt;width:28.499pt;height:34.5pt;mso-position-horizontal-relative:page;mso-position-vertical-relative:paragraph;z-index:-2819" coordorigin="8109,-233" coordsize="570,690">
            <v:group style="position:absolute;left:8114;top:-228;width:440;height:560" coordorigin="8114,-228" coordsize="440,560">
              <v:shape style="position:absolute;left:8114;top:-228;width:440;height:560" coordorigin="8114,-228" coordsize="440,560" path="m8554,49l8554,332,8114,332,8114,-228,8554,-228,8554,49xe" filled="f" stroked="t" strokeweight=".5pt" strokecolor="#231F20">
                <v:path arrowok="t"/>
              </v:shape>
            </v:group>
            <v:group style="position:absolute;left:8173;top:-188;width:402;height:560" coordorigin="8173,-188" coordsize="402,560">
              <v:shape style="position:absolute;left:8173;top:-188;width:402;height:560" coordorigin="8173,-188" coordsize="402,560" path="m8575,89l8575,372,8173,372,8173,-188,8575,-188,8575,89xe" filled="f" stroked="t" strokeweight=".5pt" strokecolor="#231F20">
                <v:path arrowok="t"/>
              </v:shape>
            </v:group>
            <v:group style="position:absolute;left:8154;top:-188;width:440;height:560" coordorigin="8154,-188" coordsize="440,560">
              <v:shape style="position:absolute;left:8154;top:-188;width:440;height:560" coordorigin="8154,-188" coordsize="440,560" path="m8594,-188l8154,-188,8154,372,8594,372,8594,-188xe" filled="t" fillcolor="#FFFFFF" stroked="f">
                <v:path arrowok="t"/>
                <v:fill type="solid"/>
              </v:shape>
            </v:group>
            <v:group style="position:absolute;left:8154;top:-188;width:440;height:560" coordorigin="8154,-188" coordsize="440,560">
              <v:shape style="position:absolute;left:8154;top:-188;width:440;height:560" coordorigin="8154,-188" coordsize="440,560" path="m8594,89l8594,372,8154,372,8154,-188,8594,-188,8594,89xe" filled="f" stroked="t" strokeweight=".5pt" strokecolor="#231F20">
                <v:path arrowok="t"/>
              </v:shape>
            </v:group>
            <v:group style="position:absolute;left:8194;top:-148;width:440;height:560" coordorigin="8194,-148" coordsize="440,560">
              <v:shape style="position:absolute;left:8194;top:-148;width:440;height:560" coordorigin="8194,-148" coordsize="440,560" path="m8634,-148l8194,-148,8194,412,8634,412,8634,-148xe" filled="t" fillcolor="#FFFFFF" stroked="f">
                <v:path arrowok="t"/>
                <v:fill type="solid"/>
              </v:shape>
            </v:group>
            <v:group style="position:absolute;left:8194;top:-148;width:440;height:560" coordorigin="8194,-148" coordsize="440,560">
              <v:shape style="position:absolute;left:8194;top:-148;width:440;height:560" coordorigin="8194,-148" coordsize="440,560" path="m8634,129l8634,412,8194,412,8194,-148,8634,-148,8634,129xe" filled="f" stroked="t" strokeweight=".5pt" strokecolor="#231F20">
                <v:path arrowok="t"/>
              </v:shape>
            </v:group>
            <v:group style="position:absolute;left:8234;top:-108;width:440;height:560" coordorigin="8234,-108" coordsize="440,560">
              <v:shape style="position:absolute;left:8234;top:-108;width:440;height:560" coordorigin="8234,-108" coordsize="440,560" path="m8674,-108l8234,-108,8234,452,8674,452,8674,-108xe" filled="t" fillcolor="#E6E7E8" stroked="f">
                <v:path arrowok="t"/>
                <v:fill type="solid"/>
              </v:shape>
            </v:group>
            <v:group style="position:absolute;left:8234;top:-108;width:440;height:560" coordorigin="8234,-108" coordsize="440,560">
              <v:shape style="position:absolute;left:8234;top:-108;width:440;height:560" coordorigin="8234,-108" coordsize="440,560" path="m8674,169l8674,452,8234,452,8234,-108,8674,-108,8674,169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49.44101pt;margin-top:-11.653077pt;width:28.5pt;height:34.5pt;mso-position-horizontal-relative:page;mso-position-vertical-relative:paragraph;z-index:-2818" coordorigin="8989,-233" coordsize="570,690">
            <v:group style="position:absolute;left:8994;top:-228;width:440;height:560" coordorigin="8994,-228" coordsize="440,560">
              <v:shape style="position:absolute;left:8994;top:-228;width:440;height:560" coordorigin="8994,-228" coordsize="440,560" path="m9434,49l9434,332,8994,332,8994,-228,9434,-228,9434,49xe" filled="f" stroked="t" strokeweight=".5pt" strokecolor="#231F20">
                <v:path arrowok="t"/>
              </v:shape>
            </v:group>
            <v:group style="position:absolute;left:9053;top:-188;width:402;height:560" coordorigin="9053,-188" coordsize="402,560">
              <v:shape style="position:absolute;left:9053;top:-188;width:402;height:560" coordorigin="9053,-188" coordsize="402,560" path="m9455,89l9455,372,9053,372,9053,-188,9455,-188,9455,89xe" filled="f" stroked="t" strokeweight=".5pt" strokecolor="#231F20">
                <v:path arrowok="t"/>
              </v:shape>
            </v:group>
            <v:group style="position:absolute;left:9034;top:-188;width:440;height:560" coordorigin="9034,-188" coordsize="440,560">
              <v:shape style="position:absolute;left:9034;top:-188;width:440;height:560" coordorigin="9034,-188" coordsize="440,560" path="m9474,-188l9034,-188,9034,372,9474,372,9474,-188xe" filled="t" fillcolor="#FFFFFF" stroked="f">
                <v:path arrowok="t"/>
                <v:fill type="solid"/>
              </v:shape>
            </v:group>
            <v:group style="position:absolute;left:9034;top:-188;width:440;height:560" coordorigin="9034,-188" coordsize="440,560">
              <v:shape style="position:absolute;left:9034;top:-188;width:440;height:560" coordorigin="9034,-188" coordsize="440,560" path="m9474,89l9474,372,9034,372,9034,-188,9474,-188,9474,89xe" filled="f" stroked="t" strokeweight=".5pt" strokecolor="#231F20">
                <v:path arrowok="t"/>
              </v:shape>
            </v:group>
            <v:group style="position:absolute;left:9074;top:-148;width:440;height:560" coordorigin="9074,-148" coordsize="440,560">
              <v:shape style="position:absolute;left:9074;top:-148;width:440;height:560" coordorigin="9074,-148" coordsize="440,560" path="m9514,-148l9074,-148,9074,412,9514,412,9514,-148xe" filled="t" fillcolor="#FFFFFF" stroked="f">
                <v:path arrowok="t"/>
                <v:fill type="solid"/>
              </v:shape>
            </v:group>
            <v:group style="position:absolute;left:9074;top:-148;width:440;height:560" coordorigin="9074,-148" coordsize="440,560">
              <v:shape style="position:absolute;left:9074;top:-148;width:440;height:560" coordorigin="9074,-148" coordsize="440,560" path="m9514,129l9514,412,9074,412,9074,-148,9514,-148,9514,129xe" filled="f" stroked="t" strokeweight=".5pt" strokecolor="#231F20">
                <v:path arrowok="t"/>
              </v:shape>
            </v:group>
            <v:group style="position:absolute;left:9114;top:-108;width:440;height:560" coordorigin="9114,-108" coordsize="440,560">
              <v:shape style="position:absolute;left:9114;top:-108;width:440;height:560" coordorigin="9114,-108" coordsize="440,560" path="m9554,-108l9114,-108,9114,452,9554,452,9554,-108xe" filled="t" fillcolor="#E6E7E8" stroked="f">
                <v:path arrowok="t"/>
                <v:fill type="solid"/>
              </v:shape>
            </v:group>
            <v:group style="position:absolute;left:9114;top:-108;width:440;height:560" coordorigin="9114,-108" coordsize="440,560">
              <v:shape style="position:absolute;left:9114;top:-108;width:440;height:560" coordorigin="9114,-108" coordsize="440,560" path="m9554,169l9554,452,9114,452,9114,-108,9554,-108,9554,169x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86.972992pt;margin-top:6.750389pt;width:3.250534pt;height:3.378767pt;mso-position-horizontal-relative:page;mso-position-vertical-relative:paragraph;z-index:-2805" coordorigin="9739,135" coordsize="65,68">
            <v:shape style="position:absolute;left:9739;top:135;width:65;height:68" coordorigin="9739,135" coordsize="65,68" path="m9777,135l9755,141,9742,157,9739,169,9746,190,9764,203,9789,199,9804,185,9803,158,9793,142,9777,135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94.472992pt;margin-top:6.750389pt;width:3.250534pt;height:3.378767pt;mso-position-horizontal-relative:page;mso-position-vertical-relative:paragraph;z-index:-2804" coordorigin="9889,135" coordsize="65,68">
            <v:shape style="position:absolute;left:9889;top:135;width:65;height:68" coordorigin="9889,135" coordsize="65,68" path="m9927,135l9905,141,9892,157,9889,169,9896,190,9914,203,9939,199,9954,185,9953,158,9943,142,9927,135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01.972992pt;margin-top:6.750389pt;width:3.250534pt;height:3.378767pt;mso-position-horizontal-relative:page;mso-position-vertical-relative:paragraph;z-index:-2803" coordorigin="10039,135" coordsize="65,68">
            <v:shape style="position:absolute;left:10039;top:135;width:65;height:68" coordorigin="10039,135" coordsize="65,68" path="m10077,135l10055,141,10042,157,10039,169,10046,190,10064,203,10089,199,10104,185,10103,158,10093,142,10077,135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09.472992pt;margin-top:6.750389pt;width:3.250534pt;height:3.378767pt;mso-position-horizontal-relative:page;mso-position-vertical-relative:paragraph;z-index:-2802" coordorigin="10189,135" coordsize="65,68">
            <v:shape style="position:absolute;left:10189;top:135;width:65;height:68" coordorigin="10189,135" coordsize="65,68" path="m10227,135l10205,141,10192,157,10189,169,10196,190,10214,203,10239,199,10254,185,10253,158,10243,142,10227,135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63.296753pt;margin-top:30.491922pt;width:3.379795pt;height:3.250015pt;mso-position-horizontal-relative:page;mso-position-vertical-relative:paragraph;z-index:-2801" coordorigin="9266,610" coordsize="68,65">
            <v:shape style="position:absolute;left:9266;top:610;width:68;height:65" coordorigin="9266,610" coordsize="68,65" path="m9299,610l9278,617,9266,634,9270,660,9283,675,9310,673,9327,664,9334,648,9327,625,9311,612,9299,610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19.296844pt;margin-top:30.491922pt;width:3.37974pt;height:3.249998pt;mso-position-horizontal-relative:page;mso-position-vertical-relative:paragraph;z-index:-2797" coordorigin="8386,610" coordsize="68,65">
            <v:shape style="position:absolute;left:8386;top:610;width:68;height:65" coordorigin="8386,610" coordsize="68,65" path="m8419,610l8398,617,8386,634,8390,660,8403,675,8430,673,8447,664,8454,648,8447,625,8431,612,8419,610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5.296753pt;margin-top:30.491922pt;width:3.379795pt;height:3.250015pt;mso-position-horizontal-relative:page;mso-position-vertical-relative:paragraph;z-index:-2793" coordorigin="7506,610" coordsize="68,65">
            <v:shape style="position:absolute;left:7506;top:610;width:68;height:65" coordorigin="7506,610" coordsize="68,65" path="m7539,610l7518,617,7506,634,7510,660,7523,675,7550,673,7567,664,7574,648,7567,625,7551,612,7539,610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1.296753pt;margin-top:30.491922pt;width:3.379795pt;height:3.250015pt;mso-position-horizontal-relative:page;mso-position-vertical-relative:paragraph;z-index:-2789" coordorigin="6626,610" coordsize="68,65">
            <v:shape style="position:absolute;left:6626;top:610;width:68;height:65" coordorigin="6626,610" coordsize="68,65" path="m6659,610l6638,617,6626,634,6630,660,6643,675,6670,673,6687,664,6694,648,6687,625,6671,612,6659,610xe" filled="t" fillcolor="#231F20" stroked="f">
              <v:path arrowok="t"/>
              <v:fill type="solid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30xx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31xx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32xx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33xx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1400" w:firstLine="0"/>
        <w:jc w:val="center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group style="position:absolute;margin-left:463.296753pt;margin-top:-21.811642pt;width:3.379795pt;height:3.250015pt;mso-position-horizontal-relative:page;mso-position-vertical-relative:paragraph;z-index:-2800" coordorigin="9266,-436" coordsize="68,65">
            <v:shape style="position:absolute;left:9266;top:-436;width:68;height:65" coordorigin="9266,-436" coordsize="68,65" path="m9299,-436l9278,-429,9266,-412,9270,-386,9283,-371,9310,-373,9327,-383,9334,-398,9327,-421,9311,-434,9299,-436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63.296753pt;margin-top:-14.311642pt;width:3.379795pt;height:3.250015pt;mso-position-horizontal-relative:page;mso-position-vertical-relative:paragraph;z-index:-2799" coordorigin="9266,-286" coordsize="68,65">
            <v:shape style="position:absolute;left:9266;top:-286;width:68;height:65" coordorigin="9266,-286" coordsize="68,65" path="m9299,-286l9278,-279,9266,-262,9270,-236,9283,-221,9310,-223,9327,-233,9334,-248,9327,-271,9311,-284,9299,-286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63.296753pt;margin-top:-6.811642pt;width:3.379795pt;height:3.250015pt;mso-position-horizontal-relative:page;mso-position-vertical-relative:paragraph;z-index:-2798" coordorigin="9266,-136" coordsize="68,65">
            <v:shape style="position:absolute;left:9266;top:-136;width:68;height:65" coordorigin="9266,-136" coordsize="68,65" path="m9299,-136l9278,-129,9266,-112,9270,-86,9283,-71,9310,-73,9327,-83,9334,-98,9327,-121,9311,-134,9299,-136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19.296844pt;margin-top:-21.811642pt;width:3.37974pt;height:3.249998pt;mso-position-horizontal-relative:page;mso-position-vertical-relative:paragraph;z-index:-2796" coordorigin="8386,-436" coordsize="68,65">
            <v:shape style="position:absolute;left:8386;top:-436;width:68;height:65" coordorigin="8386,-436" coordsize="68,65" path="m8419,-436l8398,-429,8386,-412,8390,-386,8403,-371,8430,-373,8447,-383,8454,-398,8447,-421,8431,-434,8419,-436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19.296844pt;margin-top:-14.311642pt;width:3.37974pt;height:3.249998pt;mso-position-horizontal-relative:page;mso-position-vertical-relative:paragraph;z-index:-2795" coordorigin="8386,-286" coordsize="68,65">
            <v:shape style="position:absolute;left:8386;top:-286;width:68;height:65" coordorigin="8386,-286" coordsize="68,65" path="m8419,-286l8398,-279,8386,-262,8390,-236,8403,-221,8430,-223,8447,-233,8454,-248,8447,-271,8431,-284,8419,-286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19.296844pt;margin-top:-6.811642pt;width:3.37974pt;height:3.249998pt;mso-position-horizontal-relative:page;mso-position-vertical-relative:paragraph;z-index:-2794" coordorigin="8386,-136" coordsize="68,65">
            <v:shape style="position:absolute;left:8386;top:-136;width:68;height:65" coordorigin="8386,-136" coordsize="68,65" path="m8419,-136l8398,-129,8386,-112,8390,-86,8403,-71,8430,-73,8447,-83,8454,-98,8447,-121,8431,-134,8419,-136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5.296753pt;margin-top:-21.811642pt;width:3.379795pt;height:3.250015pt;mso-position-horizontal-relative:page;mso-position-vertical-relative:paragraph;z-index:-2792" coordorigin="7506,-436" coordsize="68,65">
            <v:shape style="position:absolute;left:7506;top:-436;width:68;height:65" coordorigin="7506,-436" coordsize="68,65" path="m7539,-436l7518,-429,7506,-412,7510,-386,7523,-371,7550,-373,7567,-383,7574,-398,7567,-421,7551,-434,7539,-436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5.296753pt;margin-top:-14.311642pt;width:3.379795pt;height:3.250015pt;mso-position-horizontal-relative:page;mso-position-vertical-relative:paragraph;z-index:-2791" coordorigin="7506,-286" coordsize="68,65">
            <v:shape style="position:absolute;left:7506;top:-286;width:68;height:65" coordorigin="7506,-286" coordsize="68,65" path="m7539,-286l7518,-279,7506,-262,7510,-236,7523,-221,7550,-223,7567,-233,7574,-248,7567,-271,7551,-284,7539,-286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5.296753pt;margin-top:-6.811642pt;width:3.379795pt;height:3.250015pt;mso-position-horizontal-relative:page;mso-position-vertical-relative:paragraph;z-index:-2790" coordorigin="7506,-136" coordsize="68,65">
            <v:shape style="position:absolute;left:7506;top:-136;width:68;height:65" coordorigin="7506,-136" coordsize="68,65" path="m7539,-136l7518,-129,7506,-112,7510,-86,7523,-71,7550,-73,7567,-83,7574,-98,7567,-121,7551,-134,7539,-136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1.296753pt;margin-top:-21.811642pt;width:3.379795pt;height:3.250015pt;mso-position-horizontal-relative:page;mso-position-vertical-relative:paragraph;z-index:-2788" coordorigin="6626,-436" coordsize="68,65">
            <v:shape style="position:absolute;left:6626;top:-436;width:68;height:65" coordorigin="6626,-436" coordsize="68,65" path="m6659,-436l6638,-429,6626,-412,6630,-386,6643,-371,6670,-373,6687,-383,6694,-398,6687,-421,6671,-434,6659,-436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1.296753pt;margin-top:-14.311642pt;width:3.379795pt;height:3.250015pt;mso-position-horizontal-relative:page;mso-position-vertical-relative:paragraph;z-index:-2787" coordorigin="6626,-286" coordsize="68,65">
            <v:shape style="position:absolute;left:6626;top:-286;width:68;height:65" coordorigin="6626,-286" coordsize="68,65" path="m6659,-286l6638,-279,6626,-262,6630,-236,6643,-221,6670,-223,6687,-233,6694,-248,6687,-271,6671,-284,6659,-286xe" filled="t" fillcolor="#231F20" stroked="f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1.296753pt;margin-top:-6.811642pt;width:3.379795pt;height:3.250015pt;mso-position-horizontal-relative:page;mso-position-vertical-relative:paragraph;z-index:-2786" coordorigin="6626,-136" coordsize="68,65">
            <v:shape style="position:absolute;left:6626;top:-136;width:68;height:65" coordorigin="6626,-136" coordsize="68,65" path="m6659,-136l6638,-129,6626,-112,6630,-86,6643,-71,6670,-73,6687,-83,6694,-98,6687,-121,6671,-134,6659,-136xe" filled="t" fillcolor="#231F20" stroked="f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16.6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9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Radix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4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sort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/>
        <w:pict>
          <v:group style="position:absolute;margin-left:237.992996pt;margin-top:3.145703pt;width:351.456pt;height:17.89pt;mso-position-horizontal-relative:page;mso-position-vertical-relative:paragraph;z-index:-2785" coordorigin="4760,63" coordsize="7029,358">
            <v:shape style="position:absolute;left:4764;top:63;width:420;height:357" type="#_x0000_t75">
              <v:imagedata r:id="rId24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8.375pt;margin-top:18.732702pt;width:24.25pt;height:48.25pt;mso-position-horizontal-relative:page;mso-position-vertical-relative:paragraph;z-index:-2784" coordorigin="1768,375" coordsize="485,965">
            <v:group style="position:absolute;left:1892;top:737;width:238;height:239" coordorigin="1892,737" coordsize="238,239">
              <v:shape style="position:absolute;left:1892;top:737;width:238;height:239" coordorigin="1892,737" coordsize="238,239" path="m2130,857l2112,921,2064,964,2021,977,1996,975,1934,948,1897,898,1892,877,1893,850,1917,785,1964,746,2004,737,2028,739,2089,767,2124,820,2130,857xe" filled="f" stroked="t" strokeweight=".25pt" strokecolor="#231F20">
                <v:path arrowok="t"/>
              </v:shape>
            </v:group>
            <v:group style="position:absolute;left:1770;top:857;width:480;height:2" coordorigin="1770,857" coordsize="480,2">
              <v:shape style="position:absolute;left:1770;top:857;width:480;height:2" coordorigin="1770,857" coordsize="480,0" path="m1770,857l2250,857e" filled="f" stroked="t" strokeweight=".25pt" strokecolor="#231F20">
                <v:path arrowok="t"/>
              </v:shape>
            </v:group>
            <v:group style="position:absolute;left:2010;top:377;width:2;height:960" coordorigin="2010,377" coordsize="2,960">
              <v:shape style="position:absolute;left:2010;top:377;width:2;height:960" coordorigin="2010,377" coordsize="0,960" path="m2010,377l2010,133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8.732702pt;width:24.25pt;height:48.25pt;mso-position-horizontal-relative:page;mso-position-vertical-relative:paragraph;z-index:-2783" coordorigin="13588,375" coordsize="485,965">
            <v:group style="position:absolute;left:13712;top:737;width:238;height:239" coordorigin="13712,737" coordsize="238,239">
              <v:shape style="position:absolute;left:13712;top:737;width:238;height:239" coordorigin="13712,737" coordsize="238,239" path="m13950,857l13932,921,13884,964,13841,977,13816,975,13754,948,13717,898,13712,877,13713,850,13737,785,13784,746,13824,737,13848,739,13909,767,13944,820,13950,857xe" filled="f" stroked="t" strokeweight=".25pt" strokecolor="#231F20">
                <v:path arrowok="t"/>
              </v:shape>
            </v:group>
            <v:group style="position:absolute;left:13590;top:857;width:480;height:2" coordorigin="13590,857" coordsize="480,2">
              <v:shape style="position:absolute;left:13590;top:857;width:480;height:2" coordorigin="13590,857" coordsize="480,0" path="m13590,857l14070,857e" filled="f" stroked="t" strokeweight=".25pt" strokecolor="#231F20">
                <v:path arrowok="t"/>
              </v:shape>
            </v:group>
            <v:group style="position:absolute;left:13830;top:377;width:2;height:960" coordorigin="13830,377" coordsize="2,960">
              <v:shape style="position:absolute;left:13830;top:377;width:2;height:960" coordorigin="13830,377" coordsize="0,960" path="m13830,377l13830,133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16.3</w:t>
      </w:r>
      <w:r>
        <w:rPr>
          <w:color w:val="231F20"/>
          <w:spacing w:val="65"/>
          <w:w w:val="105"/>
        </w:rPr>
        <w:t> </w:t>
      </w:r>
      <w:r>
        <w:rPr>
          <w:color w:val="231F20"/>
          <w:spacing w:val="0"/>
          <w:w w:val="105"/>
        </w:rPr>
        <w:t>Performance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0"/>
          <w:w w:val="105"/>
        </w:rPr>
        <w:t>Analysis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170" w:right="2386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comparison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performance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different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written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increasing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containin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rando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starte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lengt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continue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doublin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lengt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unti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reache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262,14</w:t>
      </w:r>
      <w:r>
        <w:rPr>
          <w:b w:val="0"/>
          <w:bCs w:val="0"/>
          <w:color w:val="231F20"/>
          <w:spacing w:val="0"/>
          <w:w w:val="100"/>
        </w:rPr>
        <w:t>4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(2</w:t>
      </w:r>
      <w:r>
        <w:rPr>
          <w:b w:val="0"/>
          <w:bCs w:val="0"/>
          <w:color w:val="231F20"/>
          <w:spacing w:val="1"/>
          <w:w w:val="100"/>
          <w:position w:val="9"/>
          <w:sz w:val="15"/>
          <w:szCs w:val="15"/>
        </w:rPr>
        <w:t>18</w:t>
      </w:r>
      <w:r>
        <w:rPr>
          <w:b w:val="0"/>
          <w:bCs w:val="0"/>
          <w:color w:val="231F20"/>
          <w:spacing w:val="3"/>
          <w:w w:val="100"/>
          <w:position w:val="0"/>
        </w:rPr>
        <w:t>)</w:t>
      </w:r>
      <w:r>
        <w:rPr>
          <w:b w:val="0"/>
          <w:bCs w:val="0"/>
          <w:color w:val="231F20"/>
          <w:spacing w:val="0"/>
          <w:w w:val="100"/>
          <w:position w:val="0"/>
        </w:rPr>
        <w:t>.</w:t>
      </w:r>
      <w:r>
        <w:rPr>
          <w:b w:val="0"/>
          <w:bCs w:val="0"/>
          <w:color w:val="231F20"/>
          <w:spacing w:val="33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T</w:t>
      </w:r>
      <w:r>
        <w:rPr>
          <w:b w:val="0"/>
          <w:bCs w:val="0"/>
          <w:color w:val="231F20"/>
          <w:spacing w:val="0"/>
          <w:w w:val="100"/>
          <w:position w:val="0"/>
        </w:rPr>
        <w:t>o</w:t>
      </w:r>
      <w:r>
        <w:rPr>
          <w:b w:val="0"/>
          <w:bCs w:val="0"/>
          <w:color w:val="231F20"/>
          <w:spacing w:val="34"/>
          <w:w w:val="100"/>
          <w:position w:val="0"/>
        </w:rPr>
        <w:t> </w:t>
      </w:r>
      <w:r>
        <w:rPr>
          <w:b w:val="0"/>
          <w:bCs w:val="0"/>
          <w:color w:val="231F20"/>
          <w:spacing w:val="3"/>
          <w:w w:val="100"/>
          <w:position w:val="0"/>
        </w:rPr>
        <w:t>obtain</w:t>
      </w:r>
      <w:r>
        <w:rPr>
          <w:b w:val="0"/>
          <w:bCs w:val="0"/>
          <w:color w:val="231F20"/>
          <w:spacing w:val="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precise</w:t>
      </w:r>
      <w:r>
        <w:rPr>
          <w:b w:val="0"/>
          <w:bCs w:val="0"/>
          <w:color w:val="231F20"/>
          <w:spacing w:val="-4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timing</w:t>
      </w:r>
      <w:r>
        <w:rPr>
          <w:b w:val="0"/>
          <w:bCs w:val="0"/>
          <w:color w:val="231F20"/>
          <w:spacing w:val="-4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measurements,</w:t>
      </w:r>
      <w:r>
        <w:rPr>
          <w:b w:val="0"/>
          <w:bCs w:val="0"/>
          <w:color w:val="231F20"/>
          <w:spacing w:val="-4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each</w:t>
      </w:r>
      <w:r>
        <w:rPr>
          <w:b w:val="0"/>
          <w:bCs w:val="0"/>
          <w:color w:val="231F20"/>
          <w:spacing w:val="-4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sort</w:t>
      </w:r>
      <w:r>
        <w:rPr>
          <w:b w:val="0"/>
          <w:bCs w:val="0"/>
          <w:color w:val="231F20"/>
          <w:spacing w:val="-4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technique</w:t>
      </w:r>
      <w:r>
        <w:rPr>
          <w:b w:val="0"/>
          <w:bCs w:val="0"/>
          <w:color w:val="231F20"/>
          <w:spacing w:val="-4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was</w:t>
      </w:r>
      <w:r>
        <w:rPr>
          <w:b w:val="0"/>
          <w:bCs w:val="0"/>
          <w:color w:val="231F20"/>
          <w:spacing w:val="-4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repeated</w:t>
      </w:r>
      <w:r>
        <w:rPr>
          <w:b w:val="0"/>
          <w:bCs w:val="0"/>
          <w:color w:val="231F20"/>
          <w:spacing w:val="-4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</w:t>
      </w:r>
      <w:r>
        <w:rPr>
          <w:b w:val="0"/>
          <w:bCs w:val="0"/>
          <w:color w:val="231F20"/>
          <w:spacing w:val="-4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sufficient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number</w:t>
      </w:r>
      <w:r>
        <w:rPr>
          <w:b w:val="0"/>
          <w:bCs w:val="0"/>
          <w:color w:val="231F20"/>
          <w:spacing w:val="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of</w:t>
      </w:r>
      <w:r>
        <w:rPr>
          <w:b w:val="0"/>
          <w:bCs w:val="0"/>
          <w:color w:val="231F20"/>
          <w:spacing w:val="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times</w:t>
      </w:r>
      <w:r>
        <w:rPr>
          <w:b w:val="0"/>
          <w:bCs w:val="0"/>
          <w:color w:val="231F20"/>
          <w:spacing w:val="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to</w:t>
      </w:r>
      <w:r>
        <w:rPr>
          <w:b w:val="0"/>
          <w:bCs w:val="0"/>
          <w:color w:val="231F20"/>
          <w:spacing w:val="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obtain</w:t>
      </w:r>
      <w:r>
        <w:rPr>
          <w:b w:val="0"/>
          <w:bCs w:val="0"/>
          <w:color w:val="231F20"/>
          <w:spacing w:val="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moderately</w:t>
      </w:r>
      <w:r>
        <w:rPr>
          <w:b w:val="0"/>
          <w:bCs w:val="0"/>
          <w:color w:val="231F20"/>
          <w:spacing w:val="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accurate</w:t>
      </w:r>
      <w:r>
        <w:rPr>
          <w:b w:val="0"/>
          <w:bCs w:val="0"/>
          <w:color w:val="231F20"/>
          <w:spacing w:val="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timing</w:t>
      </w:r>
      <w:r>
        <w:rPr>
          <w:b w:val="0"/>
          <w:bCs w:val="0"/>
          <w:color w:val="231F20"/>
          <w:spacing w:val="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measurements</w:t>
      </w:r>
      <w:r>
        <w:rPr>
          <w:b w:val="0"/>
          <w:bCs w:val="0"/>
          <w:color w:val="231F20"/>
          <w:spacing w:val="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with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1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internal</w:t>
      </w:r>
      <w:r>
        <w:rPr>
          <w:b w:val="0"/>
          <w:bCs w:val="0"/>
          <w:color w:val="231F20"/>
          <w:spacing w:val="1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millisecond</w:t>
      </w:r>
      <w:r>
        <w:rPr>
          <w:b w:val="0"/>
          <w:bCs w:val="0"/>
          <w:color w:val="231F20"/>
          <w:spacing w:val="1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clock.</w:t>
      </w:r>
      <w:r>
        <w:rPr>
          <w:b w:val="0"/>
          <w:bCs w:val="0"/>
          <w:color w:val="231F20"/>
          <w:spacing w:val="1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In</w:t>
      </w:r>
      <w:r>
        <w:rPr>
          <w:b w:val="0"/>
          <w:bCs w:val="0"/>
          <w:color w:val="231F20"/>
          <w:spacing w:val="1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order</w:t>
      </w:r>
      <w:r>
        <w:rPr>
          <w:b w:val="0"/>
          <w:bCs w:val="0"/>
          <w:color w:val="231F20"/>
          <w:spacing w:val="1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to</w:t>
      </w:r>
      <w:r>
        <w:rPr>
          <w:b w:val="0"/>
          <w:bCs w:val="0"/>
          <w:color w:val="231F20"/>
          <w:spacing w:val="1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eliminate</w:t>
      </w:r>
      <w:r>
        <w:rPr>
          <w:b w:val="0"/>
          <w:bCs w:val="0"/>
          <w:color w:val="231F20"/>
          <w:spacing w:val="1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common</w:t>
      </w:r>
      <w:r>
        <w:rPr>
          <w:b w:val="0"/>
          <w:bCs w:val="0"/>
          <w:color w:val="231F20"/>
          <w:spacing w:val="1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computation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costs,</w:t>
      </w:r>
      <w:r>
        <w:rPr>
          <w:b w:val="0"/>
          <w:bCs w:val="0"/>
          <w:color w:val="231F20"/>
          <w:spacing w:val="-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it</w:t>
      </w:r>
      <w:r>
        <w:rPr>
          <w:b w:val="0"/>
          <w:bCs w:val="0"/>
          <w:color w:val="231F20"/>
          <w:spacing w:val="-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was</w:t>
      </w:r>
      <w:r>
        <w:rPr>
          <w:b w:val="0"/>
          <w:bCs w:val="0"/>
          <w:color w:val="231F20"/>
          <w:spacing w:val="-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necessary</w:t>
      </w:r>
      <w:r>
        <w:rPr>
          <w:b w:val="0"/>
          <w:bCs w:val="0"/>
          <w:color w:val="231F20"/>
          <w:spacing w:val="-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to</w:t>
      </w:r>
      <w:r>
        <w:rPr>
          <w:b w:val="0"/>
          <w:bCs w:val="0"/>
          <w:color w:val="231F20"/>
          <w:spacing w:val="-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measure</w:t>
      </w:r>
      <w:r>
        <w:rPr>
          <w:b w:val="0"/>
          <w:bCs w:val="0"/>
          <w:color w:val="231F20"/>
          <w:spacing w:val="-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-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overhead</w:t>
      </w:r>
      <w:r>
        <w:rPr>
          <w:b w:val="0"/>
          <w:bCs w:val="0"/>
          <w:color w:val="231F20"/>
          <w:spacing w:val="-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cost</w:t>
      </w:r>
      <w:r>
        <w:rPr>
          <w:b w:val="0"/>
          <w:bCs w:val="0"/>
          <w:color w:val="231F20"/>
          <w:spacing w:val="-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of</w:t>
      </w:r>
      <w:r>
        <w:rPr>
          <w:b w:val="0"/>
          <w:bCs w:val="0"/>
          <w:color w:val="231F20"/>
          <w:spacing w:val="-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-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loops</w:t>
      </w:r>
      <w:r>
        <w:rPr>
          <w:b w:val="0"/>
          <w:bCs w:val="0"/>
          <w:color w:val="231F20"/>
          <w:spacing w:val="-8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themselves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and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subtract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that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time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from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times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of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each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sort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algorithm.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Note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that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in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order</w:t>
      </w:r>
      <w:r>
        <w:rPr>
          <w:b w:val="0"/>
          <w:bCs w:val="0"/>
          <w:color w:val="231F20"/>
          <w:spacing w:val="1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to</w:t>
      </w:r>
      <w:r>
        <w:rPr>
          <w:b w:val="0"/>
          <w:bCs w:val="0"/>
          <w:color w:val="231F20"/>
          <w:spacing w:val="1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show</w:t>
      </w:r>
      <w:r>
        <w:rPr>
          <w:b w:val="0"/>
          <w:bCs w:val="0"/>
          <w:color w:val="231F20"/>
          <w:spacing w:val="1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1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results</w:t>
      </w:r>
      <w:r>
        <w:rPr>
          <w:b w:val="0"/>
          <w:bCs w:val="0"/>
          <w:color w:val="231F20"/>
          <w:spacing w:val="1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of</w:t>
      </w:r>
      <w:r>
        <w:rPr>
          <w:b w:val="0"/>
          <w:bCs w:val="0"/>
          <w:color w:val="231F20"/>
          <w:spacing w:val="1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1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system</w:t>
      </w:r>
      <w:r>
        <w:rPr>
          <w:b w:val="0"/>
          <w:bCs w:val="0"/>
          <w:color w:val="231F20"/>
          <w:spacing w:val="1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internal</w:t>
      </w:r>
      <w:r>
        <w:rPr>
          <w:b w:val="0"/>
          <w:bCs w:val="0"/>
          <w:color w:val="231F20"/>
          <w:spacing w:val="1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sort</w:t>
      </w:r>
      <w:r>
        <w:rPr>
          <w:b w:val="0"/>
          <w:bCs w:val="0"/>
          <w:color w:val="231F20"/>
          <w:spacing w:val="1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on</w:t>
      </w:r>
      <w:r>
        <w:rPr>
          <w:b w:val="0"/>
          <w:bCs w:val="0"/>
          <w:color w:val="231F20"/>
          <w:spacing w:val="1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1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same</w:t>
      </w:r>
      <w:r>
        <w:rPr>
          <w:b w:val="0"/>
          <w:bCs w:val="0"/>
          <w:color w:val="231F20"/>
          <w:spacing w:val="1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chart,</w:t>
      </w:r>
      <w:r>
        <w:rPr>
          <w:b w:val="0"/>
          <w:bCs w:val="0"/>
          <w:color w:val="231F20"/>
          <w:spacing w:val="1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its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execution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time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was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multiplied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by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1,000.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9" w:firstLine="240"/>
        <w:jc w:val="both"/>
      </w:pP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16.7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typical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plot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analysis,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illustrating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relative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power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O(N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N)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versus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O(N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2</w:t>
      </w:r>
      <w:r>
        <w:rPr>
          <w:b w:val="0"/>
          <w:bCs w:val="0"/>
          <w:color w:val="231F20"/>
          <w:spacing w:val="0"/>
          <w:w w:val="100"/>
          <w:position w:val="0"/>
        </w:rPr>
        <w:t>)</w:t>
      </w:r>
      <w:r>
        <w:rPr>
          <w:b w:val="0"/>
          <w:bCs w:val="0"/>
          <w:color w:val="231F20"/>
          <w:spacing w:val="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algorithms.</w:t>
      </w:r>
      <w:r>
        <w:rPr>
          <w:b w:val="0"/>
          <w:bCs w:val="0"/>
          <w:color w:val="231F20"/>
          <w:spacing w:val="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plot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on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log-log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scale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shows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relative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time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taken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by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selection</w:t>
      </w:r>
      <w:r>
        <w:rPr>
          <w:b w:val="0"/>
          <w:bCs w:val="0"/>
          <w:color w:val="231F20"/>
          <w:spacing w:val="15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sort,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insertion</w:t>
      </w:r>
      <w:r>
        <w:rPr>
          <w:b w:val="0"/>
          <w:bCs w:val="0"/>
          <w:color w:val="231F20"/>
          <w:spacing w:val="1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sort,</w:t>
      </w:r>
      <w:r>
        <w:rPr>
          <w:b w:val="0"/>
          <w:bCs w:val="0"/>
          <w:color w:val="231F20"/>
          <w:spacing w:val="1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bubble</w:t>
      </w:r>
      <w:r>
        <w:rPr>
          <w:b w:val="0"/>
          <w:bCs w:val="0"/>
          <w:color w:val="231F20"/>
          <w:spacing w:val="1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sort,</w:t>
      </w:r>
      <w:r>
        <w:rPr>
          <w:b w:val="0"/>
          <w:bCs w:val="0"/>
          <w:color w:val="231F20"/>
          <w:spacing w:val="1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merge</w:t>
      </w:r>
      <w:r>
        <w:rPr>
          <w:b w:val="0"/>
          <w:bCs w:val="0"/>
          <w:color w:val="231F20"/>
          <w:spacing w:val="1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sort,</w:t>
      </w:r>
      <w:r>
        <w:rPr>
          <w:b w:val="0"/>
          <w:bCs w:val="0"/>
          <w:color w:val="231F20"/>
          <w:spacing w:val="1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quick</w:t>
      </w:r>
      <w:r>
        <w:rPr>
          <w:b w:val="0"/>
          <w:bCs w:val="0"/>
          <w:color w:val="231F20"/>
          <w:spacing w:val="1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sort,</w:t>
      </w:r>
      <w:r>
        <w:rPr>
          <w:b w:val="0"/>
          <w:bCs w:val="0"/>
          <w:color w:val="231F20"/>
          <w:spacing w:val="1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and</w:t>
      </w:r>
      <w:r>
        <w:rPr>
          <w:b w:val="0"/>
          <w:bCs w:val="0"/>
          <w:color w:val="231F20"/>
          <w:spacing w:val="1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quick</w:t>
      </w:r>
      <w:r>
        <w:rPr>
          <w:b w:val="0"/>
          <w:bCs w:val="0"/>
          <w:color w:val="231F20"/>
          <w:spacing w:val="1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sort</w:t>
      </w:r>
      <w:r>
        <w:rPr>
          <w:b w:val="0"/>
          <w:bCs w:val="0"/>
          <w:color w:val="231F20"/>
          <w:spacing w:val="1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in</w:t>
      </w:r>
      <w:r>
        <w:rPr>
          <w:b w:val="0"/>
          <w:bCs w:val="0"/>
          <w:color w:val="231F20"/>
          <w:spacing w:val="17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place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algorithms,</w:t>
      </w:r>
      <w:r>
        <w:rPr>
          <w:b w:val="0"/>
          <w:bCs w:val="0"/>
          <w:color w:val="231F20"/>
          <w:spacing w:val="1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together</w:t>
      </w:r>
      <w:r>
        <w:rPr>
          <w:b w:val="0"/>
          <w:bCs w:val="0"/>
          <w:color w:val="231F20"/>
          <w:spacing w:val="1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with</w:t>
      </w:r>
      <w:r>
        <w:rPr>
          <w:b w:val="0"/>
          <w:bCs w:val="0"/>
          <w:color w:val="231F20"/>
          <w:spacing w:val="1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1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internal</w:t>
      </w:r>
      <w:r>
        <w:rPr>
          <w:b w:val="0"/>
          <w:bCs w:val="0"/>
          <w:color w:val="231F20"/>
          <w:spacing w:val="1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sort</w:t>
      </w:r>
      <w:r>
        <w:rPr>
          <w:b w:val="0"/>
          <w:bCs w:val="0"/>
          <w:color w:val="231F20"/>
          <w:spacing w:val="1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function.</w:t>
      </w:r>
      <w:r>
        <w:rPr>
          <w:b w:val="0"/>
          <w:bCs w:val="0"/>
          <w:color w:val="231F20"/>
          <w:spacing w:val="1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Also</w:t>
      </w:r>
      <w:r>
        <w:rPr>
          <w:b w:val="0"/>
          <w:bCs w:val="0"/>
          <w:color w:val="231F20"/>
          <w:spacing w:val="1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on</w:t>
      </w:r>
      <w:r>
        <w:rPr>
          <w:b w:val="0"/>
          <w:bCs w:val="0"/>
          <w:color w:val="231F20"/>
          <w:spacing w:val="1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1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chart</w:t>
      </w:r>
      <w:r>
        <w:rPr>
          <w:b w:val="0"/>
          <w:bCs w:val="0"/>
          <w:color w:val="231F20"/>
          <w:spacing w:val="16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are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plotted</w:t>
      </w:r>
      <w:r>
        <w:rPr>
          <w:b w:val="0"/>
          <w:bCs w:val="0"/>
          <w:color w:val="231F20"/>
          <w:spacing w:val="1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trend</w:t>
      </w:r>
      <w:r>
        <w:rPr>
          <w:b w:val="0"/>
          <w:bCs w:val="0"/>
          <w:color w:val="231F20"/>
          <w:spacing w:val="1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lines</w:t>
      </w:r>
      <w:r>
        <w:rPr>
          <w:b w:val="0"/>
          <w:bCs w:val="0"/>
          <w:color w:val="231F20"/>
          <w:spacing w:val="1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for</w:t>
      </w:r>
      <w:r>
        <w:rPr>
          <w:b w:val="0"/>
          <w:bCs w:val="0"/>
          <w:color w:val="231F20"/>
          <w:spacing w:val="1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O(N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2</w:t>
      </w:r>
      <w:r>
        <w:rPr>
          <w:b w:val="0"/>
          <w:bCs w:val="0"/>
          <w:color w:val="231F20"/>
          <w:spacing w:val="0"/>
          <w:w w:val="100"/>
          <w:position w:val="0"/>
        </w:rPr>
        <w:t>)</w:t>
      </w:r>
      <w:r>
        <w:rPr>
          <w:b w:val="0"/>
          <w:bCs w:val="0"/>
          <w:color w:val="231F20"/>
          <w:spacing w:val="14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and</w:t>
      </w:r>
      <w:r>
        <w:rPr>
          <w:b w:val="0"/>
          <w:bCs w:val="0"/>
          <w:color w:val="231F20"/>
          <w:spacing w:val="1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O(N</w:t>
      </w:r>
      <w:r>
        <w:rPr>
          <w:b w:val="0"/>
          <w:bCs w:val="0"/>
          <w:color w:val="231F20"/>
          <w:spacing w:val="1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log</w:t>
      </w:r>
      <w:r>
        <w:rPr>
          <w:b w:val="0"/>
          <w:bCs w:val="0"/>
          <w:color w:val="231F20"/>
          <w:spacing w:val="1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N)</w:t>
      </w:r>
      <w:r>
        <w:rPr>
          <w:b w:val="0"/>
          <w:bCs w:val="0"/>
          <w:color w:val="231F20"/>
          <w:spacing w:val="14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processes.</w:t>
      </w:r>
      <w:r>
        <w:rPr>
          <w:b w:val="0"/>
          <w:bCs w:val="0"/>
          <w:color w:val="231F20"/>
          <w:spacing w:val="1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We</w:t>
      </w:r>
      <w:r>
        <w:rPr>
          <w:b w:val="0"/>
          <w:bCs w:val="0"/>
          <w:color w:val="231F20"/>
          <w:spacing w:val="1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can</w:t>
      </w:r>
      <w:r>
        <w:rPr>
          <w:b w:val="0"/>
          <w:bCs w:val="0"/>
          <w:color w:val="231F20"/>
          <w:spacing w:val="1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make</w:t>
      </w:r>
      <w:r>
        <w:rPr>
          <w:b w:val="0"/>
          <w:bCs w:val="0"/>
          <w:color w:val="231F20"/>
          <w:spacing w:val="13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following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observations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from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this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chart: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8"/>
        </w:numPr>
        <w:tabs>
          <w:tab w:pos="3625" w:val="left" w:leader="none"/>
        </w:tabs>
        <w:spacing w:line="260" w:lineRule="exact"/>
        <w:ind w:left="3630" w:right="2634" w:hanging="280"/>
        <w:jc w:val="left"/>
      </w:pP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scales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logarithmic,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claim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difference”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between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O(</w:t>
      </w:r>
      <w:r>
        <w:rPr>
          <w:b w:val="0"/>
          <w:bCs w:val="0"/>
          <w:color w:val="231F20"/>
          <w:spacing w:val="-1"/>
          <w:w w:val="100"/>
        </w:rPr>
        <w:t>N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2</w:t>
      </w:r>
      <w:r>
        <w:rPr>
          <w:b w:val="0"/>
          <w:bCs w:val="0"/>
          <w:color w:val="231F20"/>
          <w:spacing w:val="0"/>
          <w:w w:val="100"/>
          <w:position w:val="0"/>
        </w:rPr>
        <w:t>)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and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O(N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log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N)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</w:r>
      <w:r>
        <w:rPr>
          <w:b w:val="0"/>
          <w:bCs w:val="0"/>
          <w:color w:val="231F20"/>
          <w:spacing w:val="0"/>
          <w:w w:val="100"/>
          <w:position w:val="0"/>
        </w:rPr>
        <w:t>algorithms.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Looking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closer,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however,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it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clear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that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for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around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</w:r>
      <w:r>
        <w:rPr>
          <w:b w:val="0"/>
          <w:bCs w:val="0"/>
          <w:color w:val="231F20"/>
          <w:spacing w:val="0"/>
          <w:w w:val="100"/>
          <w:position w:val="0"/>
        </w:rPr>
        <w:t>200,000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items,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O(N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2</w:t>
      </w:r>
      <w:r>
        <w:rPr>
          <w:b w:val="0"/>
          <w:bCs w:val="0"/>
          <w:color w:val="231F20"/>
          <w:spacing w:val="0"/>
          <w:w w:val="100"/>
          <w:position w:val="0"/>
        </w:rPr>
        <w:t>)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sorts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are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around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100,000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times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slower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than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1"/>
          <w:w w:val="100"/>
          <w:position w:val="0"/>
        </w:rPr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O(N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log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N)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algorithms.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after="0" w:line="260" w:lineRule="exact"/>
        <w:jc w:val="left"/>
        <w:sectPr>
          <w:headerReference w:type="default" r:id="rId23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16.3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Performance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Analysis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381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" w:hAnsi="Palatino" w:cs="Palatino" w:eastAsia="Palatino"/>
          <w:sz w:val="18"/>
          <w:szCs w:val="18"/>
        </w:rPr>
        <w:sectPr>
          <w:headerReference w:type="default" r:id="rId25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04" w:lineRule="exact"/>
        <w:ind w:left="0" w:right="1498" w:firstLine="0"/>
        <w:jc w:val="right"/>
        <w:rPr>
          <w:rFonts w:ascii="Arial" w:hAnsi="Arial" w:cs="Arial" w:eastAsia="Arial"/>
          <w:sz w:val="11"/>
          <w:szCs w:val="11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1"/>
          <w:szCs w:val="11"/>
        </w:rPr>
        <w:t>8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1"/>
          <w:szCs w:val="11"/>
        </w:rPr>
      </w:r>
    </w:p>
    <w:p>
      <w:pPr>
        <w:spacing w:line="140" w:lineRule="exact"/>
        <w:ind w:left="0" w:right="1567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261.306488pt;margin-top:1.92773pt;width:326.786pt;height:316.127023pt;mso-position-horizontal-relative:page;mso-position-vertical-relative:paragraph;z-index:-2782" coordorigin="5226,39" coordsize="6536,6323">
            <v:group style="position:absolute;left:5265;top:45;width:6458;height:2" coordorigin="5265,45" coordsize="6458,2">
              <v:shape style="position:absolute;left:5265;top:45;width:6458;height:2" coordorigin="5265,45" coordsize="6458,0" path="m5265,45l11723,45e" filled="f" stroked="t" strokeweight=".640016pt" strokecolor="#231F20">
                <v:path arrowok="t"/>
              </v:shape>
            </v:group>
            <v:group style="position:absolute;left:5265;top:45;width:6458;height:6310" coordorigin="5265,45" coordsize="6458,6310">
              <v:shape style="position:absolute;left:5265;top:45;width:6458;height:6310" coordorigin="5265,45" coordsize="6458,6310" path="m5265,6355l11723,6355,11723,45e" filled="f" stroked="t" strokeweight=".64pt" strokecolor="#231F20">
                <v:path arrowok="t"/>
              </v:shape>
            </v:group>
            <v:group style="position:absolute;left:5265;top:45;width:2;height:6310" coordorigin="5265,45" coordsize="2,6310">
              <v:shape style="position:absolute;left:5265;top:45;width:2;height:6310" coordorigin="5265,45" coordsize="0,6310" path="m5265,45l5265,6355e" filled="f" stroked="t" strokeweight=".640002pt" strokecolor="#231F20">
                <v:path arrowok="t"/>
              </v:shape>
            </v:group>
            <v:group style="position:absolute;left:5265;top:6355;width:6458;height:2" coordorigin="5265,6355" coordsize="6458,2">
              <v:shape style="position:absolute;left:5265;top:6355;width:6458;height:2" coordorigin="5265,6355" coordsize="6458,0" path="m5265,6355l11723,6355e" filled="f" stroked="t" strokeweight=".640007pt" strokecolor="#231F20">
                <v:path arrowok="t"/>
              </v:shape>
            </v:group>
            <v:group style="position:absolute;left:5259;top:6338;width:13;height:2" coordorigin="5259,6338" coordsize="13,2">
              <v:shape style="position:absolute;left:5259;top:6338;width:13;height:2" coordorigin="5259,6338" coordsize="13,0" path="m5259,6338l5271,6338e" filled="f" stroked="t" strokeweight="1.715pt" strokecolor="#231F20">
                <v:path arrowok="t"/>
              </v:shape>
            </v:group>
            <v:group style="position:absolute;left:5259;top:60;width:13;height:2" coordorigin="5259,60" coordsize="13,2">
              <v:shape style="position:absolute;left:5259;top:60;width:13;height:2" coordorigin="5259,60" coordsize="13,0" path="m5259,60l5271,60e" filled="f" stroked="t" strokeweight="1.524pt" strokecolor="#231F20">
                <v:path arrowok="t"/>
              </v:shape>
            </v:group>
            <v:group style="position:absolute;left:5259;top:6322;width:13;height:2" coordorigin="5259,6322" coordsize="13,2">
              <v:shape style="position:absolute;left:5259;top:6322;width:13;height:2" coordorigin="5259,6322" coordsize="13,0" path="m5259,6322l5271,6322e" filled="f" stroked="t" strokeweight="3.239pt" strokecolor="#231F20">
                <v:path arrowok="t"/>
              </v:shape>
            </v:group>
            <v:group style="position:absolute;left:5259;top:75;width:13;height:2" coordorigin="5259,75" coordsize="13,2">
              <v:shape style="position:absolute;left:5259;top:75;width:13;height:2" coordorigin="5259,75" coordsize="13,0" path="m5259,75l5271,75e" filled="f" stroked="t" strokeweight="3.048pt" strokecolor="#231F20">
                <v:path arrowok="t"/>
              </v:shape>
            </v:group>
            <v:group style="position:absolute;left:5582;top:6338;width:13;height:2" coordorigin="5582,6338" coordsize="13,2">
              <v:shape style="position:absolute;left:5582;top:6338;width:13;height:2" coordorigin="5582,6338" coordsize="13,0" path="m5582,6338l5595,6338e" filled="f" stroked="t" strokeweight="1.715pt" strokecolor="#231F20">
                <v:path arrowok="t"/>
              </v:shape>
            </v:group>
            <v:group style="position:absolute;left:5582;top:60;width:13;height:2" coordorigin="5582,60" coordsize="13,2">
              <v:shape style="position:absolute;left:5582;top:60;width:13;height:2" coordorigin="5582,60" coordsize="13,0" path="m5582,60l5595,60e" filled="f" stroked="t" strokeweight="1.524pt" strokecolor="#231F20">
                <v:path arrowok="t"/>
              </v:shape>
            </v:group>
            <v:group style="position:absolute;left:5769;top:6338;width:13;height:2" coordorigin="5769,6338" coordsize="13,2">
              <v:shape style="position:absolute;left:5769;top:6338;width:13;height:2" coordorigin="5769,6338" coordsize="13,0" path="m5769,6338l5782,6338e" filled="f" stroked="t" strokeweight="1.715pt" strokecolor="#231F20">
                <v:path arrowok="t"/>
              </v:shape>
            </v:group>
            <v:group style="position:absolute;left:5769;top:60;width:13;height:2" coordorigin="5769,60" coordsize="13,2">
              <v:shape style="position:absolute;left:5769;top:60;width:13;height:2" coordorigin="5769,60" coordsize="13,0" path="m5769,60l5782,60e" filled="f" stroked="t" strokeweight="1.524pt" strokecolor="#231F20">
                <v:path arrowok="t"/>
              </v:shape>
            </v:group>
            <v:group style="position:absolute;left:5906;top:6338;width:13;height:2" coordorigin="5906,6338" coordsize="13,2">
              <v:shape style="position:absolute;left:5906;top:6338;width:13;height:2" coordorigin="5906,6338" coordsize="13,0" path="m5906,6338l5919,6338e" filled="f" stroked="t" strokeweight="1.715pt" strokecolor="#231F20">
                <v:path arrowok="t"/>
              </v:shape>
            </v:group>
            <v:group style="position:absolute;left:5906;top:60;width:13;height:2" coordorigin="5906,60" coordsize="13,2">
              <v:shape style="position:absolute;left:5906;top:60;width:13;height:2" coordorigin="5906,60" coordsize="13,0" path="m5906,60l5919,60e" filled="f" stroked="t" strokeweight="1.524pt" strokecolor="#231F20">
                <v:path arrowok="t"/>
              </v:shape>
            </v:group>
            <v:group style="position:absolute;left:6009;top:6338;width:13;height:2" coordorigin="6009,6338" coordsize="13,2">
              <v:shape style="position:absolute;left:6009;top:6338;width:13;height:2" coordorigin="6009,6338" coordsize="13,0" path="m6009,6338l6022,6338e" filled="f" stroked="t" strokeweight="1.715pt" strokecolor="#231F20">
                <v:path arrowok="t"/>
              </v:shape>
            </v:group>
            <v:group style="position:absolute;left:6009;top:60;width:13;height:2" coordorigin="6009,60" coordsize="13,2">
              <v:shape style="position:absolute;left:6009;top:60;width:13;height:2" coordorigin="6009,60" coordsize="13,0" path="m6009,60l6022,60e" filled="f" stroked="t" strokeweight="1.524pt" strokecolor="#231F20">
                <v:path arrowok="t"/>
              </v:shape>
            </v:group>
            <v:group style="position:absolute;left:6093;top:6338;width:13;height:2" coordorigin="6093,6338" coordsize="13,2">
              <v:shape style="position:absolute;left:6093;top:6338;width:13;height:2" coordorigin="6093,6338" coordsize="13,0" path="m6093,6338l6106,6338e" filled="f" stroked="t" strokeweight="1.715pt" strokecolor="#231F20">
                <v:path arrowok="t"/>
              </v:shape>
            </v:group>
            <v:group style="position:absolute;left:6093;top:60;width:13;height:2" coordorigin="6093,60" coordsize="13,2">
              <v:shape style="position:absolute;left:6093;top:60;width:13;height:2" coordorigin="6093,60" coordsize="13,0" path="m6093,60l6106,60e" filled="f" stroked="t" strokeweight="1.524pt" strokecolor="#231F20">
                <v:path arrowok="t"/>
              </v:shape>
            </v:group>
            <v:group style="position:absolute;left:6165;top:6338;width:13;height:2" coordorigin="6165,6338" coordsize="13,2">
              <v:shape style="position:absolute;left:6165;top:6338;width:13;height:2" coordorigin="6165,6338" coordsize="13,0" path="m6165,6338l6178,6338e" filled="f" stroked="t" strokeweight="1.715pt" strokecolor="#231F20">
                <v:path arrowok="t"/>
              </v:shape>
            </v:group>
            <v:group style="position:absolute;left:6165;top:60;width:13;height:2" coordorigin="6165,60" coordsize="13,2">
              <v:shape style="position:absolute;left:6165;top:60;width:13;height:2" coordorigin="6165,60" coordsize="13,0" path="m6165,60l6178,60e" filled="f" stroked="t" strokeweight="1.524pt" strokecolor="#231F20">
                <v:path arrowok="t"/>
              </v:shape>
            </v:group>
            <v:group style="position:absolute;left:6230;top:6338;width:13;height:2" coordorigin="6230,6338" coordsize="13,2">
              <v:shape style="position:absolute;left:6230;top:6338;width:13;height:2" coordorigin="6230,6338" coordsize="13,0" path="m6230,6338l6243,6338e" filled="f" stroked="t" strokeweight="1.715pt" strokecolor="#231F20">
                <v:path arrowok="t"/>
              </v:shape>
            </v:group>
            <v:group style="position:absolute;left:6230;top:60;width:13;height:2" coordorigin="6230,60" coordsize="13,2">
              <v:shape style="position:absolute;left:6230;top:60;width:13;height:2" coordorigin="6230,60" coordsize="13,0" path="m6230,60l6243,60e" filled="f" stroked="t" strokeweight="1.524pt" strokecolor="#231F20">
                <v:path arrowok="t"/>
              </v:shape>
            </v:group>
            <v:group style="position:absolute;left:6283;top:6338;width:13;height:2" coordorigin="6283,6338" coordsize="13,2">
              <v:shape style="position:absolute;left:6283;top:6338;width:13;height:2" coordorigin="6283,6338" coordsize="13,0" path="m6283,6338l6296,6338e" filled="f" stroked="t" strokeweight="1.715pt" strokecolor="#231F20">
                <v:path arrowok="t"/>
              </v:shape>
            </v:group>
            <v:group style="position:absolute;left:6283;top:60;width:13;height:2" coordorigin="6283,60" coordsize="13,2">
              <v:shape style="position:absolute;left:6283;top:60;width:13;height:2" coordorigin="6283,60" coordsize="13,0" path="m6283,60l6296,60e" filled="f" stroked="t" strokeweight="1.524pt" strokecolor="#231F20">
                <v:path arrowok="t"/>
              </v:shape>
            </v:group>
            <v:group style="position:absolute;left:6333;top:6338;width:13;height:2" coordorigin="6333,6338" coordsize="13,2">
              <v:shape style="position:absolute;left:6333;top:6338;width:13;height:2" coordorigin="6333,6338" coordsize="13,0" path="m6333,6338l6346,6338e" filled="f" stroked="t" strokeweight="1.715pt" strokecolor="#231F20">
                <v:path arrowok="t"/>
              </v:shape>
            </v:group>
            <v:group style="position:absolute;left:6333;top:60;width:13;height:2" coordorigin="6333,60" coordsize="13,2">
              <v:shape style="position:absolute;left:6333;top:60;width:13;height:2" coordorigin="6333,60" coordsize="13,0" path="m6333,60l6346,60e" filled="f" stroked="t" strokeweight="1.524pt" strokecolor="#231F20">
                <v:path arrowok="t"/>
              </v:shape>
            </v:group>
            <v:group style="position:absolute;left:6333;top:6322;width:13;height:2" coordorigin="6333,6322" coordsize="13,2">
              <v:shape style="position:absolute;left:6333;top:6322;width:13;height:2" coordorigin="6333,6322" coordsize="13,0" path="m6333,6322l6346,6322e" filled="f" stroked="t" strokeweight="3.239pt" strokecolor="#231F20">
                <v:path arrowok="t"/>
              </v:shape>
            </v:group>
            <v:group style="position:absolute;left:6333;top:75;width:13;height:2" coordorigin="6333,75" coordsize="13,2">
              <v:shape style="position:absolute;left:6333;top:75;width:13;height:2" coordorigin="6333,75" coordsize="13,0" path="m6333,75l6346,75e" filled="f" stroked="t" strokeweight="3.048pt" strokecolor="#231F20">
                <v:path arrowok="t"/>
              </v:shape>
            </v:group>
            <v:group style="position:absolute;left:6657;top:6338;width:13;height:2" coordorigin="6657,6338" coordsize="13,2">
              <v:shape style="position:absolute;left:6657;top:6338;width:13;height:2" coordorigin="6657,6338" coordsize="13,0" path="m6657,6338l6670,6338e" filled="f" stroked="t" strokeweight="1.715pt" strokecolor="#231F20">
                <v:path arrowok="t"/>
              </v:shape>
            </v:group>
            <v:group style="position:absolute;left:6657;top:60;width:13;height:2" coordorigin="6657,60" coordsize="13,2">
              <v:shape style="position:absolute;left:6657;top:60;width:13;height:2" coordorigin="6657,60" coordsize="13,0" path="m6657,60l6670,60e" filled="f" stroked="t" strokeweight="1.524pt" strokecolor="#231F20">
                <v:path arrowok="t"/>
              </v:shape>
            </v:group>
            <v:group style="position:absolute;left:6847;top:6338;width:13;height:2" coordorigin="6847,6338" coordsize="13,2">
              <v:shape style="position:absolute;left:6847;top:6338;width:13;height:2" coordorigin="6847,6338" coordsize="13,0" path="m6847,6338l6860,6338e" filled="f" stroked="t" strokeweight="1.715pt" strokecolor="#231F20">
                <v:path arrowok="t"/>
              </v:shape>
            </v:group>
            <v:group style="position:absolute;left:6847;top:60;width:13;height:2" coordorigin="6847,60" coordsize="13,2">
              <v:shape style="position:absolute;left:6847;top:60;width:13;height:2" coordorigin="6847,60" coordsize="13,0" path="m6847,60l6860,60e" filled="f" stroked="t" strokeweight="1.524pt" strokecolor="#231F20">
                <v:path arrowok="t"/>
              </v:shape>
            </v:group>
            <v:group style="position:absolute;left:6981;top:6338;width:13;height:2" coordorigin="6981,6338" coordsize="13,2">
              <v:shape style="position:absolute;left:6981;top:6338;width:13;height:2" coordorigin="6981,6338" coordsize="13,0" path="m6981,6338l6993,6338e" filled="f" stroked="t" strokeweight="1.715pt" strokecolor="#231F20">
                <v:path arrowok="t"/>
              </v:shape>
            </v:group>
            <v:group style="position:absolute;left:6981;top:60;width:13;height:2" coordorigin="6981,60" coordsize="13,2">
              <v:shape style="position:absolute;left:6981;top:60;width:13;height:2" coordorigin="6981,60" coordsize="13,0" path="m6981,60l6993,60e" filled="f" stroked="t" strokeweight="1.524pt" strokecolor="#231F20">
                <v:path arrowok="t"/>
              </v:shape>
            </v:group>
            <v:group style="position:absolute;left:7084;top:6338;width:13;height:2" coordorigin="7084,6338" coordsize="13,2">
              <v:shape style="position:absolute;left:7084;top:6338;width:13;height:2" coordorigin="7084,6338" coordsize="13,0" path="m7084,6338l7096,6338e" filled="f" stroked="t" strokeweight="1.715pt" strokecolor="#231F20">
                <v:path arrowok="t"/>
              </v:shape>
            </v:group>
            <v:group style="position:absolute;left:7084;top:60;width:13;height:2" coordorigin="7084,60" coordsize="13,2">
              <v:shape style="position:absolute;left:7084;top:60;width:13;height:2" coordorigin="7084,60" coordsize="13,0" path="m7084,60l7096,60e" filled="f" stroked="t" strokeweight="1.524pt" strokecolor="#231F20">
                <v:path arrowok="t"/>
              </v:shape>
            </v:group>
            <v:group style="position:absolute;left:7171;top:6338;width:13;height:2" coordorigin="7171,6338" coordsize="13,2">
              <v:shape style="position:absolute;left:7171;top:6338;width:13;height:2" coordorigin="7171,6338" coordsize="13,0" path="m7171,6338l7184,6338e" filled="f" stroked="t" strokeweight="1.715pt" strokecolor="#231F20">
                <v:path arrowok="t"/>
              </v:shape>
            </v:group>
            <v:group style="position:absolute;left:7171;top:60;width:13;height:2" coordorigin="7171,60" coordsize="13,2">
              <v:shape style="position:absolute;left:7171;top:60;width:13;height:2" coordorigin="7171,60" coordsize="13,0" path="m7171,60l7184,60e" filled="f" stroked="t" strokeweight="1.524pt" strokecolor="#231F20">
                <v:path arrowok="t"/>
              </v:shape>
            </v:group>
            <v:group style="position:absolute;left:7244;top:6338;width:13;height:2" coordorigin="7244,6338" coordsize="13,2">
              <v:shape style="position:absolute;left:7244;top:6338;width:13;height:2" coordorigin="7244,6338" coordsize="13,0" path="m7244,6338l7256,6338e" filled="f" stroked="t" strokeweight="1.715pt" strokecolor="#231F20">
                <v:path arrowok="t"/>
              </v:shape>
            </v:group>
            <v:group style="position:absolute;left:7244;top:60;width:13;height:2" coordorigin="7244,60" coordsize="13,2">
              <v:shape style="position:absolute;left:7244;top:60;width:13;height:2" coordorigin="7244,60" coordsize="13,0" path="m7244,60l7256,60e" filled="f" stroked="t" strokeweight="1.524pt" strokecolor="#231F20">
                <v:path arrowok="t"/>
              </v:shape>
            </v:group>
            <v:group style="position:absolute;left:7305;top:6338;width:13;height:2" coordorigin="7305,6338" coordsize="13,2">
              <v:shape style="position:absolute;left:7305;top:6338;width:13;height:2" coordorigin="7305,6338" coordsize="13,0" path="m7305,6338l7317,6338e" filled="f" stroked="t" strokeweight="1.715pt" strokecolor="#231F20">
                <v:path arrowok="t"/>
              </v:shape>
            </v:group>
            <v:group style="position:absolute;left:7305;top:60;width:13;height:2" coordorigin="7305,60" coordsize="13,2">
              <v:shape style="position:absolute;left:7305;top:60;width:13;height:2" coordorigin="7305,60" coordsize="13,0" path="m7305,60l7317,60e" filled="f" stroked="t" strokeweight="1.524pt" strokecolor="#231F20">
                <v:path arrowok="t"/>
              </v:shape>
            </v:group>
            <v:group style="position:absolute;left:7362;top:6338;width:13;height:2" coordorigin="7362,6338" coordsize="13,2">
              <v:shape style="position:absolute;left:7362;top:6338;width:13;height:2" coordorigin="7362,6338" coordsize="13,0" path="m7362,6338l7374,6338e" filled="f" stroked="t" strokeweight="1.715pt" strokecolor="#231F20">
                <v:path arrowok="t"/>
              </v:shape>
            </v:group>
            <v:group style="position:absolute;left:7362;top:60;width:13;height:2" coordorigin="7362,60" coordsize="13,2">
              <v:shape style="position:absolute;left:7362;top:60;width:13;height:2" coordorigin="7362,60" coordsize="13,0" path="m7362,60l7374,60e" filled="f" stroked="t" strokeweight="1.524pt" strokecolor="#231F20">
                <v:path arrowok="t"/>
              </v:shape>
            </v:group>
            <v:group style="position:absolute;left:7411;top:6338;width:13;height:2" coordorigin="7411,6338" coordsize="13,2">
              <v:shape style="position:absolute;left:7411;top:6338;width:13;height:2" coordorigin="7411,6338" coordsize="13,0" path="m7411,6338l7424,6338e" filled="f" stroked="t" strokeweight="1.715pt" strokecolor="#231F20">
                <v:path arrowok="t"/>
              </v:shape>
            </v:group>
            <v:group style="position:absolute;left:7411;top:60;width:13;height:2" coordorigin="7411,60" coordsize="13,2">
              <v:shape style="position:absolute;left:7411;top:60;width:13;height:2" coordorigin="7411,60" coordsize="13,0" path="m7411,60l7424,60e" filled="f" stroked="t" strokeweight="1.524pt" strokecolor="#231F20">
                <v:path arrowok="t"/>
              </v:shape>
            </v:group>
            <v:group style="position:absolute;left:7411;top:6322;width:13;height:2" coordorigin="7411,6322" coordsize="13,2">
              <v:shape style="position:absolute;left:7411;top:6322;width:13;height:2" coordorigin="7411,6322" coordsize="13,0" path="m7411,6322l7424,6322e" filled="f" stroked="t" strokeweight="3.239pt" strokecolor="#231F20">
                <v:path arrowok="t"/>
              </v:shape>
            </v:group>
            <v:group style="position:absolute;left:7411;top:75;width:13;height:2" coordorigin="7411,75" coordsize="13,2">
              <v:shape style="position:absolute;left:7411;top:75;width:13;height:2" coordorigin="7411,75" coordsize="13,0" path="m7411,75l7424,75e" filled="f" stroked="t" strokeweight="3.048pt" strokecolor="#231F20">
                <v:path arrowok="t"/>
              </v:shape>
            </v:group>
            <v:group style="position:absolute;left:7735;top:6338;width:13;height:2" coordorigin="7735,6338" coordsize="13,2">
              <v:shape style="position:absolute;left:7735;top:6338;width:13;height:2" coordorigin="7735,6338" coordsize="13,0" path="m7735,6338l7748,6338e" filled="f" stroked="t" strokeweight="1.715pt" strokecolor="#231F20">
                <v:path arrowok="t"/>
              </v:shape>
            </v:group>
            <v:group style="position:absolute;left:7735;top:60;width:13;height:2" coordorigin="7735,60" coordsize="13,2">
              <v:shape style="position:absolute;left:7735;top:60;width:13;height:2" coordorigin="7735,60" coordsize="13,0" path="m7735,60l7748,60e" filled="f" stroked="t" strokeweight="1.524pt" strokecolor="#231F20">
                <v:path arrowok="t"/>
              </v:shape>
            </v:group>
            <v:group style="position:absolute;left:7922;top:6338;width:13;height:2" coordorigin="7922,6338" coordsize="13,2">
              <v:shape style="position:absolute;left:7922;top:6338;width:13;height:2" coordorigin="7922,6338" coordsize="13,0" path="m7922,6338l7935,6338e" filled="f" stroked="t" strokeweight="1.715pt" strokecolor="#231F20">
                <v:path arrowok="t"/>
              </v:shape>
            </v:group>
            <v:group style="position:absolute;left:7922;top:60;width:13;height:2" coordorigin="7922,60" coordsize="13,2">
              <v:shape style="position:absolute;left:7922;top:60;width:13;height:2" coordorigin="7922,60" coordsize="13,0" path="m7922,60l7935,60e" filled="f" stroked="t" strokeweight="1.524pt" strokecolor="#231F20">
                <v:path arrowok="t"/>
              </v:shape>
            </v:group>
            <v:group style="position:absolute;left:8059;top:6338;width:13;height:2" coordorigin="8059,6338" coordsize="13,2">
              <v:shape style="position:absolute;left:8059;top:6338;width:13;height:2" coordorigin="8059,6338" coordsize="13,0" path="m8059,6338l8072,6338e" filled="f" stroked="t" strokeweight="1.715pt" strokecolor="#231F20">
                <v:path arrowok="t"/>
              </v:shape>
            </v:group>
            <v:group style="position:absolute;left:8059;top:60;width:13;height:2" coordorigin="8059,60" coordsize="13,2">
              <v:shape style="position:absolute;left:8059;top:60;width:13;height:2" coordorigin="8059,60" coordsize="13,0" path="m8059,60l8072,60e" filled="f" stroked="t" strokeweight="1.524pt" strokecolor="#231F20">
                <v:path arrowok="t"/>
              </v:shape>
            </v:group>
            <v:group style="position:absolute;left:8162;top:6338;width:13;height:2" coordorigin="8162,6338" coordsize="13,2">
              <v:shape style="position:absolute;left:8162;top:6338;width:13;height:2" coordorigin="8162,6338" coordsize="13,0" path="m8162,6338l8175,6338e" filled="f" stroked="t" strokeweight="1.715pt" strokecolor="#231F20">
                <v:path arrowok="t"/>
              </v:shape>
            </v:group>
            <v:group style="position:absolute;left:8162;top:60;width:13;height:2" coordorigin="8162,60" coordsize="13,2">
              <v:shape style="position:absolute;left:8162;top:60;width:13;height:2" coordorigin="8162,60" coordsize="13,0" path="m8162,60l8175,60e" filled="f" stroked="t" strokeweight="1.524pt" strokecolor="#231F20">
                <v:path arrowok="t"/>
              </v:shape>
            </v:group>
            <v:group style="position:absolute;left:8246;top:6338;width:13;height:2" coordorigin="8246,6338" coordsize="13,2">
              <v:shape style="position:absolute;left:8246;top:6338;width:13;height:2" coordorigin="8246,6338" coordsize="13,0" path="m8246,6338l8258,6338e" filled="f" stroked="t" strokeweight="1.715pt" strokecolor="#231F20">
                <v:path arrowok="t"/>
              </v:shape>
            </v:group>
            <v:group style="position:absolute;left:8246;top:60;width:13;height:2" coordorigin="8246,60" coordsize="13,2">
              <v:shape style="position:absolute;left:8246;top:60;width:13;height:2" coordorigin="8246,60" coordsize="13,0" path="m8246,60l8258,60e" filled="f" stroked="t" strokeweight="1.524pt" strokecolor="#231F20">
                <v:path arrowok="t"/>
              </v:shape>
            </v:group>
            <v:group style="position:absolute;left:8318;top:6338;width:13;height:2" coordorigin="8318,6338" coordsize="13,2">
              <v:shape style="position:absolute;left:8318;top:6338;width:13;height:2" coordorigin="8318,6338" coordsize="13,0" path="m8318,6338l8331,6338e" filled="f" stroked="t" strokeweight="1.715pt" strokecolor="#231F20">
                <v:path arrowok="t"/>
              </v:shape>
            </v:group>
            <v:group style="position:absolute;left:8318;top:60;width:13;height:2" coordorigin="8318,60" coordsize="13,2">
              <v:shape style="position:absolute;left:8318;top:60;width:13;height:2" coordorigin="8318,60" coordsize="13,0" path="m8318,60l8331,60e" filled="f" stroked="t" strokeweight="1.524pt" strokecolor="#231F20">
                <v:path arrowok="t"/>
              </v:shape>
            </v:group>
            <v:group style="position:absolute;left:8383;top:6338;width:13;height:2" coordorigin="8383,6338" coordsize="13,2">
              <v:shape style="position:absolute;left:8383;top:6338;width:13;height:2" coordorigin="8383,6338" coordsize="13,0" path="m8383,6338l8396,6338e" filled="f" stroked="t" strokeweight="1.715pt" strokecolor="#231F20">
                <v:path arrowok="t"/>
              </v:shape>
            </v:group>
            <v:group style="position:absolute;left:8383;top:60;width:13;height:2" coordorigin="8383,60" coordsize="13,2">
              <v:shape style="position:absolute;left:8383;top:60;width:13;height:2" coordorigin="8383,60" coordsize="13,0" path="m8383,60l8396,60e" filled="f" stroked="t" strokeweight="1.524pt" strokecolor="#231F20">
                <v:path arrowok="t"/>
              </v:shape>
            </v:group>
            <v:group style="position:absolute;left:8436;top:6338;width:13;height:2" coordorigin="8436,6338" coordsize="13,2">
              <v:shape style="position:absolute;left:8436;top:6338;width:13;height:2" coordorigin="8436,6338" coordsize="13,0" path="m8436,6338l8449,6338e" filled="f" stroked="t" strokeweight="1.715pt" strokecolor="#231F20">
                <v:path arrowok="t"/>
              </v:shape>
            </v:group>
            <v:group style="position:absolute;left:8436;top:60;width:13;height:2" coordorigin="8436,60" coordsize="13,2">
              <v:shape style="position:absolute;left:8436;top:60;width:13;height:2" coordorigin="8436,60" coordsize="13,0" path="m8436,60l8449,60e" filled="f" stroked="t" strokeweight="1.524pt" strokecolor="#231F20">
                <v:path arrowok="t"/>
              </v:shape>
            </v:group>
            <v:group style="position:absolute;left:8486;top:6338;width:13;height:2" coordorigin="8486,6338" coordsize="13,2">
              <v:shape style="position:absolute;left:8486;top:6338;width:13;height:2" coordorigin="8486,6338" coordsize="13,0" path="m8486,6338l8498,6338e" filled="f" stroked="t" strokeweight="1.715pt" strokecolor="#231F20">
                <v:path arrowok="t"/>
              </v:shape>
            </v:group>
            <v:group style="position:absolute;left:8486;top:60;width:13;height:2" coordorigin="8486,60" coordsize="13,2">
              <v:shape style="position:absolute;left:8486;top:60;width:13;height:2" coordorigin="8486,60" coordsize="13,0" path="m8486,60l8498,60e" filled="f" stroked="t" strokeweight="1.524pt" strokecolor="#231F20">
                <v:path arrowok="t"/>
              </v:shape>
            </v:group>
            <v:group style="position:absolute;left:8486;top:6322;width:13;height:2" coordorigin="8486,6322" coordsize="13,2">
              <v:shape style="position:absolute;left:8486;top:6322;width:13;height:2" coordorigin="8486,6322" coordsize="13,0" path="m8486,6322l8498,6322e" filled="f" stroked="t" strokeweight="3.239pt" strokecolor="#231F20">
                <v:path arrowok="t"/>
              </v:shape>
            </v:group>
            <v:group style="position:absolute;left:8486;top:75;width:13;height:2" coordorigin="8486,75" coordsize="13,2">
              <v:shape style="position:absolute;left:8486;top:75;width:13;height:2" coordorigin="8486,75" coordsize="13,0" path="m8486,75l8498,75e" filled="f" stroked="t" strokeweight="3.048pt" strokecolor="#231F20">
                <v:path arrowok="t"/>
              </v:shape>
            </v:group>
            <v:group style="position:absolute;left:8810;top:6338;width:13;height:2" coordorigin="8810,6338" coordsize="13,2">
              <v:shape style="position:absolute;left:8810;top:6338;width:13;height:2" coordorigin="8810,6338" coordsize="13,0" path="m8810,6338l8822,6338e" filled="f" stroked="t" strokeweight="1.715pt" strokecolor="#231F20">
                <v:path arrowok="t"/>
              </v:shape>
            </v:group>
            <v:group style="position:absolute;left:8810;top:60;width:13;height:2" coordorigin="8810,60" coordsize="13,2">
              <v:shape style="position:absolute;left:8810;top:60;width:13;height:2" coordorigin="8810,60" coordsize="13,0" path="m8810,60l8822,60e" filled="f" stroked="t" strokeweight="1.524pt" strokecolor="#231F20">
                <v:path arrowok="t"/>
              </v:shape>
            </v:group>
            <v:group style="position:absolute;left:9000;top:6338;width:13;height:2" coordorigin="9000,6338" coordsize="13,2">
              <v:shape style="position:absolute;left:9000;top:6338;width:13;height:2" coordorigin="9000,6338" coordsize="13,0" path="m9000,6338l9013,6338e" filled="f" stroked="t" strokeweight="1.715pt" strokecolor="#231F20">
                <v:path arrowok="t"/>
              </v:shape>
            </v:group>
            <v:group style="position:absolute;left:9000;top:60;width:13;height:2" coordorigin="9000,60" coordsize="13,2">
              <v:shape style="position:absolute;left:9000;top:60;width:13;height:2" coordorigin="9000,60" coordsize="13,0" path="m9000,60l9013,60e" filled="f" stroked="t" strokeweight="1.524pt" strokecolor="#231F20">
                <v:path arrowok="t"/>
              </v:shape>
            </v:group>
            <v:group style="position:absolute;left:9133;top:6338;width:13;height:2" coordorigin="9133,6338" coordsize="13,2">
              <v:shape style="position:absolute;left:9133;top:6338;width:13;height:2" coordorigin="9133,6338" coordsize="13,0" path="m9133,6338l9146,6338e" filled="f" stroked="t" strokeweight="1.715pt" strokecolor="#231F20">
                <v:path arrowok="t"/>
              </v:shape>
            </v:group>
            <v:group style="position:absolute;left:9133;top:60;width:13;height:2" coordorigin="9133,60" coordsize="13,2">
              <v:shape style="position:absolute;left:9133;top:60;width:13;height:2" coordorigin="9133,60" coordsize="13,0" path="m9133,60l9146,60e" filled="f" stroked="t" strokeweight="1.524pt" strokecolor="#231F20">
                <v:path arrowok="t"/>
              </v:shape>
            </v:group>
            <v:group style="position:absolute;left:9236;top:6338;width:13;height:2" coordorigin="9236,6338" coordsize="13,2">
              <v:shape style="position:absolute;left:9236;top:6338;width:13;height:2" coordorigin="9236,6338" coordsize="13,0" path="m9236,6338l9249,6338e" filled="f" stroked="t" strokeweight="1.715pt" strokecolor="#231F20">
                <v:path arrowok="t"/>
              </v:shape>
            </v:group>
            <v:group style="position:absolute;left:9236;top:60;width:13;height:2" coordorigin="9236,60" coordsize="13,2">
              <v:shape style="position:absolute;left:9236;top:60;width:13;height:2" coordorigin="9236,60" coordsize="13,0" path="m9236,60l9249,60e" filled="f" stroked="t" strokeweight="1.524pt" strokecolor="#231F20">
                <v:path arrowok="t"/>
              </v:shape>
            </v:group>
            <v:group style="position:absolute;left:9324;top:6338;width:13;height:2" coordorigin="9324,6338" coordsize="13,2">
              <v:shape style="position:absolute;left:9324;top:6338;width:13;height:2" coordorigin="9324,6338" coordsize="13,0" path="m9324,6338l9337,6338e" filled="f" stroked="t" strokeweight="1.715pt" strokecolor="#231F20">
                <v:path arrowok="t"/>
              </v:shape>
            </v:group>
            <v:group style="position:absolute;left:9324;top:60;width:13;height:2" coordorigin="9324,60" coordsize="13,2">
              <v:shape style="position:absolute;left:9324;top:60;width:13;height:2" coordorigin="9324,60" coordsize="13,0" path="m9324,60l9337,60e" filled="f" stroked="t" strokeweight="1.524pt" strokecolor="#231F20">
                <v:path arrowok="t"/>
              </v:shape>
            </v:group>
            <v:group style="position:absolute;left:9396;top:6338;width:13;height:2" coordorigin="9396,6338" coordsize="13,2">
              <v:shape style="position:absolute;left:9396;top:6338;width:13;height:2" coordorigin="9396,6338" coordsize="13,0" path="m9396,6338l9409,6338e" filled="f" stroked="t" strokeweight="1.715pt" strokecolor="#231F20">
                <v:path arrowok="t"/>
              </v:shape>
            </v:group>
            <v:group style="position:absolute;left:9396;top:60;width:13;height:2" coordorigin="9396,60" coordsize="13,2">
              <v:shape style="position:absolute;left:9396;top:60;width:13;height:2" coordorigin="9396,60" coordsize="13,0" path="m9396,60l9409,60e" filled="f" stroked="t" strokeweight="1.524pt" strokecolor="#231F20">
                <v:path arrowok="t"/>
              </v:shape>
            </v:group>
            <v:group style="position:absolute;left:9457;top:6338;width:13;height:2" coordorigin="9457,6338" coordsize="13,2">
              <v:shape style="position:absolute;left:9457;top:6338;width:13;height:2" coordorigin="9457,6338" coordsize="13,0" path="m9457,6338l9470,6338e" filled="f" stroked="t" strokeweight="1.715pt" strokecolor="#231F20">
                <v:path arrowok="t"/>
              </v:shape>
            </v:group>
            <v:group style="position:absolute;left:9457;top:60;width:13;height:2" coordorigin="9457,60" coordsize="13,2">
              <v:shape style="position:absolute;left:9457;top:60;width:13;height:2" coordorigin="9457,60" coordsize="13,0" path="m9457,60l9470,60e" filled="f" stroked="t" strokeweight="1.524pt" strokecolor="#231F20">
                <v:path arrowok="t"/>
              </v:shape>
            </v:group>
            <v:group style="position:absolute;left:9514;top:6338;width:13;height:2" coordorigin="9514,6338" coordsize="13,2">
              <v:shape style="position:absolute;left:9514;top:6338;width:13;height:2" coordorigin="9514,6338" coordsize="13,0" path="m9514,6338l9527,6338e" filled="f" stroked="t" strokeweight="1.715pt" strokecolor="#231F20">
                <v:path arrowok="t"/>
              </v:shape>
            </v:group>
            <v:group style="position:absolute;left:9514;top:60;width:13;height:2" coordorigin="9514,60" coordsize="13,2">
              <v:shape style="position:absolute;left:9514;top:60;width:13;height:2" coordorigin="9514,60" coordsize="13,0" path="m9514,60l9527,60e" filled="f" stroked="t" strokeweight="1.524pt" strokecolor="#231F20">
                <v:path arrowok="t"/>
              </v:shape>
            </v:group>
            <v:group style="position:absolute;left:9564;top:6338;width:13;height:2" coordorigin="9564,6338" coordsize="13,2">
              <v:shape style="position:absolute;left:9564;top:6338;width:13;height:2" coordorigin="9564,6338" coordsize="13,0" path="m9564,6338l9577,6338e" filled="f" stroked="t" strokeweight="1.715pt" strokecolor="#231F20">
                <v:path arrowok="t"/>
              </v:shape>
            </v:group>
            <v:group style="position:absolute;left:9564;top:60;width:13;height:2" coordorigin="9564,60" coordsize="13,2">
              <v:shape style="position:absolute;left:9564;top:60;width:13;height:2" coordorigin="9564,60" coordsize="13,0" path="m9564,60l9577,60e" filled="f" stroked="t" strokeweight="1.524pt" strokecolor="#231F20">
                <v:path arrowok="t"/>
              </v:shape>
            </v:group>
            <v:group style="position:absolute;left:9564;top:6322;width:13;height:2" coordorigin="9564,6322" coordsize="13,2">
              <v:shape style="position:absolute;left:9564;top:6322;width:13;height:2" coordorigin="9564,6322" coordsize="13,0" path="m9564,6322l9577,6322e" filled="f" stroked="t" strokeweight="3.239pt" strokecolor="#231F20">
                <v:path arrowok="t"/>
              </v:shape>
            </v:group>
            <v:group style="position:absolute;left:9564;top:75;width:13;height:2" coordorigin="9564,75" coordsize="13,2">
              <v:shape style="position:absolute;left:9564;top:75;width:13;height:2" coordorigin="9564,75" coordsize="13,0" path="m9564,75l9577,75e" filled="f" stroked="t" strokeweight="3.048pt" strokecolor="#231F20">
                <v:path arrowok="t"/>
              </v:shape>
            </v:group>
            <v:group style="position:absolute;left:9888;top:6338;width:13;height:2" coordorigin="9888,6338" coordsize="13,2">
              <v:shape style="position:absolute;left:9888;top:6338;width:13;height:2" coordorigin="9888,6338" coordsize="13,0" path="m9888,6338l9901,6338e" filled="f" stroked="t" strokeweight="1.715pt" strokecolor="#231F20">
                <v:path arrowok="t"/>
              </v:shape>
            </v:group>
            <v:group style="position:absolute;left:9888;top:60;width:13;height:2" coordorigin="9888,60" coordsize="13,2">
              <v:shape style="position:absolute;left:9888;top:60;width:13;height:2" coordorigin="9888,60" coordsize="13,0" path="m9888,60l9901,60e" filled="f" stroked="t" strokeweight="1.524pt" strokecolor="#231F20">
                <v:path arrowok="t"/>
              </v:shape>
            </v:group>
            <v:group style="position:absolute;left:10074;top:6338;width:13;height:2" coordorigin="10074,6338" coordsize="13,2">
              <v:shape style="position:absolute;left:10074;top:6338;width:13;height:2" coordorigin="10074,6338" coordsize="13,0" path="m10074,6338l10087,6338e" filled="f" stroked="t" strokeweight="1.715pt" strokecolor="#231F20">
                <v:path arrowok="t"/>
              </v:shape>
            </v:group>
            <v:group style="position:absolute;left:10074;top:60;width:13;height:2" coordorigin="10074,60" coordsize="13,2">
              <v:shape style="position:absolute;left:10074;top:60;width:13;height:2" coordorigin="10074,60" coordsize="13,0" path="m10074,60l10087,60e" filled="f" stroked="t" strokeweight="1.524pt" strokecolor="#231F20">
                <v:path arrowok="t"/>
              </v:shape>
            </v:group>
            <v:group style="position:absolute;left:10212;top:6338;width:13;height:2" coordorigin="10212,6338" coordsize="13,2">
              <v:shape style="position:absolute;left:10212;top:6338;width:13;height:2" coordorigin="10212,6338" coordsize="13,0" path="m10212,6338l10224,6338e" filled="f" stroked="t" strokeweight="1.715pt" strokecolor="#231F20">
                <v:path arrowok="t"/>
              </v:shape>
            </v:group>
            <v:group style="position:absolute;left:10212;top:60;width:13;height:2" coordorigin="10212,60" coordsize="13,2">
              <v:shape style="position:absolute;left:10212;top:60;width:13;height:2" coordorigin="10212,60" coordsize="13,0" path="m10212,60l10224,60e" filled="f" stroked="t" strokeweight="1.524pt" strokecolor="#231F20">
                <v:path arrowok="t"/>
              </v:shape>
            </v:group>
            <v:group style="position:absolute;left:10315;top:6338;width:13;height:2" coordorigin="10315,6338" coordsize="13,2">
              <v:shape style="position:absolute;left:10315;top:6338;width:13;height:2" coordorigin="10315,6338" coordsize="13,0" path="m10315,6338l10327,6338e" filled="f" stroked="t" strokeweight="1.715pt" strokecolor="#231F20">
                <v:path arrowok="t"/>
              </v:shape>
            </v:group>
            <v:group style="position:absolute;left:10315;top:60;width:13;height:2" coordorigin="10315,60" coordsize="13,2">
              <v:shape style="position:absolute;left:10315;top:60;width:13;height:2" coordorigin="10315,60" coordsize="13,0" path="m10315,60l10327,60e" filled="f" stroked="t" strokeweight="1.524pt" strokecolor="#231F20">
                <v:path arrowok="t"/>
              </v:shape>
            </v:group>
            <v:group style="position:absolute;left:10398;top:6338;width:13;height:2" coordorigin="10398,6338" coordsize="13,2">
              <v:shape style="position:absolute;left:10398;top:6338;width:13;height:2" coordorigin="10398,6338" coordsize="13,0" path="m10398,6338l10411,6338e" filled="f" stroked="t" strokeweight="1.715pt" strokecolor="#231F20">
                <v:path arrowok="t"/>
              </v:shape>
            </v:group>
            <v:group style="position:absolute;left:10398;top:60;width:13;height:2" coordorigin="10398,60" coordsize="13,2">
              <v:shape style="position:absolute;left:10398;top:60;width:13;height:2" coordorigin="10398,60" coordsize="13,0" path="m10398,60l10411,60e" filled="f" stroked="t" strokeweight="1.524pt" strokecolor="#231F20">
                <v:path arrowok="t"/>
              </v:shape>
            </v:group>
            <v:group style="position:absolute;left:10471;top:6338;width:13;height:2" coordorigin="10471,6338" coordsize="13,2">
              <v:shape style="position:absolute;left:10471;top:6338;width:13;height:2" coordorigin="10471,6338" coordsize="13,0" path="m10471,6338l10484,6338e" filled="f" stroked="t" strokeweight="1.715pt" strokecolor="#231F20">
                <v:path arrowok="t"/>
              </v:shape>
            </v:group>
            <v:group style="position:absolute;left:10471;top:60;width:13;height:2" coordorigin="10471,60" coordsize="13,2">
              <v:shape style="position:absolute;left:10471;top:60;width:13;height:2" coordorigin="10471,60" coordsize="13,0" path="m10471,60l10484,60e" filled="f" stroked="t" strokeweight="1.524pt" strokecolor="#231F20">
                <v:path arrowok="t"/>
              </v:shape>
            </v:group>
            <v:group style="position:absolute;left:10536;top:6338;width:13;height:2" coordorigin="10536,6338" coordsize="13,2">
              <v:shape style="position:absolute;left:10536;top:6338;width:13;height:2" coordorigin="10536,6338" coordsize="13,0" path="m10536,6338l10548,6338e" filled="f" stroked="t" strokeweight="1.715pt" strokecolor="#231F20">
                <v:path arrowok="t"/>
              </v:shape>
            </v:group>
            <v:group style="position:absolute;left:10536;top:60;width:13;height:2" coordorigin="10536,60" coordsize="13,2">
              <v:shape style="position:absolute;left:10536;top:60;width:13;height:2" coordorigin="10536,60" coordsize="13,0" path="m10536,60l10548,60e" filled="f" stroked="t" strokeweight="1.524pt" strokecolor="#231F20">
                <v:path arrowok="t"/>
              </v:shape>
            </v:group>
            <v:group style="position:absolute;left:10589;top:6338;width:13;height:2" coordorigin="10589,6338" coordsize="13,2">
              <v:shape style="position:absolute;left:10589;top:6338;width:13;height:2" coordorigin="10589,6338" coordsize="13,0" path="m10589,6338l10602,6338e" filled="f" stroked="t" strokeweight="1.715pt" strokecolor="#231F20">
                <v:path arrowok="t"/>
              </v:shape>
            </v:group>
            <v:group style="position:absolute;left:10589;top:60;width:13;height:2" coordorigin="10589,60" coordsize="13,2">
              <v:shape style="position:absolute;left:10589;top:60;width:13;height:2" coordorigin="10589,60" coordsize="13,0" path="m10589,60l10602,60e" filled="f" stroked="t" strokeweight="1.524pt" strokecolor="#231F20">
                <v:path arrowok="t"/>
              </v:shape>
            </v:group>
            <v:group style="position:absolute;left:10638;top:6338;width:13;height:2" coordorigin="10638,6338" coordsize="13,2">
              <v:shape style="position:absolute;left:10638;top:6338;width:13;height:2" coordorigin="10638,6338" coordsize="13,0" path="m10638,6338l10651,6338e" filled="f" stroked="t" strokeweight="1.715pt" strokecolor="#231F20">
                <v:path arrowok="t"/>
              </v:shape>
            </v:group>
            <v:group style="position:absolute;left:10638;top:60;width:13;height:2" coordorigin="10638,60" coordsize="13,2">
              <v:shape style="position:absolute;left:10638;top:60;width:13;height:2" coordorigin="10638,60" coordsize="13,0" path="m10638,60l10651,60e" filled="f" stroked="t" strokeweight="1.524pt" strokecolor="#231F20">
                <v:path arrowok="t"/>
              </v:shape>
            </v:group>
            <v:group style="position:absolute;left:10638;top:6322;width:13;height:2" coordorigin="10638,6322" coordsize="13,2">
              <v:shape style="position:absolute;left:10638;top:6322;width:13;height:2" coordorigin="10638,6322" coordsize="13,0" path="m10638,6322l10651,6322e" filled="f" stroked="t" strokeweight="3.239pt" strokecolor="#231F20">
                <v:path arrowok="t"/>
              </v:shape>
            </v:group>
            <v:group style="position:absolute;left:10638;top:75;width:13;height:2" coordorigin="10638,75" coordsize="13,2">
              <v:shape style="position:absolute;left:10638;top:75;width:13;height:2" coordorigin="10638,75" coordsize="13,0" path="m10638,75l10651,75e" filled="f" stroked="t" strokeweight="3.048pt" strokecolor="#231F20">
                <v:path arrowok="t"/>
              </v:shape>
            </v:group>
            <v:group style="position:absolute;left:10962;top:6338;width:13;height:2" coordorigin="10962,6338" coordsize="13,2">
              <v:shape style="position:absolute;left:10962;top:6338;width:13;height:2" coordorigin="10962,6338" coordsize="13,0" path="m10962,6338l10975,6338e" filled="f" stroked="t" strokeweight="1.715pt" strokecolor="#231F20">
                <v:path arrowok="t"/>
              </v:shape>
            </v:group>
            <v:group style="position:absolute;left:10962;top:60;width:13;height:2" coordorigin="10962,60" coordsize="13,2">
              <v:shape style="position:absolute;left:10962;top:60;width:13;height:2" coordorigin="10962,60" coordsize="13,0" path="m10962,60l10975,60e" filled="f" stroked="t" strokeweight="1.524pt" strokecolor="#231F20">
                <v:path arrowok="t"/>
              </v:shape>
            </v:group>
            <v:group style="position:absolute;left:11153;top:6338;width:13;height:2" coordorigin="11153,6338" coordsize="13,2">
              <v:shape style="position:absolute;left:11153;top:6338;width:13;height:2" coordorigin="11153,6338" coordsize="13,0" path="m11153,6338l11166,6338e" filled="f" stroked="t" strokeweight="1.715pt" strokecolor="#231F20">
                <v:path arrowok="t"/>
              </v:shape>
            </v:group>
            <v:group style="position:absolute;left:11153;top:60;width:13;height:2" coordorigin="11153,60" coordsize="13,2">
              <v:shape style="position:absolute;left:11153;top:60;width:13;height:2" coordorigin="11153,60" coordsize="13,0" path="m11153,60l11166,60e" filled="f" stroked="t" strokeweight="1.524pt" strokecolor="#231F20">
                <v:path arrowok="t"/>
              </v:shape>
            </v:group>
            <v:group style="position:absolute;left:11286;top:6338;width:13;height:2" coordorigin="11286,6338" coordsize="13,2">
              <v:shape style="position:absolute;left:11286;top:6338;width:13;height:2" coordorigin="11286,6338" coordsize="13,0" path="m11286,6338l11299,6338e" filled="f" stroked="t" strokeweight="1.715pt" strokecolor="#231F20">
                <v:path arrowok="t"/>
              </v:shape>
            </v:group>
            <v:group style="position:absolute;left:11286;top:60;width:13;height:2" coordorigin="11286,60" coordsize="13,2">
              <v:shape style="position:absolute;left:11286;top:60;width:13;height:2" coordorigin="11286,60" coordsize="13,0" path="m11286,60l11299,60e" filled="f" stroked="t" strokeweight="1.524pt" strokecolor="#231F20">
                <v:path arrowok="t"/>
              </v:shape>
            </v:group>
            <v:group style="position:absolute;left:11389;top:6338;width:13;height:2" coordorigin="11389,6338" coordsize="13,2">
              <v:shape style="position:absolute;left:11389;top:6338;width:13;height:2" coordorigin="11389,6338" coordsize="13,0" path="m11389,6338l11402,6338e" filled="f" stroked="t" strokeweight="1.715pt" strokecolor="#231F20">
                <v:path arrowok="t"/>
              </v:shape>
            </v:group>
            <v:group style="position:absolute;left:11389;top:60;width:13;height:2" coordorigin="11389,60" coordsize="13,2">
              <v:shape style="position:absolute;left:11389;top:60;width:13;height:2" coordorigin="11389,60" coordsize="13,0" path="m11389,60l11402,60e" filled="f" stroked="t" strokeweight="1.524pt" strokecolor="#231F20">
                <v:path arrowok="t"/>
              </v:shape>
            </v:group>
            <v:group style="position:absolute;left:11477;top:6338;width:13;height:2" coordorigin="11477,6338" coordsize="13,2">
              <v:shape style="position:absolute;left:11477;top:6338;width:13;height:2" coordorigin="11477,6338" coordsize="13,0" path="m11477,6338l11489,6338e" filled="f" stroked="t" strokeweight="1.715pt" strokecolor="#231F20">
                <v:path arrowok="t"/>
              </v:shape>
            </v:group>
            <v:group style="position:absolute;left:11477;top:60;width:13;height:2" coordorigin="11477,60" coordsize="13,2">
              <v:shape style="position:absolute;left:11477;top:60;width:13;height:2" coordorigin="11477,60" coordsize="13,0" path="m11477,60l11489,60e" filled="f" stroked="t" strokeweight="1.524pt" strokecolor="#231F20">
                <v:path arrowok="t"/>
              </v:shape>
            </v:group>
            <v:group style="position:absolute;left:11549;top:6338;width:13;height:2" coordorigin="11549,6338" coordsize="13,2">
              <v:shape style="position:absolute;left:11549;top:6338;width:13;height:2" coordorigin="11549,6338" coordsize="13,0" path="m11549,6338l11562,6338e" filled="f" stroked="t" strokeweight="1.715pt" strokecolor="#231F20">
                <v:path arrowok="t"/>
              </v:shape>
            </v:group>
            <v:group style="position:absolute;left:11549;top:60;width:13;height:2" coordorigin="11549,60" coordsize="13,2">
              <v:shape style="position:absolute;left:11549;top:60;width:13;height:2" coordorigin="11549,60" coordsize="13,0" path="m11549,60l11562,60e" filled="f" stroked="t" strokeweight="1.524pt" strokecolor="#231F20">
                <v:path arrowok="t"/>
              </v:shape>
            </v:group>
            <v:group style="position:absolute;left:11610;top:6338;width:13;height:2" coordorigin="11610,6338" coordsize="13,2">
              <v:shape style="position:absolute;left:11610;top:6338;width:13;height:2" coordorigin="11610,6338" coordsize="13,0" path="m11610,6338l11623,6338e" filled="f" stroked="t" strokeweight="1.715pt" strokecolor="#231F20">
                <v:path arrowok="t"/>
              </v:shape>
            </v:group>
            <v:group style="position:absolute;left:11610;top:60;width:13;height:2" coordorigin="11610,60" coordsize="13,2">
              <v:shape style="position:absolute;left:11610;top:60;width:13;height:2" coordorigin="11610,60" coordsize="13,0" path="m11610,60l11623,60e" filled="f" stroked="t" strokeweight="1.524pt" strokecolor="#231F20">
                <v:path arrowok="t"/>
              </v:shape>
            </v:group>
            <v:group style="position:absolute;left:11667;top:6338;width:13;height:2" coordorigin="11667,6338" coordsize="13,2">
              <v:shape style="position:absolute;left:11667;top:6338;width:13;height:2" coordorigin="11667,6338" coordsize="13,0" path="m11667,6338l11680,6338e" filled="f" stroked="t" strokeweight="1.715pt" strokecolor="#231F20">
                <v:path arrowok="t"/>
              </v:shape>
            </v:group>
            <v:group style="position:absolute;left:11667;top:60;width:13;height:2" coordorigin="11667,60" coordsize="13,2">
              <v:shape style="position:absolute;left:11667;top:60;width:13;height:2" coordorigin="11667,60" coordsize="13,0" path="m11667,60l11680,60e" filled="f" stroked="t" strokeweight="1.524pt" strokecolor="#231F20">
                <v:path arrowok="t"/>
              </v:shape>
            </v:group>
            <v:group style="position:absolute;left:11717;top:6338;width:13;height:2" coordorigin="11717,6338" coordsize="13,2">
              <v:shape style="position:absolute;left:11717;top:6338;width:13;height:2" coordorigin="11717,6338" coordsize="13,0" path="m11717,6338l11729,6338e" filled="f" stroked="t" strokeweight="1.715pt" strokecolor="#231F20">
                <v:path arrowok="t"/>
              </v:shape>
            </v:group>
            <v:group style="position:absolute;left:11717;top:60;width:13;height:2" coordorigin="11717,60" coordsize="13,2">
              <v:shape style="position:absolute;left:11717;top:60;width:13;height:2" coordorigin="11717,60" coordsize="13,0" path="m11717,60l11729,60e" filled="f" stroked="t" strokeweight="1.524pt" strokecolor="#231F20">
                <v:path arrowok="t"/>
              </v:shape>
            </v:group>
            <v:group style="position:absolute;left:11717;top:6322;width:13;height:2" coordorigin="11717,6322" coordsize="13,2">
              <v:shape style="position:absolute;left:11717;top:6322;width:13;height:2" coordorigin="11717,6322" coordsize="13,0" path="m11717,6322l11729,6322e" filled="f" stroked="t" strokeweight="3.239pt" strokecolor="#231F20">
                <v:path arrowok="t"/>
              </v:shape>
            </v:group>
            <v:group style="position:absolute;left:11717;top:75;width:13;height:2" coordorigin="11717,75" coordsize="13,2">
              <v:shape style="position:absolute;left:11717;top:75;width:13;height:2" coordorigin="11717,75" coordsize="13,0" path="m11717,75l11729,75e" filled="f" stroked="t" strokeweight="3.048pt" strokecolor="#231F20">
                <v:path arrowok="t"/>
              </v:shape>
            </v:group>
            <v:group style="position:absolute;left:5265;top:6355;width:2;height:2" coordorigin="5265,6355" coordsize="2,2">
              <v:shape style="position:absolute;left:5265;top:6355;width:2;height:2" coordorigin="5265,6355" coordsize="0,0" path="m5265,6355l5265,6355,5265,6355e" filled="f" stroked="t" strokeweight=".64pt" strokecolor="#231F20">
                <v:path arrowok="t"/>
              </v:shape>
            </v:group>
            <v:group style="position:absolute;left:5265;top:5303;width:61;height:2" coordorigin="5265,5303" coordsize="61,2">
              <v:shape style="position:absolute;left:5265;top:5303;width:61;height:2" coordorigin="5265,5303" coordsize="61,0" path="m5265,5303l5326,5303,5326,5303e" filled="f" stroked="t" strokeweight=".64pt" strokecolor="#231F20">
                <v:path arrowok="t"/>
              </v:shape>
            </v:group>
            <v:group style="position:absolute;left:11658;top:5303;width:65;height:2" coordorigin="11658,5303" coordsize="65,2">
              <v:shape style="position:absolute;left:11658;top:5303;width:65;height:2" coordorigin="11658,5303" coordsize="65,0" path="m11723,5303l11658,5303,11658,5303e" filled="f" stroked="t" strokeweight=".64pt" strokecolor="#231F20">
                <v:path arrowok="t"/>
              </v:shape>
            </v:group>
            <v:group style="position:absolute;left:5265;top:6355;width:2;height:2" coordorigin="5265,6355" coordsize="2,2">
              <v:shape style="position:absolute;left:5265;top:6355;width:2;height:2" coordorigin="5265,6355" coordsize="0,0" path="m5265,6355l5265,6355,5265,6355e" filled="f" stroked="t" strokeweight=".64pt" strokecolor="#231F20">
                <v:path arrowok="t"/>
              </v:shape>
            </v:group>
            <v:group style="position:absolute;left:5265;top:4251;width:61;height:2" coordorigin="5265,4251" coordsize="61,2">
              <v:shape style="position:absolute;left:5265;top:4251;width:61;height:2" coordorigin="5265,4251" coordsize="61,0" path="m5265,4251l5326,4251,5326,4251e" filled="f" stroked="t" strokeweight=".64pt" strokecolor="#231F20">
                <v:path arrowok="t"/>
              </v:shape>
            </v:group>
            <v:group style="position:absolute;left:11658;top:4251;width:65;height:2" coordorigin="11658,4251" coordsize="65,2">
              <v:shape style="position:absolute;left:11658;top:4251;width:65;height:2" coordorigin="11658,4251" coordsize="65,0" path="m11723,4251l11658,4251,11658,4251e" filled="f" stroked="t" strokeweight=".64pt" strokecolor="#231F20">
                <v:path arrowok="t"/>
              </v:shape>
            </v:group>
            <v:group style="position:absolute;left:5265;top:6355;width:2;height:2" coordorigin="5265,6355" coordsize="2,2">
              <v:shape style="position:absolute;left:5265;top:6355;width:2;height:2" coordorigin="5265,6355" coordsize="0,0" path="m5265,6355l5265,6355,5265,6355e" filled="f" stroked="t" strokeweight=".64pt" strokecolor="#231F20">
                <v:path arrowok="t"/>
              </v:shape>
            </v:group>
            <v:group style="position:absolute;left:5265;top:3200;width:61;height:2" coordorigin="5265,3200" coordsize="61,2">
              <v:shape style="position:absolute;left:5265;top:3200;width:61;height:2" coordorigin="5265,3200" coordsize="61,0" path="m5265,3200l5326,3200,5326,3200e" filled="f" stroked="t" strokeweight=".64pt" strokecolor="#231F20">
                <v:path arrowok="t"/>
              </v:shape>
            </v:group>
            <v:group style="position:absolute;left:11658;top:3200;width:65;height:2" coordorigin="11658,3200" coordsize="65,2">
              <v:shape style="position:absolute;left:11658;top:3200;width:65;height:2" coordorigin="11658,3200" coordsize="65,0" path="m11723,3200l11658,3200,11658,3200e" filled="f" stroked="t" strokeweight=".64pt" strokecolor="#231F20">
                <v:path arrowok="t"/>
              </v:shape>
            </v:group>
            <v:group style="position:absolute;left:5265;top:6355;width:2;height:2" coordorigin="5265,6355" coordsize="2,2">
              <v:shape style="position:absolute;left:5265;top:6355;width:2;height:2" coordorigin="5265,6355" coordsize="0,0" path="m5265,6355l5265,6355,5265,6355e" filled="f" stroked="t" strokeweight=".64pt" strokecolor="#231F20">
                <v:path arrowok="t"/>
              </v:shape>
            </v:group>
            <v:group style="position:absolute;left:5265;top:2148;width:61;height:2" coordorigin="5265,2148" coordsize="61,2">
              <v:shape style="position:absolute;left:5265;top:2148;width:61;height:2" coordorigin="5265,2148" coordsize="61,0" path="m5265,2148l5326,2148,5326,2148e" filled="f" stroked="t" strokeweight=".64pt" strokecolor="#231F20">
                <v:path arrowok="t"/>
              </v:shape>
            </v:group>
            <v:group style="position:absolute;left:11658;top:2148;width:65;height:2" coordorigin="11658,2148" coordsize="65,2">
              <v:shape style="position:absolute;left:11658;top:2148;width:65;height:2" coordorigin="11658,2148" coordsize="65,0" path="m11723,2148l11658,2148,11658,2148e" filled="f" stroked="t" strokeweight=".64pt" strokecolor="#231F20">
                <v:path arrowok="t"/>
              </v:shape>
            </v:group>
            <v:group style="position:absolute;left:5265;top:6355;width:2;height:2" coordorigin="5265,6355" coordsize="2,2">
              <v:shape style="position:absolute;left:5265;top:6355;width:2;height:2" coordorigin="5265,6355" coordsize="0,0" path="m5265,6355l5265,6355,5265,6355e" filled="f" stroked="t" strokeweight=".64pt" strokecolor="#231F20">
                <v:path arrowok="t"/>
              </v:shape>
            </v:group>
            <v:group style="position:absolute;left:5265;top:1097;width:61;height:2" coordorigin="5265,1097" coordsize="61,2">
              <v:shape style="position:absolute;left:5265;top:1097;width:61;height:2" coordorigin="5265,1097" coordsize="61,0" path="m5265,1097l5326,1097,5326,1097e" filled="f" stroked="t" strokeweight=".64pt" strokecolor="#231F20">
                <v:path arrowok="t"/>
              </v:shape>
            </v:group>
            <v:group style="position:absolute;left:11658;top:1097;width:65;height:2" coordorigin="11658,1097" coordsize="65,2">
              <v:shape style="position:absolute;left:11658;top:1097;width:65;height:2" coordorigin="11658,1097" coordsize="65,0" path="m11723,1097l11658,1097,11658,1097e" filled="f" stroked="t" strokeweight=".64pt" strokecolor="#231F20">
                <v:path arrowok="t"/>
              </v:shape>
            </v:group>
            <v:group style="position:absolute;left:5265;top:6355;width:2;height:2" coordorigin="5265,6355" coordsize="2,2">
              <v:shape style="position:absolute;left:5265;top:6355;width:2;height:2" coordorigin="5265,6355" coordsize="0,0" path="m5265,6355l5265,6355,5265,6355e" filled="f" stroked="t" strokeweight=".64pt" strokecolor="#231F20">
                <v:path arrowok="t"/>
              </v:shape>
            </v:group>
            <v:group style="position:absolute;left:5265;top:6355;width:2;height:2" coordorigin="5265,6355" coordsize="2,2">
              <v:shape style="position:absolute;left:5265;top:6355;width:2;height:2" coordorigin="5265,6355" coordsize="0,0" path="m5265,6355l5265,6355,5265,6355e" filled="f" stroked="t" strokeweight=".64pt" strokecolor="#231F20">
                <v:path arrowok="t"/>
              </v:shape>
            </v:group>
            <v:group style="position:absolute;left:5265;top:6355;width:2;height:2" coordorigin="5265,6355" coordsize="2,2">
              <v:shape style="position:absolute;left:5265;top:6355;width:2;height:2" coordorigin="5265,6355" coordsize="0,0" path="m5265,6355l5265,6355,5265,6355e" filled="f" stroked="t" strokeweight=".64pt" strokecolor="#231F20">
                <v:path arrowok="t"/>
              </v:shape>
            </v:group>
            <v:group style="position:absolute;left:5265;top:45;width:6458;height:6310" coordorigin="5265,45" coordsize="6458,6310">
              <v:shape style="position:absolute;left:5265;top:45;width:6458;height:6310" coordorigin="5265,45" coordsize="6458,6310" path="m5265,6355l11723,6355,11723,45e" filled="f" stroked="t" strokeweight=".64pt" strokecolor="#231F20">
                <v:path arrowok="t"/>
              </v:shape>
            </v:group>
            <v:group style="position:absolute;left:5913;top:948;width:5182;height:4241" coordorigin="5913,948" coordsize="5182,4241">
              <v:shape style="position:absolute;left:5913;top:948;width:5182;height:4241" coordorigin="5913,948" coordsize="5182,4241" path="m5913,4671l6236,5189,6560,5185,6884,4865,7208,4629,7532,4385,7856,4103,8180,3790,8504,3501,8827,3192,9151,2849,9475,2541,9799,2217,10771,1268,11094,948e" filled="f" stroked="t" strokeweight=".64pt" strokecolor="#696B6D">
                <v:path arrowok="t"/>
              </v:shape>
            </v:group>
            <v:group style="position:absolute;left:5897;top:4023;width:27;height:27" coordorigin="5897,4023" coordsize="27,27">
              <v:shape style="position:absolute;left:5897;top:4023;width:27;height:27" coordorigin="5897,4023" coordsize="27,27" path="m5918,4023l5903,4023,5897,4029,5897,4044,5903,4049,5918,4049,5924,4044,5924,4029,5918,4023xe" filled="t" fillcolor="#BCBEC0" stroked="f">
                <v:path arrowok="t"/>
                <v:fill type="solid"/>
              </v:shape>
            </v:group>
            <v:group style="position:absolute;left:6221;top:4762;width:27;height:27" coordorigin="6221,4762" coordsize="27,27">
              <v:shape style="position:absolute;left:6221;top:4762;width:27;height:27" coordorigin="6221,4762" coordsize="27,27" path="m6242,4762l6227,4762,6221,4768,6221,4783,6227,4789,6242,4789,6248,4783,6248,4768,6242,4762xe" filled="t" fillcolor="#BCBEC0" stroked="f">
                <v:path arrowok="t"/>
                <v:fill type="solid"/>
              </v:shape>
            </v:group>
            <v:group style="position:absolute;left:6545;top:4613;width:27;height:27" coordorigin="6545,4613" coordsize="27,27">
              <v:shape style="position:absolute;left:6545;top:4613;width:27;height:27" coordorigin="6545,4613" coordsize="27,27" path="m6566,4613l6551,4613,6545,4619,6545,4634,6551,4640,6566,4640,6572,4634,6572,4619,6566,4613xe" filled="t" fillcolor="#BCBEC0" stroked="f">
                <v:path arrowok="t"/>
                <v:fill type="solid"/>
              </v:shape>
            </v:group>
            <v:group style="position:absolute;left:6869;top:4431;width:27;height:27" coordorigin="6869,4431" coordsize="27,27">
              <v:shape style="position:absolute;left:6869;top:4431;width:27;height:27" coordorigin="6869,4431" coordsize="27,27" path="m6890,4431l6875,4431,6869,4436,6869,4451,6875,4457,6890,4457,6896,4451,6896,4436,6890,4431xe" filled="t" fillcolor="#BCBEC0" stroked="f">
                <v:path arrowok="t"/>
                <v:fill type="solid"/>
              </v:shape>
            </v:group>
            <v:group style="position:absolute;left:7193;top:4259;width:27;height:27" coordorigin="7193,4259" coordsize="27,27">
              <v:shape style="position:absolute;left:7193;top:4259;width:27;height:27" coordorigin="7193,4259" coordsize="27,27" path="m7214,4259l7199,4259,7193,4265,7193,4280,7199,4286,7214,4286,7220,4280,7220,4265,7214,4259xe" filled="t" fillcolor="#BCBEC0" stroked="f">
                <v:path arrowok="t"/>
                <v:fill type="solid"/>
              </v:shape>
            </v:group>
            <v:group style="position:absolute;left:7517;top:4011;width:27;height:27" coordorigin="7517,4011" coordsize="27,27">
              <v:shape style="position:absolute;left:7517;top:4011;width:27;height:27" coordorigin="7517,4011" coordsize="27,27" path="m7537,4011l7523,4011,7517,4017,7517,4032,7523,4038,7537,4038,7543,4032,7543,4017,7537,4011xe" filled="t" fillcolor="#BCBEC0" stroked="f">
                <v:path arrowok="t"/>
                <v:fill type="solid"/>
              </v:shape>
            </v:group>
            <v:group style="position:absolute;left:7841;top:3760;width:27;height:27" coordorigin="7841,3760" coordsize="27,27">
              <v:shape style="position:absolute;left:7841;top:3760;width:27;height:27" coordorigin="7841,3760" coordsize="27,27" path="m7861,3760l7846,3760,7841,3766,7841,3781,7846,3787,7861,3787,7867,3781,7867,3766,7861,3760xe" filled="t" fillcolor="#BCBEC0" stroked="f">
                <v:path arrowok="t"/>
                <v:fill type="solid"/>
              </v:shape>
            </v:group>
            <v:group style="position:absolute;left:8164;top:3467;width:27;height:27" coordorigin="8164,3467" coordsize="27,27">
              <v:shape style="position:absolute;left:8164;top:3467;width:27;height:27" coordorigin="8164,3467" coordsize="27,27" path="m8185,3467l8170,3467,8164,3472,8164,3487,8170,3493,8185,3493,8191,3487,8191,3472,8185,3467xe" filled="t" fillcolor="#BCBEC0" stroked="f">
                <v:path arrowok="t"/>
                <v:fill type="solid"/>
              </v:shape>
            </v:group>
            <v:group style="position:absolute;left:8488;top:3192;width:27;height:27" coordorigin="8488,3192" coordsize="27,27">
              <v:shape style="position:absolute;left:8488;top:3192;width:27;height:27" coordorigin="8488,3192" coordsize="27,27" path="m8509,3192l8494,3192,8488,3198,8488,3213,8494,3219,8509,3219,8515,3213,8515,3198,8509,3192xe" filled="t" fillcolor="#BCBEC0" stroked="f">
                <v:path arrowok="t"/>
                <v:fill type="solid"/>
              </v:shape>
            </v:group>
            <v:group style="position:absolute;left:8812;top:2876;width:27;height:27" coordorigin="8812,2876" coordsize="27,27">
              <v:shape style="position:absolute;left:8812;top:2876;width:27;height:27" coordorigin="8812,2876" coordsize="27,27" path="m8833,2876l8818,2876,8812,2882,8812,2897,8818,2903,8833,2903,8839,2897,8839,2882,8833,2876xe" filled="t" fillcolor="#BCBEC0" stroked="f">
                <v:path arrowok="t"/>
                <v:fill type="solid"/>
              </v:shape>
            </v:group>
            <v:group style="position:absolute;left:9136;top:2552;width:27;height:27" coordorigin="9136,2552" coordsize="27,27">
              <v:shape style="position:absolute;left:9136;top:2552;width:27;height:27" coordorigin="9136,2552" coordsize="27,27" path="m9157,2552l9142,2552,9136,2558,9136,2573,9142,2579,9157,2579,9163,2573,9163,2558,9157,2552xe" filled="t" fillcolor="#BCBEC0" stroked="f">
                <v:path arrowok="t"/>
                <v:fill type="solid"/>
              </v:shape>
            </v:group>
            <v:group style="position:absolute;left:9460;top:2236;width:27;height:27" coordorigin="9460,2236" coordsize="27,27">
              <v:shape style="position:absolute;left:9460;top:2236;width:27;height:27" coordorigin="9460,2236" coordsize="27,27" path="m9481,2236l9466,2236,9460,2242,9460,2257,9466,2262,9481,2262,9487,2257,9487,2242,9481,2236xe" filled="t" fillcolor="#BCBEC0" stroked="f">
                <v:path arrowok="t"/>
                <v:fill type="solid"/>
              </v:shape>
            </v:group>
            <v:group style="position:absolute;left:9784;top:1908;width:27;height:27" coordorigin="9784,1908" coordsize="27,27">
              <v:shape style="position:absolute;left:9784;top:1908;width:27;height:27" coordorigin="9784,1908" coordsize="27,27" path="m9804,1908l9790,1908,9784,1914,9784,1929,9790,1935,9804,1935,9810,1929,9810,1914,9804,1908xe" filled="t" fillcolor="#BCBEC0" stroked="f">
                <v:path arrowok="t"/>
                <v:fill type="solid"/>
              </v:shape>
            </v:group>
            <v:group style="position:absolute;left:10108;top:1603;width:27;height:27" coordorigin="10108,1603" coordsize="27,27">
              <v:shape style="position:absolute;left:10108;top:1603;width:27;height:27" coordorigin="10108,1603" coordsize="27,27" path="m10128,1603l10114,1603,10108,1609,10108,1624,10114,1630,10128,1630,10134,1624,10134,1609,10128,1603xe" filled="t" fillcolor="#BCBEC0" stroked="f">
                <v:path arrowok="t"/>
                <v:fill type="solid"/>
              </v:shape>
            </v:group>
            <v:group style="position:absolute;left:10431;top:1279;width:27;height:27" coordorigin="10431,1279" coordsize="27,27">
              <v:shape style="position:absolute;left:10431;top:1279;width:27;height:27" coordorigin="10431,1279" coordsize="27,27" path="m10452,1279l10437,1279,10431,1285,10431,1300,10437,1306,10452,1306,10458,1300,10458,1285,10452,1279xe" filled="t" fillcolor="#BCBEC0" stroked="f">
                <v:path arrowok="t"/>
                <v:fill type="solid"/>
              </v:shape>
            </v:group>
            <v:group style="position:absolute;left:10755;top:959;width:27;height:27" coordorigin="10755,959" coordsize="27,27">
              <v:shape style="position:absolute;left:10755;top:959;width:27;height:27" coordorigin="10755,959" coordsize="27,27" path="m10776,959l10761,959,10755,965,10755,980,10761,986,10776,986,10782,980,10782,965,10776,959xe" filled="t" fillcolor="#BCBEC0" stroked="f">
                <v:path arrowok="t"/>
                <v:fill type="solid"/>
              </v:shape>
            </v:group>
            <v:group style="position:absolute;left:11079;top:643;width:27;height:27" coordorigin="11079,643" coordsize="27,27">
              <v:shape style="position:absolute;left:11079;top:643;width:27;height:27" coordorigin="11079,643" coordsize="27,27" path="m11100,643l11085,643,11079,649,11079,664,11085,670,11100,670,11106,664,11106,649,11100,643xe" filled="t" fillcolor="#BCBEC0" stroked="f">
                <v:path arrowok="t"/>
                <v:fill type="solid"/>
              </v:shape>
            </v:group>
            <v:group style="position:absolute;left:5913;top:990;width:5182;height:3787" coordorigin="5913,990" coordsize="5182,3787">
              <v:shape style="position:absolute;left:5913;top:990;width:5182;height:3787" coordorigin="5913,990" coordsize="5182,3787" path="m5913,4042l6236,4777,6560,4777,6884,4777,7208,4716,7532,4450,7856,4168,8180,3813,8504,3554,8827,3234,9151,2903,9475,2594,9799,2259,10123,1950,10447,1626,10771,1314,11094,990e" filled="f" stroked="t" strokeweight=".64pt" strokecolor="#D8D9DA">
                <v:path arrowok="t"/>
                <v:stroke dashstyle="dash"/>
              </v:shape>
            </v:group>
            <v:group style="position:absolute;left:5897;top:6050;width:27;height:27" coordorigin="5897,6050" coordsize="27,27">
              <v:shape style="position:absolute;left:5897;top:6050;width:27;height:27" coordorigin="5897,6050" coordsize="27,27" path="m5918,6050l5903,6050,5897,6056,5897,6071,5903,6077,5918,6077,5924,6071,5924,6056,5918,6050xe" filled="t" fillcolor="#696B6D" stroked="f">
                <v:path arrowok="t"/>
                <v:fill type="solid"/>
              </v:shape>
            </v:group>
            <v:group style="position:absolute;left:6221;top:6179;width:27;height:27" coordorigin="6221,6179" coordsize="27,27">
              <v:shape style="position:absolute;left:6221;top:6179;width:27;height:27" coordorigin="6221,6179" coordsize="27,27" path="m6242,6179l6227,6179,6221,6185,6221,6200,6227,6206,6242,6206,6248,6200,6248,6185,6242,6179xe" filled="t" fillcolor="#696B6D" stroked="f">
                <v:path arrowok="t"/>
                <v:fill type="solid"/>
              </v:shape>
            </v:group>
            <v:group style="position:absolute;left:6545;top:5993;width:27;height:27" coordorigin="6545,5993" coordsize="27,27">
              <v:shape style="position:absolute;left:6545;top:5993;width:27;height:27" coordorigin="6545,5993" coordsize="27,27" path="m6566,5993l6551,5993,6545,5999,6545,6013,6551,6019,6566,6019,6572,6013,6572,5999,6566,5993xe" filled="t" fillcolor="#696B6D" stroked="f">
                <v:path arrowok="t"/>
                <v:fill type="solid"/>
              </v:shape>
            </v:group>
            <v:group style="position:absolute;left:6869;top:5844;width:27;height:27" coordorigin="6869,5844" coordsize="27,27">
              <v:shape style="position:absolute;left:6869;top:5844;width:27;height:27" coordorigin="6869,5844" coordsize="27,27" path="m6890,5844l6875,5844,6869,5850,6869,5865,6875,5871,6890,5871,6896,5865,6896,5850,6890,5844xe" filled="t" fillcolor="#696B6D" stroked="f">
                <v:path arrowok="t"/>
                <v:fill type="solid"/>
              </v:shape>
            </v:group>
            <v:group style="position:absolute;left:7193;top:5676;width:27;height:27" coordorigin="7193,5676" coordsize="27,27">
              <v:shape style="position:absolute;left:7193;top:5676;width:27;height:27" coordorigin="7193,5676" coordsize="27,27" path="m7214,5676l7199,5676,7193,5682,7193,5697,7199,5703,7214,5703,7220,5697,7220,5682,7214,5676xe" filled="t" fillcolor="#696B6D" stroked="f">
                <v:path arrowok="t"/>
                <v:fill type="solid"/>
              </v:shape>
            </v:group>
            <v:group style="position:absolute;left:7517;top:5516;width:27;height:27" coordorigin="7517,5516" coordsize="27,27">
              <v:shape style="position:absolute;left:7517;top:5516;width:27;height:27" coordorigin="7517,5516" coordsize="27,27" path="m7537,5516l7523,5516,7517,5522,7517,5537,7523,5543,7537,5543,7543,5537,7543,5522,7537,5516xe" filled="t" fillcolor="#696B6D" stroked="f">
                <v:path arrowok="t"/>
                <v:fill type="solid"/>
              </v:shape>
            </v:group>
            <v:group style="position:absolute;left:7841;top:5349;width:27;height:27" coordorigin="7841,5349" coordsize="27,27">
              <v:shape style="position:absolute;left:7841;top:5349;width:27;height:27" coordorigin="7841,5349" coordsize="27,27" path="m7861,5349l7846,5349,7841,5355,7841,5370,7846,5375,7861,5375,7867,5370,7867,5355,7861,5349xe" filled="t" fillcolor="#696B6D" stroked="f">
                <v:path arrowok="t"/>
                <v:fill type="solid"/>
              </v:shape>
            </v:group>
            <v:group style="position:absolute;left:8164;top:5170;width:27;height:27" coordorigin="8164,5170" coordsize="27,27">
              <v:shape style="position:absolute;left:8164;top:5170;width:27;height:27" coordorigin="8164,5170" coordsize="27,27" path="m8185,5170l8170,5170,8164,5176,8164,5190,8170,5196,8185,5196,8191,5190,8191,5176,8185,5170xe" filled="t" fillcolor="#696B6D" stroked="f">
                <v:path arrowok="t"/>
                <v:fill type="solid"/>
              </v:shape>
            </v:group>
            <v:group style="position:absolute;left:8488;top:5029;width:27;height:27" coordorigin="8488,5029" coordsize="27,27">
              <v:shape style="position:absolute;left:8488;top:5029;width:27;height:27" coordorigin="8488,5029" coordsize="27,27" path="m8509,5029l8494,5029,8488,5035,8488,5049,8494,5055,8509,5055,8515,5049,8515,5035,8509,5029xe" filled="t" fillcolor="#696B6D" stroked="f">
                <v:path arrowok="t"/>
                <v:fill type="solid"/>
              </v:shape>
            </v:group>
            <v:group style="position:absolute;left:8812;top:4869;width:27;height:27" coordorigin="8812,4869" coordsize="27,27">
              <v:shape style="position:absolute;left:8812;top:4869;width:27;height:27" coordorigin="8812,4869" coordsize="27,27" path="m8833,4869l8818,4869,8812,4875,8812,4889,8818,4895,8833,4895,8839,4889,8839,4875,8833,4869xe" filled="t" fillcolor="#696B6D" stroked="f">
                <v:path arrowok="t"/>
                <v:fill type="solid"/>
              </v:shape>
            </v:group>
            <v:group style="position:absolute;left:9136;top:4697;width:27;height:27" coordorigin="9136,4697" coordsize="27,27">
              <v:shape style="position:absolute;left:9136;top:4697;width:27;height:27" coordorigin="9136,4697" coordsize="27,27" path="m9157,4697l9142,4697,9136,4703,9136,4718,9142,4724,9157,4724,9163,4718,9163,4703,9157,4697xe" filled="t" fillcolor="#696B6D" stroked="f">
                <v:path arrowok="t"/>
                <v:fill type="solid"/>
              </v:shape>
            </v:group>
            <v:group style="position:absolute;left:9460;top:4549;width:27;height:27" coordorigin="9460,4549" coordsize="27,27">
              <v:shape style="position:absolute;left:9460;top:4549;width:27;height:27" coordorigin="9460,4549" coordsize="27,27" path="m9481,4549l9466,4549,9460,4555,9460,4569,9466,4575,9481,4575,9487,4569,9487,4555,9481,4549xe" filled="t" fillcolor="#696B6D" stroked="f">
                <v:path arrowok="t"/>
                <v:fill type="solid"/>
              </v:shape>
            </v:group>
            <v:group style="position:absolute;left:9784;top:4370;width:27;height:27" coordorigin="9784,4370" coordsize="27,27">
              <v:shape style="position:absolute;left:9784;top:4370;width:27;height:27" coordorigin="9784,4370" coordsize="27,27" path="m9804,4370l9790,4370,9784,4375,9784,4390,9790,4396,9804,4396,9810,4390,9810,4375,9804,4370xe" filled="t" fillcolor="#696B6D" stroked="f">
                <v:path arrowok="t"/>
                <v:fill type="solid"/>
              </v:shape>
            </v:group>
            <v:group style="position:absolute;left:10108;top:4213;width:27;height:27" coordorigin="10108,4213" coordsize="27,27">
              <v:shape style="position:absolute;left:10108;top:4213;width:27;height:27" coordorigin="10108,4213" coordsize="27,27" path="m10128,4213l10114,4213,10108,4219,10108,4234,10114,4240,10128,4240,10134,4234,10134,4219,10128,4213xe" filled="t" fillcolor="#696B6D" stroked="f">
                <v:path arrowok="t"/>
                <v:fill type="solid"/>
              </v:shape>
            </v:group>
            <v:group style="position:absolute;left:10431;top:4061;width:27;height:27" coordorigin="10431,4061" coordsize="27,27">
              <v:shape style="position:absolute;left:10431;top:4061;width:27;height:27" coordorigin="10431,4061" coordsize="27,27" path="m10452,4061l10437,4061,10431,4067,10431,4082,10437,4088,10452,4088,10458,4082,10458,4067,10452,4061xe" filled="t" fillcolor="#696B6D" stroked="f">
                <v:path arrowok="t"/>
                <v:fill type="solid"/>
              </v:shape>
            </v:group>
            <v:group style="position:absolute;left:10755;top:3889;width:27;height:27" coordorigin="10755,3889" coordsize="27,27">
              <v:shape style="position:absolute;left:10755;top:3889;width:27;height:27" coordorigin="10755,3889" coordsize="27,27" path="m10776,3889l10761,3889,10755,3895,10755,3910,10761,3916,10776,3916,10782,3910,10782,3895,10776,3889xe" filled="t" fillcolor="#696B6D" stroked="f">
                <v:path arrowok="t"/>
                <v:fill type="solid"/>
              </v:shape>
            </v:group>
            <v:group style="position:absolute;left:11079;top:3729;width:27;height:27" coordorigin="11079,3729" coordsize="27,27">
              <v:shape style="position:absolute;left:11079;top:3729;width:27;height:27" coordorigin="11079,3729" coordsize="27,27" path="m11100,3729l11085,3729,11079,3735,11079,3750,11085,3756,11100,3756,11106,3750,11106,3735,11100,3729xe" filled="t" fillcolor="#696B6D" stroked="f">
                <v:path arrowok="t"/>
                <v:fill type="solid"/>
              </v:shape>
            </v:group>
            <v:group style="position:absolute;left:5913;top:3939;width:5182;height:2385" coordorigin="5913,3939" coordsize="5182,2385">
              <v:shape style="position:absolute;left:5913;top:3939;width:5182;height:2385" coordorigin="5913,3939" coordsize="5182,2385" path="m5913,6179l6236,6324,6560,6172,6884,6023,7208,5859,7532,5699,7856,5570,8180,5391,8504,5250,8827,5090,9151,4914,9475,4770,9799,4610,10123,4411,10447,4240,10771,4110,11094,3939e" filled="f" stroked="t" strokeweight=".64pt" strokecolor="#696B6D">
                <v:path arrowok="t"/>
                <v:stroke dashstyle="dash"/>
              </v:shape>
            </v:group>
            <v:group style="position:absolute;left:5913;top:3623;width:5182;height:1791" coordorigin="5913,3623" coordsize="5182,1791">
              <v:shape style="position:absolute;left:5913;top:3623;width:5182;height:1791" coordorigin="5913,3623" coordsize="5182,1791" path="m5913,5387l6236,5414,6560,5402,6884,5410,7208,5383,7532,5322,7856,5280,8180,5177,8504,5010,8827,4777,9151,4579,9475,4389,9799,4305,10123,4133,10447,3973,10771,3794,11094,3623e" filled="f" stroked="t" strokeweight=".64pt" strokecolor="#696B6D">
                <v:path arrowok="t"/>
              </v:shape>
            </v:group>
            <v:group style="position:absolute;left:5897;top:5372;width:27;height:27" coordorigin="5897,5372" coordsize="27,27">
              <v:shape style="position:absolute;left:5897;top:5372;width:27;height:27" coordorigin="5897,5372" coordsize="27,27" path="m5918,5372l5903,5372,5897,5378,5897,5392,5903,5398,5918,5398,5924,5392,5924,5378,5918,5372xe" filled="t" fillcolor="#696B6D" stroked="f">
                <v:path arrowok="t"/>
                <v:fill type="solid"/>
              </v:shape>
            </v:group>
            <v:group style="position:absolute;left:6221;top:5398;width:27;height:27" coordorigin="6221,5398" coordsize="27,27">
              <v:shape style="position:absolute;left:6221;top:5398;width:27;height:27" coordorigin="6221,5398" coordsize="27,27" path="m6242,5398l6227,5398,6221,5404,6221,5419,6227,5425,6242,5425,6248,5419,6248,5404,6242,5398xe" filled="t" fillcolor="#696B6D" stroked="f">
                <v:path arrowok="t"/>
                <v:fill type="solid"/>
              </v:shape>
            </v:group>
            <v:group style="position:absolute;left:6545;top:5387;width:27;height:27" coordorigin="6545,5387" coordsize="27,27">
              <v:shape style="position:absolute;left:6545;top:5387;width:27;height:27" coordorigin="6545,5387" coordsize="27,27" path="m6566,5387l6551,5387,6545,5393,6545,5408,6551,5414,6566,5414,6572,5408,6572,5393,6566,5387xe" filled="t" fillcolor="#696B6D" stroked="f">
                <v:path arrowok="t"/>
                <v:fill type="solid"/>
              </v:shape>
            </v:group>
            <v:group style="position:absolute;left:6869;top:5394;width:27;height:27" coordorigin="6869,5394" coordsize="27,27">
              <v:shape style="position:absolute;left:6869;top:5394;width:27;height:27" coordorigin="6869,5394" coordsize="27,27" path="m6890,5394l6875,5394,6869,5400,6869,5415,6875,5421,6890,5421,6896,5415,6896,5400,6890,5394xe" filled="t" fillcolor="#696B6D" stroked="f">
                <v:path arrowok="t"/>
                <v:fill type="solid"/>
              </v:shape>
            </v:group>
            <v:group style="position:absolute;left:7193;top:5368;width:27;height:27" coordorigin="7193,5368" coordsize="27,27">
              <v:shape style="position:absolute;left:7193;top:5368;width:27;height:27" coordorigin="7193,5368" coordsize="27,27" path="m7214,5368l7199,5368,7193,5374,7193,5389,7199,5394,7214,5394,7220,5389,7220,5374,7214,5368xe" filled="t" fillcolor="#696B6D" stroked="f">
                <v:path arrowok="t"/>
                <v:fill type="solid"/>
              </v:shape>
            </v:group>
            <v:group style="position:absolute;left:7517;top:5307;width:27;height:27" coordorigin="7517,5307" coordsize="27,27">
              <v:shape style="position:absolute;left:7517;top:5307;width:27;height:27" coordorigin="7517,5307" coordsize="27,27" path="m7537,5307l7523,5307,7517,5313,7517,5328,7523,5334,7537,5334,7543,5328,7543,5313,7537,5307xe" filled="t" fillcolor="#696B6D" stroked="f">
                <v:path arrowok="t"/>
                <v:fill type="solid"/>
              </v:shape>
            </v:group>
            <v:group style="position:absolute;left:7841;top:5265;width:27;height:27" coordorigin="7841,5265" coordsize="27,27">
              <v:shape style="position:absolute;left:7841;top:5265;width:27;height:27" coordorigin="7841,5265" coordsize="27,27" path="m7861,5265l7846,5265,7841,5271,7841,5286,7846,5292,7861,5292,7867,5286,7867,5271,7861,5265xe" filled="t" fillcolor="#696B6D" stroked="f">
                <v:path arrowok="t"/>
                <v:fill type="solid"/>
              </v:shape>
            </v:group>
            <v:group style="position:absolute;left:8164;top:5162;width:27;height:27" coordorigin="8164,5162" coordsize="27,27">
              <v:shape style="position:absolute;left:8164;top:5162;width:27;height:27" coordorigin="8164,5162" coordsize="27,27" path="m8185,5162l8170,5162,8164,5168,8164,5183,8170,5189,8185,5189,8191,5183,8191,5168,8185,5162xe" filled="t" fillcolor="#696B6D" stroked="f">
                <v:path arrowok="t"/>
                <v:fill type="solid"/>
              </v:shape>
            </v:group>
            <v:group style="position:absolute;left:8488;top:4994;width:27;height:27" coordorigin="8488,4994" coordsize="27,27">
              <v:shape style="position:absolute;left:8488;top:4994;width:27;height:27" coordorigin="8488,4994" coordsize="27,27" path="m8509,4994l8494,4994,8488,5000,8488,5015,8494,5021,8509,5021,8515,5015,8515,5000,8509,4994xe" filled="t" fillcolor="#696B6D" stroked="f">
                <v:path arrowok="t"/>
                <v:fill type="solid"/>
              </v:shape>
            </v:group>
            <v:group style="position:absolute;left:8812;top:4762;width:27;height:27" coordorigin="8812,4762" coordsize="27,27">
              <v:shape style="position:absolute;left:8812;top:4762;width:27;height:27" coordorigin="8812,4762" coordsize="27,27" path="m8833,4762l8818,4762,8812,4768,8812,4783,8818,4789,8833,4789,8839,4783,8839,4768,8833,4762xe" filled="t" fillcolor="#696B6D" stroked="f">
                <v:path arrowok="t"/>
                <v:fill type="solid"/>
              </v:shape>
            </v:group>
            <v:group style="position:absolute;left:9136;top:4564;width:27;height:27" coordorigin="9136,4564" coordsize="27,27">
              <v:shape style="position:absolute;left:9136;top:4564;width:27;height:27" coordorigin="9136,4564" coordsize="27,27" path="m9157,4564l9142,4564,9136,4570,9136,4585,9142,4591,9157,4591,9163,4585,9163,4570,9157,4564xe" filled="t" fillcolor="#696B6D" stroked="f">
                <v:path arrowok="t"/>
                <v:fill type="solid"/>
              </v:shape>
            </v:group>
            <v:group style="position:absolute;left:9460;top:4373;width:27;height:27" coordorigin="9460,4373" coordsize="27,27">
              <v:shape style="position:absolute;left:9460;top:4373;width:27;height:27" coordorigin="9460,4373" coordsize="27,27" path="m9481,4373l9466,4373,9460,4379,9460,4394,9466,4400,9481,4400,9487,4394,9487,4379,9481,4373xe" filled="t" fillcolor="#696B6D" stroked="f">
                <v:path arrowok="t"/>
                <v:fill type="solid"/>
              </v:shape>
            </v:group>
            <v:group style="position:absolute;left:9784;top:4290;width:27;height:27" coordorigin="9784,4290" coordsize="27,27">
              <v:shape style="position:absolute;left:9784;top:4290;width:27;height:27" coordorigin="9784,4290" coordsize="27,27" path="m9804,4290l9790,4290,9784,4295,9784,4310,9790,4316,9804,4316,9810,4310,9810,4295,9804,4290xe" filled="t" fillcolor="#696B6D" stroked="f">
                <v:path arrowok="t"/>
                <v:fill type="solid"/>
              </v:shape>
            </v:group>
            <v:group style="position:absolute;left:10108;top:4118;width:27;height:27" coordorigin="10108,4118" coordsize="27,27">
              <v:shape style="position:absolute;left:10108;top:4118;width:27;height:27" coordorigin="10108,4118" coordsize="27,27" path="m10128,4118l10114,4118,10108,4124,10108,4139,10114,4145,10128,4145,10134,4139,10134,4124,10128,4118xe" filled="t" fillcolor="#696B6D" stroked="f">
                <v:path arrowok="t"/>
                <v:fill type="solid"/>
              </v:shape>
            </v:group>
            <v:group style="position:absolute;left:10431;top:3958;width:27;height:27" coordorigin="10431,3958" coordsize="27,27">
              <v:shape style="position:absolute;left:10431;top:3958;width:27;height:27" coordorigin="10431,3958" coordsize="27,27" path="m10452,3958l10437,3958,10431,3964,10431,3979,10437,3985,10452,3985,10458,3979,10458,3964,10452,3958xe" filled="t" fillcolor="#696B6D" stroked="f">
                <v:path arrowok="t"/>
                <v:fill type="solid"/>
              </v:shape>
            </v:group>
            <v:group style="position:absolute;left:10755;top:3779;width:27;height:27" coordorigin="10755,3779" coordsize="27,27">
              <v:shape style="position:absolute;left:10755;top:3779;width:27;height:27" coordorigin="10755,3779" coordsize="27,27" path="m10776,3779l10761,3779,10755,3785,10755,3800,10761,3806,10776,3806,10782,3800,10782,3785,10776,3779xe" filled="t" fillcolor="#696B6D" stroked="f">
                <v:path arrowok="t"/>
                <v:fill type="solid"/>
              </v:shape>
            </v:group>
            <v:group style="position:absolute;left:11079;top:3607;width:27;height:27" coordorigin="11079,3607" coordsize="27,27">
              <v:shape style="position:absolute;left:11079;top:3607;width:27;height:27" coordorigin="11079,3607" coordsize="27,27" path="m11100,3607l11085,3607,11079,3613,11079,3628,11085,3634,11100,3634,11106,3628,11106,3613,11100,3607xe" filled="t" fillcolor="#696B6D" stroked="f">
                <v:path arrowok="t"/>
                <v:fill type="solid"/>
              </v:shape>
            </v:group>
            <v:group style="position:absolute;left:6663;top:746;width:4431;height:4332" coordorigin="6663,746" coordsize="4431,4332">
              <v:shape style="position:absolute;left:6663;top:746;width:4431;height:4332" coordorigin="6663,746" coordsize="4431,4332" path="m6663,5078l11094,746e" filled="f" stroked="t" strokeweight=".64pt" strokecolor="#6E6F72">
                <v:path arrowok="t"/>
              </v:shape>
            </v:group>
            <v:group style="position:absolute;left:6663;top:3703;width:4431;height:2492" coordorigin="6663,3703" coordsize="4431,2492">
              <v:shape style="position:absolute;left:6663;top:3703;width:4431;height:2492" coordorigin="6663,3703" coordsize="4431,2492" path="m6663,6195l11094,3703e" filled="f" stroked="t" strokeweight=".64pt" strokecolor="#6E6F72">
                <v:path arrowok="t"/>
                <v:stroke dashstyle="dash"/>
              </v:shape>
            </v:group>
            <v:group style="position:absolute;left:5345;top:125;width:1402;height:1616" coordorigin="5345,125" coordsize="1402,1616">
              <v:shape style="position:absolute;left:5345;top:125;width:1402;height:1616" coordorigin="5345,125" coordsize="1402,1616" path="m5345,1740l6747,1740,6747,125,5345,125,5345,1740xe" filled="t" fillcolor="#FFFFFF" stroked="f">
                <v:path arrowok="t"/>
                <v:fill type="solid"/>
              </v:shape>
            </v:group>
            <v:group style="position:absolute;left:5345;top:125;width:1402;height:1616" coordorigin="5345,125" coordsize="1402,1616">
              <v:shape style="position:absolute;left:5345;top:125;width:1402;height:1616" coordorigin="5345,125" coordsize="1402,1616" path="m5345,1740l5345,125,6747,125,6747,1740,5345,1740e" filled="f" stroked="t" strokeweight=".64pt" strokecolor="#FFFFFF">
                <v:path arrowok="t"/>
              </v:shape>
            </v:group>
            <v:group style="position:absolute;left:5345;top:125;width:1402;height:2" coordorigin="5345,125" coordsize="1402,2">
              <v:shape style="position:absolute;left:5345;top:125;width:1402;height:2" coordorigin="5345,125" coordsize="1402,0" path="m5345,125l6747,125,6747,125e" filled="f" stroked="t" strokeweight=".64pt" strokecolor="#231F20">
                <v:path arrowok="t"/>
              </v:shape>
            </v:group>
            <v:group style="position:absolute;left:5345;top:125;width:1402;height:1616" coordorigin="5345,125" coordsize="1402,1616">
              <v:shape style="position:absolute;left:5345;top:125;width:1402;height:1616" coordorigin="5345,125" coordsize="1402,1616" path="m5345,1740l6747,1740,6747,125e" filled="f" stroked="t" strokeweight=".64pt" strokecolor="#231F20">
                <v:path arrowok="t"/>
              </v:shape>
            </v:group>
            <v:group style="position:absolute;left:5345;top:125;width:2;height:1616" coordorigin="5345,125" coordsize="2,1616">
              <v:shape style="position:absolute;left:5345;top:125;width:2;height:1616" coordorigin="5345,125" coordsize="0,1616" path="m5345,125l5345,1740e" filled="f" stroked="t" strokeweight=".64pt" strokecolor="#231F20">
                <v:path arrowok="t"/>
              </v:shape>
            </v:group>
            <v:group style="position:absolute;left:5345;top:1740;width:1402;height:2" coordorigin="5345,1740" coordsize="1402,2">
              <v:shape style="position:absolute;left:5345;top:1740;width:1402;height:2" coordorigin="5345,1740" coordsize="1402,0" path="m5345,1740l6747,1740,6747,1740e" filled="f" stroked="t" strokeweight=".64pt" strokecolor="#231F20">
                <v:path arrowok="t"/>
              </v:shape>
            </v:group>
            <v:group style="position:absolute;left:5345;top:125;width:1402;height:1616" coordorigin="5345,125" coordsize="1402,1616">
              <v:shape style="position:absolute;left:5345;top:125;width:1402;height:1616" coordorigin="5345,125" coordsize="1402,1616" path="m5345,1740l5345,125,6747,125e" filled="f" stroked="t" strokeweight=".64pt" strokecolor="#231F20">
                <v:path arrowok="t"/>
              </v:shape>
            </v:group>
            <v:group style="position:absolute;left:5345;top:125;width:1402;height:1616" coordorigin="5345,125" coordsize="1402,1616">
              <v:shape style="position:absolute;left:5345;top:125;width:1402;height:1616" coordorigin="5345,125" coordsize="1402,1616" path="m5345,1740l6747,1740,6747,125e" filled="f" stroked="t" strokeweight=".64pt" strokecolor="#231F20">
                <v:path arrowok="t"/>
              </v:shape>
            </v:group>
            <v:group style="position:absolute;left:5440;top:247;width:476;height:2" coordorigin="5440,247" coordsize="476,2">
              <v:shape style="position:absolute;left:5440;top:247;width:476;height:2" coordorigin="5440,247" coordsize="476,0" path="m5440,247l5916,247e" filled="f" stroked="t" strokeweight=".64pt" strokecolor="#696B6D">
                <v:path arrowok="t"/>
              </v:shape>
            </v:group>
            <v:group style="position:absolute;left:5665;top:426;width:27;height:27" coordorigin="5665,426" coordsize="27,27">
              <v:shape style="position:absolute;left:5665;top:426;width:27;height:27" coordorigin="5665,426" coordsize="27,27" path="m5686,426l5671,426,5665,432,5665,447,5671,453,5686,453,5692,447,5692,432,5686,426xe" filled="t" fillcolor="#BCBEC0" stroked="f">
                <v:path arrowok="t"/>
                <v:fill type="solid"/>
              </v:shape>
            </v:group>
            <v:group style="position:absolute;left:5440;top:636;width:476;height:2" coordorigin="5440,636" coordsize="476,2">
              <v:shape style="position:absolute;left:5440;top:636;width:476;height:2" coordorigin="5440,636" coordsize="476,0" path="m5440,636l5916,636e" filled="f" stroked="t" strokeweight=".64pt" strokecolor="#D8D9DA">
                <v:path arrowok="t"/>
                <v:stroke dashstyle="dash"/>
              </v:shape>
            </v:group>
            <v:group style="position:absolute;left:5665;top:818;width:27;height:27" coordorigin="5665,818" coordsize="27,27">
              <v:shape style="position:absolute;left:5665;top:818;width:27;height:27" coordorigin="5665,818" coordsize="27,27" path="m5686,818l5671,818,5665,824,5665,839,5671,845,5686,845,5692,839,5692,824,5686,818xe" filled="t" fillcolor="#696B6D" stroked="f">
                <v:path arrowok="t"/>
                <v:fill type="solid"/>
              </v:shape>
            </v:group>
            <v:group style="position:absolute;left:5440;top:1028;width:476;height:2" coordorigin="5440,1028" coordsize="476,2">
              <v:shape style="position:absolute;left:5440;top:1028;width:476;height:2" coordorigin="5440,1028" coordsize="476,0" path="m5440,1028l5916,1028e" filled="f" stroked="t" strokeweight=".64pt" strokecolor="#696B6D">
                <v:path arrowok="t"/>
                <v:stroke dashstyle="dash"/>
              </v:shape>
            </v:group>
            <v:group style="position:absolute;left:5440;top:1226;width:476;height:2" coordorigin="5440,1226" coordsize="476,2">
              <v:shape style="position:absolute;left:5440;top:1226;width:476;height:2" coordorigin="5440,1226" coordsize="476,0" path="m5440,1226l5916,1226e" filled="f" stroked="t" strokeweight=".64pt" strokecolor="#696B6D">
                <v:path arrowok="t"/>
              </v:shape>
            </v:group>
            <v:group style="position:absolute;left:5665;top:1211;width:27;height:27" coordorigin="5665,1211" coordsize="27,27">
              <v:shape style="position:absolute;left:5665;top:1211;width:27;height:27" coordorigin="5665,1211" coordsize="27,27" path="m5686,1211l5671,1211,5665,1217,5665,1232,5671,1238,5686,1238,5692,1232,5692,1217,5686,1211xe" filled="t" fillcolor="#696B6D" stroked="f">
                <v:path arrowok="t"/>
                <v:fill type="solid"/>
              </v:shape>
            </v:group>
            <v:group style="position:absolute;left:5440;top:1420;width:476;height:2" coordorigin="5440,1420" coordsize="476,2">
              <v:shape style="position:absolute;left:5440;top:1420;width:476;height:2" coordorigin="5440,1420" coordsize="476,0" path="m5440,1420l5916,1420e" filled="f" stroked="t" strokeweight=".64pt" strokecolor="#6E6F72">
                <v:path arrowok="t"/>
              </v:shape>
            </v:group>
            <v:group style="position:absolute;left:5440;top:1615;width:476;height:2" coordorigin="5440,1615" coordsize="476,2">
              <v:shape style="position:absolute;left:5440;top:1615;width:476;height:2" coordorigin="5440,1615" coordsize="476,0" path="m5440,1615l5916,1615e" filled="f" stroked="t" strokeweight=".64pt" strokecolor="#6E6F72">
                <v:path arrowok="t"/>
                <v:stroke dashstyle="dash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58" w:lineRule="auto" w:before="18"/>
        <w:ind w:left="4309" w:right="61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529" w:val="left" w:leader="none"/>
        </w:tabs>
        <w:spacing w:line="181" w:lineRule="exact"/>
        <w:ind w:left="0" w:right="228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ubb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4"/>
        <w:ind w:left="0" w:right="274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1024" w:val="left" w:leader="none"/>
        </w:tabs>
        <w:spacing w:line="232" w:lineRule="exact" w:before="10"/>
        <w:ind w:left="0" w:right="31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position w:val="-5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position w:val="-5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4"/>
          <w:sz w:val="11"/>
          <w:szCs w:val="11"/>
        </w:rPr>
        <w:t>6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4"/>
          <w:sz w:val="11"/>
          <w:szCs w:val="11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7"/>
          <w:w w:val="100"/>
          <w:position w:val="0"/>
          <w:sz w:val="16"/>
          <w:szCs w:val="16"/>
        </w:rPr>
        <w:t>Q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position w:val="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position w:val="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position w:val="0"/>
          <w:sz w:val="16"/>
          <w:szCs w:val="16"/>
        </w:rPr>
        <w:t>ck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6"/>
          <w:szCs w:val="16"/>
        </w:rPr>
      </w:r>
    </w:p>
    <w:p>
      <w:pPr>
        <w:spacing w:line="150" w:lineRule="exact"/>
        <w:ind w:left="0" w:right="24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58" w:lineRule="auto" w:before="10"/>
        <w:ind w:left="430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q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67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pa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6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go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5020" w:space="40"/>
            <w:col w:w="7460"/>
          </w:cols>
        </w:sectPr>
      </w:pP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104" w:lineRule="exact" w:before="86"/>
        <w:ind w:left="3460" w:right="2723" w:firstLine="0"/>
        <w:jc w:val="left"/>
        <w:rPr>
          <w:rFonts w:ascii="Arial" w:hAnsi="Arial" w:cs="Arial" w:eastAsia="Arial"/>
          <w:sz w:val="11"/>
          <w:szCs w:val="11"/>
        </w:rPr>
      </w:pPr>
      <w:r>
        <w:rPr/>
        <w:pict>
          <v:shape style="position:absolute;margin-left:234.486633pt;margin-top:6.310436pt;width:10.001200pt;height:112.172528pt;mso-position-horizontal-relative:page;mso-position-vertical-relative:paragraph;z-index:-2779" type="#_x0000_t202" filled="f" stroked="f">
            <v:textbox inset="0,0,0,0" style="layout-flow:vertical;mso-layout-flow-alt:bottom-to-top">
              <w:txbxContent>
                <w:p>
                  <w:pPr>
                    <w:spacing w:line="183" w:lineRule="exact"/>
                    <w:ind w:left="2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2"/>
                      <w:sz w:val="16"/>
                      <w:szCs w:val="16"/>
                    </w:rPr>
                    <w:t>R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2"/>
                      <w:sz w:val="16"/>
                      <w:szCs w:val="16"/>
                    </w:rPr>
                    <w:t>l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a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1"/>
                      <w:sz w:val="16"/>
                      <w:szCs w:val="16"/>
                    </w:rPr>
                    <w:t>t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2"/>
                      <w:sz w:val="16"/>
                      <w:szCs w:val="16"/>
                    </w:rPr>
                    <w:t>i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sz w:val="16"/>
                      <w:szCs w:val="16"/>
                    </w:rPr>
                    <w:t>ve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11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sz w:val="16"/>
                      <w:szCs w:val="16"/>
                    </w:rPr>
                    <w:t>S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o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7"/>
                      <w:sz w:val="16"/>
                      <w:szCs w:val="16"/>
                    </w:rPr>
                    <w:t>r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sz w:val="16"/>
                      <w:szCs w:val="16"/>
                    </w:rPr>
                    <w:t>t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-3"/>
                      <w:sz w:val="16"/>
                      <w:szCs w:val="16"/>
                    </w:rPr>
                    <w:t>T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-2"/>
                      <w:sz w:val="16"/>
                      <w:szCs w:val="16"/>
                    </w:rPr>
                    <w:t>i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-4"/>
                      <w:sz w:val="16"/>
                      <w:szCs w:val="16"/>
                    </w:rPr>
                    <w:t>m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sz w:val="16"/>
                      <w:szCs w:val="16"/>
                    </w:rPr>
                    <w:t>e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11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7"/>
                      <w:sz w:val="16"/>
                      <w:szCs w:val="16"/>
                    </w:rPr>
                    <w:t>(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-2"/>
                      <w:sz w:val="16"/>
                      <w:szCs w:val="16"/>
                    </w:rPr>
                    <w:t>l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o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0"/>
                      <w:sz w:val="16"/>
                      <w:szCs w:val="16"/>
                    </w:rPr>
                    <w:t>g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7"/>
                      <w:sz w:val="16"/>
                      <w:szCs w:val="16"/>
                    </w:rPr>
                    <w:t> 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sz w:val="16"/>
                      <w:szCs w:val="16"/>
                    </w:rPr>
                    <w:t>s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3"/>
                      <w:sz w:val="16"/>
                      <w:szCs w:val="16"/>
                    </w:rPr>
                    <w:t>c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a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2"/>
                      <w:sz w:val="16"/>
                      <w:szCs w:val="16"/>
                    </w:rPr>
                    <w:t>l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231F20"/>
                      <w:spacing w:val="6"/>
                      <w:sz w:val="16"/>
                      <w:szCs w:val="16"/>
                    </w:rPr>
                    <w:t>e)</w:t>
                  </w:r>
                  <w:r>
                    <w:rPr>
                      <w:rFonts w:ascii="Arial" w:hAnsi="Arial" w:cs="Arial" w:eastAsia="Arial"/>
                      <w:b w:val="0"/>
                      <w:bCs w:val="0"/>
                      <w:color w:val="000000"/>
                      <w:spacing w:val="0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1"/>
          <w:szCs w:val="11"/>
        </w:rPr>
        <w:t>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1"/>
          <w:szCs w:val="11"/>
        </w:rPr>
      </w:r>
    </w:p>
    <w:p>
      <w:pPr>
        <w:spacing w:line="140" w:lineRule="exact"/>
        <w:ind w:left="3284" w:right="450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04" w:lineRule="exact" w:before="86"/>
        <w:ind w:left="3460" w:right="2723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1"/>
          <w:szCs w:val="11"/>
        </w:rPr>
        <w:t>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1"/>
          <w:szCs w:val="11"/>
        </w:rPr>
      </w:r>
    </w:p>
    <w:p>
      <w:pPr>
        <w:spacing w:line="140" w:lineRule="exact"/>
        <w:ind w:left="3284" w:right="450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04" w:lineRule="exact" w:before="86"/>
        <w:ind w:left="3460" w:right="2723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1"/>
          <w:szCs w:val="11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1"/>
          <w:szCs w:val="11"/>
        </w:rPr>
      </w:r>
    </w:p>
    <w:p>
      <w:pPr>
        <w:spacing w:line="140" w:lineRule="exact"/>
        <w:ind w:left="3284" w:right="450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04" w:lineRule="exact" w:before="86"/>
        <w:ind w:left="3460" w:right="2723" w:firstLine="0"/>
        <w:jc w:val="left"/>
        <w:rPr>
          <w:rFonts w:ascii="Arial" w:hAnsi="Arial" w:cs="Arial" w:eastAsia="Arial"/>
          <w:sz w:val="11"/>
          <w:szCs w:val="11"/>
        </w:rPr>
      </w:pPr>
      <w:r>
        <w:rPr/>
        <w:pict>
          <v:group style="position:absolute;margin-left:88.375pt;margin-top:-13.743091pt;width:24.25pt;height:48.25pt;mso-position-horizontal-relative:page;mso-position-vertical-relative:paragraph;z-index:-2781" coordorigin="1768,-275" coordsize="485,965">
            <v:group style="position:absolute;left:1892;top:88;width:238;height:239" coordorigin="1892,88" coordsize="238,239">
              <v:shape style="position:absolute;left:1892;top:88;width:238;height:239" coordorigin="1892,88" coordsize="238,239" path="m2130,208l2112,271,2064,315,2021,327,1996,325,1934,299,1897,248,1892,227,1893,201,1917,136,1964,97,2004,88,2028,90,2089,118,2124,171,2130,208xe" filled="f" stroked="t" strokeweight=".25pt" strokecolor="#231F20">
                <v:path arrowok="t"/>
              </v:shape>
            </v:group>
            <v:group style="position:absolute;left:1770;top:208;width:480;height:2" coordorigin="1770,208" coordsize="480,2">
              <v:shape style="position:absolute;left:1770;top:208;width:480;height:2" coordorigin="1770,208" coordsize="480,0" path="m1770,208l2250,208e" filled="f" stroked="t" strokeweight=".25pt" strokecolor="#231F20">
                <v:path arrowok="t"/>
              </v:shape>
            </v:group>
            <v:group style="position:absolute;left:2010;top:-272;width:2;height:960" coordorigin="2010,-272" coordsize="2,960">
              <v:shape style="position:absolute;left:2010;top:-272;width:2;height:960" coordorigin="2010,-272" coordsize="0,960" path="m2010,-272l2010,688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13.743091pt;width:24.25pt;height:48.25pt;mso-position-horizontal-relative:page;mso-position-vertical-relative:paragraph;z-index:-2780" coordorigin="13588,-275" coordsize="485,965">
            <v:group style="position:absolute;left:13712;top:88;width:238;height:239" coordorigin="13712,88" coordsize="238,239">
              <v:shape style="position:absolute;left:13712;top:88;width:238;height:239" coordorigin="13712,88" coordsize="238,239" path="m13950,208l13932,271,13884,315,13841,327,13816,325,13754,299,13717,248,13712,227,13713,201,13737,136,13784,97,13824,88,13848,90,13909,118,13944,171,13950,208xe" filled="f" stroked="t" strokeweight=".25pt" strokecolor="#231F20">
                <v:path arrowok="t"/>
              </v:shape>
            </v:group>
            <v:group style="position:absolute;left:13590;top:208;width:480;height:2" coordorigin="13590,208" coordsize="480,2">
              <v:shape style="position:absolute;left:13590;top:208;width:480;height:2" coordorigin="13590,208" coordsize="480,0" path="m13590,208l14070,208e" filled="f" stroked="t" strokeweight=".25pt" strokecolor="#231F20">
                <v:path arrowok="t"/>
              </v:shape>
            </v:group>
            <v:group style="position:absolute;left:13830;top:-272;width:2;height:960" coordorigin="13830,-272" coordsize="2,960">
              <v:shape style="position:absolute;left:13830;top:-272;width:2;height:960" coordorigin="13830,-272" coordsize="0,960" path="m13830,-272l13830,68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-3"/>
          <w:w w:val="100"/>
          <w:sz w:val="11"/>
          <w:szCs w:val="11"/>
        </w:rPr>
        <w:t>-2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1"/>
          <w:szCs w:val="11"/>
        </w:rPr>
      </w:r>
    </w:p>
    <w:p>
      <w:pPr>
        <w:spacing w:line="140" w:lineRule="exact"/>
        <w:ind w:left="3284" w:right="450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04" w:lineRule="exact" w:before="86"/>
        <w:ind w:left="0" w:right="1244" w:firstLine="0"/>
        <w:jc w:val="right"/>
        <w:rPr>
          <w:rFonts w:ascii="Arial" w:hAnsi="Arial" w:cs="Arial" w:eastAsia="Arial"/>
          <w:sz w:val="11"/>
          <w:szCs w:val="11"/>
        </w:rPr>
      </w:pPr>
      <w:r>
        <w:rPr>
          <w:rFonts w:ascii="Arial" w:hAnsi="Arial" w:cs="Arial" w:eastAsia="Arial"/>
          <w:b w:val="0"/>
          <w:bCs w:val="0"/>
          <w:color w:val="231F20"/>
          <w:spacing w:val="-3"/>
          <w:w w:val="100"/>
          <w:sz w:val="11"/>
          <w:szCs w:val="11"/>
        </w:rPr>
        <w:t>-4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1"/>
          <w:szCs w:val="11"/>
        </w:rPr>
      </w:r>
    </w:p>
    <w:p>
      <w:pPr>
        <w:spacing w:line="122" w:lineRule="exact"/>
        <w:ind w:left="0" w:right="1345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1074" w:val="left" w:leader="none"/>
        </w:tabs>
        <w:spacing w:line="72" w:lineRule="exact"/>
        <w:ind w:left="0" w:right="0" w:firstLine="0"/>
        <w:jc w:val="right"/>
        <w:rPr>
          <w:rFonts w:ascii="Arial" w:hAnsi="Arial" w:cs="Arial" w:eastAsia="Arial"/>
          <w:sz w:val="11"/>
          <w:szCs w:val="11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1"/>
          <w:szCs w:val="11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1"/>
          <w:szCs w:val="11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1"/>
          <w:szCs w:val="11"/>
        </w:rPr>
        <w:t>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1"/>
          <w:szCs w:val="11"/>
        </w:rPr>
      </w:r>
    </w:p>
    <w:p>
      <w:pPr>
        <w:tabs>
          <w:tab w:pos="1074" w:val="left" w:leader="none"/>
        </w:tabs>
        <w:spacing w:line="140" w:lineRule="exact"/>
        <w:ind w:left="0" w:right="69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80" w:lineRule="exact"/>
        <w:rPr>
          <w:sz w:val="28"/>
          <w:szCs w:val="28"/>
        </w:rPr>
      </w:pPr>
      <w:r>
        <w:rPr/>
        <w:br w:type="column"/>
      </w:r>
      <w:r>
        <w:rPr>
          <w:sz w:val="28"/>
          <w:szCs w:val="28"/>
        </w:rPr>
      </w:r>
    </w:p>
    <w:p>
      <w:pPr>
        <w:tabs>
          <w:tab w:pos="2051" w:val="left" w:leader="none"/>
        </w:tabs>
        <w:spacing w:line="104" w:lineRule="exact"/>
        <w:ind w:left="976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1"/>
          <w:szCs w:val="11"/>
        </w:rPr>
        <w:t>2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1"/>
          <w:szCs w:val="11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1"/>
          <w:szCs w:val="11"/>
        </w:rPr>
        <w:t>3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1"/>
          <w:szCs w:val="11"/>
        </w:rPr>
      </w:r>
    </w:p>
    <w:p>
      <w:pPr>
        <w:tabs>
          <w:tab w:pos="1875" w:val="left" w:leader="none"/>
        </w:tabs>
        <w:spacing w:line="140" w:lineRule="exact"/>
        <w:ind w:left="80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80" w:lineRule="exact"/>
        <w:rPr>
          <w:sz w:val="28"/>
          <w:szCs w:val="28"/>
        </w:rPr>
      </w:pPr>
      <w:r>
        <w:rPr/>
        <w:br w:type="column"/>
      </w:r>
      <w:r>
        <w:rPr>
          <w:sz w:val="28"/>
          <w:szCs w:val="28"/>
        </w:rPr>
      </w:r>
    </w:p>
    <w:p>
      <w:pPr>
        <w:tabs>
          <w:tab w:pos="2051" w:val="left" w:leader="none"/>
          <w:tab w:pos="3129" w:val="left" w:leader="none"/>
        </w:tabs>
        <w:spacing w:line="104" w:lineRule="exact"/>
        <w:ind w:left="976" w:right="0" w:firstLine="0"/>
        <w:jc w:val="left"/>
        <w:rPr>
          <w:rFonts w:ascii="Arial" w:hAnsi="Arial" w:cs="Arial" w:eastAsia="Arial"/>
          <w:sz w:val="11"/>
          <w:szCs w:val="11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1"/>
          <w:szCs w:val="11"/>
        </w:rPr>
        <w:t>4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1"/>
          <w:szCs w:val="11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1"/>
          <w:szCs w:val="11"/>
        </w:rPr>
        <w:t>5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1"/>
          <w:szCs w:val="11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1"/>
          <w:szCs w:val="11"/>
        </w:rPr>
        <w:t>6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1"/>
          <w:szCs w:val="11"/>
        </w:rPr>
      </w:r>
    </w:p>
    <w:p>
      <w:pPr>
        <w:tabs>
          <w:tab w:pos="1875" w:val="left" w:leader="none"/>
          <w:tab w:pos="2954" w:val="left" w:leader="none"/>
        </w:tabs>
        <w:spacing w:line="140" w:lineRule="exact"/>
        <w:ind w:left="80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10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 w:line="140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3" w:equalWidth="0">
            <w:col w:w="4798" w:space="40"/>
            <w:col w:w="2113" w:space="40"/>
            <w:col w:w="5529"/>
          </w:cols>
        </w:sectPr>
      </w:pPr>
    </w:p>
    <w:p>
      <w:pPr>
        <w:spacing w:line="260" w:lineRule="exact" w:before="8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3048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5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16.7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Sort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study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1"/>
          <w:w w:val="100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8"/>
          <w:szCs w:val="18"/>
        </w:rPr>
        <w:t>results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before="18"/>
        <w:ind w:left="22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10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be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5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100"/>
          <w:sz w:val="16"/>
          <w:szCs w:val="16"/>
        </w:rPr>
        <w:t>(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3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6"/>
          <w:w w:val="100"/>
          <w:sz w:val="16"/>
          <w:szCs w:val="16"/>
        </w:rPr>
        <w:t>e)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5320" w:space="40"/>
            <w:col w:w="7160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19"/>
        </w:numPr>
        <w:tabs>
          <w:tab w:pos="4345" w:val="left" w:leader="none"/>
        </w:tabs>
        <w:spacing w:line="260" w:lineRule="exact" w:before="53"/>
        <w:ind w:left="4350" w:right="2372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performance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extremely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erratic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below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amounts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matter.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9"/>
        </w:numPr>
        <w:tabs>
          <w:tab w:pos="4345" w:val="left" w:leader="none"/>
        </w:tabs>
        <w:spacing w:line="260" w:lineRule="exact" w:before="40"/>
        <w:ind w:left="4350" w:right="1927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selection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bubble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insertion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clearly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demonstrate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O(</w:t>
      </w:r>
      <w:r>
        <w:rPr>
          <w:b w:val="0"/>
          <w:bCs w:val="0"/>
          <w:color w:val="231F20"/>
          <w:spacing w:val="-1"/>
          <w:w w:val="100"/>
        </w:rPr>
        <w:t>N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2</w:t>
      </w:r>
      <w:r>
        <w:rPr>
          <w:b w:val="0"/>
          <w:bCs w:val="0"/>
          <w:color w:val="231F20"/>
          <w:spacing w:val="0"/>
          <w:w w:val="100"/>
          <w:position w:val="0"/>
        </w:rPr>
        <w:t>)</w:t>
      </w:r>
      <w:r>
        <w:rPr>
          <w:b w:val="0"/>
          <w:bCs w:val="0"/>
          <w:color w:val="231F20"/>
          <w:spacing w:val="2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behavior.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19"/>
        </w:numPr>
        <w:tabs>
          <w:tab w:pos="4345" w:val="left" w:leader="none"/>
        </w:tabs>
        <w:spacing w:line="260" w:lineRule="exact" w:before="40"/>
        <w:ind w:left="4350" w:right="2016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merge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quick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demonstrate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O(N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N).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Notice,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performance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quick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slightly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O(N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N).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slight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improvement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pivot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moved,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eliminated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further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9"/>
        </w:numPr>
        <w:tabs>
          <w:tab w:pos="4345" w:val="left" w:leader="none"/>
        </w:tabs>
        <w:spacing w:line="260" w:lineRule="exact" w:before="40"/>
        <w:ind w:left="4350" w:right="2070" w:hanging="280"/>
        <w:jc w:val="left"/>
      </w:pPr>
      <w:r>
        <w:rPr>
          <w:b w:val="0"/>
          <w:bCs w:val="0"/>
          <w:color w:val="231F20"/>
          <w:spacing w:val="0"/>
          <w:w w:val="100"/>
        </w:rPr>
        <w:t>Clearly,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addition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1,000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faster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closely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tracking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</w:r>
      <w:r>
        <w:rPr>
          <w:b w:val="0"/>
          <w:bCs w:val="0"/>
          <w:color w:val="231F20"/>
          <w:spacing w:val="0"/>
          <w:w w:val="100"/>
        </w:rPr>
        <w:t>O(N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performance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curve,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indicating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382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16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Sorting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630" w:right="2594"/>
        <w:jc w:val="left"/>
      </w:pP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divide-and-conquer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efficiently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possible.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right="0"/>
        <w:jc w:val="left"/>
        <w:rPr>
          <w:b w:val="0"/>
          <w:bCs w:val="0"/>
        </w:rPr>
      </w:pPr>
      <w:r>
        <w:rPr/>
        <w:pict>
          <v:group style="position:absolute;margin-left:237.992996pt;margin-top:3.146846pt;width:351.456pt;height:17.89pt;mso-position-horizontal-relative:page;mso-position-vertical-relative:paragraph;z-index:-2778" coordorigin="4760,63" coordsize="7029,358">
            <v:shape style="position:absolute;left:4764;top:63;width:420;height:357" type="#_x0000_t75">
              <v:imagedata r:id="rId27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16.4</w:t>
      </w:r>
      <w:r>
        <w:rPr>
          <w:color w:val="231F20"/>
          <w:spacing w:val="67"/>
          <w:w w:val="105"/>
        </w:rPr>
        <w:t> </w:t>
      </w:r>
      <w:r>
        <w:rPr>
          <w:color w:val="231F20"/>
          <w:spacing w:val="0"/>
          <w:w w:val="105"/>
        </w:rPr>
        <w:t>Applications</w:t>
      </w:r>
      <w:r>
        <w:rPr>
          <w:color w:val="231F20"/>
          <w:spacing w:val="0"/>
          <w:w w:val="105"/>
        </w:rPr>
        <w:t> </w:t>
      </w:r>
      <w:r>
        <w:rPr>
          <w:color w:val="231F20"/>
          <w:spacing w:val="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0"/>
          <w:w w:val="105"/>
        </w:rPr>
        <w:t>Sorting</w:t>
      </w:r>
      <w:r>
        <w:rPr>
          <w:color w:val="231F20"/>
          <w:spacing w:val="0"/>
          <w:w w:val="105"/>
        </w:rPr>
        <w:t> </w:t>
      </w:r>
      <w:r>
        <w:rPr>
          <w:color w:val="231F20"/>
          <w:spacing w:val="0"/>
          <w:w w:val="105"/>
        </w:rPr>
        <w:t>Algorithms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170" w:right="2383"/>
        <w:jc w:val="both"/>
      </w:pP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section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discusses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circumstances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under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might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choose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anothe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sortin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presente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above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assert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withou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proo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theoretica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lowe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boun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sortin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O(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lo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N).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Consequently,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looking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generalized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sorting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improve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performance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withi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constraints,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circumstance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unde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2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sortin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techniques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best.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saw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analysis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above,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internal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blindingl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fas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wheneve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possible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subsequent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paragraph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sho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applicabilit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limitation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sort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sort(...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numPr>
          <w:ilvl w:val="2"/>
          <w:numId w:val="20"/>
        </w:numPr>
        <w:tabs>
          <w:tab w:pos="3811" w:val="left" w:leader="none"/>
        </w:tabs>
        <w:ind w:left="3811" w:right="7199" w:hanging="642"/>
        <w:jc w:val="both"/>
        <w:rPr>
          <w:b w:val="0"/>
          <w:bCs w:val="0"/>
        </w:rPr>
      </w:pPr>
      <w:r>
        <w:rPr>
          <w:color w:val="231F20"/>
          <w:spacing w:val="0"/>
          <w:w w:val="115"/>
        </w:rPr>
        <w:t>Using</w:t>
      </w:r>
      <w:r>
        <w:rPr>
          <w:color w:val="231F20"/>
          <w:spacing w:val="-28"/>
          <w:w w:val="115"/>
        </w:rPr>
        <w:t> </w:t>
      </w:r>
      <w:r>
        <w:rPr>
          <w:color w:val="231F20"/>
          <w:spacing w:val="0"/>
          <w:w w:val="115"/>
        </w:rPr>
        <w:t>sort(.</w:t>
      </w:r>
      <w:r>
        <w:rPr>
          <w:color w:val="231F20"/>
          <w:spacing w:val="-28"/>
          <w:w w:val="115"/>
        </w:rPr>
        <w:t> </w:t>
      </w:r>
      <w:r>
        <w:rPr>
          <w:color w:val="231F20"/>
          <w:spacing w:val="0"/>
          <w:w w:val="115"/>
        </w:rPr>
        <w:t>.</w:t>
      </w:r>
      <w:r>
        <w:rPr>
          <w:color w:val="231F20"/>
          <w:spacing w:val="-27"/>
          <w:w w:val="115"/>
        </w:rPr>
        <w:t> </w:t>
      </w:r>
      <w:r>
        <w:rPr>
          <w:color w:val="231F20"/>
          <w:spacing w:val="0"/>
          <w:w w:val="115"/>
        </w:rPr>
        <w:t>.)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87"/>
        <w:jc w:val="both"/>
      </w:pPr>
      <w:r>
        <w:rPr/>
        <w:pict>
          <v:group style="position:absolute;margin-left:88.375pt;margin-top:23.668005pt;width:24.25pt;height:48.25pt;mso-position-horizontal-relative:page;mso-position-vertical-relative:paragraph;z-index:-2777" coordorigin="1768,473" coordsize="485,965">
            <v:group style="position:absolute;left:1892;top:836;width:238;height:239" coordorigin="1892,836" coordsize="238,239">
              <v:shape style="position:absolute;left:1892;top:836;width:238;height:239" coordorigin="1892,836" coordsize="238,239" path="m2130,956l2112,1020,2064,1063,2021,1075,1996,1074,1934,1047,1897,996,1892,976,1893,949,1917,884,1964,845,2004,836,2028,838,2089,866,2124,919,2130,956xe" filled="f" stroked="t" strokeweight=".25pt" strokecolor="#231F20">
                <v:path arrowok="t"/>
              </v:shape>
            </v:group>
            <v:group style="position:absolute;left:1770;top:956;width:480;height:2" coordorigin="1770,956" coordsize="480,2">
              <v:shape style="position:absolute;left:1770;top:956;width:480;height:2" coordorigin="1770,956" coordsize="480,0" path="m1770,956l2250,956e" filled="f" stroked="t" strokeweight=".25pt" strokecolor="#231F20">
                <v:path arrowok="t"/>
              </v:shape>
            </v:group>
            <v:group style="position:absolute;left:2010;top:476;width:2;height:960" coordorigin="2010,476" coordsize="2,960">
              <v:shape style="position:absolute;left:2010;top:476;width:2;height:960" coordorigin="2010,476" coordsize="0,960" path="m2010,476l2010,143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3.668005pt;width:24.25pt;height:48.25pt;mso-position-horizontal-relative:page;mso-position-vertical-relative:paragraph;z-index:-2776" coordorigin="13588,473" coordsize="485,965">
            <v:group style="position:absolute;left:13712;top:836;width:238;height:239" coordorigin="13712,836" coordsize="238,239">
              <v:shape style="position:absolute;left:13712;top:836;width:238;height:239" coordorigin="13712,836" coordsize="238,239" path="m13950,956l13932,1020,13884,1063,13841,1075,13816,1074,13754,1047,13717,996,13712,976,13713,949,13737,884,13784,845,13824,836,13848,838,13909,866,13944,919,13950,956xe" filled="f" stroked="t" strokeweight=".25pt" strokecolor="#231F20">
                <v:path arrowok="t"/>
              </v:shape>
            </v:group>
            <v:group style="position:absolute;left:13590;top:956;width:480;height:2" coordorigin="13590,956" coordsize="480,2">
              <v:shape style="position:absolute;left:13590;top:956;width:480;height:2" coordorigin="13590,956" coordsize="480,0" path="m13590,956l14070,956e" filled="f" stroked="t" strokeweight=".25pt" strokecolor="#231F20">
                <v:path arrowok="t"/>
              </v:shape>
            </v:group>
            <v:group style="position:absolute;left:13830;top:476;width:2;height:960" coordorigin="13830,476" coordsize="2,960">
              <v:shape style="position:absolute;left:13830;top:476;width:2;height:960" coordorigin="13830,476" coordsize="0,960" path="m13830,476l13830,143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obvious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question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why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always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built-i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4"/>
          <w:w w:val="100"/>
          <w:sz w:val="17"/>
          <w:szCs w:val="17"/>
        </w:rPr>
        <w:t>sort(...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Clearly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wheneve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works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you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applicabilit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glanc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limite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sorting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across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circumstances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nee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comple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items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might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addresses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telephone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wish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last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telephone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seems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help,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60" w:lineRule="exact"/>
        <w:ind w:left="3170" w:right="2383"/>
        <w:jc w:val="both"/>
      </w:pPr>
      <w:r>
        <w:rPr>
          <w:rFonts w:ascii="Times New Roman" w:hAnsi="Times New Roman" w:cs="Times New Roman" w:eastAsia="Times New Roman"/>
          <w:b/>
          <w:bCs/>
          <w:color w:val="808285"/>
          <w:spacing w:val="6"/>
          <w:w w:val="100"/>
        </w:rPr>
        <w:t>Extractin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/>
          <w:bCs/>
          <w:color w:val="80828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5"/>
          <w:w w:val="100"/>
        </w:rPr>
        <w:t>an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/>
          <w:bCs/>
          <w:color w:val="80828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5"/>
          <w:w w:val="100"/>
        </w:rPr>
        <w:t>Sortin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/>
          <w:bCs/>
          <w:color w:val="80828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5"/>
          <w:w w:val="100"/>
        </w:rPr>
        <w:t>Vector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/>
          <w:bCs/>
          <w:color w:val="80828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5"/>
          <w:w w:val="100"/>
        </w:rPr>
        <w:t>an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/>
          <w:bCs/>
          <w:color w:val="80828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5"/>
          <w:w w:val="100"/>
        </w:rPr>
        <w:t>Cel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b/>
          <w:bCs/>
          <w:color w:val="80828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color w:val="808285"/>
          <w:spacing w:val="6"/>
          <w:w w:val="100"/>
        </w:rPr>
        <w:t>Array</w:t>
      </w:r>
      <w:r>
        <w:rPr>
          <w:rFonts w:ascii="Times New Roman" w:hAnsi="Times New Roman" w:cs="Times New Roman" w:eastAsia="Times New Roman"/>
          <w:b/>
          <w:bCs/>
          <w:color w:val="80828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/>
          <w:bCs/>
          <w:color w:val="808285"/>
          <w:spacing w:val="25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closer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examination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specification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allows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application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sort(...)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significantly.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sort(v)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actually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offers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indices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case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structure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criteria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extracted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result,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indexing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order,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array.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Furthermore,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extrac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characte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cel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arra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strings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interna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sort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alphabetically.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6" w:firstLine="240"/>
        <w:jc w:val="both"/>
      </w:pPr>
      <w:r>
        <w:rPr>
          <w:b w:val="0"/>
          <w:bCs w:val="0"/>
          <w:color w:val="231F20"/>
          <w:spacing w:val="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conside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agai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Chapte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10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might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want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expensive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lis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artist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title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ordere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alphabeticall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artist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leav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details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reader.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numPr>
          <w:ilvl w:val="2"/>
          <w:numId w:val="20"/>
        </w:numPr>
        <w:tabs>
          <w:tab w:pos="3811" w:val="left" w:leader="none"/>
        </w:tabs>
        <w:ind w:left="3811" w:right="7321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Insertion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0"/>
          <w:w w:val="105"/>
        </w:rPr>
        <w:t>Sort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89"/>
        <w:jc w:val="both"/>
      </w:pPr>
      <w:r>
        <w:rPr>
          <w:b w:val="0"/>
          <w:bCs w:val="0"/>
          <w:color w:val="231F20"/>
          <w:spacing w:val="1"/>
          <w:w w:val="100"/>
        </w:rPr>
        <w:t>Insertio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fastes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mean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performin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incrementa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sorting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small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items—say,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M—are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being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added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sorted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26"/>
          <w:pgSz w:w="15840" w:h="24480"/>
          <w:pgMar w:header="4827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21"/>
        </w:numPr>
        <w:tabs>
          <w:tab w:pos="4390" w:val="left" w:leader="none"/>
          <w:tab w:pos="10849" w:val="right" w:leader="none"/>
        </w:tabs>
        <w:spacing w:before="68"/>
        <w:ind w:left="4390" w:right="1670" w:hanging="501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Applications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Sorting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Algorithms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383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890" w:right="1665"/>
        <w:jc w:val="both"/>
      </w:pPr>
      <w:r>
        <w:rPr>
          <w:b w:val="0"/>
          <w:bCs w:val="0"/>
          <w:color w:val="231F20"/>
          <w:spacing w:val="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siz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proces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O(M*N)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fastes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lon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&lt;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N.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example,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national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telephone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directory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over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billio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frequentl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update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ne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38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listings.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small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entries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(&lt;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20)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faster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insertion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merge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quick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would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disaster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because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almost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(see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below).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numPr>
          <w:ilvl w:val="2"/>
          <w:numId w:val="21"/>
        </w:numPr>
        <w:tabs>
          <w:tab w:pos="4531" w:val="left" w:leader="none"/>
        </w:tabs>
        <w:ind w:left="4531" w:right="6796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Bubble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0"/>
          <w:w w:val="105"/>
        </w:rPr>
        <w:t>Sort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7"/>
        <w:jc w:val="both"/>
      </w:pPr>
      <w:r>
        <w:rPr>
          <w:b w:val="0"/>
          <w:bCs w:val="0"/>
          <w:color w:val="231F20"/>
          <w:spacing w:val="1"/>
          <w:w w:val="100"/>
        </w:rPr>
        <w:t>Bubbl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simples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in-plac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progra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small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amounts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data.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major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advantage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bubble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fine-grained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multi-processo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environment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N/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processor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availabl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with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original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reduce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O(N).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numPr>
          <w:ilvl w:val="2"/>
          <w:numId w:val="21"/>
        </w:numPr>
        <w:tabs>
          <w:tab w:pos="4531" w:val="left" w:leader="none"/>
        </w:tabs>
        <w:ind w:left="4531" w:right="6894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Quick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0"/>
          <w:w w:val="105"/>
        </w:rPr>
        <w:t>Sort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0"/>
        <w:jc w:val="both"/>
      </w:pPr>
      <w:r>
        <w:rPr/>
        <w:pict>
          <v:group style="position:absolute;margin-left:88.375pt;margin-top:59.152016pt;width:24.25pt;height:48.25pt;mso-position-horizontal-relative:page;mso-position-vertical-relative:paragraph;z-index:-2775" coordorigin="1768,1183" coordsize="485,965">
            <v:group style="position:absolute;left:1892;top:1546;width:238;height:239" coordorigin="1892,1546" coordsize="238,239">
              <v:shape style="position:absolute;left:1892;top:1546;width:238;height:239" coordorigin="1892,1546" coordsize="238,239" path="m2130,1666l2112,1729,2064,1773,2021,1785,1996,1783,1934,1757,1897,1706,1892,1685,1893,1659,1917,1594,1964,1555,2004,1546,2028,1548,2089,1576,2124,1629,2130,1666xe" filled="f" stroked="t" strokeweight=".25pt" strokecolor="#231F20">
                <v:path arrowok="t"/>
              </v:shape>
            </v:group>
            <v:group style="position:absolute;left:1770;top:1666;width:480;height:2" coordorigin="1770,1666" coordsize="480,2">
              <v:shape style="position:absolute;left:1770;top:1666;width:480;height:2" coordorigin="1770,1666" coordsize="480,0" path="m1770,1666l2250,1666e" filled="f" stroked="t" strokeweight=".25pt" strokecolor="#231F20">
                <v:path arrowok="t"/>
              </v:shape>
            </v:group>
            <v:group style="position:absolute;left:2010;top:1186;width:2;height:960" coordorigin="2010,1186" coordsize="2,960">
              <v:shape style="position:absolute;left:2010;top:1186;width:2;height:960" coordorigin="2010,1186" coordsize="0,960" path="m2010,1186l2010,214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9.152016pt;width:24.25pt;height:48.25pt;mso-position-horizontal-relative:page;mso-position-vertical-relative:paragraph;z-index:-2774" coordorigin="13588,1183" coordsize="485,965">
            <v:group style="position:absolute;left:13712;top:1546;width:238;height:239" coordorigin="13712,1546" coordsize="238,239">
              <v:shape style="position:absolute;left:13712;top:1546;width:238;height:239" coordorigin="13712,1546" coordsize="238,239" path="m13950,1666l13932,1729,13884,1773,13841,1785,13816,1783,13754,1757,13717,1706,13712,1685,13713,1659,13737,1594,13784,1555,13824,1546,13848,1548,13909,1576,13944,1629,13950,1666xe" filled="f" stroked="t" strokeweight=".25pt" strokecolor="#231F20">
                <v:path arrowok="t"/>
              </v:shape>
            </v:group>
            <v:group style="position:absolute;left:13590;top:1666;width:480;height:2" coordorigin="13590,1666" coordsize="480,2">
              <v:shape style="position:absolute;left:13590;top:1666;width:480;height:2" coordorigin="13590,1666" coordsize="480,0" path="m13590,1666l14070,1666e" filled="f" stroked="t" strokeweight=".25pt" strokecolor="#231F20">
                <v:path arrowok="t"/>
              </v:shape>
            </v:group>
            <v:group style="position:absolute;left:13830;top:1186;width:2;height:960" coordorigin="13830,1186" coordsize="2,960">
              <v:shape style="position:absolute;left:13830;top:1186;width:2;height:960" coordorigin="13830,1186" coordsize="0,960" path="m13830,1186l13830,214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suggests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quickes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sortin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shoul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normall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However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ha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significant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disadvantage</w:t>
      </w:r>
      <w:r>
        <w:rPr>
          <w:b w:val="0"/>
          <w:bCs w:val="0"/>
          <w:color w:val="231F20"/>
          <w:spacing w:val="0"/>
          <w:w w:val="100"/>
        </w:rPr>
        <w:t>: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performanc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depend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fairl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hig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leve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9"/>
          <w:w w:val="100"/>
        </w:rPr>
        <w:t>of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randomnes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distributio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origina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significan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probabilit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origina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alread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sorted,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partiall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sorted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quic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goin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quick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should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merg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sort.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3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numPr>
          <w:ilvl w:val="2"/>
          <w:numId w:val="21"/>
        </w:numPr>
        <w:tabs>
          <w:tab w:pos="4531" w:val="left" w:leader="none"/>
        </w:tabs>
        <w:ind w:left="4531" w:right="6857" w:hanging="64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Merge</w:t>
      </w:r>
      <w:r>
        <w:rPr>
          <w:color w:val="231F20"/>
          <w:spacing w:val="7"/>
          <w:w w:val="105"/>
        </w:rPr>
        <w:t> </w:t>
      </w:r>
      <w:r>
        <w:rPr>
          <w:color w:val="231F20"/>
          <w:spacing w:val="0"/>
          <w:w w:val="105"/>
        </w:rPr>
        <w:t>Sort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9"/>
        <w:jc w:val="both"/>
      </w:pPr>
      <w:r>
        <w:rPr>
          <w:b w:val="0"/>
          <w:bCs w:val="0"/>
          <w:color w:val="231F20"/>
          <w:spacing w:val="1"/>
          <w:w w:val="100"/>
        </w:rPr>
        <w:t>Sinc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algorith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doe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depen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specifi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characteristic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data,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merge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always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turn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solid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O(N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N)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performance.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whenever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suspect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quick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might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trouble.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21"/>
        </w:numPr>
        <w:tabs>
          <w:tab w:pos="4531" w:val="left" w:leader="none"/>
        </w:tabs>
        <w:ind w:left="4531" w:right="6955" w:hanging="642"/>
        <w:jc w:val="both"/>
        <w:rPr>
          <w:b w:val="0"/>
          <w:bCs w:val="0"/>
        </w:rPr>
      </w:pPr>
      <w:r>
        <w:rPr>
          <w:color w:val="231F20"/>
          <w:spacing w:val="0"/>
          <w:w w:val="100"/>
        </w:rPr>
        <w:t>Radix</w:t>
      </w:r>
      <w:r>
        <w:rPr>
          <w:color w:val="231F20"/>
          <w:spacing w:val="12"/>
          <w:w w:val="100"/>
        </w:rPr>
        <w:t> </w:t>
      </w:r>
      <w:r>
        <w:rPr>
          <w:color w:val="231F20"/>
          <w:spacing w:val="0"/>
          <w:w w:val="100"/>
        </w:rPr>
        <w:t>Sort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890" w:right="1668"/>
        <w:jc w:val="both"/>
      </w:pP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theoreticall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possibl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writ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radi</w:t>
      </w:r>
      <w:r>
        <w:rPr>
          <w:b w:val="0"/>
          <w:bCs w:val="0"/>
          <w:color w:val="231F20"/>
          <w:spacing w:val="0"/>
          <w:w w:val="100"/>
        </w:rPr>
        <w:t>x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sor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algorith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attemp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to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advantage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apparent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performance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improvements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over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conventional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above.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practical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arise: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21"/>
        </w:numPr>
        <w:tabs>
          <w:tab w:pos="4345" w:val="left" w:leader="none"/>
        </w:tabs>
        <w:spacing w:line="260" w:lineRule="exact"/>
        <w:ind w:left="4350" w:right="2216" w:hanging="280"/>
        <w:jc w:val="left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practice,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manipulation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necessary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technique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quite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complex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21"/>
        </w:numPr>
        <w:tabs>
          <w:tab w:pos="4345" w:val="left" w:leader="none"/>
        </w:tabs>
        <w:spacing w:line="260" w:lineRule="exact" w:before="40"/>
        <w:ind w:left="4350" w:right="2026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performance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gained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manual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“parallel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processing”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stacks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people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realized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21"/>
        </w:numPr>
        <w:tabs>
          <w:tab w:pos="4345" w:val="left" w:leader="none"/>
        </w:tabs>
        <w:spacing w:line="260" w:lineRule="exact" w:before="40"/>
        <w:ind w:left="4350" w:right="1985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extracting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character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digit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detract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overall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performance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890" w:right="1661"/>
        <w:jc w:val="both"/>
      </w:pPr>
      <w:r>
        <w:rPr>
          <w:b w:val="0"/>
          <w:bCs w:val="0"/>
          <w:color w:val="231F20"/>
          <w:spacing w:val="8"/>
          <w:w w:val="100"/>
        </w:rPr>
        <w:t>Therefore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absen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som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seriou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paralle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processin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machines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8"/>
          <w:w w:val="100"/>
        </w:rPr>
        <w:t>we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recommen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bucke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sor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confine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manuall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sorting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large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physical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objects.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28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384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16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Sorting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22"/>
        </w:numPr>
        <w:tabs>
          <w:tab w:pos="3852" w:val="left" w:leader="none"/>
        </w:tabs>
        <w:spacing w:before="63"/>
        <w:ind w:left="3852" w:right="0" w:hanging="563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Engineering</w:t>
      </w:r>
      <w:r>
        <w:rPr>
          <w:rFonts w:ascii="Times New Roman" w:hAnsi="Times New Roman" w:cs="Times New Roman" w:eastAsia="Times New Roman"/>
          <w:b/>
          <w:bCs/>
          <w:color w:val="FFFFFF"/>
          <w:spacing w:val="1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Example—A</w:t>
      </w:r>
      <w:r>
        <w:rPr>
          <w:rFonts w:ascii="Times New Roman" w:hAnsi="Times New Roman" w:cs="Times New Roman" w:eastAsia="Times New Roman"/>
          <w:b/>
          <w:bCs/>
          <w:color w:val="FFFFFF"/>
          <w:spacing w:val="1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Selection</w:t>
      </w:r>
      <w:r>
        <w:rPr>
          <w:rFonts w:ascii="Times New Roman" w:hAnsi="Times New Roman" w:cs="Times New Roman" w:eastAsia="Times New Roman"/>
          <w:b/>
          <w:bCs/>
          <w:color w:val="FFFFFF"/>
          <w:spacing w:val="1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of</w:t>
      </w:r>
      <w:r>
        <w:rPr>
          <w:rFonts w:ascii="Times New Roman" w:hAnsi="Times New Roman" w:cs="Times New Roman" w:eastAsia="Times New Roman"/>
          <w:b/>
          <w:bCs/>
          <w:color w:val="FFFFFF"/>
          <w:spacing w:val="1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Countries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BodyText"/>
        <w:spacing w:line="258" w:lineRule="auto"/>
        <w:ind w:left="3170" w:right="2417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219.828003pt;margin-top:-24.984695pt;width:370.148pt;height:17.992pt;mso-position-horizontal-relative:page;mso-position-vertical-relative:paragraph;z-index:-2773" coordorigin="4397,-500" coordsize="7403,360">
            <v:group style="position:absolute;left:4830;top:-490;width:6960;height:340" coordorigin="4830,-490" coordsize="6960,340">
              <v:shape style="position:absolute;left:4830;top:-490;width:6960;height:340" coordorigin="4830,-490" coordsize="6960,340" path="m4830,-150l11790,-150,11790,-490,4830,-490,4830,-150xe" filled="t" fillcolor="#231F20" stroked="f">
                <v:path arrowok="t"/>
                <v:fill type="solid"/>
              </v:shape>
              <v:shape style="position:absolute;left:4397;top:-490;width:433;height:340" type="#_x0000_t75">
                <v:imagedata r:id="rId30" o:title="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Application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problem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10.5,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attempted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business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expansion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based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growth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GNP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versus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population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growth.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initial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version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program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returned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suggestion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company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should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move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Equatorial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Guinea.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However,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presented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Board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Directors,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turned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down,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asked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places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good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range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selection.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341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should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make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two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changes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algorithm: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numPr>
          <w:ilvl w:val="2"/>
          <w:numId w:val="22"/>
        </w:numPr>
        <w:tabs>
          <w:tab w:pos="3630" w:val="left" w:leader="none"/>
        </w:tabs>
        <w:spacing w:line="256" w:lineRule="auto"/>
        <w:ind w:left="3630" w:right="2756" w:hanging="28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Originall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crude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approximation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determine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slope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population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GNP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kn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polyfit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perform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slope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computation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accu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atel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0"/>
          <w:w w:val="105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substitute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computation.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2"/>
          <w:numId w:val="22"/>
        </w:numPr>
        <w:tabs>
          <w:tab w:pos="3630" w:val="left" w:leader="none"/>
        </w:tabs>
        <w:spacing w:before="62"/>
        <w:ind w:left="3630" w:right="0" w:hanging="28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05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internal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20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countries.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18"/>
        <w:ind w:left="3630" w:right="2504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</w:rPr>
        <w:t>cod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accomplis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majo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revisio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</w:rPr>
        <w:t>cod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Chapte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10,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1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wn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16.5.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2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66998pt;margin-top:.318917pt;width:238.395pt;height:13.168pt;mso-position-horizontal-relative:page;mso-position-vertical-relative:paragraph;z-index:-2772" coordorigin="4825,6" coordsize="4768,263">
            <v:group style="position:absolute;left:4830;top:260;width:4758;height:2" coordorigin="4830,260" coordsize="4758,2">
              <v:shape style="position:absolute;left:4830;top:260;width:4758;height:2" coordorigin="4830,260" coordsize="4758,0" path="m4830,260l9588,260e" filled="f" stroked="t" strokeweight=".5pt" strokecolor="#231F20">
                <v:path arrowok="t"/>
              </v:shape>
            </v:group>
            <v:group style="position:absolute;left:4840;top:16;width:2;height:243" coordorigin="4840,16" coordsize="2,243">
              <v:shape style="position:absolute;left:4840;top:16;width:2;height:243" coordorigin="4840,16" coordsize="0,243" path="m4840,260l4840,16e" filled="f" stroked="t" strokeweight="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8.375pt;margin-top:-10.697083pt;width:24.25pt;height:48.25pt;mso-position-horizontal-relative:page;mso-position-vertical-relative:paragraph;z-index:-2771" coordorigin="1768,-214" coordsize="485,965">
            <v:group style="position:absolute;left:1892;top:149;width:238;height:239" coordorigin="1892,149" coordsize="238,239">
              <v:shape style="position:absolute;left:1892;top:149;width:238;height:239" coordorigin="1892,149" coordsize="238,239" path="m2130,269l2112,332,2064,376,2021,388,1996,386,1934,360,1897,309,1892,288,1893,262,1917,197,1964,158,2004,149,2028,151,2089,179,2124,232,2130,269xe" filled="f" stroked="t" strokeweight=".25pt" strokecolor="#231F20">
                <v:path arrowok="t"/>
              </v:shape>
            </v:group>
            <v:group style="position:absolute;left:1770;top:269;width:480;height:2" coordorigin="1770,269" coordsize="480,2">
              <v:shape style="position:absolute;left:1770;top:269;width:480;height:2" coordorigin="1770,269" coordsize="480,0" path="m1770,269l2250,269e" filled="f" stroked="t" strokeweight=".25pt" strokecolor="#231F20">
                <v:path arrowok="t"/>
              </v:shape>
            </v:group>
            <v:group style="position:absolute;left:2010;top:-211;width:2;height:960" coordorigin="2010,-211" coordsize="2,960">
              <v:shape style="position:absolute;left:2010;top:-211;width:2;height:960" coordorigin="2010,-211" coordsize="0,960" path="m2010,-211l2010,74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10.697083pt;width:24.25pt;height:48.25pt;mso-position-horizontal-relative:page;mso-position-vertical-relative:paragraph;z-index:-2770" coordorigin="13588,-214" coordsize="485,965">
            <v:group style="position:absolute;left:13712;top:149;width:238;height:239" coordorigin="13712,149" coordsize="238,239">
              <v:shape style="position:absolute;left:13712;top:149;width:238;height:239" coordorigin="13712,149" coordsize="238,239" path="m13950,269l13932,332,13884,376,13841,388,13816,386,13754,360,13717,309,13712,288,13713,262,13737,197,13784,158,13824,149,13848,151,13909,179,13944,232,13950,269xe" filled="f" stroked="t" strokeweight=".25pt" strokecolor="#231F20">
                <v:path arrowok="t"/>
              </v:shape>
            </v:group>
            <v:group style="position:absolute;left:13590;top:269;width:480;height:2" coordorigin="13590,269" coordsize="480,2">
              <v:shape style="position:absolute;left:13590;top:269;width:480;height:2" coordorigin="13590,269" coordsize="480,0" path="m13590,269l14070,269e" filled="f" stroked="t" strokeweight=".25pt" strokecolor="#231F20">
                <v:path arrowok="t"/>
              </v:shape>
            </v:group>
            <v:group style="position:absolute;left:13830;top:-211;width:2;height:960" coordorigin="13830,-211" coordsize="2,960">
              <v:shape style="position:absolute;left:13830;top:-211;width:2;height:960" coordorigin="13830,-211" coordsize="0,960" path="m13830,-211l13830,74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16.5</w:t>
      </w:r>
      <w:r>
        <w:rPr>
          <w:rFonts w:ascii="Times New Roman" w:hAnsi="Times New Roman" w:cs="Times New Roman" w:eastAsia="Times New Roman"/>
          <w:b/>
          <w:bCs/>
          <w:color w:val="231F20"/>
          <w:spacing w:val="5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Updated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world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analysis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23"/>
        </w:numPr>
        <w:tabs>
          <w:tab w:pos="3795" w:val="left" w:leader="none"/>
        </w:tabs>
        <w:ind w:left="3506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doit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3"/>
        </w:numPr>
        <w:tabs>
          <w:tab w:pos="4180" w:val="left" w:leader="none"/>
        </w:tabs>
        <w:spacing w:line="264" w:lineRule="auto" w:before="18"/>
        <w:ind w:left="3506" w:right="4486" w:hanging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worldData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buildData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'World_data.xls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20;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180" w:val="left" w:leader="none"/>
        </w:tabs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bestn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findBestn(worldData,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fprintf('best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countries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are:\n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bestn(end:-1:1)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565" w:val="left" w:leader="none"/>
        </w:tabs>
        <w:spacing w:before="18"/>
        <w:ind w:left="4565" w:right="0" w:hanging="106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fprintf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6"/>
          <w:szCs w:val="16"/>
        </w:rPr>
        <w:t>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'%s\n'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worldData(best).name)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180" w:val="left" w:leader="none"/>
        </w:tabs>
        <w:spacing w:before="18"/>
        <w:ind w:left="4180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3795" w:val="left" w:leader="none"/>
        </w:tabs>
        <w:spacing w:before="18"/>
        <w:ind w:left="3795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bestn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findBestn(worldData,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2220" w:right="310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find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indices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best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countries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95" w:right="243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according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criterion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fold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95" w:right="2439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first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map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world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data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add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field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growth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ndx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1:length(worldData)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cntry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worldData(ndx);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565" w:val="left" w:leader="none"/>
        </w:tabs>
        <w:spacing w:before="18"/>
        <w:ind w:left="456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worldData(ndx).growth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fold(cntry);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93" w:right="485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now,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sort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criterion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values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[worldData.growth];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[junk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order]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sort(values);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884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filter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these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keep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best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10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bestn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order(end-n+1:end);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3795" w:val="left" w:leader="none"/>
        </w:tabs>
        <w:spacing w:before="18"/>
        <w:ind w:left="379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fold(st)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82" w:right="4858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s1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rate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growth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population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pop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st.pop(~isnan(st.pop));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st.year(~isnan(st.pop));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180" w:val="left" w:leader="none"/>
        </w:tabs>
        <w:spacing w:before="18"/>
        <w:ind w:left="418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slope(yr,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pop)/mean(pop);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14" w:lineRule="exact"/>
        <w:ind w:left="8312" w:right="1858" w:firstLine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9"/>
          <w:szCs w:val="19"/>
        </w:rPr>
        <w:t>continued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9"/>
          <w:szCs w:val="19"/>
        </w:rPr>
        <w:t>on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9"/>
          <w:szCs w:val="19"/>
        </w:rPr>
        <w:t>next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0"/>
          <w:sz w:val="19"/>
          <w:szCs w:val="19"/>
        </w:rPr>
        <w:t>page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9"/>
          <w:szCs w:val="19"/>
        </w:rPr>
      </w:r>
    </w:p>
    <w:p>
      <w:pPr>
        <w:spacing w:after="0" w:line="214" w:lineRule="exact"/>
        <w:jc w:val="left"/>
        <w:rPr>
          <w:rFonts w:ascii="Palatino Linotype" w:hAnsi="Palatino Linotype" w:cs="Palatino Linotype" w:eastAsia="Palatino Linotype"/>
          <w:sz w:val="19"/>
          <w:szCs w:val="19"/>
        </w:rPr>
        <w:sectPr>
          <w:headerReference w:type="default" r:id="rId29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16.5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Example—A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Selection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Countries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385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781" w:right="293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s2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rate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growth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GDP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gdp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st.gdp(~isnan(st.gdp));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st.year(~isnan(st.gdp));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slope(yr,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gdp)/mean(gdp);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81" w:right="2936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Measure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merit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how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much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faster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781" w:right="3129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gdp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grows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than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population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s1;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slope(x,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0" w:right="503" w:firstLine="0"/>
        <w:jc w:val="center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Estimate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slope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curve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length(x)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||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x(end)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x(1)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5285" w:val="left" w:leader="none"/>
        </w:tabs>
        <w:spacing w:before="18"/>
        <w:ind w:left="528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error(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'bad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data</w:t>
      </w:r>
      <w:r>
        <w:rPr>
          <w:rFonts w:ascii="Courier New" w:hAnsi="Courier New" w:cs="Courier New" w:eastAsia="Courier New"/>
          <w:b w:val="0"/>
          <w:bCs w:val="0"/>
          <w:color w:val="6D6E71"/>
          <w:spacing w:val="-1"/>
          <w:w w:val="100"/>
          <w:sz w:val="16"/>
          <w:szCs w:val="16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else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5285" w:val="left" w:leader="none"/>
        </w:tabs>
        <w:spacing w:before="18"/>
        <w:ind w:left="528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coef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polyfit(x,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y,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5285" w:val="left" w:leader="none"/>
        </w:tabs>
        <w:spacing w:before="18"/>
        <w:ind w:left="5285" w:right="0" w:hanging="1156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sl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coef(1);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900" w:val="left" w:leader="none"/>
        </w:tabs>
        <w:spacing w:before="18"/>
        <w:ind w:left="4900" w:right="0" w:hanging="771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24"/>
        </w:numPr>
        <w:tabs>
          <w:tab w:pos="4515" w:val="left" w:leader="none"/>
        </w:tabs>
        <w:spacing w:before="18"/>
        <w:ind w:left="4515" w:right="0" w:hanging="386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184pt;width:228pt;height:.1pt;mso-position-horizontal-relative:page;mso-position-vertical-relative:paragraph;z-index:-2769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6"/>
        <w:ind w:left="389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16.5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58" w:lineRule="auto"/>
        <w:ind w:left="4370" w:right="1947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Wraps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pseudo-function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allow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helper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reside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same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file.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40"/>
        <w:ind w:left="3203" w:right="4111"/>
        <w:jc w:val="center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88.375pt;margin-top:7.902649pt;width:24.25pt;height:48.25pt;mso-position-horizontal-relative:page;mso-position-vertical-relative:paragraph;z-index:-2767" coordorigin="1768,158" coordsize="485,965">
            <v:group style="position:absolute;left:1892;top:521;width:238;height:239" coordorigin="1892,521" coordsize="238,239">
              <v:shape style="position:absolute;left:1892;top:521;width:238;height:239" coordorigin="1892,521" coordsize="238,239" path="m2130,641l2112,704,2064,748,2021,760,1996,758,1934,732,1897,681,1892,660,1893,634,1917,569,1964,530,2004,521,2028,523,2089,551,2124,604,2130,641xe" filled="f" stroked="t" strokeweight=".25pt" strokecolor="#231F20">
                <v:path arrowok="t"/>
              </v:shape>
            </v:group>
            <v:group style="position:absolute;left:1770;top:641;width:480;height:2" coordorigin="1770,641" coordsize="480,2">
              <v:shape style="position:absolute;left:1770;top:641;width:480;height:2" coordorigin="1770,641" coordsize="480,0" path="m1770,641l2250,641e" filled="f" stroked="t" strokeweight=".25pt" strokecolor="#231F20">
                <v:path arrowok="t"/>
              </v:shape>
            </v:group>
            <v:group style="position:absolute;left:2010;top:161;width:2;height:960" coordorigin="2010,161" coordsize="2,960">
              <v:shape style="position:absolute;left:2010;top:161;width:2;height:960" coordorigin="2010,161" coordsize="0,960" path="m2010,161l2010,112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7.902649pt;width:24.25pt;height:48.25pt;mso-position-horizontal-relative:page;mso-position-vertical-relative:paragraph;z-index:-2766" coordorigin="13588,158" coordsize="485,965">
            <v:group style="position:absolute;left:13712;top:521;width:238;height:239" coordorigin="13712,521" coordsize="238,239">
              <v:shape style="position:absolute;left:13712;top:521;width:238;height:239" coordorigin="13712,521" coordsize="238,239" path="m13950,641l13932,704,13884,748,13841,760,13816,758,13754,732,13717,681,13712,660,13713,634,13737,569,13784,530,13824,521,13848,523,13909,551,13944,604,13950,641xe" filled="f" stroked="t" strokeweight=".25pt" strokecolor="#231F20">
                <v:path arrowok="t"/>
              </v:shape>
            </v:group>
            <v:group style="position:absolute;left:13590;top:641;width:480;height:2" coordorigin="13590,641" coordsize="480,2">
              <v:shape style="position:absolute;left:13590;top:641;width:480;height:2" coordorigin="13590,641" coordsize="480,0" path="m13590,641l14070,641e" filled="f" stroked="t" strokeweight=".25pt" strokecolor="#231F20">
                <v:path arrowok="t"/>
              </v:shape>
            </v:group>
            <v:group style="position:absolute;left:13830;top:161;width:2;height:960" coordorigin="13830,161" coordsize="2,960">
              <v:shape style="position:absolute;left:13830;top:161;width:2;height:960" coordorigin="13830,161" coordsize="0,960" path="m13830,161l13830,112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Reads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world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data.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58"/>
        <w:ind w:left="4370" w:right="3633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3: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Selects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number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countries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present.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58"/>
        <w:ind w:left="4370" w:right="203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4: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Calls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return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indices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countries.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8" w:lineRule="auto" w:before="40"/>
        <w:ind w:left="4370" w:right="1684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5–8: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Print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names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reverse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order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(the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first).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10–18: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updated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version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original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return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indices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countries.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2" w:lineRule="auto" w:before="21"/>
        <w:ind w:left="4370" w:right="2059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11–14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Ma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5"/>
          <w:sz w:val="17"/>
          <w:szCs w:val="17"/>
        </w:rPr>
        <w:t>worldDat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structur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array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addin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eac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fiel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calle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5"/>
          <w:sz w:val="17"/>
          <w:szCs w:val="17"/>
        </w:rPr>
        <w:t>growt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contain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criterio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specifie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5"/>
          <w:sz w:val="17"/>
          <w:szCs w:val="17"/>
        </w:rPr>
        <w:t>fold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function.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71" w:lineRule="auto" w:before="46"/>
        <w:ind w:left="4370" w:right="1723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16: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Extract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sort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growth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country.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17: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Returns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last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countries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highest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growth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values.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 w:line="271" w:lineRule="auto"/>
        <w:jc w:val="left"/>
        <w:rPr>
          <w:rFonts w:ascii="Times New Roman" w:hAnsi="Times New Roman" w:cs="Times New Roman" w:eastAsia="Times New Roman"/>
        </w:rPr>
        <w:sectPr>
          <w:headerReference w:type="default" r:id="rId31"/>
          <w:pgSz w:w="15840" w:h="24480"/>
          <w:pgMar w:header="4828" w:footer="5472" w:top="5660" w:bottom="5660" w:left="1660" w:right="1660"/>
        </w:sectPr>
      </w:pP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ind w:left="2559" w:right="2295" w:firstLine="0"/>
        <w:jc w:val="both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Common</w:t>
      </w:r>
      <w:r>
        <w:rPr>
          <w:rFonts w:ascii="GillSans-UltraBold" w:hAnsi="GillSans-UltraBold" w:cs="GillSans-UltraBold" w:eastAsia="GillSans-UltraBold"/>
          <w:color w:val="FFFFFF"/>
          <w:spacing w:val="-19"/>
          <w:w w:val="75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Pitfalls</w:t>
      </w:r>
      <w:r>
        <w:rPr>
          <w:rFonts w:ascii="GillSans-UltraBold" w:hAnsi="GillSans-UltraBold" w:cs="GillSans-UltraBold" w:eastAsia="GillSans-UltraBold"/>
          <w:color w:val="FFFFFF"/>
          <w:spacing w:val="-19"/>
          <w:w w:val="75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16.1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68"/>
        <w:ind w:left="251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deceptivel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simpl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questio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arises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Shoul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expec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7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sz w:val="17"/>
          <w:szCs w:val="17"/>
        </w:rPr>
        <w:t>worldDat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7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lin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Listin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16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7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contai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field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growth?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Actually,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not.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Although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appears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sz w:val="17"/>
          <w:szCs w:val="17"/>
        </w:rPr>
        <w:t>findBest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8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adds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field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sz w:val="17"/>
          <w:szCs w:val="17"/>
        </w:rPr>
        <w:t>worldData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workin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worldData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1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structur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arra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returne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callin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script.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275" w:lineRule="auto" w:before="27"/>
        <w:ind w:left="238" w:right="2184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spacing w:val="0"/>
          <w:w w:val="105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19–27: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fold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unchanged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10.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28–35: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modified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slope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19" w:lineRule="exact"/>
        <w:ind w:left="238" w:right="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202.25pt;margin-top:-35.2495pt;width:240.476pt;height:95.75pt;mso-position-horizontal-relative:page;mso-position-vertical-relative:paragraph;z-index:-2768" coordorigin="4045,-705" coordsize="4810,1915">
            <v:group style="position:absolute;left:4050;top:-700;width:4800;height:1905" coordorigin="4050,-700" coordsize="4800,1905">
              <v:shape style="position:absolute;left:4050;top:-700;width:4800;height:1905" coordorigin="4050,-700" coordsize="4800,1905" path="m4050,1205l8850,1205,8850,-700,4050,-700,4050,1205xe" filled="t" fillcolor="#EDEDEE" stroked="f">
                <v:path arrowok="t"/>
                <v:fill type="solid"/>
              </v:shape>
            </v:group>
            <v:group style="position:absolute;left:4159;top:-576;width:2335;height:232" coordorigin="4159,-576" coordsize="2335,232">
              <v:shape style="position:absolute;left:4159;top:-576;width:2335;height:232" coordorigin="4159,-576" coordsize="2335,232" path="m4159,-344l6495,-344,6495,-576,4159,-576,4159,-344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10.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5" w:lineRule="auto" w:before="58"/>
        <w:ind w:left="238" w:right="1739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32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33: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polyfit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accurate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slope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return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calling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function.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238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results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from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running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version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</w:rPr>
        <w:sectPr>
          <w:type w:val="continuous"/>
          <w:pgSz w:w="15840" w:h="24480"/>
          <w:pgMar w:top="5660" w:bottom="5660" w:left="1660" w:right="1660"/>
          <w:cols w:num="2" w:equalWidth="0">
            <w:col w:w="7071" w:space="40"/>
            <w:col w:w="5409"/>
          </w:cols>
        </w:sectPr>
      </w:pPr>
    </w:p>
    <w:p>
      <w:pPr>
        <w:pStyle w:val="BodyText"/>
        <w:spacing w:line="258" w:lineRule="auto" w:before="18"/>
        <w:ind w:left="3890" w:right="174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16.2.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seems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acceptable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list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possibilities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4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take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back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Board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Directors.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 w:line="258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386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16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2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Sorting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3290" w:right="0" w:firstLine="0"/>
        <w:jc w:val="left"/>
        <w:rPr>
          <w:rFonts w:ascii="Palatino" w:hAnsi="Palatino" w:cs="Palatino" w:eastAsia="Palatino"/>
          <w:sz w:val="20"/>
          <w:szCs w:val="20"/>
        </w:rPr>
      </w:pPr>
      <w:r>
        <w:rPr/>
        <w:pict>
          <v:group style="position:absolute;margin-left:240.5pt;margin-top:2.736262pt;width:239pt;height:12.5pt;mso-position-horizontal-relative:page;mso-position-vertical-relative:paragraph;z-index:-2765" coordorigin="4810,55" coordsize="4780,250">
            <v:group style="position:absolute;left:4830;top:55;width:4740;height:220" coordorigin="4830,55" coordsize="4740,220">
              <v:shape style="position:absolute;left:4830;top:55;width:4740;height:220" coordorigin="4830,55" coordsize="4740,220" path="m4830,275l9570,275,9570,55,4830,55,4830,275xe" filled="t" fillcolor="#231F20" stroked="f">
                <v:path arrowok="t"/>
                <v:fill type="solid"/>
              </v:shape>
            </v:group>
            <v:group style="position:absolute;left:4830;top:285;width:4740;height:2" coordorigin="4830,285" coordsize="4740,2">
              <v:shape style="position:absolute;left:4830;top:285;width:4740;height:2" coordorigin="4830,285" coordsize="4740,0" path="m4830,285l9570,285e" filled="f" stroked="t" strokeweight="2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Table</w:t>
      </w:r>
      <w:r>
        <w:rPr>
          <w:rFonts w:ascii="Times New Roman" w:hAnsi="Times New Roman" w:cs="Times New Roman" w:eastAsia="Times New Roman"/>
          <w:b/>
          <w:bCs/>
          <w:color w:val="FFFFFF"/>
          <w:spacing w:val="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16.2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8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Updated</w:t>
      </w:r>
      <w:r>
        <w:rPr>
          <w:rFonts w:ascii="Palatino" w:hAnsi="Palatino" w:cs="Palatino" w:eastAsia="Palatino"/>
          <w:b/>
          <w:bCs/>
          <w:color w:val="FFFFFF"/>
          <w:spacing w:val="4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world</w:t>
      </w:r>
      <w:r>
        <w:rPr>
          <w:rFonts w:ascii="Palatino" w:hAnsi="Palatino" w:cs="Palatino" w:eastAsia="Palatino"/>
          <w:b/>
          <w:bCs/>
          <w:color w:val="FFFFFF"/>
          <w:spacing w:val="3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data</w:t>
      </w:r>
      <w:r>
        <w:rPr>
          <w:rFonts w:ascii="Palatino" w:hAnsi="Palatino" w:cs="Palatino" w:eastAsia="Palatino"/>
          <w:b/>
          <w:bCs/>
          <w:color w:val="FFFFFF"/>
          <w:spacing w:val="4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results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ind w:left="3290" w:right="0" w:firstLine="0"/>
        <w:jc w:val="left"/>
        <w:rPr>
          <w:rFonts w:ascii="GillSans-UltraBold" w:hAnsi="GillSans-UltraBold" w:cs="GillSans-UltraBold" w:eastAsia="GillSans-UltraBold"/>
          <w:sz w:val="20"/>
          <w:szCs w:val="20"/>
        </w:rPr>
      </w:pPr>
      <w:r>
        <w:rPr>
          <w:rFonts w:ascii="GillSans-UltraBold" w:hAnsi="GillSans-UltraBold" w:cs="GillSans-UltraBold" w:eastAsia="GillSans-UltraBold"/>
          <w:b/>
          <w:bCs/>
          <w:color w:val="231F20"/>
          <w:spacing w:val="0"/>
          <w:w w:val="70"/>
          <w:sz w:val="20"/>
          <w:szCs w:val="20"/>
        </w:rPr>
        <w:t>Best</w:t>
      </w:r>
      <w:r>
        <w:rPr>
          <w:rFonts w:ascii="GillSans-UltraBold" w:hAnsi="GillSans-UltraBold" w:cs="GillSans-UltraBold" w:eastAsia="GillSans-UltraBold"/>
          <w:b/>
          <w:bCs/>
          <w:color w:val="231F20"/>
          <w:spacing w:val="26"/>
          <w:w w:val="70"/>
          <w:sz w:val="20"/>
          <w:szCs w:val="20"/>
        </w:rPr>
        <w:t> </w:t>
      </w:r>
      <w:r>
        <w:rPr>
          <w:rFonts w:ascii="GillSans-UltraBold" w:hAnsi="GillSans-UltraBold" w:cs="GillSans-UltraBold" w:eastAsia="GillSans-UltraBold"/>
          <w:b/>
          <w:bCs/>
          <w:color w:val="231F20"/>
          <w:spacing w:val="0"/>
          <w:w w:val="70"/>
          <w:sz w:val="20"/>
          <w:szCs w:val="20"/>
        </w:rPr>
        <w:t>20</w:t>
      </w:r>
      <w:r>
        <w:rPr>
          <w:rFonts w:ascii="GillSans-UltraBold" w:hAnsi="GillSans-UltraBold" w:cs="GillSans-UltraBold" w:eastAsia="GillSans-UltraBold"/>
          <w:b/>
          <w:bCs/>
          <w:color w:val="231F20"/>
          <w:spacing w:val="26"/>
          <w:w w:val="70"/>
          <w:sz w:val="20"/>
          <w:szCs w:val="20"/>
        </w:rPr>
        <w:t> </w:t>
      </w:r>
      <w:r>
        <w:rPr>
          <w:rFonts w:ascii="GillSans-UltraBold" w:hAnsi="GillSans-UltraBold" w:cs="GillSans-UltraBold" w:eastAsia="GillSans-UltraBold"/>
          <w:b/>
          <w:bCs/>
          <w:color w:val="231F20"/>
          <w:spacing w:val="0"/>
          <w:w w:val="70"/>
          <w:sz w:val="20"/>
          <w:szCs w:val="20"/>
        </w:rPr>
        <w:t>countries</w:t>
      </w:r>
      <w:r>
        <w:rPr>
          <w:rFonts w:ascii="GillSans-UltraBold" w:hAnsi="GillSans-UltraBold" w:cs="GillSans-UltraBold" w:eastAsia="GillSans-UltraBold"/>
          <w:b/>
          <w:bCs/>
          <w:color w:val="231F20"/>
          <w:spacing w:val="27"/>
          <w:w w:val="70"/>
          <w:sz w:val="20"/>
          <w:szCs w:val="20"/>
        </w:rPr>
        <w:t> </w:t>
      </w:r>
      <w:r>
        <w:rPr>
          <w:rFonts w:ascii="GillSans-UltraBold" w:hAnsi="GillSans-UltraBold" w:cs="GillSans-UltraBold" w:eastAsia="GillSans-UltraBold"/>
          <w:b/>
          <w:bCs/>
          <w:color w:val="231F20"/>
          <w:spacing w:val="0"/>
          <w:w w:val="70"/>
          <w:sz w:val="20"/>
          <w:szCs w:val="20"/>
        </w:rPr>
        <w:t>are: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tabs>
          <w:tab w:pos="6189" w:val="left" w:leader="none"/>
        </w:tabs>
        <w:ind w:left="32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Estonia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Lebanon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tabs>
          <w:tab w:pos="6189" w:val="left" w:leader="none"/>
        </w:tabs>
        <w:ind w:left="32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St.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Kitts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&amp;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Nevis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Malta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tabs>
          <w:tab w:pos="6189" w:val="left" w:leader="none"/>
        </w:tabs>
        <w:ind w:left="32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Albania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Cyprus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tabs>
          <w:tab w:pos="6189" w:val="left" w:leader="none"/>
        </w:tabs>
        <w:ind w:left="32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Vietnam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Tajikistan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tabs>
          <w:tab w:pos="6189" w:val="left" w:leader="none"/>
        </w:tabs>
        <w:ind w:left="32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Croatia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Taiwan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tabs>
          <w:tab w:pos="6189" w:val="left" w:leader="none"/>
        </w:tabs>
        <w:ind w:left="32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Kazakhstan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Korea,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Republic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4"/>
          <w:w w:val="9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tabs>
          <w:tab w:pos="6189" w:val="left" w:leader="none"/>
        </w:tabs>
        <w:ind w:left="32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Azerbaijan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Grenada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tabs>
          <w:tab w:pos="6189" w:val="left" w:leader="none"/>
        </w:tabs>
        <w:ind w:left="32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Uzbekistan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Ireland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tabs>
          <w:tab w:pos="6189" w:val="left" w:leader="none"/>
        </w:tabs>
        <w:ind w:left="32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Georgia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Portugal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tabs>
          <w:tab w:pos="6189" w:val="left" w:leader="none"/>
        </w:tabs>
        <w:ind w:left="32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Dominica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ab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20"/>
          <w:szCs w:val="20"/>
        </w:rPr>
        <w:t>Antigua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80" w:lineRule="exact" w:before="4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1"/>
        <w:ind w:left="0" w:right="4286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88.375pt;margin-top:17.734142pt;width:24.25pt;height:48.25pt;mso-position-horizontal-relative:page;mso-position-vertical-relative:paragraph;z-index:-2762" coordorigin="1768,355" coordsize="485,965">
            <v:group style="position:absolute;left:1892;top:717;width:238;height:239" coordorigin="1892,717" coordsize="238,239">
              <v:shape style="position:absolute;left:1892;top:717;width:238;height:239" coordorigin="1892,717" coordsize="238,239" path="m2130,837l2112,901,2064,944,2021,957,1996,955,1934,928,1897,878,1892,857,1893,830,1917,765,1964,727,2004,717,2028,719,2089,747,2124,800,2130,837xe" filled="f" stroked="t" strokeweight=".25pt" strokecolor="#231F20">
                <v:path arrowok="t"/>
              </v:shape>
            </v:group>
            <v:group style="position:absolute;left:1770;top:837;width:480;height:2" coordorigin="1770,837" coordsize="480,2">
              <v:shape style="position:absolute;left:1770;top:837;width:480;height:2" coordorigin="1770,837" coordsize="480,0" path="m1770,837l2250,837e" filled="f" stroked="t" strokeweight=".25pt" strokecolor="#231F20">
                <v:path arrowok="t"/>
              </v:shape>
            </v:group>
            <v:group style="position:absolute;left:2010;top:357;width:2;height:960" coordorigin="2010,357" coordsize="2,960">
              <v:shape style="position:absolute;left:2010;top:357;width:2;height:960" coordorigin="2010,357" coordsize="0,960" path="m2010,357l2010,131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7.734142pt;width:24.25pt;height:48.25pt;mso-position-horizontal-relative:page;mso-position-vertical-relative:paragraph;z-index:-2761" coordorigin="13588,355" coordsize="485,965">
            <v:group style="position:absolute;left:13712;top:717;width:238;height:239" coordorigin="13712,717" coordsize="238,239">
              <v:shape style="position:absolute;left:13712;top:717;width:238;height:239" coordorigin="13712,717" coordsize="238,239" path="m13950,837l13932,901,13884,944,13841,957,13816,955,13754,928,13717,878,13712,857,13713,830,13737,765,13784,727,13824,717,13848,719,13909,747,13944,800,13950,837xe" filled="f" stroked="t" strokeweight=".25pt" strokecolor="#231F20">
                <v:path arrowok="t"/>
              </v:shape>
            </v:group>
            <v:group style="position:absolute;left:13590;top:837;width:480;height:2" coordorigin="13590,837" coordsize="480,2">
              <v:shape style="position:absolute;left:13590;top:837;width:480;height:2" coordorigin="13590,837" coordsize="480,0" path="m13590,837l14070,837e" filled="f" stroked="t" strokeweight=".25pt" strokecolor="#231F20">
                <v:path arrowok="t"/>
              </v:shape>
            </v:group>
            <v:group style="position:absolute;left:13830;top:357;width:2;height:960" coordorigin="13830,357" coordsize="2,960">
              <v:shape style="position:absolute;left:13830;top:357;width:2;height:960" coordorigin="13830,357" coordsize="0,960" path="m13830,357l13830,131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54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Summary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1141" w:right="5266" w:firstLine="0"/>
        <w:jc w:val="center"/>
        <w:rPr>
          <w:rFonts w:ascii="Palatino" w:hAnsi="Palatino" w:cs="Palatino" w:eastAsia="Palatino"/>
          <w:sz w:val="21"/>
          <w:szCs w:val="21"/>
        </w:rPr>
      </w:pPr>
      <w:r>
        <w:rPr/>
        <w:pict>
          <v:group style="position:absolute;margin-left:217.5pt;margin-top:-27.818066pt;width:372.25pt;height:17.604pt;mso-position-horizontal-relative:page;mso-position-vertical-relative:paragraph;z-index:-2764" coordorigin="4350,-556" coordsize="7445,352">
            <v:shape style="position:absolute;left:4350;top:-556;width:422;height:351" type="#_x0000_t75">
              <v:imagedata r:id="rId33" o:title=""/>
            </v:shape>
            <v:group style="position:absolute;left:4770;top:-209;width:7020;height:2" coordorigin="4770,-209" coordsize="7020,2">
              <v:shape style="position:absolute;left:4770;top:-209;width:7020;height:2" coordorigin="4770,-209" coordsize="7020,0" path="m4770,-209l11790,-209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chapter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discussed: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0"/>
          <w:numId w:val="25"/>
        </w:numPr>
        <w:tabs>
          <w:tab w:pos="3625" w:val="left" w:leader="none"/>
        </w:tabs>
        <w:spacing w:before="41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technique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comparing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performance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5"/>
        </w:numPr>
        <w:tabs>
          <w:tab w:pos="3625" w:val="left" w:leader="none"/>
        </w:tabs>
        <w:spacing w:line="260" w:lineRule="exact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useful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5"/>
        </w:numPr>
        <w:tabs>
          <w:tab w:pos="3625" w:val="left" w:leader="none"/>
        </w:tabs>
        <w:spacing w:line="260" w:lineRule="exact"/>
        <w:ind w:left="3625" w:right="0" w:hanging="276"/>
        <w:jc w:val="left"/>
      </w:pPr>
      <w:r>
        <w:rPr>
          <w:b w:val="0"/>
          <w:bCs w:val="0"/>
          <w:color w:val="231F20"/>
          <w:spacing w:val="4"/>
          <w:w w:val="100"/>
        </w:rPr>
        <w:t>Applicatio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area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most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0" w:right="4114"/>
        <w:jc w:val="center"/>
      </w:pPr>
      <w:r>
        <w:rPr>
          <w:b w:val="0"/>
          <w:bCs w:val="0"/>
          <w:color w:val="231F20"/>
          <w:spacing w:val="4"/>
          <w:w w:val="100"/>
        </w:rPr>
        <w:t>appropriate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ind w:left="3170"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Self</w:t>
      </w:r>
      <w:r>
        <w:rPr>
          <w:color w:val="231F20"/>
          <w:spacing w:val="-12"/>
          <w:w w:val="100"/>
        </w:rPr>
        <w:t> </w:t>
      </w:r>
      <w:r>
        <w:rPr>
          <w:color w:val="231F20"/>
          <w:spacing w:val="0"/>
          <w:w w:val="100"/>
        </w:rPr>
        <w:t>Test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70" w:lineRule="auto"/>
        <w:ind w:left="3170" w:right="2039" w:firstLine="0"/>
        <w:jc w:val="left"/>
        <w:rPr>
          <w:rFonts w:ascii="Palatino" w:hAnsi="Palatino" w:cs="Palatino" w:eastAsia="Palatino"/>
          <w:sz w:val="21"/>
          <w:szCs w:val="21"/>
        </w:rPr>
      </w:pPr>
      <w:r>
        <w:rPr/>
        <w:pict>
          <v:group style="position:absolute;margin-left:217.498993pt;margin-top:-27.818085pt;width:372.25pt;height:17.604pt;mso-position-horizontal-relative:page;mso-position-vertical-relative:paragraph;z-index:-2763" coordorigin="4350,-556" coordsize="7445,352">
            <v:shape style="position:absolute;left:4350;top:-556;width:422;height:351" type="#_x0000_t75">
              <v:imagedata r:id="rId34" o:title=""/>
            </v:shape>
            <v:group style="position:absolute;left:4770;top:-209;width:7020;height:2" coordorigin="4770,-209" coordsize="7020,2">
              <v:shape style="position:absolute;left:4770;top:-209;width:7020;height:2" coordorigin="4770,-209" coordsize="7020,0" path="m4770,-209l11790,-209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Use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following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questions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check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your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understanding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material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in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chapter: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3"/>
        <w:ind w:left="3170" w:right="0" w:firstLine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True</w:t>
      </w:r>
      <w:r>
        <w:rPr>
          <w:rFonts w:ascii="Times New Roman" w:hAnsi="Times New Roman" w:cs="Times New Roman" w:eastAsia="Times New Roman"/>
          <w:color w:val="231F20"/>
          <w:spacing w:val="16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or</w:t>
      </w:r>
      <w:r>
        <w:rPr>
          <w:rFonts w:ascii="Times New Roman" w:hAnsi="Times New Roman" w:cs="Times New Roman" w:eastAsia="Times New Roman"/>
          <w:color w:val="231F20"/>
          <w:spacing w:val="17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False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6"/>
        </w:numPr>
        <w:tabs>
          <w:tab w:pos="3769" w:val="left" w:leader="none"/>
        </w:tabs>
        <w:spacing w:line="260" w:lineRule="exact"/>
        <w:ind w:left="3770" w:right="2405" w:hanging="405"/>
        <w:jc w:val="left"/>
      </w:pP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sequential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fastest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26"/>
        </w:numPr>
        <w:tabs>
          <w:tab w:pos="3769" w:val="left" w:leader="none"/>
        </w:tabs>
        <w:ind w:left="377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search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O(N).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6"/>
        </w:numPr>
        <w:tabs>
          <w:tab w:pos="3769" w:val="left" w:leader="none"/>
        </w:tabs>
        <w:spacing w:before="96"/>
        <w:ind w:left="377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perform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better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O(NlogN).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26"/>
        </w:numPr>
        <w:tabs>
          <w:tab w:pos="3769" w:val="left" w:leader="none"/>
        </w:tabs>
        <w:spacing w:line="260" w:lineRule="exact"/>
        <w:ind w:left="3770" w:right="3100" w:hanging="405"/>
        <w:jc w:val="left"/>
      </w:pP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O(</w:t>
      </w:r>
      <w:r>
        <w:rPr>
          <w:b w:val="0"/>
          <w:bCs w:val="0"/>
          <w:color w:val="231F20"/>
          <w:spacing w:val="-1"/>
          <w:w w:val="100"/>
        </w:rPr>
        <w:t>N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2</w:t>
      </w:r>
      <w:r>
        <w:rPr>
          <w:b w:val="0"/>
          <w:bCs w:val="0"/>
          <w:color w:val="231F20"/>
          <w:spacing w:val="0"/>
          <w:w w:val="100"/>
          <w:position w:val="0"/>
        </w:rPr>
        <w:t>)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traverse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the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complete</w:t>
      </w:r>
      <w:r>
        <w:rPr>
          <w:b w:val="0"/>
          <w:bCs w:val="0"/>
          <w:color w:val="231F20"/>
          <w:spacing w:val="1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data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collection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N</w:t>
      </w:r>
      <w:r>
        <w:rPr>
          <w:b w:val="0"/>
          <w:bCs w:val="0"/>
          <w:color w:val="231F20"/>
          <w:spacing w:val="0"/>
          <w:w w:val="100"/>
          <w:position w:val="0"/>
        </w:rPr>
        <w:t> </w:t>
      </w:r>
      <w:r>
        <w:rPr>
          <w:b w:val="0"/>
          <w:bCs w:val="0"/>
          <w:color w:val="231F20"/>
          <w:spacing w:val="0"/>
          <w:w w:val="100"/>
          <w:position w:val="0"/>
        </w:rPr>
        <w:t>times.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pStyle w:val="BodyText"/>
        <w:numPr>
          <w:ilvl w:val="0"/>
          <w:numId w:val="26"/>
        </w:numPr>
        <w:tabs>
          <w:tab w:pos="3769" w:val="left" w:leader="none"/>
        </w:tabs>
        <w:spacing w:before="80"/>
        <w:ind w:left="377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Quick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sort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reality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O(</w:t>
      </w:r>
      <w:r>
        <w:rPr>
          <w:b w:val="0"/>
          <w:bCs w:val="0"/>
          <w:color w:val="231F20"/>
          <w:spacing w:val="-1"/>
          <w:w w:val="100"/>
        </w:rPr>
        <w:t>N</w:t>
      </w:r>
      <w:r>
        <w:rPr>
          <w:b w:val="0"/>
          <w:bCs w:val="0"/>
          <w:color w:val="231F20"/>
          <w:spacing w:val="0"/>
          <w:w w:val="100"/>
          <w:position w:val="9"/>
          <w:sz w:val="15"/>
          <w:szCs w:val="15"/>
        </w:rPr>
        <w:t>2</w:t>
      </w:r>
      <w:r>
        <w:rPr>
          <w:b w:val="0"/>
          <w:bCs w:val="0"/>
          <w:color w:val="231F20"/>
          <w:spacing w:val="0"/>
          <w:w w:val="100"/>
          <w:position w:val="0"/>
        </w:rPr>
        <w:t>).</w:t>
      </w:r>
      <w:r>
        <w:rPr>
          <w:b w:val="0"/>
          <w:bCs w:val="0"/>
          <w:color w:val="000000"/>
          <w:spacing w:val="0"/>
          <w:w w:val="100"/>
          <w:position w:val="0"/>
        </w:rPr>
      </w:r>
    </w:p>
    <w:p>
      <w:pPr>
        <w:spacing w:after="0"/>
        <w:jc w:val="left"/>
        <w:sectPr>
          <w:headerReference w:type="default" r:id="rId32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9179" w:val="right" w:leader="none"/>
        </w:tabs>
        <w:spacing w:before="67"/>
        <w:ind w:left="2220" w:right="0" w:firstLine="0"/>
        <w:jc w:val="center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Self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Test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387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left="3890" w:right="0" w:firstLine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Fill</w:t>
      </w:r>
      <w:r>
        <w:rPr>
          <w:rFonts w:ascii="Times New Roman" w:hAnsi="Times New Roman" w:cs="Times New Roman" w:eastAsia="Times New Roman"/>
          <w:color w:val="231F20"/>
          <w:spacing w:val="19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in</w:t>
      </w:r>
      <w:r>
        <w:rPr>
          <w:rFonts w:ascii="Times New Roman" w:hAnsi="Times New Roman" w:cs="Times New Roman" w:eastAsia="Times New Roman"/>
          <w:color w:val="231F20"/>
          <w:spacing w:val="20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the</w:t>
      </w:r>
      <w:r>
        <w:rPr>
          <w:rFonts w:ascii="Times New Roman" w:hAnsi="Times New Roman" w:cs="Times New Roman" w:eastAsia="Times New Roman"/>
          <w:color w:val="231F20"/>
          <w:spacing w:val="19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Blanks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1"/>
          <w:numId w:val="26"/>
        </w:numPr>
        <w:tabs>
          <w:tab w:pos="4489" w:val="left" w:leader="none"/>
          <w:tab w:pos="6274" w:val="left" w:leader="none"/>
          <w:tab w:pos="6524" w:val="left" w:leader="none"/>
          <w:tab w:pos="6656" w:val="left" w:leader="none"/>
        </w:tabs>
        <w:spacing w:line="260" w:lineRule="exact"/>
        <w:ind w:left="4490" w:right="1778" w:hanging="405"/>
        <w:jc w:val="left"/>
      </w:pP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algebra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that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permits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us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to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express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how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amount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  <w:tab/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done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solving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problem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relates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to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amount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of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being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processed.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1"/>
          <w:numId w:val="26"/>
        </w:numPr>
        <w:tabs>
          <w:tab w:pos="4489" w:val="left" w:leader="none"/>
          <w:tab w:pos="5774" w:val="left" w:leader="none"/>
        </w:tabs>
        <w:spacing w:line="260" w:lineRule="exact"/>
        <w:ind w:left="4490" w:right="1980" w:hanging="405"/>
        <w:jc w:val="left"/>
      </w:pP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traverses,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maps,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folds,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O(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).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26"/>
        </w:numPr>
        <w:tabs>
          <w:tab w:pos="4489" w:val="left" w:leader="none"/>
          <w:tab w:pos="5539" w:val="left" w:leader="none"/>
          <w:tab w:pos="7773" w:val="left" w:leader="none"/>
        </w:tabs>
        <w:ind w:left="4490" w:right="0" w:hanging="405"/>
        <w:jc w:val="left"/>
      </w:pP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sort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sort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perform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with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O(NlogN).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26"/>
        </w:numPr>
        <w:tabs>
          <w:tab w:pos="4489" w:val="left" w:leader="none"/>
          <w:tab w:pos="5539" w:val="left" w:leader="none"/>
          <w:tab w:pos="7773" w:val="left" w:leader="none"/>
        </w:tabs>
        <w:spacing w:line="260" w:lineRule="exact"/>
        <w:ind w:left="4490" w:right="2111" w:hanging="405"/>
        <w:jc w:val="left"/>
      </w:pP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sort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sort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are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designed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to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sort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data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place.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26"/>
        </w:numPr>
        <w:tabs>
          <w:tab w:pos="4489" w:val="left" w:leader="none"/>
          <w:tab w:pos="9569" w:val="left" w:leader="none"/>
        </w:tabs>
        <w:ind w:left="449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internal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sort(...)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returns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a(n)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tabs>
          <w:tab w:pos="3308" w:val="left" w:leader="none"/>
        </w:tabs>
        <w:spacing w:line="260" w:lineRule="exact"/>
        <w:ind w:left="2153" w:right="0"/>
        <w:jc w:val="center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that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allow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you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to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sort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any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collection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from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whose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tabs>
          <w:tab w:pos="8226" w:val="left" w:leader="none"/>
          <w:tab w:pos="10757" w:val="left" w:leader="none"/>
        </w:tabs>
        <w:spacing w:line="260" w:lineRule="exact"/>
        <w:ind w:left="4490" w:right="0"/>
        <w:jc w:val="left"/>
      </w:pPr>
      <w:r>
        <w:rPr/>
        <w:pict>
          <v:group style="position:absolute;margin-left:88.375pt;margin-top:79.169128pt;width:24.25pt;height:48.25pt;mso-position-horizontal-relative:page;mso-position-vertical-relative:paragraph;z-index:-2760" coordorigin="1768,1583" coordsize="485,965">
            <v:group style="position:absolute;left:1892;top:1946;width:238;height:239" coordorigin="1892,1946" coordsize="238,239">
              <v:shape style="position:absolute;left:1892;top:1946;width:238;height:239" coordorigin="1892,1946" coordsize="238,239" path="m2130,2066l2112,2130,2064,2173,2021,2185,1996,2184,1934,2157,1897,2106,1892,2086,1893,2059,1917,1994,1964,1955,2004,1946,2028,1948,2089,1976,2124,2029,2130,2066xe" filled="f" stroked="t" strokeweight=".25pt" strokecolor="#231F20">
                <v:path arrowok="t"/>
              </v:shape>
            </v:group>
            <v:group style="position:absolute;left:1770;top:2066;width:480;height:2" coordorigin="1770,2066" coordsize="480,2">
              <v:shape style="position:absolute;left:1770;top:2066;width:480;height:2" coordorigin="1770,2066" coordsize="480,0" path="m1770,2066l2250,2066e" filled="f" stroked="t" strokeweight=".25pt" strokecolor="#231F20">
                <v:path arrowok="t"/>
              </v:shape>
            </v:group>
            <v:group style="position:absolute;left:2010;top:1586;width:2;height:960" coordorigin="2010,1586" coordsize="2,960">
              <v:shape style="position:absolute;left:2010;top:1586;width:2;height:960" coordorigin="2010,1586" coordsize="0,960" path="m2010,1586l2010,254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79.169128pt;width:24.25pt;height:48.25pt;mso-position-horizontal-relative:page;mso-position-vertical-relative:paragraph;z-index:-2759" coordorigin="13588,1583" coordsize="485,965">
            <v:group style="position:absolute;left:13712;top:1946;width:238;height:239" coordorigin="13712,1946" coordsize="238,239">
              <v:shape style="position:absolute;left:13712;top:1946;width:238;height:239" coordorigin="13712,1946" coordsize="238,239" path="m13950,2066l13932,2130,13884,2173,13841,2185,13816,2184,13754,2157,13717,2106,13712,2086,13713,2059,13737,1994,13784,1955,13824,1946,13848,1948,13909,1976,13944,2029,13950,2066xe" filled="f" stroked="t" strokeweight=".25pt" strokecolor="#231F20">
                <v:path arrowok="t"/>
              </v:shape>
            </v:group>
            <v:group style="position:absolute;left:13590;top:2066;width:480;height:2" coordorigin="13590,2066" coordsize="480,2">
              <v:shape style="position:absolute;left:13590;top:2066;width:480;height:2" coordorigin="13590,2066" coordsize="480,0" path="m13590,2066l14070,2066e" filled="f" stroked="t" strokeweight=".25pt" strokecolor="#231F20">
                <v:path arrowok="t"/>
              </v:shape>
            </v:group>
            <v:group style="position:absolute;left:13830;top:1586;width:2;height:960" coordorigin="13830,1586" coordsize="2,960">
              <v:shape style="position:absolute;left:13830;top:1586;width:2;height:960" coordorigin="13830,1586" coordsize="0,960" path="m13830,1586l13830,254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-4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deriv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a(n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-4"/>
          <w:w w:val="100"/>
          <w:u w:val="none"/>
        </w:rPr>
        <w:t>o</w:t>
      </w:r>
      <w:r>
        <w:rPr>
          <w:b w:val="0"/>
          <w:bCs w:val="0"/>
          <w:color w:val="231F20"/>
          <w:spacing w:val="0"/>
          <w:w w:val="100"/>
          <w:u w:val="none"/>
        </w:rPr>
        <w:t>r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-4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after="0" w:line="260" w:lineRule="exact"/>
        <w:jc w:val="left"/>
        <w:sectPr>
          <w:headerReference w:type="default" r:id="rId35"/>
          <w:footerReference w:type="default" r:id="rId36"/>
          <w:pgSz w:w="15840" w:h="24480"/>
          <w:pgMar w:header="4828" w:footer="5473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88.5pt;margin-top:283.5pt;width:24pt;height:.1pt;mso-position-horizontal-relative:page;mso-position-vertical-relative:page;z-index:-2758" coordorigin="1770,5670" coordsize="480,2">
            <v:shape style="position:absolute;left:1770;top:5670;width:480;height:2" coordorigin="1770,5670" coordsize="480,0" path="m2250,5670l1770,5670e" filled="f" stroked="t" strokeweight=".25pt" strokecolor="#231F20">
              <v:path arrowok="t"/>
            </v:shape>
            <w10:wrap type="none"/>
          </v:group>
        </w:pict>
      </w:r>
      <w:r>
        <w:rPr/>
        <w:pict>
          <v:group style="position:absolute;margin-left:679.5pt;margin-top:283.5pt;width:24pt;height:.1pt;mso-position-horizontal-relative:page;mso-position-vertical-relative:page;z-index:-2757" coordorigin="13590,5670" coordsize="480,2">
            <v:shape style="position:absolute;left:13590;top:5670;width:480;height:2" coordorigin="13590,5670" coordsize="480,0" path="m13590,5670l14070,5670e" filled="f" stroked="t" strokeweight=".25pt" strokecolor="#231F20">
              <v:path arrowok="t"/>
            </v:shape>
            <w10:wrap type="none"/>
          </v:group>
        </w:pict>
      </w:r>
      <w:r>
        <w:rPr/>
        <w:pict>
          <v:group style="position:absolute;margin-left:88.375pt;margin-top:587.875pt;width:24.25pt;height:48.25pt;mso-position-horizontal-relative:page;mso-position-vertical-relative:page;z-index:-2756" coordorigin="1768,11758" coordsize="485,965">
            <v:group style="position:absolute;left:1892;top:12120;width:238;height:239" coordorigin="1892,12120" coordsize="238,239">
              <v:shape style="position:absolute;left:1892;top:12120;width:238;height:239" coordorigin="1892,12120" coordsize="238,239" path="m2130,12240l2112,12304,2064,12347,2021,12359,1996,12358,1934,12331,1897,12280,1892,12260,1893,12233,1917,12168,1964,12129,2004,12120,2028,12122,2089,12150,2124,12203,2130,12240xe" filled="f" stroked="t" strokeweight=".25pt" strokecolor="#231F20">
                <v:path arrowok="t"/>
              </v:shape>
            </v:group>
            <v:group style="position:absolute;left:1770;top:12240;width:480;height:2" coordorigin="1770,12240" coordsize="480,2">
              <v:shape style="position:absolute;left:1770;top:12240;width:480;height:2" coordorigin="1770,12240" coordsize="480,0" path="m1770,12240l2250,12240e" filled="f" stroked="t" strokeweight=".25pt" strokecolor="#231F20">
                <v:path arrowok="t"/>
              </v:shape>
            </v:group>
            <v:group style="position:absolute;left:2010;top:11760;width:2;height:960" coordorigin="2010,11760" coordsize="2,960">
              <v:shape style="position:absolute;left:2010;top:11760;width:2;height:960" coordorigin="2010,11760" coordsize="0,960" path="m2010,11760l201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87.875pt;width:24.25pt;height:48.25pt;mso-position-horizontal-relative:page;mso-position-vertical-relative:page;z-index:-2755" coordorigin="13588,11758" coordsize="485,965">
            <v:group style="position:absolute;left:13712;top:12120;width:238;height:239" coordorigin="13712,12120" coordsize="238,239">
              <v:shape style="position:absolute;left:13712;top:12120;width:238;height:239" coordorigin="13712,12120" coordsize="238,239" path="m13950,12240l13932,12304,13884,12347,13841,12359,13816,12358,13754,12331,13717,12280,13712,12260,13713,12233,13737,12168,13784,12129,13824,12120,13848,12122,13909,12150,13944,12203,13950,12240xe" filled="f" stroked="t" strokeweight=".25pt" strokecolor="#231F20">
                <v:path arrowok="t"/>
              </v:shape>
            </v:group>
            <v:group style="position:absolute;left:13590;top:12240;width:480;height:2" coordorigin="13590,12240" coordsize="480,2">
              <v:shape style="position:absolute;left:13590;top:12240;width:480;height:2" coordorigin="13590,12240" coordsize="480,0" path="m13590,12240l14070,12240e" filled="f" stroked="t" strokeweight=".25pt" strokecolor="#231F20">
                <v:path arrowok="t"/>
              </v:shape>
            </v:group>
            <v:group style="position:absolute;left:13830;top:11760;width:2;height:960" coordorigin="13830,11760" coordsize="2,960">
              <v:shape style="position:absolute;left:13830;top:11760;width:2;height:960" coordorigin="13830,11760" coordsize="0,960" path="m13830,11760l1383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2.427002pt;margin-top:255.774002pt;width:24.823pt;height:10.725pt;mso-position-horizontal-relative:page;mso-position-vertical-relative:page;z-index:-2754" coordorigin="13449,5115" coordsize="496,214">
            <v:group style="position:absolute;left:13454;top:5123;width:140;height:159" coordorigin="13454,5123" coordsize="140,159">
  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94,5242l13587,5243,13575,5261,13559,5270,13535,5273,13586,5273,13594,5242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68,5204l13499,5204,13556,5204,13559,5208,13562,5227,13568,5227,13568,5204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68,5171l13562,5171,13560,5188,13557,5194,13568,5194,13568,5171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81,5132l13499,5132,13546,5133,13568,5138,13576,5158,13582,5158,13581,5132xe" filled="t" fillcolor="#231F20" stroked="f">
                <v:path arrowok="t"/>
                <v:fill type="solid"/>
              </v:shape>
            </v:group>
            <v:group style="position:absolute;left:13608;top:5121;width:157;height:204" coordorigin="13608,5121" coordsize="157,204">
  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  <v:path arrowok="t"/>
                <v:fill type="solid"/>
              </v:shape>
  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  <v:path arrowok="t"/>
                <v:fill type="solid"/>
              </v:shape>
            </v:group>
            <v:group style="position:absolute;left:13774;top:5120;width:166;height:162" coordorigin="13774,5120" coordsize="166,162">
  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  <v:path arrowok="t"/>
                <v:fill type="solid"/>
              </v:shape>
  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  <v:path arrowok="t"/>
                <v:fill type="solid"/>
              </v:shape>
              <v:shape style="position:absolute;left:13774;top:5120;width:166;height:162" coordorigin="13774,5120" coordsize="166,162" path="m13874,5155l13850,5155,13878,5221,13903,5221,13874,515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sz w:val="20"/>
          <w:szCs w:val="20"/>
        </w:rPr>
      </w:r>
    </w:p>
    <w:sectPr>
      <w:headerReference w:type="default" r:id="rId37"/>
      <w:pgSz w:w="15840" w:h="24480"/>
      <w:pgMar w:header="4828" w:footer="5473" w:top="5160" w:bottom="566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Palatino Linotype">
    <w:altName w:val="Palatino Linotype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Palatino">
    <w:altName w:val="Palatino"/>
    <w:charset w:val="0"/>
    <w:family w:val="roman"/>
    <w:pitch w:val="variable"/>
  </w:font>
  <w:font w:name="GillSans-UltraBold">
    <w:altName w:val="GillSans-UltraBold"/>
    <w:charset w:val="0"/>
    <w:family w:val="roman"/>
    <w:pitch w:val="variable"/>
  </w:font>
  <w:font w:name="ＭＳ 明朝">
    <w:altName w:val="ＭＳ 明朝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958.5pt;width:.1pt;height:24pt;mso-position-horizontal-relative:page;mso-position-vertical-relative:page;z-index:-2923" coordorigin="2610,19170" coordsize="2,480">
          <v:shape style="position:absolute;left:2610;top:19170;width:2;height:480" coordorigin="2610,19170" coordsize="0,480" path="m2610,19170l261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958.375pt;width:48.25pt;height:24.25pt;mso-position-horizontal-relative:page;mso-position-vertical-relative:page;z-index:-2922" coordorigin="7438,19168" coordsize="965,485">
          <v:group style="position:absolute;left:7802;top:19290;width:238;height:239" coordorigin="7802,19290" coordsize="238,239">
            <v:shape style="position:absolute;left:7802;top:19290;width:238;height:239" coordorigin="7802,19290" coordsize="238,239" path="m8040,19410l8022,19474,7974,19517,7931,19529,7906,19528,7844,19501,7807,19450,7802,19430,7803,19403,7827,19338,7874,19299,7914,19290,7938,19292,7999,19320,8034,19373,8040,19410xe" filled="f" stroked="t" strokeweight=".25pt" strokecolor="#231F20">
              <v:path arrowok="t"/>
            </v:shape>
          </v:group>
          <v:group style="position:absolute;left:7440;top:19410;width:960;height:2" coordorigin="7440,19410" coordsize="960,2">
            <v:shape style="position:absolute;left:7440;top:19410;width:960;height:2" coordorigin="7440,19410" coordsize="960,0" path="m7440,19410l8400,19410e" filled="f" stroked="t" strokeweight=".25pt" strokecolor="#231F20">
              <v:path arrowok="t"/>
            </v:shape>
          </v:group>
          <v:group style="position:absolute;left:7920;top:19170;width:2;height:480" coordorigin="7920,19170" coordsize="2,480">
            <v:shape style="position:absolute;left:7920;top:19170;width:2;height:480" coordorigin="7920,19170" coordsize="0,480" path="m7920,19170l7920,1965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958.5pt;width:.1pt;height:24pt;mso-position-horizontal-relative:page;mso-position-vertical-relative:page;z-index:-2921" coordorigin="13230,19170" coordsize="2,480">
          <v:shape style="position:absolute;left:13230;top:19170;width:2;height:480" coordorigin="13230,19170" coordsize="0,480" path="m13230,19170l1323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88.5pt;margin-top:940.5pt;width:24pt;height:.1pt;mso-position-horizontal-relative:page;mso-position-vertical-relative:page;z-index:-2920" coordorigin="1770,18810" coordsize="480,2">
          <v:shape style="position:absolute;left:1770;top:18810;width:480;height:2" coordorigin="1770,18810" coordsize="480,0" path="m2250,18810l1770,1881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940.5pt;width:24pt;height:.1pt;mso-position-horizontal-relative:page;mso-position-vertical-relative:page;z-index:-2919" coordorigin="13590,18810" coordsize="480,2">
          <v:shape style="position:absolute;left:13590;top:18810;width:480;height:2" coordorigin="13590,18810" coordsize="480,0" path="m13590,18810l14070,18810e" filled="f" stroked="t" strokeweight=".25pt" strokecolor="#231F2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958.5pt;width:.1pt;height:24pt;mso-position-horizontal-relative:page;mso-position-vertical-relative:page;z-index:-2678" coordorigin="2610,19170" coordsize="2,480">
          <v:shape style="position:absolute;left:2610;top:19170;width:2;height:480" coordorigin="2610,19170" coordsize="0,480" path="m2610,19170l261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958.375pt;width:48.25pt;height:24.25pt;mso-position-horizontal-relative:page;mso-position-vertical-relative:page;z-index:-2677" coordorigin="7438,19168" coordsize="965,485">
          <v:group style="position:absolute;left:7802;top:19290;width:238;height:239" coordorigin="7802,19290" coordsize="238,239">
            <v:shape style="position:absolute;left:7802;top:19290;width:238;height:239" coordorigin="7802,19290" coordsize="238,239" path="m8040,19410l8022,19474,7974,19517,7931,19529,7906,19528,7844,19501,7807,19450,7802,19430,7803,19403,7827,19338,7874,19299,7914,19290,7938,19292,7999,19320,8034,19373,8040,19410xe" filled="f" stroked="t" strokeweight=".25pt" strokecolor="#231F20">
              <v:path arrowok="t"/>
            </v:shape>
          </v:group>
          <v:group style="position:absolute;left:7440;top:19410;width:960;height:2" coordorigin="7440,19410" coordsize="960,2">
            <v:shape style="position:absolute;left:7440;top:19410;width:960;height:2" coordorigin="7440,19410" coordsize="960,0" path="m7440,19410l8400,19410e" filled="f" stroked="t" strokeweight=".25pt" strokecolor="#231F20">
              <v:path arrowok="t"/>
            </v:shape>
          </v:group>
          <v:group style="position:absolute;left:7920;top:19170;width:2;height:480" coordorigin="7920,19170" coordsize="2,480">
            <v:shape style="position:absolute;left:7920;top:19170;width:2;height:480" coordorigin="7920,19170" coordsize="0,480" path="m7920,19170l7920,1965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958.5pt;width:.1pt;height:24pt;mso-position-horizontal-relative:page;mso-position-vertical-relative:page;z-index:-2676" coordorigin="13230,19170" coordsize="2,480">
          <v:shape style="position:absolute;left:13230;top:19170;width:2;height:480" coordorigin="13230,19170" coordsize="0,480" path="m13230,19170l1323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88.5pt;margin-top:940.5pt;width:24pt;height:.1pt;mso-position-horizontal-relative:page;mso-position-vertical-relative:page;z-index:-2675" coordorigin="1770,18810" coordsize="480,2">
          <v:shape style="position:absolute;left:1770;top:18810;width:480;height:2" coordorigin="1770,18810" coordsize="480,0" path="m2250,18810l1770,1881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940.5pt;width:24pt;height:.1pt;mso-position-horizontal-relative:page;mso-position-vertical-relative:page;z-index:-2674" coordorigin="13590,18810" coordsize="480,2">
          <v:shape style="position:absolute;left:13590;top:18810;width:480;height:2" coordorigin="13590,18810" coordsize="480,0" path="m13590,18810l14070,18810e" filled="f" stroked="t" strokeweight=".25pt" strokecolor="#231F2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935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934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933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932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931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930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929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928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927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926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4.5pt;margin-top:249.959778pt;width:249.642512pt;height:9.5pt;mso-position-horizontal-relative:page;mso-position-vertical-relative:page;z-index:-292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M16_SMIT8708_03_SE_C16.indd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367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7:50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92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82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82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82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81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81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81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81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81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81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81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81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M16_SMIT8708_03_SE_C16.indd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376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7:50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81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81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80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80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80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80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80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80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80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80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80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80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M16_SMIT8708_03_SE_C16.indd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377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7:50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79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79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79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79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79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79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79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79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79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79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78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78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M16_SMIT8708_03_SE_C16.indd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378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7:50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78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78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78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78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78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78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78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78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77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77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77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77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M16_SMIT8708_03_SE_C16.indd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379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7:50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77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77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77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77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77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77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76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76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76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76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76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76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M16_SMIT8708_03_SE_C16.indd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380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7:50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76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76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76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76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75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75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75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75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75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75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75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75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M16_SMIT8708_03_SE_C16.indd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381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7:50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75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75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74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74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74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74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74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74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74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74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74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74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M16_SMIT8708_03_SE_C16.indd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382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7:50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73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73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73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73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73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73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73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73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73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73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72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72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M16_SMIT8708_03_SE_C16.indd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383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7:50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72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72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72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72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72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72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72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72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71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71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71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71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M16_SMIT8708_03_SE_C16.indd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384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7:50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71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71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71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71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71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71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70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70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70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70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70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70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M16_SMIT8708_03_SE_C16.indd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385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7:50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70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91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91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91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91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91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91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91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91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91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90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90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M16_SMIT8708_03_SE_C16.indd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368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7:50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90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70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70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70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9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9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9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9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9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9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9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9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M16_SMIT8708_03_SE_C16.indd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386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7:50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9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9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8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8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8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8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8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8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68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68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68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8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M16_SMIT8708_03_SE_C16.indd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387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7:50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7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673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672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671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670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669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668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667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66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M16_SMIT8708_03_SE_C16.indd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388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7:50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66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90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90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90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90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90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90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90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89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89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89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89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M16_SMIT8708_03_SE_C16.indd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369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7:50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89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89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89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89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89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89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88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88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88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88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88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88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M16_SMIT8708_03_SE_C16.indd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370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7:50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88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882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881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880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879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878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877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876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875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874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873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87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M16_SMIT8708_03_SE_C16.indd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371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7:50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87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870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869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868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867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866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865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864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863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862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861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86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M16_SMIT8708_03_SE_C16.indd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372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7:50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85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858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857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856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855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854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853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852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851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850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849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84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M16_SMIT8708_03_SE_C16.indd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373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7:50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84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84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84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84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84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84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84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84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83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83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83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83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M16_SMIT8708_03_SE_C16.indd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374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7:50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83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2834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2833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2832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2831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2830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2829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2828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2827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2826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2825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282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M16_SMIT8708_03_SE_C16.indd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375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7:50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282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8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7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hanging="289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hanging="1865"/>
        <w:jc w:val="left"/>
      </w:pPr>
      <w:rPr>
        <w:rFonts w:hint="default" w:ascii="Times New Roman" w:hAnsi="Times New Roman" w:eastAsia="Times New Roman"/>
        <w:color w:val="231F20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hanging="405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decimal"/>
      <w:lvlText w:val="%2."/>
      <w:lvlJc w:val="left"/>
      <w:pPr>
        <w:ind w:hanging="405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3">
    <w:multiLevelType w:val="hybridMultilevel"/>
    <w:lvl w:ilvl="0">
      <w:start w:val="4"/>
      <w:numFmt w:val="decimal"/>
      <w:lvlText w:val="%1."/>
      <w:lvlJc w:val="left"/>
      <w:pPr>
        <w:ind w:hanging="675"/>
        <w:jc w:val="righ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1">
    <w:multiLevelType w:val="hybridMultilevel"/>
    <w:lvl w:ilvl="0">
      <w:start w:val="16"/>
      <w:numFmt w:val="decimal"/>
      <w:lvlText w:val="%1"/>
      <w:lvlJc w:val="left"/>
      <w:pPr>
        <w:ind w:hanging="563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563"/>
        <w:jc w:val="left"/>
      </w:pPr>
      <w:rPr>
        <w:rFonts w:hint="default" w:ascii="Times New Roman" w:hAnsi="Times New Roman" w:eastAsia="Times New Roman"/>
        <w:b/>
        <w:bCs/>
        <w:color w:val="FFFFFF"/>
        <w:w w:val="111"/>
        <w:sz w:val="23"/>
        <w:szCs w:val="23"/>
      </w:rPr>
    </w:lvl>
    <w:lvl w:ilvl="2">
      <w:start w:val="1"/>
      <w:numFmt w:val="bullet"/>
      <w:lvlText w:val="■"/>
      <w:lvlJc w:val="left"/>
      <w:pPr>
        <w:ind w:hanging="280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0">
    <w:multiLevelType w:val="hybridMultilevel"/>
    <w:lvl w:ilvl="0">
      <w:start w:val="16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3"/>
      <w:numFmt w:val="decimal"/>
      <w:lvlText w:val="%1.%2.%3"/>
      <w:lvlJc w:val="left"/>
      <w:pPr>
        <w:ind w:hanging="642"/>
        <w:jc w:val="lef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9">
    <w:multiLevelType w:val="hybridMultilevel"/>
    <w:lvl w:ilvl="0">
      <w:start w:val="16"/>
      <w:numFmt w:val="decimal"/>
      <w:lvlText w:val="%1"/>
      <w:lvlJc w:val="left"/>
      <w:pPr>
        <w:ind w:hanging="642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64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642"/>
        <w:jc w:val="lef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6">
    <w:multiLevelType w:val="hybridMultilevel"/>
    <w:lvl w:ilvl="0">
      <w:start w:val="16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5"/>
      <w:numFmt w:val="decimal"/>
      <w:lvlText w:val="%1.%2.%3"/>
      <w:lvlJc w:val="left"/>
      <w:pPr>
        <w:ind w:hanging="642"/>
        <w:jc w:val="lef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5">
    <w:multiLevelType w:val="hybridMultilevel"/>
    <w:lvl w:ilvl="0">
      <w:start w:val="12"/>
      <w:numFmt w:val="decimal"/>
      <w:lvlText w:val="%1."/>
      <w:lvlJc w:val="left"/>
      <w:pPr>
        <w:ind w:hanging="771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16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4"/>
      <w:numFmt w:val="decimal"/>
      <w:lvlText w:val="%1.%2.%3"/>
      <w:lvlJc w:val="left"/>
      <w:pPr>
        <w:ind w:hanging="642"/>
        <w:jc w:val="lef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18"/>
      <w:numFmt w:val="decimal"/>
      <w:lvlText w:val="%1."/>
      <w:lvlJc w:val="left"/>
      <w:pPr>
        <w:ind w:hanging="1156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14"/>
      <w:numFmt w:val="decimal"/>
      <w:lvlText w:val="%1."/>
      <w:lvlJc w:val="left"/>
      <w:pPr>
        <w:ind w:hanging="1156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6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3"/>
      <w:numFmt w:val="decimal"/>
      <w:lvlText w:val="%1.%2.%3"/>
      <w:lvlJc w:val="left"/>
      <w:pPr>
        <w:ind w:hanging="642"/>
        <w:jc w:val="lef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20"/>
      <w:numFmt w:val="decimal"/>
      <w:lvlText w:val="%1."/>
      <w:lvlJc w:val="left"/>
      <w:pPr>
        <w:ind w:hanging="771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4"/>
      <w:numFmt w:val="decimal"/>
      <w:lvlText w:val="%1."/>
      <w:lvlJc w:val="left"/>
      <w:pPr>
        <w:ind w:hanging="1542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6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6"/>
      <w:numFmt w:val="decimal"/>
      <w:lvlText w:val="%1"/>
      <w:lvlJc w:val="left"/>
      <w:pPr>
        <w:ind w:hanging="5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01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1.%2.%3"/>
      <w:lvlJc w:val="left"/>
      <w:pPr>
        <w:ind w:hanging="642"/>
        <w:jc w:val="right"/>
      </w:pPr>
      <w:rPr>
        <w:rFonts w:hint="default" w:ascii="Times New Roman" w:hAnsi="Times New Roman" w:eastAsia="Times New Roman"/>
        <w:b/>
        <w:bCs/>
        <w:color w:val="231F20"/>
        <w:w w:val="106"/>
        <w:sz w:val="22"/>
        <w:szCs w:val="22"/>
      </w:rPr>
    </w:lvl>
    <w:lvl w:ilvl="3">
      <w:start w:val="1"/>
      <w:numFmt w:val="decimal"/>
      <w:lvlText w:val="%4."/>
      <w:lvlJc w:val="left"/>
      <w:pPr>
        <w:ind w:hanging="280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■"/>
      <w:lvlJc w:val="left"/>
      <w:pPr>
        <w:ind w:hanging="200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5">
    <w:abstractNumId w:val="24"/>
  </w:num>
  <w:num w:numId="19">
    <w:abstractNumId w:val="18"/>
  </w:num>
  <w:num w:numId="18">
    <w:abstractNumId w:val="17"/>
  </w:num>
  <w:num w:numId="15">
    <w:abstractNumId w:val="14"/>
  </w:num>
  <w:num w:numId="11">
    <w:abstractNumId w:val="10"/>
  </w:num>
  <w:num w:numId="9">
    <w:abstractNumId w:val="8"/>
  </w:num>
  <w:num w:numId="6">
    <w:abstractNumId w:val="5"/>
  </w:num>
  <w:num w:numId="4">
    <w:abstractNumId w:val="3"/>
  </w:num>
  <w:num w:numId="2">
    <w:abstractNumId w:val="1"/>
  </w:num>
  <w:num w:numId="26">
    <w:abstractNumId w:val="25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7">
    <w:abstractNumId w:val="16"/>
  </w:num>
  <w:num w:numId="16">
    <w:abstractNumId w:val="15"/>
  </w:num>
  <w:num w:numId="14">
    <w:abstractNumId w:val="13"/>
  </w:num>
  <w:num w:numId="13">
    <w:abstractNumId w:val="12"/>
  </w:num>
  <w:num w:numId="12">
    <w:abstractNumId w:val="11"/>
  </w:num>
  <w:num w:numId="10">
    <w:abstractNumId w:val="9"/>
  </w:num>
  <w:num w:numId="8">
    <w:abstractNumId w:val="7"/>
  </w:num>
  <w:num w:numId="7">
    <w:abstractNumId w:val="6"/>
  </w:num>
  <w:num w:numId="5">
    <w:abstractNumId w:val="4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350"/>
    </w:pPr>
    <w:rPr>
      <w:rFonts w:ascii="Palatino Linotype" w:hAnsi="Palatino Linotype" w:eastAsia="Palatino Linotype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58"/>
      <w:ind w:left="3670"/>
      <w:outlineLvl w:val="1"/>
    </w:pPr>
    <w:rPr>
      <w:rFonts w:ascii="Times New Roman" w:hAnsi="Times New Roman" w:eastAsia="Times New Roman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spacing w:before="61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4531" w:hanging="642"/>
      <w:outlineLvl w:val="3"/>
    </w:pPr>
    <w:rPr>
      <w:rFonts w:ascii="Times New Roman" w:hAnsi="Times New Roman" w:eastAsia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header" Target="header2.xml"/><Relationship Id="rId10" Type="http://schemas.openxmlformats.org/officeDocument/2006/relationships/image" Target="media/image3.jpg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image" Target="media/image4.jpg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header" Target="header10.xml"/><Relationship Id="rId20" Type="http://schemas.openxmlformats.org/officeDocument/2006/relationships/header" Target="header11.xml"/><Relationship Id="rId21" Type="http://schemas.openxmlformats.org/officeDocument/2006/relationships/header" Target="header12.xml"/><Relationship Id="rId22" Type="http://schemas.openxmlformats.org/officeDocument/2006/relationships/header" Target="header13.xml"/><Relationship Id="rId23" Type="http://schemas.openxmlformats.org/officeDocument/2006/relationships/header" Target="header14.xml"/><Relationship Id="rId24" Type="http://schemas.openxmlformats.org/officeDocument/2006/relationships/image" Target="media/image5.jpg"/><Relationship Id="rId25" Type="http://schemas.openxmlformats.org/officeDocument/2006/relationships/header" Target="header15.xml"/><Relationship Id="rId26" Type="http://schemas.openxmlformats.org/officeDocument/2006/relationships/header" Target="header16.xml"/><Relationship Id="rId27" Type="http://schemas.openxmlformats.org/officeDocument/2006/relationships/image" Target="media/image6.jpg"/><Relationship Id="rId28" Type="http://schemas.openxmlformats.org/officeDocument/2006/relationships/header" Target="header17.xml"/><Relationship Id="rId29" Type="http://schemas.openxmlformats.org/officeDocument/2006/relationships/header" Target="header18.xml"/><Relationship Id="rId30" Type="http://schemas.openxmlformats.org/officeDocument/2006/relationships/image" Target="media/image7.jpg"/><Relationship Id="rId31" Type="http://schemas.openxmlformats.org/officeDocument/2006/relationships/header" Target="header19.xml"/><Relationship Id="rId32" Type="http://schemas.openxmlformats.org/officeDocument/2006/relationships/header" Target="header20.xml"/><Relationship Id="rId33" Type="http://schemas.openxmlformats.org/officeDocument/2006/relationships/image" Target="media/image8.jpg"/><Relationship Id="rId34" Type="http://schemas.openxmlformats.org/officeDocument/2006/relationships/image" Target="media/image9.jpg"/><Relationship Id="rId35" Type="http://schemas.openxmlformats.org/officeDocument/2006/relationships/header" Target="header21.xml"/><Relationship Id="rId36" Type="http://schemas.openxmlformats.org/officeDocument/2006/relationships/footer" Target="footer2.xml"/><Relationship Id="rId37" Type="http://schemas.openxmlformats.org/officeDocument/2006/relationships/header" Target="header22.xml"/><Relationship Id="rId3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epgjup</dc:creator>
  <dc:title>M16_SMIT8708_03_SE_C16.indd</dc:title>
  <dcterms:created xsi:type="dcterms:W3CDTF">2014-10-30T15:42:01Z</dcterms:created>
  <dcterms:modified xsi:type="dcterms:W3CDTF">2014-10-30T15:42:01Z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2012-02-02T00:00:00Z</vt:filetime>
  </property>
  <property fmtid="{D5CDD505-2E9C-101B-9397-08002B2CF9AE}" pid="3" name="LastSaved">
    <vt:filetime>2014-10-30T00:00:00Z</vt:filetime>
  </property>
</Properties>
</file>